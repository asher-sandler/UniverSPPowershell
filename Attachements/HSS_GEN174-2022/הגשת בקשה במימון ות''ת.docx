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D2C0" w14:textId="77777777" w:rsidR="00B700B8" w:rsidRDefault="00B700B8" w:rsidP="00BC2D94">
      <w:pPr>
        <w:bidi/>
        <w:spacing w:line="360" w:lineRule="auto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69B8BF8F" w14:textId="7A0EFA12" w:rsidR="00345ACA" w:rsidRDefault="00345ACA" w:rsidP="00BC2D94">
      <w:pPr>
        <w:bidi/>
        <w:spacing w:line="360" w:lineRule="auto"/>
        <w:jc w:val="center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Times New Roman" w:eastAsia="Times New Roman" w:hAnsi="Times New Roman" w:cs="Arial" w:hint="cs"/>
          <w:b/>
          <w:bCs/>
          <w:sz w:val="22"/>
          <w:szCs w:val="22"/>
          <w:u w:val="single"/>
          <w:rtl/>
          <w:lang w:bidi="he-IL"/>
        </w:rPr>
        <w:t xml:space="preserve">להגשת בקשה למלגה במימון </w:t>
      </w:r>
      <w:proofErr w:type="spellStart"/>
      <w:r>
        <w:rPr>
          <w:rFonts w:ascii="Times New Roman" w:eastAsia="Times New Roman" w:hAnsi="Times New Roman" w:cs="Arial" w:hint="cs"/>
          <w:b/>
          <w:bCs/>
          <w:sz w:val="22"/>
          <w:szCs w:val="22"/>
          <w:u w:val="single"/>
          <w:rtl/>
          <w:lang w:bidi="he-IL"/>
        </w:rPr>
        <w:t>ות</w:t>
      </w:r>
      <w:proofErr w:type="spellEnd"/>
      <w:r>
        <w:rPr>
          <w:rFonts w:ascii="Times New Roman" w:eastAsia="Times New Roman" w:hAnsi="Times New Roman" w:cs="Arial" w:hint="cs"/>
          <w:b/>
          <w:bCs/>
          <w:sz w:val="22"/>
          <w:szCs w:val="22"/>
          <w:u w:val="single"/>
          <w:rtl/>
          <w:lang w:bidi="he-IL"/>
        </w:rPr>
        <w:t>''ת</w:t>
      </w:r>
    </w:p>
    <w:p w14:paraId="6F99BAE5" w14:textId="77777777" w:rsidR="00345ACA" w:rsidRDefault="00345ACA" w:rsidP="00345ACA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tbl>
      <w:tblPr>
        <w:tblW w:w="10085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09"/>
        <w:gridCol w:w="2551"/>
        <w:gridCol w:w="146"/>
        <w:gridCol w:w="137"/>
        <w:gridCol w:w="1842"/>
        <w:gridCol w:w="3000"/>
      </w:tblGrid>
      <w:tr w:rsidR="00345ACA" w:rsidRPr="000E5342" w14:paraId="26CC54FE" w14:textId="77777777" w:rsidTr="00345ACA">
        <w:trPr>
          <w:trHeight w:hRule="exact" w:val="288"/>
          <w:jc w:val="center"/>
        </w:trPr>
        <w:tc>
          <w:tcPr>
            <w:tcW w:w="1008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14:paraId="77A3DD3F" w14:textId="77777777" w:rsidR="00345ACA" w:rsidRPr="000E5342" w:rsidRDefault="00345ACA" w:rsidP="00345ACA">
            <w:pPr>
              <w:pStyle w:val="2"/>
              <w:tabs>
                <w:tab w:val="clear" w:pos="7185"/>
                <w:tab w:val="left" w:pos="715"/>
              </w:tabs>
              <w:bidi/>
              <w:rPr>
                <w:rFonts w:ascii="Arial Unicode MS" w:eastAsia="Arial Unicode MS" w:hAnsi="Arial Unicode MS" w:cs="Arial Unicode MS"/>
                <w:b w:val="0"/>
                <w:bCs/>
                <w:sz w:val="22"/>
                <w:szCs w:val="22"/>
                <w:rtl/>
                <w:lang w:bidi="he-IL"/>
              </w:rPr>
            </w:pPr>
            <w:r w:rsidRPr="000E5342">
              <w:rPr>
                <w:rFonts w:ascii="Arial Unicode MS" w:eastAsia="Arial Unicode MS" w:hAnsi="Arial Unicode MS" w:cs="Arial Unicode MS" w:hint="cs"/>
                <w:b w:val="0"/>
                <w:bCs/>
                <w:sz w:val="22"/>
                <w:szCs w:val="22"/>
                <w:rtl/>
                <w:lang w:bidi="he-IL"/>
              </w:rPr>
              <w:t>פרטים אישיים</w:t>
            </w:r>
          </w:p>
          <w:p w14:paraId="646BB60A" w14:textId="77777777" w:rsidR="00345ACA" w:rsidRPr="000E5342" w:rsidRDefault="00345ACA" w:rsidP="00345ACA">
            <w:pPr>
              <w:bidi/>
              <w:rPr>
                <w:rFonts w:eastAsia="Arial Unicode MS"/>
                <w:sz w:val="22"/>
                <w:szCs w:val="22"/>
                <w:rtl/>
                <w:lang w:bidi="he-IL"/>
              </w:rPr>
            </w:pPr>
          </w:p>
          <w:p w14:paraId="13339D17" w14:textId="77777777" w:rsidR="00345ACA" w:rsidRPr="000E5342" w:rsidRDefault="00345ACA" w:rsidP="00345ACA">
            <w:pPr>
              <w:bidi/>
              <w:rPr>
                <w:rFonts w:eastAsia="Arial Unicode MS"/>
                <w:sz w:val="22"/>
                <w:szCs w:val="22"/>
                <w:rtl/>
                <w:lang w:bidi="he-IL"/>
              </w:rPr>
            </w:pPr>
          </w:p>
          <w:p w14:paraId="3E1E2DB5" w14:textId="77777777" w:rsidR="00345ACA" w:rsidRPr="000E5342" w:rsidRDefault="00345ACA" w:rsidP="00345ACA">
            <w:pPr>
              <w:bidi/>
              <w:rPr>
                <w:rFonts w:eastAsia="Arial Unicode MS"/>
                <w:sz w:val="22"/>
                <w:szCs w:val="22"/>
                <w:lang w:bidi="he-IL"/>
              </w:rPr>
            </w:pPr>
          </w:p>
        </w:tc>
      </w:tr>
      <w:tr w:rsidR="00345ACA" w:rsidRPr="000E5342" w14:paraId="1D4468BB" w14:textId="77777777" w:rsidTr="00345ACA">
        <w:trPr>
          <w:trHeight w:hRule="exact" w:val="551"/>
          <w:jc w:val="center"/>
        </w:trPr>
        <w:tc>
          <w:tcPr>
            <w:tcW w:w="24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E55EC2" w14:textId="77777777" w:rsidR="00345ACA" w:rsidRPr="00412F78" w:rsidRDefault="00345ACA" w:rsidP="00345ACA">
            <w:pPr>
              <w:bidi/>
              <w:rPr>
                <w:rFonts w:ascii="Arial Unicode MS" w:eastAsia="Arial Unicode MS" w:hAnsi="Arial Unicode MS" w:cstheme="minorBidi"/>
                <w:sz w:val="22"/>
                <w:szCs w:val="22"/>
                <w:rtl/>
                <w:lang w:bidi="he-IL"/>
              </w:rPr>
            </w:pP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מין:</w:t>
            </w:r>
            <w:r w:rsidRPr="000E5342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theme="minorBidi" w:hint="cs"/>
                <w:sz w:val="22"/>
                <w:szCs w:val="22"/>
                <w:rtl/>
                <w:lang w:bidi="he-IL"/>
              </w:rPr>
              <w:t xml:space="preserve">זכר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>
              <w:rPr>
                <w:rStyle w:val="CheckBoxChar"/>
                <w:rFonts w:ascii="Arial Unicode MS" w:eastAsia="Arial Unicode MS" w:hAnsi="Arial Unicode MS" w:cstheme="minorBidi" w:hint="cs"/>
                <w:sz w:val="22"/>
                <w:szCs w:val="22"/>
                <w:rtl/>
                <w:lang w:bidi="he-IL"/>
              </w:rPr>
              <w:t xml:space="preserve">/ </w:t>
            </w:r>
            <w:r w:rsidRPr="00412F78">
              <w:rPr>
                <w:rFonts w:ascii="Arial Unicode MS" w:eastAsia="Arial Unicode MS" w:hAnsi="Arial Unicode MS" w:cstheme="minorBidi" w:hint="cs"/>
                <w:sz w:val="22"/>
                <w:szCs w:val="22"/>
                <w:rtl/>
                <w:lang w:bidi="he-IL"/>
              </w:rPr>
              <w:t>נקבה</w:t>
            </w:r>
            <w:r>
              <w:rPr>
                <w:rFonts w:cstheme="minorBidi" w:hint="cs"/>
                <w:rtl/>
                <w:lang w:bidi="he-IL"/>
              </w:rPr>
              <w:t xml:space="preserve">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70DAB9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מספר ת"ז</w:t>
            </w:r>
          </w:p>
        </w:tc>
        <w:tc>
          <w:tcPr>
            <w:tcW w:w="212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55839F0E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שם פרטי</w:t>
            </w:r>
          </w:p>
        </w:tc>
        <w:tc>
          <w:tcPr>
            <w:tcW w:w="3000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  <w:vAlign w:val="center"/>
          </w:tcPr>
          <w:p w14:paraId="3579D09A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lang w:bidi="he-IL"/>
              </w:rPr>
            </w:pP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שם משפחה</w:t>
            </w:r>
          </w:p>
        </w:tc>
      </w:tr>
      <w:tr w:rsidR="00345ACA" w:rsidRPr="000E5342" w14:paraId="42EE781C" w14:textId="77777777" w:rsidTr="00345ACA">
        <w:trPr>
          <w:trHeight w:hRule="exact" w:val="545"/>
          <w:jc w:val="center"/>
        </w:trPr>
        <w:tc>
          <w:tcPr>
            <w:tcW w:w="524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shd w:val="clear" w:color="auto" w:fill="FFFFFF"/>
            <w:vAlign w:val="center"/>
          </w:tcPr>
          <w:p w14:paraId="64729E08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מספר טלפון נייד</w:t>
            </w:r>
          </w:p>
        </w:tc>
        <w:tc>
          <w:tcPr>
            <w:tcW w:w="4842" w:type="dxa"/>
            <w:gridSpan w:val="2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  <w:vAlign w:val="center"/>
          </w:tcPr>
          <w:p w14:paraId="1C25796B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lang w:bidi="he-IL"/>
              </w:rPr>
            </w:pP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דוא"ל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אוניברסיטאי</w:t>
            </w:r>
          </w:p>
          <w:p w14:paraId="64AFAF8C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lang w:bidi="he-IL"/>
              </w:rPr>
            </w:pPr>
          </w:p>
        </w:tc>
      </w:tr>
      <w:tr w:rsidR="00345ACA" w:rsidRPr="000E5342" w14:paraId="74283AA4" w14:textId="77777777" w:rsidTr="00345ACA">
        <w:trPr>
          <w:trHeight w:hRule="exact" w:val="567"/>
          <w:jc w:val="center"/>
        </w:trPr>
        <w:tc>
          <w:tcPr>
            <w:tcW w:w="510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195CB57A" w14:textId="096D7019" w:rsidR="00345ACA" w:rsidRPr="00412F78" w:rsidRDefault="00345ACA" w:rsidP="00345ACA">
            <w:pPr>
              <w:bidi/>
              <w:rPr>
                <w:rFonts w:ascii="Arial Unicode MS" w:eastAsia="Arial Unicode MS" w:hAnsi="Arial Unicode MS" w:cstheme="minorBidi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חייל משוחרר</w:t>
            </w:r>
            <w:r>
              <w:rPr>
                <w:rFonts w:ascii="Arial Unicode MS" w:eastAsia="Arial Unicode MS" w:hAnsi="Arial Unicode MS" w:cstheme="minorBidi" w:hint="cs"/>
                <w:sz w:val="22"/>
                <w:szCs w:val="22"/>
                <w:rtl/>
                <w:lang w:bidi="he-IL"/>
              </w:rPr>
              <w:t xml:space="preserve"> כן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>
              <w:rPr>
                <w:rStyle w:val="CheckBoxChar"/>
                <w:rFonts w:ascii="Arial Unicode MS" w:eastAsia="Arial Unicode MS" w:hAnsi="Arial Unicode MS" w:cstheme="minorBidi" w:hint="cs"/>
                <w:sz w:val="22"/>
                <w:szCs w:val="22"/>
                <w:rtl/>
                <w:lang w:bidi="he-IL"/>
              </w:rPr>
              <w:t xml:space="preserve">/ </w:t>
            </w:r>
            <w:proofErr w:type="spellStart"/>
            <w:r w:rsidRPr="00412F78">
              <w:rPr>
                <w:rFonts w:cs="Arial Unicode MS" w:hint="cs"/>
                <w:rtl/>
              </w:rPr>
              <w:t>לא</w:t>
            </w:r>
            <w:proofErr w:type="spellEnd"/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4979" w:type="dxa"/>
            <w:gridSpan w:val="3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  <w:vAlign w:val="center"/>
          </w:tcPr>
          <w:p w14:paraId="14AAB681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מסלול אליו התקבלת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מדעי הטבע</w:t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מדעי החברה</w:t>
            </w:r>
          </w:p>
        </w:tc>
      </w:tr>
      <w:tr w:rsidR="00345ACA" w:rsidRPr="000E5342" w14:paraId="381BFAA1" w14:textId="77777777" w:rsidTr="00345ACA">
        <w:trPr>
          <w:trHeight w:hRule="exact" w:val="567"/>
          <w:jc w:val="center"/>
        </w:trPr>
        <w:tc>
          <w:tcPr>
            <w:tcW w:w="1008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65EA63B" w14:textId="77777777" w:rsidR="00345ACA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proofErr w:type="spellStart"/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אוכלוסיה</w:t>
            </w:r>
            <w:proofErr w:type="spellEnd"/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ייחודית: מגזר חרדי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יוצאי אתיופיה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 עולה חדש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דרוזי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 מוסלמי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נוצרי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 צ'רקסי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 בדואי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BC2D94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 </w:t>
            </w:r>
          </w:p>
        </w:tc>
      </w:tr>
    </w:tbl>
    <w:p w14:paraId="2D73039D" w14:textId="77777777" w:rsidR="00345ACA" w:rsidRDefault="00345ACA" w:rsidP="00345ACA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tbl>
      <w:tblPr>
        <w:tblW w:w="10348" w:type="dxa"/>
        <w:tblInd w:w="-147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2552"/>
        <w:gridCol w:w="1701"/>
        <w:gridCol w:w="4252"/>
        <w:gridCol w:w="425"/>
      </w:tblGrid>
      <w:tr w:rsidR="00345ACA" w:rsidRPr="000E5342" w14:paraId="33B0B7F8" w14:textId="77777777" w:rsidTr="00345ACA">
        <w:trPr>
          <w:trHeight w:hRule="exact" w:val="361"/>
        </w:trPr>
        <w:tc>
          <w:tcPr>
            <w:tcW w:w="1034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305E7B66" w14:textId="77777777" w:rsidR="00345ACA" w:rsidRDefault="00345ACA" w:rsidP="00345ACA">
            <w:pPr>
              <w:pStyle w:val="2"/>
              <w:tabs>
                <w:tab w:val="clear" w:pos="7185"/>
                <w:tab w:val="left" w:pos="715"/>
              </w:tabs>
              <w:bidi/>
              <w:rPr>
                <w:rFonts w:ascii="Arial Unicode MS" w:eastAsia="Arial Unicode MS" w:hAnsi="Arial Unicode MS" w:cs="Arial Unicode MS"/>
                <w:b w:val="0"/>
                <w:bCs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b w:val="0"/>
                <w:bCs/>
                <w:sz w:val="22"/>
                <w:szCs w:val="22"/>
                <w:rtl/>
                <w:lang w:bidi="he-IL"/>
              </w:rPr>
              <w:t>יש לצרף את ה</w:t>
            </w:r>
            <w:r w:rsidRPr="00412F78">
              <w:rPr>
                <w:rFonts w:ascii="Arial Unicode MS" w:eastAsia="Arial Unicode MS" w:hAnsi="Arial Unicode MS" w:cs="Arial Unicode MS" w:hint="cs"/>
                <w:b w:val="0"/>
                <w:bCs/>
                <w:sz w:val="22"/>
                <w:szCs w:val="22"/>
                <w:rtl/>
                <w:lang w:bidi="he-IL"/>
              </w:rPr>
              <w:t xml:space="preserve">מסמכים </w:t>
            </w:r>
            <w:r>
              <w:rPr>
                <w:rFonts w:ascii="Arial Unicode MS" w:eastAsia="Arial Unicode MS" w:hAnsi="Arial Unicode MS" w:cs="Arial Unicode MS" w:hint="cs"/>
                <w:b w:val="0"/>
                <w:bCs/>
                <w:sz w:val="22"/>
                <w:szCs w:val="22"/>
                <w:rtl/>
                <w:lang w:bidi="he-IL"/>
              </w:rPr>
              <w:t>הבאים</w:t>
            </w:r>
            <w:r>
              <w:rPr>
                <w:rFonts w:hint="cs"/>
                <w:b w:val="0"/>
                <w:bCs/>
                <w:sz w:val="22"/>
                <w:szCs w:val="22"/>
                <w:rtl/>
                <w:lang w:bidi="he-IL"/>
              </w:rPr>
              <w:t xml:space="preserve"> (</w:t>
            </w:r>
            <w:r w:rsidRPr="00671D73">
              <w:rPr>
                <w:rFonts w:ascii="Times New Roman" w:hAnsi="Times New Roman" w:cs="Arial" w:hint="cs"/>
                <w:b w:val="0"/>
                <w:bCs/>
                <w:sz w:val="22"/>
                <w:szCs w:val="22"/>
                <w:rtl/>
                <w:lang w:bidi="he-IL"/>
              </w:rPr>
              <w:t xml:space="preserve">קובצי </w:t>
            </w:r>
            <w:r w:rsidRPr="00671D73">
              <w:rPr>
                <w:rFonts w:ascii="Times New Roman" w:hAnsi="Times New Roman" w:cs="Arial" w:hint="cs"/>
                <w:b w:val="0"/>
                <w:bCs/>
                <w:sz w:val="22"/>
                <w:szCs w:val="22"/>
                <w:lang w:bidi="he-IL"/>
              </w:rPr>
              <w:t xml:space="preserve">PDF </w:t>
            </w:r>
            <w:r w:rsidRPr="00671D73">
              <w:rPr>
                <w:rFonts w:ascii="Times New Roman" w:hAnsi="Times New Roman" w:cs="Arial" w:hint="cs"/>
                <w:b w:val="0"/>
                <w:bCs/>
                <w:sz w:val="22"/>
                <w:szCs w:val="22"/>
                <w:rtl/>
                <w:lang w:bidi="he-IL"/>
              </w:rPr>
              <w:t>/</w:t>
            </w:r>
            <w:r>
              <w:rPr>
                <w:rFonts w:hint="cs"/>
                <w:b w:val="0"/>
                <w:bCs/>
                <w:sz w:val="22"/>
                <w:szCs w:val="22"/>
                <w:rtl/>
                <w:lang w:bidi="he-IL"/>
              </w:rPr>
              <w:t xml:space="preserve">  )</w:t>
            </w:r>
          </w:p>
        </w:tc>
      </w:tr>
      <w:tr w:rsidR="00345ACA" w:rsidRPr="000E5342" w14:paraId="6D1BB5F2" w14:textId="77777777" w:rsidTr="00345ACA">
        <w:trPr>
          <w:trHeight w:hRule="exact" w:val="719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1D8E7C9D" w14:textId="77777777" w:rsidR="00345ACA" w:rsidRPr="001112D4" w:rsidRDefault="00345ACA" w:rsidP="00345ACA">
            <w:pPr>
              <w:bidi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rtl/>
                <w:lang w:bidi="he-IL"/>
              </w:rPr>
            </w:pPr>
            <w:r w:rsidRPr="001112D4">
              <w:rPr>
                <w:rFonts w:ascii="Arial Unicode MS" w:eastAsia="Arial Unicode MS" w:hAnsi="Arial Unicode MS" w:cs="Arial Unicode MS" w:hint="cs"/>
                <w:b/>
                <w:bCs/>
                <w:sz w:val="20"/>
                <w:rtl/>
                <w:lang w:bidi="he-IL"/>
              </w:rPr>
              <w:t>אישור העלאת מסמך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sz w:val="20"/>
                <w:rtl/>
                <w:lang w:bidi="he-IL"/>
              </w:rPr>
              <w:t xml:space="preserve"> </w:t>
            </w:r>
            <w:r w:rsidRPr="009276C2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rtl/>
                <w:lang w:bidi="he-IL"/>
              </w:rPr>
              <w:t>(ימולא אוטומטי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sz w:val="20"/>
                <w:rtl/>
                <w:lang w:bidi="he-IL"/>
              </w:rPr>
              <w:t>!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7E4F4C80" w14:textId="77777777" w:rsidR="00345ACA" w:rsidRPr="001112D4" w:rsidRDefault="00345ACA" w:rsidP="00345ACA">
            <w:pPr>
              <w:bidi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lang w:bidi="he-IL"/>
              </w:rPr>
            </w:pPr>
            <w:r w:rsidRPr="001112D4">
              <w:rPr>
                <w:rFonts w:ascii="Arial Unicode MS" w:eastAsia="Arial Unicode MS" w:hAnsi="Arial Unicode MS" w:cs="Arial Unicode MS" w:hint="cs"/>
                <w:b/>
                <w:bCs/>
                <w:sz w:val="20"/>
                <w:rtl/>
                <w:lang w:bidi="he-IL"/>
              </w:rPr>
              <w:t>הערות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  <w:vAlign w:val="center"/>
          </w:tcPr>
          <w:p w14:paraId="4336D6EA" w14:textId="77777777" w:rsidR="00345ACA" w:rsidRPr="001112D4" w:rsidRDefault="00345ACA" w:rsidP="00345ACA">
            <w:pPr>
              <w:bidi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lang w:bidi="he-IL"/>
              </w:rPr>
            </w:pPr>
            <w:r w:rsidRPr="001112D4">
              <w:rPr>
                <w:rFonts w:ascii="Arial Unicode MS" w:eastAsia="Arial Unicode MS" w:hAnsi="Arial Unicode MS" w:cs="Arial Unicode MS" w:hint="cs"/>
                <w:b/>
                <w:bCs/>
                <w:sz w:val="20"/>
                <w:rtl/>
                <w:lang w:bidi="he-IL"/>
              </w:rPr>
              <w:t>העלאת 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9DFB822" w14:textId="77777777" w:rsidR="00345ACA" w:rsidRPr="001112D4" w:rsidRDefault="00345ACA" w:rsidP="00345ACA">
            <w:pPr>
              <w:bidi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lang w:bidi="he-IL"/>
              </w:rPr>
            </w:pPr>
            <w:r w:rsidRPr="001112D4">
              <w:rPr>
                <w:rFonts w:ascii="Arial Unicode MS" w:eastAsia="Arial Unicode MS" w:hAnsi="Arial Unicode MS" w:cs="Arial Unicode MS" w:hint="cs"/>
                <w:b/>
                <w:bCs/>
                <w:sz w:val="20"/>
                <w:rtl/>
                <w:lang w:bidi="he-IL"/>
              </w:rPr>
              <w:t>שם המסמך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6A7C420" w14:textId="77777777" w:rsidR="00345ACA" w:rsidRPr="001112D4" w:rsidRDefault="00345ACA" w:rsidP="00345ACA">
            <w:pPr>
              <w:bidi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rtl/>
                <w:lang w:bidi="he-IL"/>
              </w:rPr>
            </w:pPr>
          </w:p>
        </w:tc>
      </w:tr>
      <w:tr w:rsidR="00345ACA" w:rsidRPr="000E5342" w14:paraId="3B32DF4E" w14:textId="77777777" w:rsidTr="00345ACA">
        <w:trPr>
          <w:trHeight w:hRule="exact" w:val="52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5B1FF934" w14:textId="77777777" w:rsidR="00345ACA" w:rsidRDefault="00345ACA" w:rsidP="00345ACA">
            <w:pPr>
              <w:bidi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74A81621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יש להוריד את הטופס למלא ולסרוק.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6F65F2CF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1112D4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1112D4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520F519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טופס בקשה </w:t>
            </w:r>
            <w:r w:rsidRPr="00671D73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למלגה 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- להורדת הטופס </w:t>
            </w:r>
            <w:r w:rsidRPr="00671D73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>לחץ כאן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C678A56" w14:textId="77777777" w:rsidR="00345ACA" w:rsidRPr="009276C2" w:rsidRDefault="00345ACA" w:rsidP="00345ACA">
            <w:pPr>
              <w:bidi/>
              <w:rPr>
                <w:rFonts w:ascii="Times New Roman" w:eastAsia="Times New Roman" w:hAnsi="Times New Roman" w:cs="Arial"/>
                <w:color w:val="FF0000"/>
                <w:sz w:val="22"/>
                <w:szCs w:val="22"/>
                <w:rtl/>
                <w:lang w:bidi="he-IL"/>
              </w:rPr>
            </w:pPr>
            <w:r w:rsidRPr="009276C2">
              <w:rPr>
                <w:rFonts w:ascii="Times New Roman" w:eastAsia="Times New Roman" w:hAnsi="Times New Roman" w:cs="Arial" w:hint="cs"/>
                <w:color w:val="FF0000"/>
                <w:sz w:val="22"/>
                <w:szCs w:val="22"/>
                <w:rtl/>
                <w:lang w:bidi="he-IL"/>
              </w:rPr>
              <w:t>1</w:t>
            </w:r>
          </w:p>
        </w:tc>
      </w:tr>
      <w:tr w:rsidR="00345ACA" w:rsidRPr="000E5342" w14:paraId="5C3321C2" w14:textId="77777777" w:rsidTr="00345ACA">
        <w:trPr>
          <w:trHeight w:hRule="exact" w:val="52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29AD99EA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03F6730A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20A7EF9F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1112D4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1112D4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5A067F3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תעודת זהות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תלמיד</w:t>
            </w:r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+ ספח פתוח + צד אחורי </w:t>
            </w:r>
            <w:proofErr w:type="spellStart"/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ל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ת.ז</w:t>
            </w:r>
            <w:proofErr w:type="spellEnd"/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ביומטרי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 </w:t>
            </w:r>
            <w:r w:rsidRPr="00881892"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u w:val="single"/>
                <w:rtl/>
                <w:lang w:bidi="he-IL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5C0B02A" w14:textId="77777777" w:rsidR="00345ACA" w:rsidRPr="009276C2" w:rsidRDefault="00345ACA" w:rsidP="00345ACA">
            <w:pPr>
              <w:bidi/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  <w:rtl/>
                <w:lang w:bidi="he-IL"/>
              </w:rPr>
            </w:pPr>
            <w:r w:rsidRPr="009276C2">
              <w:rPr>
                <w:rFonts w:ascii="Arial Unicode MS" w:eastAsia="Arial Unicode MS" w:hAnsi="Arial Unicode MS" w:cs="Arial Unicode MS" w:hint="cs"/>
                <w:color w:val="FF0000"/>
                <w:sz w:val="22"/>
                <w:szCs w:val="22"/>
                <w:rtl/>
                <w:lang w:bidi="he-IL"/>
              </w:rPr>
              <w:t>2</w:t>
            </w:r>
          </w:p>
        </w:tc>
      </w:tr>
      <w:tr w:rsidR="00345ACA" w:rsidRPr="000E5342" w14:paraId="1B49E375" w14:textId="77777777" w:rsidTr="00345ACA">
        <w:trPr>
          <w:trHeight w:hRule="exact" w:val="52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1096DD33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06B0B47D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4408D369" w14:textId="77777777" w:rsidR="00345ACA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560A03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560A03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560A03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560A03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1A33F3C" w14:textId="77777777" w:rsidR="00345ACA" w:rsidRPr="003A6534" w:rsidRDefault="00345ACA" w:rsidP="00345ACA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 w:rsidRPr="00A33527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צילום ת. זהות של אחד ההורים + </w:t>
            </w:r>
            <w:r w:rsidRPr="00881892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ספח פתוח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+ צד אחורי </w:t>
            </w:r>
            <w:proofErr w:type="spellStart"/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לת.ז</w:t>
            </w:r>
            <w:proofErr w:type="spellEnd"/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ביומטרי</w:t>
            </w:r>
            <w:r w:rsidRPr="00881892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 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EBD9D58" w14:textId="77777777" w:rsidR="00345ACA" w:rsidRPr="009276C2" w:rsidRDefault="00345ACA" w:rsidP="00345ACA">
            <w:pPr>
              <w:bidi/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  <w:rtl/>
                <w:lang w:bidi="he-IL"/>
              </w:rPr>
            </w:pPr>
            <w:r w:rsidRPr="009276C2">
              <w:rPr>
                <w:rFonts w:ascii="Arial Unicode MS" w:eastAsia="Arial Unicode MS" w:hAnsi="Arial Unicode MS" w:cs="Arial Unicode MS" w:hint="cs"/>
                <w:color w:val="FF0000"/>
                <w:sz w:val="22"/>
                <w:szCs w:val="22"/>
                <w:rtl/>
                <w:lang w:bidi="he-IL"/>
              </w:rPr>
              <w:t>5</w:t>
            </w:r>
          </w:p>
        </w:tc>
      </w:tr>
      <w:tr w:rsidR="00345ACA" w:rsidRPr="000E5342" w14:paraId="66F3FD0C" w14:textId="77777777" w:rsidTr="00345ACA">
        <w:trPr>
          <w:trHeight w:hRule="exact" w:val="52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7CA7B29A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487BB980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4D885192" w14:textId="77777777" w:rsidR="00345ACA" w:rsidRPr="00560A03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F72277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F72277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1AE215D" w14:textId="77777777" w:rsidR="00345ACA" w:rsidRPr="00A33527" w:rsidRDefault="00345ACA" w:rsidP="00345ACA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תעודת בגרות / גיליון ציונים  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0429FAA" w14:textId="77777777" w:rsidR="00345ACA" w:rsidRPr="009276C2" w:rsidRDefault="00345ACA" w:rsidP="00345ACA">
            <w:pPr>
              <w:bidi/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  <w:rtl/>
                <w:lang w:bidi="he-IL"/>
              </w:rPr>
            </w:pPr>
            <w:r w:rsidRPr="009276C2">
              <w:rPr>
                <w:rFonts w:ascii="Arial Unicode MS" w:eastAsia="Arial Unicode MS" w:hAnsi="Arial Unicode MS" w:cs="Arial Unicode MS" w:hint="cs"/>
                <w:color w:val="FF0000"/>
                <w:sz w:val="22"/>
                <w:szCs w:val="22"/>
                <w:rtl/>
                <w:lang w:bidi="he-IL"/>
              </w:rPr>
              <w:t>6</w:t>
            </w:r>
          </w:p>
        </w:tc>
      </w:tr>
      <w:tr w:rsidR="00345ACA" w:rsidRPr="000E5342" w14:paraId="1580D4CC" w14:textId="77777777" w:rsidTr="00345ACA">
        <w:trPr>
          <w:trHeight w:hRule="exact" w:val="52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393FA05C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58F7AB95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307E5BE1" w14:textId="77777777" w:rsidR="00345ACA" w:rsidRPr="00560A03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F72277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F72277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A979E07" w14:textId="77777777" w:rsidR="00345ACA" w:rsidRPr="00A33527" w:rsidRDefault="00345ACA" w:rsidP="00345ACA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אסמכתא לחשבון בנק  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59663D6" w14:textId="77777777" w:rsidR="00345ACA" w:rsidRPr="009276C2" w:rsidRDefault="00345ACA" w:rsidP="00345ACA">
            <w:pPr>
              <w:bidi/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  <w:rtl/>
                <w:lang w:bidi="he-IL"/>
              </w:rPr>
            </w:pPr>
            <w:r w:rsidRPr="009276C2">
              <w:rPr>
                <w:rFonts w:ascii="Arial Unicode MS" w:eastAsia="Arial Unicode MS" w:hAnsi="Arial Unicode MS" w:cs="Arial Unicode MS" w:hint="cs"/>
                <w:color w:val="FF0000"/>
                <w:sz w:val="22"/>
                <w:szCs w:val="22"/>
                <w:rtl/>
                <w:lang w:bidi="he-IL"/>
              </w:rPr>
              <w:t>7</w:t>
            </w:r>
          </w:p>
        </w:tc>
      </w:tr>
      <w:tr w:rsidR="00345ACA" w:rsidRPr="000E5342" w14:paraId="7A011C5F" w14:textId="77777777" w:rsidTr="00345ACA">
        <w:trPr>
          <w:trHeight w:hRule="exact" w:val="52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0A70579A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12DD58FC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Times New Roman" w:eastAsia="Times New Roman" w:hAnsi="Times New Roman" w:cs="Arial" w:hint="cs"/>
                <w:color w:val="002060"/>
                <w:sz w:val="22"/>
                <w:szCs w:val="22"/>
                <w:rtl/>
                <w:lang w:bidi="he-IL"/>
              </w:rPr>
              <w:t xml:space="preserve">הורדת </w:t>
            </w:r>
            <w:r w:rsidRPr="00A31C8C">
              <w:rPr>
                <w:rFonts w:ascii="Times New Roman" w:eastAsia="Times New Roman" w:hAnsi="Times New Roman" w:cs="Arial" w:hint="cs"/>
                <w:color w:val="002060"/>
                <w:sz w:val="22"/>
                <w:szCs w:val="22"/>
                <w:rtl/>
                <w:lang w:bidi="he-IL"/>
              </w:rPr>
              <w:t>טופס הסבר על הכנסות הורים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50AB6B33" w14:textId="77777777" w:rsidR="00345ACA" w:rsidRPr="00560A03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F72277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F72277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B3C7172" w14:textId="77777777" w:rsidR="00345ACA" w:rsidRPr="00A33527" w:rsidRDefault="00345ACA" w:rsidP="00345ACA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הכנסות הורים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8D90E29" w14:textId="77777777" w:rsidR="00345ACA" w:rsidRPr="009276C2" w:rsidRDefault="00345ACA" w:rsidP="00345ACA">
            <w:pPr>
              <w:bidi/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  <w:rtl/>
                <w:lang w:bidi="he-IL"/>
              </w:rPr>
            </w:pPr>
            <w:r w:rsidRPr="009276C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8</w:t>
            </w:r>
          </w:p>
        </w:tc>
      </w:tr>
      <w:tr w:rsidR="00345ACA" w:rsidRPr="000E5342" w14:paraId="6A3E74D3" w14:textId="77777777" w:rsidTr="00345ACA">
        <w:trPr>
          <w:trHeight w:hRule="exact" w:val="834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2ED5AAAA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56010689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00649A41" w14:textId="77777777" w:rsidR="00345ACA" w:rsidRPr="00F72277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17183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171832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171832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17183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7E52FB" w14:textId="77777777" w:rsidR="00345ACA" w:rsidRDefault="00345ACA" w:rsidP="00345ACA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 xml:space="preserve">מועמד נשוי </w:t>
            </w:r>
            <w:r w:rsidRPr="001810D0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ת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עודת</w:t>
            </w:r>
            <w:r w:rsidRPr="001810D0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</w:t>
            </w:r>
            <w:r w:rsidRPr="00413097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נישואין+ ת. זהות של בן/בת הזוג וספח פתוח</w:t>
            </w:r>
            <w:r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 xml:space="preserve"> </w:t>
            </w:r>
            <w:r w:rsidRPr="007E7477"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u w:val="single"/>
                <w:rtl/>
                <w:lang w:bidi="he-IL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F4236D6" w14:textId="50F7E331" w:rsidR="00345ACA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9</w:t>
            </w:r>
          </w:p>
        </w:tc>
      </w:tr>
      <w:tr w:rsidR="00345ACA" w:rsidRPr="000E5342" w14:paraId="64AC9D03" w14:textId="77777777" w:rsidTr="00345ACA">
        <w:trPr>
          <w:trHeight w:hRule="exact" w:val="100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7914AE9F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297C0026" w14:textId="77777777" w:rsidR="00345ACA" w:rsidRPr="000E5342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151E8B59" w14:textId="77777777" w:rsidR="00345ACA" w:rsidRPr="00F72277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17183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171832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171832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17183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FD48B21" w14:textId="77777777" w:rsidR="00345ACA" w:rsidRDefault="00345ACA" w:rsidP="00345ACA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מסמכים נוספים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7EA5ADD" w14:textId="6332EAA9" w:rsidR="00345ACA" w:rsidRDefault="00345ACA" w:rsidP="00345ACA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10</w:t>
            </w:r>
          </w:p>
        </w:tc>
      </w:tr>
    </w:tbl>
    <w:p w14:paraId="06BD5D23" w14:textId="77777777" w:rsidR="00345ACA" w:rsidRPr="00345ACA" w:rsidRDefault="00345ACA" w:rsidP="00345ACA">
      <w:pPr>
        <w:bidi/>
        <w:spacing w:line="360" w:lineRule="auto"/>
        <w:jc w:val="both"/>
        <w:rPr>
          <w:rFonts w:ascii="Times New Roman" w:eastAsia="Times New Roman" w:hAnsi="Times New Roman" w:cs="Arial"/>
          <w:color w:val="FF0000"/>
          <w:sz w:val="22"/>
          <w:szCs w:val="22"/>
          <w:rtl/>
          <w:lang w:bidi="he-IL"/>
        </w:rPr>
      </w:pPr>
      <w:r w:rsidRPr="00345ACA">
        <w:rPr>
          <w:rFonts w:ascii="Times New Roman" w:eastAsia="Times New Roman" w:hAnsi="Times New Roman" w:cs="Arial" w:hint="cs"/>
          <w:color w:val="FF0000"/>
          <w:sz w:val="22"/>
          <w:szCs w:val="22"/>
          <w:rtl/>
          <w:lang w:bidi="he-IL"/>
        </w:rPr>
        <w:t>* מסמך חובה מסומן באדום- לא ניתן להגיש בקשה ללא טופס</w:t>
      </w:r>
    </w:p>
    <w:p w14:paraId="29AABABE" w14:textId="77777777" w:rsidR="00345ACA" w:rsidRDefault="00345ACA" w:rsidP="00345ACA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rtl/>
          <w:lang w:bidi="he-IL"/>
        </w:rPr>
      </w:pPr>
    </w:p>
    <w:p w14:paraId="15CAD940" w14:textId="77777777" w:rsidR="00345ACA" w:rsidRDefault="00345ACA" w:rsidP="00345ACA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rtl/>
          <w:lang w:bidi="he-IL"/>
        </w:rPr>
      </w:pPr>
      <w:r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>לתשומת לבך, בקשה למלגה</w:t>
      </w:r>
      <w:r w:rsidRPr="00727D10"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 xml:space="preserve"> שחסרים בה פרטים ו/או לא צורפו כל האישורים הנדרשים ו/או לא חתומים ע"י </w:t>
      </w:r>
      <w:r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>המועמד</w:t>
      </w:r>
      <w:r w:rsidRPr="00727D10"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 xml:space="preserve"> והוריו </w:t>
      </w:r>
      <w:r w:rsidRPr="007D5C8C"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>לא יובאו לדיון בוועדת המלגות.</w:t>
      </w:r>
    </w:p>
    <w:p w14:paraId="21FD3801" w14:textId="77777777" w:rsidR="00345ACA" w:rsidRPr="006916E6" w:rsidRDefault="00345ACA" w:rsidP="00345ACA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10"/>
          <w:szCs w:val="10"/>
          <w:rtl/>
          <w:lang w:bidi="he-IL"/>
        </w:rPr>
      </w:pPr>
    </w:p>
    <w:p w14:paraId="0A5A4A58" w14:textId="77777777" w:rsidR="00345ACA" w:rsidRPr="004B5BB0" w:rsidRDefault="00345ACA" w:rsidP="00345ACA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Arial" w:hAnsi="Arial" w:cs="Arial"/>
          <w:rtl/>
        </w:rPr>
      </w:pPr>
      <w:r>
        <w:rPr>
          <w:rFonts w:cs="Arial" w:hint="cs"/>
          <w:sz w:val="22"/>
          <w:szCs w:val="22"/>
          <w:rtl/>
        </w:rPr>
        <w:t xml:space="preserve">ועדת המלגות מתקיימת כחודש לאחר תחילת הלימודים. </w:t>
      </w:r>
      <w:r w:rsidRPr="00805FFF">
        <w:rPr>
          <w:rFonts w:ascii="Arial" w:hAnsi="Arial" w:cs="Arial"/>
          <w:sz w:val="22"/>
          <w:szCs w:val="22"/>
          <w:rtl/>
        </w:rPr>
        <w:t xml:space="preserve">ההחלטות באחריות גורמים חיצוניים: משרד הביטחון </w:t>
      </w:r>
      <w:proofErr w:type="spellStart"/>
      <w:r w:rsidRPr="00805FFF">
        <w:rPr>
          <w:rFonts w:ascii="Arial" w:hAnsi="Arial" w:cs="Arial"/>
          <w:sz w:val="22"/>
          <w:szCs w:val="22"/>
          <w:rtl/>
        </w:rPr>
        <w:t>וות"ת</w:t>
      </w:r>
      <w:proofErr w:type="spellEnd"/>
      <w:r w:rsidRPr="00805FFF">
        <w:rPr>
          <w:rFonts w:ascii="Arial" w:hAnsi="Arial" w:cs="Arial"/>
          <w:sz w:val="22"/>
          <w:szCs w:val="22"/>
          <w:rtl/>
        </w:rPr>
        <w:t xml:space="preserve"> ואינן באחריות המכינה</w:t>
      </w:r>
      <w:r w:rsidRPr="00805FFF">
        <w:rPr>
          <w:rFonts w:ascii="Arial" w:hAnsi="Arial" w:cs="Arial"/>
          <w:sz w:val="22"/>
          <w:szCs w:val="22"/>
        </w:rPr>
        <w:t>.</w:t>
      </w:r>
    </w:p>
    <w:p w14:paraId="44E2CC7D" w14:textId="77777777" w:rsidR="00345ACA" w:rsidRPr="006F6C88" w:rsidRDefault="00345ACA" w:rsidP="00345ACA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rtl/>
          <w:lang w:bidi="he-IL"/>
        </w:rPr>
      </w:pPr>
      <w:r w:rsidRPr="006F6C88"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>תשובות ימסרו במהלך חודש דצמבר.</w:t>
      </w:r>
    </w:p>
    <w:p w14:paraId="4BCBABEE" w14:textId="77777777" w:rsidR="00345ACA" w:rsidRPr="006F6C88" w:rsidRDefault="00345ACA" w:rsidP="00345ACA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10"/>
          <w:szCs w:val="10"/>
          <w:rtl/>
          <w:lang w:bidi="he-IL"/>
        </w:rPr>
      </w:pPr>
    </w:p>
    <w:p w14:paraId="5F8F9F1A" w14:textId="5D4EA15F" w:rsidR="00345ACA" w:rsidRDefault="00345ACA" w:rsidP="00345ACA">
      <w:pPr>
        <w:bidi/>
        <w:spacing w:line="360" w:lineRule="auto"/>
        <w:jc w:val="both"/>
        <w:rPr>
          <w:rFonts w:ascii="Times New Roman" w:eastAsia="Times New Roman" w:hAnsi="Times New Roman" w:cs="Arial"/>
          <w:sz w:val="22"/>
          <w:szCs w:val="22"/>
          <w:rtl/>
          <w:lang w:bidi="he-IL"/>
        </w:rPr>
      </w:pPr>
      <w:r w:rsidRPr="006F6C88">
        <w:rPr>
          <w:rFonts w:ascii="Arial" w:eastAsia="Times New Roman" w:hAnsi="Arial" w:cs="Arial"/>
          <w:sz w:val="22"/>
          <w:szCs w:val="22"/>
          <w:rtl/>
          <w:lang w:bidi="he-IL"/>
        </w:rPr>
        <w:t xml:space="preserve">המכינה שומרת לעצמה את הזכות לדרוש מסמכים נוספים בהתאם להנחיות ועדת המלגות.  </w:t>
      </w:r>
    </w:p>
    <w:p w14:paraId="7443295E" w14:textId="54EE4DCC" w:rsidR="007B00D5" w:rsidRPr="00BC2D94" w:rsidRDefault="00B700B8" w:rsidP="00BC2D94">
      <w:pPr>
        <w:bidi/>
        <w:spacing w:line="360" w:lineRule="auto"/>
        <w:jc w:val="center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  <w:r w:rsidRPr="00C31990">
        <w:rPr>
          <w:rFonts w:ascii="Times New Roman" w:eastAsia="Times New Roman" w:hAnsi="Times New Roman" w:cs="Arial" w:hint="cs"/>
          <w:b/>
          <w:bCs/>
          <w:sz w:val="22"/>
          <w:szCs w:val="22"/>
          <w:u w:val="single"/>
          <w:rtl/>
          <w:lang w:bidi="he-IL"/>
        </w:rPr>
        <w:t>לחץ כאן</w:t>
      </w:r>
      <w:bookmarkStart w:id="0" w:name="_GoBack"/>
      <w:bookmarkEnd w:id="0"/>
      <w:r w:rsidRPr="00C31990">
        <w:rPr>
          <w:rFonts w:ascii="Times New Roman" w:eastAsia="Times New Roman" w:hAnsi="Times New Roman" w:cs="Arial" w:hint="cs"/>
          <w:b/>
          <w:bCs/>
          <w:sz w:val="22"/>
          <w:szCs w:val="22"/>
          <w:u w:val="single"/>
          <w:rtl/>
          <w:lang w:bidi="he-IL"/>
        </w:rPr>
        <w:t xml:space="preserve"> לאישור הגשת הבקשה</w:t>
      </w:r>
    </w:p>
    <w:sectPr w:rsidR="007B00D5" w:rsidRPr="00BC2D94" w:rsidSect="00837768">
      <w:headerReference w:type="default" r:id="rId8"/>
      <w:footerReference w:type="default" r:id="rId9"/>
      <w:pgSz w:w="11906" w:h="16838"/>
      <w:pgMar w:top="0" w:right="851" w:bottom="0" w:left="851" w:header="567" w:footer="567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011F1" w14:textId="77777777" w:rsidR="00B700B8" w:rsidRDefault="00B700B8" w:rsidP="00BE6FA1">
      <w:r>
        <w:separator/>
      </w:r>
    </w:p>
  </w:endnote>
  <w:endnote w:type="continuationSeparator" w:id="0">
    <w:p w14:paraId="76F5E22F" w14:textId="77777777" w:rsidR="00B700B8" w:rsidRDefault="00B700B8" w:rsidP="00BE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חרמון">
    <w:altName w:val="Cambria"/>
    <w:panose1 w:val="00000000000000000000"/>
    <w:charset w:val="53"/>
    <w:family w:val="roman"/>
    <w:notTrueType/>
    <w:pitch w:val="default"/>
    <w:sig w:usb0="00000000" w:usb1="00000005" w:usb2="02D0FD3C" w:usb3="06232220" w:csb0="064CFF01" w:csb1="064CFEA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9FF2C" w14:textId="77777777" w:rsidR="00B700B8" w:rsidRDefault="00B700B8" w:rsidP="00412F78">
    <w:pPr>
      <w:pStyle w:val="a5"/>
      <w:bidi/>
      <w:rPr>
        <w:rFonts w:ascii="Arial" w:hAnsi="Arial" w:cs="Arial"/>
        <w:sz w:val="20"/>
        <w:rtl/>
        <w:lang w:bidi="he-IL"/>
      </w:rPr>
    </w:pPr>
  </w:p>
  <w:p w14:paraId="668F1A84" w14:textId="77777777" w:rsidR="00B700B8" w:rsidRPr="00237721" w:rsidRDefault="00B700B8" w:rsidP="000704E8">
    <w:pPr>
      <w:pStyle w:val="a5"/>
      <w:bidi/>
      <w:ind w:left="-2"/>
      <w:rPr>
        <w:rFonts w:ascii="Arial" w:hAnsi="Arial" w:cs="Arial"/>
        <w:sz w:val="20"/>
        <w:rtl/>
        <w:lang w:bidi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8E30A" w14:textId="77777777" w:rsidR="00B700B8" w:rsidRDefault="00B700B8" w:rsidP="00BE6FA1">
      <w:r>
        <w:separator/>
      </w:r>
    </w:p>
  </w:footnote>
  <w:footnote w:type="continuationSeparator" w:id="0">
    <w:p w14:paraId="4D9931C8" w14:textId="77777777" w:rsidR="00B700B8" w:rsidRDefault="00B700B8" w:rsidP="00BE6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E0489" w14:textId="77777777" w:rsidR="00B700B8" w:rsidRPr="0097110E" w:rsidRDefault="00B700B8" w:rsidP="0097110E">
    <w:pPr>
      <w:pStyle w:val="a3"/>
    </w:pPr>
    <w:r>
      <w:rPr>
        <w:noProof/>
        <w:lang w:bidi="he-IL"/>
      </w:rPr>
      <w:drawing>
        <wp:inline distT="0" distB="0" distL="0" distR="0" wp14:anchorId="27CE4B22" wp14:editId="30252401">
          <wp:extent cx="5648325" cy="725805"/>
          <wp:effectExtent l="0" t="0" r="9525" b="0"/>
          <wp:docPr id="10" name="תמונה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2621" cy="726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12AB"/>
    <w:multiLevelType w:val="hybridMultilevel"/>
    <w:tmpl w:val="FF1CA2CA"/>
    <w:lvl w:ilvl="0" w:tplc="23A6F75A">
      <w:start w:val="10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6C82DFE"/>
    <w:multiLevelType w:val="hybridMultilevel"/>
    <w:tmpl w:val="8D6E34F0"/>
    <w:lvl w:ilvl="0" w:tplc="231C54FE">
      <w:start w:val="1"/>
      <w:numFmt w:val="hebrew1"/>
      <w:lvlText w:val="%1."/>
      <w:lvlJc w:val="left"/>
      <w:pPr>
        <w:ind w:left="720" w:hanging="360"/>
      </w:pPr>
      <w:rPr>
        <w:rFonts w:ascii="Arial Unicode MS" w:eastAsia="Arial Unicode MS" w:hAnsi="Arial Unicode MS" w:cs="Arial Unicode MS"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D3502"/>
    <w:multiLevelType w:val="hybridMultilevel"/>
    <w:tmpl w:val="7FA6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mailMerge>
    <w:mainDocumentType w:val="formLetters"/>
    <w:linkToQuery/>
    <w:dataType w:val="odbc"/>
    <w:connectString w:val="DSN=Excel Files;DBQ=C:\Users\naamabs\Desktop\מכינה\מלגות\מלגות תורמים\קרן גילברט\קרן גילברט תשפב\המכתבים שנשלחו לתלמידים\המכתבים שנשלחו לתלמידי קדם המכינה;DriverId=1046;MaxBufferSize=2048;PageTimeout=5;"/>
    <w:query w:val="SELECT * FROM ``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0E"/>
    <w:rsid w:val="000042B4"/>
    <w:rsid w:val="00005341"/>
    <w:rsid w:val="0003093B"/>
    <w:rsid w:val="000402DB"/>
    <w:rsid w:val="0005444E"/>
    <w:rsid w:val="00062DF2"/>
    <w:rsid w:val="000704E8"/>
    <w:rsid w:val="000758C1"/>
    <w:rsid w:val="000B7909"/>
    <w:rsid w:val="001016A3"/>
    <w:rsid w:val="001112D4"/>
    <w:rsid w:val="001271D3"/>
    <w:rsid w:val="00135E22"/>
    <w:rsid w:val="00150F12"/>
    <w:rsid w:val="0016432D"/>
    <w:rsid w:val="001810D0"/>
    <w:rsid w:val="00185D2E"/>
    <w:rsid w:val="001A2BE7"/>
    <w:rsid w:val="001C1286"/>
    <w:rsid w:val="001C4EA5"/>
    <w:rsid w:val="001C6A14"/>
    <w:rsid w:val="001E42E2"/>
    <w:rsid w:val="00236A35"/>
    <w:rsid w:val="00237721"/>
    <w:rsid w:val="0025009E"/>
    <w:rsid w:val="00267FE6"/>
    <w:rsid w:val="0027058C"/>
    <w:rsid w:val="00293D16"/>
    <w:rsid w:val="002C228C"/>
    <w:rsid w:val="00332E2D"/>
    <w:rsid w:val="00345ACA"/>
    <w:rsid w:val="0036149A"/>
    <w:rsid w:val="0037004D"/>
    <w:rsid w:val="00375FA7"/>
    <w:rsid w:val="003834D4"/>
    <w:rsid w:val="00385BB0"/>
    <w:rsid w:val="003A14EC"/>
    <w:rsid w:val="003A5409"/>
    <w:rsid w:val="003A6534"/>
    <w:rsid w:val="003B44C7"/>
    <w:rsid w:val="003C2C52"/>
    <w:rsid w:val="003D0CE2"/>
    <w:rsid w:val="003D5FCC"/>
    <w:rsid w:val="003E3D17"/>
    <w:rsid w:val="00402D87"/>
    <w:rsid w:val="00403536"/>
    <w:rsid w:val="00412F78"/>
    <w:rsid w:val="00413097"/>
    <w:rsid w:val="0043621A"/>
    <w:rsid w:val="00447362"/>
    <w:rsid w:val="00482E76"/>
    <w:rsid w:val="00486A14"/>
    <w:rsid w:val="004C7335"/>
    <w:rsid w:val="004E3F48"/>
    <w:rsid w:val="004F20A0"/>
    <w:rsid w:val="004F47E6"/>
    <w:rsid w:val="00503A4B"/>
    <w:rsid w:val="005075B8"/>
    <w:rsid w:val="005166A5"/>
    <w:rsid w:val="005340A1"/>
    <w:rsid w:val="0053501F"/>
    <w:rsid w:val="00543586"/>
    <w:rsid w:val="005978A5"/>
    <w:rsid w:val="005B6D50"/>
    <w:rsid w:val="00604129"/>
    <w:rsid w:val="006063EE"/>
    <w:rsid w:val="0062344F"/>
    <w:rsid w:val="00627788"/>
    <w:rsid w:val="00644938"/>
    <w:rsid w:val="00650895"/>
    <w:rsid w:val="00660077"/>
    <w:rsid w:val="00671D73"/>
    <w:rsid w:val="00677EEB"/>
    <w:rsid w:val="006916E6"/>
    <w:rsid w:val="00693268"/>
    <w:rsid w:val="0069370D"/>
    <w:rsid w:val="006B321C"/>
    <w:rsid w:val="006E5C08"/>
    <w:rsid w:val="006F3F92"/>
    <w:rsid w:val="006F6C88"/>
    <w:rsid w:val="007254BE"/>
    <w:rsid w:val="007355ED"/>
    <w:rsid w:val="00756A65"/>
    <w:rsid w:val="00762B27"/>
    <w:rsid w:val="00773BB3"/>
    <w:rsid w:val="00796866"/>
    <w:rsid w:val="007968BA"/>
    <w:rsid w:val="007A4E81"/>
    <w:rsid w:val="007B00D5"/>
    <w:rsid w:val="007B26E7"/>
    <w:rsid w:val="007E7477"/>
    <w:rsid w:val="00805FFF"/>
    <w:rsid w:val="00807AD1"/>
    <w:rsid w:val="00826EBA"/>
    <w:rsid w:val="00837768"/>
    <w:rsid w:val="00863878"/>
    <w:rsid w:val="00881892"/>
    <w:rsid w:val="00890007"/>
    <w:rsid w:val="008F4EC6"/>
    <w:rsid w:val="00900781"/>
    <w:rsid w:val="00902A25"/>
    <w:rsid w:val="00915CBB"/>
    <w:rsid w:val="009276C2"/>
    <w:rsid w:val="00930ABE"/>
    <w:rsid w:val="00947881"/>
    <w:rsid w:val="00956AC4"/>
    <w:rsid w:val="00967714"/>
    <w:rsid w:val="009707E3"/>
    <w:rsid w:val="0097110E"/>
    <w:rsid w:val="009766F3"/>
    <w:rsid w:val="00993A11"/>
    <w:rsid w:val="00994D77"/>
    <w:rsid w:val="009B1BD0"/>
    <w:rsid w:val="009E4DAC"/>
    <w:rsid w:val="00A05CB4"/>
    <w:rsid w:val="00A076E1"/>
    <w:rsid w:val="00A12AD0"/>
    <w:rsid w:val="00A31C8C"/>
    <w:rsid w:val="00A35D1C"/>
    <w:rsid w:val="00A40515"/>
    <w:rsid w:val="00A85FA7"/>
    <w:rsid w:val="00AB3897"/>
    <w:rsid w:val="00AC5D7B"/>
    <w:rsid w:val="00AD0850"/>
    <w:rsid w:val="00AF5FB8"/>
    <w:rsid w:val="00B3542E"/>
    <w:rsid w:val="00B5328C"/>
    <w:rsid w:val="00B700B8"/>
    <w:rsid w:val="00B76E5B"/>
    <w:rsid w:val="00B77E07"/>
    <w:rsid w:val="00B801F1"/>
    <w:rsid w:val="00B921DA"/>
    <w:rsid w:val="00BB3DD0"/>
    <w:rsid w:val="00BB6BE1"/>
    <w:rsid w:val="00BC2D94"/>
    <w:rsid w:val="00BC313F"/>
    <w:rsid w:val="00BC4DBA"/>
    <w:rsid w:val="00BD5548"/>
    <w:rsid w:val="00BE621A"/>
    <w:rsid w:val="00BE6FA1"/>
    <w:rsid w:val="00C20AB1"/>
    <w:rsid w:val="00C2156B"/>
    <w:rsid w:val="00C31990"/>
    <w:rsid w:val="00C32002"/>
    <w:rsid w:val="00C3245F"/>
    <w:rsid w:val="00C570F8"/>
    <w:rsid w:val="00CA0169"/>
    <w:rsid w:val="00CA0BC3"/>
    <w:rsid w:val="00CB3779"/>
    <w:rsid w:val="00CF6921"/>
    <w:rsid w:val="00D05D52"/>
    <w:rsid w:val="00D13F75"/>
    <w:rsid w:val="00D32B5D"/>
    <w:rsid w:val="00D34F47"/>
    <w:rsid w:val="00D42B6E"/>
    <w:rsid w:val="00D47C60"/>
    <w:rsid w:val="00D577C8"/>
    <w:rsid w:val="00D678BD"/>
    <w:rsid w:val="00D76A23"/>
    <w:rsid w:val="00DC390A"/>
    <w:rsid w:val="00DC70BD"/>
    <w:rsid w:val="00DD37B8"/>
    <w:rsid w:val="00DE3E8A"/>
    <w:rsid w:val="00E22C14"/>
    <w:rsid w:val="00E246E3"/>
    <w:rsid w:val="00E35B37"/>
    <w:rsid w:val="00E56A8D"/>
    <w:rsid w:val="00E71F00"/>
    <w:rsid w:val="00EA3B86"/>
    <w:rsid w:val="00EC7CD5"/>
    <w:rsid w:val="00ED202C"/>
    <w:rsid w:val="00F01724"/>
    <w:rsid w:val="00F049C8"/>
    <w:rsid w:val="00F14778"/>
    <w:rsid w:val="00F26C14"/>
    <w:rsid w:val="00F279D3"/>
    <w:rsid w:val="00F31F3E"/>
    <w:rsid w:val="00F36ABA"/>
    <w:rsid w:val="00F429F3"/>
    <w:rsid w:val="00F479AF"/>
    <w:rsid w:val="00F906D6"/>
    <w:rsid w:val="00F97021"/>
    <w:rsid w:val="00FA4906"/>
    <w:rsid w:val="00FC5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oNotEmbedSmartTags/>
  <w:decimalSymbol w:val="."/>
  <w:listSeparator w:val=","/>
  <w14:docId w14:val="707F8C96"/>
  <w15:docId w15:val="{6EB5DE8C-AE79-4760-9451-7962BCC4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79AF"/>
    <w:rPr>
      <w:rFonts w:ascii="חרמון" w:eastAsia="חרמון" w:hAnsi="חרמון"/>
      <w:sz w:val="24"/>
      <w:lang w:bidi="ar-SA"/>
    </w:rPr>
  </w:style>
  <w:style w:type="paragraph" w:styleId="2">
    <w:name w:val="heading 2"/>
    <w:basedOn w:val="a"/>
    <w:next w:val="a"/>
    <w:link w:val="20"/>
    <w:qFormat/>
    <w:rsid w:val="00C32002"/>
    <w:pPr>
      <w:tabs>
        <w:tab w:val="left" w:pos="7185"/>
      </w:tabs>
      <w:outlineLvl w:val="1"/>
    </w:pPr>
    <w:rPr>
      <w:rFonts w:ascii="Tahoma" w:eastAsia="Times New Roman" w:hAnsi="Tahoma"/>
      <w:b/>
      <w:caps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link w:val="a3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a5">
    <w:name w:val="footer"/>
    <w:basedOn w:val="a"/>
    <w:link w:val="a6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link w:val="a5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E6FA1"/>
    <w:rPr>
      <w:rFonts w:ascii="Lucida Grande" w:hAnsi="Lucida Grande" w:cs="Lucida Grande"/>
      <w:sz w:val="18"/>
      <w:szCs w:val="18"/>
    </w:rPr>
  </w:style>
  <w:style w:type="character" w:customStyle="1" w:styleId="a8">
    <w:name w:val="טקסט בלונים תו"/>
    <w:link w:val="a7"/>
    <w:uiPriority w:val="99"/>
    <w:semiHidden/>
    <w:rsid w:val="00BE6FA1"/>
    <w:rPr>
      <w:rFonts w:ascii="Lucida Grande" w:eastAsia="חרמון" w:hAnsi="Lucida Grande" w:cs="Lucida Grande"/>
      <w:sz w:val="18"/>
      <w:szCs w:val="18"/>
      <w:lang w:eastAsia="en-US"/>
    </w:rPr>
  </w:style>
  <w:style w:type="paragraph" w:styleId="NormalWeb">
    <w:name w:val="Normal (Web)"/>
    <w:basedOn w:val="a"/>
    <w:uiPriority w:val="99"/>
    <w:unhideWhenUsed/>
    <w:rsid w:val="00A076E1"/>
    <w:pPr>
      <w:spacing w:before="100" w:beforeAutospacing="1" w:after="100" w:afterAutospacing="1"/>
    </w:pPr>
    <w:rPr>
      <w:rFonts w:ascii="Times New Roman" w:eastAsia="Times New Roman" w:hAnsi="Times New Roman"/>
      <w:szCs w:val="24"/>
      <w:lang w:bidi="he-IL"/>
    </w:rPr>
  </w:style>
  <w:style w:type="character" w:styleId="Hyperlink">
    <w:name w:val="Hyperlink"/>
    <w:uiPriority w:val="99"/>
    <w:unhideWhenUsed/>
    <w:rsid w:val="004F47E6"/>
    <w:rPr>
      <w:color w:val="0000FF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65089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805FFF"/>
    <w:rPr>
      <w:b/>
      <w:bCs/>
    </w:rPr>
  </w:style>
  <w:style w:type="character" w:styleId="aa">
    <w:name w:val="Unresolved Mention"/>
    <w:basedOn w:val="a0"/>
    <w:uiPriority w:val="99"/>
    <w:semiHidden/>
    <w:unhideWhenUsed/>
    <w:rsid w:val="00CB3779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3A6534"/>
    <w:pPr>
      <w:ind w:left="720"/>
      <w:contextualSpacing/>
    </w:pPr>
  </w:style>
  <w:style w:type="character" w:customStyle="1" w:styleId="20">
    <w:name w:val="כותרת 2 תו"/>
    <w:basedOn w:val="a0"/>
    <w:link w:val="2"/>
    <w:rsid w:val="00C32002"/>
    <w:rPr>
      <w:rFonts w:ascii="Tahoma" w:hAnsi="Tahoma"/>
      <w:b/>
      <w:caps/>
      <w:color w:val="000000"/>
      <w:sz w:val="18"/>
      <w:lang w:bidi="ar-SA"/>
    </w:rPr>
  </w:style>
  <w:style w:type="paragraph" w:customStyle="1" w:styleId="CheckBox">
    <w:name w:val="Check Box"/>
    <w:basedOn w:val="a"/>
    <w:link w:val="CheckBoxChar"/>
    <w:rsid w:val="00C32002"/>
    <w:rPr>
      <w:rFonts w:ascii="Tahoma" w:eastAsia="Times New Roman" w:hAnsi="Tahoma"/>
      <w:color w:val="999999"/>
      <w:sz w:val="16"/>
      <w:szCs w:val="24"/>
    </w:rPr>
  </w:style>
  <w:style w:type="character" w:customStyle="1" w:styleId="CheckBoxChar">
    <w:name w:val="Check Box Char"/>
    <w:link w:val="CheckBox"/>
    <w:rsid w:val="00C32002"/>
    <w:rPr>
      <w:rFonts w:ascii="Tahoma" w:hAnsi="Tahoma"/>
      <w:color w:val="999999"/>
      <w:sz w:val="16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liaar\Desktop\&#1491;&#1507;%20&#1508;&#1497;&#1512;&#1502;&#1492;%20&#1502;&#1499;&#1497;&#1504;&#1492;%20&#1499;&#1500;&#1500;&#149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773E38CA-F4CF-4961-B068-668D835E3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ACFF06-6626-44DC-B8F1-FEE707DE744B}"/>
</file>

<file path=customXml/itemProps3.xml><?xml version="1.0" encoding="utf-8"?>
<ds:datastoreItem xmlns:ds="http://schemas.openxmlformats.org/officeDocument/2006/customXml" ds:itemID="{E50A2296-18CF-4C67-9F0F-C88A6359965D}"/>
</file>

<file path=customXml/itemProps4.xml><?xml version="1.0" encoding="utf-8"?>
<ds:datastoreItem xmlns:ds="http://schemas.openxmlformats.org/officeDocument/2006/customXml" ds:itemID="{392802B8-006B-4959-A910-D60FE28FF7BF}"/>
</file>

<file path=docProps/app.xml><?xml version="1.0" encoding="utf-8"?>
<Properties xmlns="http://schemas.openxmlformats.org/officeDocument/2006/extended-properties" xmlns:vt="http://schemas.openxmlformats.org/officeDocument/2006/docPropsVTypes">
  <Template>דף פירמה מכינה כללי</Template>
  <TotalTime>5</TotalTime>
  <Pages>1</Pages>
  <Words>258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</CharactersWithSpaces>
  <SharedDoc>false</SharedDoc>
  <HLinks>
    <vt:vector size="6" baseType="variant">
      <vt:variant>
        <vt:i4>131107</vt:i4>
      </vt:variant>
      <vt:variant>
        <vt:i4>0</vt:i4>
      </vt:variant>
      <vt:variant>
        <vt:i4>0</vt:i4>
      </vt:variant>
      <vt:variant>
        <vt:i4>5</vt:i4>
      </vt:variant>
      <vt:variant>
        <vt:lpwstr>mailto:daliaar@savion.huji.ac.il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Dalia Arditti</dc:creator>
  <cp:lastModifiedBy>Naama Shushan</cp:lastModifiedBy>
  <cp:revision>3</cp:revision>
  <cp:lastPrinted>2023-01-16T10:06:00Z</cp:lastPrinted>
  <dcterms:created xsi:type="dcterms:W3CDTF">2023-01-16T13:17:00Z</dcterms:created>
  <dcterms:modified xsi:type="dcterms:W3CDTF">2023-01-16T13:30:00Z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