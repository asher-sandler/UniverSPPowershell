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FA053" w14:textId="77777777" w:rsidR="00412F78" w:rsidRDefault="00412F78" w:rsidP="00412F78">
      <w:pPr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67279E39" w14:textId="77777777" w:rsidR="00412F78" w:rsidRDefault="00412F78" w:rsidP="00412F78">
      <w:pPr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13ABAC81" w14:textId="17565C82" w:rsidR="003A6534" w:rsidRDefault="003A6534" w:rsidP="00412F78">
      <w:pPr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  <w:r>
        <w:rPr>
          <w:rFonts w:ascii="Times New Roman" w:eastAsia="Times New Roman" w:hAnsi="Times New Roman" w:cs="Arial" w:hint="cs"/>
          <w:b/>
          <w:bCs/>
          <w:sz w:val="22"/>
          <w:szCs w:val="22"/>
          <w:u w:val="single"/>
          <w:rtl/>
          <w:lang w:bidi="he-IL"/>
        </w:rPr>
        <w:t>ל</w:t>
      </w:r>
      <w:r w:rsidR="006B321C">
        <w:rPr>
          <w:rFonts w:ascii="Times New Roman" w:eastAsia="Times New Roman" w:hAnsi="Times New Roman" w:cs="Arial" w:hint="cs"/>
          <w:b/>
          <w:bCs/>
          <w:sz w:val="22"/>
          <w:szCs w:val="22"/>
          <w:u w:val="single"/>
          <w:rtl/>
          <w:lang w:bidi="he-IL"/>
        </w:rPr>
        <w:t>הגשת בקשה למלגה</w:t>
      </w:r>
      <w:r>
        <w:rPr>
          <w:rFonts w:ascii="Times New Roman" w:eastAsia="Times New Roman" w:hAnsi="Times New Roman" w:cs="Arial" w:hint="cs"/>
          <w:b/>
          <w:bCs/>
          <w:sz w:val="22"/>
          <w:szCs w:val="22"/>
          <w:u w:val="single"/>
          <w:rtl/>
          <w:lang w:bidi="he-IL"/>
        </w:rPr>
        <w:t xml:space="preserve"> במימון משרד הביטחון</w:t>
      </w:r>
    </w:p>
    <w:p w14:paraId="034A1133" w14:textId="4B828899" w:rsidR="00C32002" w:rsidRDefault="00C32002" w:rsidP="00C32002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tbl>
      <w:tblPr>
        <w:tblW w:w="10085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10"/>
        <w:gridCol w:w="709"/>
        <w:gridCol w:w="1843"/>
        <w:gridCol w:w="141"/>
        <w:gridCol w:w="142"/>
        <w:gridCol w:w="1843"/>
        <w:gridCol w:w="2997"/>
      </w:tblGrid>
      <w:tr w:rsidR="00C32002" w:rsidRPr="000E5342" w14:paraId="03EE231E" w14:textId="77777777" w:rsidTr="00671D73">
        <w:trPr>
          <w:trHeight w:hRule="exact" w:val="288"/>
          <w:jc w:val="center"/>
        </w:trPr>
        <w:tc>
          <w:tcPr>
            <w:tcW w:w="1008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14:paraId="6973A969" w14:textId="77777777" w:rsidR="00C32002" w:rsidRPr="000E5342" w:rsidRDefault="00C32002" w:rsidP="00412F78">
            <w:pPr>
              <w:pStyle w:val="2"/>
              <w:tabs>
                <w:tab w:val="clear" w:pos="7185"/>
                <w:tab w:val="left" w:pos="715"/>
              </w:tabs>
              <w:bidi/>
              <w:rPr>
                <w:rFonts w:ascii="Arial Unicode MS" w:eastAsia="Arial Unicode MS" w:hAnsi="Arial Unicode MS" w:cs="Arial Unicode MS"/>
                <w:b w:val="0"/>
                <w:bCs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b w:val="0"/>
                <w:bCs/>
                <w:sz w:val="22"/>
                <w:szCs w:val="22"/>
                <w:rtl/>
                <w:lang w:bidi="he-IL"/>
              </w:rPr>
              <w:t>פרטים אישיים</w:t>
            </w:r>
          </w:p>
          <w:p w14:paraId="15371EA7" w14:textId="77777777" w:rsidR="00C32002" w:rsidRPr="000E5342" w:rsidRDefault="00C32002" w:rsidP="00C32002">
            <w:pPr>
              <w:bidi/>
              <w:rPr>
                <w:rFonts w:eastAsia="Arial Unicode MS"/>
                <w:sz w:val="22"/>
                <w:szCs w:val="22"/>
                <w:rtl/>
                <w:lang w:bidi="he-IL"/>
              </w:rPr>
            </w:pPr>
          </w:p>
          <w:p w14:paraId="7E9FA9A8" w14:textId="77777777" w:rsidR="00C32002" w:rsidRPr="000E5342" w:rsidRDefault="00C32002" w:rsidP="00C32002">
            <w:pPr>
              <w:bidi/>
              <w:rPr>
                <w:rFonts w:eastAsia="Arial Unicode MS"/>
                <w:sz w:val="22"/>
                <w:szCs w:val="22"/>
                <w:rtl/>
                <w:lang w:bidi="he-IL"/>
              </w:rPr>
            </w:pPr>
          </w:p>
          <w:p w14:paraId="4E3C8CB0" w14:textId="77777777" w:rsidR="00C32002" w:rsidRPr="000E5342" w:rsidRDefault="00C32002" w:rsidP="00C32002">
            <w:pPr>
              <w:bidi/>
              <w:rPr>
                <w:rFonts w:eastAsia="Arial Unicode MS"/>
                <w:sz w:val="22"/>
                <w:szCs w:val="22"/>
                <w:lang w:bidi="he-IL"/>
              </w:rPr>
            </w:pPr>
          </w:p>
        </w:tc>
      </w:tr>
      <w:tr w:rsidR="00C32002" w:rsidRPr="000E5342" w14:paraId="0420D333" w14:textId="77777777" w:rsidTr="00671D73">
        <w:trPr>
          <w:trHeight w:hRule="exact" w:val="551"/>
          <w:jc w:val="center"/>
        </w:trPr>
        <w:tc>
          <w:tcPr>
            <w:tcW w:w="2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1C5EDF1" w14:textId="5BE7C3BE" w:rsidR="00C32002" w:rsidRPr="00412F78" w:rsidRDefault="00C32002" w:rsidP="00C32002">
            <w:pPr>
              <w:bidi/>
              <w:rPr>
                <w:rFonts w:ascii="Arial Unicode MS" w:eastAsia="Arial Unicode MS" w:hAnsi="Arial Unicode MS" w:cstheme="minorBidi"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מין:</w:t>
            </w:r>
            <w:r w:rsidRPr="000E5342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412F78">
              <w:rPr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זכר </w:t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="00412F78">
              <w:rPr>
                <w:rStyle w:val="CheckBoxChar"/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/ </w:t>
            </w:r>
            <w:r w:rsidR="00412F78" w:rsidRPr="00412F78">
              <w:rPr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>נקבה</w:t>
            </w:r>
            <w:r w:rsidR="00412F78">
              <w:rPr>
                <w:rFonts w:cstheme="minorBidi" w:hint="cs"/>
                <w:rtl/>
                <w:lang w:bidi="he-IL"/>
              </w:rPr>
              <w:t xml:space="preserve"> </w:t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255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4631AA" w14:textId="77777777" w:rsidR="00C32002" w:rsidRPr="000E5342" w:rsidRDefault="00C32002" w:rsidP="00C3200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מספר ת"ז</w:t>
            </w:r>
          </w:p>
        </w:tc>
        <w:tc>
          <w:tcPr>
            <w:tcW w:w="2126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7CEBE493" w14:textId="77777777" w:rsidR="00C32002" w:rsidRPr="000E5342" w:rsidRDefault="00C32002" w:rsidP="00C3200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שם פרטי</w:t>
            </w:r>
          </w:p>
        </w:tc>
        <w:tc>
          <w:tcPr>
            <w:tcW w:w="2997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  <w:vAlign w:val="center"/>
          </w:tcPr>
          <w:p w14:paraId="00ACE6D9" w14:textId="77777777" w:rsidR="00C32002" w:rsidRPr="000E5342" w:rsidRDefault="00C32002" w:rsidP="00C3200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שם משפחה</w:t>
            </w:r>
          </w:p>
        </w:tc>
      </w:tr>
      <w:tr w:rsidR="00C32002" w:rsidRPr="000E5342" w14:paraId="14A88F18" w14:textId="77777777" w:rsidTr="00671D73">
        <w:trPr>
          <w:trHeight w:hRule="exact" w:val="545"/>
          <w:jc w:val="center"/>
        </w:trPr>
        <w:tc>
          <w:tcPr>
            <w:tcW w:w="524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shd w:val="clear" w:color="auto" w:fill="FFFFFF"/>
            <w:vAlign w:val="center"/>
          </w:tcPr>
          <w:p w14:paraId="7A530020" w14:textId="1BE33E2B" w:rsidR="00C32002" w:rsidRPr="000E5342" w:rsidRDefault="00C32002" w:rsidP="00C3200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מספר טלפון נייד</w:t>
            </w:r>
          </w:p>
        </w:tc>
        <w:tc>
          <w:tcPr>
            <w:tcW w:w="4840" w:type="dxa"/>
            <w:gridSpan w:val="2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  <w:vAlign w:val="center"/>
          </w:tcPr>
          <w:p w14:paraId="79B384A1" w14:textId="77D4AD6B" w:rsidR="00C32002" w:rsidRPr="000E5342" w:rsidRDefault="00C32002" w:rsidP="00C3200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lang w:bidi="he-IL"/>
              </w:rPr>
            </w:pP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דוא"ל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אוניברסיטאי</w:t>
            </w:r>
          </w:p>
          <w:p w14:paraId="65DAC446" w14:textId="32AC6D20" w:rsidR="00C32002" w:rsidRPr="000E5342" w:rsidRDefault="00C32002" w:rsidP="00C3200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lang w:bidi="he-IL"/>
              </w:rPr>
            </w:pPr>
          </w:p>
        </w:tc>
      </w:tr>
      <w:tr w:rsidR="00C32002" w:rsidRPr="000E5342" w14:paraId="2321ACDA" w14:textId="77777777" w:rsidTr="00671D73">
        <w:trPr>
          <w:trHeight w:hRule="exact" w:val="567"/>
          <w:jc w:val="center"/>
        </w:trPr>
        <w:tc>
          <w:tcPr>
            <w:tcW w:w="31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21864125" w14:textId="6955E69E" w:rsidR="00C32002" w:rsidRPr="000E5342" w:rsidRDefault="00C32002" w:rsidP="00C3200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מעוניין במלגת קיום</w:t>
            </w:r>
            <w:r w:rsidR="00412F78">
              <w:rPr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 כן </w:t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="00412F78">
              <w:rPr>
                <w:rStyle w:val="CheckBoxChar"/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/ </w:t>
            </w:r>
            <w:proofErr w:type="spellStart"/>
            <w:r w:rsidR="00412F78" w:rsidRPr="00412F78">
              <w:rPr>
                <w:rFonts w:cs="Arial Unicode MS" w:hint="cs"/>
                <w:rtl/>
              </w:rPr>
              <w:t>לא</w:t>
            </w:r>
            <w:proofErr w:type="spellEnd"/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gridSpan w:val="2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A6A6A6"/>
            </w:tcBorders>
            <w:vAlign w:val="center"/>
          </w:tcPr>
          <w:p w14:paraId="367DEF79" w14:textId="7746AED6" w:rsidR="00C32002" w:rsidRPr="00412F78" w:rsidRDefault="00C32002" w:rsidP="00C32002">
            <w:pPr>
              <w:bidi/>
              <w:rPr>
                <w:rFonts w:ascii="Arial Unicode MS" w:eastAsia="Arial Unicode MS" w:hAnsi="Arial Unicode MS" w:cstheme="minorBidi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לוחם</w:t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:</w:t>
            </w:r>
            <w:r w:rsidRPr="000E5342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412F78">
              <w:rPr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כן </w:t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="00412F78">
              <w:rPr>
                <w:rStyle w:val="CheckBoxChar"/>
                <w:rFonts w:ascii="Arial Unicode MS" w:eastAsia="Arial Unicode MS" w:hAnsi="Arial Unicode MS" w:cstheme="minorBidi" w:hint="cs"/>
                <w:sz w:val="22"/>
                <w:szCs w:val="22"/>
                <w:rtl/>
                <w:lang w:bidi="he-IL"/>
              </w:rPr>
              <w:t xml:space="preserve">/ </w:t>
            </w:r>
            <w:proofErr w:type="spellStart"/>
            <w:r w:rsidR="00412F78" w:rsidRPr="00412F78">
              <w:rPr>
                <w:rFonts w:cs="Arial Unicode MS" w:hint="cs"/>
                <w:rtl/>
              </w:rPr>
              <w:t>לא</w:t>
            </w:r>
            <w:proofErr w:type="spellEnd"/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4982" w:type="dxa"/>
            <w:gridSpan w:val="3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  <w:vAlign w:val="center"/>
          </w:tcPr>
          <w:p w14:paraId="1858D64B" w14:textId="50F3A904" w:rsidR="00C32002" w:rsidRPr="000E5342" w:rsidRDefault="00C32002" w:rsidP="00C3200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מסלול אליו התקבלת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מדעי הטבע</w:t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="00412F78"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="00412F78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מדעי החברה</w:t>
            </w:r>
          </w:p>
        </w:tc>
      </w:tr>
      <w:tr w:rsidR="00C32002" w:rsidRPr="000E5342" w14:paraId="2A80E074" w14:textId="77777777" w:rsidTr="00671D73">
        <w:trPr>
          <w:trHeight w:hRule="exact" w:val="567"/>
          <w:jc w:val="center"/>
        </w:trPr>
        <w:tc>
          <w:tcPr>
            <w:tcW w:w="10085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2FA2AE" w14:textId="597928D7" w:rsidR="00C32002" w:rsidRDefault="00C32002" w:rsidP="00C3200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proofErr w:type="spellStart"/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אוכלוסיה</w:t>
            </w:r>
            <w:proofErr w:type="spellEnd"/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ייחודית: מגזר חרדי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יוצאי אתיופיה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עולה חדש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="00412F78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דרוזי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</w:t>
            </w:r>
            <w:r w:rsidR="00412F78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מוסלמי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="00412F78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נוצרי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</w:t>
            </w:r>
            <w:r w:rsidR="00412F78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צ'רקסי </w:t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="00412F78"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="00412F78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בדואי </w:t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instrText xml:space="preserve"> FORMCHECKBOX </w:instrText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</w:r>
            <w:r w:rsidR="000C276F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separate"/>
            </w:r>
            <w:r w:rsidR="00412F78" w:rsidRPr="000E5342">
              <w:rPr>
                <w:rStyle w:val="CheckBoxChar"/>
                <w:rFonts w:ascii="Arial Unicode MS" w:eastAsia="Arial Unicode MS" w:hAnsi="Arial Unicode MS" w:cs="Arial Unicode MS"/>
                <w:sz w:val="22"/>
                <w:szCs w:val="22"/>
              </w:rPr>
              <w:fldChar w:fldCharType="end"/>
            </w:r>
            <w:r w:rsidR="00412F78" w:rsidRPr="000E534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</w:t>
            </w:r>
            <w:r w:rsidR="00412F78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  </w:t>
            </w:r>
          </w:p>
        </w:tc>
      </w:tr>
    </w:tbl>
    <w:p w14:paraId="41AFAA5E" w14:textId="0B27AED8" w:rsidR="00671D73" w:rsidRDefault="00671D73" w:rsidP="00671D73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tbl>
      <w:tblPr>
        <w:tblW w:w="10348" w:type="dxa"/>
        <w:tblInd w:w="-147" w:type="dxa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2552"/>
        <w:gridCol w:w="1701"/>
        <w:gridCol w:w="4252"/>
        <w:gridCol w:w="425"/>
      </w:tblGrid>
      <w:tr w:rsidR="00671D73" w:rsidRPr="000E5342" w14:paraId="7D250D90" w14:textId="1F43C578" w:rsidTr="009276C2">
        <w:trPr>
          <w:trHeight w:hRule="exact" w:val="361"/>
        </w:trPr>
        <w:tc>
          <w:tcPr>
            <w:tcW w:w="1034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</w:tcPr>
          <w:p w14:paraId="05FB5833" w14:textId="737D2F3C" w:rsidR="00671D73" w:rsidRDefault="00671D73" w:rsidP="00671D73">
            <w:pPr>
              <w:pStyle w:val="2"/>
              <w:tabs>
                <w:tab w:val="clear" w:pos="7185"/>
                <w:tab w:val="left" w:pos="715"/>
              </w:tabs>
              <w:bidi/>
              <w:rPr>
                <w:rFonts w:ascii="Arial Unicode MS" w:eastAsia="Arial Unicode MS" w:hAnsi="Arial Unicode MS" w:cs="Arial Unicode MS"/>
                <w:b w:val="0"/>
                <w:bCs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b w:val="0"/>
                <w:bCs/>
                <w:sz w:val="22"/>
                <w:szCs w:val="22"/>
                <w:rtl/>
                <w:lang w:bidi="he-IL"/>
              </w:rPr>
              <w:t>יש לצרף את ה</w:t>
            </w:r>
            <w:r w:rsidRPr="00412F78">
              <w:rPr>
                <w:rFonts w:ascii="Arial Unicode MS" w:eastAsia="Arial Unicode MS" w:hAnsi="Arial Unicode MS" w:cs="Arial Unicode MS" w:hint="cs"/>
                <w:b w:val="0"/>
                <w:bCs/>
                <w:sz w:val="22"/>
                <w:szCs w:val="22"/>
                <w:rtl/>
                <w:lang w:bidi="he-IL"/>
              </w:rPr>
              <w:t xml:space="preserve">מסמכים </w:t>
            </w:r>
            <w:r>
              <w:rPr>
                <w:rFonts w:ascii="Arial Unicode MS" w:eastAsia="Arial Unicode MS" w:hAnsi="Arial Unicode MS" w:cs="Arial Unicode MS" w:hint="cs"/>
                <w:b w:val="0"/>
                <w:bCs/>
                <w:sz w:val="22"/>
                <w:szCs w:val="22"/>
                <w:rtl/>
                <w:lang w:bidi="he-IL"/>
              </w:rPr>
              <w:t>הבאים</w:t>
            </w:r>
            <w:r>
              <w:rPr>
                <w:rFonts w:hint="cs"/>
                <w:b w:val="0"/>
                <w:bCs/>
                <w:sz w:val="22"/>
                <w:szCs w:val="22"/>
                <w:rtl/>
                <w:lang w:bidi="he-IL"/>
              </w:rPr>
              <w:t xml:space="preserve"> (</w:t>
            </w:r>
            <w:r w:rsidRPr="00671D73">
              <w:rPr>
                <w:rFonts w:ascii="Times New Roman" w:hAnsi="Times New Roman" w:cs="Arial" w:hint="cs"/>
                <w:b w:val="0"/>
                <w:bCs/>
                <w:sz w:val="22"/>
                <w:szCs w:val="22"/>
                <w:rtl/>
                <w:lang w:bidi="he-IL"/>
              </w:rPr>
              <w:t xml:space="preserve">קובצי </w:t>
            </w:r>
            <w:r w:rsidRPr="00671D73">
              <w:rPr>
                <w:rFonts w:ascii="Times New Roman" w:hAnsi="Times New Roman" w:cs="Arial" w:hint="cs"/>
                <w:b w:val="0"/>
                <w:bCs/>
                <w:sz w:val="22"/>
                <w:szCs w:val="22"/>
                <w:lang w:bidi="he-IL"/>
              </w:rPr>
              <w:t xml:space="preserve">PDF </w:t>
            </w:r>
            <w:r w:rsidRPr="00671D73">
              <w:rPr>
                <w:rFonts w:ascii="Times New Roman" w:hAnsi="Times New Roman" w:cs="Arial" w:hint="cs"/>
                <w:b w:val="0"/>
                <w:bCs/>
                <w:sz w:val="22"/>
                <w:szCs w:val="22"/>
                <w:rtl/>
                <w:lang w:bidi="he-IL"/>
              </w:rPr>
              <w:t>/</w:t>
            </w:r>
            <w:r>
              <w:rPr>
                <w:rFonts w:hint="cs"/>
                <w:b w:val="0"/>
                <w:bCs/>
                <w:sz w:val="22"/>
                <w:szCs w:val="22"/>
                <w:rtl/>
                <w:lang w:bidi="he-IL"/>
              </w:rPr>
              <w:t xml:space="preserve">  )</w:t>
            </w:r>
          </w:p>
        </w:tc>
      </w:tr>
      <w:tr w:rsidR="00671D73" w:rsidRPr="000E5342" w14:paraId="10A44605" w14:textId="16735A92" w:rsidTr="009276C2">
        <w:trPr>
          <w:trHeight w:hRule="exact" w:val="719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1495DAB0" w14:textId="581566B4" w:rsidR="00671D73" w:rsidRPr="001112D4" w:rsidRDefault="00671D73" w:rsidP="00671D73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rtl/>
                <w:lang w:bidi="he-IL"/>
              </w:rPr>
            </w:pPr>
            <w:r w:rsidRP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אישור</w:t>
            </w:r>
            <w:r w:rsidR="001112D4" w:rsidRP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 xml:space="preserve"> העלאת מסמך</w:t>
            </w:r>
            <w:r w:rsid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 xml:space="preserve"> </w:t>
            </w:r>
            <w:r w:rsidR="001112D4" w:rsidRPr="009276C2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rtl/>
                <w:lang w:bidi="he-IL"/>
              </w:rPr>
              <w:t>(</w:t>
            </w:r>
            <w:r w:rsidR="009276C2" w:rsidRPr="009276C2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rtl/>
                <w:lang w:bidi="he-IL"/>
              </w:rPr>
              <w:t xml:space="preserve">ימולא </w:t>
            </w:r>
            <w:r w:rsidR="001112D4" w:rsidRPr="009276C2">
              <w:rPr>
                <w:rFonts w:ascii="Arial Unicode MS" w:eastAsia="Arial Unicode MS" w:hAnsi="Arial Unicode MS" w:cs="Arial Unicode MS" w:hint="cs"/>
                <w:b/>
                <w:bCs/>
                <w:color w:val="FF0000"/>
                <w:sz w:val="20"/>
                <w:rtl/>
                <w:lang w:bidi="he-IL"/>
              </w:rPr>
              <w:t>אוטומטי</w:t>
            </w:r>
            <w:r w:rsid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!</w:t>
            </w: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11863E4F" w14:textId="1B5E8F29" w:rsidR="00671D73" w:rsidRPr="001112D4" w:rsidRDefault="00671D73" w:rsidP="00671D73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bidi="he-IL"/>
              </w:rPr>
            </w:pPr>
            <w:r w:rsidRP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הערות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  <w:vAlign w:val="center"/>
          </w:tcPr>
          <w:p w14:paraId="66110CE0" w14:textId="26D3937B" w:rsidR="00671D73" w:rsidRPr="001112D4" w:rsidRDefault="00671D73" w:rsidP="00671D73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bidi="he-IL"/>
              </w:rPr>
            </w:pPr>
            <w:r w:rsidRP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העלאת 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27E5B6" w14:textId="77777777" w:rsidR="00671D73" w:rsidRPr="001112D4" w:rsidRDefault="00671D73" w:rsidP="00671D73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lang w:bidi="he-IL"/>
              </w:rPr>
            </w:pPr>
            <w:r w:rsidRPr="001112D4">
              <w:rPr>
                <w:rFonts w:ascii="Arial Unicode MS" w:eastAsia="Arial Unicode MS" w:hAnsi="Arial Unicode MS" w:cs="Arial Unicode MS" w:hint="cs"/>
                <w:b/>
                <w:bCs/>
                <w:sz w:val="20"/>
                <w:rtl/>
                <w:lang w:bidi="he-IL"/>
              </w:rPr>
              <w:t>שם המסמך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26655CC" w14:textId="77777777" w:rsidR="00671D73" w:rsidRPr="001112D4" w:rsidRDefault="00671D73" w:rsidP="00671D73">
            <w:pPr>
              <w:bidi/>
              <w:jc w:val="center"/>
              <w:rPr>
                <w:rFonts w:ascii="Arial Unicode MS" w:eastAsia="Arial Unicode MS" w:hAnsi="Arial Unicode MS" w:cs="Arial Unicode MS"/>
                <w:b/>
                <w:bCs/>
                <w:sz w:val="20"/>
                <w:rtl/>
                <w:lang w:bidi="he-IL"/>
              </w:rPr>
            </w:pPr>
          </w:p>
        </w:tc>
      </w:tr>
      <w:tr w:rsidR="00671D73" w:rsidRPr="000E5342" w14:paraId="1C7225D9" w14:textId="0AF66D3F" w:rsidTr="009276C2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2F4C7D14" w14:textId="77777777" w:rsidR="00671D73" w:rsidRDefault="00671D73" w:rsidP="009276C2">
            <w:pPr>
              <w:bidi/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091EEB90" w14:textId="53F36063" w:rsidR="00671D73" w:rsidRPr="000E5342" w:rsidRDefault="00671D73" w:rsidP="00671D73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יש להוריד את הטופס למלא ולסרוק.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023F9A34" w14:textId="24FBAC66" w:rsidR="00671D73" w:rsidRPr="000E5342" w:rsidRDefault="001112D4" w:rsidP="00671D73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112D4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112D4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0B7AC8" w14:textId="1D5D54AC" w:rsidR="00671D73" w:rsidRPr="000E5342" w:rsidRDefault="00671D73" w:rsidP="00671D73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טופס בקשה </w:t>
            </w:r>
            <w:r w:rsidRPr="00671D73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למלגה 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- להורדת הטופס </w:t>
            </w:r>
            <w:r w:rsidRPr="00671D73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>לחץ כאן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AC9C036" w14:textId="70BD3C4E" w:rsidR="00671D73" w:rsidRPr="009276C2" w:rsidRDefault="001112D4" w:rsidP="00671D73">
            <w:pPr>
              <w:bidi/>
              <w:rPr>
                <w:rFonts w:ascii="Times New Roman" w:eastAsia="Times New Roman" w:hAnsi="Times New Roman" w:cs="Arial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Times New Roman" w:eastAsia="Times New Roman" w:hAnsi="Times New Roman" w:cs="Arial" w:hint="cs"/>
                <w:color w:val="FF0000"/>
                <w:sz w:val="22"/>
                <w:szCs w:val="22"/>
                <w:rtl/>
                <w:lang w:bidi="he-IL"/>
              </w:rPr>
              <w:t>1</w:t>
            </w:r>
          </w:p>
        </w:tc>
      </w:tr>
      <w:tr w:rsidR="00671D73" w:rsidRPr="000E5342" w14:paraId="69668645" w14:textId="18DFA58C" w:rsidTr="009276C2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2F43B495" w14:textId="77777777" w:rsidR="00671D73" w:rsidRPr="000E5342" w:rsidRDefault="00671D73" w:rsidP="00671D73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6222C27B" w14:textId="24672675" w:rsidR="00671D73" w:rsidRPr="000E5342" w:rsidRDefault="00671D73" w:rsidP="00671D73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6A8BE1EA" w14:textId="77777777" w:rsidR="00671D73" w:rsidRPr="000E5342" w:rsidRDefault="00671D73" w:rsidP="00671D73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112D4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112D4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66CA2B" w14:textId="76DA2BBB" w:rsidR="00671D73" w:rsidRPr="000E5342" w:rsidRDefault="001112D4" w:rsidP="00671D73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תעודת זהות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תלמיד</w:t>
            </w: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+ ספח פתוח + צד אחורי </w:t>
            </w:r>
            <w:proofErr w:type="spellStart"/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ל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ת.ז</w:t>
            </w:r>
            <w:proofErr w:type="spellEnd"/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ביומטרי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 </w:t>
            </w:r>
            <w:r w:rsidRPr="00881892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6DE9BBD" w14:textId="26BF7CEA" w:rsidR="00671D73" w:rsidRPr="009276C2" w:rsidRDefault="001112D4" w:rsidP="00671D73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2</w:t>
            </w:r>
          </w:p>
        </w:tc>
      </w:tr>
      <w:tr w:rsidR="001112D4" w:rsidRPr="000E5342" w14:paraId="78202C56" w14:textId="77777777" w:rsidTr="009276C2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545598B7" w14:textId="77777777" w:rsidR="001112D4" w:rsidRPr="000E5342" w:rsidRDefault="001112D4" w:rsidP="001112D4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72D078C6" w14:textId="77777777" w:rsidR="001112D4" w:rsidRPr="000E5342" w:rsidRDefault="001112D4" w:rsidP="001112D4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42B62B08" w14:textId="7557DBF2" w:rsidR="001112D4" w:rsidRDefault="001112D4" w:rsidP="001112D4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560A03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560A03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560A03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560A03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19DA959" w14:textId="503F80E1" w:rsidR="001112D4" w:rsidRPr="003A6534" w:rsidRDefault="001112D4" w:rsidP="001112D4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תעודת שחרור/הערכה </w:t>
            </w:r>
            <w:proofErr w:type="spellStart"/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מצה''ל</w:t>
            </w:r>
            <w:proofErr w:type="spellEnd"/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/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</w:t>
            </w: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אישור שירות לאומי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8769432" w14:textId="64F32E7A" w:rsidR="001112D4" w:rsidRPr="009276C2" w:rsidRDefault="001112D4" w:rsidP="001112D4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3</w:t>
            </w:r>
          </w:p>
        </w:tc>
      </w:tr>
      <w:tr w:rsidR="001112D4" w:rsidRPr="000E5342" w14:paraId="74EE504A" w14:textId="77777777" w:rsidTr="009276C2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0551C7EC" w14:textId="6B6AB8A3" w:rsidR="001112D4" w:rsidRPr="000E5342" w:rsidRDefault="001112D4" w:rsidP="001112D4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2D6F52C5" w14:textId="783A269E" w:rsidR="001112D4" w:rsidRPr="000E5342" w:rsidRDefault="009276C2" w:rsidP="001112D4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ניתן להנפיק מאפליקציית הארנק הצהלי)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22C72596" w14:textId="469DC554" w:rsidR="001112D4" w:rsidRDefault="001112D4" w:rsidP="001112D4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560A03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560A03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560A03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560A03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CF9B30C" w14:textId="5BC6296D" w:rsidR="001112D4" w:rsidRPr="003A6534" w:rsidRDefault="009276C2" w:rsidP="001112D4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 w:rsidRPr="003A6534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תעודת זהב/כסף / ארד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56BF1C" w14:textId="604AD948" w:rsidR="001112D4" w:rsidRPr="009276C2" w:rsidRDefault="001112D4" w:rsidP="001112D4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4</w:t>
            </w:r>
          </w:p>
        </w:tc>
      </w:tr>
      <w:tr w:rsidR="001112D4" w:rsidRPr="000E5342" w14:paraId="34344A4E" w14:textId="77777777" w:rsidTr="009276C2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758B0CC8" w14:textId="77777777" w:rsidR="001112D4" w:rsidRPr="000E5342" w:rsidRDefault="001112D4" w:rsidP="001112D4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7276560E" w14:textId="77777777" w:rsidR="001112D4" w:rsidRPr="000E5342" w:rsidRDefault="001112D4" w:rsidP="001112D4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40D04B9A" w14:textId="2DA80F71" w:rsidR="001112D4" w:rsidRDefault="001112D4" w:rsidP="001112D4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560A03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560A03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560A03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560A03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1F117CF" w14:textId="0F39E58A" w:rsidR="001112D4" w:rsidRPr="003A6534" w:rsidRDefault="009276C2" w:rsidP="001112D4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 w:rsidRPr="00A33527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צילום ת. זהות של אחד ההורים + </w:t>
            </w:r>
            <w:r w:rsidRPr="00881892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ספח פתוח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+ צד אחורי </w:t>
            </w:r>
            <w:proofErr w:type="spellStart"/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לת.ז</w:t>
            </w:r>
            <w:proofErr w:type="spellEnd"/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ביומטרי</w:t>
            </w:r>
            <w:r w:rsidRPr="00881892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92B10E7" w14:textId="327E8CA1" w:rsidR="001112D4" w:rsidRPr="009276C2" w:rsidRDefault="001112D4" w:rsidP="001112D4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5</w:t>
            </w:r>
          </w:p>
        </w:tc>
      </w:tr>
      <w:tr w:rsidR="009276C2" w:rsidRPr="000E5342" w14:paraId="3677624D" w14:textId="77777777" w:rsidTr="009276C2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1F7B4C68" w14:textId="77777777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582EFE95" w14:textId="77777777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1DE97AF0" w14:textId="6769FA88" w:rsidR="009276C2" w:rsidRPr="00560A03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F72277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F72277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11E16BE" w14:textId="24B36741" w:rsidR="009276C2" w:rsidRPr="00A33527" w:rsidRDefault="009276C2" w:rsidP="009276C2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תעודת בגרות / גיליון ציונים 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A5B2A6D" w14:textId="3A8D9BFB" w:rsidR="009276C2" w:rsidRPr="009276C2" w:rsidRDefault="009276C2" w:rsidP="009276C2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6</w:t>
            </w:r>
          </w:p>
        </w:tc>
      </w:tr>
      <w:tr w:rsidR="009276C2" w:rsidRPr="000E5342" w14:paraId="1A787CFC" w14:textId="77777777" w:rsidTr="009276C2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1D03017C" w14:textId="77777777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175CBFE6" w14:textId="77777777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5C3AA9D4" w14:textId="67BD218C" w:rsidR="009276C2" w:rsidRPr="00560A03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F72277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F72277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1920A99" w14:textId="6F8F63F3" w:rsidR="009276C2" w:rsidRPr="00A33527" w:rsidRDefault="009276C2" w:rsidP="009276C2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אסמכתא לחשבון בנק 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AD6E97" w14:textId="65A5C1E6" w:rsidR="009276C2" w:rsidRPr="009276C2" w:rsidRDefault="009276C2" w:rsidP="009276C2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color w:val="FF0000"/>
                <w:sz w:val="22"/>
                <w:szCs w:val="22"/>
                <w:rtl/>
                <w:lang w:bidi="he-IL"/>
              </w:rPr>
              <w:t>7</w:t>
            </w:r>
          </w:p>
        </w:tc>
      </w:tr>
      <w:tr w:rsidR="009276C2" w:rsidRPr="000E5342" w14:paraId="5AEBC2F5" w14:textId="77777777" w:rsidTr="009276C2">
        <w:trPr>
          <w:trHeight w:hRule="exact" w:val="52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1B5F9921" w14:textId="77777777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3D8248B3" w14:textId="26949D09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color w:val="002060"/>
                <w:sz w:val="22"/>
                <w:szCs w:val="22"/>
                <w:rtl/>
                <w:lang w:bidi="he-IL"/>
              </w:rPr>
              <w:t xml:space="preserve">הורדת </w:t>
            </w:r>
            <w:r w:rsidRPr="00A31C8C">
              <w:rPr>
                <w:rFonts w:ascii="Times New Roman" w:eastAsia="Times New Roman" w:hAnsi="Times New Roman" w:cs="Arial" w:hint="cs"/>
                <w:color w:val="002060"/>
                <w:sz w:val="22"/>
                <w:szCs w:val="22"/>
                <w:rtl/>
                <w:lang w:bidi="he-IL"/>
              </w:rPr>
              <w:t>טופס הסבר על הכנסות הורים</w:t>
            </w: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4A2BE055" w14:textId="5DBCF882" w:rsidR="009276C2" w:rsidRPr="00560A03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F72277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F72277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49E689" w14:textId="178D9243" w:rsidR="009276C2" w:rsidRPr="00A33527" w:rsidRDefault="009276C2" w:rsidP="009276C2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הכנסות הורים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E1DDE72" w14:textId="230C8CF7" w:rsidR="009276C2" w:rsidRPr="009276C2" w:rsidRDefault="009276C2" w:rsidP="009276C2">
            <w:pPr>
              <w:bidi/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  <w:rtl/>
                <w:lang w:bidi="he-IL"/>
              </w:rPr>
            </w:pPr>
            <w:r w:rsidRPr="009276C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8</w:t>
            </w:r>
          </w:p>
        </w:tc>
      </w:tr>
      <w:tr w:rsidR="009276C2" w:rsidRPr="000E5342" w14:paraId="5CB68CB8" w14:textId="77777777" w:rsidTr="009276C2">
        <w:trPr>
          <w:trHeight w:hRule="exact" w:val="805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21A32179" w14:textId="77777777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0A47EB16" w14:textId="4EA2E7D1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ניתן לקבל את הטופס באמצעות </w:t>
            </w:r>
            <w:hyperlink r:id="rId8" w:history="1">
              <w:r w:rsidRPr="003D0CE2">
                <w:rPr>
                  <w:rStyle w:val="Hyperlink"/>
                  <w:rFonts w:ascii="Arial Unicode MS" w:eastAsia="Arial Unicode MS" w:hAnsi="Arial Unicode MS" w:cs="Arial Unicode MS" w:hint="cs"/>
                  <w:sz w:val="22"/>
                  <w:szCs w:val="22"/>
                  <w:rtl/>
                  <w:lang w:bidi="he-IL"/>
                </w:rPr>
                <w:t>האגף והקרן לחיילים משוחררים</w:t>
              </w:r>
            </w:hyperlink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04127374" w14:textId="35968EB6" w:rsidR="009276C2" w:rsidRPr="00560A03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F72277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F72277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E3CF0E" w14:textId="1428144E" w:rsidR="009276C2" w:rsidRPr="00A33527" w:rsidRDefault="003D0CE2" w:rsidP="009276C2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למועמד </w:t>
            </w:r>
            <w:r w:rsidR="009276C2" w:rsidRPr="003E3D17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>חייל בודד</w:t>
            </w:r>
            <w:r w:rsidR="009276C2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-</w:t>
            </w:r>
            <w:r w:rsidR="003E3D17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יש לצרף</w:t>
            </w:r>
            <w:r w:rsidR="009276C2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''טופס מספר 1 ''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88B227B" w14:textId="3388B599" w:rsidR="009276C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9</w:t>
            </w:r>
          </w:p>
        </w:tc>
      </w:tr>
      <w:tr w:rsidR="009276C2" w:rsidRPr="000E5342" w14:paraId="5B03C446" w14:textId="77777777" w:rsidTr="00837768">
        <w:trPr>
          <w:trHeight w:hRule="exact" w:val="859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624145FC" w14:textId="77777777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7D26B7E6" w14:textId="77777777" w:rsidR="009276C2" w:rsidRPr="000E534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5169ED36" w14:textId="6BED9CC7" w:rsidR="009276C2" w:rsidRPr="00560A03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F72277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F72277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F72277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BE17CB" w14:textId="51C66E7A" w:rsidR="009276C2" w:rsidRPr="00A33527" w:rsidRDefault="003D0CE2" w:rsidP="009276C2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למועמד </w:t>
            </w:r>
            <w:r w:rsidRPr="003E3D17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>יוצא אתיופיה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- תעודות זהות של </w:t>
            </w:r>
            <w:r w:rsidRPr="00A31C8C">
              <w:rPr>
                <w:rFonts w:ascii="Times New Roman" w:eastAsia="Times New Roman" w:hAnsi="Times New Roman" w:cs="Arial" w:hint="cs"/>
                <w:sz w:val="22"/>
                <w:szCs w:val="22"/>
                <w:u w:val="single"/>
                <w:rtl/>
                <w:lang w:bidi="he-IL"/>
              </w:rPr>
              <w:t>שני ההורים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+ ספח פתוח + צילום צד אחורי </w:t>
            </w:r>
            <w:r w:rsidR="003E3D17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ל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זהות ביומטרית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2A3A529" w14:textId="36891E4D" w:rsidR="009276C2" w:rsidRDefault="009276C2" w:rsidP="009276C2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10</w:t>
            </w:r>
          </w:p>
        </w:tc>
      </w:tr>
      <w:tr w:rsidR="003E3D17" w:rsidRPr="000E5342" w14:paraId="1FF9CF2A" w14:textId="77777777" w:rsidTr="00837768">
        <w:trPr>
          <w:trHeight w:hRule="exact" w:val="100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7D8FC35E" w14:textId="77777777" w:rsidR="003E3D17" w:rsidRPr="000E5342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0F46EDE1" w14:textId="77777777" w:rsidR="003E3D17" w:rsidRPr="000E5342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40422936" w14:textId="77777777" w:rsidR="00837768" w:rsidRDefault="003E3D17" w:rsidP="00837768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71832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71832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  <w:p w14:paraId="70835A80" w14:textId="77777777" w:rsidR="00837768" w:rsidRDefault="00837768" w:rsidP="00837768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  <w:p w14:paraId="32CD3050" w14:textId="77777777" w:rsidR="00837768" w:rsidRDefault="00837768" w:rsidP="00837768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  <w:p w14:paraId="2F20869D" w14:textId="04C33286" w:rsidR="00837768" w:rsidRPr="00F72277" w:rsidRDefault="00837768" w:rsidP="00837768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D8FF84" w14:textId="661897EB" w:rsidR="003E3D17" w:rsidRDefault="003E3D17" w:rsidP="00837768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 w:rsidRPr="00881892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 xml:space="preserve">עולה חדש- </w:t>
            </w:r>
            <w:r w:rsidRPr="00881892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תעודת עולה עד שבע שנים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8CF338F" w14:textId="1C69B0C9" w:rsidR="003E3D17" w:rsidRPr="00837768" w:rsidRDefault="003E3D17" w:rsidP="003E3D17">
            <w:pPr>
              <w:bidi/>
              <w:rPr>
                <w:rFonts w:ascii="Arial Unicode MS" w:eastAsia="Arial Unicode MS" w:hAnsi="Arial Unicode MS" w:cstheme="minorBidi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11</w:t>
            </w:r>
          </w:p>
        </w:tc>
      </w:tr>
      <w:tr w:rsidR="003E3D17" w:rsidRPr="000E5342" w14:paraId="11961ABF" w14:textId="77777777" w:rsidTr="00837768">
        <w:trPr>
          <w:trHeight w:hRule="exact" w:val="1438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4D8D4C68" w14:textId="77777777" w:rsidR="003E3D17" w:rsidRPr="000E5342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0F942FFB" w14:textId="6E4113AD" w:rsidR="00837768" w:rsidRPr="007B00D5" w:rsidRDefault="00837768" w:rsidP="00837768">
            <w:pPr>
              <w:bidi/>
              <w:spacing w:line="360" w:lineRule="auto"/>
              <w:jc w:val="both"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 w:rsidRPr="007B00D5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לקבלת הטופס חתום יש לפנות</w:t>
            </w:r>
            <w:r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 xml:space="preserve"> 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ללשכות </w:t>
            </w:r>
            <w:hyperlink r:id="rId9" w:history="1">
              <w:r w:rsidRPr="003D0CE2">
                <w:rPr>
                  <w:rStyle w:val="Hyperlink"/>
                  <w:rFonts w:ascii="Arial Unicode MS" w:eastAsia="Arial Unicode MS" w:hAnsi="Arial Unicode MS" w:cs="Arial Unicode MS" w:hint="cs"/>
                  <w:sz w:val="22"/>
                  <w:szCs w:val="22"/>
                  <w:rtl/>
                  <w:lang w:bidi="he-IL"/>
                </w:rPr>
                <w:t>האגף והקרן לחיילים משוחררים</w:t>
              </w:r>
            </w:hyperlink>
          </w:p>
          <w:p w14:paraId="40B91CEE" w14:textId="77777777" w:rsidR="003E3D17" w:rsidRPr="000E5342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1897A690" w14:textId="0AC01D78" w:rsidR="003E3D17" w:rsidRPr="00F72277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71832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71832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DD9C76" w14:textId="36728101" w:rsidR="003E3D17" w:rsidRDefault="003E3D17" w:rsidP="00837768">
            <w:pPr>
              <w:bidi/>
              <w:spacing w:line="360" w:lineRule="auto"/>
              <w:jc w:val="both"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>מועמד</w:t>
            </w:r>
            <w:r w:rsidR="00837768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 xml:space="preserve"> השייך לאוכלוסיות הבאות: </w:t>
            </w:r>
            <w:r w:rsidRPr="007B00D5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>בדואי/מוסלמי/דרוזי/נוצרי/</w:t>
            </w:r>
            <w:proofErr w:type="spellStart"/>
            <w:r w:rsidRPr="007B00D5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>צ'ר</w:t>
            </w:r>
            <w:r w:rsidR="00837768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>'</w:t>
            </w:r>
            <w:r w:rsidRPr="007B00D5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>קסי</w:t>
            </w:r>
            <w:proofErr w:type="spellEnd"/>
            <w:r w:rsidRPr="007B00D5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>/חרדי/משרת מילואים פעיל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- </w:t>
            </w:r>
            <w:r w:rsidR="00837768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'</w:t>
            </w:r>
            <w:r w:rsidRPr="00881892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טופס מס' 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2</w:t>
            </w:r>
            <w:r w:rsidR="00837768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>'</w:t>
            </w:r>
            <w:r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 xml:space="preserve"> </w:t>
            </w:r>
            <w:r w:rsidRPr="007B00D5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(אישור השתייכות לאוכלוסייה)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CC80C8C" w14:textId="5BEF657C" w:rsidR="003E3D17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12 </w:t>
            </w:r>
          </w:p>
        </w:tc>
      </w:tr>
      <w:tr w:rsidR="003E3D17" w:rsidRPr="000E5342" w14:paraId="7D4E4C77" w14:textId="77777777" w:rsidTr="00837768">
        <w:trPr>
          <w:trHeight w:hRule="exact" w:val="834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468CDA97" w14:textId="77777777" w:rsidR="003E3D17" w:rsidRPr="000E5342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24AABE74" w14:textId="77777777" w:rsidR="003E3D17" w:rsidRPr="000E5342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45593BB0" w14:textId="07374AA8" w:rsidR="003E3D17" w:rsidRPr="00F72277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71832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71832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5396B9" w14:textId="5DC02397" w:rsidR="003E3D17" w:rsidRDefault="00837768" w:rsidP="003E3D17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 xml:space="preserve">מועמד נשוי </w:t>
            </w:r>
            <w:r w:rsidRPr="001810D0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ת</w:t>
            </w: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עודת</w:t>
            </w:r>
            <w:r w:rsidRPr="001810D0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 xml:space="preserve"> </w:t>
            </w:r>
            <w:r w:rsidRPr="00413097"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נישואין+ ת. זהות של בן/בת הזוג וספח פתוח</w:t>
            </w:r>
            <w:r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rtl/>
                <w:lang w:bidi="he-IL"/>
              </w:rPr>
              <w:t xml:space="preserve"> </w:t>
            </w:r>
            <w:r w:rsidRPr="007E7477">
              <w:rPr>
                <w:rFonts w:ascii="Times New Roman" w:eastAsia="Times New Roman" w:hAnsi="Times New Roman" w:cs="Arial" w:hint="cs"/>
                <w:b/>
                <w:bCs/>
                <w:sz w:val="22"/>
                <w:szCs w:val="22"/>
                <w:u w:val="single"/>
                <w:rtl/>
                <w:lang w:bidi="he-IL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0C9EB22" w14:textId="77777777" w:rsidR="003E3D17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</w:tr>
      <w:tr w:rsidR="003E3D17" w:rsidRPr="000E5342" w14:paraId="5DF82773" w14:textId="77777777" w:rsidTr="00837768">
        <w:trPr>
          <w:trHeight w:hRule="exact" w:val="1000"/>
        </w:trPr>
        <w:tc>
          <w:tcPr>
            <w:tcW w:w="14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</w:tcPr>
          <w:p w14:paraId="3FD87E9F" w14:textId="77777777" w:rsidR="003E3D17" w:rsidRPr="000E5342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25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6A6A6"/>
            </w:tcBorders>
            <w:vAlign w:val="center"/>
          </w:tcPr>
          <w:p w14:paraId="6F7E6A4F" w14:textId="77777777" w:rsidR="003E3D17" w:rsidRPr="000E5342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C0C0C0"/>
              <w:left w:val="single" w:sz="4" w:space="0" w:color="A6A6A6"/>
              <w:bottom w:val="single" w:sz="4" w:space="0" w:color="C0C0C0"/>
              <w:right w:val="single" w:sz="4" w:space="0" w:color="C0C0C0"/>
            </w:tcBorders>
          </w:tcPr>
          <w:p w14:paraId="5FC13CA7" w14:textId="6F37C7A3" w:rsidR="003E3D17" w:rsidRPr="00F72277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 xml:space="preserve">לחץ </w:t>
            </w:r>
            <w:r w:rsidRPr="00171832">
              <w:rPr>
                <w:rFonts w:ascii="Arial Unicode MS" w:eastAsia="Arial Unicode MS" w:hAnsi="Arial Unicode MS" w:cs="Arial Unicode MS" w:hint="cs"/>
                <w:b/>
                <w:bCs/>
                <w:color w:val="002060"/>
                <w:sz w:val="22"/>
                <w:szCs w:val="22"/>
                <w:rtl/>
                <w:lang w:bidi="he-IL"/>
              </w:rPr>
              <w:t>כאן</w:t>
            </w:r>
            <w:r w:rsidRPr="00171832">
              <w:rPr>
                <w:rFonts w:ascii="Arial Unicode MS" w:eastAsia="Arial Unicode MS" w:hAnsi="Arial Unicode MS" w:cs="Arial Unicode MS" w:hint="cs"/>
                <w:color w:val="002060"/>
                <w:sz w:val="22"/>
                <w:szCs w:val="22"/>
                <w:rtl/>
                <w:lang w:bidi="he-IL"/>
              </w:rPr>
              <w:t xml:space="preserve"> </w:t>
            </w:r>
            <w:r w:rsidRPr="00171832">
              <w:rPr>
                <w:rFonts w:ascii="Arial Unicode MS" w:eastAsia="Arial Unicode MS" w:hAnsi="Arial Unicode MS" w:cs="Arial Unicode MS" w:hint="cs"/>
                <w:sz w:val="22"/>
                <w:szCs w:val="22"/>
                <w:rtl/>
                <w:lang w:bidi="he-IL"/>
              </w:rPr>
              <w:t>להעלאת הקובץ</w:t>
            </w:r>
          </w:p>
        </w:tc>
        <w:tc>
          <w:tcPr>
            <w:tcW w:w="42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340B880" w14:textId="2EF6A3AB" w:rsidR="003E3D17" w:rsidRDefault="00837768" w:rsidP="00837768">
            <w:pPr>
              <w:bidi/>
              <w:rPr>
                <w:rFonts w:ascii="Times New Roman" w:eastAsia="Times New Roman" w:hAnsi="Times New Roman" w:cs="Arial"/>
                <w:sz w:val="22"/>
                <w:szCs w:val="22"/>
                <w:rtl/>
                <w:lang w:bidi="he-IL"/>
              </w:rPr>
            </w:pPr>
            <w:r>
              <w:rPr>
                <w:rFonts w:ascii="Times New Roman" w:eastAsia="Times New Roman" w:hAnsi="Times New Roman" w:cs="Arial" w:hint="cs"/>
                <w:sz w:val="22"/>
                <w:szCs w:val="22"/>
                <w:rtl/>
                <w:lang w:bidi="he-IL"/>
              </w:rPr>
              <w:t>מסמכים נוספים</w:t>
            </w:r>
          </w:p>
        </w:tc>
        <w:tc>
          <w:tcPr>
            <w:tcW w:w="4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4F2B435" w14:textId="77777777" w:rsidR="003E3D17" w:rsidRDefault="003E3D17" w:rsidP="003E3D17">
            <w:pPr>
              <w:bidi/>
              <w:rPr>
                <w:rFonts w:ascii="Arial Unicode MS" w:eastAsia="Arial Unicode MS" w:hAnsi="Arial Unicode MS" w:cs="Arial Unicode MS"/>
                <w:sz w:val="22"/>
                <w:szCs w:val="22"/>
                <w:rtl/>
                <w:lang w:bidi="he-IL"/>
              </w:rPr>
            </w:pPr>
          </w:p>
        </w:tc>
      </w:tr>
    </w:tbl>
    <w:p w14:paraId="71CE5A76" w14:textId="590790DA" w:rsidR="001810D0" w:rsidRPr="00345ACA" w:rsidRDefault="009276C2" w:rsidP="00345ACA">
      <w:pPr>
        <w:bidi/>
        <w:spacing w:line="360" w:lineRule="auto"/>
        <w:jc w:val="both"/>
        <w:rPr>
          <w:rFonts w:ascii="Times New Roman" w:eastAsia="Times New Roman" w:hAnsi="Times New Roman" w:cs="Arial"/>
          <w:color w:val="FF0000"/>
          <w:sz w:val="22"/>
          <w:szCs w:val="22"/>
          <w:rtl/>
          <w:lang w:bidi="he-IL"/>
        </w:rPr>
      </w:pPr>
      <w:r w:rsidRPr="00345ACA">
        <w:rPr>
          <w:rFonts w:ascii="Times New Roman" w:eastAsia="Times New Roman" w:hAnsi="Times New Roman" w:cs="Arial" w:hint="cs"/>
          <w:color w:val="FF0000"/>
          <w:sz w:val="22"/>
          <w:szCs w:val="22"/>
          <w:rtl/>
          <w:lang w:bidi="he-IL"/>
        </w:rPr>
        <w:t>* מסמך חובה</w:t>
      </w:r>
      <w:r w:rsidR="00345ACA" w:rsidRPr="00345ACA">
        <w:rPr>
          <w:rFonts w:ascii="Times New Roman" w:eastAsia="Times New Roman" w:hAnsi="Times New Roman" w:cs="Arial" w:hint="cs"/>
          <w:color w:val="FF0000"/>
          <w:sz w:val="22"/>
          <w:szCs w:val="22"/>
          <w:rtl/>
          <w:lang w:bidi="he-IL"/>
        </w:rPr>
        <w:t xml:space="preserve"> מסומן באדום</w:t>
      </w:r>
      <w:r w:rsidRPr="00345ACA">
        <w:rPr>
          <w:rFonts w:ascii="Times New Roman" w:eastAsia="Times New Roman" w:hAnsi="Times New Roman" w:cs="Arial" w:hint="cs"/>
          <w:color w:val="FF0000"/>
          <w:sz w:val="22"/>
          <w:szCs w:val="22"/>
          <w:rtl/>
          <w:lang w:bidi="he-IL"/>
        </w:rPr>
        <w:t>- לא ניתן להגיש בקשה ללא טופס</w:t>
      </w:r>
    </w:p>
    <w:p w14:paraId="1AF0B7AB" w14:textId="77777777" w:rsidR="00C31990" w:rsidRDefault="00C31990" w:rsidP="00A35D1C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</w:p>
    <w:p w14:paraId="73CA0E48" w14:textId="1FD68BCD" w:rsidR="006F6C88" w:rsidRDefault="00C31990" w:rsidP="00C31990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  <w:r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 xml:space="preserve">לתשומת </w:t>
      </w:r>
      <w:r w:rsidR="006F6C88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לב</w:t>
      </w:r>
      <w:r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ך</w:t>
      </w:r>
      <w:r w:rsidR="006F6C88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, בקשה למלגה</w:t>
      </w:r>
      <w:r w:rsidR="006F6C88" w:rsidRPr="00727D10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 xml:space="preserve"> שחסרים בה פרטים ו/או לא צורפו כל האישורים הנדרשים ו/או לא חתומים ע"י </w:t>
      </w:r>
      <w:r w:rsidR="006F6C88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המועמד</w:t>
      </w:r>
      <w:r w:rsidR="006F6C88" w:rsidRPr="00727D10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 xml:space="preserve"> והוריו </w:t>
      </w:r>
      <w:r w:rsidR="006F6C88" w:rsidRPr="007D5C8C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לא יובאו לדיון בוועדת המלגות.</w:t>
      </w:r>
    </w:p>
    <w:p w14:paraId="2992C888" w14:textId="77777777" w:rsidR="006F6C88" w:rsidRPr="006916E6" w:rsidRDefault="006F6C88" w:rsidP="006F6C88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10"/>
          <w:szCs w:val="10"/>
          <w:rtl/>
          <w:lang w:bidi="he-IL"/>
        </w:rPr>
      </w:pPr>
    </w:p>
    <w:p w14:paraId="7F23E44A" w14:textId="77777777" w:rsidR="006F6C88" w:rsidRPr="004B5BB0" w:rsidRDefault="006F6C88" w:rsidP="006F6C88">
      <w:pPr>
        <w:pStyle w:val="NormalWeb"/>
        <w:shd w:val="clear" w:color="auto" w:fill="FFFFFF"/>
        <w:bidi/>
        <w:spacing w:before="0" w:beforeAutospacing="0" w:after="0" w:afterAutospacing="0" w:line="360" w:lineRule="auto"/>
        <w:jc w:val="both"/>
        <w:rPr>
          <w:rFonts w:ascii="Arial" w:hAnsi="Arial" w:cs="Arial"/>
          <w:rtl/>
        </w:rPr>
      </w:pPr>
      <w:r>
        <w:rPr>
          <w:rFonts w:cs="Arial" w:hint="cs"/>
          <w:sz w:val="22"/>
          <w:szCs w:val="22"/>
          <w:rtl/>
        </w:rPr>
        <w:t xml:space="preserve">ועדת המלגות מתקיימת כחודש לאחר תחילת הלימודים. </w:t>
      </w:r>
      <w:r w:rsidRPr="00805FFF">
        <w:rPr>
          <w:rFonts w:ascii="Arial" w:hAnsi="Arial" w:cs="Arial"/>
          <w:sz w:val="22"/>
          <w:szCs w:val="22"/>
          <w:rtl/>
        </w:rPr>
        <w:t xml:space="preserve">ההחלטות באחריות גורמים חיצוניים: משרד הביטחון </w:t>
      </w:r>
      <w:proofErr w:type="spellStart"/>
      <w:r w:rsidRPr="00805FFF">
        <w:rPr>
          <w:rFonts w:ascii="Arial" w:hAnsi="Arial" w:cs="Arial"/>
          <w:sz w:val="22"/>
          <w:szCs w:val="22"/>
          <w:rtl/>
        </w:rPr>
        <w:t>וות"ת</w:t>
      </w:r>
      <w:proofErr w:type="spellEnd"/>
      <w:r w:rsidRPr="00805FFF">
        <w:rPr>
          <w:rFonts w:ascii="Arial" w:hAnsi="Arial" w:cs="Arial"/>
          <w:sz w:val="22"/>
          <w:szCs w:val="22"/>
          <w:rtl/>
        </w:rPr>
        <w:t xml:space="preserve"> ואינן באחריות המכינה</w:t>
      </w:r>
      <w:r w:rsidRPr="00805FFF">
        <w:rPr>
          <w:rFonts w:ascii="Arial" w:hAnsi="Arial" w:cs="Arial"/>
          <w:sz w:val="22"/>
          <w:szCs w:val="22"/>
        </w:rPr>
        <w:t>.</w:t>
      </w:r>
    </w:p>
    <w:p w14:paraId="1EF9F7C0" w14:textId="52B7C8F9" w:rsidR="006F6C88" w:rsidRPr="006F6C88" w:rsidRDefault="006F6C88" w:rsidP="006F6C88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  <w:r w:rsidRPr="006F6C88">
        <w:rPr>
          <w:rFonts w:ascii="Times New Roman" w:eastAsia="Times New Roman" w:hAnsi="Times New Roman" w:cs="Arial" w:hint="cs"/>
          <w:b/>
          <w:bCs/>
          <w:sz w:val="22"/>
          <w:szCs w:val="22"/>
          <w:rtl/>
          <w:lang w:bidi="he-IL"/>
        </w:rPr>
        <w:t>תשובות ימסרו במהלך חודש דצמבר.</w:t>
      </w:r>
    </w:p>
    <w:p w14:paraId="76A246CE" w14:textId="77777777" w:rsidR="006F6C88" w:rsidRPr="006F6C88" w:rsidRDefault="006F6C88" w:rsidP="006F6C88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10"/>
          <w:szCs w:val="10"/>
          <w:rtl/>
          <w:lang w:bidi="he-IL"/>
        </w:rPr>
      </w:pPr>
    </w:p>
    <w:p w14:paraId="1C4DE800" w14:textId="04BDFD9C" w:rsidR="006F6C88" w:rsidRDefault="006F6C88" w:rsidP="006F6C88">
      <w:pPr>
        <w:bidi/>
        <w:spacing w:line="360" w:lineRule="auto"/>
        <w:jc w:val="both"/>
        <w:rPr>
          <w:rFonts w:ascii="Times New Roman" w:eastAsia="Times New Roman" w:hAnsi="Times New Roman" w:cs="Arial"/>
          <w:sz w:val="22"/>
          <w:szCs w:val="22"/>
          <w:rtl/>
          <w:lang w:bidi="he-IL"/>
        </w:rPr>
      </w:pPr>
      <w:r w:rsidRPr="006F6C88">
        <w:rPr>
          <w:rFonts w:ascii="Arial" w:eastAsia="Times New Roman" w:hAnsi="Arial" w:cs="Arial"/>
          <w:sz w:val="22"/>
          <w:szCs w:val="22"/>
          <w:rtl/>
          <w:lang w:bidi="he-IL"/>
        </w:rPr>
        <w:t xml:space="preserve">המכינה שומרת לעצמה את הזכות לדרוש מסמכים נוספים בהתאם להנחיות ועדת המלגות.  </w:t>
      </w:r>
    </w:p>
    <w:p w14:paraId="07B6FDC0" w14:textId="12316B72" w:rsidR="00C31990" w:rsidRDefault="00C31990" w:rsidP="00C31990">
      <w:pPr>
        <w:bidi/>
        <w:spacing w:line="360" w:lineRule="auto"/>
        <w:jc w:val="both"/>
        <w:rPr>
          <w:rFonts w:ascii="Times New Roman" w:eastAsia="Times New Roman" w:hAnsi="Times New Roman" w:cs="Arial"/>
          <w:sz w:val="22"/>
          <w:szCs w:val="22"/>
          <w:rtl/>
          <w:lang w:bidi="he-IL"/>
        </w:rPr>
      </w:pPr>
    </w:p>
    <w:p w14:paraId="0CF3ACD7" w14:textId="42E50395" w:rsidR="00C31990" w:rsidRDefault="00C31990" w:rsidP="00604129">
      <w:pPr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  <w:r w:rsidRPr="00C31990">
        <w:rPr>
          <w:rFonts w:ascii="Times New Roman" w:eastAsia="Times New Roman" w:hAnsi="Times New Roman" w:cs="Arial" w:hint="cs"/>
          <w:b/>
          <w:bCs/>
          <w:sz w:val="22"/>
          <w:szCs w:val="22"/>
          <w:u w:val="single"/>
          <w:rtl/>
          <w:lang w:bidi="he-IL"/>
        </w:rPr>
        <w:t>לחץ כאן לאישור הגשת הבקשה</w:t>
      </w:r>
    </w:p>
    <w:p w14:paraId="231E8079" w14:textId="77777777" w:rsidR="00881892" w:rsidRDefault="00881892" w:rsidP="00881892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</w:p>
    <w:p w14:paraId="7BA57031" w14:textId="77777777" w:rsidR="00881892" w:rsidRPr="00881892" w:rsidRDefault="00881892" w:rsidP="00881892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rtl/>
          <w:lang w:bidi="he-IL"/>
        </w:rPr>
      </w:pPr>
    </w:p>
    <w:p w14:paraId="6349AAEC" w14:textId="77777777" w:rsidR="003A6534" w:rsidRDefault="003A6534" w:rsidP="003A6534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7683E045" w14:textId="77777777" w:rsidR="00677EEB" w:rsidRDefault="00677EEB" w:rsidP="007B00D5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74DF32F2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21129672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7AF80B25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10A92D0B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1F1FB78E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6451F97E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3D7353A1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4277E7B8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05A7DC1B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6F90B7BF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206E7AFB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02CF0B8B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33C2BF86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41B896A2" w14:textId="77777777" w:rsidR="00677EEB" w:rsidRDefault="00677EEB" w:rsidP="00677EEB">
      <w:pPr>
        <w:bidi/>
        <w:spacing w:line="360" w:lineRule="auto"/>
        <w:jc w:val="both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3F6DA426" w14:textId="77777777" w:rsidR="00B700B8" w:rsidRDefault="00B700B8" w:rsidP="00345ACA">
      <w:pPr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4C51D2C0" w14:textId="77777777" w:rsidR="00B700B8" w:rsidRDefault="00B700B8" w:rsidP="00B700B8">
      <w:pPr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</w:p>
    <w:p w14:paraId="2B9C7B14" w14:textId="77777777" w:rsidR="00B700B8" w:rsidRDefault="00B700B8" w:rsidP="00B700B8">
      <w:pPr>
        <w:bidi/>
        <w:spacing w:line="360" w:lineRule="auto"/>
        <w:jc w:val="center"/>
        <w:rPr>
          <w:rFonts w:ascii="Times New Roman" w:eastAsia="Times New Roman" w:hAnsi="Times New Roman" w:cs="Arial"/>
          <w:b/>
          <w:bCs/>
          <w:sz w:val="22"/>
          <w:szCs w:val="22"/>
          <w:u w:val="single"/>
          <w:rtl/>
          <w:lang w:bidi="he-IL"/>
        </w:rPr>
      </w:pPr>
      <w:bookmarkStart w:id="0" w:name="_GoBack"/>
      <w:bookmarkEnd w:id="0"/>
    </w:p>
    <w:sectPr w:rsidR="00B700B8" w:rsidSect="00837768">
      <w:headerReference w:type="default" r:id="rId10"/>
      <w:footerReference w:type="default" r:id="rId11"/>
      <w:pgSz w:w="11906" w:h="16838"/>
      <w:pgMar w:top="0" w:right="851" w:bottom="0" w:left="851" w:header="567" w:footer="56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011F1" w14:textId="77777777" w:rsidR="00B700B8" w:rsidRDefault="00B700B8" w:rsidP="00BE6FA1">
      <w:r>
        <w:separator/>
      </w:r>
    </w:p>
  </w:endnote>
  <w:endnote w:type="continuationSeparator" w:id="0">
    <w:p w14:paraId="76F5E22F" w14:textId="77777777" w:rsidR="00B700B8" w:rsidRDefault="00B700B8" w:rsidP="00BE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חרמון">
    <w:altName w:val="Cambria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9FF2C" w14:textId="77777777" w:rsidR="00B700B8" w:rsidRDefault="00B700B8" w:rsidP="00412F78">
    <w:pPr>
      <w:pStyle w:val="a5"/>
      <w:bidi/>
      <w:rPr>
        <w:rFonts w:ascii="Arial" w:hAnsi="Arial" w:cs="Arial"/>
        <w:sz w:val="20"/>
        <w:rtl/>
        <w:lang w:bidi="he-IL"/>
      </w:rPr>
    </w:pPr>
  </w:p>
  <w:p w14:paraId="668F1A84" w14:textId="77777777" w:rsidR="00B700B8" w:rsidRPr="00237721" w:rsidRDefault="00B700B8" w:rsidP="000704E8">
    <w:pPr>
      <w:pStyle w:val="a5"/>
      <w:bidi/>
      <w:ind w:left="-2"/>
      <w:rPr>
        <w:rFonts w:ascii="Arial" w:hAnsi="Arial" w:cs="Arial"/>
        <w:sz w:val="20"/>
        <w:rtl/>
        <w:lang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8E30A" w14:textId="77777777" w:rsidR="00B700B8" w:rsidRDefault="00B700B8" w:rsidP="00BE6FA1">
      <w:r>
        <w:separator/>
      </w:r>
    </w:p>
  </w:footnote>
  <w:footnote w:type="continuationSeparator" w:id="0">
    <w:p w14:paraId="4D9931C8" w14:textId="77777777" w:rsidR="00B700B8" w:rsidRDefault="00B700B8" w:rsidP="00BE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E0489" w14:textId="77777777" w:rsidR="00B700B8" w:rsidRPr="0097110E" w:rsidRDefault="00B700B8" w:rsidP="0097110E">
    <w:pPr>
      <w:pStyle w:val="a3"/>
    </w:pPr>
    <w:r>
      <w:rPr>
        <w:noProof/>
        <w:lang w:bidi="he-IL"/>
      </w:rPr>
      <w:drawing>
        <wp:inline distT="0" distB="0" distL="0" distR="0" wp14:anchorId="27CE4B22" wp14:editId="30252401">
          <wp:extent cx="5648325" cy="725805"/>
          <wp:effectExtent l="0" t="0" r="9525" b="0"/>
          <wp:docPr id="10" name="תמונה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2621" cy="726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12AB"/>
    <w:multiLevelType w:val="hybridMultilevel"/>
    <w:tmpl w:val="FF1CA2CA"/>
    <w:lvl w:ilvl="0" w:tplc="23A6F75A">
      <w:start w:val="10"/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6C82DFE"/>
    <w:multiLevelType w:val="hybridMultilevel"/>
    <w:tmpl w:val="8D6E34F0"/>
    <w:lvl w:ilvl="0" w:tplc="231C54FE">
      <w:start w:val="1"/>
      <w:numFmt w:val="hebrew1"/>
      <w:lvlText w:val="%1."/>
      <w:lvlJc w:val="left"/>
      <w:pPr>
        <w:ind w:left="720" w:hanging="360"/>
      </w:pPr>
      <w:rPr>
        <w:rFonts w:ascii="Arial Unicode MS" w:eastAsia="Arial Unicode MS" w:hAnsi="Arial Unicode MS" w:cs="Arial Unicode MS"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D3502"/>
    <w:multiLevelType w:val="hybridMultilevel"/>
    <w:tmpl w:val="7FA6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mailMerge>
    <w:mainDocumentType w:val="formLetters"/>
    <w:linkToQuery/>
    <w:dataType w:val="odbc"/>
    <w:connectString w:val="DSN=Excel Files;DBQ=C:\Users\naamabs\Desktop\מכינה\מלגות\מלגות תורמים\קרן גילברט\קרן גילברט תשפב\המכתבים שנשלחו לתלמידים\המכתבים שנשלחו לתלמידי קדם המכינה;DriverId=1046;MaxBufferSize=2048;PageTimeout=5;"/>
    <w:query w:val="SELECT * FROM ``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0E"/>
    <w:rsid w:val="000042B4"/>
    <w:rsid w:val="00005341"/>
    <w:rsid w:val="0003093B"/>
    <w:rsid w:val="000402DB"/>
    <w:rsid w:val="0005444E"/>
    <w:rsid w:val="00062DF2"/>
    <w:rsid w:val="000704E8"/>
    <w:rsid w:val="000758C1"/>
    <w:rsid w:val="000B7909"/>
    <w:rsid w:val="000C276F"/>
    <w:rsid w:val="001016A3"/>
    <w:rsid w:val="001112D4"/>
    <w:rsid w:val="001271D3"/>
    <w:rsid w:val="00135E22"/>
    <w:rsid w:val="00150F12"/>
    <w:rsid w:val="0016432D"/>
    <w:rsid w:val="001810D0"/>
    <w:rsid w:val="00185D2E"/>
    <w:rsid w:val="001A2BE7"/>
    <w:rsid w:val="001C1286"/>
    <w:rsid w:val="001C4EA5"/>
    <w:rsid w:val="001C6A14"/>
    <w:rsid w:val="001E42E2"/>
    <w:rsid w:val="00236A35"/>
    <w:rsid w:val="00237721"/>
    <w:rsid w:val="0025009E"/>
    <w:rsid w:val="0027058C"/>
    <w:rsid w:val="00293D16"/>
    <w:rsid w:val="002C228C"/>
    <w:rsid w:val="00332E2D"/>
    <w:rsid w:val="00345ACA"/>
    <w:rsid w:val="0036149A"/>
    <w:rsid w:val="0037004D"/>
    <w:rsid w:val="00375FA7"/>
    <w:rsid w:val="003834D4"/>
    <w:rsid w:val="00385BB0"/>
    <w:rsid w:val="003A14EC"/>
    <w:rsid w:val="003A5409"/>
    <w:rsid w:val="003A6534"/>
    <w:rsid w:val="003B44C7"/>
    <w:rsid w:val="003C2C52"/>
    <w:rsid w:val="003D0CE2"/>
    <w:rsid w:val="003D5FCC"/>
    <w:rsid w:val="003E3D17"/>
    <w:rsid w:val="00402D87"/>
    <w:rsid w:val="00403536"/>
    <w:rsid w:val="00412F78"/>
    <w:rsid w:val="00413097"/>
    <w:rsid w:val="0043621A"/>
    <w:rsid w:val="00447362"/>
    <w:rsid w:val="00482E76"/>
    <w:rsid w:val="00486A14"/>
    <w:rsid w:val="004C7335"/>
    <w:rsid w:val="004E3F48"/>
    <w:rsid w:val="004F20A0"/>
    <w:rsid w:val="004F47E6"/>
    <w:rsid w:val="00503A4B"/>
    <w:rsid w:val="005075B8"/>
    <w:rsid w:val="005166A5"/>
    <w:rsid w:val="005340A1"/>
    <w:rsid w:val="0053501F"/>
    <w:rsid w:val="00543586"/>
    <w:rsid w:val="005978A5"/>
    <w:rsid w:val="005B6D50"/>
    <w:rsid w:val="00604129"/>
    <w:rsid w:val="006063EE"/>
    <w:rsid w:val="0062344F"/>
    <w:rsid w:val="00627788"/>
    <w:rsid w:val="00644938"/>
    <w:rsid w:val="00650895"/>
    <w:rsid w:val="00660077"/>
    <w:rsid w:val="00671D73"/>
    <w:rsid w:val="00677EEB"/>
    <w:rsid w:val="006916E6"/>
    <w:rsid w:val="00693268"/>
    <w:rsid w:val="0069370D"/>
    <w:rsid w:val="006B321C"/>
    <w:rsid w:val="006E5C08"/>
    <w:rsid w:val="006F3F92"/>
    <w:rsid w:val="006F6C88"/>
    <w:rsid w:val="007254BE"/>
    <w:rsid w:val="007355ED"/>
    <w:rsid w:val="00756A65"/>
    <w:rsid w:val="00762B27"/>
    <w:rsid w:val="00773BB3"/>
    <w:rsid w:val="00796866"/>
    <w:rsid w:val="007968BA"/>
    <w:rsid w:val="007A4E81"/>
    <w:rsid w:val="007B00D5"/>
    <w:rsid w:val="007B26E7"/>
    <w:rsid w:val="007E7477"/>
    <w:rsid w:val="00805FFF"/>
    <w:rsid w:val="00807AD1"/>
    <w:rsid w:val="00826EBA"/>
    <w:rsid w:val="00837768"/>
    <w:rsid w:val="00863878"/>
    <w:rsid w:val="00881892"/>
    <w:rsid w:val="00890007"/>
    <w:rsid w:val="008F4EC6"/>
    <w:rsid w:val="00900781"/>
    <w:rsid w:val="00902A25"/>
    <w:rsid w:val="00915CBB"/>
    <w:rsid w:val="009276C2"/>
    <w:rsid w:val="00930ABE"/>
    <w:rsid w:val="00947881"/>
    <w:rsid w:val="00956AC4"/>
    <w:rsid w:val="00967714"/>
    <w:rsid w:val="009707E3"/>
    <w:rsid w:val="0097110E"/>
    <w:rsid w:val="009766F3"/>
    <w:rsid w:val="00993A11"/>
    <w:rsid w:val="00994D77"/>
    <w:rsid w:val="009B1BD0"/>
    <w:rsid w:val="009E4DAC"/>
    <w:rsid w:val="00A05CB4"/>
    <w:rsid w:val="00A076E1"/>
    <w:rsid w:val="00A12AD0"/>
    <w:rsid w:val="00A31C8C"/>
    <w:rsid w:val="00A35D1C"/>
    <w:rsid w:val="00A40515"/>
    <w:rsid w:val="00A85FA7"/>
    <w:rsid w:val="00AB3897"/>
    <w:rsid w:val="00AC5D7B"/>
    <w:rsid w:val="00AD0850"/>
    <w:rsid w:val="00AF5FB8"/>
    <w:rsid w:val="00B3542E"/>
    <w:rsid w:val="00B5328C"/>
    <w:rsid w:val="00B700B8"/>
    <w:rsid w:val="00B76E5B"/>
    <w:rsid w:val="00B77E07"/>
    <w:rsid w:val="00B801F1"/>
    <w:rsid w:val="00B921DA"/>
    <w:rsid w:val="00BB3DD0"/>
    <w:rsid w:val="00BB6BE1"/>
    <w:rsid w:val="00BC313F"/>
    <w:rsid w:val="00BC4DBA"/>
    <w:rsid w:val="00BD5548"/>
    <w:rsid w:val="00BE621A"/>
    <w:rsid w:val="00BE6FA1"/>
    <w:rsid w:val="00C20AB1"/>
    <w:rsid w:val="00C2156B"/>
    <w:rsid w:val="00C31990"/>
    <w:rsid w:val="00C32002"/>
    <w:rsid w:val="00C3245F"/>
    <w:rsid w:val="00C570F8"/>
    <w:rsid w:val="00CA0169"/>
    <w:rsid w:val="00CA0BC3"/>
    <w:rsid w:val="00CB3779"/>
    <w:rsid w:val="00CF6921"/>
    <w:rsid w:val="00D05D52"/>
    <w:rsid w:val="00D13F75"/>
    <w:rsid w:val="00D32B5D"/>
    <w:rsid w:val="00D34F47"/>
    <w:rsid w:val="00D42B6E"/>
    <w:rsid w:val="00D47C60"/>
    <w:rsid w:val="00D577C8"/>
    <w:rsid w:val="00D678BD"/>
    <w:rsid w:val="00D76A23"/>
    <w:rsid w:val="00DC390A"/>
    <w:rsid w:val="00DC70BD"/>
    <w:rsid w:val="00DD37B8"/>
    <w:rsid w:val="00DE3E8A"/>
    <w:rsid w:val="00E22C14"/>
    <w:rsid w:val="00E246E3"/>
    <w:rsid w:val="00E35B37"/>
    <w:rsid w:val="00E56A8D"/>
    <w:rsid w:val="00E71F00"/>
    <w:rsid w:val="00EA3B86"/>
    <w:rsid w:val="00EC7CD5"/>
    <w:rsid w:val="00ED202C"/>
    <w:rsid w:val="00F01724"/>
    <w:rsid w:val="00F049C8"/>
    <w:rsid w:val="00F14778"/>
    <w:rsid w:val="00F26C14"/>
    <w:rsid w:val="00F279D3"/>
    <w:rsid w:val="00F31F3E"/>
    <w:rsid w:val="00F36ABA"/>
    <w:rsid w:val="00F429F3"/>
    <w:rsid w:val="00F479AF"/>
    <w:rsid w:val="00F906D6"/>
    <w:rsid w:val="00F97021"/>
    <w:rsid w:val="00FA4906"/>
    <w:rsid w:val="00FC5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4:docId w14:val="707F8C96"/>
  <w15:docId w15:val="{6EB5DE8C-AE79-4760-9451-7962BCC4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9AF"/>
    <w:rPr>
      <w:rFonts w:ascii="חרמון" w:eastAsia="חרמון" w:hAnsi="חרמון"/>
      <w:sz w:val="24"/>
      <w:lang w:bidi="ar-SA"/>
    </w:rPr>
  </w:style>
  <w:style w:type="paragraph" w:styleId="2">
    <w:name w:val="heading 2"/>
    <w:basedOn w:val="a"/>
    <w:next w:val="a"/>
    <w:link w:val="20"/>
    <w:qFormat/>
    <w:rsid w:val="00C32002"/>
    <w:pPr>
      <w:tabs>
        <w:tab w:val="left" w:pos="7185"/>
      </w:tabs>
      <w:outlineLvl w:val="1"/>
    </w:pPr>
    <w:rPr>
      <w:rFonts w:ascii="Tahoma" w:eastAsia="Times New Roman" w:hAnsi="Tahoma"/>
      <w:b/>
      <w:caps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link w:val="a3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5">
    <w:name w:val="footer"/>
    <w:basedOn w:val="a"/>
    <w:link w:val="a6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link w:val="a5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E6FA1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link w:val="a7"/>
    <w:uiPriority w:val="99"/>
    <w:semiHidden/>
    <w:rsid w:val="00BE6FA1"/>
    <w:rPr>
      <w:rFonts w:ascii="Lucida Grande" w:eastAsia="חרמון" w:hAnsi="Lucida Grande" w:cs="Lucida Grande"/>
      <w:sz w:val="18"/>
      <w:szCs w:val="18"/>
      <w:lang w:eastAsia="en-US"/>
    </w:rPr>
  </w:style>
  <w:style w:type="paragraph" w:styleId="NormalWeb">
    <w:name w:val="Normal (Web)"/>
    <w:basedOn w:val="a"/>
    <w:uiPriority w:val="99"/>
    <w:unhideWhenUsed/>
    <w:rsid w:val="00A076E1"/>
    <w:pPr>
      <w:spacing w:before="100" w:beforeAutospacing="1" w:after="100" w:afterAutospacing="1"/>
    </w:pPr>
    <w:rPr>
      <w:rFonts w:ascii="Times New Roman" w:eastAsia="Times New Roman" w:hAnsi="Times New Roman"/>
      <w:szCs w:val="24"/>
      <w:lang w:bidi="he-IL"/>
    </w:rPr>
  </w:style>
  <w:style w:type="character" w:styleId="Hyperlink">
    <w:name w:val="Hyperlink"/>
    <w:uiPriority w:val="99"/>
    <w:unhideWhenUsed/>
    <w:rsid w:val="004F47E6"/>
    <w:rPr>
      <w:color w:val="0000FF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65089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805FFF"/>
    <w:rPr>
      <w:b/>
      <w:bCs/>
    </w:rPr>
  </w:style>
  <w:style w:type="character" w:styleId="aa">
    <w:name w:val="Unresolved Mention"/>
    <w:basedOn w:val="a0"/>
    <w:uiPriority w:val="99"/>
    <w:semiHidden/>
    <w:unhideWhenUsed/>
    <w:rsid w:val="00CB377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3A6534"/>
    <w:pPr>
      <w:ind w:left="720"/>
      <w:contextualSpacing/>
    </w:pPr>
  </w:style>
  <w:style w:type="character" w:customStyle="1" w:styleId="20">
    <w:name w:val="כותרת 2 תו"/>
    <w:basedOn w:val="a0"/>
    <w:link w:val="2"/>
    <w:rsid w:val="00C32002"/>
    <w:rPr>
      <w:rFonts w:ascii="Tahoma" w:hAnsi="Tahoma"/>
      <w:b/>
      <w:caps/>
      <w:color w:val="000000"/>
      <w:sz w:val="18"/>
      <w:lang w:bidi="ar-SA"/>
    </w:rPr>
  </w:style>
  <w:style w:type="paragraph" w:customStyle="1" w:styleId="CheckBox">
    <w:name w:val="Check Box"/>
    <w:basedOn w:val="a"/>
    <w:link w:val="CheckBoxChar"/>
    <w:rsid w:val="00C32002"/>
    <w:rPr>
      <w:rFonts w:ascii="Tahoma" w:eastAsia="Times New Roman" w:hAnsi="Tahoma"/>
      <w:color w:val="999999"/>
      <w:sz w:val="16"/>
      <w:szCs w:val="24"/>
    </w:rPr>
  </w:style>
  <w:style w:type="character" w:customStyle="1" w:styleId="CheckBoxChar">
    <w:name w:val="Check Box Char"/>
    <w:link w:val="CheckBox"/>
    <w:rsid w:val="00C32002"/>
    <w:rPr>
      <w:rFonts w:ascii="Tahoma" w:hAnsi="Tahoma"/>
      <w:color w:val="999999"/>
      <w:sz w:val="16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hvana.mod.gov.il/Pages/default.asp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hachvana.mod.gov.il/Pages/default.aspx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iaar\Desktop\&#1491;&#1507;%20&#1508;&#1497;&#1512;&#1502;&#1492;%20&#1502;&#1499;&#1497;&#1504;&#1492;%20&#1499;&#1500;&#1500;&#149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EFB3A527-3C5F-404F-B3D1-225676C930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943D94-9318-400E-8537-EDF7AF6D1841}"/>
</file>

<file path=customXml/itemProps3.xml><?xml version="1.0" encoding="utf-8"?>
<ds:datastoreItem xmlns:ds="http://schemas.openxmlformats.org/officeDocument/2006/customXml" ds:itemID="{2D486A75-D2AD-4BC5-BF1B-979582FB3348}"/>
</file>

<file path=customXml/itemProps4.xml><?xml version="1.0" encoding="utf-8"?>
<ds:datastoreItem xmlns:ds="http://schemas.openxmlformats.org/officeDocument/2006/customXml" ds:itemID="{71EEE451-C853-48FE-8FCB-F23A93B2C76D}"/>
</file>

<file path=docProps/app.xml><?xml version="1.0" encoding="utf-8"?>
<Properties xmlns="http://schemas.openxmlformats.org/officeDocument/2006/extended-properties" xmlns:vt="http://schemas.openxmlformats.org/officeDocument/2006/docPropsVTypes">
  <Template>דף פירמה מכינה כללי</Template>
  <TotalTime>0</TotalTime>
  <Pages>2</Pages>
  <Words>371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Links>
    <vt:vector size="6" baseType="variant">
      <vt:variant>
        <vt:i4>131107</vt:i4>
      </vt:variant>
      <vt:variant>
        <vt:i4>0</vt:i4>
      </vt:variant>
      <vt:variant>
        <vt:i4>0</vt:i4>
      </vt:variant>
      <vt:variant>
        <vt:i4>5</vt:i4>
      </vt:variant>
      <vt:variant>
        <vt:lpwstr>mailto:daliaar@savion.huji.ac.il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Dalia Arditti</dc:creator>
  <cp:lastModifiedBy>Naama Shushan</cp:lastModifiedBy>
  <cp:revision>3</cp:revision>
  <cp:lastPrinted>2023-01-16T10:06:00Z</cp:lastPrinted>
  <dcterms:created xsi:type="dcterms:W3CDTF">2023-01-16T13:16:00Z</dcterms:created>
  <dcterms:modified xsi:type="dcterms:W3CDTF">2023-01-16T13:30:00Z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