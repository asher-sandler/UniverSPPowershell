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951" w:lineRule="exact"/>
        <w:ind w:left="1029" w:right="-20"/>
        <w:jc w:val="left"/>
        <w:rPr>
          <w:rFonts w:ascii="Arial" w:hAnsi="Arial" w:cs="Arial" w:eastAsia="Arial"/>
          <w:sz w:val="93"/>
          <w:szCs w:val="93"/>
        </w:rPr>
      </w:pPr>
      <w:rPr/>
      <w:r>
        <w:rPr/>
        <w:pict>
          <v:group style="position:absolute;margin-left:0pt;margin-top:0pt;width:1070.281257pt;height:1369.552437pt;mso-position-horizontal-relative:page;mso-position-vertical-relative:page;z-index:-166" coordorigin="0,0" coordsize="21406,27391">
            <v:group style="position:absolute;left:814;top:0;width:20582;height:18653" coordorigin="814,0" coordsize="20582,18653">
              <v:shape style="position:absolute;left:814;top:0;width:20582;height:18653" coordorigin="814,0" coordsize="20582,18653" path="m814,0l814,18653,20628,18653,20691,18651,20752,18643,20812,18631,20871,18614,20927,18593,21033,18538,21128,18468,21211,18385,21281,18290,21336,18184,21357,18128,21374,18070,21386,18010,21394,17948,21396,17885,21396,0,814,0e" filled="t" fillcolor="#FCC50D" stroked="f">
                <v:path arrowok="t"/>
                <v:fill/>
              </v:shape>
              <v:shape style="position:absolute;left:0;top:0;width:20582;height:27391" type="#_x0000_t75">
                <v:imagedata r:id="rId7" o:title=""/>
              </v:shape>
            </v:group>
            <v:group style="position:absolute;left:0;top:1456;width:20752;height:16298" coordorigin="0,1456" coordsize="20752,16298">
              <v:shape style="position:absolute;left:0;top:1456;width:20752;height:16298" coordorigin="0,1456" coordsize="20752,16298" path="m20752,17754l0,17754,0,1456,20752,1456,20752,17754e" filled="t" fillcolor="#E78085" stroked="f">
                <v:path arrowok="t"/>
                <v:fill/>
              </v:shape>
              <v:shape style="position:absolute;left:2255;top:6270;width:16528;height:1644" type="#_x0000_t75">
                <v:imagedata r:id="rId8" o:title=""/>
              </v:shape>
            </v:group>
            <v:group style="position:absolute;left:2041;top:18362;width:4343;height:5196" coordorigin="2041,18362" coordsize="4343,5196">
              <v:shape style="position:absolute;left:2041;top:18362;width:4343;height:5196" coordorigin="2041,18362" coordsize="4343,5196" path="m6151,18362l2263,18362,2197,18375,2139,18406,2092,18450,2059,18507,2042,18572,2041,18595,2042,23336,2055,23402,2085,23461,2130,23508,2186,23541,2251,23557,2275,23558,6151,23558,6229,23545,6287,23514,6334,23469,6367,23413,6383,23348,6384,23325,6384,18584,6371,18517,6341,18459,6296,18412,6239,18379,6174,18363,6151,18362e" filled="t" fillcolor="#FFFFFF" stroked="f">
                <v:path arrowok="t"/>
                <v:fill/>
              </v:shape>
            </v:group>
            <v:group style="position:absolute;left:5884;top:23150;width:115;height:115" coordorigin="5884,23150" coordsize="115,115">
              <v:shape style="position:absolute;left:5884;top:23150;width:115;height:115" coordorigin="5884,23150" coordsize="115,115" path="m6000,23150l5884,23150,5884,23265,6000,23265,6000,23150e" filled="t" fillcolor="#050505" stroked="f">
                <v:path arrowok="t"/>
                <v:fill/>
              </v:shape>
            </v:group>
            <v:group style="position:absolute;left:5539;top:23150;width:115;height:115" coordorigin="5539,23150" coordsize="115,115">
              <v:shape style="position:absolute;left:5539;top:23150;width:115;height:115" coordorigin="5539,23150" coordsize="115,115" path="m5654,23150l5539,23150,5539,23265,5654,23265,5654,23150e" filled="t" fillcolor="#050505" stroked="f">
                <v:path arrowok="t"/>
                <v:fill/>
              </v:shape>
              <v:shape style="position:absolute;left:2301;top:19452;width:3823;height:3823" type="#_x0000_t75">
                <v:imagedata r:id="rId9" o:title=""/>
              </v:shape>
            </v:group>
            <v:group style="position:absolute;left:5769;top:22460;width:231;height:131" coordorigin="5769,22460" coordsize="231,131">
              <v:shape style="position:absolute;left:5769;top:22460;width:231;height:131" coordorigin="5769,22460" coordsize="231,131" path="m6000,22460l5769,22460,5769,22591,6000,22591,6000,22460e" filled="t" fillcolor="#050505" stroked="f">
                <v:path arrowok="t"/>
                <v:fill/>
              </v:shape>
            </v:group>
            <v:group style="position:absolute;left:6000;top:22347;width:115;height:112" coordorigin="6000,22347" coordsize="115,112">
              <v:shape style="position:absolute;left:6000;top:22347;width:115;height:112" coordorigin="6000,22347" coordsize="115,112" path="m6115,22347l6000,22347,6000,22460,6115,22460,6115,22347e" filled="t" fillcolor="#050505" stroked="f">
                <v:path arrowok="t"/>
                <v:fill/>
              </v:shape>
            </v:group>
            <v:group style="position:absolute;left:8346;top:17371;width:1570;height:3070" coordorigin="8346,17371" coordsize="1570,3070">
              <v:shape style="position:absolute;left:8346;top:17371;width:1570;height:3070" coordorigin="8346,17371" coordsize="1570,3070" path="m8406,17537l9357,20441,9916,20441,8874,17371,8346,17371,8406,17537xe" filled="f" stroked="t" strokeweight=".936991pt" strokecolor="#E78085">
                <v:path arrowok="t"/>
              </v:shape>
            </v:group>
            <v:group style="position:absolute;left:7273;top:17371;width:1565;height:3070" coordorigin="7273,17371" coordsize="1565,3070">
              <v:shape style="position:absolute;left:7273;top:17371;width:1565;height:3070" coordorigin="7273,17371" coordsize="1565,3070" path="m7832,20441l8773,17552,8839,17371,8310,17371,7273,20441,7832,20441xe" filled="f" stroked="t" strokeweight=".936991pt" strokecolor="#E78085">
                <v:path arrowok="t"/>
              </v:shape>
            </v:group>
            <v:group style="position:absolute;left:7893;top:19253;width:1374;height:458" coordorigin="7893,19253" coordsize="1374,458">
              <v:shape style="position:absolute;left:7893;top:19253;width:1374;height:458" coordorigin="7893,19253" coordsize="1374,458" path="m7893,19711l9267,19711,9267,19253,7893,19253,7893,19711xe" filled="f" stroked="t" strokeweight=".936991pt" strokecolor="#E78085">
                <v:path arrowok="t"/>
              </v:shape>
            </v:group>
            <v:group style="position:absolute;left:10168;top:17371;width:2054;height:3070" coordorigin="10168,17371" coordsize="2054,3070">
              <v:shape style="position:absolute;left:10168;top:17371;width:2054;height:3070" coordorigin="10168,17371" coordsize="2054,3070" path="m10168,20441l10741,20441,10741,19168,11230,19168,11319,19165,11404,19157,11486,19144,11564,19126,11639,19103,11710,19074,11778,19040,11841,19002,11900,18961,11954,18916,12003,18867,12048,18815,12088,18759,12123,18700,12153,18639,12178,18575,12197,18510,12210,18443,12219,18373,12221,18302,12221,18216,12219,18146,12210,18078,12197,18012,12178,17948,12153,17886,12123,17825,12088,17767,12048,17712,12003,17660,11954,17613,11900,17569,11841,17529,11778,17493,11710,17460,11639,17433,11564,17411,11486,17393,11404,17381,11319,17373,11230,17371,10168,17371,10168,20441xe" filled="f" stroked="t" strokeweight=".936991pt" strokecolor="#E78085">
                <v:path arrowok="t"/>
              </v:shape>
            </v:group>
            <v:group style="position:absolute;left:10741;top:17864;width:906;height:810" coordorigin="10741,17864" coordsize="906,810">
              <v:shape style="position:absolute;left:10741;top:17864;width:906;height:810" coordorigin="10741,17864" coordsize="906,810" path="m11230,18674l10741,18674,10741,17864,11230,17864,11255,17864,11325,17870,11388,17882,11462,17907,11524,17945,11580,18001,11620,18070,11638,18128,11647,18191,11647,18302,11647,18324,11639,18389,11622,18448,11585,18518,11547,18564,11486,18611,11416,18645,11358,18662,11294,18671,11230,18674xe" filled="f" stroked="t" strokeweight=".936991pt" strokecolor="#E78085">
                <v:path arrowok="t"/>
              </v:shape>
            </v:group>
            <v:group style="position:absolute;left:12548;top:17371;width:2054;height:3070" coordorigin="12548,17371" coordsize="2054,3070">
              <v:shape style="position:absolute;left:12548;top:17371;width:2054;height:3070" coordorigin="12548,17371" coordsize="2054,3070" path="m12548,20441l13122,20441,13122,19168,13611,19168,13699,19165,13785,19157,13867,19144,13945,19126,14020,19103,14091,19074,14159,19040,14222,19002,14281,18961,14335,18916,14384,18867,14429,18815,14469,18759,14504,18700,14534,18639,14559,18575,14578,18510,14591,18443,14599,18373,14602,18302,14602,18216,14599,18146,14591,18078,14578,18012,14559,17948,14534,17886,14504,17825,14469,17767,14429,17712,14384,17660,14335,17613,14281,17569,14222,17529,14159,17493,14091,17460,14020,17433,13945,17411,13867,17393,13785,17381,13699,17373,13611,17371,12548,17371,12548,20441xe" filled="f" stroked="t" strokeweight=".936991pt" strokecolor="#E78085">
                <v:path arrowok="t"/>
              </v:shape>
            </v:group>
            <v:group style="position:absolute;left:13122;top:17864;width:906;height:810" coordorigin="13122,17864" coordsize="906,810">
              <v:shape style="position:absolute;left:13122;top:17864;width:906;height:810" coordorigin="13122,17864" coordsize="906,810" path="m13611,18674l13122,18674,13122,17864,13611,17864,13635,17864,13706,17870,13769,17882,13843,17907,13905,17945,13961,18001,14001,18070,14019,18128,14028,18191,14028,18302,14028,18324,14020,18389,14003,18448,13966,18518,13928,18564,13866,18611,13797,18645,13739,18662,13675,18671,13611,18674xe" filled="f" stroked="t" strokeweight=".936991pt" strokecolor="#E78085">
                <v:path arrowok="t"/>
              </v:shape>
            </v:group>
            <v:group style="position:absolute;left:14929;top:17371;width:1908;height:3070" coordorigin="14929,17371" coordsize="1908,3070">
              <v:shape style="position:absolute;left:14929;top:17371;width:1908;height:3070" coordorigin="14929,17371" coordsize="1908,3070" path="m14929,20441l16837,20441,16837,19943,15503,19943,15503,17371,14929,17371,14929,20441xe" filled="f" stroked="t" strokeweight=".936991pt" strokecolor="#E78085">
                <v:path arrowok="t"/>
              </v:shape>
            </v:group>
            <v:group style="position:absolute;left:16872;top:17371;width:2557;height:3070" coordorigin="16872,17371" coordsize="2557,3070">
              <v:shape style="position:absolute;left:16872;top:17371;width:2557;height:3070" coordorigin="16872,17371" coordsize="2557,3070" path="m17864,20441l18448,20441,18448,19082,19429,17371,18825,17371,18151,18549,17476,17371,16872,17371,17864,19082,17864,20441xe" filled="f" stroked="t" strokeweight=".936991pt" strokecolor="#E78085">
                <v:path arrowok="t"/>
              </v:shape>
            </v:group>
            <v:group style="position:absolute;left:7545;top:20946;width:2185;height:3070" coordorigin="7545,20946" coordsize="2185,3070">
              <v:shape style="position:absolute;left:7545;top:20946;width:2185;height:3070" coordorigin="7545,20946" coordsize="2185,3070" path="m9201,20946l9201,22980,7988,20946,7545,20946,7545,24017,8074,24017,8074,21993,9287,24017,9730,24017,9730,20946,9201,20946xe" filled="f" stroked="t" strokeweight=".936991pt" strokecolor="#E78085">
                <v:path arrowok="t"/>
              </v:shape>
            </v:group>
            <v:group style="position:absolute;left:10163;top:20901;width:2200;height:3161" coordorigin="10163,20901" coordsize="2200,3161">
              <v:shape style="position:absolute;left:10163;top:20901;width:2200;height:3161" coordorigin="10163,20901" coordsize="2200,3161" path="m11260,24062l11323,24061,11384,24057,11444,24050,11532,24034,11617,24012,11699,23984,11778,23950,11854,23910,11925,23864,11991,23813,12053,23758,12109,23697,12161,23631,12207,23561,12248,23486,12283,23407,12312,23325,12334,23240,12350,23152,12357,23091,12361,23029,12362,22965,12362,21998,12361,21935,12357,21873,12350,21812,12340,21752,12320,21666,12293,21583,12260,21504,12221,21427,12177,21355,12127,21288,12072,21225,12012,21168,11948,21116,11878,21068,11803,21026,11725,20990,11645,20960,11561,20936,11474,20918,11414,20910,11354,20904,11291,20901,11260,20901,11228,20901,11166,20904,11105,20910,11046,20918,10959,20936,10875,20960,10794,20990,10716,21026,10642,21068,10572,21116,10508,21168,10449,21225,10394,21288,10345,21355,10301,21427,10263,21504,10230,21583,10204,21666,10185,21752,10175,21812,10168,21873,10164,21935,10163,21998,10163,22965,10164,23029,10168,23091,10175,23152,10185,23211,10204,23297,10230,23380,10263,23460,10301,23536,10345,23608,10394,23676,10449,23738,10508,23795,10572,23848,10642,23895,10716,23937,10794,23974,10875,24004,10959,24028,11046,24045,11105,24054,11166,24059,11228,24062,11260,24062xe" filled="f" stroked="t" strokeweight=".936991pt" strokecolor="#E78085">
                <v:path arrowok="t"/>
              </v:shape>
            </v:group>
            <v:group style="position:absolute;left:10736;top:21404;width:1047;height:2154" coordorigin="10736,21404" coordsize="1047,2154">
              <v:shape style="position:absolute;left:10736;top:21404;width:1047;height:2154" coordorigin="10736,21404" coordsize="1047,2154" path="m11260,23559l11191,23555,11126,23544,11066,23526,11010,23501,10957,23468,10910,23428,10866,23381,10828,23329,10797,23271,10772,23209,10754,23142,10742,23069,10737,22992,10736,22965,10736,21998,10740,21919,10749,21845,10766,21776,10788,21712,10817,21653,10853,21599,10894,21550,10941,21508,10992,21473,11047,21445,11106,21424,11169,21411,11237,21405,11260,21404,11283,21405,11351,21411,11414,21424,11473,21444,11528,21471,11579,21506,11625,21548,11667,21596,11703,21650,11732,21709,11754,21773,11771,21843,11780,21918,11783,21998,11783,22965,11780,23045,11771,23120,11754,23190,11732,23254,11703,23314,11667,23367,11625,23416,11579,23457,11528,23492,11473,23519,11414,23539,11351,23552,11283,23558,11260,23559xe" filled="f" stroked="t" strokeweight=".936991pt" strokecolor="#E78085">
                <v:path arrowok="t"/>
              </v:shape>
            </v:group>
            <v:group style="position:absolute;left:12548;top:20946;width:3750;height:3070" coordorigin="12548,20946" coordsize="3750,3070">
              <v:shape style="position:absolute;left:12548;top:20946;width:3750;height:3070" coordorigin="12548,20946" coordsize="3750,3070" path="m13369,24017l13842,24017,14426,21908,15010,24017,15483,24017,16298,20946,15725,20946,15221,22980,14668,20946,14179,20946,13631,22980,13127,20946,12548,20946,13369,24017xe" filled="f" stroked="t" strokeweight=".936991pt" strokecolor="#E78085">
                <v:path arrowok="t"/>
              </v:shape>
            </v:group>
            <v:group style="position:absolute;left:16636;top:20946;width:629;height:2245" coordorigin="16636,20946" coordsize="629,2245">
              <v:shape style="position:absolute;left:16636;top:20946;width:629;height:2245" coordorigin="16636,20946" coordsize="629,2245" path="m16772,23191l17124,23191,17265,22260,17265,20946,16636,20946,16636,22260,16772,23191xe" filled="f" stroked="t" strokeweight=".936991pt" strokecolor="#E78085">
                <v:path arrowok="t"/>
              </v:shape>
            </v:group>
            <v:group style="position:absolute;left:16626;top:23443;width:644;height:574" coordorigin="16626,23443" coordsize="644,574">
              <v:shape style="position:absolute;left:16626;top:23443;width:644;height:574" coordorigin="16626,23443" coordsize="644,574" path="m16626,24017l17270,24017,17270,23443,16626,23443,16626,24017xe" filled="f" stroked="t" strokeweight=".936991pt" strokecolor="#E78085">
                <v:path arrowok="t"/>
              </v:shape>
            </v:group>
            <v:group style="position:absolute;left:8346;top:17371;width:1570;height:3070" coordorigin="8346,17371" coordsize="1570,3070">
              <v:shape style="position:absolute;left:8346;top:17371;width:1570;height:3070" coordorigin="8346,17371" coordsize="1570,3070" path="m8406,17537l9357,20441,9916,20441,8874,17371,8346,17371,8406,17537xe" filled="f" stroked="t" strokeweight=".936991pt" strokecolor="#E78085">
                <v:path arrowok="t"/>
              </v:shape>
            </v:group>
            <v:group style="position:absolute;left:7273;top:17371;width:1565;height:3070" coordorigin="7273,17371" coordsize="1565,3070">
              <v:shape style="position:absolute;left:7273;top:17371;width:1565;height:3070" coordorigin="7273,17371" coordsize="1565,3070" path="m7832,20441l8773,17552,8839,17371,8310,17371,7273,20441,7832,20441xe" filled="f" stroked="t" strokeweight=".936991pt" strokecolor="#E78085">
                <v:path arrowok="t"/>
              </v:shape>
            </v:group>
            <v:group style="position:absolute;left:7893;top:19253;width:1374;height:458" coordorigin="7893,19253" coordsize="1374,458">
              <v:shape style="position:absolute;left:7893;top:19253;width:1374;height:458" coordorigin="7893,19253" coordsize="1374,458" path="m7893,19711l9267,19711,9267,19253,7893,19253,7893,19711xe" filled="f" stroked="t" strokeweight=".936991pt" strokecolor="#E78085">
                <v:path arrowok="t"/>
              </v:shape>
            </v:group>
            <v:group style="position:absolute;left:10168;top:17371;width:2054;height:3070" coordorigin="10168,17371" coordsize="2054,3070">
              <v:shape style="position:absolute;left:10168;top:17371;width:2054;height:3070" coordorigin="10168,17371" coordsize="2054,3070" path="m10168,20441l10741,20441,10741,19168,11230,19168,11319,19165,11404,19157,11486,19144,11564,19126,11639,19103,11710,19074,11778,19040,11841,19002,11900,18961,11954,18916,12003,18867,12048,18815,12088,18759,12123,18700,12153,18639,12178,18575,12197,18510,12210,18443,12219,18373,12221,18302,12221,18216,12219,18146,12210,18078,12197,18012,12178,17948,12153,17886,12123,17825,12088,17767,12048,17712,12003,17660,11954,17613,11900,17569,11841,17529,11778,17493,11710,17460,11639,17433,11564,17411,11486,17393,11404,17381,11319,17373,11230,17371,10168,17371,10168,20441xe" filled="f" stroked="t" strokeweight=".936991pt" strokecolor="#E78085">
                <v:path arrowok="t"/>
              </v:shape>
            </v:group>
            <v:group style="position:absolute;left:10741;top:17864;width:906;height:810" coordorigin="10741,17864" coordsize="906,810">
              <v:shape style="position:absolute;left:10741;top:17864;width:906;height:810" coordorigin="10741,17864" coordsize="906,810" path="m11230,18674l10741,18674,10741,17864,11230,17864,11255,17864,11325,17870,11388,17882,11462,17907,11524,17945,11580,18001,11620,18070,11638,18128,11647,18191,11647,18302,11647,18324,11639,18389,11622,18448,11585,18518,11547,18564,11486,18611,11416,18645,11358,18662,11294,18671,11230,18674xe" filled="f" stroked="t" strokeweight=".936991pt" strokecolor="#E78085">
                <v:path arrowok="t"/>
              </v:shape>
            </v:group>
            <v:group style="position:absolute;left:12548;top:17371;width:2054;height:3070" coordorigin="12548,17371" coordsize="2054,3070">
              <v:shape style="position:absolute;left:12548;top:17371;width:2054;height:3070" coordorigin="12548,17371" coordsize="2054,3070" path="m12548,20441l13122,20441,13122,19168,13611,19168,13699,19165,13785,19157,13867,19144,13945,19126,14020,19103,14091,19074,14159,19040,14222,19002,14281,18961,14335,18916,14384,18867,14429,18815,14469,18759,14504,18700,14534,18639,14559,18575,14578,18510,14591,18443,14599,18373,14602,18302,14602,18216,14599,18146,14591,18078,14578,18012,14559,17948,14534,17886,14504,17825,14469,17767,14429,17712,14384,17660,14335,17613,14281,17569,14222,17529,14159,17493,14091,17460,14020,17433,13945,17411,13867,17393,13785,17381,13699,17373,13611,17371,12548,17371,12548,20441xe" filled="f" stroked="t" strokeweight=".936991pt" strokecolor="#E78085">
                <v:path arrowok="t"/>
              </v:shape>
            </v:group>
            <v:group style="position:absolute;left:13122;top:17864;width:906;height:810" coordorigin="13122,17864" coordsize="906,810">
              <v:shape style="position:absolute;left:13122;top:17864;width:906;height:810" coordorigin="13122,17864" coordsize="906,810" path="m13611,18674l13122,18674,13122,17864,13611,17864,13635,17864,13706,17870,13769,17882,13843,17907,13905,17945,13961,18001,14001,18070,14019,18128,14028,18191,14028,18302,14028,18324,14020,18389,14003,18448,13966,18518,13928,18564,13866,18611,13797,18645,13739,18662,13675,18671,13611,18674xe" filled="f" stroked="t" strokeweight=".936991pt" strokecolor="#E78085">
                <v:path arrowok="t"/>
              </v:shape>
            </v:group>
            <v:group style="position:absolute;left:14929;top:17371;width:1908;height:3070" coordorigin="14929,17371" coordsize="1908,3070">
              <v:shape style="position:absolute;left:14929;top:17371;width:1908;height:3070" coordorigin="14929,17371" coordsize="1908,3070" path="m14929,20441l16837,20441,16837,19943,15503,19943,15503,17371,14929,17371,14929,20441xe" filled="f" stroked="t" strokeweight=".936991pt" strokecolor="#E78085">
                <v:path arrowok="t"/>
              </v:shape>
            </v:group>
            <v:group style="position:absolute;left:16872;top:17371;width:2557;height:3070" coordorigin="16872,17371" coordsize="2557,3070">
              <v:shape style="position:absolute;left:16872;top:17371;width:2557;height:3070" coordorigin="16872,17371" coordsize="2557,3070" path="m17864,20441l18448,20441,18448,19082,19429,17371,18825,17371,18151,18549,17476,17371,16872,17371,17864,19082,17864,20441xe" filled="f" stroked="t" strokeweight=".936991pt" strokecolor="#E78085">
                <v:path arrowok="t"/>
              </v:shape>
            </v:group>
            <v:group style="position:absolute;left:7545;top:20946;width:2185;height:3070" coordorigin="7545,20946" coordsize="2185,3070">
              <v:shape style="position:absolute;left:7545;top:20946;width:2185;height:3070" coordorigin="7545,20946" coordsize="2185,3070" path="m9201,20946l9201,22980,7988,20946,7545,20946,7545,24017,8074,24017,8074,21993,9287,24017,9730,24017,9730,20946,9201,20946xe" filled="f" stroked="t" strokeweight=".936991pt" strokecolor="#E78085">
                <v:path arrowok="t"/>
              </v:shape>
            </v:group>
            <v:group style="position:absolute;left:10163;top:20901;width:2200;height:3161" coordorigin="10163,20901" coordsize="2200,3161">
              <v:shape style="position:absolute;left:10163;top:20901;width:2200;height:3161" coordorigin="10163,20901" coordsize="2200,3161" path="m11260,24062l11323,24061,11384,24057,11444,24050,11532,24034,11617,24012,11699,23984,11778,23950,11854,23910,11925,23864,11991,23813,12053,23758,12109,23697,12161,23631,12207,23561,12248,23486,12283,23407,12312,23325,12334,23240,12350,23152,12357,23091,12361,23029,12362,22965,12362,21998,12361,21935,12357,21873,12350,21812,12340,21752,12320,21666,12293,21583,12260,21504,12221,21427,12177,21355,12127,21288,12072,21225,12012,21168,11948,21116,11878,21068,11803,21026,11725,20990,11645,20960,11561,20936,11474,20918,11414,20910,11354,20904,11291,20901,11260,20901,11228,20901,11166,20904,11105,20910,11046,20918,10959,20936,10875,20960,10794,20990,10716,21026,10642,21068,10572,21116,10508,21168,10449,21225,10394,21288,10345,21355,10301,21427,10263,21504,10230,21583,10204,21666,10185,21752,10175,21812,10168,21873,10164,21935,10163,21998,10163,22965,10164,23029,10168,23091,10175,23152,10185,23211,10204,23297,10230,23380,10263,23460,10301,23536,10345,23608,10394,23676,10449,23738,10508,23795,10572,23848,10642,23895,10716,23937,10794,23974,10875,24004,10959,24028,11046,24045,11105,24054,11166,24059,11228,24062,11260,24062xe" filled="f" stroked="t" strokeweight=".936991pt" strokecolor="#E78085">
                <v:path arrowok="t"/>
              </v:shape>
            </v:group>
            <v:group style="position:absolute;left:10736;top:21404;width:1047;height:2154" coordorigin="10736,21404" coordsize="1047,2154">
              <v:shape style="position:absolute;left:10736;top:21404;width:1047;height:2154" coordorigin="10736,21404" coordsize="1047,2154" path="m11260,23559l11191,23555,11126,23544,11066,23526,11010,23501,10957,23468,10910,23428,10866,23381,10828,23329,10797,23271,10772,23209,10754,23142,10742,23069,10737,22992,10736,22965,10736,21998,10740,21919,10749,21845,10766,21776,10788,21712,10817,21653,10853,21599,10894,21550,10941,21508,10992,21473,11047,21445,11106,21424,11169,21411,11237,21405,11260,21404,11283,21405,11351,21411,11414,21424,11473,21444,11528,21471,11579,21506,11625,21548,11667,21596,11703,21650,11732,21709,11754,21773,11771,21843,11780,21918,11783,21998,11783,22965,11780,23045,11771,23120,11754,23190,11732,23254,11703,23314,11667,23367,11625,23416,11579,23457,11528,23492,11473,23519,11414,23539,11351,23552,11283,23558,11260,23559xe" filled="f" stroked="t" strokeweight=".936991pt" strokecolor="#E78085">
                <v:path arrowok="t"/>
              </v:shape>
            </v:group>
            <v:group style="position:absolute;left:12548;top:20946;width:3750;height:3070" coordorigin="12548,20946" coordsize="3750,3070">
              <v:shape style="position:absolute;left:12548;top:20946;width:3750;height:3070" coordorigin="12548,20946" coordsize="3750,3070" path="m13369,24017l13842,24017,14426,21908,15010,24017,15483,24017,16298,20946,15725,20946,15221,22980,14668,20946,14179,20946,13631,22980,13127,20946,12548,20946,13369,24017xe" filled="f" stroked="t" strokeweight=".936991pt" strokecolor="#E78085">
                <v:path arrowok="t"/>
              </v:shape>
            </v:group>
            <v:group style="position:absolute;left:16636;top:20946;width:629;height:2245" coordorigin="16636,20946" coordsize="629,2245">
              <v:shape style="position:absolute;left:16636;top:20946;width:629;height:2245" coordorigin="16636,20946" coordsize="629,2245" path="m16772,23191l17124,23191,17265,22260,17265,20946,16636,20946,16636,22260,16772,23191xe" filled="f" stroked="t" strokeweight=".936991pt" strokecolor="#E78085">
                <v:path arrowok="t"/>
              </v:shape>
            </v:group>
            <v:group style="position:absolute;left:16626;top:23443;width:644;height:574" coordorigin="16626,23443" coordsize="644,574">
              <v:shape style="position:absolute;left:16626;top:23443;width:644;height:574" coordorigin="16626,23443" coordsize="644,574" path="m16626,24017l17270,24017,17270,23443,16626,23443,16626,24017xe" filled="f" stroked="t" strokeweight=".936991pt" strokecolor="#E78085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93"/>
          <w:szCs w:val="93"/>
          <w:color w:val="FFFFFF"/>
          <w:spacing w:val="-14"/>
          <w:w w:val="76"/>
          <w:position w:val="1"/>
        </w:rPr>
        <w:t>202</w:t>
      </w:r>
      <w:r>
        <w:rPr>
          <w:rFonts w:ascii="Arial" w:hAnsi="Arial" w:cs="Arial" w:eastAsia="Arial"/>
          <w:sz w:val="93"/>
          <w:szCs w:val="93"/>
          <w:color w:val="FFFFFF"/>
          <w:spacing w:val="0"/>
          <w:w w:val="76"/>
          <w:position w:val="1"/>
        </w:rPr>
        <w:t>3</w:t>
      </w:r>
      <w:r>
        <w:rPr>
          <w:rFonts w:ascii="Arial" w:hAnsi="Arial" w:cs="Arial" w:eastAsia="Arial"/>
          <w:sz w:val="93"/>
          <w:szCs w:val="93"/>
          <w:color w:val="FFFFFF"/>
          <w:spacing w:val="-15"/>
          <w:w w:val="76"/>
          <w:position w:val="1"/>
        </w:rPr>
        <w:t> </w:t>
      </w:r>
      <w:r>
        <w:rPr>
          <w:rFonts w:ascii="Arial" w:hAnsi="Arial" w:cs="Arial" w:eastAsia="Arial"/>
          <w:sz w:val="93"/>
          <w:szCs w:val="93"/>
          <w:color w:val="FFFFFF"/>
          <w:spacing w:val="-19"/>
          <w:w w:val="66"/>
          <w:position w:val="1"/>
        </w:rPr>
        <w:t>C</w:t>
      </w:r>
      <w:r>
        <w:rPr>
          <w:rFonts w:ascii="Arial" w:hAnsi="Arial" w:cs="Arial" w:eastAsia="Arial"/>
          <w:sz w:val="93"/>
          <w:szCs w:val="93"/>
          <w:color w:val="FFFFFF"/>
          <w:spacing w:val="-20"/>
          <w:w w:val="72"/>
          <w:position w:val="1"/>
        </w:rPr>
        <w:t>a</w:t>
      </w:r>
      <w:r>
        <w:rPr>
          <w:rFonts w:ascii="Arial" w:hAnsi="Arial" w:cs="Arial" w:eastAsia="Arial"/>
          <w:sz w:val="93"/>
          <w:szCs w:val="93"/>
          <w:color w:val="FFFFFF"/>
          <w:spacing w:val="-19"/>
          <w:w w:val="93"/>
          <w:position w:val="1"/>
        </w:rPr>
        <w:t>l</w:t>
      </w:r>
      <w:r>
        <w:rPr>
          <w:rFonts w:ascii="Arial" w:hAnsi="Arial" w:cs="Arial" w:eastAsia="Arial"/>
          <w:sz w:val="93"/>
          <w:szCs w:val="93"/>
          <w:color w:val="FFFFFF"/>
          <w:spacing w:val="0"/>
          <w:w w:val="93"/>
          <w:position w:val="1"/>
        </w:rPr>
        <w:t>l</w:t>
      </w:r>
      <w:r>
        <w:rPr>
          <w:rFonts w:ascii="Arial" w:hAnsi="Arial" w:cs="Arial" w:eastAsia="Arial"/>
          <w:sz w:val="93"/>
          <w:szCs w:val="93"/>
          <w:color w:val="FFFFFF"/>
          <w:spacing w:val="-84"/>
          <w:w w:val="100"/>
          <w:position w:val="1"/>
        </w:rPr>
        <w:t> </w:t>
      </w:r>
      <w:r>
        <w:rPr>
          <w:rFonts w:ascii="Arial" w:hAnsi="Arial" w:cs="Arial" w:eastAsia="Arial"/>
          <w:sz w:val="93"/>
          <w:szCs w:val="93"/>
          <w:color w:val="FFFFFF"/>
          <w:spacing w:val="-24"/>
          <w:w w:val="73"/>
          <w:position w:val="1"/>
        </w:rPr>
        <w:t>F</w:t>
      </w:r>
      <w:r>
        <w:rPr>
          <w:rFonts w:ascii="Arial" w:hAnsi="Arial" w:cs="Arial" w:eastAsia="Arial"/>
          <w:sz w:val="93"/>
          <w:szCs w:val="93"/>
          <w:color w:val="FFFFFF"/>
          <w:spacing w:val="-14"/>
          <w:w w:val="73"/>
          <w:position w:val="1"/>
        </w:rPr>
        <w:t>o</w:t>
      </w:r>
      <w:r>
        <w:rPr>
          <w:rFonts w:ascii="Arial" w:hAnsi="Arial" w:cs="Arial" w:eastAsia="Arial"/>
          <w:sz w:val="93"/>
          <w:szCs w:val="93"/>
          <w:color w:val="FFFFFF"/>
          <w:spacing w:val="0"/>
          <w:w w:val="73"/>
          <w:position w:val="1"/>
        </w:rPr>
        <w:t>r</w:t>
      </w:r>
      <w:r>
        <w:rPr>
          <w:rFonts w:ascii="Arial" w:hAnsi="Arial" w:cs="Arial" w:eastAsia="Arial"/>
          <w:sz w:val="93"/>
          <w:szCs w:val="93"/>
          <w:color w:val="FFFFFF"/>
          <w:spacing w:val="-3"/>
          <w:w w:val="73"/>
          <w:position w:val="1"/>
        </w:rPr>
        <w:t> </w:t>
      </w:r>
      <w:r>
        <w:rPr>
          <w:rFonts w:ascii="Arial" w:hAnsi="Arial" w:cs="Arial" w:eastAsia="Arial"/>
          <w:sz w:val="93"/>
          <w:szCs w:val="93"/>
          <w:color w:val="FFFFFF"/>
          <w:spacing w:val="-19"/>
          <w:w w:val="76"/>
          <w:position w:val="1"/>
        </w:rPr>
        <w:t>Appli</w:t>
      </w:r>
      <w:r>
        <w:rPr>
          <w:rFonts w:ascii="Arial" w:hAnsi="Arial" w:cs="Arial" w:eastAsia="Arial"/>
          <w:sz w:val="93"/>
          <w:szCs w:val="93"/>
          <w:color w:val="FFFFFF"/>
          <w:spacing w:val="-28"/>
          <w:w w:val="80"/>
          <w:position w:val="1"/>
        </w:rPr>
        <w:t>c</w:t>
      </w:r>
      <w:r>
        <w:rPr>
          <w:rFonts w:ascii="Arial" w:hAnsi="Arial" w:cs="Arial" w:eastAsia="Arial"/>
          <w:sz w:val="93"/>
          <w:szCs w:val="93"/>
          <w:color w:val="FFFFFF"/>
          <w:spacing w:val="-19"/>
          <w:w w:val="79"/>
          <w:position w:val="1"/>
        </w:rPr>
        <w:t>ation</w:t>
      </w:r>
      <w:r>
        <w:rPr>
          <w:rFonts w:ascii="Arial" w:hAnsi="Arial" w:cs="Arial" w:eastAsia="Arial"/>
          <w:sz w:val="93"/>
          <w:szCs w:val="93"/>
          <w:color w:val="FFFFFF"/>
          <w:spacing w:val="0"/>
          <w:w w:val="67"/>
          <w:position w:val="1"/>
        </w:rPr>
        <w:t>s</w:t>
      </w:r>
      <w:r>
        <w:rPr>
          <w:rFonts w:ascii="Arial" w:hAnsi="Arial" w:cs="Arial" w:eastAsia="Arial"/>
          <w:sz w:val="93"/>
          <w:szCs w:val="93"/>
          <w:color w:val="000000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74" w:right="-20"/>
        <w:jc w:val="left"/>
        <w:rPr>
          <w:rFonts w:ascii="Arial" w:hAnsi="Arial" w:cs="Arial" w:eastAsia="Arial"/>
          <w:sz w:val="219"/>
          <w:szCs w:val="219"/>
        </w:rPr>
      </w:pPr>
      <w:rPr/>
      <w:r>
        <w:rPr>
          <w:rFonts w:ascii="Arial" w:hAnsi="Arial" w:cs="Arial" w:eastAsia="Arial"/>
          <w:sz w:val="219"/>
          <w:szCs w:val="219"/>
          <w:color w:val="FFFFFF"/>
          <w:spacing w:val="-46"/>
          <w:w w:val="100"/>
        </w:rPr>
        <w:t>E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100"/>
        </w:rPr>
        <w:t>LS</w:t>
      </w:r>
      <w:r>
        <w:rPr>
          <w:rFonts w:ascii="Arial" w:hAnsi="Arial" w:cs="Arial" w:eastAsia="Arial"/>
          <w:sz w:val="219"/>
          <w:szCs w:val="219"/>
          <w:color w:val="FFFFFF"/>
          <w:spacing w:val="0"/>
          <w:w w:val="100"/>
        </w:rPr>
        <w:t>C</w:t>
      </w:r>
      <w:r>
        <w:rPr>
          <w:rFonts w:ascii="Arial" w:hAnsi="Arial" w:cs="Arial" w:eastAsia="Arial"/>
          <w:sz w:val="219"/>
          <w:szCs w:val="2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87" w:lineRule="auto"/>
        <w:ind w:left="874" w:right="3575"/>
        <w:jc w:val="left"/>
        <w:rPr>
          <w:rFonts w:ascii="Arial" w:hAnsi="Arial" w:cs="Arial" w:eastAsia="Arial"/>
          <w:sz w:val="219"/>
          <w:szCs w:val="219"/>
        </w:rPr>
      </w:pPr>
      <w:rPr/>
      <w:r>
        <w:rPr>
          <w:rFonts w:ascii="Arial" w:hAnsi="Arial" w:cs="Arial" w:eastAsia="Arial"/>
          <w:sz w:val="219"/>
          <w:szCs w:val="219"/>
          <w:color w:val="FFFFFF"/>
          <w:spacing w:val="-40"/>
          <w:w w:val="86"/>
        </w:rPr>
        <w:t>B</w:t>
      </w:r>
      <w:r>
        <w:rPr>
          <w:rFonts w:ascii="Arial" w:hAnsi="Arial" w:cs="Arial" w:eastAsia="Arial"/>
          <w:sz w:val="219"/>
          <w:szCs w:val="219"/>
          <w:color w:val="FFFFFF"/>
          <w:spacing w:val="-49"/>
          <w:w w:val="86"/>
        </w:rPr>
        <w:t>R</w:t>
      </w:r>
      <w:r>
        <w:rPr>
          <w:rFonts w:ascii="Arial" w:hAnsi="Arial" w:cs="Arial" w:eastAsia="Arial"/>
          <w:sz w:val="219"/>
          <w:szCs w:val="219"/>
          <w:color w:val="FFFFFF"/>
          <w:spacing w:val="-38"/>
          <w:w w:val="86"/>
        </w:rPr>
        <w:t>A</w:t>
      </w:r>
      <w:r>
        <w:rPr>
          <w:rFonts w:ascii="Arial" w:hAnsi="Arial" w:cs="Arial" w:eastAsia="Arial"/>
          <w:sz w:val="219"/>
          <w:szCs w:val="219"/>
          <w:color w:val="FFFFFF"/>
          <w:spacing w:val="-40"/>
          <w:w w:val="86"/>
        </w:rPr>
        <w:t>I</w:t>
      </w:r>
      <w:r>
        <w:rPr>
          <w:rFonts w:ascii="Arial" w:hAnsi="Arial" w:cs="Arial" w:eastAsia="Arial"/>
          <w:sz w:val="219"/>
          <w:szCs w:val="219"/>
          <w:color w:val="FFFFFF"/>
          <w:spacing w:val="0"/>
          <w:w w:val="86"/>
        </w:rPr>
        <w:t>N</w:t>
      </w:r>
      <w:r>
        <w:rPr>
          <w:rFonts w:ascii="Arial" w:hAnsi="Arial" w:cs="Arial" w:eastAsia="Arial"/>
          <w:sz w:val="219"/>
          <w:szCs w:val="219"/>
          <w:color w:val="FFFFFF"/>
          <w:spacing w:val="0"/>
          <w:w w:val="86"/>
        </w:rPr>
        <w:t> 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74"/>
        </w:rPr>
        <w:t>S</w:t>
      </w:r>
      <w:r>
        <w:rPr>
          <w:rFonts w:ascii="Arial" w:hAnsi="Arial" w:cs="Arial" w:eastAsia="Arial"/>
          <w:sz w:val="219"/>
          <w:szCs w:val="219"/>
          <w:color w:val="FFFFFF"/>
          <w:spacing w:val="-46"/>
          <w:w w:val="93"/>
        </w:rPr>
        <w:t>C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78"/>
        </w:rPr>
        <w:t>IE</w:t>
      </w:r>
      <w:r>
        <w:rPr>
          <w:rFonts w:ascii="Arial" w:hAnsi="Arial" w:cs="Arial" w:eastAsia="Arial"/>
          <w:sz w:val="219"/>
          <w:szCs w:val="219"/>
          <w:color w:val="FFFFFF"/>
          <w:spacing w:val="-46"/>
          <w:w w:val="100"/>
        </w:rPr>
        <w:t>N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93"/>
        </w:rPr>
        <w:t>C</w:t>
      </w:r>
      <w:r>
        <w:rPr>
          <w:rFonts w:ascii="Arial" w:hAnsi="Arial" w:cs="Arial" w:eastAsia="Arial"/>
          <w:sz w:val="219"/>
          <w:szCs w:val="219"/>
          <w:color w:val="FFFFFF"/>
          <w:spacing w:val="-46"/>
          <w:w w:val="78"/>
        </w:rPr>
        <w:t>E</w:t>
      </w:r>
      <w:r>
        <w:rPr>
          <w:rFonts w:ascii="Arial" w:hAnsi="Arial" w:cs="Arial" w:eastAsia="Arial"/>
          <w:sz w:val="219"/>
          <w:szCs w:val="219"/>
          <w:color w:val="FFFFFF"/>
          <w:spacing w:val="0"/>
          <w:w w:val="74"/>
        </w:rPr>
        <w:t>S</w:t>
      </w:r>
      <w:r>
        <w:rPr>
          <w:rFonts w:ascii="Arial" w:hAnsi="Arial" w:cs="Arial" w:eastAsia="Arial"/>
          <w:sz w:val="219"/>
          <w:szCs w:val="219"/>
          <w:color w:val="FFFFFF"/>
          <w:spacing w:val="0"/>
          <w:w w:val="74"/>
        </w:rPr>
        <w:t> 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77"/>
        </w:rPr>
        <w:t>F</w:t>
      </w:r>
      <w:r>
        <w:rPr>
          <w:rFonts w:ascii="Arial" w:hAnsi="Arial" w:cs="Arial" w:eastAsia="Arial"/>
          <w:sz w:val="219"/>
          <w:szCs w:val="219"/>
          <w:color w:val="FFFFFF"/>
          <w:spacing w:val="-46"/>
          <w:w w:val="78"/>
        </w:rPr>
        <w:t>E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85"/>
        </w:rPr>
        <w:t>L</w:t>
      </w:r>
      <w:r>
        <w:rPr>
          <w:rFonts w:ascii="Arial" w:hAnsi="Arial" w:cs="Arial" w:eastAsia="Arial"/>
          <w:sz w:val="219"/>
          <w:szCs w:val="219"/>
          <w:color w:val="FFFFFF"/>
          <w:spacing w:val="-171"/>
          <w:w w:val="85"/>
        </w:rPr>
        <w:t>L</w:t>
      </w:r>
      <w:r>
        <w:rPr>
          <w:rFonts w:ascii="Arial" w:hAnsi="Arial" w:cs="Arial" w:eastAsia="Arial"/>
          <w:sz w:val="219"/>
          <w:szCs w:val="219"/>
          <w:color w:val="FFFFFF"/>
          <w:spacing w:val="-64"/>
          <w:w w:val="101"/>
        </w:rPr>
        <w:t>O</w:t>
      </w:r>
      <w:r>
        <w:rPr>
          <w:rFonts w:ascii="Arial" w:hAnsi="Arial" w:cs="Arial" w:eastAsia="Arial"/>
          <w:sz w:val="219"/>
          <w:szCs w:val="219"/>
          <w:color w:val="FFFFFF"/>
          <w:spacing w:val="-46"/>
          <w:w w:val="93"/>
        </w:rPr>
        <w:t>W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87"/>
        </w:rPr>
        <w:t>SH</w:t>
      </w:r>
      <w:r>
        <w:rPr>
          <w:rFonts w:ascii="Arial" w:hAnsi="Arial" w:cs="Arial" w:eastAsia="Arial"/>
          <w:sz w:val="219"/>
          <w:szCs w:val="219"/>
          <w:color w:val="FFFFFF"/>
          <w:spacing w:val="-46"/>
          <w:w w:val="78"/>
        </w:rPr>
        <w:t>I</w:t>
      </w:r>
      <w:r>
        <w:rPr>
          <w:rFonts w:ascii="Arial" w:hAnsi="Arial" w:cs="Arial" w:eastAsia="Arial"/>
          <w:sz w:val="219"/>
          <w:szCs w:val="219"/>
          <w:color w:val="FFFFFF"/>
          <w:spacing w:val="-44"/>
          <w:w w:val="85"/>
        </w:rPr>
        <w:t>P</w:t>
      </w:r>
      <w:r>
        <w:rPr>
          <w:rFonts w:ascii="Arial" w:hAnsi="Arial" w:cs="Arial" w:eastAsia="Arial"/>
          <w:sz w:val="219"/>
          <w:szCs w:val="219"/>
          <w:color w:val="FFFFFF"/>
          <w:spacing w:val="0"/>
          <w:w w:val="74"/>
        </w:rPr>
        <w:t>S</w:t>
      </w:r>
      <w:r>
        <w:rPr>
          <w:rFonts w:ascii="Arial" w:hAnsi="Arial" w:cs="Arial" w:eastAsia="Arial"/>
          <w:sz w:val="219"/>
          <w:szCs w:val="2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2" w:right="-20"/>
        <w:jc w:val="left"/>
        <w:rPr>
          <w:rFonts w:ascii="Arial" w:hAnsi="Arial" w:cs="Arial" w:eastAsia="Arial"/>
          <w:sz w:val="97"/>
          <w:szCs w:val="97"/>
        </w:rPr>
      </w:pPr>
      <w:rPr/>
      <w:r>
        <w:rPr>
          <w:rFonts w:ascii="Arial" w:hAnsi="Arial" w:cs="Arial" w:eastAsia="Arial"/>
          <w:sz w:val="97"/>
          <w:szCs w:val="97"/>
          <w:color w:val="FFFFFF"/>
          <w:spacing w:val="10"/>
          <w:w w:val="100"/>
        </w:rPr>
        <w:t>Submi</w:t>
      </w:r>
      <w:r>
        <w:rPr>
          <w:rFonts w:ascii="Arial" w:hAnsi="Arial" w:cs="Arial" w:eastAsia="Arial"/>
          <w:sz w:val="97"/>
          <w:szCs w:val="97"/>
          <w:color w:val="FFFFFF"/>
          <w:spacing w:val="9"/>
          <w:w w:val="100"/>
        </w:rPr>
        <w:t>ss</w:t>
      </w:r>
      <w:r>
        <w:rPr>
          <w:rFonts w:ascii="Arial" w:hAnsi="Arial" w:cs="Arial" w:eastAsia="Arial"/>
          <w:sz w:val="97"/>
          <w:szCs w:val="97"/>
          <w:color w:val="FFFFFF"/>
          <w:spacing w:val="10"/>
          <w:w w:val="100"/>
        </w:rPr>
        <w:t>i</w:t>
      </w:r>
      <w:r>
        <w:rPr>
          <w:rFonts w:ascii="Arial" w:hAnsi="Arial" w:cs="Arial" w:eastAsia="Arial"/>
          <w:sz w:val="97"/>
          <w:szCs w:val="97"/>
          <w:color w:val="FFFFFF"/>
          <w:spacing w:val="9"/>
          <w:w w:val="100"/>
        </w:rPr>
        <w:t>o</w:t>
      </w:r>
      <w:r>
        <w:rPr>
          <w:rFonts w:ascii="Arial" w:hAnsi="Arial" w:cs="Arial" w:eastAsia="Arial"/>
          <w:sz w:val="97"/>
          <w:szCs w:val="97"/>
          <w:color w:val="FFFFFF"/>
          <w:spacing w:val="0"/>
          <w:w w:val="100"/>
        </w:rPr>
        <w:t>n</w:t>
      </w:r>
      <w:r>
        <w:rPr>
          <w:rFonts w:ascii="Arial" w:hAnsi="Arial" w:cs="Arial" w:eastAsia="Arial"/>
          <w:sz w:val="97"/>
          <w:szCs w:val="97"/>
          <w:color w:val="FFFFFF"/>
          <w:spacing w:val="240"/>
          <w:w w:val="100"/>
        </w:rPr>
        <w:t> </w:t>
      </w:r>
      <w:r>
        <w:rPr>
          <w:rFonts w:ascii="Arial" w:hAnsi="Arial" w:cs="Arial" w:eastAsia="Arial"/>
          <w:sz w:val="97"/>
          <w:szCs w:val="97"/>
          <w:color w:val="FFFFFF"/>
          <w:spacing w:val="10"/>
          <w:w w:val="101"/>
        </w:rPr>
        <w:t>Dea</w:t>
      </w:r>
      <w:r>
        <w:rPr>
          <w:rFonts w:ascii="Arial" w:hAnsi="Arial" w:cs="Arial" w:eastAsia="Arial"/>
          <w:sz w:val="97"/>
          <w:szCs w:val="97"/>
          <w:color w:val="FFFFFF"/>
          <w:spacing w:val="9"/>
          <w:w w:val="110"/>
        </w:rPr>
        <w:t>d</w:t>
      </w:r>
      <w:r>
        <w:rPr>
          <w:rFonts w:ascii="Arial" w:hAnsi="Arial" w:cs="Arial" w:eastAsia="Arial"/>
          <w:sz w:val="97"/>
          <w:szCs w:val="97"/>
          <w:color w:val="FFFFFF"/>
          <w:spacing w:val="10"/>
          <w:w w:val="111"/>
        </w:rPr>
        <w:t>li</w:t>
      </w:r>
      <w:r>
        <w:rPr>
          <w:rFonts w:ascii="Arial" w:hAnsi="Arial" w:cs="Arial" w:eastAsia="Arial"/>
          <w:sz w:val="97"/>
          <w:szCs w:val="97"/>
          <w:color w:val="FFFFFF"/>
          <w:spacing w:val="9"/>
          <w:w w:val="105"/>
        </w:rPr>
        <w:t>n</w:t>
      </w:r>
      <w:r>
        <w:rPr>
          <w:rFonts w:ascii="Arial" w:hAnsi="Arial" w:cs="Arial" w:eastAsia="Arial"/>
          <w:sz w:val="97"/>
          <w:szCs w:val="97"/>
          <w:color w:val="FFFFFF"/>
          <w:spacing w:val="10"/>
          <w:w w:val="104"/>
        </w:rPr>
        <w:t>e</w:t>
      </w:r>
      <w:r>
        <w:rPr>
          <w:rFonts w:ascii="Arial" w:hAnsi="Arial" w:cs="Arial" w:eastAsia="Arial"/>
          <w:sz w:val="97"/>
          <w:szCs w:val="97"/>
          <w:color w:val="FFFFFF"/>
          <w:spacing w:val="0"/>
          <w:w w:val="83"/>
        </w:rPr>
        <w:t>:</w:t>
      </w:r>
      <w:r>
        <w:rPr>
          <w:rFonts w:ascii="Arial" w:hAnsi="Arial" w:cs="Arial" w:eastAsia="Arial"/>
          <w:sz w:val="97"/>
          <w:szCs w:val="97"/>
          <w:color w:val="000000"/>
          <w:spacing w:val="0"/>
          <w:w w:val="100"/>
        </w:rPr>
      </w:r>
    </w:p>
    <w:p>
      <w:pPr>
        <w:spacing w:before="0" w:after="0" w:line="1773" w:lineRule="exact"/>
        <w:ind w:left="1034" w:right="-20"/>
        <w:jc w:val="left"/>
        <w:rPr>
          <w:rFonts w:ascii="Arial" w:hAnsi="Arial" w:cs="Arial" w:eastAsia="Arial"/>
          <w:sz w:val="182"/>
          <w:szCs w:val="182"/>
        </w:rPr>
      </w:pPr>
      <w:rPr/>
      <w:r>
        <w:rPr>
          <w:rFonts w:ascii="Arial" w:hAnsi="Arial" w:cs="Arial" w:eastAsia="Arial"/>
          <w:sz w:val="182"/>
          <w:szCs w:val="182"/>
          <w:color w:val="FFFFFF"/>
          <w:spacing w:val="-36"/>
          <w:w w:val="83"/>
          <w:position w:val="3"/>
        </w:rPr>
        <w:t>30.06.23</w:t>
      </w:r>
      <w:r>
        <w:rPr>
          <w:rFonts w:ascii="Arial" w:hAnsi="Arial" w:cs="Arial" w:eastAsia="Arial"/>
          <w:sz w:val="182"/>
          <w:szCs w:val="182"/>
          <w:color w:val="000000"/>
          <w:spacing w:val="0"/>
          <w:w w:val="100"/>
          <w:position w:val="0"/>
        </w:rPr>
      </w:r>
    </w:p>
    <w:p>
      <w:pPr>
        <w:spacing w:before="0" w:after="0" w:line="5021" w:lineRule="exact"/>
        <w:ind w:left="1103" w:right="-20"/>
        <w:jc w:val="left"/>
        <w:tabs>
          <w:tab w:pos="6020" w:val="left"/>
        </w:tabs>
        <w:rPr>
          <w:rFonts w:ascii="Arial" w:hAnsi="Arial" w:cs="Arial" w:eastAsia="Arial"/>
          <w:sz w:val="503"/>
          <w:szCs w:val="50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1.656738pt;margin-top:201.671722pt;width:514.676462pt;height:251.675507pt;mso-position-horizontal-relative:page;mso-position-vertical-relative:paragraph;z-index:-160" type="#_x0000_t202" filled="f" stroked="f">
            <v:textbox inset="0,0,0,0">
              <w:txbxContent>
                <w:p>
                  <w:pPr>
                    <w:spacing w:before="0" w:after="0" w:line="4568" w:lineRule="exact"/>
                    <w:ind w:right="-795"/>
                    <w:jc w:val="left"/>
                    <w:rPr>
                      <w:rFonts w:ascii="Arial" w:hAnsi="Arial" w:cs="Arial" w:eastAsia="Arial"/>
                      <w:sz w:val="503"/>
                      <w:szCs w:val="503"/>
                    </w:rPr>
                  </w:pPr>
                  <w:rPr/>
                  <w:r>
                    <w:rPr>
                      <w:rFonts w:ascii="Arial" w:hAnsi="Arial" w:cs="Arial" w:eastAsia="Arial"/>
                      <w:sz w:val="503"/>
                      <w:szCs w:val="503"/>
                      <w:color w:val="E78085"/>
                      <w:spacing w:val="-101"/>
                      <w:w w:val="78"/>
                      <w:position w:val="15"/>
                    </w:rPr>
                    <w:t>NOW!</w:t>
                  </w:r>
                  <w:r>
                    <w:rPr>
                      <w:rFonts w:ascii="Arial" w:hAnsi="Arial" w:cs="Arial" w:eastAsia="Arial"/>
                      <w:sz w:val="503"/>
                      <w:szCs w:val="503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62"/>
          <w:szCs w:val="62"/>
          <w:color w:val="050505"/>
          <w:spacing w:val="5"/>
          <w:w w:val="100"/>
          <w:b/>
          <w:bCs/>
          <w:position w:val="134"/>
        </w:rPr>
        <w:t>M</w:t>
      </w:r>
      <w:r>
        <w:rPr>
          <w:rFonts w:ascii="Arial" w:hAnsi="Arial" w:cs="Arial" w:eastAsia="Arial"/>
          <w:sz w:val="62"/>
          <w:szCs w:val="62"/>
          <w:color w:val="050505"/>
          <w:spacing w:val="6"/>
          <w:w w:val="100"/>
          <w:b/>
          <w:bCs/>
          <w:position w:val="134"/>
        </w:rPr>
        <w:t>o</w:t>
      </w:r>
      <w:r>
        <w:rPr>
          <w:rFonts w:ascii="Arial" w:hAnsi="Arial" w:cs="Arial" w:eastAsia="Arial"/>
          <w:sz w:val="62"/>
          <w:szCs w:val="62"/>
          <w:color w:val="050505"/>
          <w:spacing w:val="-12"/>
          <w:w w:val="100"/>
          <w:b/>
          <w:bCs/>
          <w:position w:val="134"/>
        </w:rPr>
        <w:t>r</w:t>
      </w:r>
      <w:r>
        <w:rPr>
          <w:rFonts w:ascii="Arial" w:hAnsi="Arial" w:cs="Arial" w:eastAsia="Arial"/>
          <w:sz w:val="62"/>
          <w:szCs w:val="62"/>
          <w:color w:val="050505"/>
          <w:spacing w:val="0"/>
          <w:w w:val="100"/>
          <w:b/>
          <w:bCs/>
          <w:position w:val="134"/>
        </w:rPr>
        <w:t>e</w:t>
      </w:r>
      <w:r>
        <w:rPr>
          <w:rFonts w:ascii="Arial" w:hAnsi="Arial" w:cs="Arial" w:eastAsia="Arial"/>
          <w:sz w:val="62"/>
          <w:szCs w:val="62"/>
          <w:color w:val="050505"/>
          <w:spacing w:val="37"/>
          <w:w w:val="100"/>
          <w:b/>
          <w:bCs/>
          <w:position w:val="134"/>
        </w:rPr>
        <w:t> </w:t>
      </w:r>
      <w:r>
        <w:rPr>
          <w:rFonts w:ascii="Arial" w:hAnsi="Arial" w:cs="Arial" w:eastAsia="Arial"/>
          <w:sz w:val="62"/>
          <w:szCs w:val="62"/>
          <w:color w:val="050505"/>
          <w:spacing w:val="6"/>
          <w:w w:val="100"/>
          <w:b/>
          <w:bCs/>
          <w:position w:val="134"/>
        </w:rPr>
        <w:t>Detail</w:t>
      </w:r>
      <w:r>
        <w:rPr>
          <w:rFonts w:ascii="Arial" w:hAnsi="Arial" w:cs="Arial" w:eastAsia="Arial"/>
          <w:sz w:val="62"/>
          <w:szCs w:val="62"/>
          <w:color w:val="050505"/>
          <w:spacing w:val="0"/>
          <w:w w:val="100"/>
          <w:b/>
          <w:bCs/>
          <w:position w:val="134"/>
        </w:rPr>
        <w:t>s</w:t>
      </w:r>
      <w:r>
        <w:rPr>
          <w:rFonts w:ascii="Arial" w:hAnsi="Arial" w:cs="Arial" w:eastAsia="Arial"/>
          <w:sz w:val="62"/>
          <w:szCs w:val="62"/>
          <w:color w:val="050505"/>
          <w:spacing w:val="-132"/>
          <w:w w:val="100"/>
          <w:b/>
          <w:bCs/>
          <w:position w:val="134"/>
        </w:rPr>
        <w:t> </w:t>
      </w:r>
      <w:r>
        <w:rPr>
          <w:rFonts w:ascii="Arial" w:hAnsi="Arial" w:cs="Arial" w:eastAsia="Arial"/>
          <w:sz w:val="62"/>
          <w:szCs w:val="62"/>
          <w:color w:val="050505"/>
          <w:spacing w:val="0"/>
          <w:w w:val="100"/>
          <w:b/>
          <w:bCs/>
          <w:position w:val="134"/>
        </w:rPr>
        <w:tab/>
      </w:r>
      <w:r>
        <w:rPr>
          <w:rFonts w:ascii="Arial" w:hAnsi="Arial" w:cs="Arial" w:eastAsia="Arial"/>
          <w:sz w:val="62"/>
          <w:szCs w:val="62"/>
          <w:color w:val="050505"/>
          <w:spacing w:val="0"/>
          <w:w w:val="100"/>
          <w:b/>
          <w:bCs/>
          <w:position w:val="134"/>
        </w:rPr>
      </w:r>
      <w:r>
        <w:rPr>
          <w:rFonts w:ascii="Arial" w:hAnsi="Arial" w:cs="Arial" w:eastAsia="Arial"/>
          <w:sz w:val="503"/>
          <w:szCs w:val="503"/>
          <w:color w:val="E78085"/>
          <w:spacing w:val="-101"/>
          <w:w w:val="78"/>
          <w:position w:val="6"/>
        </w:rPr>
        <w:t>APPLY</w:t>
      </w:r>
      <w:r>
        <w:rPr>
          <w:rFonts w:ascii="Arial" w:hAnsi="Arial" w:cs="Arial" w:eastAsia="Arial"/>
          <w:sz w:val="503"/>
          <w:szCs w:val="503"/>
          <w:color w:val="000000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44" w:right="-20"/>
        <w:jc w:val="left"/>
        <w:rPr>
          <w:rFonts w:ascii="Arial" w:hAnsi="Arial" w:cs="Arial" w:eastAsia="Arial"/>
          <w:sz w:val="68"/>
          <w:szCs w:val="68"/>
        </w:rPr>
      </w:pPr>
      <w:rPr/>
      <w:r>
        <w:rPr>
          <w:rFonts w:ascii="Arial" w:hAnsi="Arial" w:cs="Arial" w:eastAsia="Arial"/>
          <w:sz w:val="68"/>
          <w:szCs w:val="68"/>
          <w:color w:val="FFFFFF"/>
          <w:spacing w:val="6"/>
          <w:w w:val="103"/>
        </w:rPr>
        <w:t>el</w:t>
      </w:r>
      <w:r>
        <w:rPr>
          <w:rFonts w:ascii="Arial" w:hAnsi="Arial" w:cs="Arial" w:eastAsia="Arial"/>
          <w:sz w:val="68"/>
          <w:szCs w:val="68"/>
          <w:color w:val="FFFFFF"/>
          <w:spacing w:val="-3"/>
          <w:w w:val="105"/>
        </w:rPr>
        <w:t>s</w:t>
      </w:r>
      <w:r>
        <w:rPr>
          <w:rFonts w:ascii="Arial" w:hAnsi="Arial" w:cs="Arial" w:eastAsia="Arial"/>
          <w:sz w:val="68"/>
          <w:szCs w:val="68"/>
          <w:color w:val="FFFFFF"/>
          <w:spacing w:val="-14"/>
          <w:w w:val="112"/>
        </w:rPr>
        <w:t>c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97"/>
        </w:rPr>
        <w:t>.huji.a</w:t>
      </w:r>
      <w:r>
        <w:rPr>
          <w:rFonts w:ascii="Arial" w:hAnsi="Arial" w:cs="Arial" w:eastAsia="Arial"/>
          <w:sz w:val="68"/>
          <w:szCs w:val="68"/>
          <w:color w:val="FFFFFF"/>
          <w:spacing w:val="-14"/>
          <w:w w:val="112"/>
        </w:rPr>
        <w:t>c</w:t>
      </w:r>
      <w:r>
        <w:rPr>
          <w:rFonts w:ascii="Arial" w:hAnsi="Arial" w:cs="Arial" w:eastAsia="Arial"/>
          <w:sz w:val="68"/>
          <w:szCs w:val="68"/>
          <w:color w:val="FFFFFF"/>
          <w:spacing w:val="5"/>
          <w:w w:val="81"/>
        </w:rPr>
        <w:t>.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02"/>
        </w:rPr>
        <w:t>il</w:t>
      </w:r>
      <w:r>
        <w:rPr>
          <w:rFonts w:ascii="Arial" w:hAnsi="Arial" w:cs="Arial" w:eastAsia="Arial"/>
          <w:sz w:val="68"/>
          <w:szCs w:val="68"/>
          <w:color w:val="FFFFFF"/>
          <w:spacing w:val="-49"/>
          <w:w w:val="120"/>
        </w:rPr>
        <w:t>/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08"/>
        </w:rPr>
        <w:t>oppo</w:t>
      </w:r>
      <w:r>
        <w:rPr>
          <w:rFonts w:ascii="Arial" w:hAnsi="Arial" w:cs="Arial" w:eastAsia="Arial"/>
          <w:sz w:val="68"/>
          <w:szCs w:val="68"/>
          <w:color w:val="FFFFFF"/>
          <w:spacing w:val="23"/>
          <w:w w:val="110"/>
        </w:rPr>
        <w:t>r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07"/>
        </w:rPr>
        <w:t>tunitie</w:t>
      </w:r>
      <w:r>
        <w:rPr>
          <w:rFonts w:ascii="Arial" w:hAnsi="Arial" w:cs="Arial" w:eastAsia="Arial"/>
          <w:sz w:val="68"/>
          <w:szCs w:val="68"/>
          <w:color w:val="FFFFFF"/>
          <w:spacing w:val="13"/>
          <w:w w:val="105"/>
        </w:rPr>
        <w:t>s</w:t>
      </w:r>
      <w:r>
        <w:rPr>
          <w:rFonts w:ascii="Arial" w:hAnsi="Arial" w:cs="Arial" w:eastAsia="Arial"/>
          <w:sz w:val="68"/>
          <w:szCs w:val="68"/>
          <w:color w:val="FFFFFF"/>
          <w:spacing w:val="-28"/>
          <w:w w:val="120"/>
        </w:rPr>
        <w:t>/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07"/>
        </w:rPr>
        <w:t>pos</w:t>
      </w:r>
      <w:r>
        <w:rPr>
          <w:rFonts w:ascii="Arial" w:hAnsi="Arial" w:cs="Arial" w:eastAsia="Arial"/>
          <w:sz w:val="68"/>
          <w:szCs w:val="68"/>
          <w:color w:val="FFFFFF"/>
          <w:spacing w:val="-4"/>
          <w:w w:val="125"/>
        </w:rPr>
        <w:t>t</w:t>
      </w:r>
      <w:r>
        <w:rPr>
          <w:rFonts w:ascii="Arial" w:hAnsi="Arial" w:cs="Arial" w:eastAsia="Arial"/>
          <w:sz w:val="68"/>
          <w:szCs w:val="68"/>
          <w:color w:val="FFFFFF"/>
          <w:spacing w:val="5"/>
          <w:w w:val="108"/>
        </w:rPr>
        <w:t>d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10"/>
        </w:rPr>
        <w:t>oc</w:t>
      </w:r>
      <w:r>
        <w:rPr>
          <w:rFonts w:ascii="Arial" w:hAnsi="Arial" w:cs="Arial" w:eastAsia="Arial"/>
          <w:sz w:val="68"/>
          <w:szCs w:val="68"/>
          <w:color w:val="FFFFFF"/>
          <w:spacing w:val="-3"/>
          <w:w w:val="125"/>
        </w:rPr>
        <w:t>t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09"/>
        </w:rPr>
        <w:t>o</w:t>
      </w:r>
      <w:r>
        <w:rPr>
          <w:rFonts w:ascii="Arial" w:hAnsi="Arial" w:cs="Arial" w:eastAsia="Arial"/>
          <w:sz w:val="68"/>
          <w:szCs w:val="68"/>
          <w:color w:val="FFFFFF"/>
          <w:spacing w:val="-8"/>
          <w:w w:val="110"/>
        </w:rPr>
        <w:t>r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97"/>
        </w:rPr>
        <w:t>a</w:t>
      </w:r>
      <w:r>
        <w:rPr>
          <w:rFonts w:ascii="Arial" w:hAnsi="Arial" w:cs="Arial" w:eastAsia="Arial"/>
          <w:sz w:val="68"/>
          <w:szCs w:val="68"/>
          <w:color w:val="FFFFFF"/>
          <w:spacing w:val="30"/>
          <w:w w:val="102"/>
        </w:rPr>
        <w:t>l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12"/>
        </w:rPr>
        <w:t>-p</w:t>
      </w:r>
      <w:r>
        <w:rPr>
          <w:rFonts w:ascii="Arial" w:hAnsi="Arial" w:cs="Arial" w:eastAsia="Arial"/>
          <w:sz w:val="68"/>
          <w:szCs w:val="68"/>
          <w:color w:val="FFFFFF"/>
          <w:spacing w:val="-14"/>
          <w:w w:val="110"/>
        </w:rPr>
        <w:t>r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108"/>
        </w:rPr>
        <w:t>og</w:t>
      </w:r>
      <w:r>
        <w:rPr>
          <w:rFonts w:ascii="Arial" w:hAnsi="Arial" w:cs="Arial" w:eastAsia="Arial"/>
          <w:sz w:val="68"/>
          <w:szCs w:val="68"/>
          <w:color w:val="FFFFFF"/>
          <w:spacing w:val="-8"/>
          <w:w w:val="110"/>
        </w:rPr>
        <w:t>r</w:t>
      </w:r>
      <w:r>
        <w:rPr>
          <w:rFonts w:ascii="Arial" w:hAnsi="Arial" w:cs="Arial" w:eastAsia="Arial"/>
          <w:sz w:val="68"/>
          <w:szCs w:val="68"/>
          <w:color w:val="FFFFFF"/>
          <w:spacing w:val="6"/>
          <w:w w:val="97"/>
        </w:rPr>
        <w:t>a</w:t>
      </w:r>
      <w:r>
        <w:rPr>
          <w:rFonts w:ascii="Arial" w:hAnsi="Arial" w:cs="Arial" w:eastAsia="Arial"/>
          <w:sz w:val="68"/>
          <w:szCs w:val="68"/>
          <w:color w:val="FFFFFF"/>
          <w:spacing w:val="0"/>
          <w:w w:val="104"/>
        </w:rPr>
        <w:t>m</w:t>
      </w:r>
      <w:r>
        <w:rPr>
          <w:rFonts w:ascii="Arial" w:hAnsi="Arial" w:cs="Arial" w:eastAsia="Arial"/>
          <w:sz w:val="68"/>
          <w:szCs w:val="68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87"/>
        <w:jc w:val="right"/>
        <w:rPr>
          <w:rFonts w:ascii="Arial" w:hAnsi="Arial" w:cs="Arial" w:eastAsia="Arial"/>
          <w:sz w:val="58"/>
          <w:szCs w:val="58"/>
        </w:rPr>
      </w:pPr>
      <w:rPr/>
      <w:r>
        <w:rPr/>
        <w:pict>
          <v:group style="position:absolute;margin-left:375.754425pt;margin-top:-64.326744pt;width:252.54799pt;height:103.069047pt;mso-position-horizontal-relative:page;mso-position-vertical-relative:paragraph;z-index:-165" coordorigin="7515,-1287" coordsize="5051,2061">
            <v:shape style="position:absolute;left:7515;top:-1287;width:5051;height:2061" type="#_x0000_t75">
              <v:imagedata r:id="rId10" o:title=""/>
            </v:shape>
            <v:group style="position:absolute;left:10239;top:51;width:101;height:229" coordorigin="10239,51" coordsize="101,229">
              <v:shape style="position:absolute;left:10239;top:51;width:101;height:229" coordorigin="10239,51" coordsize="101,229" path="m10340,51l10239,51,10239,280,10340,280,10340,245,10280,245,10280,180,10337,180,10337,146,10280,146,10280,86,10340,86,10340,51e" filled="t" fillcolor="#026F80" stroked="f">
                <v:path arrowok="t"/>
                <v:fill/>
              </v:shape>
            </v:group>
            <v:group style="position:absolute;left:10351;top:36;width:128;height:244" coordorigin="10351,36" coordsize="128,244">
              <v:shape style="position:absolute;left:10351;top:36;width:128;height:244" coordorigin="10351,36" coordsize="128,244" path="m10429,109l10368,137,10351,211,10354,237,10362,257,10374,271,10392,279,10416,281,10433,269,10445,250,10479,250,10479,249,10410,249,10400,241,10394,222,10392,190,10397,161,10408,146,10423,142,10479,142,10479,110,10439,110,10434,110,10429,109e" filled="t" fillcolor="#026F80" stroked="f">
                <v:path arrowok="t"/>
                <v:fill/>
              </v:shape>
              <v:shape style="position:absolute;left:10351;top:36;width:128;height:244" coordorigin="10351,36" coordsize="128,244" path="m10479,250l10445,250,10443,260,10442,269,10442,280,10479,280,10479,250e" filled="t" fillcolor="#026F80" stroked="f">
                <v:path arrowok="t"/>
                <v:fill/>
              </v:shape>
              <v:shape style="position:absolute;left:10351;top:36;width:128;height:244" coordorigin="10351,36" coordsize="128,244" path="m10479,142l10428,142,10434,142,10439,144,10439,197,10435,224,10425,242,10410,249,10479,249,10479,142e" filled="t" fillcolor="#026F80" stroked="f">
                <v:path arrowok="t"/>
                <v:fill/>
              </v:shape>
              <v:shape style="position:absolute;left:10351;top:36;width:128;height:244" coordorigin="10351,36" coordsize="128,244" path="m10479,36l10439,36,10439,110,10479,110,10479,36e" filled="t" fillcolor="#026F80" stroked="f">
                <v:path arrowok="t"/>
                <v:fill/>
              </v:shape>
            </v:group>
            <v:group style="position:absolute;left:10502;top:111;width:203;height:169" coordorigin="10502,111" coordsize="203,169">
              <v:shape style="position:absolute;left:10502;top:111;width:203;height:169" coordorigin="10502,111" coordsize="203,169" path="m10539,111l10502,111,10502,280,10542,280,10542,195,10546,168,10556,149,10570,142,10704,142,10703,141,10536,141,10538,132,10539,123,10539,111e" filled="t" fillcolor="#026F80" stroked="f">
                <v:path arrowok="t"/>
                <v:fill/>
              </v:shape>
              <v:shape style="position:absolute;left:10502;top:111;width:203;height:169" coordorigin="10502,111" coordsize="203,169" path="m10652,142l10580,142,10584,151,10584,280,10624,280,10624,195,10628,168,10638,149,10652,142e" filled="t" fillcolor="#026F80" stroked="f">
                <v:path arrowok="t"/>
                <v:fill/>
              </v:shape>
              <v:shape style="position:absolute;left:10502;top:111;width:203;height:169" coordorigin="10502,111" coordsize="203,169" path="m10704,142l10662,142,10666,151,10666,280,10706,280,10706,159,10704,142e" filled="t" fillcolor="#026F80" stroked="f">
                <v:path arrowok="t"/>
                <v:fill/>
              </v:shape>
              <v:shape style="position:absolute;left:10502;top:111;width:203;height:169" coordorigin="10502,111" coordsize="203,169" path="m10565,111l10548,123,10537,141,10619,141,10618,137,10611,121,10595,112,10565,111e" filled="t" fillcolor="#026F80" stroked="f">
                <v:path arrowok="t"/>
                <v:fill/>
              </v:shape>
              <v:shape style="position:absolute;left:10502;top:111;width:203;height:169" coordorigin="10502,111" coordsize="203,169" path="m10647,111l10630,123,10619,141,10703,141,10703,139,10694,123,10676,113,10647,111e" filled="t" fillcolor="#026F80" stroked="f">
                <v:path arrowok="t"/>
                <v:fill/>
              </v:shape>
            </v:group>
            <v:group style="position:absolute;left:10724;top:108;width:134;height:175" coordorigin="10724,108" coordsize="134,175">
              <v:shape style="position:absolute;left:10724;top:108;width:134;height:175" coordorigin="10724,108" coordsize="134,175" path="m10790,108l10731,155,10724,209,10728,236,10736,256,10748,271,10766,280,10789,283,10795,283,10815,279,10831,269,10843,254,10845,250,10786,250,10776,243,10770,228,10768,203,10768,165,10777,147,10791,141,10849,141,10846,133,10833,119,10815,111,10790,108e" filled="t" fillcolor="#026F80" stroked="f">
                <v:path arrowok="t"/>
                <v:fill/>
              </v:shape>
              <v:shape style="position:absolute;left:10724;top:108;width:134;height:175" coordorigin="10724,108" coordsize="134,175" path="m10849,141l10791,141,10796,141,10809,150,10816,170,10818,202,10814,228,10804,245,10786,250,10845,250,10852,234,10857,209,10858,179,10854,153,10849,141e" filled="t" fillcolor="#026F80" stroked="f">
                <v:path arrowok="t"/>
                <v:fill/>
              </v:shape>
            </v:group>
            <v:group style="position:absolute;left:10877;top:111;width:122;height:169" coordorigin="10877,111" coordsize="122,169">
              <v:shape style="position:absolute;left:10877;top:111;width:122;height:169" coordorigin="10877,111" coordsize="122,169" path="m10914,111l10877,111,10877,280,10917,280,10917,195,10921,168,10931,149,10945,142,10997,142,10997,141,10911,141,10912,133,10914,123,10914,111e" filled="t" fillcolor="#026F80" stroked="f">
                <v:path arrowok="t"/>
                <v:fill/>
              </v:shape>
              <v:shape style="position:absolute;left:10877;top:111;width:122;height:169" coordorigin="10877,111" coordsize="122,169" path="m10997,142l10956,142,10960,151,10960,280,10999,280,10999,159,10997,142e" filled="t" fillcolor="#026F80" stroked="f">
                <v:path arrowok="t"/>
                <v:fill/>
              </v:shape>
              <v:shape style="position:absolute;left:10877;top:111;width:122;height:169" coordorigin="10877,111" coordsize="122,169" path="m10940,111l10923,123,10911,141,10997,141,10997,138,10988,122,10969,113,10940,111e" filled="t" fillcolor="#026F80" stroked="f">
                <v:path arrowok="t"/>
                <v:fill/>
              </v:shape>
            </v:group>
            <v:group style="position:absolute;left:11018;top:36;width:128;height:244" coordorigin="11018,36" coordsize="128,244">
              <v:shape style="position:absolute;left:11018;top:36;width:128;height:244" coordorigin="11018,36" coordsize="128,244" path="m11096,109l11034,137,11018,211,11021,237,11028,257,11041,271,11059,279,11083,281,11099,269,11111,250,11145,250,11145,249,11077,249,11067,241,11061,222,11059,190,11064,161,11074,146,11090,142,11145,142,11145,110,11105,110,11101,110,11096,109e" filled="t" fillcolor="#026F80" stroked="f">
                <v:path arrowok="t"/>
                <v:fill/>
              </v:shape>
              <v:shape style="position:absolute;left:11018;top:36;width:128;height:244" coordorigin="11018,36" coordsize="128,244" path="m11145,250l11112,250,11110,260,11109,269,11109,280,11145,280,11145,250e" filled="t" fillcolor="#026F80" stroked="f">
                <v:path arrowok="t"/>
                <v:fill/>
              </v:shape>
              <v:shape style="position:absolute;left:11018;top:36;width:128;height:244" coordorigin="11018,36" coordsize="128,244" path="m11145,142l11095,142,11100,142,11105,144,11105,197,11101,224,11091,242,11077,249,11145,249,11145,142e" filled="t" fillcolor="#026F80" stroked="f">
                <v:path arrowok="t"/>
                <v:fill/>
              </v:shape>
              <v:shape style="position:absolute;left:11018;top:36;width:128;height:244" coordorigin="11018,36" coordsize="128,244" path="m11145,36l11105,36,11105,110,11145,110,11145,36e" filled="t" fillcolor="#026F8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4.507111pt;margin-top:.963749pt;width:17.175988pt;height:30.862621pt;mso-position-horizontal-relative:page;mso-position-vertical-relative:paragraph;z-index:-164" coordorigin="7090,19" coordsize="344,617">
            <v:group style="position:absolute;left:7354;top:625;width:70;height:2" coordorigin="7354,625" coordsize="70,2">
              <v:shape style="position:absolute;left:7354;top:625;width:70;height:2" coordorigin="7354,625" coordsize="70,2" path="m7423,625l7354,625,7374,625,7394,626,7424,627,7423,625e" filled="t" fillcolor="#026F80" stroked="f">
                <v:path arrowok="t"/>
                <v:fill/>
              </v:shape>
            </v:group>
            <v:group style="position:absolute;left:7100;top:29;width:324;height:598" coordorigin="7100,29" coordsize="324,598">
              <v:shape style="position:absolute;left:7100;top:29;width:324;height:598" coordorigin="7100,29" coordsize="324,598" path="m7100,29l7101,54,7102,94,7103,111,7105,155,7105,175,7106,195,7106,215,7107,235,7107,419,7106,438,7106,457,7105,477,7105,498,7104,519,7103,539,7102,581,7101,599,7100,627,7124,626,7144,625,7164,625,7423,625,7420,613,7419,606,7419,585,7419,581,7420,577,7420,575,7244,575,7192,575,7191,557,7190,539,7191,346,7191,342,7191,339,7398,339,7396,330,7395,322,7395,305,7396,297,7397,289,7212,289,7191,288,7191,271,7190,248,7190,162,7206,83,7416,83,7415,78,7415,70,7415,53,7415,45,7418,33,7223,33,7183,32,7100,29e" filled="t" fillcolor="#026F80" stroked="f">
                <v:path arrowok="t"/>
                <v:fill/>
              </v:shape>
            </v:group>
            <v:group style="position:absolute;left:7244;top:562;width:180;height:13" coordorigin="7244,562" coordsize="180,13">
              <v:shape style="position:absolute;left:7244;top:562;width:180;height:13" coordorigin="7244,562" coordsize="180,13" path="m7424,562l7365,571,7305,575,7244,575,7420,575,7424,562e" filled="t" fillcolor="#026F80" stroked="f">
                <v:path arrowok="t"/>
                <v:fill/>
              </v:shape>
            </v:group>
            <v:group style="position:absolute;left:7191;top:339;width:208;height:9" coordorigin="7191,339" coordsize="208,9">
              <v:shape style="position:absolute;left:7191;top:339;width:208;height:9" coordorigin="7191,339" coordsize="208,9" path="m7398,339l7191,339,7200,339,7229,340,7307,341,7372,344,7399,347,7398,339e" filled="t" fillcolor="#026F80" stroked="f">
                <v:path arrowok="t"/>
                <v:fill/>
              </v:shape>
            </v:group>
            <v:group style="position:absolute;left:7212;top:280;width:187;height:9" coordorigin="7212,280" coordsize="187,9">
              <v:shape style="position:absolute;left:7212;top:280;width:187;height:9" coordorigin="7212,280" coordsize="187,9" path="m7399,280l7386,281,7346,284,7326,285,7305,287,7232,289,7212,289,7397,289,7399,280e" filled="t" fillcolor="#026F80" stroked="f">
                <v:path arrowok="t"/>
                <v:fill/>
              </v:shape>
            </v:group>
            <v:group style="position:absolute;left:7206;top:83;width:213;height:11" coordorigin="7206,83" coordsize="213,11">
              <v:shape style="position:absolute;left:7206;top:83;width:213;height:11" coordorigin="7206,83" coordsize="213,11" path="m7416,83l7206,83,7225,83,7245,84,7283,86,7303,87,7419,94,7416,83e" filled="t" fillcolor="#026F80" stroked="f">
                <v:path arrowok="t"/>
                <v:fill/>
              </v:shape>
            </v:group>
            <v:group style="position:absolute;left:7289;top:29;width:130;height:4" coordorigin="7289,29" coordsize="130,4">
              <v:shape style="position:absolute;left:7289;top:29;width:130;height:4" coordorigin="7289,29" coordsize="130,4" path="m7419,29l7325,33,7289,33,7418,33,7419,29e" filled="t" fillcolor="#026F8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66.097435pt;margin-top:-2.810545pt;width:190.855765pt;height:9.169397pt;mso-position-horizontal-relative:page;mso-position-vertical-relative:paragraph;z-index:-163" coordorigin="1322,-56" coordsize="3817,183">
            <v:shape style="position:absolute;left:1322;top:-56;width:3817;height:183" coordorigin="1322,-56" coordsize="3817,183" path="m1374,-12l1348,-12,1348,120,1482,120,1482,92,1374,92,1374,-12e" filled="t" fillcolor="#1D1D1B" stroked="f">
              <v:path arrowok="t"/>
              <v:fill/>
            </v:shape>
            <v:shape style="position:absolute;left:1322;top:-56;width:3817;height:183" coordorigin="1322,-56" coordsize="3817,183" path="m1342,-55l1322,-28,1334,-12,1456,-12,1456,92,1482,92,1482,-12,1490,-15,1493,-43,1351,-43,1342,-55e" filled="t" fillcolor="#1D1D1B" stroked="f">
              <v:path arrowok="t"/>
              <v:fill/>
            </v:shape>
            <v:shape style="position:absolute;left:1322;top:-56;width:3817;height:183" coordorigin="1322,-56" coordsize="3817,183" path="m1534,-55l1518,-32,1547,-17,1547,47,1573,47,1573,-36,1534,-55e" filled="t" fillcolor="#1D1D1B" stroked="f">
              <v:path arrowok="t"/>
              <v:fill/>
            </v:shape>
            <v:shape style="position:absolute;left:1322;top:-56;width:3817;height:183" coordorigin="1322,-56" coordsize="3817,183" path="m1636,-155l1611,-145,1611,-12,1709,-12,1653,112,1676,123,1741,-22,1733,-43,1636,-43,1636,-155e" filled="t" fillcolor="#1D1D1B" stroked="f">
              <v:path arrowok="t"/>
              <v:fill/>
            </v:shape>
            <v:shape style="position:absolute;left:1322;top:-56;width:3817;height:183" coordorigin="1322,-56" coordsize="3817,183" path="m1791,-55l1768,-37,1812,123,1914,86,1830,86,1825,71,1846,38,1817,38,1791,-55e" filled="t" fillcolor="#1D1D1B" stroked="f">
              <v:path arrowok="t"/>
              <v:fill/>
            </v:shape>
            <v:shape style="position:absolute;left:1322;top:-56;width:3817;height:183" coordorigin="1322,-56" coordsize="3817,183" path="m1940,-55l1896,61,1830,86,1914,86,1916,85,1960,-36,1940,-55e" filled="t" fillcolor="#1D1D1B" stroked="f">
              <v:path arrowok="t"/>
              <v:fill/>
            </v:shape>
            <v:shape style="position:absolute;left:1322;top:-56;width:3817;height:183" coordorigin="1322,-56" coordsize="3817,183" path="m1876,-55l1817,38,1846,38,1893,-36,1876,-55e" filled="t" fillcolor="#1D1D1B" stroked="f">
              <v:path arrowok="t"/>
              <v:fill/>
            </v:shape>
            <v:shape style="position:absolute;left:1322;top:-56;width:3817;height:183" coordorigin="1322,-56" coordsize="3817,183" path="m1998,-55l1982,-32,2011,-16,2011,120,2037,120,2037,-36,1998,-55e" filled="t" fillcolor="#1D1D1B" stroked="f">
              <v:path arrowok="t"/>
              <v:fill/>
            </v:shape>
            <v:shape style="position:absolute;left:1322;top:-56;width:3817;height:183" coordorigin="1322,-56" coordsize="3817,183" path="m2088,-55l2068,-28,2080,-12,2164,-12,2164,120,2189,120,2189,-43,2097,-43,2088,-55e" filled="t" fillcolor="#1D1D1B" stroked="f">
              <v:path arrowok="t"/>
              <v:fill/>
            </v:shape>
            <v:shape style="position:absolute;left:1322;top:-56;width:3817;height:183" coordorigin="1322,-56" coordsize="3817,183" path="m2239,-55l2223,-32,2252,-17,2252,47,2278,47,2278,-36,2239,-55e" filled="t" fillcolor="#1D1D1B" stroked="f">
              <v:path arrowok="t"/>
              <v:fill/>
            </v:shape>
            <v:shape style="position:absolute;left:1322;top:-56;width:3817;height:183" coordorigin="1322,-56" coordsize="3817,183" path="m2331,-55l2311,-28,2322,-12,2396,-12,2396,88,2302,92,2302,122,2444,116,2444,87,2422,87,2422,-43,2340,-43,2331,-55e" filled="t" fillcolor="#1D1D1B" stroked="f">
              <v:path arrowok="t"/>
              <v:fill/>
            </v:shape>
            <v:shape style="position:absolute;left:1322;top:-56;width:3817;height:183" coordorigin="1322,-56" coordsize="3817,183" path="m2444,86l2422,87,2444,87,2444,86e" filled="t" fillcolor="#1D1D1B" stroked="f">
              <v:path arrowok="t"/>
              <v:fill/>
            </v:shape>
            <v:shape style="position:absolute;left:1322;top:-56;width:3817;height:183" coordorigin="1322,-56" coordsize="3817,183" path="m2611,-12l2585,-12,2589,89,2551,94,2551,123,2616,116,2611,-12e" filled="t" fillcolor="#1D1D1B" stroked="f">
              <v:path arrowok="t"/>
              <v:fill/>
            </v:shape>
            <v:shape style="position:absolute;left:1322;top:-56;width:3817;height:183" coordorigin="1322,-56" coordsize="3817,183" path="m2579,-55l2559,-28,2571,-12,2688,-12,2688,120,2714,120,2714,-12,2722,-15,2725,-43,2588,-43,2579,-55e" filled="t" fillcolor="#1D1D1B" stroked="f">
              <v:path arrowok="t"/>
              <v:fill/>
            </v:shape>
            <v:shape style="position:absolute;left:1322;top:-56;width:3817;height:183" coordorigin="1322,-56" coordsize="3817,183" path="m2767,-55l2750,-32,2780,-17,2780,47,2806,47,2806,-36,2767,-55e" filled="t" fillcolor="#1D1D1B" stroked="f">
              <v:path arrowok="t"/>
              <v:fill/>
            </v:shape>
            <v:shape style="position:absolute;left:1322;top:-56;width:3817;height:183" coordorigin="1322,-56" coordsize="3817,183" path="m2855,-55l2835,-28,2846,-12,2930,-12,2930,120,2956,120,2956,-43,2864,-43,2855,-55e" filled="t" fillcolor="#1D1D1B" stroked="f">
              <v:path arrowok="t"/>
              <v:fill/>
            </v:shape>
            <v:shape style="position:absolute;left:1322;top:-56;width:3817;height:183" coordorigin="1322,-56" coordsize="3817,183" path="m3016,-55l2996,-28,3007,-12,3081,-12,3081,88,2987,92,2987,122,3129,116,3129,87,3107,87,3107,-43,3025,-43,3016,-55e" filled="t" fillcolor="#1D1D1B" stroked="f">
              <v:path arrowok="t"/>
              <v:fill/>
            </v:shape>
            <v:shape style="position:absolute;left:1322;top:-56;width:3817;height:183" coordorigin="1322,-56" coordsize="3817,183" path="m3129,86l3107,87,3129,87,3129,86e" filled="t" fillcolor="#1D1D1B" stroked="f">
              <v:path arrowok="t"/>
              <v:fill/>
            </v:shape>
            <v:shape style="position:absolute;left:1322;top:-56;width:3817;height:183" coordorigin="1322,-56" coordsize="3817,183" path="m3198,-53l3172,-38,3195,90,3147,97,3147,126,3278,108,3282,86,3221,86,3198,-53e" filled="t" fillcolor="#1D1D1B" stroked="f">
              <v:path arrowok="t"/>
              <v:fill/>
            </v:shape>
            <v:shape style="position:absolute;left:1322;top:-56;width:3817;height:183" coordorigin="1322,-56" coordsize="3817,183" path="m3304,-51l3276,-42,3256,81,3221,86,3282,86,3304,-51e" filled="t" fillcolor="#1D1D1B" stroked="f">
              <v:path arrowok="t"/>
              <v:fill/>
            </v:shape>
            <v:shape style="position:absolute;left:1322;top:-56;width:3817;height:183" coordorigin="1322,-56" coordsize="3817,183" path="m3367,20l3341,30,3341,120,3367,120,3367,20e" filled="t" fillcolor="#1D1D1B" stroked="f">
              <v:path arrowok="t"/>
              <v:fill/>
            </v:shape>
            <v:shape style="position:absolute;left:1322;top:-56;width:3817;height:183" coordorigin="1322,-56" coordsize="3817,183" path="m3350,-55l3330,-28,3342,-12,3447,-12,3447,120,3473,120,3473,-12,3481,-15,3484,-43,3359,-43,3350,-55e" filled="t" fillcolor="#1D1D1B" stroked="f">
              <v:path arrowok="t"/>
              <v:fill/>
            </v:shape>
            <v:shape style="position:absolute;left:1322;top:-56;width:3817;height:183" coordorigin="1322,-56" coordsize="3817,183" path="m3639,20l3613,30,3613,120,3639,120,3639,20e" filled="t" fillcolor="#1D1D1B" stroked="f">
              <v:path arrowok="t"/>
              <v:fill/>
            </v:shape>
            <v:shape style="position:absolute;left:1322;top:-56;width:3817;height:183" coordorigin="1322,-56" coordsize="3817,183" path="m3622,-55l3602,-28,3614,-12,3720,-12,3720,120,3745,120,3745,-12,3753,-15,3756,-43,3631,-43,3622,-55e" filled="t" fillcolor="#1D1D1B" stroked="f">
              <v:path arrowok="t"/>
              <v:fill/>
            </v:shape>
            <v:shape style="position:absolute;left:1322;top:-56;width:3817;height:183" coordorigin="1322,-56" coordsize="3817,183" path="m3814,-56l3788,-37,3801,123,3921,106,3923,89,3825,89,3814,-56e" filled="t" fillcolor="#1D1D1B" stroked="f">
              <v:path arrowok="t"/>
              <v:fill/>
            </v:shape>
            <v:shape style="position:absolute;left:1322;top:-56;width:3817;height:183" coordorigin="1322,-56" coordsize="3817,183" path="m3940,-43l3866,-43,3852,-12,3909,-12,3898,79,3825,89,3923,89,3940,-43e" filled="t" fillcolor="#1D1D1B" stroked="f">
              <v:path arrowok="t"/>
              <v:fill/>
            </v:shape>
            <v:shape style="position:absolute;left:1322;top:-56;width:3817;height:183" coordorigin="1322,-56" coordsize="3817,183" path="m3979,-55l3962,-32,3992,-17,3992,47,4018,47,4018,-36,3979,-55e" filled="t" fillcolor="#1D1D1B" stroked="f">
              <v:path arrowok="t"/>
              <v:fill/>
            </v:shape>
            <v:shape style="position:absolute;left:1322;top:-56;width:3817;height:183" coordorigin="1322,-56" coordsize="3817,183" path="m4090,-12l4063,-12,4079,123,4188,108,4191,89,4101,89,4090,-12e" filled="t" fillcolor="#1D1D1B" stroked="f">
              <v:path arrowok="t"/>
              <v:fill/>
            </v:shape>
            <v:shape style="position:absolute;left:1322;top:-56;width:3817;height:183" coordorigin="1322,-56" coordsize="3817,183" path="m4067,-55l4047,-28,4056,-12,4181,-12,4166,82,4101,89,4191,89,4213,-43,4075,-43,4067,-55e" filled="t" fillcolor="#1D1D1B" stroked="f">
              <v:path arrowok="t"/>
              <v:fill/>
            </v:shape>
            <v:shape style="position:absolute;left:1322;top:-56;width:3817;height:183" coordorigin="1322,-56" coordsize="3817,183" path="m4258,-55l4238,-28,4250,-12,4333,-12,4333,120,4359,120,4359,-43,4267,-43,4258,-55e" filled="t" fillcolor="#1D1D1B" stroked="f">
              <v:path arrowok="t"/>
              <v:fill/>
            </v:shape>
            <v:shape style="position:absolute;left:1322;top:-56;width:3817;height:183" coordorigin="1322,-56" coordsize="3817,183" path="m4419,-55l4399,-28,4411,-12,4484,-12,4484,88,4390,92,4390,122,4532,116,4532,87,4510,87,4510,-43,4428,-43,4419,-55e" filled="t" fillcolor="#1D1D1B" stroked="f">
              <v:path arrowok="t"/>
              <v:fill/>
            </v:shape>
            <v:shape style="position:absolute;left:1322;top:-56;width:3817;height:183" coordorigin="1322,-56" coordsize="3817,183" path="m4532,86l4510,87,4532,87,4532,86e" filled="t" fillcolor="#1D1D1B" stroked="f">
              <v:path arrowok="t"/>
              <v:fill/>
            </v:shape>
            <v:shape style="position:absolute;left:1322;top:-56;width:3817;height:183" coordorigin="1322,-56" coordsize="3817,183" path="m4555,-55l4538,-32,4568,-17,4568,47,4594,47,4594,-36,4555,-55e" filled="t" fillcolor="#1D1D1B" stroked="f">
              <v:path arrowok="t"/>
              <v:fill/>
            </v:shape>
            <v:shape style="position:absolute;left:1322;top:-56;width:3817;height:183" coordorigin="1322,-56" coordsize="3817,183" path="m4651,-55l4634,-32,4663,-16,4663,86,4613,98,4613,127,4689,112,4689,-36,4651,-55e" filled="t" fillcolor="#1D1D1B" stroked="f">
              <v:path arrowok="t"/>
              <v:fill/>
            </v:shape>
            <v:shape style="position:absolute;left:1322;top:-56;width:3817;height:183" coordorigin="1322,-56" coordsize="3817,183" path="m4733,-55l4716,-32,4746,-16,4746,120,4772,120,4772,-36,4733,-55e" filled="t" fillcolor="#1D1D1B" stroked="f">
              <v:path arrowok="t"/>
              <v:fill/>
            </v:shape>
            <v:shape style="position:absolute;left:1322;top:-56;width:3817;height:183" coordorigin="1322,-56" coordsize="3817,183" path="m4886,-3l4848,-3,4957,123,4969,96,4935,55,4940,27,4911,27,4886,-3e" filled="t" fillcolor="#1D1D1B" stroked="f">
              <v:path arrowok="t"/>
              <v:fill/>
            </v:shape>
            <v:shape style="position:absolute;left:1322;top:-56;width:3817;height:183" coordorigin="1322,-56" coordsize="3817,183" path="m4846,-51l4828,-41,4804,120,4830,120,4848,-3,4886,-3,4846,-51e" filled="t" fillcolor="#1D1D1B" stroked="f">
              <v:path arrowok="t"/>
              <v:fill/>
            </v:shape>
            <v:shape style="position:absolute;left:1322;top:-56;width:3817;height:183" coordorigin="1322,-56" coordsize="3817,183" path="m4951,-43l4924,-43,4911,27,4940,27,4951,-43e" filled="t" fillcolor="#1D1D1B" stroked="f">
              <v:path arrowok="t"/>
              <v:fill/>
            </v:shape>
            <v:shape style="position:absolute;left:1322;top:-56;width:3817;height:183" coordorigin="1322,-56" coordsize="3817,183" path="m5022,20l4996,30,4996,120,5022,120,5022,20e" filled="t" fillcolor="#1D1D1B" stroked="f">
              <v:path arrowok="t"/>
              <v:fill/>
            </v:shape>
            <v:shape style="position:absolute;left:1322;top:-56;width:3817;height:183" coordorigin="1322,-56" coordsize="3817,183" path="m5005,-55l4985,-28,4997,-12,5102,-12,5102,120,5128,120,5128,-12,5136,-15,5139,-43,5014,-43,5005,-55e" filled="t" fillcolor="#1D1D1B" stroked="f">
              <v:path arrowok="t"/>
              <v:fill/>
            </v:shape>
          </v:group>
          <w10:wrap type="none"/>
        </w:pict>
      </w:r>
      <w:r>
        <w:rPr/>
        <w:pict>
          <v:shape style="position:absolute;margin-left:65.335472pt;margin-top:12.617954pt;width:191.597862pt;height:8.428237pt;mso-position-horizontal-relative:page;mso-position-vertical-relative:paragraph;z-index:-162" type="#_x0000_t75">
            <v:imagedata r:id="rId11" o:title=""/>
          </v:shape>
        </w:pict>
      </w:r>
      <w:r>
        <w:rPr/>
        <w:pict>
          <v:group style="position:absolute;margin-left:267.877289pt;margin-top:-44.444725pt;width:46.937551pt;height:85.414351pt;mso-position-horizontal-relative:page;mso-position-vertical-relative:paragraph;z-index:-161" coordorigin="5358,-889" coordsize="939,1708">
            <v:group style="position:absolute;left:6071;top:230;width:175;height:270" coordorigin="6071,230" coordsize="175,270">
              <v:shape style="position:absolute;left:6071;top:230;width:175;height:270" coordorigin="6071,230" coordsize="175,270" path="m6158,230l6071,342,6176,500,6246,410,6158,230e" filled="t" fillcolor="#057382" stroked="f">
                <v:path arrowok="t"/>
                <v:fill/>
              </v:shape>
            </v:group>
            <v:group style="position:absolute;left:5748;top:21;width:234;height:405" coordorigin="5748,21" coordsize="234,405">
              <v:shape style="position:absolute;left:5748;top:21;width:234;height:405" coordorigin="5748,21" coordsize="234,405" path="m5856,21l5748,156,5759,426,5982,209,5856,21e" filled="t" fillcolor="#00998E" stroked="f">
                <v:path arrowok="t"/>
                <v:fill/>
              </v:shape>
            </v:group>
            <v:group style="position:absolute;left:5856;top:-132;width:237;height:341" coordorigin="5856,-132" coordsize="237,341">
              <v:shape style="position:absolute;left:5856;top:-132;width:237;height:341" coordorigin="5856,-132" coordsize="237,341" path="m5979,-132l5856,21,5982,209,6094,100,5979,-132e" filled="t" fillcolor="#871316" stroked="f">
                <v:path arrowok="t"/>
                <v:fill/>
              </v:shape>
            </v:group>
            <v:group style="position:absolute;left:6094;top:-39;width:193;height:269" coordorigin="6094,-39" coordsize="193,269">
              <v:shape style="position:absolute;left:6094;top:-39;width:193;height:269" coordorigin="6094,-39" coordsize="193,269" path="m6236,-39l6094,100,6158,230,6287,64,6236,-39e" filled="t" fillcolor="#359BBD" stroked="f">
                <v:path arrowok="t"/>
                <v:fill/>
              </v:shape>
            </v:group>
            <v:group style="position:absolute;left:5982;top:100;width:176;height:242" coordorigin="5982,100" coordsize="176,242">
              <v:shape style="position:absolute;left:5982;top:100;width:176;height:242" coordorigin="5982,100" coordsize="176,242" path="m6094,100l5982,209,6071,342,6158,230,6094,100e" filled="t" fillcolor="#301A1B" stroked="f">
                <v:path arrowok="t"/>
                <v:fill/>
              </v:shape>
            </v:group>
            <v:group style="position:absolute;left:5367;top:375;width:204;height:435" coordorigin="5367,375" coordsize="204,435">
              <v:shape style="position:absolute;left:5367;top:375;width:204;height:435" coordorigin="5367,375" coordsize="204,435" path="m5571,375l5367,626,5367,810,5555,625,5571,375e" filled="t" fillcolor="#86876D" stroked="f">
                <v:path arrowok="t"/>
                <v:fill/>
              </v:shape>
            </v:group>
            <v:group style="position:absolute;left:5571;top:-520;width:177;height:895" coordorigin="5571,-520" coordsize="177,895">
              <v:shape style="position:absolute;left:5571;top:-520;width:177;height:895" coordorigin="5571,-520" coordsize="177,895" path="m5715,-520l5625,-520,5571,375,5748,156,5715,-520e" filled="t" fillcolor="#67B494" stroked="f">
                <v:path arrowok="t"/>
                <v:fill/>
              </v:shape>
            </v:group>
            <v:group style="position:absolute;left:5555;top:156;width:204;height:469" coordorigin="5555,156" coordsize="204,469">
              <v:shape style="position:absolute;left:5555;top:156;width:204;height:469" coordorigin="5555,156" coordsize="204,469" path="m5748,156l5571,375,5555,625,5759,426,5748,156e" filled="t" fillcolor="#004F48" stroked="f">
                <v:path arrowok="t"/>
                <v:fill/>
              </v:shape>
            </v:group>
            <v:group style="position:absolute;left:5581;top:-880;width:163;height:293" coordorigin="5581,-880" coordsize="163,293">
              <v:shape style="position:absolute;left:5581;top:-880;width:163;height:293" coordorigin="5581,-880" coordsize="163,293" path="m5661,-880l5620,-816,5589,-763,5581,-716,5584,-682,5604,-609,5725,-587,5745,-704,5675,-704,5698,-803,5661,-880e" filled="t" fillcolor="#871316" stroked="f">
                <v:path arrowok="t"/>
                <v:fill/>
              </v:shape>
            </v:group>
            <w10:wrap type="none"/>
          </v:group>
        </w:pict>
      </w:r>
      <w:hyperlink r:id="rId12">
        <w:r>
          <w:rPr>
            <w:rFonts w:ascii="Arial" w:hAnsi="Arial" w:cs="Arial" w:eastAsia="Arial"/>
            <w:sz w:val="58"/>
            <w:szCs w:val="58"/>
            <w:color w:val="026F80"/>
            <w:spacing w:val="5"/>
            <w:w w:val="96"/>
          </w:rPr>
          <w:t>B</w:t>
        </w:r>
        <w:r>
          <w:rPr>
            <w:rFonts w:ascii="Arial" w:hAnsi="Arial" w:cs="Arial" w:eastAsia="Arial"/>
            <w:sz w:val="58"/>
            <w:szCs w:val="58"/>
            <w:color w:val="026F80"/>
            <w:spacing w:val="-9"/>
            <w:w w:val="118"/>
          </w:rPr>
          <w:t>r</w:t>
        </w:r>
        <w:r>
          <w:rPr>
            <w:rFonts w:ascii="Arial" w:hAnsi="Arial" w:cs="Arial" w:eastAsia="Arial"/>
            <w:sz w:val="58"/>
            <w:szCs w:val="58"/>
            <w:color w:val="026F80"/>
            <w:spacing w:val="5"/>
            <w:w w:val="102"/>
          </w:rPr>
          <w:t>ain@el</w:t>
        </w:r>
        <w:r>
          <w:rPr>
            <w:rFonts w:ascii="Arial" w:hAnsi="Arial" w:cs="Arial" w:eastAsia="Arial"/>
            <w:sz w:val="58"/>
            <w:szCs w:val="58"/>
            <w:color w:val="026F80"/>
            <w:spacing w:val="-1"/>
            <w:w w:val="106"/>
          </w:rPr>
          <w:t>s</w:t>
        </w:r>
        <w:r>
          <w:rPr>
            <w:rFonts w:ascii="Arial" w:hAnsi="Arial" w:cs="Arial" w:eastAsia="Arial"/>
            <w:sz w:val="58"/>
            <w:szCs w:val="58"/>
            <w:color w:val="026F80"/>
            <w:spacing w:val="-9"/>
            <w:w w:val="113"/>
          </w:rPr>
          <w:t>c</w:t>
        </w:r>
        <w:r>
          <w:rPr>
            <w:rFonts w:ascii="Arial" w:hAnsi="Arial" w:cs="Arial" w:eastAsia="Arial"/>
            <w:sz w:val="58"/>
            <w:szCs w:val="58"/>
            <w:color w:val="026F80"/>
            <w:spacing w:val="5"/>
            <w:w w:val="99"/>
          </w:rPr>
          <w:t>.huji.a</w:t>
        </w:r>
        <w:r>
          <w:rPr>
            <w:rFonts w:ascii="Arial" w:hAnsi="Arial" w:cs="Arial" w:eastAsia="Arial"/>
            <w:sz w:val="58"/>
            <w:szCs w:val="58"/>
            <w:color w:val="026F80"/>
            <w:spacing w:val="-9"/>
            <w:w w:val="113"/>
          </w:rPr>
          <w:t>c</w:t>
        </w:r>
        <w:r>
          <w:rPr>
            <w:rFonts w:ascii="Arial" w:hAnsi="Arial" w:cs="Arial" w:eastAsia="Arial"/>
            <w:sz w:val="58"/>
            <w:szCs w:val="58"/>
            <w:color w:val="026F80"/>
            <w:spacing w:val="5"/>
            <w:w w:val="95"/>
          </w:rPr>
          <w:t>.i</w:t>
        </w:r>
        <w:r>
          <w:rPr>
            <w:rFonts w:ascii="Arial" w:hAnsi="Arial" w:cs="Arial" w:eastAsia="Arial"/>
            <w:sz w:val="58"/>
            <w:szCs w:val="58"/>
            <w:color w:val="026F80"/>
            <w:spacing w:val="0"/>
            <w:w w:val="111"/>
          </w:rPr>
          <w:t>l</w:t>
        </w:r>
        <w:r>
          <w:rPr>
            <w:rFonts w:ascii="Arial" w:hAnsi="Arial" w:cs="Arial" w:eastAsia="Arial"/>
            <w:sz w:val="58"/>
            <w:szCs w:val="58"/>
            <w:color w:val="000000"/>
            <w:spacing w:val="0"/>
            <w:w w:val="100"/>
          </w:rPr>
        </w:r>
      </w:hyperlink>
    </w:p>
    <w:sectPr>
      <w:type w:val="continuous"/>
      <w:pgSz w:w="22640" w:h="31660"/>
      <w:pgMar w:top="2380" w:bottom="280" w:left="12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Brain@elsc.huji.ac.il" TargetMode="Externa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theme" Target="theme/theme1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731A26E-A6F1-4F31-959C-3452033F8302}"/>
</file>

<file path=customXml/itemProps2.xml><?xml version="1.0" encoding="utf-8"?>
<ds:datastoreItem xmlns:ds="http://schemas.openxmlformats.org/officeDocument/2006/customXml" ds:itemID="{43C8493A-0049-460E-9DA5-138E02ECB934}"/>
</file>

<file path=customXml/itemProps3.xml><?xml version="1.0" encoding="utf-8"?>
<ds:datastoreItem xmlns:ds="http://schemas.openxmlformats.org/officeDocument/2006/customXml" ds:itemID="{AA30302F-0669-4B17-890E-59EB7ECABC0E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postdoc23</dc:title>
  <dc:creator>ELSC Brain</dc:creator>
  <cp:keywords>DAE87KG70qs,BAD9EHTkYWM</cp:keywords>
  <dcterms:created xsi:type="dcterms:W3CDTF">2023-05-14T16:24:40Z</dcterms:created>
  <dcterms:modified xsi:type="dcterms:W3CDTF">2023-05-14T16:24:40Z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LastSaved">
    <vt:filetime>2023-05-14T00:00:00Z</vt:filetime>
  </property>
  <property fmtid="{D5CDD505-2E9C-101B-9397-08002B2CF9AE}" pid="4" name="ContentTypeId">
    <vt:lpwstr>0x010100726ECFAFE8EAF44680ED24546A734B03</vt:lpwstr>
  </property>
</Properties>
</file>