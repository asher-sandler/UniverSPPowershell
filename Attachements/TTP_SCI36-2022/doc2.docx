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ADF00" w14:textId="77777777" w:rsidR="00B66D8C" w:rsidRPr="00B66D8C" w:rsidRDefault="00B66D8C" w:rsidP="00B66D8C">
      <w:pPr>
        <w:jc w:val="center"/>
        <w:rPr>
          <w:rFonts w:ascii="Arial" w:hAnsi="Arial" w:cs="Arial"/>
          <w:b/>
          <w:bCs/>
          <w:color w:val="800000"/>
        </w:rPr>
      </w:pPr>
    </w:p>
    <w:p w14:paraId="4109EFA5" w14:textId="77777777" w:rsidR="00B66D8C" w:rsidRPr="00B66D8C" w:rsidRDefault="00B66D8C" w:rsidP="00B66D8C">
      <w:pPr>
        <w:jc w:val="center"/>
        <w:rPr>
          <w:rFonts w:ascii="Arial" w:hAnsi="Arial" w:cs="Arial"/>
          <w:b/>
          <w:bCs/>
          <w:color w:val="800000"/>
        </w:rPr>
      </w:pPr>
      <w:r w:rsidRPr="00B66D8C">
        <w:rPr>
          <w:rFonts w:ascii="Arial" w:hAnsi="Arial" w:cs="Arial"/>
          <w:b/>
          <w:bCs/>
          <w:color w:val="800000"/>
          <w:rtl/>
        </w:rPr>
        <w:t xml:space="preserve">קול קורא להגשת מועמדות למשרה אקדמית </w:t>
      </w:r>
    </w:p>
    <w:p w14:paraId="353B7551" w14:textId="77777777" w:rsidR="00B66D8C" w:rsidRPr="00B66D8C" w:rsidRDefault="00ED6DBC" w:rsidP="00ED6DBC">
      <w:pPr>
        <w:shd w:val="clear" w:color="auto" w:fill="FFFFFF"/>
        <w:bidi/>
        <w:spacing w:before="100" w:beforeAutospacing="1" w:after="100" w:afterAutospacing="1"/>
        <w:rPr>
          <w:rFonts w:ascii="Calibri" w:hAnsi="Calibri" w:cs="Arial"/>
          <w:b/>
          <w:bCs/>
          <w:color w:val="808080"/>
          <w:sz w:val="22"/>
          <w:szCs w:val="22"/>
          <w:rtl/>
        </w:rPr>
      </w:pPr>
      <w:r>
        <w:rPr>
          <w:rFonts w:ascii="Calibri" w:hAnsi="Calibri" w:cs="Arial" w:hint="cs"/>
          <w:b/>
          <w:bCs/>
          <w:color w:val="808080"/>
          <w:sz w:val="22"/>
          <w:szCs w:val="22"/>
          <w:rtl/>
        </w:rPr>
        <w:t>ה</w:t>
      </w:r>
      <w:r w:rsidR="00B66D8C" w:rsidRPr="00B66D8C">
        <w:rPr>
          <w:rFonts w:ascii="Calibri" w:hAnsi="Calibri" w:cs="Arial"/>
          <w:b/>
          <w:bCs/>
          <w:color w:val="808080"/>
          <w:sz w:val="22"/>
          <w:szCs w:val="22"/>
          <w:rtl/>
        </w:rPr>
        <w:t>מכון למדעי החיים ע"ש א</w:t>
      </w:r>
      <w:r w:rsidR="00B66D8C">
        <w:rPr>
          <w:rFonts w:ascii="Calibri" w:hAnsi="Calibri" w:cs="Arial" w:hint="cs"/>
          <w:b/>
          <w:bCs/>
          <w:color w:val="808080"/>
          <w:sz w:val="22"/>
          <w:szCs w:val="22"/>
          <w:rtl/>
        </w:rPr>
        <w:t>לכסנדר</w:t>
      </w:r>
      <w:r w:rsidR="00B66D8C" w:rsidRPr="00B66D8C">
        <w:rPr>
          <w:rFonts w:ascii="Calibri" w:hAnsi="Calibri" w:cs="Arial"/>
          <w:b/>
          <w:bCs/>
          <w:color w:val="808080"/>
          <w:sz w:val="22"/>
          <w:szCs w:val="22"/>
          <w:rtl/>
        </w:rPr>
        <w:t xml:space="preserve"> סילברמן באוניברסיטה העברית </w:t>
      </w:r>
      <w:r>
        <w:rPr>
          <w:rFonts w:ascii="Calibri" w:hAnsi="Calibri" w:cs="Arial" w:hint="cs"/>
          <w:b/>
          <w:bCs/>
          <w:color w:val="808080"/>
          <w:sz w:val="22"/>
          <w:szCs w:val="22"/>
          <w:rtl/>
        </w:rPr>
        <w:t>מחפש</w:t>
      </w:r>
      <w:r w:rsidR="00B66D8C" w:rsidRPr="00B66D8C">
        <w:rPr>
          <w:rFonts w:ascii="Calibri" w:hAnsi="Calibri" w:cs="Arial"/>
          <w:b/>
          <w:bCs/>
          <w:color w:val="808080"/>
          <w:sz w:val="22"/>
          <w:szCs w:val="22"/>
          <w:rtl/>
        </w:rPr>
        <w:t xml:space="preserve"> מועמדים למשרות אקדמיות במדעי החיים</w:t>
      </w:r>
      <w:r w:rsidR="00B66D8C" w:rsidRPr="00B66D8C">
        <w:rPr>
          <w:rFonts w:ascii="Calibri" w:hAnsi="Calibri" w:cs="Arial" w:hint="cs"/>
          <w:b/>
          <w:bCs/>
          <w:color w:val="808080"/>
          <w:sz w:val="22"/>
          <w:szCs w:val="22"/>
          <w:rtl/>
        </w:rPr>
        <w:t xml:space="preserve"> בדגש על התחומים הבאים:</w:t>
      </w:r>
    </w:p>
    <w:p w14:paraId="45107F3D" w14:textId="77777777" w:rsidR="00B66D8C" w:rsidRPr="00B66D8C" w:rsidRDefault="00B66D8C" w:rsidP="00B66D8C">
      <w:pPr>
        <w:numPr>
          <w:ilvl w:val="0"/>
          <w:numId w:val="23"/>
        </w:numPr>
        <w:shd w:val="clear" w:color="auto" w:fill="FFFFFF"/>
        <w:bidi/>
        <w:spacing w:before="100" w:beforeAutospacing="1" w:after="100" w:afterAutospacing="1" w:line="276" w:lineRule="auto"/>
        <w:contextualSpacing/>
        <w:rPr>
          <w:rFonts w:ascii="Calibri" w:hAnsi="Calibri" w:cs="Arial"/>
          <w:b/>
          <w:bCs/>
          <w:color w:val="365F91"/>
          <w:sz w:val="22"/>
          <w:szCs w:val="22"/>
        </w:rPr>
      </w:pPr>
      <w:r w:rsidRPr="00B66D8C">
        <w:rPr>
          <w:rFonts w:ascii="Calibri" w:hAnsi="Calibri" w:cs="Arial"/>
          <w:b/>
          <w:bCs/>
          <w:color w:val="365F91"/>
          <w:sz w:val="22"/>
          <w:szCs w:val="22"/>
          <w:rtl/>
        </w:rPr>
        <w:t>ביוכימיה, ביולוגיה מבנית ומולקולרית, פרוטאומיקה והנדסת חלבונים</w:t>
      </w:r>
    </w:p>
    <w:p w14:paraId="24EE26B2" w14:textId="77777777" w:rsidR="00B66D8C" w:rsidRPr="00B66D8C" w:rsidRDefault="00B66D8C" w:rsidP="00B66D8C">
      <w:pPr>
        <w:numPr>
          <w:ilvl w:val="0"/>
          <w:numId w:val="23"/>
        </w:numPr>
        <w:shd w:val="clear" w:color="auto" w:fill="FFFFFF"/>
        <w:bidi/>
        <w:spacing w:before="100" w:beforeAutospacing="1" w:after="100" w:afterAutospacing="1" w:line="276" w:lineRule="auto"/>
        <w:contextualSpacing/>
        <w:rPr>
          <w:rFonts w:ascii="Calibri" w:hAnsi="Calibri" w:cs="Arial"/>
          <w:b/>
          <w:bCs/>
          <w:color w:val="365F91"/>
          <w:sz w:val="22"/>
          <w:szCs w:val="22"/>
        </w:rPr>
      </w:pPr>
      <w:r w:rsidRPr="00B66D8C">
        <w:rPr>
          <w:rFonts w:ascii="Calibri" w:hAnsi="Calibri" w:cs="Arial"/>
          <w:b/>
          <w:bCs/>
          <w:color w:val="365F91"/>
          <w:sz w:val="22"/>
          <w:szCs w:val="22"/>
          <w:rtl/>
        </w:rPr>
        <w:t>ביולוגיה של מערכות, אקו-גנומיקה, ביואינפורמטיקה וביולוגיה חישובית</w:t>
      </w:r>
    </w:p>
    <w:p w14:paraId="5F4F44D7" w14:textId="76FEFAB5" w:rsidR="00B66D8C" w:rsidRPr="00B66D8C" w:rsidRDefault="00B66D8C" w:rsidP="00B66D8C">
      <w:pPr>
        <w:numPr>
          <w:ilvl w:val="0"/>
          <w:numId w:val="23"/>
        </w:numPr>
        <w:shd w:val="clear" w:color="auto" w:fill="FFFFFF"/>
        <w:bidi/>
        <w:spacing w:before="100" w:beforeAutospacing="1" w:after="100" w:afterAutospacing="1" w:line="276" w:lineRule="auto"/>
        <w:contextualSpacing/>
        <w:rPr>
          <w:rFonts w:ascii="Calibri" w:hAnsi="Calibri" w:cs="Arial"/>
          <w:b/>
          <w:bCs/>
          <w:color w:val="365F91"/>
          <w:sz w:val="22"/>
          <w:szCs w:val="22"/>
        </w:rPr>
      </w:pPr>
      <w:r w:rsidRPr="00B66D8C">
        <w:rPr>
          <w:rFonts w:ascii="Calibri" w:hAnsi="Calibri" w:cs="Arial" w:hint="cs"/>
          <w:b/>
          <w:bCs/>
          <w:color w:val="365F91"/>
          <w:sz w:val="22"/>
          <w:szCs w:val="22"/>
          <w:rtl/>
        </w:rPr>
        <w:t>אקולוגיה, אבולוציה, התנהגות בע"ח, מגוון ביולוגי ושינויים סביבתיים גלובליים</w:t>
      </w:r>
    </w:p>
    <w:p w14:paraId="7F10E590" w14:textId="5081C8F9" w:rsidR="00B66D8C" w:rsidRPr="00B66D8C" w:rsidRDefault="00B66D8C" w:rsidP="00B66D8C">
      <w:pPr>
        <w:numPr>
          <w:ilvl w:val="0"/>
          <w:numId w:val="23"/>
        </w:numPr>
        <w:shd w:val="clear" w:color="auto" w:fill="FFFFFF"/>
        <w:bidi/>
        <w:spacing w:before="100" w:beforeAutospacing="1" w:after="100" w:afterAutospacing="1" w:line="276" w:lineRule="auto"/>
        <w:contextualSpacing/>
        <w:rPr>
          <w:rFonts w:ascii="Calibri" w:hAnsi="Calibri" w:cs="Arial"/>
          <w:b/>
          <w:bCs/>
          <w:color w:val="365F91"/>
          <w:sz w:val="22"/>
          <w:szCs w:val="22"/>
        </w:rPr>
      </w:pPr>
      <w:r w:rsidRPr="00B66D8C">
        <w:rPr>
          <w:rFonts w:ascii="Calibri" w:hAnsi="Calibri" w:cs="Arial" w:hint="cs"/>
          <w:b/>
          <w:bCs/>
          <w:color w:val="365F91"/>
          <w:sz w:val="22"/>
          <w:szCs w:val="22"/>
          <w:rtl/>
        </w:rPr>
        <w:t>גנומיקה, אפיגנטיקה והבסיס הגנטי של מחלות</w:t>
      </w:r>
    </w:p>
    <w:p w14:paraId="4643B003" w14:textId="77777777" w:rsidR="00B66D8C" w:rsidRPr="00B66D8C" w:rsidRDefault="00B66D8C" w:rsidP="00B66D8C">
      <w:pPr>
        <w:numPr>
          <w:ilvl w:val="0"/>
          <w:numId w:val="23"/>
        </w:numPr>
        <w:shd w:val="clear" w:color="auto" w:fill="FFFFFF"/>
        <w:bidi/>
        <w:spacing w:before="100" w:beforeAutospacing="1" w:after="100" w:afterAutospacing="1" w:line="276" w:lineRule="auto"/>
        <w:contextualSpacing/>
        <w:rPr>
          <w:rFonts w:ascii="Calibri" w:hAnsi="Calibri" w:cs="Arial"/>
          <w:b/>
          <w:bCs/>
          <w:color w:val="365F91"/>
          <w:sz w:val="22"/>
          <w:szCs w:val="22"/>
        </w:rPr>
      </w:pPr>
      <w:r w:rsidRPr="00B66D8C">
        <w:rPr>
          <w:rFonts w:ascii="Calibri" w:hAnsi="Calibri" w:cs="Arial" w:hint="cs"/>
          <w:b/>
          <w:bCs/>
          <w:color w:val="365F91"/>
          <w:sz w:val="22"/>
          <w:szCs w:val="22"/>
          <w:rtl/>
        </w:rPr>
        <w:t>ביולוגיה תאית והתפתחותית, תאי גזע, מטבוליזם ואמבריולוגיה</w:t>
      </w:r>
    </w:p>
    <w:p w14:paraId="2DC42FBE" w14:textId="77777777" w:rsidR="00B66D8C" w:rsidRPr="00B66D8C" w:rsidRDefault="00B66D8C" w:rsidP="00B66D8C">
      <w:pPr>
        <w:numPr>
          <w:ilvl w:val="0"/>
          <w:numId w:val="23"/>
        </w:numPr>
        <w:shd w:val="clear" w:color="auto" w:fill="FFFFFF"/>
        <w:bidi/>
        <w:spacing w:before="100" w:beforeAutospacing="1" w:after="100" w:afterAutospacing="1" w:line="276" w:lineRule="auto"/>
        <w:contextualSpacing/>
        <w:rPr>
          <w:rFonts w:ascii="Calibri" w:hAnsi="Calibri" w:cs="Arial"/>
          <w:b/>
          <w:bCs/>
          <w:color w:val="365F91"/>
          <w:sz w:val="22"/>
          <w:szCs w:val="22"/>
        </w:rPr>
      </w:pPr>
      <w:r w:rsidRPr="00B66D8C">
        <w:rPr>
          <w:rFonts w:ascii="Calibri" w:hAnsi="Calibri" w:cs="Arial" w:hint="cs"/>
          <w:b/>
          <w:bCs/>
          <w:color w:val="365F91"/>
          <w:sz w:val="22"/>
          <w:szCs w:val="22"/>
          <w:rtl/>
        </w:rPr>
        <w:t>ביולוגיה של צמחים (התפתחות, פיזיולוגיה וביוכימיה)</w:t>
      </w:r>
    </w:p>
    <w:p w14:paraId="5A685EE5" w14:textId="77777777" w:rsidR="007A5190" w:rsidRPr="007A5190" w:rsidRDefault="00B66D8C" w:rsidP="006D3052">
      <w:pPr>
        <w:numPr>
          <w:ilvl w:val="0"/>
          <w:numId w:val="23"/>
        </w:numPr>
        <w:shd w:val="clear" w:color="auto" w:fill="FFFFFF"/>
        <w:bidi/>
        <w:spacing w:before="100" w:beforeAutospacing="1" w:after="100" w:afterAutospacing="1" w:line="276" w:lineRule="auto"/>
        <w:contextualSpacing/>
        <w:rPr>
          <w:rFonts w:ascii="Calibri" w:hAnsi="Calibri" w:cs="Arial"/>
          <w:color w:val="365F91"/>
          <w:sz w:val="22"/>
          <w:szCs w:val="22"/>
        </w:rPr>
      </w:pPr>
      <w:r w:rsidRPr="007A5190">
        <w:rPr>
          <w:rFonts w:ascii="Calibri" w:hAnsi="Calibri" w:cs="Arial" w:hint="cs"/>
          <w:b/>
          <w:bCs/>
          <w:color w:val="365F91"/>
          <w:sz w:val="22"/>
          <w:szCs w:val="22"/>
          <w:rtl/>
        </w:rPr>
        <w:t xml:space="preserve">נוירוביולוגיה - למעט תפקודים מוחיים גבוהים </w:t>
      </w:r>
    </w:p>
    <w:p w14:paraId="452594D0" w14:textId="77777777" w:rsidR="00897307" w:rsidRPr="00897307" w:rsidRDefault="00C80B00" w:rsidP="00897307">
      <w:pPr>
        <w:numPr>
          <w:ilvl w:val="0"/>
          <w:numId w:val="23"/>
        </w:numPr>
        <w:shd w:val="clear" w:color="auto" w:fill="FFFFFF"/>
        <w:bidi/>
        <w:spacing w:before="100" w:beforeAutospacing="1" w:after="100" w:afterAutospacing="1" w:line="276" w:lineRule="auto"/>
        <w:contextualSpacing/>
        <w:rPr>
          <w:rFonts w:ascii="Calibri" w:hAnsi="Calibri" w:cs="Arial"/>
          <w:b/>
          <w:bCs/>
          <w:color w:val="365F91"/>
          <w:sz w:val="22"/>
          <w:szCs w:val="22"/>
        </w:rPr>
      </w:pPr>
      <w:r>
        <w:rPr>
          <w:rFonts w:ascii="Calibri" w:hAnsi="Calibri" w:cs="Arial"/>
          <w:color w:val="365F91"/>
          <w:sz w:val="22"/>
          <w:szCs w:val="22"/>
          <w:rtl/>
        </w:rPr>
        <w:t>תישקלנה גם מישרות אקדמיות בשילוב עם</w:t>
      </w:r>
      <w:r>
        <w:rPr>
          <w:rFonts w:ascii="Calibri" w:hAnsi="Calibri" w:cs="Arial"/>
          <w:b/>
          <w:bCs/>
          <w:color w:val="365F91"/>
          <w:sz w:val="22"/>
          <w:szCs w:val="22"/>
          <w:rtl/>
        </w:rPr>
        <w:t xml:space="preserve"> </w:t>
      </w:r>
      <w:r w:rsidR="00B66D8C" w:rsidRPr="007A5190">
        <w:rPr>
          <w:rFonts w:ascii="Calibri" w:hAnsi="Calibri" w:cs="Arial" w:hint="cs"/>
          <w:b/>
          <w:bCs/>
          <w:color w:val="365F91"/>
          <w:sz w:val="22"/>
          <w:szCs w:val="22"/>
          <w:rtl/>
        </w:rPr>
        <w:t xml:space="preserve">ניהול </w:t>
      </w:r>
      <w:r w:rsidR="00FA07EF">
        <w:rPr>
          <w:rFonts w:ascii="Calibri" w:hAnsi="Calibri" w:cs="Arial" w:hint="cs"/>
          <w:b/>
          <w:bCs/>
          <w:color w:val="365F91"/>
          <w:sz w:val="22"/>
          <w:szCs w:val="22"/>
          <w:rtl/>
        </w:rPr>
        <w:t xml:space="preserve">אקדמי </w:t>
      </w:r>
      <w:r w:rsidR="00B66D8C" w:rsidRPr="007A5190">
        <w:rPr>
          <w:rFonts w:ascii="Calibri" w:hAnsi="Calibri" w:cs="Arial" w:hint="cs"/>
          <w:b/>
          <w:bCs/>
          <w:color w:val="365F91"/>
          <w:sz w:val="22"/>
          <w:szCs w:val="22"/>
          <w:rtl/>
        </w:rPr>
        <w:t>אוספי</w:t>
      </w:r>
      <w:r w:rsidR="00FA07EF">
        <w:rPr>
          <w:rFonts w:ascii="Calibri" w:hAnsi="Calibri" w:cs="Arial" w:hint="cs"/>
          <w:b/>
          <w:bCs/>
          <w:color w:val="365F91"/>
          <w:sz w:val="22"/>
          <w:szCs w:val="22"/>
          <w:rtl/>
        </w:rPr>
        <w:t xml:space="preserve"> הטבע הלאומיים </w:t>
      </w:r>
      <w:r w:rsidR="00B66D8C" w:rsidRPr="007A5190">
        <w:rPr>
          <w:rFonts w:ascii="Calibri" w:hAnsi="Calibri" w:cs="Arial" w:hint="cs"/>
          <w:b/>
          <w:bCs/>
          <w:color w:val="365F91"/>
          <w:sz w:val="22"/>
          <w:szCs w:val="22"/>
          <w:rtl/>
        </w:rPr>
        <w:t>בפקולטה למדעי הטבע -</w:t>
      </w:r>
      <w:r w:rsidR="00B66D8C" w:rsidRPr="007A5190">
        <w:rPr>
          <w:rFonts w:ascii="Arial" w:hAnsi="Arial" w:cs="Arial" w:hint="cs"/>
          <w:color w:val="000000"/>
          <w:sz w:val="21"/>
          <w:szCs w:val="21"/>
          <w:rtl/>
          <w:lang w:eastAsia="en-US"/>
        </w:rPr>
        <w:t xml:space="preserve"> </w:t>
      </w:r>
      <w:r w:rsidR="00B66D8C" w:rsidRPr="007A5190">
        <w:rPr>
          <w:rFonts w:ascii="Calibri" w:hAnsi="Calibri" w:cs="Arial"/>
          <w:color w:val="365F91"/>
          <w:sz w:val="22"/>
          <w:szCs w:val="22"/>
          <w:rtl/>
        </w:rPr>
        <w:t xml:space="preserve">המועמדים יתבקשו לקדם מחקרים אקדמיים והוראה בפקולטה למדעי הטבע בשילוב עם אוצרות ופיתוח מחקרים </w:t>
      </w:r>
      <w:r w:rsidR="00B66D8C" w:rsidRPr="007A5190">
        <w:rPr>
          <w:rFonts w:ascii="Calibri" w:hAnsi="Calibri" w:cs="Arial" w:hint="cs"/>
          <w:color w:val="365F91"/>
          <w:sz w:val="22"/>
          <w:szCs w:val="22"/>
          <w:rtl/>
        </w:rPr>
        <w:t>ה</w:t>
      </w:r>
      <w:r w:rsidR="00B66D8C" w:rsidRPr="007A5190">
        <w:rPr>
          <w:rFonts w:ascii="Calibri" w:hAnsi="Calibri" w:cs="Arial"/>
          <w:color w:val="365F91"/>
          <w:sz w:val="22"/>
          <w:szCs w:val="22"/>
          <w:rtl/>
        </w:rPr>
        <w:t>קשורי</w:t>
      </w:r>
      <w:r w:rsidR="00B66D8C" w:rsidRPr="007A5190">
        <w:rPr>
          <w:rFonts w:ascii="Calibri" w:hAnsi="Calibri" w:cs="Arial" w:hint="cs"/>
          <w:color w:val="365F91"/>
          <w:sz w:val="22"/>
          <w:szCs w:val="22"/>
          <w:rtl/>
        </w:rPr>
        <w:t>ם ל</w:t>
      </w:r>
      <w:r w:rsidR="00B66D8C" w:rsidRPr="007A5190">
        <w:rPr>
          <w:rFonts w:ascii="Calibri" w:hAnsi="Calibri" w:cs="Arial"/>
          <w:color w:val="365F91"/>
          <w:sz w:val="22"/>
          <w:szCs w:val="22"/>
          <w:rtl/>
        </w:rPr>
        <w:t xml:space="preserve">אוספים. </w:t>
      </w:r>
    </w:p>
    <w:p w14:paraId="4839BE0F" w14:textId="79582237" w:rsidR="00B66D8C" w:rsidRPr="00B66D8C" w:rsidRDefault="00B66D8C" w:rsidP="00897307">
      <w:pPr>
        <w:shd w:val="clear" w:color="auto" w:fill="FFFFFF"/>
        <w:bidi/>
        <w:spacing w:before="100" w:beforeAutospacing="1" w:after="100" w:afterAutospacing="1" w:line="276" w:lineRule="auto"/>
        <w:contextualSpacing/>
        <w:rPr>
          <w:rFonts w:ascii="Calibri" w:hAnsi="Calibri" w:cs="Arial"/>
          <w:b/>
          <w:bCs/>
          <w:color w:val="365F91"/>
          <w:sz w:val="22"/>
          <w:szCs w:val="22"/>
          <w:rtl/>
        </w:rPr>
      </w:pPr>
      <w:r w:rsidRPr="00B66D8C">
        <w:rPr>
          <w:rFonts w:ascii="Calibri" w:hAnsi="Calibri" w:cs="Arial" w:hint="cs"/>
          <w:b/>
          <w:bCs/>
          <w:color w:val="365F91"/>
          <w:sz w:val="22"/>
          <w:szCs w:val="22"/>
          <w:rtl/>
        </w:rPr>
        <w:t>דרישות המשרה</w:t>
      </w:r>
    </w:p>
    <w:p w14:paraId="0804B1EA" w14:textId="77777777" w:rsidR="00C80B00" w:rsidRDefault="00000363" w:rsidP="00C80B00">
      <w:pPr>
        <w:shd w:val="clear" w:color="auto" w:fill="FFFFFF"/>
        <w:bidi/>
        <w:spacing w:before="100" w:beforeAutospacing="1" w:after="100" w:afterAutospacing="1"/>
        <w:rPr>
          <w:rFonts w:ascii="Calibri" w:hAnsi="Calibri" w:cs="Arial"/>
          <w:color w:val="365F91"/>
          <w:sz w:val="22"/>
          <w:szCs w:val="22"/>
          <w:rtl/>
        </w:rPr>
      </w:pPr>
      <w:r>
        <w:rPr>
          <w:rFonts w:ascii="Calibri" w:hAnsi="Calibri" w:cs="Arial" w:hint="cs"/>
          <w:color w:val="365F91"/>
          <w:sz w:val="22"/>
          <w:szCs w:val="22"/>
          <w:rtl/>
        </w:rPr>
        <w:t>על המועמדים להיות בעלי רקע מוכח בתחום המחקר שלהם ולהציג הישגים אקדמיים בולטים</w:t>
      </w:r>
      <w:r w:rsidR="00ED6DBC">
        <w:rPr>
          <w:rFonts w:ascii="Calibri" w:hAnsi="Calibri" w:cs="Arial" w:hint="cs"/>
          <w:color w:val="365F91"/>
          <w:sz w:val="22"/>
          <w:szCs w:val="22"/>
          <w:rtl/>
        </w:rPr>
        <w:t xml:space="preserve">, כמו גם </w:t>
      </w:r>
      <w:r w:rsidR="006704F2">
        <w:rPr>
          <w:rFonts w:ascii="Calibri" w:hAnsi="Calibri" w:cs="Arial" w:hint="cs"/>
          <w:color w:val="365F91"/>
          <w:sz w:val="22"/>
          <w:szCs w:val="22"/>
          <w:rtl/>
        </w:rPr>
        <w:t>מחויבות ל</w:t>
      </w:r>
      <w:r>
        <w:rPr>
          <w:rFonts w:ascii="Calibri" w:hAnsi="Calibri" w:cs="Arial" w:hint="cs"/>
          <w:color w:val="365F91"/>
          <w:sz w:val="22"/>
          <w:szCs w:val="22"/>
          <w:rtl/>
        </w:rPr>
        <w:t xml:space="preserve">הוראה </w:t>
      </w:r>
      <w:r w:rsidR="006704F2">
        <w:rPr>
          <w:rFonts w:ascii="Calibri" w:hAnsi="Calibri" w:cs="Arial" w:hint="cs"/>
          <w:color w:val="365F91"/>
          <w:sz w:val="22"/>
          <w:szCs w:val="22"/>
          <w:rtl/>
        </w:rPr>
        <w:t>ש</w:t>
      </w:r>
      <w:r>
        <w:rPr>
          <w:rFonts w:ascii="Calibri" w:hAnsi="Calibri" w:cs="Arial" w:hint="cs"/>
          <w:color w:val="365F91"/>
          <w:sz w:val="22"/>
          <w:szCs w:val="22"/>
          <w:rtl/>
        </w:rPr>
        <w:t>ל</w:t>
      </w:r>
      <w:r w:rsidR="006704F2">
        <w:rPr>
          <w:rFonts w:ascii="Calibri" w:hAnsi="Calibri" w:cs="Arial" w:hint="cs"/>
          <w:color w:val="365F91"/>
          <w:sz w:val="22"/>
          <w:szCs w:val="22"/>
          <w:rtl/>
        </w:rPr>
        <w:t xml:space="preserve"> </w:t>
      </w:r>
      <w:r>
        <w:rPr>
          <w:rFonts w:ascii="Calibri" w:hAnsi="Calibri" w:cs="Arial" w:hint="cs"/>
          <w:color w:val="365F91"/>
          <w:sz w:val="22"/>
          <w:szCs w:val="22"/>
          <w:rtl/>
        </w:rPr>
        <w:t>תלמידי תואר ראשון ו</w:t>
      </w:r>
      <w:r w:rsidR="006704F2">
        <w:rPr>
          <w:rFonts w:ascii="Calibri" w:hAnsi="Calibri" w:cs="Arial" w:hint="cs"/>
          <w:color w:val="365F91"/>
          <w:sz w:val="22"/>
          <w:szCs w:val="22"/>
          <w:rtl/>
        </w:rPr>
        <w:t>תלמידי מחקר</w:t>
      </w:r>
      <w:r>
        <w:rPr>
          <w:rFonts w:ascii="Calibri" w:hAnsi="Calibri" w:cs="Arial" w:hint="cs"/>
          <w:color w:val="365F91"/>
          <w:sz w:val="22"/>
          <w:szCs w:val="22"/>
          <w:rtl/>
        </w:rPr>
        <w:t xml:space="preserve">. </w:t>
      </w:r>
      <w:r w:rsidR="003700FC">
        <w:rPr>
          <w:rFonts w:ascii="Calibri" w:hAnsi="Calibri" w:cs="Arial"/>
          <w:color w:val="365F91"/>
          <w:sz w:val="22"/>
          <w:szCs w:val="22"/>
          <w:rtl/>
        </w:rPr>
        <w:br/>
      </w:r>
      <w:r>
        <w:rPr>
          <w:rFonts w:ascii="Calibri" w:hAnsi="Calibri" w:cs="Arial" w:hint="cs"/>
          <w:color w:val="365F91"/>
          <w:sz w:val="22"/>
          <w:szCs w:val="22"/>
          <w:rtl/>
        </w:rPr>
        <w:t xml:space="preserve">תואר דוקטור במדעי החיים ו/או ברפואה </w:t>
      </w:r>
      <w:r w:rsidR="0048320F">
        <w:rPr>
          <w:rFonts w:ascii="Calibri" w:hAnsi="Calibri" w:cs="Arial" w:hint="cs"/>
          <w:color w:val="365F91"/>
          <w:sz w:val="22"/>
          <w:szCs w:val="22"/>
          <w:rtl/>
        </w:rPr>
        <w:t xml:space="preserve">הינו </w:t>
      </w:r>
      <w:r>
        <w:rPr>
          <w:rFonts w:ascii="Calibri" w:hAnsi="Calibri" w:cs="Arial" w:hint="cs"/>
          <w:color w:val="365F91"/>
          <w:sz w:val="22"/>
          <w:szCs w:val="22"/>
          <w:rtl/>
        </w:rPr>
        <w:t>חובה</w:t>
      </w:r>
      <w:r w:rsidR="0048320F">
        <w:rPr>
          <w:rFonts w:ascii="Calibri" w:hAnsi="Calibri" w:cs="Arial" w:hint="cs"/>
          <w:color w:val="365F91"/>
          <w:sz w:val="22"/>
          <w:szCs w:val="22"/>
          <w:rtl/>
        </w:rPr>
        <w:t>.</w:t>
      </w:r>
      <w:r>
        <w:rPr>
          <w:rFonts w:ascii="Calibri" w:hAnsi="Calibri" w:cs="Arial" w:hint="cs"/>
          <w:color w:val="365F91"/>
          <w:sz w:val="22"/>
          <w:szCs w:val="22"/>
          <w:rtl/>
        </w:rPr>
        <w:t xml:space="preserve"> תקופת השתלמות פוסט-דוקטורט</w:t>
      </w:r>
      <w:r w:rsidR="0048320F">
        <w:rPr>
          <w:rFonts w:ascii="Calibri" w:hAnsi="Calibri" w:cs="Arial" w:hint="cs"/>
          <w:color w:val="365F91"/>
          <w:sz w:val="22"/>
          <w:szCs w:val="22"/>
          <w:rtl/>
        </w:rPr>
        <w:t xml:space="preserve"> </w:t>
      </w:r>
      <w:r w:rsidR="00C80B00">
        <w:rPr>
          <w:rFonts w:ascii="Calibri" w:hAnsi="Calibri" w:cs="Arial" w:hint="cs"/>
          <w:color w:val="365F91"/>
          <w:sz w:val="22"/>
          <w:szCs w:val="22"/>
          <w:rtl/>
        </w:rPr>
        <w:t>יתרון משמעותי.</w:t>
      </w:r>
    </w:p>
    <w:p w14:paraId="6A3D25CE" w14:textId="372A203F" w:rsidR="0048320F" w:rsidRDefault="000601C8" w:rsidP="00C80B00">
      <w:pPr>
        <w:shd w:val="clear" w:color="auto" w:fill="FFFFFF"/>
        <w:bidi/>
        <w:spacing w:before="100" w:beforeAutospacing="1" w:after="100" w:afterAutospacing="1"/>
        <w:rPr>
          <w:rFonts w:ascii="Calibri" w:hAnsi="Calibri" w:cs="Arial"/>
          <w:color w:val="365F91"/>
          <w:sz w:val="22"/>
          <w:szCs w:val="22"/>
          <w:rtl/>
        </w:rPr>
      </w:pPr>
      <w:r>
        <w:rPr>
          <w:rFonts w:ascii="Calibri" w:hAnsi="Calibri" w:cs="Arial" w:hint="cs"/>
          <w:color w:val="365F91"/>
          <w:sz w:val="22"/>
          <w:szCs w:val="22"/>
          <w:rtl/>
        </w:rPr>
        <w:t>ה</w:t>
      </w:r>
      <w:r w:rsidR="0048320F">
        <w:rPr>
          <w:rFonts w:ascii="Calibri" w:hAnsi="Calibri" w:cs="Arial" w:hint="cs"/>
          <w:color w:val="365F91"/>
          <w:sz w:val="22"/>
          <w:szCs w:val="22"/>
          <w:rtl/>
        </w:rPr>
        <w:t xml:space="preserve">חוקרים </w:t>
      </w:r>
      <w:r>
        <w:rPr>
          <w:rFonts w:ascii="Calibri" w:hAnsi="Calibri" w:cs="Arial" w:hint="cs"/>
          <w:color w:val="365F91"/>
          <w:sz w:val="22"/>
          <w:szCs w:val="22"/>
          <w:rtl/>
        </w:rPr>
        <w:t>ה</w:t>
      </w:r>
      <w:r w:rsidR="0048320F">
        <w:rPr>
          <w:rFonts w:ascii="Calibri" w:hAnsi="Calibri" w:cs="Arial" w:hint="cs"/>
          <w:color w:val="365F91"/>
          <w:sz w:val="22"/>
          <w:szCs w:val="22"/>
          <w:rtl/>
        </w:rPr>
        <w:t>נקלטים אמורים לייסד ולהוביל קבוצת מחקר עצמאית ולקחת חלק בהוראת קורסים קיימים ובפיתוח קורסים חדשים.</w:t>
      </w:r>
    </w:p>
    <w:p w14:paraId="46E0404E" w14:textId="77777777" w:rsidR="00B66D8C" w:rsidRPr="00000363" w:rsidRDefault="00000363" w:rsidP="0048320F">
      <w:pPr>
        <w:rPr>
          <w:rFonts w:ascii="Calibri" w:hAnsi="Calibri" w:cs="Arial"/>
          <w:color w:val="365F91"/>
          <w:sz w:val="22"/>
          <w:szCs w:val="22"/>
          <w:rtl/>
        </w:rPr>
      </w:pPr>
      <w:r>
        <w:rPr>
          <w:rFonts w:ascii="Calibri" w:hAnsi="Calibri" w:cs="Arial" w:hint="cs"/>
          <w:color w:val="365F91"/>
          <w:sz w:val="22"/>
          <w:szCs w:val="22"/>
          <w:rtl/>
        </w:rPr>
        <w:t xml:space="preserve">  </w:t>
      </w:r>
    </w:p>
    <w:p w14:paraId="240FBC77" w14:textId="77777777" w:rsidR="00000363" w:rsidRDefault="00000363" w:rsidP="00000363">
      <w:pPr>
        <w:jc w:val="right"/>
        <w:rPr>
          <w:rFonts w:ascii="Calibri" w:hAnsi="Calibri" w:cs="Arial"/>
          <w:b/>
          <w:bCs/>
          <w:color w:val="365F91"/>
          <w:sz w:val="22"/>
          <w:szCs w:val="22"/>
          <w:rtl/>
        </w:rPr>
      </w:pPr>
      <w:r w:rsidRPr="000601C8">
        <w:rPr>
          <w:rFonts w:ascii="Calibri" w:hAnsi="Calibri" w:cs="Arial" w:hint="cs"/>
          <w:b/>
          <w:bCs/>
          <w:color w:val="365F91"/>
          <w:sz w:val="22"/>
          <w:szCs w:val="22"/>
          <w:rtl/>
        </w:rPr>
        <w:t xml:space="preserve">תיק מועמד </w:t>
      </w:r>
      <w:r w:rsidR="000601C8">
        <w:rPr>
          <w:rFonts w:ascii="Calibri" w:hAnsi="Calibri" w:cs="Arial" w:hint="cs"/>
          <w:b/>
          <w:bCs/>
          <w:color w:val="365F91"/>
          <w:sz w:val="22"/>
          <w:szCs w:val="22"/>
          <w:rtl/>
        </w:rPr>
        <w:t xml:space="preserve">(באנגלית) </w:t>
      </w:r>
      <w:r w:rsidRPr="000601C8">
        <w:rPr>
          <w:rFonts w:ascii="Calibri" w:hAnsi="Calibri" w:cs="Arial" w:hint="cs"/>
          <w:b/>
          <w:bCs/>
          <w:color w:val="365F91"/>
          <w:sz w:val="22"/>
          <w:szCs w:val="22"/>
          <w:rtl/>
        </w:rPr>
        <w:t>יכלול את המסמכים הבאים</w:t>
      </w:r>
      <w:r w:rsidR="000601C8">
        <w:rPr>
          <w:rFonts w:ascii="Calibri" w:hAnsi="Calibri" w:cs="Arial" w:hint="cs"/>
          <w:b/>
          <w:bCs/>
          <w:color w:val="365F91"/>
          <w:sz w:val="22"/>
          <w:szCs w:val="22"/>
          <w:rtl/>
        </w:rPr>
        <w:t>:</w:t>
      </w:r>
    </w:p>
    <w:p w14:paraId="0ABDE9B1" w14:textId="77777777" w:rsidR="003700FC" w:rsidRDefault="003700FC" w:rsidP="00000363">
      <w:pPr>
        <w:jc w:val="right"/>
        <w:rPr>
          <w:rFonts w:ascii="Calibri" w:hAnsi="Calibri" w:cs="Arial"/>
          <w:b/>
          <w:bCs/>
          <w:color w:val="365F91"/>
          <w:sz w:val="22"/>
          <w:szCs w:val="22"/>
          <w:rtl/>
        </w:rPr>
      </w:pPr>
    </w:p>
    <w:p w14:paraId="32BAD137" w14:textId="77777777" w:rsidR="000601C8" w:rsidRPr="000601C8" w:rsidRDefault="000601C8" w:rsidP="005C0008">
      <w:pPr>
        <w:numPr>
          <w:ilvl w:val="0"/>
          <w:numId w:val="24"/>
        </w:numPr>
        <w:bidi/>
        <w:rPr>
          <w:rFonts w:ascii="Calibri" w:hAnsi="Calibri" w:cs="Arial"/>
          <w:color w:val="365F91"/>
          <w:sz w:val="22"/>
          <w:szCs w:val="22"/>
          <w:rtl/>
        </w:rPr>
      </w:pPr>
      <w:r w:rsidRPr="000601C8">
        <w:rPr>
          <w:rFonts w:ascii="Calibri" w:hAnsi="Calibri" w:cs="Arial" w:hint="cs"/>
          <w:color w:val="365F91"/>
          <w:sz w:val="22"/>
          <w:szCs w:val="22"/>
          <w:rtl/>
        </w:rPr>
        <w:t>טופס הגשת מועמדות</w:t>
      </w:r>
    </w:p>
    <w:p w14:paraId="43F9015F" w14:textId="77777777" w:rsidR="000601C8" w:rsidRPr="000601C8" w:rsidRDefault="000601C8" w:rsidP="005C0008">
      <w:pPr>
        <w:numPr>
          <w:ilvl w:val="0"/>
          <w:numId w:val="24"/>
        </w:numPr>
        <w:bidi/>
        <w:rPr>
          <w:rFonts w:ascii="Calibri" w:hAnsi="Calibri" w:cs="Arial"/>
          <w:color w:val="365F91"/>
          <w:sz w:val="22"/>
          <w:szCs w:val="22"/>
          <w:rtl/>
        </w:rPr>
      </w:pPr>
      <w:r w:rsidRPr="000601C8">
        <w:rPr>
          <w:rFonts w:ascii="Calibri" w:hAnsi="Calibri" w:cs="Arial" w:hint="cs"/>
          <w:color w:val="365F91"/>
          <w:sz w:val="22"/>
          <w:szCs w:val="22"/>
          <w:rtl/>
        </w:rPr>
        <w:t>תמונת פ</w:t>
      </w:r>
      <w:r w:rsidR="007A5190">
        <w:rPr>
          <w:rFonts w:ascii="Calibri" w:hAnsi="Calibri" w:cs="Arial" w:hint="cs"/>
          <w:color w:val="365F91"/>
          <w:sz w:val="22"/>
          <w:szCs w:val="22"/>
          <w:rtl/>
        </w:rPr>
        <w:t>רופיל</w:t>
      </w:r>
    </w:p>
    <w:p w14:paraId="42B683E9" w14:textId="77777777" w:rsidR="000601C8" w:rsidRDefault="000601C8" w:rsidP="005C0008">
      <w:pPr>
        <w:numPr>
          <w:ilvl w:val="0"/>
          <w:numId w:val="24"/>
        </w:numPr>
        <w:bidi/>
        <w:rPr>
          <w:rFonts w:ascii="Calibri" w:hAnsi="Calibri" w:cs="Arial"/>
          <w:color w:val="365F91"/>
          <w:sz w:val="22"/>
          <w:szCs w:val="22"/>
        </w:rPr>
      </w:pPr>
      <w:r w:rsidRPr="000601C8">
        <w:rPr>
          <w:rFonts w:ascii="Calibri" w:hAnsi="Calibri" w:cs="Arial" w:hint="cs"/>
          <w:color w:val="365F91"/>
          <w:sz w:val="22"/>
          <w:szCs w:val="22"/>
          <w:rtl/>
        </w:rPr>
        <w:t>קורות חיים עפ"י הנחיות האוניברסיטה</w:t>
      </w:r>
      <w:r>
        <w:rPr>
          <w:rFonts w:ascii="Calibri" w:hAnsi="Calibri" w:cs="Arial" w:hint="cs"/>
          <w:color w:val="365F91"/>
          <w:sz w:val="22"/>
          <w:szCs w:val="22"/>
          <w:rtl/>
        </w:rPr>
        <w:t xml:space="preserve"> </w:t>
      </w:r>
      <w:r>
        <w:rPr>
          <w:rFonts w:ascii="Calibri" w:hAnsi="Calibri" w:cs="Arial"/>
          <w:color w:val="365F91"/>
          <w:sz w:val="22"/>
          <w:szCs w:val="22"/>
          <w:rtl/>
        </w:rPr>
        <w:t>–</w:t>
      </w:r>
      <w:r w:rsidR="00ED6DBC">
        <w:rPr>
          <w:rFonts w:ascii="Calibri" w:hAnsi="Calibri" w:cs="Arial" w:hint="cs"/>
          <w:color w:val="365F91"/>
          <w:sz w:val="22"/>
          <w:szCs w:val="22"/>
          <w:rtl/>
        </w:rPr>
        <w:t xml:space="preserve"> </w:t>
      </w:r>
    </w:p>
    <w:p w14:paraId="6EEF58C9" w14:textId="77777777" w:rsidR="00B3311D" w:rsidRDefault="00EA20B5" w:rsidP="00B3311D">
      <w:pPr>
        <w:bidi/>
        <w:ind w:left="720"/>
        <w:rPr>
          <w:rFonts w:ascii="Calibri" w:hAnsi="Calibri" w:cs="Arial"/>
          <w:color w:val="365F91"/>
          <w:sz w:val="22"/>
          <w:szCs w:val="22"/>
          <w:rtl/>
        </w:rPr>
      </w:pPr>
      <w:hyperlink r:id="rId7" w:history="1">
        <w:r w:rsidR="00B3311D" w:rsidRPr="00ED6DB0">
          <w:rPr>
            <w:rStyle w:val="Hyperlink"/>
            <w:rFonts w:ascii="Calibri" w:hAnsi="Calibri" w:cs="Arial"/>
            <w:sz w:val="22"/>
            <w:szCs w:val="22"/>
          </w:rPr>
          <w:t>http://academic-secretary.huji.ac.il/?cmd=mini.465</w:t>
        </w:r>
      </w:hyperlink>
    </w:p>
    <w:p w14:paraId="6F2DFA5F" w14:textId="77777777" w:rsidR="000601C8" w:rsidRDefault="000601C8" w:rsidP="005C0008">
      <w:pPr>
        <w:numPr>
          <w:ilvl w:val="0"/>
          <w:numId w:val="24"/>
        </w:numPr>
        <w:bidi/>
        <w:rPr>
          <w:rFonts w:ascii="Calibri" w:hAnsi="Calibri" w:cs="Arial"/>
          <w:color w:val="365F91"/>
          <w:sz w:val="22"/>
          <w:szCs w:val="22"/>
        </w:rPr>
      </w:pPr>
      <w:r>
        <w:rPr>
          <w:rFonts w:ascii="Calibri" w:hAnsi="Calibri" w:cs="Arial" w:hint="cs"/>
          <w:color w:val="365F91"/>
          <w:sz w:val="22"/>
          <w:szCs w:val="22"/>
          <w:rtl/>
        </w:rPr>
        <w:t xml:space="preserve">רשימת פרסומים עפ"י הנחיות האוניברסיטה </w:t>
      </w:r>
      <w:r>
        <w:rPr>
          <w:rFonts w:ascii="Calibri" w:hAnsi="Calibri" w:cs="Arial"/>
          <w:color w:val="365F91"/>
          <w:sz w:val="22"/>
          <w:szCs w:val="22"/>
          <w:rtl/>
        </w:rPr>
        <w:t>–</w:t>
      </w:r>
      <w:r>
        <w:rPr>
          <w:rFonts w:ascii="Calibri" w:hAnsi="Calibri" w:cs="Arial" w:hint="cs"/>
          <w:color w:val="365F91"/>
          <w:sz w:val="22"/>
          <w:szCs w:val="22"/>
          <w:rtl/>
        </w:rPr>
        <w:t xml:space="preserve"> </w:t>
      </w:r>
    </w:p>
    <w:p w14:paraId="51EB0952" w14:textId="77777777" w:rsidR="00B3311D" w:rsidRDefault="00EA20B5" w:rsidP="00B3311D">
      <w:pPr>
        <w:bidi/>
        <w:ind w:left="720"/>
        <w:rPr>
          <w:rFonts w:ascii="Calibri" w:hAnsi="Calibri" w:cs="Arial"/>
          <w:color w:val="365F91"/>
          <w:sz w:val="22"/>
          <w:szCs w:val="22"/>
          <w:rtl/>
        </w:rPr>
      </w:pPr>
      <w:hyperlink r:id="rId8" w:history="1">
        <w:r w:rsidR="00B3311D" w:rsidRPr="00ED6DB0">
          <w:rPr>
            <w:rStyle w:val="Hyperlink"/>
            <w:rFonts w:ascii="Calibri" w:hAnsi="Calibri" w:cs="Arial"/>
            <w:sz w:val="22"/>
            <w:szCs w:val="22"/>
          </w:rPr>
          <w:t>http://academic-secretary.huji.ac.il/?cmd=mini.467</w:t>
        </w:r>
      </w:hyperlink>
    </w:p>
    <w:p w14:paraId="40D15D8A" w14:textId="77777777" w:rsidR="000601C8" w:rsidRDefault="000601C8" w:rsidP="005C0008">
      <w:pPr>
        <w:numPr>
          <w:ilvl w:val="0"/>
          <w:numId w:val="24"/>
        </w:numPr>
        <w:bidi/>
        <w:rPr>
          <w:rFonts w:ascii="Calibri" w:hAnsi="Calibri" w:cs="Arial"/>
          <w:color w:val="365F91"/>
          <w:sz w:val="22"/>
          <w:szCs w:val="22"/>
          <w:rtl/>
        </w:rPr>
      </w:pPr>
      <w:r>
        <w:rPr>
          <w:rFonts w:ascii="Calibri" w:hAnsi="Calibri" w:cs="Arial" w:hint="cs"/>
          <w:color w:val="365F91"/>
          <w:sz w:val="22"/>
          <w:szCs w:val="22"/>
          <w:rtl/>
        </w:rPr>
        <w:t>ביוגרפיה מדעית</w:t>
      </w:r>
    </w:p>
    <w:p w14:paraId="3AFE4D4D" w14:textId="77777777" w:rsidR="000601C8" w:rsidRDefault="000601C8" w:rsidP="005C0008">
      <w:pPr>
        <w:numPr>
          <w:ilvl w:val="0"/>
          <w:numId w:val="24"/>
        </w:numPr>
        <w:bidi/>
        <w:rPr>
          <w:rFonts w:ascii="Calibri" w:hAnsi="Calibri" w:cs="Arial"/>
          <w:color w:val="365F91"/>
          <w:sz w:val="22"/>
          <w:szCs w:val="22"/>
          <w:rtl/>
        </w:rPr>
      </w:pPr>
      <w:r>
        <w:rPr>
          <w:rFonts w:ascii="Calibri" w:hAnsi="Calibri" w:cs="Arial" w:hint="cs"/>
          <w:color w:val="365F91"/>
          <w:sz w:val="22"/>
          <w:szCs w:val="22"/>
          <w:rtl/>
        </w:rPr>
        <w:t>הצעת מחקר</w:t>
      </w:r>
    </w:p>
    <w:p w14:paraId="48E85877" w14:textId="6A49B64C" w:rsidR="000601C8" w:rsidRDefault="00897307" w:rsidP="005C0008">
      <w:pPr>
        <w:numPr>
          <w:ilvl w:val="0"/>
          <w:numId w:val="24"/>
        </w:numPr>
        <w:bidi/>
        <w:rPr>
          <w:rFonts w:ascii="Calibri" w:hAnsi="Calibri" w:cs="Arial"/>
          <w:color w:val="365F91"/>
          <w:sz w:val="22"/>
          <w:szCs w:val="22"/>
          <w:rtl/>
        </w:rPr>
      </w:pPr>
      <w:r>
        <w:rPr>
          <w:rFonts w:ascii="Calibri" w:hAnsi="Calibri" w:cs="Arial" w:hint="cs"/>
          <w:color w:val="365F91"/>
          <w:sz w:val="22"/>
          <w:szCs w:val="22"/>
          <w:rtl/>
        </w:rPr>
        <w:t>חזון וכיוונים</w:t>
      </w:r>
      <w:r w:rsidR="000601C8">
        <w:rPr>
          <w:rFonts w:ascii="Calibri" w:hAnsi="Calibri" w:cs="Arial" w:hint="cs"/>
          <w:color w:val="365F91"/>
          <w:sz w:val="22"/>
          <w:szCs w:val="22"/>
          <w:rtl/>
        </w:rPr>
        <w:t xml:space="preserve"> בתחום ההוראה </w:t>
      </w:r>
    </w:p>
    <w:p w14:paraId="1496B0BD" w14:textId="3FEC310B" w:rsidR="000601C8" w:rsidRDefault="000601C8" w:rsidP="005C0008">
      <w:pPr>
        <w:numPr>
          <w:ilvl w:val="0"/>
          <w:numId w:val="24"/>
        </w:numPr>
        <w:bidi/>
        <w:rPr>
          <w:rFonts w:ascii="Calibri" w:hAnsi="Calibri" w:cs="Arial"/>
          <w:color w:val="365F91"/>
          <w:sz w:val="22"/>
          <w:szCs w:val="22"/>
          <w:rtl/>
        </w:rPr>
      </w:pPr>
      <w:r>
        <w:rPr>
          <w:rFonts w:ascii="Calibri" w:hAnsi="Calibri" w:cs="Arial" w:hint="cs"/>
          <w:color w:val="365F91"/>
          <w:sz w:val="22"/>
          <w:szCs w:val="22"/>
          <w:rtl/>
        </w:rPr>
        <w:t>עותקים של</w:t>
      </w:r>
      <w:r w:rsidR="00FA07EF">
        <w:rPr>
          <w:rFonts w:ascii="Calibri" w:hAnsi="Calibri" w:cs="Arial" w:hint="cs"/>
          <w:color w:val="365F91"/>
          <w:sz w:val="22"/>
          <w:szCs w:val="22"/>
          <w:rtl/>
        </w:rPr>
        <w:t xml:space="preserve"> 3</w:t>
      </w:r>
      <w:r>
        <w:rPr>
          <w:rFonts w:ascii="Calibri" w:hAnsi="Calibri" w:cs="Arial" w:hint="cs"/>
          <w:color w:val="365F91"/>
          <w:sz w:val="22"/>
          <w:szCs w:val="22"/>
          <w:rtl/>
        </w:rPr>
        <w:t xml:space="preserve"> מאמרים נבחרים</w:t>
      </w:r>
    </w:p>
    <w:p w14:paraId="7406FE86" w14:textId="2277F4F3" w:rsidR="000601C8" w:rsidRDefault="000601C8" w:rsidP="005C0008">
      <w:pPr>
        <w:numPr>
          <w:ilvl w:val="0"/>
          <w:numId w:val="24"/>
        </w:numPr>
        <w:bidi/>
        <w:rPr>
          <w:rFonts w:ascii="Calibri" w:hAnsi="Calibri" w:cs="Arial"/>
          <w:color w:val="365F91"/>
          <w:sz w:val="22"/>
          <w:szCs w:val="22"/>
          <w:rtl/>
        </w:rPr>
      </w:pPr>
      <w:r>
        <w:rPr>
          <w:rFonts w:ascii="Calibri" w:hAnsi="Calibri" w:cs="Arial" w:hint="cs"/>
          <w:color w:val="365F91"/>
          <w:sz w:val="22"/>
          <w:szCs w:val="22"/>
          <w:rtl/>
        </w:rPr>
        <w:t>מכתבי המלצה</w:t>
      </w:r>
      <w:r w:rsidR="00897307">
        <w:rPr>
          <w:rFonts w:ascii="Calibri" w:hAnsi="Calibri" w:cs="Arial" w:hint="cs"/>
          <w:color w:val="365F91"/>
          <w:sz w:val="22"/>
          <w:szCs w:val="22"/>
          <w:rtl/>
        </w:rPr>
        <w:t xml:space="preserve">, מומלץ שיכללו גם את </w:t>
      </w:r>
      <w:r>
        <w:rPr>
          <w:rFonts w:ascii="Calibri" w:hAnsi="Calibri" w:cs="Arial" w:hint="cs"/>
          <w:color w:val="365F91"/>
          <w:sz w:val="22"/>
          <w:szCs w:val="22"/>
          <w:rtl/>
        </w:rPr>
        <w:t xml:space="preserve">המנחים </w:t>
      </w:r>
      <w:r w:rsidR="00897307">
        <w:rPr>
          <w:rFonts w:ascii="Calibri" w:hAnsi="Calibri" w:cs="Arial" w:hint="cs"/>
          <w:color w:val="365F91"/>
          <w:sz w:val="22"/>
          <w:szCs w:val="22"/>
          <w:rtl/>
        </w:rPr>
        <w:t>מהד</w:t>
      </w:r>
      <w:r>
        <w:rPr>
          <w:rFonts w:ascii="Calibri" w:hAnsi="Calibri" w:cs="Arial" w:hint="cs"/>
          <w:color w:val="365F91"/>
          <w:sz w:val="22"/>
          <w:szCs w:val="22"/>
          <w:rtl/>
        </w:rPr>
        <w:t>וקטורט ו</w:t>
      </w:r>
      <w:r w:rsidR="00897307">
        <w:rPr>
          <w:rFonts w:ascii="Calibri" w:hAnsi="Calibri" w:cs="Arial" w:hint="cs"/>
          <w:color w:val="365F91"/>
          <w:sz w:val="22"/>
          <w:szCs w:val="22"/>
          <w:rtl/>
        </w:rPr>
        <w:t>מ</w:t>
      </w:r>
      <w:r>
        <w:rPr>
          <w:rFonts w:ascii="Calibri" w:hAnsi="Calibri" w:cs="Arial" w:hint="cs"/>
          <w:color w:val="365F91"/>
          <w:sz w:val="22"/>
          <w:szCs w:val="22"/>
          <w:rtl/>
        </w:rPr>
        <w:t>הפוסט-דוקטורט</w:t>
      </w:r>
    </w:p>
    <w:p w14:paraId="4B5F5FE7" w14:textId="77777777" w:rsidR="000601C8" w:rsidRDefault="000601C8" w:rsidP="00A234E2">
      <w:pPr>
        <w:numPr>
          <w:ilvl w:val="0"/>
          <w:numId w:val="24"/>
        </w:numPr>
        <w:bidi/>
        <w:rPr>
          <w:rFonts w:ascii="Calibri" w:hAnsi="Calibri" w:cs="Arial"/>
          <w:b/>
          <w:bCs/>
          <w:color w:val="365F91"/>
          <w:sz w:val="22"/>
          <w:szCs w:val="22"/>
          <w:rtl/>
        </w:rPr>
      </w:pPr>
      <w:r>
        <w:rPr>
          <w:rFonts w:ascii="Calibri" w:hAnsi="Calibri" w:cs="Arial" w:hint="cs"/>
          <w:color w:val="365F91"/>
          <w:sz w:val="22"/>
          <w:szCs w:val="22"/>
          <w:rtl/>
        </w:rPr>
        <w:t>רשימה של 5 ממליצים אפשריים בתחו</w:t>
      </w:r>
      <w:r w:rsidR="00A234E2">
        <w:rPr>
          <w:rFonts w:ascii="Calibri" w:hAnsi="Calibri" w:cs="Arial" w:hint="cs"/>
          <w:color w:val="365F91"/>
          <w:sz w:val="22"/>
          <w:szCs w:val="22"/>
          <w:rtl/>
        </w:rPr>
        <w:t>ם</w:t>
      </w:r>
      <w:r w:rsidR="006C09F8">
        <w:rPr>
          <w:rFonts w:ascii="Calibri" w:hAnsi="Calibri" w:cs="Arial" w:hint="cs"/>
          <w:color w:val="365F91"/>
          <w:sz w:val="22"/>
          <w:szCs w:val="22"/>
          <w:rtl/>
        </w:rPr>
        <w:t>/י</w:t>
      </w:r>
      <w:r>
        <w:rPr>
          <w:rFonts w:ascii="Calibri" w:hAnsi="Calibri" w:cs="Arial" w:hint="cs"/>
          <w:color w:val="365F91"/>
          <w:sz w:val="22"/>
          <w:szCs w:val="22"/>
          <w:rtl/>
        </w:rPr>
        <w:t xml:space="preserve"> המחקר הרלבנטי</w:t>
      </w:r>
    </w:p>
    <w:p w14:paraId="24EEF943" w14:textId="77777777" w:rsidR="000601C8" w:rsidRPr="000601C8" w:rsidRDefault="000601C8" w:rsidP="000601C8">
      <w:pPr>
        <w:ind w:left="720"/>
        <w:rPr>
          <w:rFonts w:ascii="Calibri" w:hAnsi="Calibri" w:cs="Arial"/>
          <w:b/>
          <w:bCs/>
          <w:color w:val="365F91"/>
          <w:sz w:val="22"/>
          <w:szCs w:val="22"/>
          <w:rtl/>
        </w:rPr>
      </w:pPr>
    </w:p>
    <w:p w14:paraId="7EDD38BB" w14:textId="77777777" w:rsidR="00B66D8C" w:rsidRPr="00A234E2" w:rsidRDefault="00A234E2" w:rsidP="00923E06">
      <w:pPr>
        <w:bidi/>
        <w:rPr>
          <w:rFonts w:ascii="Arial" w:hAnsi="Arial" w:cs="Arial"/>
          <w:b/>
          <w:bCs/>
          <w:color w:val="666666"/>
          <w:sz w:val="28"/>
          <w:szCs w:val="28"/>
        </w:rPr>
      </w:pPr>
      <w:r w:rsidRPr="00923E06">
        <w:rPr>
          <w:rFonts w:ascii="Arial" w:hAnsi="Arial" w:cs="Arial"/>
          <w:b/>
          <w:bCs/>
          <w:color w:val="800000"/>
          <w:sz w:val="22"/>
          <w:szCs w:val="22"/>
          <w:rtl/>
        </w:rPr>
        <w:t>על הפונים להירשם ולהגיש את כל המסמכים הנ"ל באמצעות מערכת הרישום המקוון בקישור הבא:</w:t>
      </w:r>
    </w:p>
    <w:p w14:paraId="07D66362" w14:textId="43DA2A6D" w:rsidR="00923E06" w:rsidRPr="00AF14DC" w:rsidRDefault="00EA20B5" w:rsidP="00B66D8C">
      <w:pPr>
        <w:rPr>
          <w:rFonts w:ascii="Calibri" w:hAnsi="Calibri" w:cs="Times New Roman"/>
          <w:b/>
          <w:bCs/>
          <w:color w:val="800000"/>
          <w:rtl/>
        </w:rPr>
      </w:pPr>
      <w:hyperlink r:id="rId9" w:history="1">
        <w:r w:rsidR="00AF14DC" w:rsidRPr="00AF14DC">
          <w:rPr>
            <w:rStyle w:val="Hyperlink"/>
            <w:rFonts w:ascii="Arial" w:hAnsi="Arial" w:cs="Arial"/>
            <w:b/>
            <w:bCs/>
          </w:rPr>
          <w:t>http://ttp.huji.ac.il</w:t>
        </w:r>
      </w:hyperlink>
      <w:r w:rsidR="0063558E">
        <w:rPr>
          <w:rStyle w:val="Hyperlink"/>
          <w:rFonts w:ascii="Arial" w:hAnsi="Arial" w:cs="Arial"/>
          <w:b/>
          <w:bCs/>
        </w:rPr>
        <w:t xml:space="preserve">  </w:t>
      </w:r>
    </w:p>
    <w:p w14:paraId="46AF6D69" w14:textId="77777777" w:rsidR="00923E06" w:rsidRDefault="00923E06" w:rsidP="00B66D8C">
      <w:pPr>
        <w:rPr>
          <w:rFonts w:ascii="Calibri" w:hAnsi="Calibri" w:cs="Times New Roman"/>
          <w:b/>
          <w:bCs/>
          <w:color w:val="800000"/>
          <w:rtl/>
        </w:rPr>
      </w:pPr>
    </w:p>
    <w:p w14:paraId="53052192" w14:textId="5E75382E" w:rsidR="00923E06" w:rsidRPr="00923E06" w:rsidRDefault="00923E06" w:rsidP="00AE74C2">
      <w:pPr>
        <w:bidi/>
        <w:rPr>
          <w:rFonts w:ascii="Arial" w:hAnsi="Arial" w:cs="Arial" w:hint="cs"/>
          <w:b/>
          <w:bCs/>
          <w:color w:val="800000"/>
          <w:sz w:val="22"/>
          <w:szCs w:val="22"/>
          <w:rtl/>
        </w:rPr>
      </w:pPr>
      <w:r w:rsidRPr="00923E06">
        <w:rPr>
          <w:rFonts w:ascii="Arial" w:hAnsi="Arial" w:cs="Arial" w:hint="cs"/>
          <w:b/>
          <w:bCs/>
          <w:color w:val="800000"/>
          <w:sz w:val="22"/>
          <w:szCs w:val="22"/>
          <w:rtl/>
        </w:rPr>
        <w:lastRenderedPageBreak/>
        <w:t>מועד אחרון להגשת מועמדות:</w:t>
      </w:r>
      <w:r w:rsidR="00AE74C2">
        <w:rPr>
          <w:rFonts w:ascii="Arial" w:hAnsi="Arial" w:cs="Arial"/>
          <w:b/>
          <w:bCs/>
          <w:color w:val="800000"/>
          <w:sz w:val="22"/>
          <w:szCs w:val="22"/>
        </w:rPr>
        <w:t xml:space="preserve"> </w:t>
      </w:r>
      <w:r w:rsidR="004F7123">
        <w:rPr>
          <w:rFonts w:ascii="Arial" w:hAnsi="Arial" w:cs="Arial"/>
          <w:b/>
          <w:bCs/>
          <w:color w:val="800000"/>
          <w:sz w:val="22"/>
          <w:szCs w:val="22"/>
        </w:rPr>
        <w:t>22</w:t>
      </w:r>
      <w:r w:rsidR="00AE74C2">
        <w:rPr>
          <w:rFonts w:ascii="Arial" w:hAnsi="Arial" w:cs="Arial"/>
          <w:b/>
          <w:bCs/>
          <w:color w:val="800000"/>
          <w:sz w:val="22"/>
          <w:szCs w:val="22"/>
        </w:rPr>
        <w:t xml:space="preserve"> </w:t>
      </w:r>
      <w:r w:rsidR="00A854DC">
        <w:rPr>
          <w:rFonts w:ascii="Arial" w:hAnsi="Arial" w:cs="Arial" w:hint="cs"/>
          <w:b/>
          <w:bCs/>
          <w:color w:val="800000"/>
          <w:sz w:val="22"/>
          <w:szCs w:val="22"/>
          <w:rtl/>
        </w:rPr>
        <w:t>בספטמבר</w:t>
      </w:r>
      <w:r w:rsidR="004F7123">
        <w:rPr>
          <w:rFonts w:ascii="Arial" w:hAnsi="Arial" w:cs="Arial" w:hint="cs"/>
          <w:b/>
          <w:bCs/>
          <w:color w:val="800000"/>
          <w:sz w:val="22"/>
          <w:szCs w:val="22"/>
          <w:rtl/>
        </w:rPr>
        <w:t xml:space="preserve"> </w:t>
      </w:r>
      <w:r w:rsidR="00BD6AB9">
        <w:rPr>
          <w:rFonts w:ascii="Arial" w:hAnsi="Arial" w:cs="Arial"/>
          <w:b/>
          <w:bCs/>
          <w:color w:val="800000"/>
          <w:sz w:val="22"/>
          <w:szCs w:val="22"/>
        </w:rPr>
        <w:t>20</w:t>
      </w:r>
      <w:r w:rsidR="004F7123">
        <w:rPr>
          <w:rFonts w:ascii="Arial" w:hAnsi="Arial" w:cs="Arial"/>
          <w:b/>
          <w:bCs/>
          <w:color w:val="800000"/>
          <w:sz w:val="22"/>
          <w:szCs w:val="22"/>
        </w:rPr>
        <w:t>22</w:t>
      </w:r>
      <w:r w:rsidR="004F7123">
        <w:rPr>
          <w:rFonts w:ascii="Arial" w:hAnsi="Arial" w:cs="Arial" w:hint="cs"/>
          <w:b/>
          <w:bCs/>
          <w:color w:val="800000"/>
          <w:sz w:val="22"/>
          <w:szCs w:val="22"/>
          <w:rtl/>
        </w:rPr>
        <w:t>.</w:t>
      </w:r>
    </w:p>
    <w:p w14:paraId="06E5C25F" w14:textId="77777777" w:rsidR="00B66D8C" w:rsidRPr="005076D4" w:rsidRDefault="00B66D8C" w:rsidP="00923E06">
      <w:pPr>
        <w:bidi/>
        <w:rPr>
          <w:rFonts w:ascii="Calibri" w:hAnsi="Calibri" w:cs="Arial"/>
          <w:b/>
          <w:bCs/>
          <w:color w:val="666666"/>
          <w:sz w:val="28"/>
          <w:szCs w:val="28"/>
          <w:rtl/>
        </w:rPr>
      </w:pPr>
    </w:p>
    <w:p w14:paraId="375E724E" w14:textId="77777777" w:rsidR="00923E06" w:rsidRPr="005076D4" w:rsidRDefault="00923E06" w:rsidP="00923E06">
      <w:pPr>
        <w:bidi/>
        <w:rPr>
          <w:rFonts w:ascii="Calibri" w:hAnsi="Calibri" w:cs="Arial"/>
          <w:b/>
          <w:bCs/>
          <w:color w:val="666666"/>
          <w:rtl/>
        </w:rPr>
      </w:pPr>
    </w:p>
    <w:p w14:paraId="3D53F23A" w14:textId="77777777" w:rsidR="00923E06" w:rsidRPr="005076D4" w:rsidRDefault="00923E06" w:rsidP="00923E06">
      <w:pPr>
        <w:bidi/>
        <w:rPr>
          <w:rFonts w:ascii="Calibri" w:hAnsi="Calibri" w:cs="Arial"/>
          <w:b/>
          <w:bCs/>
          <w:color w:val="666666"/>
          <w:sz w:val="22"/>
          <w:szCs w:val="22"/>
          <w:rtl/>
        </w:rPr>
      </w:pPr>
      <w:r w:rsidRPr="005076D4">
        <w:rPr>
          <w:rFonts w:ascii="Calibri" w:hAnsi="Calibri" w:cs="Arial" w:hint="cs"/>
          <w:b/>
          <w:bCs/>
          <w:color w:val="666666"/>
          <w:sz w:val="22"/>
          <w:szCs w:val="22"/>
          <w:rtl/>
        </w:rPr>
        <w:t>למידע נוסף ניתן לפנות אל:</w:t>
      </w:r>
    </w:p>
    <w:p w14:paraId="58807761" w14:textId="77777777" w:rsidR="00B66D8C" w:rsidRPr="00B66D8C" w:rsidRDefault="00EA20B5" w:rsidP="00A854DC">
      <w:pPr>
        <w:rPr>
          <w:rFonts w:ascii="Calibri" w:hAnsi="Calibri"/>
        </w:rPr>
      </w:pPr>
      <w:hyperlink r:id="rId10" w:history="1">
        <w:r w:rsidR="00A854DC">
          <w:rPr>
            <w:rFonts w:ascii="Calibri" w:hAnsi="Calibri" w:hint="cs"/>
            <w:color w:val="0000FF"/>
            <w:u w:val="single"/>
          </w:rPr>
          <w:t>L</w:t>
        </w:r>
        <w:r w:rsidR="00A854DC">
          <w:rPr>
            <w:rFonts w:ascii="Calibri" w:hAnsi="Calibri"/>
            <w:color w:val="0000FF"/>
            <w:u w:val="single"/>
          </w:rPr>
          <w:t>yab</w:t>
        </w:r>
        <w:r w:rsidR="00B66D8C" w:rsidRPr="00B66D8C">
          <w:rPr>
            <w:rFonts w:ascii="Calibri" w:hAnsi="Calibri"/>
            <w:color w:val="0000FF"/>
            <w:u w:val="single"/>
          </w:rPr>
          <w:t>@savion.huji.ac.il</w:t>
        </w:r>
      </w:hyperlink>
    </w:p>
    <w:p w14:paraId="5370BC0C" w14:textId="77777777" w:rsidR="00B66D8C" w:rsidRPr="00B66D8C" w:rsidRDefault="00B66D8C" w:rsidP="00B66D8C"/>
    <w:p w14:paraId="26EB0335" w14:textId="77777777" w:rsidR="00040185" w:rsidRPr="00C71D96" w:rsidRDefault="00040185" w:rsidP="00040185">
      <w:pPr>
        <w:jc w:val="right"/>
      </w:pPr>
    </w:p>
    <w:sectPr w:rsidR="00040185" w:rsidRPr="00C71D96" w:rsidSect="00967AF7">
      <w:headerReference w:type="default" r:id="rId11"/>
      <w:footerReference w:type="default" r:id="rId12"/>
      <w:endnotePr>
        <w:numFmt w:val="lowerLetter"/>
      </w:endnotePr>
      <w:pgSz w:w="11907" w:h="16840" w:code="9"/>
      <w:pgMar w:top="2000" w:right="1500" w:bottom="1000" w:left="3000" w:header="500" w:footer="30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1BFB" w14:textId="77777777" w:rsidR="00EA20B5" w:rsidRDefault="00EA20B5">
      <w:r>
        <w:separator/>
      </w:r>
    </w:p>
  </w:endnote>
  <w:endnote w:type="continuationSeparator" w:id="0">
    <w:p w14:paraId="45948E76" w14:textId="77777777" w:rsidR="00EA20B5" w:rsidRDefault="00EA2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חרמון">
    <w:altName w:val="Cambria"/>
    <w:panose1 w:val="00000000000000000000"/>
    <w:charset w:val="53"/>
    <w:family w:val="roman"/>
    <w:notTrueType/>
    <w:pitch w:val="default"/>
    <w:sig w:usb0="00000000" w:usb1="00000005" w:usb2="02D0FD3C" w:usb3="06232220" w:csb0="064CFF01" w:csb1="064CFEA0"/>
  </w:font>
  <w:font w:name="David Transparent">
    <w:panose1 w:val="020E0502060401010101"/>
    <w:charset w:val="B1"/>
    <w:family w:val="auto"/>
    <w:pitch w:val="variable"/>
    <w:sig w:usb0="00000801" w:usb1="00000000" w:usb2="00000000" w:usb3="00000000" w:csb0="00000020" w:csb1="00000000"/>
  </w:font>
  <w:font w:name="Lucida Grande">
    <w:altName w:val="Courier New"/>
    <w:charset w:val="00"/>
    <w:family w:val="swiss"/>
    <w:pitch w:val="variable"/>
    <w:sig w:usb0="E1000AEF" w:usb1="5000A1FF" w:usb2="00000000" w:usb3="00000000" w:csb0="000001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A8BA6" w14:textId="77777777" w:rsidR="00D51E8D" w:rsidRDefault="00D51E8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E74C2">
      <w:rPr>
        <w:noProof/>
      </w:rPr>
      <w:t>1</w:t>
    </w:r>
    <w:r>
      <w:rPr>
        <w:noProof/>
      </w:rPr>
      <w:fldChar w:fldCharType="end"/>
    </w:r>
  </w:p>
  <w:p w14:paraId="55EC3625" w14:textId="77777777" w:rsidR="008A0E0D" w:rsidRDefault="008A0E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2594C" w14:textId="77777777" w:rsidR="00EA20B5" w:rsidRDefault="00EA20B5">
      <w:r>
        <w:separator/>
      </w:r>
    </w:p>
  </w:footnote>
  <w:footnote w:type="continuationSeparator" w:id="0">
    <w:p w14:paraId="3FF31DDD" w14:textId="77777777" w:rsidR="00EA20B5" w:rsidRDefault="00EA20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7FB2" w14:textId="77777777" w:rsidR="008A0E0D" w:rsidRPr="00306408" w:rsidRDefault="00A854DC" w:rsidP="004C1DBA">
    <w:pPr>
      <w:tabs>
        <w:tab w:val="left" w:pos="1632"/>
      </w:tabs>
      <w:bidi/>
      <w:jc w:val="both"/>
      <w:rPr>
        <w:rFonts w:ascii="Arial" w:hAnsi="Arial" w:cs="Arial"/>
        <w:b/>
        <w:bCs/>
        <w:color w:val="000099"/>
        <w:sz w:val="8"/>
        <w:szCs w:val="10"/>
        <w:rtl/>
      </w:rPr>
    </w:pPr>
    <w:r>
      <w:rPr>
        <w:noProof/>
        <w:rtl/>
        <w:lang w:eastAsia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201B936" wp14:editId="772B3224">
              <wp:simplePos x="0" y="0"/>
              <wp:positionH relativeFrom="column">
                <wp:posOffset>-507365</wp:posOffset>
              </wp:positionH>
              <wp:positionV relativeFrom="paragraph">
                <wp:posOffset>238760</wp:posOffset>
              </wp:positionV>
              <wp:extent cx="3890645" cy="1149350"/>
              <wp:effectExtent l="0" t="635" r="7620" b="2540"/>
              <wp:wrapNone/>
              <wp:docPr id="4" name="Group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890645" cy="1149350"/>
                        <a:chOff x="0" y="64"/>
                        <a:chExt cx="1126" cy="333"/>
                      </a:xfrm>
                    </wpg:grpSpPr>
                    <wps:wsp>
                      <wps:cNvPr id="5" name="Rectangle 2"/>
                      <wps:cNvSpPr>
                        <a:spLocks noChangeArrowheads="1"/>
                      </wps:cNvSpPr>
                      <wps:spPr bwMode="auto">
                        <a:xfrm>
                          <a:off x="0" y="64"/>
                          <a:ext cx="179" cy="330"/>
                        </a:xfrm>
                        <a:prstGeom prst="rect">
                          <a:avLst/>
                        </a:prstGeom>
                        <a:solidFill>
                          <a:srgbClr val="2C89A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CAF63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3"/>
                      <wps:cNvSpPr>
                        <a:spLocks/>
                      </wps:cNvSpPr>
                      <wps:spPr bwMode="auto">
                        <a:xfrm>
                          <a:off x="210" y="267"/>
                          <a:ext cx="23" cy="33"/>
                        </a:xfrm>
                        <a:custGeom>
                          <a:avLst/>
                          <a:gdLst>
                            <a:gd name="T0" fmla="*/ 1 w 122"/>
                            <a:gd name="T1" fmla="*/ 0 h 173"/>
                            <a:gd name="T2" fmla="*/ 0 w 122"/>
                            <a:gd name="T3" fmla="*/ 0 h 173"/>
                            <a:gd name="T4" fmla="*/ 0 w 122"/>
                            <a:gd name="T5" fmla="*/ 1 h 173"/>
                            <a:gd name="T6" fmla="*/ 1 w 122"/>
                            <a:gd name="T7" fmla="*/ 1 h 173"/>
                            <a:gd name="T8" fmla="*/ 1 w 122"/>
                            <a:gd name="T9" fmla="*/ 1 h 173"/>
                            <a:gd name="T10" fmla="*/ 1 w 122"/>
                            <a:gd name="T11" fmla="*/ 1 h 173"/>
                            <a:gd name="T12" fmla="*/ 1 w 122"/>
                            <a:gd name="T13" fmla="*/ 1 h 173"/>
                            <a:gd name="T14" fmla="*/ 0 w 122"/>
                            <a:gd name="T15" fmla="*/ 1 h 173"/>
                            <a:gd name="T16" fmla="*/ 0 w 122"/>
                            <a:gd name="T17" fmla="*/ 1 h 173"/>
                            <a:gd name="T18" fmla="*/ 0 w 122"/>
                            <a:gd name="T19" fmla="*/ 1 h 173"/>
                            <a:gd name="T20" fmla="*/ 0 w 122"/>
                            <a:gd name="T21" fmla="*/ 1 h 173"/>
                            <a:gd name="T22" fmla="*/ 0 w 122"/>
                            <a:gd name="T23" fmla="*/ 1 h 173"/>
                            <a:gd name="T24" fmla="*/ 0 w 122"/>
                            <a:gd name="T25" fmla="*/ 1 h 173"/>
                            <a:gd name="T26" fmla="*/ 0 w 122"/>
                            <a:gd name="T27" fmla="*/ 1 h 173"/>
                            <a:gd name="T28" fmla="*/ 0 w 122"/>
                            <a:gd name="T29" fmla="*/ 0 h 173"/>
                            <a:gd name="T30" fmla="*/ 0 w 122"/>
                            <a:gd name="T31" fmla="*/ 0 h 173"/>
                            <a:gd name="T32" fmla="*/ 0 w 122"/>
                            <a:gd name="T33" fmla="*/ 0 h 173"/>
                            <a:gd name="T34" fmla="*/ 0 w 122"/>
                            <a:gd name="T35" fmla="*/ 0 h 173"/>
                            <a:gd name="T36" fmla="*/ 0 w 122"/>
                            <a:gd name="T37" fmla="*/ 0 h 173"/>
                            <a:gd name="T38" fmla="*/ 0 w 122"/>
                            <a:gd name="T39" fmla="*/ 0 h 173"/>
                            <a:gd name="T40" fmla="*/ 0 w 122"/>
                            <a:gd name="T41" fmla="*/ 0 h 173"/>
                            <a:gd name="T42" fmla="*/ 0 w 122"/>
                            <a:gd name="T43" fmla="*/ 0 h 173"/>
                            <a:gd name="T44" fmla="*/ 0 w 122"/>
                            <a:gd name="T45" fmla="*/ 0 h 173"/>
                            <a:gd name="T46" fmla="*/ 0 w 122"/>
                            <a:gd name="T47" fmla="*/ 0 h 173"/>
                            <a:gd name="T48" fmla="*/ 1 w 122"/>
                            <a:gd name="T49" fmla="*/ 0 h 173"/>
                            <a:gd name="T50" fmla="*/ 1 w 122"/>
                            <a:gd name="T51" fmla="*/ 0 h 173"/>
                            <a:gd name="T52" fmla="*/ 1 w 122"/>
                            <a:gd name="T53" fmla="*/ 0 h 173"/>
                            <a:gd name="T54" fmla="*/ 1 w 122"/>
                            <a:gd name="T55" fmla="*/ 0 h 173"/>
                            <a:gd name="T56" fmla="*/ 1 w 122"/>
                            <a:gd name="T57" fmla="*/ 0 h 173"/>
                            <a:gd name="T58" fmla="*/ 1 w 122"/>
                            <a:gd name="T59" fmla="*/ 0 h 173"/>
                            <a:gd name="T60" fmla="*/ 1 w 122"/>
                            <a:gd name="T61" fmla="*/ 0 h 173"/>
                            <a:gd name="T62" fmla="*/ 1 w 122"/>
                            <a:gd name="T63" fmla="*/ 0 h 173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122"/>
                            <a:gd name="T97" fmla="*/ 0 h 173"/>
                            <a:gd name="T98" fmla="*/ 122 w 122"/>
                            <a:gd name="T99" fmla="*/ 173 h 173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122" h="173">
                              <a:moveTo>
                                <a:pt x="72" y="11"/>
                              </a:moveTo>
                              <a:cubicBezTo>
                                <a:pt x="71" y="23"/>
                                <a:pt x="70" y="36"/>
                                <a:pt x="70" y="49"/>
                              </a:cubicBezTo>
                              <a:lnTo>
                                <a:pt x="70" y="119"/>
                              </a:lnTo>
                              <a:cubicBezTo>
                                <a:pt x="70" y="144"/>
                                <a:pt x="71" y="159"/>
                                <a:pt x="72" y="161"/>
                              </a:cubicBezTo>
                              <a:cubicBezTo>
                                <a:pt x="73" y="164"/>
                                <a:pt x="77" y="165"/>
                                <a:pt x="84" y="165"/>
                              </a:cubicBezTo>
                              <a:lnTo>
                                <a:pt x="91" y="165"/>
                              </a:lnTo>
                              <a:lnTo>
                                <a:pt x="91" y="173"/>
                              </a:lnTo>
                              <a:cubicBezTo>
                                <a:pt x="79" y="172"/>
                                <a:pt x="69" y="172"/>
                                <a:pt x="61" y="172"/>
                              </a:cubicBezTo>
                              <a:cubicBezTo>
                                <a:pt x="52" y="172"/>
                                <a:pt x="42" y="172"/>
                                <a:pt x="30" y="173"/>
                              </a:cubicBezTo>
                              <a:lnTo>
                                <a:pt x="30" y="165"/>
                              </a:lnTo>
                              <a:lnTo>
                                <a:pt x="39" y="165"/>
                              </a:lnTo>
                              <a:cubicBezTo>
                                <a:pt x="43" y="165"/>
                                <a:pt x="46" y="164"/>
                                <a:pt x="48" y="163"/>
                              </a:cubicBezTo>
                              <a:cubicBezTo>
                                <a:pt x="49" y="162"/>
                                <a:pt x="50" y="159"/>
                                <a:pt x="50" y="155"/>
                              </a:cubicBezTo>
                              <a:cubicBezTo>
                                <a:pt x="51" y="145"/>
                                <a:pt x="51" y="133"/>
                                <a:pt x="51" y="118"/>
                              </a:cubicBezTo>
                              <a:lnTo>
                                <a:pt x="51" y="48"/>
                              </a:lnTo>
                              <a:cubicBezTo>
                                <a:pt x="51" y="35"/>
                                <a:pt x="51" y="22"/>
                                <a:pt x="50" y="11"/>
                              </a:cubicBezTo>
                              <a:lnTo>
                                <a:pt x="40" y="11"/>
                              </a:lnTo>
                              <a:cubicBezTo>
                                <a:pt x="23" y="11"/>
                                <a:pt x="14" y="11"/>
                                <a:pt x="12" y="12"/>
                              </a:cubicBezTo>
                              <a:cubicBezTo>
                                <a:pt x="10" y="13"/>
                                <a:pt x="9" y="17"/>
                                <a:pt x="9" y="23"/>
                              </a:cubicBezTo>
                              <a:lnTo>
                                <a:pt x="7" y="39"/>
                              </a:lnTo>
                              <a:lnTo>
                                <a:pt x="1" y="39"/>
                              </a:lnTo>
                              <a:lnTo>
                                <a:pt x="1" y="25"/>
                              </a:lnTo>
                              <a:cubicBezTo>
                                <a:pt x="1" y="19"/>
                                <a:pt x="1" y="11"/>
                                <a:pt x="0" y="0"/>
                              </a:cubicBezTo>
                              <a:cubicBezTo>
                                <a:pt x="37" y="0"/>
                                <a:pt x="58" y="0"/>
                                <a:pt x="65" y="0"/>
                              </a:cubicBezTo>
                              <a:lnTo>
                                <a:pt x="122" y="0"/>
                              </a:lnTo>
                              <a:cubicBezTo>
                                <a:pt x="120" y="13"/>
                                <a:pt x="120" y="27"/>
                                <a:pt x="119" y="39"/>
                              </a:cubicBezTo>
                              <a:lnTo>
                                <a:pt x="113" y="39"/>
                              </a:lnTo>
                              <a:lnTo>
                                <a:pt x="112" y="23"/>
                              </a:lnTo>
                              <a:cubicBezTo>
                                <a:pt x="112" y="18"/>
                                <a:pt x="111" y="15"/>
                                <a:pt x="110" y="14"/>
                              </a:cubicBezTo>
                              <a:cubicBezTo>
                                <a:pt x="109" y="13"/>
                                <a:pt x="108" y="12"/>
                                <a:pt x="105" y="12"/>
                              </a:cubicBezTo>
                              <a:cubicBezTo>
                                <a:pt x="98" y="11"/>
                                <a:pt x="89" y="11"/>
                                <a:pt x="80" y="11"/>
                              </a:cubicBezTo>
                              <a:lnTo>
                                <a:pt x="72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A90DA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4"/>
                      <wps:cNvSpPr>
                        <a:spLocks/>
                      </wps:cNvSpPr>
                      <wps:spPr bwMode="auto">
                        <a:xfrm>
                          <a:off x="234" y="265"/>
                          <a:ext cx="23" cy="35"/>
                        </a:xfrm>
                        <a:custGeom>
                          <a:avLst/>
                          <a:gdLst>
                            <a:gd name="T0" fmla="*/ 0 w 118"/>
                            <a:gd name="T1" fmla="*/ 1 h 182"/>
                            <a:gd name="T2" fmla="*/ 0 w 118"/>
                            <a:gd name="T3" fmla="*/ 1 h 182"/>
                            <a:gd name="T4" fmla="*/ 0 w 118"/>
                            <a:gd name="T5" fmla="*/ 1 h 182"/>
                            <a:gd name="T6" fmla="*/ 1 w 118"/>
                            <a:gd name="T7" fmla="*/ 0 h 182"/>
                            <a:gd name="T8" fmla="*/ 1 w 118"/>
                            <a:gd name="T9" fmla="*/ 1 h 182"/>
                            <a:gd name="T10" fmla="*/ 1 w 118"/>
                            <a:gd name="T11" fmla="*/ 1 h 182"/>
                            <a:gd name="T12" fmla="*/ 1 w 118"/>
                            <a:gd name="T13" fmla="*/ 1 h 182"/>
                            <a:gd name="T14" fmla="*/ 1 w 118"/>
                            <a:gd name="T15" fmla="*/ 1 h 182"/>
                            <a:gd name="T16" fmla="*/ 1 w 118"/>
                            <a:gd name="T17" fmla="*/ 1 h 182"/>
                            <a:gd name="T18" fmla="*/ 1 w 118"/>
                            <a:gd name="T19" fmla="*/ 1 h 182"/>
                            <a:gd name="T20" fmla="*/ 1 w 118"/>
                            <a:gd name="T21" fmla="*/ 1 h 182"/>
                            <a:gd name="T22" fmla="*/ 1 w 118"/>
                            <a:gd name="T23" fmla="*/ 1 h 182"/>
                            <a:gd name="T24" fmla="*/ 1 w 118"/>
                            <a:gd name="T25" fmla="*/ 1 h 182"/>
                            <a:gd name="T26" fmla="*/ 1 w 118"/>
                            <a:gd name="T27" fmla="*/ 1 h 182"/>
                            <a:gd name="T28" fmla="*/ 1 w 118"/>
                            <a:gd name="T29" fmla="*/ 1 h 182"/>
                            <a:gd name="T30" fmla="*/ 1 w 118"/>
                            <a:gd name="T31" fmla="*/ 1 h 182"/>
                            <a:gd name="T32" fmla="*/ 1 w 118"/>
                            <a:gd name="T33" fmla="*/ 1 h 182"/>
                            <a:gd name="T34" fmla="*/ 1 w 118"/>
                            <a:gd name="T35" fmla="*/ 1 h 182"/>
                            <a:gd name="T36" fmla="*/ 0 w 118"/>
                            <a:gd name="T37" fmla="*/ 1 h 182"/>
                            <a:gd name="T38" fmla="*/ 0 w 118"/>
                            <a:gd name="T39" fmla="*/ 1 h 182"/>
                            <a:gd name="T40" fmla="*/ 0 w 118"/>
                            <a:gd name="T41" fmla="*/ 1 h 182"/>
                            <a:gd name="T42" fmla="*/ 0 w 118"/>
                            <a:gd name="T43" fmla="*/ 1 h 182"/>
                            <a:gd name="T44" fmla="*/ 0 w 118"/>
                            <a:gd name="T45" fmla="*/ 1 h 182"/>
                            <a:gd name="T46" fmla="*/ 0 w 118"/>
                            <a:gd name="T47" fmla="*/ 1 h 182"/>
                            <a:gd name="T48" fmla="*/ 0 w 118"/>
                            <a:gd name="T49" fmla="*/ 1 h 182"/>
                            <a:gd name="T50" fmla="*/ 0 w 118"/>
                            <a:gd name="T51" fmla="*/ 1 h 182"/>
                            <a:gd name="T52" fmla="*/ 0 w 118"/>
                            <a:gd name="T53" fmla="*/ 1 h 182"/>
                            <a:gd name="T54" fmla="*/ 0 w 118"/>
                            <a:gd name="T55" fmla="*/ 1 h 182"/>
                            <a:gd name="T56" fmla="*/ 0 w 118"/>
                            <a:gd name="T57" fmla="*/ 1 h 182"/>
                            <a:gd name="T58" fmla="*/ 0 w 118"/>
                            <a:gd name="T59" fmla="*/ 1 h 182"/>
                            <a:gd name="T60" fmla="*/ 0 w 118"/>
                            <a:gd name="T61" fmla="*/ 1 h 182"/>
                            <a:gd name="T62" fmla="*/ 0 w 118"/>
                            <a:gd name="T63" fmla="*/ 1 h 182"/>
                            <a:gd name="T64" fmla="*/ 0 w 118"/>
                            <a:gd name="T65" fmla="*/ 1 h 182"/>
                            <a:gd name="T66" fmla="*/ 0 w 118"/>
                            <a:gd name="T67" fmla="*/ 1 h 182"/>
                            <a:gd name="T68" fmla="*/ 0 w 118"/>
                            <a:gd name="T69" fmla="*/ 0 h 182"/>
                            <a:gd name="T70" fmla="*/ 0 w 118"/>
                            <a:gd name="T71" fmla="*/ 0 h 182"/>
                            <a:gd name="T72" fmla="*/ 0 w 118"/>
                            <a:gd name="T73" fmla="*/ 0 h 182"/>
                            <a:gd name="T74" fmla="*/ 0 w 118"/>
                            <a:gd name="T75" fmla="*/ 0 h 182"/>
                            <a:gd name="T76" fmla="*/ 0 w 118"/>
                            <a:gd name="T77" fmla="*/ 0 h 182"/>
                            <a:gd name="T78" fmla="*/ 0 w 118"/>
                            <a:gd name="T79" fmla="*/ 0 h 182"/>
                            <a:gd name="T80" fmla="*/ 0 w 118"/>
                            <a:gd name="T81" fmla="*/ 0 h 182"/>
                            <a:gd name="T82" fmla="*/ 0 w 118"/>
                            <a:gd name="T83" fmla="*/ 0 h 182"/>
                            <a:gd name="T84" fmla="*/ 0 w 118"/>
                            <a:gd name="T85" fmla="*/ 0 h 182"/>
                            <a:gd name="T86" fmla="*/ 0 w 118"/>
                            <a:gd name="T87" fmla="*/ 0 h 182"/>
                            <a:gd name="T88" fmla="*/ 0 w 118"/>
                            <a:gd name="T89" fmla="*/ 0 h 182"/>
                            <a:gd name="T90" fmla="*/ 0 w 118"/>
                            <a:gd name="T91" fmla="*/ 1 h 182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w 118"/>
                            <a:gd name="T139" fmla="*/ 0 h 182"/>
                            <a:gd name="T140" fmla="*/ 118 w 118"/>
                            <a:gd name="T141" fmla="*/ 182 h 182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T138" t="T139" r="T140" b="T141"/>
                          <a:pathLst>
                            <a:path w="118" h="182">
                              <a:moveTo>
                                <a:pt x="34" y="87"/>
                              </a:moveTo>
                              <a:lnTo>
                                <a:pt x="48" y="73"/>
                              </a:lnTo>
                              <a:cubicBezTo>
                                <a:pt x="51" y="70"/>
                                <a:pt x="54" y="67"/>
                                <a:pt x="57" y="66"/>
                              </a:cubicBezTo>
                              <a:cubicBezTo>
                                <a:pt x="60" y="65"/>
                                <a:pt x="64" y="64"/>
                                <a:pt x="68" y="64"/>
                              </a:cubicBezTo>
                              <a:cubicBezTo>
                                <a:pt x="76" y="64"/>
                                <a:pt x="82" y="66"/>
                                <a:pt x="88" y="70"/>
                              </a:cubicBezTo>
                              <a:cubicBezTo>
                                <a:pt x="93" y="73"/>
                                <a:pt x="97" y="78"/>
                                <a:pt x="99" y="83"/>
                              </a:cubicBezTo>
                              <a:cubicBezTo>
                                <a:pt x="102" y="89"/>
                                <a:pt x="103" y="99"/>
                                <a:pt x="103" y="112"/>
                              </a:cubicBezTo>
                              <a:lnTo>
                                <a:pt x="102" y="148"/>
                              </a:lnTo>
                              <a:cubicBezTo>
                                <a:pt x="102" y="156"/>
                                <a:pt x="102" y="163"/>
                                <a:pt x="103" y="167"/>
                              </a:cubicBezTo>
                              <a:cubicBezTo>
                                <a:pt x="103" y="169"/>
                                <a:pt x="104" y="171"/>
                                <a:pt x="105" y="172"/>
                              </a:cubicBezTo>
                              <a:cubicBezTo>
                                <a:pt x="106" y="173"/>
                                <a:pt x="108" y="173"/>
                                <a:pt x="111" y="174"/>
                              </a:cubicBezTo>
                              <a:lnTo>
                                <a:pt x="118" y="175"/>
                              </a:lnTo>
                              <a:lnTo>
                                <a:pt x="118" y="182"/>
                              </a:lnTo>
                              <a:cubicBezTo>
                                <a:pt x="112" y="181"/>
                                <a:pt x="105" y="181"/>
                                <a:pt x="99" y="181"/>
                              </a:cubicBezTo>
                              <a:cubicBezTo>
                                <a:pt x="94" y="181"/>
                                <a:pt x="88" y="181"/>
                                <a:pt x="83" y="182"/>
                              </a:cubicBezTo>
                              <a:cubicBezTo>
                                <a:pt x="84" y="161"/>
                                <a:pt x="85" y="141"/>
                                <a:pt x="85" y="122"/>
                              </a:cubicBezTo>
                              <a:cubicBezTo>
                                <a:pt x="85" y="108"/>
                                <a:pt x="84" y="100"/>
                                <a:pt x="83" y="95"/>
                              </a:cubicBezTo>
                              <a:cubicBezTo>
                                <a:pt x="81" y="90"/>
                                <a:pt x="79" y="86"/>
                                <a:pt x="75" y="84"/>
                              </a:cubicBezTo>
                              <a:cubicBezTo>
                                <a:pt x="71" y="81"/>
                                <a:pt x="67" y="79"/>
                                <a:pt x="61" y="79"/>
                              </a:cubicBezTo>
                              <a:cubicBezTo>
                                <a:pt x="56" y="79"/>
                                <a:pt x="51" y="81"/>
                                <a:pt x="46" y="84"/>
                              </a:cubicBezTo>
                              <a:cubicBezTo>
                                <a:pt x="41" y="87"/>
                                <a:pt x="38" y="91"/>
                                <a:pt x="36" y="95"/>
                              </a:cubicBezTo>
                              <a:cubicBezTo>
                                <a:pt x="35" y="98"/>
                                <a:pt x="34" y="106"/>
                                <a:pt x="34" y="117"/>
                              </a:cubicBezTo>
                              <a:lnTo>
                                <a:pt x="34" y="138"/>
                              </a:lnTo>
                              <a:cubicBezTo>
                                <a:pt x="34" y="157"/>
                                <a:pt x="35" y="168"/>
                                <a:pt x="36" y="170"/>
                              </a:cubicBezTo>
                              <a:cubicBezTo>
                                <a:pt x="36" y="172"/>
                                <a:pt x="39" y="173"/>
                                <a:pt x="44" y="174"/>
                              </a:cubicBezTo>
                              <a:lnTo>
                                <a:pt x="53" y="175"/>
                              </a:lnTo>
                              <a:lnTo>
                                <a:pt x="53" y="182"/>
                              </a:lnTo>
                              <a:cubicBezTo>
                                <a:pt x="42" y="181"/>
                                <a:pt x="33" y="181"/>
                                <a:pt x="27" y="181"/>
                              </a:cubicBezTo>
                              <a:cubicBezTo>
                                <a:pt x="20" y="181"/>
                                <a:pt x="11" y="181"/>
                                <a:pt x="0" y="182"/>
                              </a:cubicBezTo>
                              <a:lnTo>
                                <a:pt x="0" y="175"/>
                              </a:lnTo>
                              <a:lnTo>
                                <a:pt x="7" y="174"/>
                              </a:lnTo>
                              <a:cubicBezTo>
                                <a:pt x="11" y="173"/>
                                <a:pt x="13" y="173"/>
                                <a:pt x="14" y="172"/>
                              </a:cubicBezTo>
                              <a:cubicBezTo>
                                <a:pt x="15" y="171"/>
                                <a:pt x="16" y="169"/>
                                <a:pt x="16" y="167"/>
                              </a:cubicBezTo>
                              <a:cubicBezTo>
                                <a:pt x="17" y="162"/>
                                <a:pt x="17" y="152"/>
                                <a:pt x="17" y="137"/>
                              </a:cubicBezTo>
                              <a:lnTo>
                                <a:pt x="17" y="55"/>
                              </a:lnTo>
                              <a:cubicBezTo>
                                <a:pt x="17" y="33"/>
                                <a:pt x="17" y="21"/>
                                <a:pt x="16" y="19"/>
                              </a:cubicBezTo>
                              <a:cubicBezTo>
                                <a:pt x="15" y="17"/>
                                <a:pt x="12" y="16"/>
                                <a:pt x="7" y="16"/>
                              </a:cubicBezTo>
                              <a:lnTo>
                                <a:pt x="0" y="16"/>
                              </a:lnTo>
                              <a:lnTo>
                                <a:pt x="0" y="8"/>
                              </a:lnTo>
                              <a:cubicBezTo>
                                <a:pt x="11" y="7"/>
                                <a:pt x="19" y="5"/>
                                <a:pt x="26" y="3"/>
                              </a:cubicBezTo>
                              <a:lnTo>
                                <a:pt x="34" y="0"/>
                              </a:lnTo>
                              <a:cubicBezTo>
                                <a:pt x="35" y="0"/>
                                <a:pt x="36" y="0"/>
                                <a:pt x="36" y="2"/>
                              </a:cubicBezTo>
                              <a:lnTo>
                                <a:pt x="36" y="7"/>
                              </a:lnTo>
                              <a:lnTo>
                                <a:pt x="35" y="29"/>
                              </a:lnTo>
                              <a:cubicBezTo>
                                <a:pt x="35" y="40"/>
                                <a:pt x="34" y="49"/>
                                <a:pt x="34" y="55"/>
                              </a:cubicBezTo>
                              <a:lnTo>
                                <a:pt x="34" y="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60418E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5"/>
                      <wps:cNvSpPr>
                        <a:spLocks noEditPoints="1"/>
                      </wps:cNvSpPr>
                      <wps:spPr bwMode="auto">
                        <a:xfrm>
                          <a:off x="258" y="278"/>
                          <a:ext cx="17" cy="23"/>
                        </a:xfrm>
                        <a:custGeom>
                          <a:avLst/>
                          <a:gdLst>
                            <a:gd name="T0" fmla="*/ 0 w 89"/>
                            <a:gd name="T1" fmla="*/ 0 h 120"/>
                            <a:gd name="T2" fmla="*/ 0 w 89"/>
                            <a:gd name="T3" fmla="*/ 1 h 120"/>
                            <a:gd name="T4" fmla="*/ 0 w 89"/>
                            <a:gd name="T5" fmla="*/ 1 h 120"/>
                            <a:gd name="T6" fmla="*/ 0 w 89"/>
                            <a:gd name="T7" fmla="*/ 1 h 120"/>
                            <a:gd name="T8" fmla="*/ 1 w 89"/>
                            <a:gd name="T9" fmla="*/ 1 h 120"/>
                            <a:gd name="T10" fmla="*/ 1 w 89"/>
                            <a:gd name="T11" fmla="*/ 1 h 120"/>
                            <a:gd name="T12" fmla="*/ 1 w 89"/>
                            <a:gd name="T13" fmla="*/ 1 h 120"/>
                            <a:gd name="T14" fmla="*/ 0 w 89"/>
                            <a:gd name="T15" fmla="*/ 1 h 120"/>
                            <a:gd name="T16" fmla="*/ 0 w 89"/>
                            <a:gd name="T17" fmla="*/ 1 h 120"/>
                            <a:gd name="T18" fmla="*/ 0 w 89"/>
                            <a:gd name="T19" fmla="*/ 1 h 120"/>
                            <a:gd name="T20" fmla="*/ 0 w 89"/>
                            <a:gd name="T21" fmla="*/ 0 h 120"/>
                            <a:gd name="T22" fmla="*/ 0 w 89"/>
                            <a:gd name="T23" fmla="*/ 0 h 120"/>
                            <a:gd name="T24" fmla="*/ 0 w 89"/>
                            <a:gd name="T25" fmla="*/ 0 h 120"/>
                            <a:gd name="T26" fmla="*/ 0 w 89"/>
                            <a:gd name="T27" fmla="*/ 0 h 120"/>
                            <a:gd name="T28" fmla="*/ 1 w 89"/>
                            <a:gd name="T29" fmla="*/ 0 h 120"/>
                            <a:gd name="T30" fmla="*/ 1 w 89"/>
                            <a:gd name="T31" fmla="*/ 0 h 120"/>
                            <a:gd name="T32" fmla="*/ 1 w 89"/>
                            <a:gd name="T33" fmla="*/ 0 h 120"/>
                            <a:gd name="T34" fmla="*/ 1 w 89"/>
                            <a:gd name="T35" fmla="*/ 0 h 120"/>
                            <a:gd name="T36" fmla="*/ 0 w 89"/>
                            <a:gd name="T37" fmla="*/ 0 h 120"/>
                            <a:gd name="T38" fmla="*/ 0 w 89"/>
                            <a:gd name="T39" fmla="*/ 0 h 120"/>
                            <a:gd name="T40" fmla="*/ 0 w 89"/>
                            <a:gd name="T41" fmla="*/ 0 h 120"/>
                            <a:gd name="T42" fmla="*/ 0 w 89"/>
                            <a:gd name="T43" fmla="*/ 0 h 120"/>
                            <a:gd name="T44" fmla="*/ 0 w 89"/>
                            <a:gd name="T45" fmla="*/ 0 h 120"/>
                            <a:gd name="T46" fmla="*/ 0 w 89"/>
                            <a:gd name="T47" fmla="*/ 0 h 120"/>
                            <a:gd name="T48" fmla="*/ 0 w 89"/>
                            <a:gd name="T49" fmla="*/ 0 h 120"/>
                            <a:gd name="T50" fmla="*/ 0 w 89"/>
                            <a:gd name="T51" fmla="*/ 0 h 120"/>
                            <a:gd name="T52" fmla="*/ 0 w 89"/>
                            <a:gd name="T53" fmla="*/ 0 h 120"/>
                            <a:gd name="T54" fmla="*/ 0 w 89"/>
                            <a:gd name="T55" fmla="*/ 0 h 120"/>
                            <a:gd name="T56" fmla="*/ 0 w 89"/>
                            <a:gd name="T57" fmla="*/ 0 h 120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9"/>
                            <a:gd name="T88" fmla="*/ 0 h 120"/>
                            <a:gd name="T89" fmla="*/ 89 w 89"/>
                            <a:gd name="T90" fmla="*/ 120 h 120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9" h="120">
                              <a:moveTo>
                                <a:pt x="20" y="59"/>
                              </a:moveTo>
                              <a:cubicBezTo>
                                <a:pt x="20" y="75"/>
                                <a:pt x="24" y="87"/>
                                <a:pt x="30" y="95"/>
                              </a:cubicBezTo>
                              <a:cubicBezTo>
                                <a:pt x="37" y="104"/>
                                <a:pt x="45" y="108"/>
                                <a:pt x="56" y="108"/>
                              </a:cubicBezTo>
                              <a:cubicBezTo>
                                <a:pt x="61" y="108"/>
                                <a:pt x="66" y="107"/>
                                <a:pt x="70" y="105"/>
                              </a:cubicBezTo>
                              <a:cubicBezTo>
                                <a:pt x="75" y="103"/>
                                <a:pt x="80" y="100"/>
                                <a:pt x="84" y="97"/>
                              </a:cubicBezTo>
                              <a:lnTo>
                                <a:pt x="86" y="98"/>
                              </a:lnTo>
                              <a:lnTo>
                                <a:pt x="83" y="109"/>
                              </a:lnTo>
                              <a:cubicBezTo>
                                <a:pt x="77" y="112"/>
                                <a:pt x="71" y="115"/>
                                <a:pt x="65" y="117"/>
                              </a:cubicBezTo>
                              <a:cubicBezTo>
                                <a:pt x="59" y="119"/>
                                <a:pt x="53" y="120"/>
                                <a:pt x="47" y="120"/>
                              </a:cubicBezTo>
                              <a:cubicBezTo>
                                <a:pt x="33" y="120"/>
                                <a:pt x="22" y="115"/>
                                <a:pt x="13" y="105"/>
                              </a:cubicBezTo>
                              <a:cubicBezTo>
                                <a:pt x="5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3" y="37"/>
                                <a:pt x="7" y="27"/>
                              </a:cubicBezTo>
                              <a:cubicBezTo>
                                <a:pt x="11" y="20"/>
                                <a:pt x="16" y="14"/>
                                <a:pt x="25" y="9"/>
                              </a:cubicBezTo>
                              <a:cubicBezTo>
                                <a:pt x="33" y="3"/>
                                <a:pt x="42" y="0"/>
                                <a:pt x="50" y="0"/>
                              </a:cubicBezTo>
                              <a:cubicBezTo>
                                <a:pt x="62" y="0"/>
                                <a:pt x="71" y="4"/>
                                <a:pt x="78" y="13"/>
                              </a:cubicBezTo>
                              <a:cubicBezTo>
                                <a:pt x="86" y="21"/>
                                <a:pt x="89" y="33"/>
                                <a:pt x="89" y="48"/>
                              </a:cubicBezTo>
                              <a:lnTo>
                                <a:pt x="89" y="55"/>
                              </a:lnTo>
                              <a:cubicBezTo>
                                <a:pt x="84" y="57"/>
                                <a:pt x="80" y="58"/>
                                <a:pt x="76" y="58"/>
                              </a:cubicBezTo>
                              <a:cubicBezTo>
                                <a:pt x="69" y="59"/>
                                <a:pt x="58" y="59"/>
                                <a:pt x="45" y="59"/>
                              </a:cubicBezTo>
                              <a:lnTo>
                                <a:pt x="20" y="59"/>
                              </a:lnTo>
                              <a:close/>
                              <a:moveTo>
                                <a:pt x="20" y="50"/>
                              </a:moveTo>
                              <a:cubicBezTo>
                                <a:pt x="31" y="50"/>
                                <a:pt x="42" y="51"/>
                                <a:pt x="55" y="51"/>
                              </a:cubicBezTo>
                              <a:cubicBezTo>
                                <a:pt x="60" y="51"/>
                                <a:pt x="65" y="50"/>
                                <a:pt x="70" y="50"/>
                              </a:cubicBezTo>
                              <a:lnTo>
                                <a:pt x="70" y="43"/>
                              </a:lnTo>
                              <a:cubicBezTo>
                                <a:pt x="70" y="36"/>
                                <a:pt x="69" y="29"/>
                                <a:pt x="66" y="23"/>
                              </a:cubicBezTo>
                              <a:cubicBezTo>
                                <a:pt x="65" y="19"/>
                                <a:pt x="62" y="15"/>
                                <a:pt x="59" y="13"/>
                              </a:cubicBezTo>
                              <a:cubicBezTo>
                                <a:pt x="55" y="10"/>
                                <a:pt x="50" y="9"/>
                                <a:pt x="46" y="9"/>
                              </a:cubicBezTo>
                              <a:cubicBezTo>
                                <a:pt x="38" y="9"/>
                                <a:pt x="32" y="12"/>
                                <a:pt x="27" y="19"/>
                              </a:cubicBezTo>
                              <a:cubicBezTo>
                                <a:pt x="23" y="25"/>
                                <a:pt x="20" y="36"/>
                                <a:pt x="20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9DDF7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6"/>
                      <wps:cNvSpPr>
                        <a:spLocks noEditPoints="1"/>
                      </wps:cNvSpPr>
                      <wps:spPr bwMode="auto">
                        <a:xfrm>
                          <a:off x="288" y="267"/>
                          <a:ext cx="29" cy="33"/>
                        </a:xfrm>
                        <a:custGeom>
                          <a:avLst/>
                          <a:gdLst>
                            <a:gd name="T0" fmla="*/ 1 w 155"/>
                            <a:gd name="T1" fmla="*/ 1 h 175"/>
                            <a:gd name="T2" fmla="*/ 0 w 155"/>
                            <a:gd name="T3" fmla="*/ 1 h 175"/>
                            <a:gd name="T4" fmla="*/ 0 w 155"/>
                            <a:gd name="T5" fmla="*/ 1 h 175"/>
                            <a:gd name="T6" fmla="*/ 0 w 155"/>
                            <a:gd name="T7" fmla="*/ 1 h 175"/>
                            <a:gd name="T8" fmla="*/ 0 w 155"/>
                            <a:gd name="T9" fmla="*/ 1 h 175"/>
                            <a:gd name="T10" fmla="*/ 0 w 155"/>
                            <a:gd name="T11" fmla="*/ 1 h 175"/>
                            <a:gd name="T12" fmla="*/ 0 w 155"/>
                            <a:gd name="T13" fmla="*/ 1 h 175"/>
                            <a:gd name="T14" fmla="*/ 0 w 155"/>
                            <a:gd name="T15" fmla="*/ 1 h 175"/>
                            <a:gd name="T16" fmla="*/ 0 w 155"/>
                            <a:gd name="T17" fmla="*/ 1 h 175"/>
                            <a:gd name="T18" fmla="*/ 0 w 155"/>
                            <a:gd name="T19" fmla="*/ 1 h 175"/>
                            <a:gd name="T20" fmla="*/ 0 w 155"/>
                            <a:gd name="T21" fmla="*/ 1 h 175"/>
                            <a:gd name="T22" fmla="*/ 0 w 155"/>
                            <a:gd name="T23" fmla="*/ 1 h 175"/>
                            <a:gd name="T24" fmla="*/ 0 w 155"/>
                            <a:gd name="T25" fmla="*/ 1 h 175"/>
                            <a:gd name="T26" fmla="*/ 0 w 155"/>
                            <a:gd name="T27" fmla="*/ 1 h 175"/>
                            <a:gd name="T28" fmla="*/ 0 w 155"/>
                            <a:gd name="T29" fmla="*/ 1 h 175"/>
                            <a:gd name="T30" fmla="*/ 0 w 155"/>
                            <a:gd name="T31" fmla="*/ 0 h 175"/>
                            <a:gd name="T32" fmla="*/ 1 w 155"/>
                            <a:gd name="T33" fmla="*/ 0 h 175"/>
                            <a:gd name="T34" fmla="*/ 1 w 155"/>
                            <a:gd name="T35" fmla="*/ 0 h 175"/>
                            <a:gd name="T36" fmla="*/ 1 w 155"/>
                            <a:gd name="T37" fmla="*/ 1 h 175"/>
                            <a:gd name="T38" fmla="*/ 1 w 155"/>
                            <a:gd name="T39" fmla="*/ 1 h 175"/>
                            <a:gd name="T40" fmla="*/ 1 w 155"/>
                            <a:gd name="T41" fmla="*/ 1 h 175"/>
                            <a:gd name="T42" fmla="*/ 1 w 155"/>
                            <a:gd name="T43" fmla="*/ 1 h 175"/>
                            <a:gd name="T44" fmla="*/ 1 w 155"/>
                            <a:gd name="T45" fmla="*/ 1 h 175"/>
                            <a:gd name="T46" fmla="*/ 1 w 155"/>
                            <a:gd name="T47" fmla="*/ 1 h 175"/>
                            <a:gd name="T48" fmla="*/ 1 w 155"/>
                            <a:gd name="T49" fmla="*/ 1 h 175"/>
                            <a:gd name="T50" fmla="*/ 1 w 155"/>
                            <a:gd name="T51" fmla="*/ 1 h 175"/>
                            <a:gd name="T52" fmla="*/ 1 w 155"/>
                            <a:gd name="T53" fmla="*/ 1 h 175"/>
                            <a:gd name="T54" fmla="*/ 1 w 155"/>
                            <a:gd name="T55" fmla="*/ 1 h 175"/>
                            <a:gd name="T56" fmla="*/ 1 w 155"/>
                            <a:gd name="T57" fmla="*/ 1 h 175"/>
                            <a:gd name="T58" fmla="*/ 1 w 155"/>
                            <a:gd name="T59" fmla="*/ 1 h 175"/>
                            <a:gd name="T60" fmla="*/ 1 w 155"/>
                            <a:gd name="T61" fmla="*/ 1 h 175"/>
                            <a:gd name="T62" fmla="*/ 0 w 155"/>
                            <a:gd name="T63" fmla="*/ 1 h 175"/>
                            <a:gd name="T64" fmla="*/ 1 w 155"/>
                            <a:gd name="T65" fmla="*/ 1 h 175"/>
                            <a:gd name="T66" fmla="*/ 1 w 155"/>
                            <a:gd name="T67" fmla="*/ 0 h 175"/>
                            <a:gd name="T68" fmla="*/ 0 w 155"/>
                            <a:gd name="T69" fmla="*/ 1 h 175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w 155"/>
                            <a:gd name="T106" fmla="*/ 0 h 175"/>
                            <a:gd name="T107" fmla="*/ 155 w 155"/>
                            <a:gd name="T108" fmla="*/ 175 h 175"/>
                          </a:gdLst>
                          <a:ahLst/>
                          <a:cxnLst>
                            <a:cxn ang="T70">
                              <a:pos x="T0" y="T1"/>
                            </a:cxn>
                            <a:cxn ang="T71">
                              <a:pos x="T2" y="T3"/>
                            </a:cxn>
                            <a:cxn ang="T72">
                              <a:pos x="T4" y="T5"/>
                            </a:cxn>
                            <a:cxn ang="T73">
                              <a:pos x="T6" y="T7"/>
                            </a:cxn>
                            <a:cxn ang="T74">
                              <a:pos x="T8" y="T9"/>
                            </a:cxn>
                            <a:cxn ang="T75">
                              <a:pos x="T10" y="T11"/>
                            </a:cxn>
                            <a:cxn ang="T76">
                              <a:pos x="T12" y="T13"/>
                            </a:cxn>
                            <a:cxn ang="T77">
                              <a:pos x="T14" y="T15"/>
                            </a:cxn>
                            <a:cxn ang="T78">
                              <a:pos x="T16" y="T17"/>
                            </a:cxn>
                            <a:cxn ang="T79">
                              <a:pos x="T18" y="T19"/>
                            </a:cxn>
                            <a:cxn ang="T80">
                              <a:pos x="T20" y="T21"/>
                            </a:cxn>
                            <a:cxn ang="T81">
                              <a:pos x="T22" y="T23"/>
                            </a:cxn>
                            <a:cxn ang="T82">
                              <a:pos x="T24" y="T25"/>
                            </a:cxn>
                            <a:cxn ang="T83">
                              <a:pos x="T26" y="T27"/>
                            </a:cxn>
                            <a:cxn ang="T84">
                              <a:pos x="T28" y="T29"/>
                            </a:cxn>
                            <a:cxn ang="T85">
                              <a:pos x="T30" y="T31"/>
                            </a:cxn>
                            <a:cxn ang="T86">
                              <a:pos x="T32" y="T33"/>
                            </a:cxn>
                            <a:cxn ang="T87">
                              <a:pos x="T34" y="T35"/>
                            </a:cxn>
                            <a:cxn ang="T88">
                              <a:pos x="T36" y="T37"/>
                            </a:cxn>
                            <a:cxn ang="T89">
                              <a:pos x="T38" y="T39"/>
                            </a:cxn>
                            <a:cxn ang="T90">
                              <a:pos x="T40" y="T41"/>
                            </a:cxn>
                            <a:cxn ang="T91">
                              <a:pos x="T42" y="T43"/>
                            </a:cxn>
                            <a:cxn ang="T92">
                              <a:pos x="T44" y="T45"/>
                            </a:cxn>
                            <a:cxn ang="T93">
                              <a:pos x="T46" y="T47"/>
                            </a:cxn>
                            <a:cxn ang="T94">
                              <a:pos x="T48" y="T49"/>
                            </a:cxn>
                            <a:cxn ang="T95">
                              <a:pos x="T50" y="T51"/>
                            </a:cxn>
                            <a:cxn ang="T96">
                              <a:pos x="T52" y="T53"/>
                            </a:cxn>
                            <a:cxn ang="T97">
                              <a:pos x="T54" y="T55"/>
                            </a:cxn>
                            <a:cxn ang="T98">
                              <a:pos x="T56" y="T57"/>
                            </a:cxn>
                            <a:cxn ang="T99">
                              <a:pos x="T58" y="T59"/>
                            </a:cxn>
                            <a:cxn ang="T100">
                              <a:pos x="T60" y="T61"/>
                            </a:cxn>
                            <a:cxn ang="T101">
                              <a:pos x="T62" y="T63"/>
                            </a:cxn>
                            <a:cxn ang="T102">
                              <a:pos x="T64" y="T65"/>
                            </a:cxn>
                            <a:cxn ang="T103">
                              <a:pos x="T66" y="T67"/>
                            </a:cxn>
                            <a:cxn ang="T104">
                              <a:pos x="T68" y="T69"/>
                            </a:cxn>
                          </a:cxnLst>
                          <a:rect l="T105" t="T106" r="T107" b="T108"/>
                          <a:pathLst>
                            <a:path w="155" h="175">
                              <a:moveTo>
                                <a:pt x="103" y="116"/>
                              </a:moveTo>
                              <a:lnTo>
                                <a:pt x="44" y="116"/>
                              </a:lnTo>
                              <a:lnTo>
                                <a:pt x="37" y="136"/>
                              </a:lnTo>
                              <a:cubicBezTo>
                                <a:pt x="32" y="149"/>
                                <a:pt x="30" y="157"/>
                                <a:pt x="30" y="160"/>
                              </a:cubicBezTo>
                              <a:cubicBezTo>
                                <a:pt x="30" y="162"/>
                                <a:pt x="30" y="163"/>
                                <a:pt x="31" y="164"/>
                              </a:cubicBezTo>
                              <a:cubicBezTo>
                                <a:pt x="32" y="165"/>
                                <a:pt x="34" y="165"/>
                                <a:pt x="38" y="166"/>
                              </a:cubicBezTo>
                              <a:lnTo>
                                <a:pt x="48" y="167"/>
                              </a:lnTo>
                              <a:lnTo>
                                <a:pt x="48" y="175"/>
                              </a:lnTo>
                              <a:cubicBezTo>
                                <a:pt x="41" y="174"/>
                                <a:pt x="34" y="174"/>
                                <a:pt x="26" y="174"/>
                              </a:cubicBezTo>
                              <a:cubicBezTo>
                                <a:pt x="16" y="174"/>
                                <a:pt x="7" y="174"/>
                                <a:pt x="0" y="175"/>
                              </a:cubicBezTo>
                              <a:lnTo>
                                <a:pt x="0" y="167"/>
                              </a:lnTo>
                              <a:lnTo>
                                <a:pt x="3" y="167"/>
                              </a:lnTo>
                              <a:cubicBezTo>
                                <a:pt x="7" y="167"/>
                                <a:pt x="11" y="166"/>
                                <a:pt x="12" y="165"/>
                              </a:cubicBezTo>
                              <a:cubicBezTo>
                                <a:pt x="13" y="164"/>
                                <a:pt x="15" y="162"/>
                                <a:pt x="16" y="158"/>
                              </a:cubicBezTo>
                              <a:cubicBezTo>
                                <a:pt x="21" y="146"/>
                                <a:pt x="26" y="133"/>
                                <a:pt x="31" y="120"/>
                              </a:cubicBezTo>
                              <a:lnTo>
                                <a:pt x="59" y="44"/>
                              </a:lnTo>
                              <a:cubicBezTo>
                                <a:pt x="67" y="24"/>
                                <a:pt x="72" y="9"/>
                                <a:pt x="75" y="0"/>
                              </a:cubicBezTo>
                              <a:lnTo>
                                <a:pt x="82" y="0"/>
                              </a:lnTo>
                              <a:lnTo>
                                <a:pt x="134" y="144"/>
                              </a:lnTo>
                              <a:cubicBezTo>
                                <a:pt x="137" y="153"/>
                                <a:pt x="140" y="159"/>
                                <a:pt x="141" y="161"/>
                              </a:cubicBezTo>
                              <a:cubicBezTo>
                                <a:pt x="142" y="163"/>
                                <a:pt x="143" y="165"/>
                                <a:pt x="145" y="165"/>
                              </a:cubicBezTo>
                              <a:cubicBezTo>
                                <a:pt x="146" y="166"/>
                                <a:pt x="150" y="167"/>
                                <a:pt x="155" y="167"/>
                              </a:cubicBezTo>
                              <a:lnTo>
                                <a:pt x="155" y="175"/>
                              </a:lnTo>
                              <a:cubicBezTo>
                                <a:pt x="146" y="174"/>
                                <a:pt x="138" y="174"/>
                                <a:pt x="129" y="174"/>
                              </a:cubicBezTo>
                              <a:cubicBezTo>
                                <a:pt x="122" y="174"/>
                                <a:pt x="112" y="174"/>
                                <a:pt x="99" y="175"/>
                              </a:cubicBezTo>
                              <a:lnTo>
                                <a:pt x="99" y="167"/>
                              </a:lnTo>
                              <a:lnTo>
                                <a:pt x="110" y="166"/>
                              </a:lnTo>
                              <a:cubicBezTo>
                                <a:pt x="113" y="166"/>
                                <a:pt x="115" y="166"/>
                                <a:pt x="116" y="165"/>
                              </a:cubicBezTo>
                              <a:cubicBezTo>
                                <a:pt x="117" y="164"/>
                                <a:pt x="118" y="163"/>
                                <a:pt x="118" y="162"/>
                              </a:cubicBezTo>
                              <a:cubicBezTo>
                                <a:pt x="118" y="160"/>
                                <a:pt x="117" y="156"/>
                                <a:pt x="114" y="150"/>
                              </a:cubicBezTo>
                              <a:lnTo>
                                <a:pt x="103" y="116"/>
                              </a:lnTo>
                              <a:close/>
                              <a:moveTo>
                                <a:pt x="48" y="106"/>
                              </a:moveTo>
                              <a:lnTo>
                                <a:pt x="99" y="106"/>
                              </a:lnTo>
                              <a:lnTo>
                                <a:pt x="74" y="33"/>
                              </a:lnTo>
                              <a:lnTo>
                                <a:pt x="48" y="1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DE8D0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Freeform 7"/>
                      <wps:cNvSpPr>
                        <a:spLocks/>
                      </wps:cNvSpPr>
                      <wps:spPr bwMode="auto">
                        <a:xfrm>
                          <a:off x="319" y="265"/>
                          <a:ext cx="10" cy="35"/>
                        </a:xfrm>
                        <a:custGeom>
                          <a:avLst/>
                          <a:gdLst>
                            <a:gd name="T0" fmla="*/ 0 w 51"/>
                            <a:gd name="T1" fmla="*/ 0 h 182"/>
                            <a:gd name="T2" fmla="*/ 0 w 51"/>
                            <a:gd name="T3" fmla="*/ 1 h 182"/>
                            <a:gd name="T4" fmla="*/ 0 w 51"/>
                            <a:gd name="T5" fmla="*/ 1 h 182"/>
                            <a:gd name="T6" fmla="*/ 0 w 51"/>
                            <a:gd name="T7" fmla="*/ 1 h 182"/>
                            <a:gd name="T8" fmla="*/ 0 w 51"/>
                            <a:gd name="T9" fmla="*/ 1 h 182"/>
                            <a:gd name="T10" fmla="*/ 0 w 51"/>
                            <a:gd name="T11" fmla="*/ 1 h 182"/>
                            <a:gd name="T12" fmla="*/ 0 w 51"/>
                            <a:gd name="T13" fmla="*/ 1 h 182"/>
                            <a:gd name="T14" fmla="*/ 0 w 51"/>
                            <a:gd name="T15" fmla="*/ 1 h 182"/>
                            <a:gd name="T16" fmla="*/ 0 w 51"/>
                            <a:gd name="T17" fmla="*/ 1 h 182"/>
                            <a:gd name="T18" fmla="*/ 0 w 51"/>
                            <a:gd name="T19" fmla="*/ 1 h 182"/>
                            <a:gd name="T20" fmla="*/ 0 w 51"/>
                            <a:gd name="T21" fmla="*/ 1 h 182"/>
                            <a:gd name="T22" fmla="*/ 0 w 51"/>
                            <a:gd name="T23" fmla="*/ 1 h 182"/>
                            <a:gd name="T24" fmla="*/ 0 w 51"/>
                            <a:gd name="T25" fmla="*/ 1 h 182"/>
                            <a:gd name="T26" fmla="*/ 0 w 51"/>
                            <a:gd name="T27" fmla="*/ 1 h 182"/>
                            <a:gd name="T28" fmla="*/ 0 w 51"/>
                            <a:gd name="T29" fmla="*/ 0 h 182"/>
                            <a:gd name="T30" fmla="*/ 0 w 51"/>
                            <a:gd name="T31" fmla="*/ 0 h 182"/>
                            <a:gd name="T32" fmla="*/ 0 w 51"/>
                            <a:gd name="T33" fmla="*/ 0 h 182"/>
                            <a:gd name="T34" fmla="*/ 0 w 51"/>
                            <a:gd name="T35" fmla="*/ 0 h 182"/>
                            <a:gd name="T36" fmla="*/ 0 w 51"/>
                            <a:gd name="T37" fmla="*/ 0 h 182"/>
                            <a:gd name="T38" fmla="*/ 0 w 51"/>
                            <a:gd name="T39" fmla="*/ 0 h 182"/>
                            <a:gd name="T40" fmla="*/ 0 w 51"/>
                            <a:gd name="T41" fmla="*/ 0 h 182"/>
                            <a:gd name="T42" fmla="*/ 0 w 51"/>
                            <a:gd name="T43" fmla="*/ 0 h 182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51"/>
                            <a:gd name="T67" fmla="*/ 0 h 182"/>
                            <a:gd name="T68" fmla="*/ 51 w 51"/>
                            <a:gd name="T69" fmla="*/ 182 h 182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51" h="182">
                              <a:moveTo>
                                <a:pt x="36" y="1"/>
                              </a:moveTo>
                              <a:cubicBezTo>
                                <a:pt x="35" y="25"/>
                                <a:pt x="34" y="46"/>
                                <a:pt x="34" y="66"/>
                              </a:cubicBezTo>
                              <a:lnTo>
                                <a:pt x="34" y="128"/>
                              </a:lnTo>
                              <a:cubicBezTo>
                                <a:pt x="34" y="153"/>
                                <a:pt x="34" y="167"/>
                                <a:pt x="35" y="170"/>
                              </a:cubicBezTo>
                              <a:cubicBezTo>
                                <a:pt x="36" y="172"/>
                                <a:pt x="38" y="173"/>
                                <a:pt x="42" y="174"/>
                              </a:cubicBezTo>
                              <a:lnTo>
                                <a:pt x="51" y="175"/>
                              </a:lnTo>
                              <a:lnTo>
                                <a:pt x="51" y="182"/>
                              </a:lnTo>
                              <a:cubicBezTo>
                                <a:pt x="43" y="181"/>
                                <a:pt x="36" y="181"/>
                                <a:pt x="29" y="181"/>
                              </a:cubicBezTo>
                              <a:cubicBezTo>
                                <a:pt x="22" y="181"/>
                                <a:pt x="12" y="181"/>
                                <a:pt x="0" y="182"/>
                              </a:cubicBezTo>
                              <a:lnTo>
                                <a:pt x="0" y="175"/>
                              </a:lnTo>
                              <a:lnTo>
                                <a:pt x="9" y="174"/>
                              </a:lnTo>
                              <a:cubicBezTo>
                                <a:pt x="13" y="174"/>
                                <a:pt x="15" y="172"/>
                                <a:pt x="15" y="170"/>
                              </a:cubicBezTo>
                              <a:cubicBezTo>
                                <a:pt x="16" y="167"/>
                                <a:pt x="17" y="153"/>
                                <a:pt x="17" y="127"/>
                              </a:cubicBezTo>
                              <a:lnTo>
                                <a:pt x="17" y="65"/>
                              </a:lnTo>
                              <a:lnTo>
                                <a:pt x="17" y="42"/>
                              </a:lnTo>
                              <a:lnTo>
                                <a:pt x="16" y="26"/>
                              </a:lnTo>
                              <a:cubicBezTo>
                                <a:pt x="16" y="22"/>
                                <a:pt x="16" y="19"/>
                                <a:pt x="15" y="18"/>
                              </a:cubicBezTo>
                              <a:cubicBezTo>
                                <a:pt x="14" y="17"/>
                                <a:pt x="12" y="16"/>
                                <a:pt x="8" y="16"/>
                              </a:cubicBezTo>
                              <a:lnTo>
                                <a:pt x="0" y="16"/>
                              </a:lnTo>
                              <a:lnTo>
                                <a:pt x="0" y="9"/>
                              </a:lnTo>
                              <a:cubicBezTo>
                                <a:pt x="14" y="8"/>
                                <a:pt x="26" y="4"/>
                                <a:pt x="34" y="0"/>
                              </a:cubicBezTo>
                              <a:lnTo>
                                <a:pt x="36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CFE43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Freeform 8"/>
                      <wps:cNvSpPr>
                        <a:spLocks noEditPoints="1"/>
                      </wps:cNvSpPr>
                      <wps:spPr bwMode="auto">
                        <a:xfrm>
                          <a:off x="331" y="278"/>
                          <a:ext cx="17" cy="23"/>
                        </a:xfrm>
                        <a:custGeom>
                          <a:avLst/>
                          <a:gdLst>
                            <a:gd name="T0" fmla="*/ 0 w 89"/>
                            <a:gd name="T1" fmla="*/ 0 h 120"/>
                            <a:gd name="T2" fmla="*/ 0 w 89"/>
                            <a:gd name="T3" fmla="*/ 1 h 120"/>
                            <a:gd name="T4" fmla="*/ 0 w 89"/>
                            <a:gd name="T5" fmla="*/ 1 h 120"/>
                            <a:gd name="T6" fmla="*/ 0 w 89"/>
                            <a:gd name="T7" fmla="*/ 1 h 120"/>
                            <a:gd name="T8" fmla="*/ 1 w 89"/>
                            <a:gd name="T9" fmla="*/ 1 h 120"/>
                            <a:gd name="T10" fmla="*/ 1 w 89"/>
                            <a:gd name="T11" fmla="*/ 1 h 120"/>
                            <a:gd name="T12" fmla="*/ 1 w 89"/>
                            <a:gd name="T13" fmla="*/ 1 h 120"/>
                            <a:gd name="T14" fmla="*/ 0 w 89"/>
                            <a:gd name="T15" fmla="*/ 1 h 120"/>
                            <a:gd name="T16" fmla="*/ 0 w 89"/>
                            <a:gd name="T17" fmla="*/ 1 h 120"/>
                            <a:gd name="T18" fmla="*/ 0 w 89"/>
                            <a:gd name="T19" fmla="*/ 1 h 120"/>
                            <a:gd name="T20" fmla="*/ 0 w 89"/>
                            <a:gd name="T21" fmla="*/ 0 h 120"/>
                            <a:gd name="T22" fmla="*/ 0 w 89"/>
                            <a:gd name="T23" fmla="*/ 0 h 120"/>
                            <a:gd name="T24" fmla="*/ 0 w 89"/>
                            <a:gd name="T25" fmla="*/ 0 h 120"/>
                            <a:gd name="T26" fmla="*/ 0 w 89"/>
                            <a:gd name="T27" fmla="*/ 0 h 120"/>
                            <a:gd name="T28" fmla="*/ 1 w 89"/>
                            <a:gd name="T29" fmla="*/ 0 h 120"/>
                            <a:gd name="T30" fmla="*/ 1 w 89"/>
                            <a:gd name="T31" fmla="*/ 0 h 120"/>
                            <a:gd name="T32" fmla="*/ 1 w 89"/>
                            <a:gd name="T33" fmla="*/ 0 h 120"/>
                            <a:gd name="T34" fmla="*/ 1 w 89"/>
                            <a:gd name="T35" fmla="*/ 0 h 120"/>
                            <a:gd name="T36" fmla="*/ 0 w 89"/>
                            <a:gd name="T37" fmla="*/ 0 h 120"/>
                            <a:gd name="T38" fmla="*/ 0 w 89"/>
                            <a:gd name="T39" fmla="*/ 0 h 120"/>
                            <a:gd name="T40" fmla="*/ 0 w 89"/>
                            <a:gd name="T41" fmla="*/ 0 h 120"/>
                            <a:gd name="T42" fmla="*/ 0 w 89"/>
                            <a:gd name="T43" fmla="*/ 0 h 120"/>
                            <a:gd name="T44" fmla="*/ 0 w 89"/>
                            <a:gd name="T45" fmla="*/ 0 h 120"/>
                            <a:gd name="T46" fmla="*/ 0 w 89"/>
                            <a:gd name="T47" fmla="*/ 0 h 120"/>
                            <a:gd name="T48" fmla="*/ 0 w 89"/>
                            <a:gd name="T49" fmla="*/ 0 h 120"/>
                            <a:gd name="T50" fmla="*/ 0 w 89"/>
                            <a:gd name="T51" fmla="*/ 0 h 120"/>
                            <a:gd name="T52" fmla="*/ 0 w 89"/>
                            <a:gd name="T53" fmla="*/ 0 h 120"/>
                            <a:gd name="T54" fmla="*/ 0 w 89"/>
                            <a:gd name="T55" fmla="*/ 0 h 120"/>
                            <a:gd name="T56" fmla="*/ 0 w 89"/>
                            <a:gd name="T57" fmla="*/ 0 h 120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9"/>
                            <a:gd name="T88" fmla="*/ 0 h 120"/>
                            <a:gd name="T89" fmla="*/ 89 w 89"/>
                            <a:gd name="T90" fmla="*/ 120 h 120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9" h="120">
                              <a:moveTo>
                                <a:pt x="19" y="59"/>
                              </a:moveTo>
                              <a:cubicBezTo>
                                <a:pt x="20" y="75"/>
                                <a:pt x="23" y="87"/>
                                <a:pt x="30" y="95"/>
                              </a:cubicBezTo>
                              <a:cubicBezTo>
                                <a:pt x="36" y="104"/>
                                <a:pt x="45" y="108"/>
                                <a:pt x="56" y="108"/>
                              </a:cubicBezTo>
                              <a:cubicBezTo>
                                <a:pt x="60" y="108"/>
                                <a:pt x="65" y="107"/>
                                <a:pt x="70" y="105"/>
                              </a:cubicBezTo>
                              <a:cubicBezTo>
                                <a:pt x="75" y="103"/>
                                <a:pt x="79" y="100"/>
                                <a:pt x="84" y="97"/>
                              </a:cubicBezTo>
                              <a:lnTo>
                                <a:pt x="86" y="98"/>
                              </a:lnTo>
                              <a:lnTo>
                                <a:pt x="82" y="109"/>
                              </a:lnTo>
                              <a:cubicBezTo>
                                <a:pt x="77" y="112"/>
                                <a:pt x="71" y="115"/>
                                <a:pt x="65" y="117"/>
                              </a:cubicBezTo>
                              <a:cubicBezTo>
                                <a:pt x="59" y="119"/>
                                <a:pt x="53" y="120"/>
                                <a:pt x="46" y="120"/>
                              </a:cubicBezTo>
                              <a:cubicBezTo>
                                <a:pt x="32" y="120"/>
                                <a:pt x="21" y="115"/>
                                <a:pt x="13" y="105"/>
                              </a:cubicBezTo>
                              <a:cubicBezTo>
                                <a:pt x="4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2" y="37"/>
                                <a:pt x="7" y="27"/>
                              </a:cubicBezTo>
                              <a:cubicBezTo>
                                <a:pt x="10" y="20"/>
                                <a:pt x="16" y="14"/>
                                <a:pt x="25" y="9"/>
                              </a:cubicBezTo>
                              <a:cubicBezTo>
                                <a:pt x="33" y="3"/>
                                <a:pt x="41" y="0"/>
                                <a:pt x="49" y="0"/>
                              </a:cubicBezTo>
                              <a:cubicBezTo>
                                <a:pt x="61" y="0"/>
                                <a:pt x="71" y="4"/>
                                <a:pt x="78" y="13"/>
                              </a:cubicBezTo>
                              <a:cubicBezTo>
                                <a:pt x="85" y="21"/>
                                <a:pt x="89" y="33"/>
                                <a:pt x="89" y="48"/>
                              </a:cubicBezTo>
                              <a:lnTo>
                                <a:pt x="88" y="55"/>
                              </a:lnTo>
                              <a:cubicBezTo>
                                <a:pt x="84" y="57"/>
                                <a:pt x="80" y="58"/>
                                <a:pt x="76" y="58"/>
                              </a:cubicBezTo>
                              <a:cubicBezTo>
                                <a:pt x="68" y="59"/>
                                <a:pt x="58" y="59"/>
                                <a:pt x="45" y="59"/>
                              </a:cubicBezTo>
                              <a:lnTo>
                                <a:pt x="19" y="59"/>
                              </a:lnTo>
                              <a:close/>
                              <a:moveTo>
                                <a:pt x="20" y="50"/>
                              </a:moveTo>
                              <a:cubicBezTo>
                                <a:pt x="30" y="50"/>
                                <a:pt x="42" y="51"/>
                                <a:pt x="55" y="51"/>
                              </a:cubicBezTo>
                              <a:cubicBezTo>
                                <a:pt x="60" y="51"/>
                                <a:pt x="65" y="50"/>
                                <a:pt x="70" y="50"/>
                              </a:cubicBezTo>
                              <a:lnTo>
                                <a:pt x="70" y="43"/>
                              </a:lnTo>
                              <a:cubicBezTo>
                                <a:pt x="70" y="36"/>
                                <a:pt x="69" y="29"/>
                                <a:pt x="66" y="23"/>
                              </a:cubicBezTo>
                              <a:cubicBezTo>
                                <a:pt x="65" y="19"/>
                                <a:pt x="62" y="15"/>
                                <a:pt x="58" y="13"/>
                              </a:cubicBezTo>
                              <a:cubicBezTo>
                                <a:pt x="54" y="10"/>
                                <a:pt x="50" y="9"/>
                                <a:pt x="45" y="9"/>
                              </a:cubicBezTo>
                              <a:cubicBezTo>
                                <a:pt x="38" y="9"/>
                                <a:pt x="31" y="12"/>
                                <a:pt x="27" y="19"/>
                              </a:cubicBezTo>
                              <a:cubicBezTo>
                                <a:pt x="22" y="25"/>
                                <a:pt x="20" y="36"/>
                                <a:pt x="20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2C592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9"/>
                      <wps:cNvSpPr>
                        <a:spLocks/>
                      </wps:cNvSpPr>
                      <wps:spPr bwMode="auto">
                        <a:xfrm>
                          <a:off x="350" y="278"/>
                          <a:ext cx="19" cy="23"/>
                        </a:xfrm>
                        <a:custGeom>
                          <a:avLst/>
                          <a:gdLst>
                            <a:gd name="T0" fmla="*/ 0 w 98"/>
                            <a:gd name="T1" fmla="*/ 0 h 120"/>
                            <a:gd name="T2" fmla="*/ 0 w 98"/>
                            <a:gd name="T3" fmla="*/ 0 h 120"/>
                            <a:gd name="T4" fmla="*/ 0 w 98"/>
                            <a:gd name="T5" fmla="*/ 0 h 120"/>
                            <a:gd name="T6" fmla="*/ 0 w 98"/>
                            <a:gd name="T7" fmla="*/ 0 h 120"/>
                            <a:gd name="T8" fmla="*/ 1 w 98"/>
                            <a:gd name="T9" fmla="*/ 0 h 120"/>
                            <a:gd name="T10" fmla="*/ 1 w 98"/>
                            <a:gd name="T11" fmla="*/ 0 h 120"/>
                            <a:gd name="T12" fmla="*/ 1 w 98"/>
                            <a:gd name="T13" fmla="*/ 0 h 120"/>
                            <a:gd name="T14" fmla="*/ 1 w 98"/>
                            <a:gd name="T15" fmla="*/ 0 h 120"/>
                            <a:gd name="T16" fmla="*/ 1 w 98"/>
                            <a:gd name="T17" fmla="*/ 0 h 120"/>
                            <a:gd name="T18" fmla="*/ 0 w 98"/>
                            <a:gd name="T19" fmla="*/ 0 h 120"/>
                            <a:gd name="T20" fmla="*/ 1 w 98"/>
                            <a:gd name="T21" fmla="*/ 1 h 120"/>
                            <a:gd name="T22" fmla="*/ 1 w 98"/>
                            <a:gd name="T23" fmla="*/ 1 h 120"/>
                            <a:gd name="T24" fmla="*/ 1 w 98"/>
                            <a:gd name="T25" fmla="*/ 1 h 120"/>
                            <a:gd name="T26" fmla="*/ 1 w 98"/>
                            <a:gd name="T27" fmla="*/ 1 h 120"/>
                            <a:gd name="T28" fmla="*/ 1 w 98"/>
                            <a:gd name="T29" fmla="*/ 1 h 120"/>
                            <a:gd name="T30" fmla="*/ 1 w 98"/>
                            <a:gd name="T31" fmla="*/ 1 h 120"/>
                            <a:gd name="T32" fmla="*/ 0 w 98"/>
                            <a:gd name="T33" fmla="*/ 0 h 120"/>
                            <a:gd name="T34" fmla="*/ 0 w 98"/>
                            <a:gd name="T35" fmla="*/ 1 h 120"/>
                            <a:gd name="T36" fmla="*/ 0 w 98"/>
                            <a:gd name="T37" fmla="*/ 1 h 120"/>
                            <a:gd name="T38" fmla="*/ 0 w 98"/>
                            <a:gd name="T39" fmla="*/ 1 h 120"/>
                            <a:gd name="T40" fmla="*/ 0 w 98"/>
                            <a:gd name="T41" fmla="*/ 1 h 120"/>
                            <a:gd name="T42" fmla="*/ 0 w 98"/>
                            <a:gd name="T43" fmla="*/ 1 h 120"/>
                            <a:gd name="T44" fmla="*/ 0 w 98"/>
                            <a:gd name="T45" fmla="*/ 1 h 120"/>
                            <a:gd name="T46" fmla="*/ 0 w 98"/>
                            <a:gd name="T47" fmla="*/ 1 h 120"/>
                            <a:gd name="T48" fmla="*/ 0 w 98"/>
                            <a:gd name="T49" fmla="*/ 0 h 120"/>
                            <a:gd name="T50" fmla="*/ 0 w 98"/>
                            <a:gd name="T51" fmla="*/ 0 h 120"/>
                            <a:gd name="T52" fmla="*/ 0 w 98"/>
                            <a:gd name="T53" fmla="*/ 0 h 120"/>
                            <a:gd name="T54" fmla="*/ 0 w 98"/>
                            <a:gd name="T55" fmla="*/ 0 h 120"/>
                            <a:gd name="T56" fmla="*/ 0 w 98"/>
                            <a:gd name="T57" fmla="*/ 0 h 120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98"/>
                            <a:gd name="T88" fmla="*/ 0 h 120"/>
                            <a:gd name="T89" fmla="*/ 98 w 98"/>
                            <a:gd name="T90" fmla="*/ 120 h 120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98" h="120">
                              <a:moveTo>
                                <a:pt x="0" y="11"/>
                              </a:moveTo>
                              <a:lnTo>
                                <a:pt x="19" y="0"/>
                              </a:lnTo>
                              <a:cubicBezTo>
                                <a:pt x="24" y="2"/>
                                <a:pt x="27" y="5"/>
                                <a:pt x="30" y="8"/>
                              </a:cubicBezTo>
                              <a:cubicBezTo>
                                <a:pt x="35" y="14"/>
                                <a:pt x="42" y="27"/>
                                <a:pt x="52" y="47"/>
                              </a:cubicBezTo>
                              <a:cubicBezTo>
                                <a:pt x="61" y="33"/>
                                <a:pt x="70" y="18"/>
                                <a:pt x="79" y="2"/>
                              </a:cubicBezTo>
                              <a:cubicBezTo>
                                <a:pt x="82" y="2"/>
                                <a:pt x="84" y="2"/>
                                <a:pt x="86" y="2"/>
                              </a:cubicBezTo>
                              <a:cubicBezTo>
                                <a:pt x="87" y="2"/>
                                <a:pt x="90" y="2"/>
                                <a:pt x="95" y="2"/>
                              </a:cubicBezTo>
                              <a:lnTo>
                                <a:pt x="95" y="9"/>
                              </a:lnTo>
                              <a:cubicBezTo>
                                <a:pt x="91" y="9"/>
                                <a:pt x="88" y="10"/>
                                <a:pt x="86" y="13"/>
                              </a:cubicBezTo>
                              <a:cubicBezTo>
                                <a:pt x="82" y="16"/>
                                <a:pt x="72" y="30"/>
                                <a:pt x="57" y="54"/>
                              </a:cubicBezTo>
                              <a:cubicBezTo>
                                <a:pt x="66" y="70"/>
                                <a:pt x="73" y="83"/>
                                <a:pt x="80" y="92"/>
                              </a:cubicBezTo>
                              <a:cubicBezTo>
                                <a:pt x="84" y="99"/>
                                <a:pt x="87" y="103"/>
                                <a:pt x="90" y="105"/>
                              </a:cubicBezTo>
                              <a:cubicBezTo>
                                <a:pt x="92" y="106"/>
                                <a:pt x="94" y="106"/>
                                <a:pt x="98" y="106"/>
                              </a:cubicBezTo>
                              <a:lnTo>
                                <a:pt x="98" y="113"/>
                              </a:lnTo>
                              <a:cubicBezTo>
                                <a:pt x="91" y="115"/>
                                <a:pt x="85" y="117"/>
                                <a:pt x="77" y="120"/>
                              </a:cubicBezTo>
                              <a:cubicBezTo>
                                <a:pt x="74" y="117"/>
                                <a:pt x="71" y="114"/>
                                <a:pt x="68" y="110"/>
                              </a:cubicBezTo>
                              <a:cubicBezTo>
                                <a:pt x="67" y="108"/>
                                <a:pt x="59" y="94"/>
                                <a:pt x="46" y="70"/>
                              </a:cubicBezTo>
                              <a:cubicBezTo>
                                <a:pt x="39" y="80"/>
                                <a:pt x="34" y="87"/>
                                <a:pt x="31" y="93"/>
                              </a:cubicBezTo>
                              <a:cubicBezTo>
                                <a:pt x="27" y="99"/>
                                <a:pt x="23" y="107"/>
                                <a:pt x="18" y="117"/>
                              </a:cubicBezTo>
                              <a:cubicBezTo>
                                <a:pt x="15" y="116"/>
                                <a:pt x="12" y="116"/>
                                <a:pt x="10" y="116"/>
                              </a:cubicBezTo>
                              <a:cubicBezTo>
                                <a:pt x="7" y="116"/>
                                <a:pt x="4" y="116"/>
                                <a:pt x="0" y="117"/>
                              </a:cubicBezTo>
                              <a:lnTo>
                                <a:pt x="0" y="109"/>
                              </a:lnTo>
                              <a:cubicBezTo>
                                <a:pt x="3" y="109"/>
                                <a:pt x="6" y="109"/>
                                <a:pt x="7" y="108"/>
                              </a:cubicBezTo>
                              <a:cubicBezTo>
                                <a:pt x="8" y="108"/>
                                <a:pt x="12" y="104"/>
                                <a:pt x="17" y="96"/>
                              </a:cubicBezTo>
                              <a:cubicBezTo>
                                <a:pt x="25" y="86"/>
                                <a:pt x="33" y="75"/>
                                <a:pt x="41" y="63"/>
                              </a:cubicBezTo>
                              <a:cubicBezTo>
                                <a:pt x="28" y="40"/>
                                <a:pt x="20" y="27"/>
                                <a:pt x="16" y="23"/>
                              </a:cubicBezTo>
                              <a:cubicBezTo>
                                <a:pt x="13" y="19"/>
                                <a:pt x="9" y="17"/>
                                <a:pt x="4" y="17"/>
                              </a:cubicBezTo>
                              <a:cubicBezTo>
                                <a:pt x="3" y="17"/>
                                <a:pt x="2" y="17"/>
                                <a:pt x="0" y="18"/>
                              </a:cubicBezTo>
                              <a:lnTo>
                                <a:pt x="0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C1F70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Freeform 10"/>
                      <wps:cNvSpPr>
                        <a:spLocks noEditPoints="1"/>
                      </wps:cNvSpPr>
                      <wps:spPr bwMode="auto">
                        <a:xfrm>
                          <a:off x="371" y="278"/>
                          <a:ext cx="18" cy="23"/>
                        </a:xfrm>
                        <a:custGeom>
                          <a:avLst/>
                          <a:gdLst>
                            <a:gd name="T0" fmla="*/ 0 w 93"/>
                            <a:gd name="T1" fmla="*/ 0 h 120"/>
                            <a:gd name="T2" fmla="*/ 0 w 93"/>
                            <a:gd name="T3" fmla="*/ 0 h 120"/>
                            <a:gd name="T4" fmla="*/ 0 w 93"/>
                            <a:gd name="T5" fmla="*/ 0 h 120"/>
                            <a:gd name="T6" fmla="*/ 0 w 93"/>
                            <a:gd name="T7" fmla="*/ 0 h 120"/>
                            <a:gd name="T8" fmla="*/ 0 w 93"/>
                            <a:gd name="T9" fmla="*/ 0 h 120"/>
                            <a:gd name="T10" fmla="*/ 0 w 93"/>
                            <a:gd name="T11" fmla="*/ 0 h 120"/>
                            <a:gd name="T12" fmla="*/ 1 w 93"/>
                            <a:gd name="T13" fmla="*/ 0 h 120"/>
                            <a:gd name="T14" fmla="*/ 1 w 93"/>
                            <a:gd name="T15" fmla="*/ 0 h 120"/>
                            <a:gd name="T16" fmla="*/ 1 w 93"/>
                            <a:gd name="T17" fmla="*/ 0 h 120"/>
                            <a:gd name="T18" fmla="*/ 1 w 93"/>
                            <a:gd name="T19" fmla="*/ 1 h 120"/>
                            <a:gd name="T20" fmla="*/ 1 w 93"/>
                            <a:gd name="T21" fmla="*/ 1 h 120"/>
                            <a:gd name="T22" fmla="*/ 1 w 93"/>
                            <a:gd name="T23" fmla="*/ 1 h 120"/>
                            <a:gd name="T24" fmla="*/ 1 w 93"/>
                            <a:gd name="T25" fmla="*/ 1 h 120"/>
                            <a:gd name="T26" fmla="*/ 1 w 93"/>
                            <a:gd name="T27" fmla="*/ 1 h 120"/>
                            <a:gd name="T28" fmla="*/ 0 w 93"/>
                            <a:gd name="T29" fmla="*/ 1 h 120"/>
                            <a:gd name="T30" fmla="*/ 0 w 93"/>
                            <a:gd name="T31" fmla="*/ 1 h 120"/>
                            <a:gd name="T32" fmla="*/ 0 w 93"/>
                            <a:gd name="T33" fmla="*/ 1 h 120"/>
                            <a:gd name="T34" fmla="*/ 0 w 93"/>
                            <a:gd name="T35" fmla="*/ 1 h 120"/>
                            <a:gd name="T36" fmla="*/ 0 w 93"/>
                            <a:gd name="T37" fmla="*/ 1 h 120"/>
                            <a:gd name="T38" fmla="*/ 0 w 93"/>
                            <a:gd name="T39" fmla="*/ 1 h 120"/>
                            <a:gd name="T40" fmla="*/ 0 w 93"/>
                            <a:gd name="T41" fmla="*/ 1 h 120"/>
                            <a:gd name="T42" fmla="*/ 0 w 93"/>
                            <a:gd name="T43" fmla="*/ 1 h 120"/>
                            <a:gd name="T44" fmla="*/ 0 w 93"/>
                            <a:gd name="T45" fmla="*/ 0 h 120"/>
                            <a:gd name="T46" fmla="*/ 0 w 93"/>
                            <a:gd name="T47" fmla="*/ 0 h 120"/>
                            <a:gd name="T48" fmla="*/ 0 w 93"/>
                            <a:gd name="T49" fmla="*/ 0 h 120"/>
                            <a:gd name="T50" fmla="*/ 0 w 93"/>
                            <a:gd name="T51" fmla="*/ 0 h 120"/>
                            <a:gd name="T52" fmla="*/ 0 w 93"/>
                            <a:gd name="T53" fmla="*/ 0 h 120"/>
                            <a:gd name="T54" fmla="*/ 0 w 93"/>
                            <a:gd name="T55" fmla="*/ 0 h 120"/>
                            <a:gd name="T56" fmla="*/ 0 w 93"/>
                            <a:gd name="T57" fmla="*/ 0 h 120"/>
                            <a:gd name="T58" fmla="*/ 0 w 93"/>
                            <a:gd name="T59" fmla="*/ 0 h 120"/>
                            <a:gd name="T60" fmla="*/ 0 w 93"/>
                            <a:gd name="T61" fmla="*/ 0 h 120"/>
                            <a:gd name="T62" fmla="*/ 0 w 93"/>
                            <a:gd name="T63" fmla="*/ 0 h 120"/>
                            <a:gd name="T64" fmla="*/ 0 w 93"/>
                            <a:gd name="T65" fmla="*/ 0 h 120"/>
                            <a:gd name="T66" fmla="*/ 0 w 93"/>
                            <a:gd name="T67" fmla="*/ 1 h 120"/>
                            <a:gd name="T68" fmla="*/ 0 w 93"/>
                            <a:gd name="T69" fmla="*/ 1 h 120"/>
                            <a:gd name="T70" fmla="*/ 0 w 93"/>
                            <a:gd name="T71" fmla="*/ 1 h 120"/>
                            <a:gd name="T72" fmla="*/ 0 w 93"/>
                            <a:gd name="T73" fmla="*/ 1 h 120"/>
                            <a:gd name="T74" fmla="*/ 0 w 93"/>
                            <a:gd name="T75" fmla="*/ 1 h 120"/>
                            <a:gd name="T76" fmla="*/ 0 w 93"/>
                            <a:gd name="T77" fmla="*/ 0 h 120"/>
                            <a:gd name="T78" fmla="*/ 0 w 93"/>
                            <a:gd name="T79" fmla="*/ 0 h 120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w 93"/>
                            <a:gd name="T121" fmla="*/ 0 h 120"/>
                            <a:gd name="T122" fmla="*/ 93 w 93"/>
                            <a:gd name="T123" fmla="*/ 120 h 120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T120" t="T121" r="T122" b="T123"/>
                          <a:pathLst>
                            <a:path w="93" h="120">
                              <a:moveTo>
                                <a:pt x="8" y="33"/>
                              </a:moveTo>
                              <a:lnTo>
                                <a:pt x="8" y="25"/>
                              </a:lnTo>
                              <a:lnTo>
                                <a:pt x="8" y="17"/>
                              </a:lnTo>
                              <a:lnTo>
                                <a:pt x="19" y="9"/>
                              </a:lnTo>
                              <a:cubicBezTo>
                                <a:pt x="24" y="6"/>
                                <a:pt x="28" y="3"/>
                                <a:pt x="32" y="2"/>
                              </a:cubicBezTo>
                              <a:cubicBezTo>
                                <a:pt x="36" y="1"/>
                                <a:pt x="40" y="0"/>
                                <a:pt x="44" y="0"/>
                              </a:cubicBezTo>
                              <a:cubicBezTo>
                                <a:pt x="54" y="0"/>
                                <a:pt x="61" y="3"/>
                                <a:pt x="67" y="8"/>
                              </a:cubicBezTo>
                              <a:cubicBezTo>
                                <a:pt x="73" y="13"/>
                                <a:pt x="76" y="19"/>
                                <a:pt x="78" y="27"/>
                              </a:cubicBezTo>
                              <a:cubicBezTo>
                                <a:pt x="78" y="33"/>
                                <a:pt x="79" y="47"/>
                                <a:pt x="79" y="70"/>
                              </a:cubicBezTo>
                              <a:cubicBezTo>
                                <a:pt x="79" y="92"/>
                                <a:pt x="80" y="104"/>
                                <a:pt x="80" y="106"/>
                              </a:cubicBezTo>
                              <a:cubicBezTo>
                                <a:pt x="81" y="109"/>
                                <a:pt x="83" y="110"/>
                                <a:pt x="85" y="110"/>
                              </a:cubicBezTo>
                              <a:lnTo>
                                <a:pt x="93" y="110"/>
                              </a:lnTo>
                              <a:lnTo>
                                <a:pt x="93" y="118"/>
                              </a:lnTo>
                              <a:cubicBezTo>
                                <a:pt x="86" y="117"/>
                                <a:pt x="80" y="117"/>
                                <a:pt x="77" y="117"/>
                              </a:cubicBezTo>
                              <a:cubicBezTo>
                                <a:pt x="73" y="117"/>
                                <a:pt x="68" y="117"/>
                                <a:pt x="62" y="118"/>
                              </a:cubicBezTo>
                              <a:lnTo>
                                <a:pt x="62" y="107"/>
                              </a:lnTo>
                              <a:cubicBezTo>
                                <a:pt x="62" y="104"/>
                                <a:pt x="62" y="100"/>
                                <a:pt x="62" y="96"/>
                              </a:cubicBezTo>
                              <a:lnTo>
                                <a:pt x="41" y="116"/>
                              </a:lnTo>
                              <a:cubicBezTo>
                                <a:pt x="39" y="117"/>
                                <a:pt x="37" y="119"/>
                                <a:pt x="35" y="119"/>
                              </a:cubicBezTo>
                              <a:cubicBezTo>
                                <a:pt x="33" y="120"/>
                                <a:pt x="30" y="120"/>
                                <a:pt x="27" y="120"/>
                              </a:cubicBezTo>
                              <a:cubicBezTo>
                                <a:pt x="18" y="120"/>
                                <a:pt x="12" y="118"/>
                                <a:pt x="7" y="113"/>
                              </a:cubicBezTo>
                              <a:cubicBezTo>
                                <a:pt x="2" y="107"/>
                                <a:pt x="0" y="100"/>
                                <a:pt x="0" y="92"/>
                              </a:cubicBezTo>
                              <a:cubicBezTo>
                                <a:pt x="0" y="84"/>
                                <a:pt x="2" y="76"/>
                                <a:pt x="5" y="70"/>
                              </a:cubicBezTo>
                              <a:cubicBezTo>
                                <a:pt x="8" y="64"/>
                                <a:pt x="13" y="60"/>
                                <a:pt x="19" y="57"/>
                              </a:cubicBezTo>
                              <a:cubicBezTo>
                                <a:pt x="25" y="54"/>
                                <a:pt x="39" y="50"/>
                                <a:pt x="62" y="45"/>
                              </a:cubicBezTo>
                              <a:cubicBezTo>
                                <a:pt x="62" y="35"/>
                                <a:pt x="60" y="27"/>
                                <a:pt x="56" y="22"/>
                              </a:cubicBezTo>
                              <a:cubicBezTo>
                                <a:pt x="51" y="16"/>
                                <a:pt x="45" y="13"/>
                                <a:pt x="36" y="13"/>
                              </a:cubicBezTo>
                              <a:cubicBezTo>
                                <a:pt x="33" y="13"/>
                                <a:pt x="30" y="13"/>
                                <a:pt x="27" y="14"/>
                              </a:cubicBezTo>
                              <a:cubicBezTo>
                                <a:pt x="24" y="15"/>
                                <a:pt x="21" y="16"/>
                                <a:pt x="19" y="18"/>
                              </a:cubicBezTo>
                              <a:cubicBezTo>
                                <a:pt x="17" y="24"/>
                                <a:pt x="15" y="30"/>
                                <a:pt x="13" y="35"/>
                              </a:cubicBezTo>
                              <a:lnTo>
                                <a:pt x="8" y="33"/>
                              </a:lnTo>
                              <a:close/>
                              <a:moveTo>
                                <a:pt x="62" y="52"/>
                              </a:moveTo>
                              <a:cubicBezTo>
                                <a:pt x="43" y="57"/>
                                <a:pt x="31" y="62"/>
                                <a:pt x="26" y="66"/>
                              </a:cubicBezTo>
                              <a:cubicBezTo>
                                <a:pt x="20" y="70"/>
                                <a:pt x="18" y="77"/>
                                <a:pt x="18" y="86"/>
                              </a:cubicBezTo>
                              <a:cubicBezTo>
                                <a:pt x="18" y="92"/>
                                <a:pt x="19" y="97"/>
                                <a:pt x="22" y="100"/>
                              </a:cubicBezTo>
                              <a:cubicBezTo>
                                <a:pt x="25" y="104"/>
                                <a:pt x="29" y="106"/>
                                <a:pt x="34" y="106"/>
                              </a:cubicBezTo>
                              <a:cubicBezTo>
                                <a:pt x="39" y="106"/>
                                <a:pt x="44" y="104"/>
                                <a:pt x="48" y="101"/>
                              </a:cubicBezTo>
                              <a:cubicBezTo>
                                <a:pt x="53" y="97"/>
                                <a:pt x="58" y="92"/>
                                <a:pt x="62" y="85"/>
                              </a:cubicBezTo>
                              <a:lnTo>
                                <a:pt x="62" y="58"/>
                              </a:lnTo>
                              <a:lnTo>
                                <a:pt x="62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6C20B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1"/>
                      <wps:cNvSpPr>
                        <a:spLocks/>
                      </wps:cNvSpPr>
                      <wps:spPr bwMode="auto">
                        <a:xfrm>
                          <a:off x="391" y="278"/>
                          <a:ext cx="22" cy="22"/>
                        </a:xfrm>
                        <a:custGeom>
                          <a:avLst/>
                          <a:gdLst>
                            <a:gd name="T0" fmla="*/ 0 w 119"/>
                            <a:gd name="T1" fmla="*/ 0 h 118"/>
                            <a:gd name="T2" fmla="*/ 0 w 119"/>
                            <a:gd name="T3" fmla="*/ 0 h 118"/>
                            <a:gd name="T4" fmla="*/ 0 w 119"/>
                            <a:gd name="T5" fmla="*/ 0 h 118"/>
                            <a:gd name="T6" fmla="*/ 0 w 119"/>
                            <a:gd name="T7" fmla="*/ 0 h 118"/>
                            <a:gd name="T8" fmla="*/ 1 w 119"/>
                            <a:gd name="T9" fmla="*/ 0 h 118"/>
                            <a:gd name="T10" fmla="*/ 1 w 119"/>
                            <a:gd name="T11" fmla="*/ 0 h 118"/>
                            <a:gd name="T12" fmla="*/ 1 w 119"/>
                            <a:gd name="T13" fmla="*/ 0 h 118"/>
                            <a:gd name="T14" fmla="*/ 1 w 119"/>
                            <a:gd name="T15" fmla="*/ 1 h 118"/>
                            <a:gd name="T16" fmla="*/ 1 w 119"/>
                            <a:gd name="T17" fmla="*/ 1 h 118"/>
                            <a:gd name="T18" fmla="*/ 1 w 119"/>
                            <a:gd name="T19" fmla="*/ 1 h 118"/>
                            <a:gd name="T20" fmla="*/ 1 w 119"/>
                            <a:gd name="T21" fmla="*/ 1 h 118"/>
                            <a:gd name="T22" fmla="*/ 1 w 119"/>
                            <a:gd name="T23" fmla="*/ 1 h 118"/>
                            <a:gd name="T24" fmla="*/ 1 w 119"/>
                            <a:gd name="T25" fmla="*/ 1 h 118"/>
                            <a:gd name="T26" fmla="*/ 1 w 119"/>
                            <a:gd name="T27" fmla="*/ 1 h 118"/>
                            <a:gd name="T28" fmla="*/ 1 w 119"/>
                            <a:gd name="T29" fmla="*/ 0 h 118"/>
                            <a:gd name="T30" fmla="*/ 1 w 119"/>
                            <a:gd name="T31" fmla="*/ 0 h 118"/>
                            <a:gd name="T32" fmla="*/ 1 w 119"/>
                            <a:gd name="T33" fmla="*/ 0 h 118"/>
                            <a:gd name="T34" fmla="*/ 0 w 119"/>
                            <a:gd name="T35" fmla="*/ 0 h 118"/>
                            <a:gd name="T36" fmla="*/ 0 w 119"/>
                            <a:gd name="T37" fmla="*/ 0 h 118"/>
                            <a:gd name="T38" fmla="*/ 0 w 119"/>
                            <a:gd name="T39" fmla="*/ 0 h 118"/>
                            <a:gd name="T40" fmla="*/ 0 w 119"/>
                            <a:gd name="T41" fmla="*/ 0 h 118"/>
                            <a:gd name="T42" fmla="*/ 0 w 119"/>
                            <a:gd name="T43" fmla="*/ 1 h 118"/>
                            <a:gd name="T44" fmla="*/ 0 w 119"/>
                            <a:gd name="T45" fmla="*/ 1 h 118"/>
                            <a:gd name="T46" fmla="*/ 0 w 119"/>
                            <a:gd name="T47" fmla="*/ 1 h 118"/>
                            <a:gd name="T48" fmla="*/ 0 w 119"/>
                            <a:gd name="T49" fmla="*/ 1 h 118"/>
                            <a:gd name="T50" fmla="*/ 0 w 119"/>
                            <a:gd name="T51" fmla="*/ 1 h 118"/>
                            <a:gd name="T52" fmla="*/ 0 w 119"/>
                            <a:gd name="T53" fmla="*/ 1 h 118"/>
                            <a:gd name="T54" fmla="*/ 0 w 119"/>
                            <a:gd name="T55" fmla="*/ 1 h 118"/>
                            <a:gd name="T56" fmla="*/ 0 w 119"/>
                            <a:gd name="T57" fmla="*/ 1 h 118"/>
                            <a:gd name="T58" fmla="*/ 0 w 119"/>
                            <a:gd name="T59" fmla="*/ 1 h 118"/>
                            <a:gd name="T60" fmla="*/ 0 w 119"/>
                            <a:gd name="T61" fmla="*/ 1 h 118"/>
                            <a:gd name="T62" fmla="*/ 0 w 119"/>
                            <a:gd name="T63" fmla="*/ 0 h 118"/>
                            <a:gd name="T64" fmla="*/ 0 w 119"/>
                            <a:gd name="T65" fmla="*/ 0 h 118"/>
                            <a:gd name="T66" fmla="*/ 0 w 119"/>
                            <a:gd name="T67" fmla="*/ 0 h 118"/>
                            <a:gd name="T68" fmla="*/ 0 w 119"/>
                            <a:gd name="T69" fmla="*/ 0 h 118"/>
                            <a:gd name="T70" fmla="*/ 0 w 119"/>
                            <a:gd name="T71" fmla="*/ 0 h 118"/>
                            <a:gd name="T72" fmla="*/ 0 w 119"/>
                            <a:gd name="T73" fmla="*/ 0 h 118"/>
                            <a:gd name="T74" fmla="*/ 0 w 119"/>
                            <a:gd name="T75" fmla="*/ 0 h 118"/>
                            <a:gd name="T76" fmla="*/ 0 w 119"/>
                            <a:gd name="T77" fmla="*/ 0 h 118"/>
                            <a:gd name="T78" fmla="*/ 0 w 119"/>
                            <a:gd name="T79" fmla="*/ 0 h 118"/>
                            <a:gd name="T80" fmla="*/ 0 w 119"/>
                            <a:gd name="T81" fmla="*/ 0 h 118"/>
                            <a:gd name="T82" fmla="*/ 0 w 119"/>
                            <a:gd name="T83" fmla="*/ 0 h 118"/>
                            <a:gd name="T84" fmla="*/ 0 w 119"/>
                            <a:gd name="T85" fmla="*/ 0 h 118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w 119"/>
                            <a:gd name="T130" fmla="*/ 0 h 118"/>
                            <a:gd name="T131" fmla="*/ 119 w 119"/>
                            <a:gd name="T132" fmla="*/ 118 h 118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T129" t="T130" r="T131" b="T132"/>
                          <a:pathLst>
                            <a:path w="119" h="118">
                              <a:moveTo>
                                <a:pt x="34" y="23"/>
                              </a:moveTo>
                              <a:lnTo>
                                <a:pt x="50" y="7"/>
                              </a:lnTo>
                              <a:cubicBezTo>
                                <a:pt x="52" y="5"/>
                                <a:pt x="54" y="4"/>
                                <a:pt x="56" y="3"/>
                              </a:cubicBezTo>
                              <a:cubicBezTo>
                                <a:pt x="60" y="1"/>
                                <a:pt x="65" y="0"/>
                                <a:pt x="69" y="0"/>
                              </a:cubicBezTo>
                              <a:cubicBezTo>
                                <a:pt x="76" y="0"/>
                                <a:pt x="83" y="2"/>
                                <a:pt x="88" y="5"/>
                              </a:cubicBezTo>
                              <a:cubicBezTo>
                                <a:pt x="93" y="9"/>
                                <a:pt x="97" y="14"/>
                                <a:pt x="100" y="19"/>
                              </a:cubicBezTo>
                              <a:cubicBezTo>
                                <a:pt x="102" y="25"/>
                                <a:pt x="103" y="34"/>
                                <a:pt x="103" y="46"/>
                              </a:cubicBezTo>
                              <a:lnTo>
                                <a:pt x="103" y="84"/>
                              </a:lnTo>
                              <a:cubicBezTo>
                                <a:pt x="103" y="97"/>
                                <a:pt x="103" y="105"/>
                                <a:pt x="104" y="107"/>
                              </a:cubicBezTo>
                              <a:cubicBezTo>
                                <a:pt x="105" y="109"/>
                                <a:pt x="108" y="111"/>
                                <a:pt x="112" y="111"/>
                              </a:cubicBezTo>
                              <a:lnTo>
                                <a:pt x="119" y="111"/>
                              </a:lnTo>
                              <a:lnTo>
                                <a:pt x="119" y="118"/>
                              </a:lnTo>
                              <a:cubicBezTo>
                                <a:pt x="112" y="117"/>
                                <a:pt x="105" y="117"/>
                                <a:pt x="100" y="117"/>
                              </a:cubicBezTo>
                              <a:cubicBezTo>
                                <a:pt x="95" y="117"/>
                                <a:pt x="89" y="117"/>
                                <a:pt x="83" y="118"/>
                              </a:cubicBezTo>
                              <a:cubicBezTo>
                                <a:pt x="85" y="102"/>
                                <a:pt x="85" y="81"/>
                                <a:pt x="85" y="54"/>
                              </a:cubicBezTo>
                              <a:cubicBezTo>
                                <a:pt x="85" y="43"/>
                                <a:pt x="84" y="35"/>
                                <a:pt x="83" y="31"/>
                              </a:cubicBezTo>
                              <a:cubicBezTo>
                                <a:pt x="81" y="26"/>
                                <a:pt x="79" y="22"/>
                                <a:pt x="75" y="20"/>
                              </a:cubicBezTo>
                              <a:cubicBezTo>
                                <a:pt x="71" y="17"/>
                                <a:pt x="66" y="15"/>
                                <a:pt x="61" y="15"/>
                              </a:cubicBezTo>
                              <a:cubicBezTo>
                                <a:pt x="54" y="15"/>
                                <a:pt x="49" y="17"/>
                                <a:pt x="44" y="21"/>
                              </a:cubicBezTo>
                              <a:cubicBezTo>
                                <a:pt x="40" y="25"/>
                                <a:pt x="37" y="30"/>
                                <a:pt x="36" y="35"/>
                              </a:cubicBezTo>
                              <a:cubicBezTo>
                                <a:pt x="35" y="38"/>
                                <a:pt x="35" y="46"/>
                                <a:pt x="35" y="59"/>
                              </a:cubicBezTo>
                              <a:cubicBezTo>
                                <a:pt x="35" y="74"/>
                                <a:pt x="35" y="88"/>
                                <a:pt x="35" y="101"/>
                              </a:cubicBezTo>
                              <a:cubicBezTo>
                                <a:pt x="35" y="105"/>
                                <a:pt x="35" y="107"/>
                                <a:pt x="36" y="108"/>
                              </a:cubicBezTo>
                              <a:cubicBezTo>
                                <a:pt x="38" y="110"/>
                                <a:pt x="41" y="111"/>
                                <a:pt x="45" y="111"/>
                              </a:cubicBezTo>
                              <a:lnTo>
                                <a:pt x="52" y="111"/>
                              </a:lnTo>
                              <a:lnTo>
                                <a:pt x="52" y="118"/>
                              </a:lnTo>
                              <a:cubicBezTo>
                                <a:pt x="40" y="117"/>
                                <a:pt x="31" y="117"/>
                                <a:pt x="24" y="117"/>
                              </a:cubicBezTo>
                              <a:cubicBezTo>
                                <a:pt x="17" y="117"/>
                                <a:pt x="9" y="117"/>
                                <a:pt x="0" y="118"/>
                              </a:cubicBezTo>
                              <a:lnTo>
                                <a:pt x="0" y="111"/>
                              </a:lnTo>
                              <a:lnTo>
                                <a:pt x="7" y="111"/>
                              </a:lnTo>
                              <a:cubicBezTo>
                                <a:pt x="12" y="111"/>
                                <a:pt x="15" y="109"/>
                                <a:pt x="16" y="107"/>
                              </a:cubicBezTo>
                              <a:cubicBezTo>
                                <a:pt x="17" y="104"/>
                                <a:pt x="17" y="87"/>
                                <a:pt x="17" y="56"/>
                              </a:cubicBezTo>
                              <a:cubicBezTo>
                                <a:pt x="17" y="42"/>
                                <a:pt x="17" y="31"/>
                                <a:pt x="17" y="23"/>
                              </a:cubicBezTo>
                              <a:cubicBezTo>
                                <a:pt x="17" y="21"/>
                                <a:pt x="16" y="19"/>
                                <a:pt x="15" y="18"/>
                              </a:cubicBezTo>
                              <a:cubicBezTo>
                                <a:pt x="14" y="17"/>
                                <a:pt x="11" y="17"/>
                                <a:pt x="7" y="17"/>
                              </a:cubicBez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cubicBezTo>
                                <a:pt x="6" y="9"/>
                                <a:pt x="11" y="8"/>
                                <a:pt x="15" y="6"/>
                              </a:cubicBezTo>
                              <a:cubicBezTo>
                                <a:pt x="20" y="5"/>
                                <a:pt x="25" y="3"/>
                                <a:pt x="31" y="0"/>
                              </a:cubicBezTo>
                              <a:cubicBezTo>
                                <a:pt x="32" y="0"/>
                                <a:pt x="32" y="0"/>
                                <a:pt x="33" y="0"/>
                              </a:cubicBezTo>
                              <a:cubicBezTo>
                                <a:pt x="34" y="0"/>
                                <a:pt x="35" y="0"/>
                                <a:pt x="35" y="2"/>
                              </a:cubicBezTo>
                              <a:lnTo>
                                <a:pt x="34" y="7"/>
                              </a:lnTo>
                              <a:lnTo>
                                <a:pt x="34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45CA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Freeform 12"/>
                      <wps:cNvSpPr>
                        <a:spLocks noEditPoints="1"/>
                      </wps:cNvSpPr>
                      <wps:spPr bwMode="auto">
                        <a:xfrm>
                          <a:off x="415" y="265"/>
                          <a:ext cx="22" cy="36"/>
                        </a:xfrm>
                        <a:custGeom>
                          <a:avLst/>
                          <a:gdLst>
                            <a:gd name="T0" fmla="*/ 1 w 112"/>
                            <a:gd name="T1" fmla="*/ 1 h 184"/>
                            <a:gd name="T2" fmla="*/ 1 w 112"/>
                            <a:gd name="T3" fmla="*/ 0 h 184"/>
                            <a:gd name="T4" fmla="*/ 1 w 112"/>
                            <a:gd name="T5" fmla="*/ 0 h 184"/>
                            <a:gd name="T6" fmla="*/ 1 w 112"/>
                            <a:gd name="T7" fmla="*/ 0 h 184"/>
                            <a:gd name="T8" fmla="*/ 0 w 112"/>
                            <a:gd name="T9" fmla="*/ 0 h 184"/>
                            <a:gd name="T10" fmla="*/ 0 w 112"/>
                            <a:gd name="T11" fmla="*/ 0 h 184"/>
                            <a:gd name="T12" fmla="*/ 1 w 112"/>
                            <a:gd name="T13" fmla="*/ 0 h 184"/>
                            <a:gd name="T14" fmla="*/ 1 w 112"/>
                            <a:gd name="T15" fmla="*/ 0 h 184"/>
                            <a:gd name="T16" fmla="*/ 1 w 112"/>
                            <a:gd name="T17" fmla="*/ 0 h 184"/>
                            <a:gd name="T18" fmla="*/ 1 w 112"/>
                            <a:gd name="T19" fmla="*/ 0 h 184"/>
                            <a:gd name="T20" fmla="*/ 1 w 112"/>
                            <a:gd name="T21" fmla="*/ 1 h 184"/>
                            <a:gd name="T22" fmla="*/ 1 w 112"/>
                            <a:gd name="T23" fmla="*/ 1 h 184"/>
                            <a:gd name="T24" fmla="*/ 1 w 112"/>
                            <a:gd name="T25" fmla="*/ 1 h 184"/>
                            <a:gd name="T26" fmla="*/ 1 w 112"/>
                            <a:gd name="T27" fmla="*/ 1 h 184"/>
                            <a:gd name="T28" fmla="*/ 1 w 112"/>
                            <a:gd name="T29" fmla="*/ 1 h 184"/>
                            <a:gd name="T30" fmla="*/ 1 w 112"/>
                            <a:gd name="T31" fmla="*/ 1 h 184"/>
                            <a:gd name="T32" fmla="*/ 1 w 112"/>
                            <a:gd name="T33" fmla="*/ 1 h 184"/>
                            <a:gd name="T34" fmla="*/ 1 w 112"/>
                            <a:gd name="T35" fmla="*/ 1 h 184"/>
                            <a:gd name="T36" fmla="*/ 1 w 112"/>
                            <a:gd name="T37" fmla="*/ 1 h 184"/>
                            <a:gd name="T38" fmla="*/ 0 w 112"/>
                            <a:gd name="T39" fmla="*/ 1 h 184"/>
                            <a:gd name="T40" fmla="*/ 0 w 112"/>
                            <a:gd name="T41" fmla="*/ 1 h 184"/>
                            <a:gd name="T42" fmla="*/ 0 w 112"/>
                            <a:gd name="T43" fmla="*/ 1 h 184"/>
                            <a:gd name="T44" fmla="*/ 0 w 112"/>
                            <a:gd name="T45" fmla="*/ 1 h 184"/>
                            <a:gd name="T46" fmla="*/ 0 w 112"/>
                            <a:gd name="T47" fmla="*/ 1 h 184"/>
                            <a:gd name="T48" fmla="*/ 0 w 112"/>
                            <a:gd name="T49" fmla="*/ 1 h 184"/>
                            <a:gd name="T50" fmla="*/ 0 w 112"/>
                            <a:gd name="T51" fmla="*/ 1 h 184"/>
                            <a:gd name="T52" fmla="*/ 0 w 112"/>
                            <a:gd name="T53" fmla="*/ 1 h 184"/>
                            <a:gd name="T54" fmla="*/ 1 w 112"/>
                            <a:gd name="T55" fmla="*/ 1 h 184"/>
                            <a:gd name="T56" fmla="*/ 1 w 112"/>
                            <a:gd name="T57" fmla="*/ 1 h 184"/>
                            <a:gd name="T58" fmla="*/ 1 w 112"/>
                            <a:gd name="T59" fmla="*/ 1 h 184"/>
                            <a:gd name="T60" fmla="*/ 0 w 112"/>
                            <a:gd name="T61" fmla="*/ 1 h 184"/>
                            <a:gd name="T62" fmla="*/ 0 w 112"/>
                            <a:gd name="T63" fmla="*/ 1 h 184"/>
                            <a:gd name="T64" fmla="*/ 0 w 112"/>
                            <a:gd name="T65" fmla="*/ 1 h 184"/>
                            <a:gd name="T66" fmla="*/ 0 w 112"/>
                            <a:gd name="T67" fmla="*/ 1 h 184"/>
                            <a:gd name="T68" fmla="*/ 0 w 112"/>
                            <a:gd name="T69" fmla="*/ 1 h 184"/>
                            <a:gd name="T70" fmla="*/ 0 w 112"/>
                            <a:gd name="T71" fmla="*/ 1 h 184"/>
                            <a:gd name="T72" fmla="*/ 1 w 112"/>
                            <a:gd name="T73" fmla="*/ 1 h 184"/>
                            <a:gd name="T74" fmla="*/ 1 w 112"/>
                            <a:gd name="T75" fmla="*/ 1 h 184"/>
                            <a:gd name="T76" fmla="*/ 1 w 112"/>
                            <a:gd name="T77" fmla="*/ 1 h 184"/>
                            <a:gd name="T78" fmla="*/ 1 w 112"/>
                            <a:gd name="T79" fmla="*/ 1 h 184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w 112"/>
                            <a:gd name="T121" fmla="*/ 0 h 184"/>
                            <a:gd name="T122" fmla="*/ 112 w 112"/>
                            <a:gd name="T123" fmla="*/ 184 h 184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T120" t="T121" r="T122" b="T123"/>
                          <a:pathLst>
                            <a:path w="112" h="184">
                              <a:moveTo>
                                <a:pt x="78" y="72"/>
                              </a:moveTo>
                              <a:lnTo>
                                <a:pt x="78" y="28"/>
                              </a:lnTo>
                              <a:cubicBezTo>
                                <a:pt x="78" y="22"/>
                                <a:pt x="78" y="19"/>
                                <a:pt x="77" y="18"/>
                              </a:cubicBezTo>
                              <a:cubicBezTo>
                                <a:pt x="76" y="17"/>
                                <a:pt x="73" y="16"/>
                                <a:pt x="70" y="16"/>
                              </a:cubicBezTo>
                              <a:lnTo>
                                <a:pt x="61" y="16"/>
                              </a:lnTo>
                              <a:lnTo>
                                <a:pt x="61" y="9"/>
                              </a:lnTo>
                              <a:cubicBezTo>
                                <a:pt x="73" y="8"/>
                                <a:pt x="85" y="5"/>
                                <a:pt x="95" y="0"/>
                              </a:cubicBezTo>
                              <a:lnTo>
                                <a:pt x="97" y="1"/>
                              </a:lnTo>
                              <a:cubicBezTo>
                                <a:pt x="97" y="9"/>
                                <a:pt x="96" y="19"/>
                                <a:pt x="96" y="31"/>
                              </a:cubicBezTo>
                              <a:lnTo>
                                <a:pt x="95" y="63"/>
                              </a:lnTo>
                              <a:lnTo>
                                <a:pt x="95" y="74"/>
                              </a:lnTo>
                              <a:lnTo>
                                <a:pt x="95" y="147"/>
                              </a:lnTo>
                              <a:cubicBezTo>
                                <a:pt x="95" y="160"/>
                                <a:pt x="96" y="168"/>
                                <a:pt x="96" y="169"/>
                              </a:cubicBezTo>
                              <a:cubicBezTo>
                                <a:pt x="97" y="171"/>
                                <a:pt x="100" y="173"/>
                                <a:pt x="105" y="174"/>
                              </a:cubicBezTo>
                              <a:lnTo>
                                <a:pt x="112" y="175"/>
                              </a:lnTo>
                              <a:lnTo>
                                <a:pt x="112" y="182"/>
                              </a:lnTo>
                              <a:cubicBezTo>
                                <a:pt x="104" y="181"/>
                                <a:pt x="96" y="181"/>
                                <a:pt x="90" y="181"/>
                              </a:cubicBezTo>
                              <a:cubicBezTo>
                                <a:pt x="89" y="181"/>
                                <a:pt x="84" y="181"/>
                                <a:pt x="77" y="182"/>
                              </a:cubicBezTo>
                              <a:cubicBezTo>
                                <a:pt x="77" y="176"/>
                                <a:pt x="78" y="168"/>
                                <a:pt x="78" y="158"/>
                              </a:cubicBezTo>
                              <a:cubicBezTo>
                                <a:pt x="72" y="164"/>
                                <a:pt x="65" y="171"/>
                                <a:pt x="56" y="181"/>
                              </a:cubicBezTo>
                              <a:cubicBezTo>
                                <a:pt x="50" y="183"/>
                                <a:pt x="45" y="184"/>
                                <a:pt x="40" y="184"/>
                              </a:cubicBezTo>
                              <a:cubicBezTo>
                                <a:pt x="29" y="184"/>
                                <a:pt x="19" y="179"/>
                                <a:pt x="11" y="169"/>
                              </a:cubicBezTo>
                              <a:cubicBezTo>
                                <a:pt x="4" y="159"/>
                                <a:pt x="0" y="145"/>
                                <a:pt x="0" y="127"/>
                              </a:cubicBezTo>
                              <a:cubicBezTo>
                                <a:pt x="0" y="117"/>
                                <a:pt x="1" y="107"/>
                                <a:pt x="4" y="100"/>
                              </a:cubicBezTo>
                              <a:cubicBezTo>
                                <a:pt x="7" y="92"/>
                                <a:pt x="11" y="87"/>
                                <a:pt x="15" y="83"/>
                              </a:cubicBezTo>
                              <a:cubicBezTo>
                                <a:pt x="19" y="80"/>
                                <a:pt x="26" y="75"/>
                                <a:pt x="34" y="70"/>
                              </a:cubicBezTo>
                              <a:cubicBezTo>
                                <a:pt x="41" y="66"/>
                                <a:pt x="47" y="64"/>
                                <a:pt x="53" y="64"/>
                              </a:cubicBezTo>
                              <a:cubicBezTo>
                                <a:pt x="57" y="64"/>
                                <a:pt x="61" y="65"/>
                                <a:pt x="65" y="66"/>
                              </a:cubicBezTo>
                              <a:cubicBezTo>
                                <a:pt x="69" y="67"/>
                                <a:pt x="74" y="69"/>
                                <a:pt x="78" y="72"/>
                              </a:cubicBezTo>
                              <a:close/>
                              <a:moveTo>
                                <a:pt x="78" y="93"/>
                              </a:moveTo>
                              <a:cubicBezTo>
                                <a:pt x="73" y="86"/>
                                <a:pt x="68" y="82"/>
                                <a:pt x="63" y="79"/>
                              </a:cubicBezTo>
                              <a:cubicBezTo>
                                <a:pt x="58" y="76"/>
                                <a:pt x="53" y="74"/>
                                <a:pt x="47" y="74"/>
                              </a:cubicBezTo>
                              <a:cubicBezTo>
                                <a:pt x="38" y="74"/>
                                <a:pt x="31" y="78"/>
                                <a:pt x="26" y="86"/>
                              </a:cubicBezTo>
                              <a:cubicBezTo>
                                <a:pt x="20" y="94"/>
                                <a:pt x="17" y="105"/>
                                <a:pt x="17" y="120"/>
                              </a:cubicBezTo>
                              <a:cubicBezTo>
                                <a:pt x="17" y="135"/>
                                <a:pt x="21" y="147"/>
                                <a:pt x="27" y="156"/>
                              </a:cubicBezTo>
                              <a:cubicBezTo>
                                <a:pt x="33" y="164"/>
                                <a:pt x="41" y="169"/>
                                <a:pt x="50" y="169"/>
                              </a:cubicBezTo>
                              <a:cubicBezTo>
                                <a:pt x="55" y="169"/>
                                <a:pt x="60" y="167"/>
                                <a:pt x="65" y="163"/>
                              </a:cubicBezTo>
                              <a:cubicBezTo>
                                <a:pt x="69" y="160"/>
                                <a:pt x="73" y="155"/>
                                <a:pt x="75" y="149"/>
                              </a:cubicBezTo>
                              <a:cubicBezTo>
                                <a:pt x="77" y="144"/>
                                <a:pt x="78" y="135"/>
                                <a:pt x="78" y="122"/>
                              </a:cubicBezTo>
                              <a:lnTo>
                                <a:pt x="78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52220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3"/>
                      <wps:cNvSpPr>
                        <a:spLocks noEditPoints="1"/>
                      </wps:cNvSpPr>
                      <wps:spPr bwMode="auto">
                        <a:xfrm>
                          <a:off x="439" y="278"/>
                          <a:ext cx="17" cy="23"/>
                        </a:xfrm>
                        <a:custGeom>
                          <a:avLst/>
                          <a:gdLst>
                            <a:gd name="T0" fmla="*/ 0 w 88"/>
                            <a:gd name="T1" fmla="*/ 0 h 120"/>
                            <a:gd name="T2" fmla="*/ 0 w 88"/>
                            <a:gd name="T3" fmla="*/ 1 h 120"/>
                            <a:gd name="T4" fmla="*/ 0 w 88"/>
                            <a:gd name="T5" fmla="*/ 1 h 120"/>
                            <a:gd name="T6" fmla="*/ 1 w 88"/>
                            <a:gd name="T7" fmla="*/ 1 h 120"/>
                            <a:gd name="T8" fmla="*/ 1 w 88"/>
                            <a:gd name="T9" fmla="*/ 1 h 120"/>
                            <a:gd name="T10" fmla="*/ 1 w 88"/>
                            <a:gd name="T11" fmla="*/ 1 h 120"/>
                            <a:gd name="T12" fmla="*/ 1 w 88"/>
                            <a:gd name="T13" fmla="*/ 1 h 120"/>
                            <a:gd name="T14" fmla="*/ 1 w 88"/>
                            <a:gd name="T15" fmla="*/ 1 h 120"/>
                            <a:gd name="T16" fmla="*/ 0 w 88"/>
                            <a:gd name="T17" fmla="*/ 1 h 120"/>
                            <a:gd name="T18" fmla="*/ 0 w 88"/>
                            <a:gd name="T19" fmla="*/ 1 h 120"/>
                            <a:gd name="T20" fmla="*/ 0 w 88"/>
                            <a:gd name="T21" fmla="*/ 0 h 120"/>
                            <a:gd name="T22" fmla="*/ 0 w 88"/>
                            <a:gd name="T23" fmla="*/ 0 h 120"/>
                            <a:gd name="T24" fmla="*/ 0 w 88"/>
                            <a:gd name="T25" fmla="*/ 0 h 120"/>
                            <a:gd name="T26" fmla="*/ 0 w 88"/>
                            <a:gd name="T27" fmla="*/ 0 h 120"/>
                            <a:gd name="T28" fmla="*/ 1 w 88"/>
                            <a:gd name="T29" fmla="*/ 0 h 120"/>
                            <a:gd name="T30" fmla="*/ 1 w 88"/>
                            <a:gd name="T31" fmla="*/ 0 h 120"/>
                            <a:gd name="T32" fmla="*/ 1 w 88"/>
                            <a:gd name="T33" fmla="*/ 0 h 120"/>
                            <a:gd name="T34" fmla="*/ 1 w 88"/>
                            <a:gd name="T35" fmla="*/ 0 h 120"/>
                            <a:gd name="T36" fmla="*/ 0 w 88"/>
                            <a:gd name="T37" fmla="*/ 0 h 120"/>
                            <a:gd name="T38" fmla="*/ 0 w 88"/>
                            <a:gd name="T39" fmla="*/ 0 h 120"/>
                            <a:gd name="T40" fmla="*/ 0 w 88"/>
                            <a:gd name="T41" fmla="*/ 0 h 120"/>
                            <a:gd name="T42" fmla="*/ 0 w 88"/>
                            <a:gd name="T43" fmla="*/ 0 h 120"/>
                            <a:gd name="T44" fmla="*/ 1 w 88"/>
                            <a:gd name="T45" fmla="*/ 0 h 120"/>
                            <a:gd name="T46" fmla="*/ 1 w 88"/>
                            <a:gd name="T47" fmla="*/ 0 h 120"/>
                            <a:gd name="T48" fmla="*/ 1 w 88"/>
                            <a:gd name="T49" fmla="*/ 0 h 120"/>
                            <a:gd name="T50" fmla="*/ 0 w 88"/>
                            <a:gd name="T51" fmla="*/ 0 h 120"/>
                            <a:gd name="T52" fmla="*/ 0 w 88"/>
                            <a:gd name="T53" fmla="*/ 0 h 120"/>
                            <a:gd name="T54" fmla="*/ 0 w 88"/>
                            <a:gd name="T55" fmla="*/ 0 h 120"/>
                            <a:gd name="T56" fmla="*/ 0 w 88"/>
                            <a:gd name="T57" fmla="*/ 0 h 120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8"/>
                            <a:gd name="T88" fmla="*/ 0 h 120"/>
                            <a:gd name="T89" fmla="*/ 88 w 88"/>
                            <a:gd name="T90" fmla="*/ 120 h 120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8" h="120">
                              <a:moveTo>
                                <a:pt x="19" y="59"/>
                              </a:moveTo>
                              <a:cubicBezTo>
                                <a:pt x="20" y="75"/>
                                <a:pt x="23" y="87"/>
                                <a:pt x="30" y="95"/>
                              </a:cubicBezTo>
                              <a:cubicBezTo>
                                <a:pt x="36" y="104"/>
                                <a:pt x="45" y="108"/>
                                <a:pt x="55" y="108"/>
                              </a:cubicBezTo>
                              <a:cubicBezTo>
                                <a:pt x="60" y="108"/>
                                <a:pt x="65" y="107"/>
                                <a:pt x="70" y="105"/>
                              </a:cubicBezTo>
                              <a:cubicBezTo>
                                <a:pt x="74" y="103"/>
                                <a:pt x="79" y="100"/>
                                <a:pt x="84" y="97"/>
                              </a:cubicBezTo>
                              <a:lnTo>
                                <a:pt x="86" y="98"/>
                              </a:lnTo>
                              <a:lnTo>
                                <a:pt x="82" y="109"/>
                              </a:lnTo>
                              <a:cubicBezTo>
                                <a:pt x="77" y="112"/>
                                <a:pt x="71" y="115"/>
                                <a:pt x="65" y="117"/>
                              </a:cubicBezTo>
                              <a:cubicBezTo>
                                <a:pt x="59" y="119"/>
                                <a:pt x="52" y="120"/>
                                <a:pt x="46" y="120"/>
                              </a:cubicBezTo>
                              <a:cubicBezTo>
                                <a:pt x="32" y="120"/>
                                <a:pt x="21" y="115"/>
                                <a:pt x="13" y="105"/>
                              </a:cubicBezTo>
                              <a:cubicBezTo>
                                <a:pt x="4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2" y="37"/>
                                <a:pt x="7" y="27"/>
                              </a:cubicBezTo>
                              <a:cubicBezTo>
                                <a:pt x="10" y="20"/>
                                <a:pt x="16" y="14"/>
                                <a:pt x="24" y="9"/>
                              </a:cubicBezTo>
                              <a:cubicBezTo>
                                <a:pt x="33" y="3"/>
                                <a:pt x="41" y="0"/>
                                <a:pt x="49" y="0"/>
                              </a:cubicBezTo>
                              <a:cubicBezTo>
                                <a:pt x="61" y="0"/>
                                <a:pt x="71" y="4"/>
                                <a:pt x="78" y="13"/>
                              </a:cubicBezTo>
                              <a:cubicBezTo>
                                <a:pt x="85" y="21"/>
                                <a:pt x="88" y="33"/>
                                <a:pt x="88" y="48"/>
                              </a:cubicBezTo>
                              <a:lnTo>
                                <a:pt x="88" y="55"/>
                              </a:lnTo>
                              <a:cubicBezTo>
                                <a:pt x="84" y="57"/>
                                <a:pt x="79" y="58"/>
                                <a:pt x="75" y="58"/>
                              </a:cubicBezTo>
                              <a:cubicBezTo>
                                <a:pt x="68" y="59"/>
                                <a:pt x="58" y="59"/>
                                <a:pt x="45" y="59"/>
                              </a:cubicBezTo>
                              <a:lnTo>
                                <a:pt x="19" y="59"/>
                              </a:lnTo>
                              <a:close/>
                              <a:moveTo>
                                <a:pt x="20" y="50"/>
                              </a:moveTo>
                              <a:cubicBezTo>
                                <a:pt x="30" y="50"/>
                                <a:pt x="42" y="51"/>
                                <a:pt x="55" y="51"/>
                              </a:cubicBezTo>
                              <a:cubicBezTo>
                                <a:pt x="60" y="51"/>
                                <a:pt x="65" y="50"/>
                                <a:pt x="70" y="50"/>
                              </a:cubicBezTo>
                              <a:lnTo>
                                <a:pt x="70" y="43"/>
                              </a:lnTo>
                              <a:cubicBezTo>
                                <a:pt x="70" y="36"/>
                                <a:pt x="68" y="29"/>
                                <a:pt x="66" y="23"/>
                              </a:cubicBezTo>
                              <a:cubicBezTo>
                                <a:pt x="64" y="19"/>
                                <a:pt x="62" y="15"/>
                                <a:pt x="58" y="13"/>
                              </a:cubicBezTo>
                              <a:cubicBezTo>
                                <a:pt x="54" y="10"/>
                                <a:pt x="50" y="9"/>
                                <a:pt x="45" y="9"/>
                              </a:cubicBezTo>
                              <a:cubicBezTo>
                                <a:pt x="37" y="9"/>
                                <a:pt x="31" y="12"/>
                                <a:pt x="27" y="19"/>
                              </a:cubicBezTo>
                              <a:cubicBezTo>
                                <a:pt x="22" y="25"/>
                                <a:pt x="20" y="36"/>
                                <a:pt x="20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F94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Freeform 14"/>
                      <wps:cNvSpPr>
                        <a:spLocks/>
                      </wps:cNvSpPr>
                      <wps:spPr bwMode="auto">
                        <a:xfrm>
                          <a:off x="458" y="278"/>
                          <a:ext cx="14" cy="22"/>
                        </a:xfrm>
                        <a:custGeom>
                          <a:avLst/>
                          <a:gdLst>
                            <a:gd name="T0" fmla="*/ 0 w 75"/>
                            <a:gd name="T1" fmla="*/ 0 h 118"/>
                            <a:gd name="T2" fmla="*/ 0 w 75"/>
                            <a:gd name="T3" fmla="*/ 0 h 118"/>
                            <a:gd name="T4" fmla="*/ 0 w 75"/>
                            <a:gd name="T5" fmla="*/ 0 h 118"/>
                            <a:gd name="T6" fmla="*/ 0 w 75"/>
                            <a:gd name="T7" fmla="*/ 0 h 118"/>
                            <a:gd name="T8" fmla="*/ 1 w 75"/>
                            <a:gd name="T9" fmla="*/ 0 h 118"/>
                            <a:gd name="T10" fmla="*/ 1 w 75"/>
                            <a:gd name="T11" fmla="*/ 0 h 118"/>
                            <a:gd name="T12" fmla="*/ 1 w 75"/>
                            <a:gd name="T13" fmla="*/ 0 h 118"/>
                            <a:gd name="T14" fmla="*/ 1 w 75"/>
                            <a:gd name="T15" fmla="*/ 0 h 118"/>
                            <a:gd name="T16" fmla="*/ 0 w 75"/>
                            <a:gd name="T17" fmla="*/ 0 h 118"/>
                            <a:gd name="T18" fmla="*/ 0 w 75"/>
                            <a:gd name="T19" fmla="*/ 0 h 118"/>
                            <a:gd name="T20" fmla="*/ 0 w 75"/>
                            <a:gd name="T21" fmla="*/ 0 h 118"/>
                            <a:gd name="T22" fmla="*/ 0 w 75"/>
                            <a:gd name="T23" fmla="*/ 0 h 118"/>
                            <a:gd name="T24" fmla="*/ 0 w 75"/>
                            <a:gd name="T25" fmla="*/ 0 h 118"/>
                            <a:gd name="T26" fmla="*/ 0 w 75"/>
                            <a:gd name="T27" fmla="*/ 1 h 118"/>
                            <a:gd name="T28" fmla="*/ 0 w 75"/>
                            <a:gd name="T29" fmla="*/ 1 h 118"/>
                            <a:gd name="T30" fmla="*/ 0 w 75"/>
                            <a:gd name="T31" fmla="*/ 1 h 118"/>
                            <a:gd name="T32" fmla="*/ 0 w 75"/>
                            <a:gd name="T33" fmla="*/ 1 h 118"/>
                            <a:gd name="T34" fmla="*/ 0 w 75"/>
                            <a:gd name="T35" fmla="*/ 1 h 118"/>
                            <a:gd name="T36" fmla="*/ 0 w 75"/>
                            <a:gd name="T37" fmla="*/ 1 h 118"/>
                            <a:gd name="T38" fmla="*/ 0 w 75"/>
                            <a:gd name="T39" fmla="*/ 1 h 118"/>
                            <a:gd name="T40" fmla="*/ 0 w 75"/>
                            <a:gd name="T41" fmla="*/ 1 h 118"/>
                            <a:gd name="T42" fmla="*/ 0 w 75"/>
                            <a:gd name="T43" fmla="*/ 1 h 118"/>
                            <a:gd name="T44" fmla="*/ 0 w 75"/>
                            <a:gd name="T45" fmla="*/ 1 h 118"/>
                            <a:gd name="T46" fmla="*/ 0 w 75"/>
                            <a:gd name="T47" fmla="*/ 1 h 118"/>
                            <a:gd name="T48" fmla="*/ 0 w 75"/>
                            <a:gd name="T49" fmla="*/ 1 h 118"/>
                            <a:gd name="T50" fmla="*/ 0 w 75"/>
                            <a:gd name="T51" fmla="*/ 0 h 118"/>
                            <a:gd name="T52" fmla="*/ 0 w 75"/>
                            <a:gd name="T53" fmla="*/ 0 h 118"/>
                            <a:gd name="T54" fmla="*/ 0 w 75"/>
                            <a:gd name="T55" fmla="*/ 0 h 118"/>
                            <a:gd name="T56" fmla="*/ 0 w 75"/>
                            <a:gd name="T57" fmla="*/ 0 h 118"/>
                            <a:gd name="T58" fmla="*/ 0 w 75"/>
                            <a:gd name="T59" fmla="*/ 0 h 118"/>
                            <a:gd name="T60" fmla="*/ 0 w 75"/>
                            <a:gd name="T61" fmla="*/ 0 h 118"/>
                            <a:gd name="T62" fmla="*/ 0 w 75"/>
                            <a:gd name="T63" fmla="*/ 0 h 118"/>
                            <a:gd name="T64" fmla="*/ 0 w 75"/>
                            <a:gd name="T65" fmla="*/ 0 h 118"/>
                            <a:gd name="T66" fmla="*/ 0 w 75"/>
                            <a:gd name="T67" fmla="*/ 0 h 118"/>
                            <a:gd name="T68" fmla="*/ 0 w 75"/>
                            <a:gd name="T69" fmla="*/ 0 h 118"/>
                            <a:gd name="T70" fmla="*/ 0 w 75"/>
                            <a:gd name="T71" fmla="*/ 0 h 118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75"/>
                            <a:gd name="T109" fmla="*/ 0 h 118"/>
                            <a:gd name="T110" fmla="*/ 75 w 75"/>
                            <a:gd name="T111" fmla="*/ 118 h 118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75" h="118">
                              <a:moveTo>
                                <a:pt x="35" y="28"/>
                              </a:moveTo>
                              <a:cubicBezTo>
                                <a:pt x="38" y="25"/>
                                <a:pt x="41" y="21"/>
                                <a:pt x="44" y="15"/>
                              </a:cubicBezTo>
                              <a:cubicBezTo>
                                <a:pt x="48" y="10"/>
                                <a:pt x="52" y="6"/>
                                <a:pt x="55" y="3"/>
                              </a:cubicBezTo>
                              <a:cubicBezTo>
                                <a:pt x="58" y="1"/>
                                <a:pt x="62" y="0"/>
                                <a:pt x="65" y="0"/>
                              </a:cubicBezTo>
                              <a:cubicBezTo>
                                <a:pt x="69" y="0"/>
                                <a:pt x="72" y="1"/>
                                <a:pt x="74" y="2"/>
                              </a:cubicBezTo>
                              <a:cubicBezTo>
                                <a:pt x="75" y="2"/>
                                <a:pt x="75" y="3"/>
                                <a:pt x="75" y="4"/>
                              </a:cubicBezTo>
                              <a:lnTo>
                                <a:pt x="75" y="5"/>
                              </a:lnTo>
                              <a:cubicBezTo>
                                <a:pt x="74" y="12"/>
                                <a:pt x="74" y="21"/>
                                <a:pt x="74" y="33"/>
                              </a:cubicBezTo>
                              <a:lnTo>
                                <a:pt x="69" y="33"/>
                              </a:lnTo>
                              <a:cubicBezTo>
                                <a:pt x="67" y="29"/>
                                <a:pt x="66" y="26"/>
                                <a:pt x="63" y="24"/>
                              </a:cubicBezTo>
                              <a:cubicBezTo>
                                <a:pt x="61" y="22"/>
                                <a:pt x="59" y="21"/>
                                <a:pt x="56" y="21"/>
                              </a:cubicBezTo>
                              <a:cubicBezTo>
                                <a:pt x="52" y="21"/>
                                <a:pt x="48" y="23"/>
                                <a:pt x="44" y="26"/>
                              </a:cubicBezTo>
                              <a:cubicBezTo>
                                <a:pt x="41" y="30"/>
                                <a:pt x="39" y="34"/>
                                <a:pt x="37" y="40"/>
                              </a:cubicBezTo>
                              <a:cubicBezTo>
                                <a:pt x="36" y="46"/>
                                <a:pt x="36" y="57"/>
                                <a:pt x="36" y="74"/>
                              </a:cubicBezTo>
                              <a:cubicBezTo>
                                <a:pt x="36" y="86"/>
                                <a:pt x="36" y="95"/>
                                <a:pt x="37" y="103"/>
                              </a:cubicBezTo>
                              <a:cubicBezTo>
                                <a:pt x="37" y="106"/>
                                <a:pt x="38" y="107"/>
                                <a:pt x="39" y="108"/>
                              </a:cubicBezTo>
                              <a:cubicBezTo>
                                <a:pt x="42" y="110"/>
                                <a:pt x="45" y="111"/>
                                <a:pt x="50" y="111"/>
                              </a:cubicBezTo>
                              <a:lnTo>
                                <a:pt x="57" y="111"/>
                              </a:lnTo>
                              <a:lnTo>
                                <a:pt x="57" y="118"/>
                              </a:lnTo>
                              <a:cubicBezTo>
                                <a:pt x="46" y="117"/>
                                <a:pt x="36" y="117"/>
                                <a:pt x="27" y="117"/>
                              </a:cubicBezTo>
                              <a:cubicBezTo>
                                <a:pt x="18" y="117"/>
                                <a:pt x="9" y="117"/>
                                <a:pt x="0" y="118"/>
                              </a:cubicBezTo>
                              <a:lnTo>
                                <a:pt x="0" y="111"/>
                              </a:lnTo>
                              <a:lnTo>
                                <a:pt x="10" y="110"/>
                              </a:lnTo>
                              <a:cubicBezTo>
                                <a:pt x="13" y="109"/>
                                <a:pt x="15" y="109"/>
                                <a:pt x="16" y="107"/>
                              </a:cubicBezTo>
                              <a:cubicBezTo>
                                <a:pt x="17" y="106"/>
                                <a:pt x="18" y="102"/>
                                <a:pt x="18" y="96"/>
                              </a:cubicBezTo>
                              <a:cubicBezTo>
                                <a:pt x="19" y="84"/>
                                <a:pt x="19" y="70"/>
                                <a:pt x="19" y="54"/>
                              </a:cubicBezTo>
                              <a:cubicBezTo>
                                <a:pt x="19" y="35"/>
                                <a:pt x="18" y="23"/>
                                <a:pt x="17" y="20"/>
                              </a:cubicBezTo>
                              <a:cubicBezTo>
                                <a:pt x="16" y="17"/>
                                <a:pt x="13" y="16"/>
                                <a:pt x="8" y="16"/>
                              </a:cubicBezTo>
                              <a:lnTo>
                                <a:pt x="0" y="16"/>
                              </a:lnTo>
                              <a:lnTo>
                                <a:pt x="0" y="9"/>
                              </a:lnTo>
                              <a:cubicBezTo>
                                <a:pt x="6" y="8"/>
                                <a:pt x="12" y="7"/>
                                <a:pt x="18" y="6"/>
                              </a:cubicBezTo>
                              <a:cubicBezTo>
                                <a:pt x="23" y="4"/>
                                <a:pt x="27" y="3"/>
                                <a:pt x="31" y="0"/>
                              </a:cubicBezTo>
                              <a:cubicBezTo>
                                <a:pt x="32" y="0"/>
                                <a:pt x="33" y="0"/>
                                <a:pt x="34" y="0"/>
                              </a:cubicBezTo>
                              <a:cubicBezTo>
                                <a:pt x="35" y="0"/>
                                <a:pt x="35" y="0"/>
                                <a:pt x="35" y="0"/>
                              </a:cubicBezTo>
                              <a:cubicBezTo>
                                <a:pt x="36" y="1"/>
                                <a:pt x="36" y="2"/>
                                <a:pt x="36" y="4"/>
                              </a:cubicBezTo>
                              <a:lnTo>
                                <a:pt x="35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6C7A2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15"/>
                      <wps:cNvSpPr>
                        <a:spLocks/>
                      </wps:cNvSpPr>
                      <wps:spPr bwMode="auto">
                        <a:xfrm>
                          <a:off x="484" y="266"/>
                          <a:ext cx="20" cy="35"/>
                        </a:xfrm>
                        <a:custGeom>
                          <a:avLst/>
                          <a:gdLst>
                            <a:gd name="T0" fmla="*/ 1 w 104"/>
                            <a:gd name="T1" fmla="*/ 0 h 178"/>
                            <a:gd name="T2" fmla="*/ 1 w 104"/>
                            <a:gd name="T3" fmla="*/ 0 h 178"/>
                            <a:gd name="T4" fmla="*/ 1 w 104"/>
                            <a:gd name="T5" fmla="*/ 0 h 178"/>
                            <a:gd name="T6" fmla="*/ 1 w 104"/>
                            <a:gd name="T7" fmla="*/ 0 h 178"/>
                            <a:gd name="T8" fmla="*/ 1 w 104"/>
                            <a:gd name="T9" fmla="*/ 0 h 178"/>
                            <a:gd name="T10" fmla="*/ 1 w 104"/>
                            <a:gd name="T11" fmla="*/ 0 h 178"/>
                            <a:gd name="T12" fmla="*/ 0 w 104"/>
                            <a:gd name="T13" fmla="*/ 0 h 178"/>
                            <a:gd name="T14" fmla="*/ 0 w 104"/>
                            <a:gd name="T15" fmla="*/ 0 h 178"/>
                            <a:gd name="T16" fmla="*/ 0 w 104"/>
                            <a:gd name="T17" fmla="*/ 0 h 178"/>
                            <a:gd name="T18" fmla="*/ 0 w 104"/>
                            <a:gd name="T19" fmla="*/ 0 h 178"/>
                            <a:gd name="T20" fmla="*/ 0 w 104"/>
                            <a:gd name="T21" fmla="*/ 1 h 178"/>
                            <a:gd name="T22" fmla="*/ 0 w 104"/>
                            <a:gd name="T23" fmla="*/ 1 h 178"/>
                            <a:gd name="T24" fmla="*/ 1 w 104"/>
                            <a:gd name="T25" fmla="*/ 1 h 178"/>
                            <a:gd name="T26" fmla="*/ 1 w 104"/>
                            <a:gd name="T27" fmla="*/ 1 h 178"/>
                            <a:gd name="T28" fmla="*/ 1 w 104"/>
                            <a:gd name="T29" fmla="*/ 1 h 178"/>
                            <a:gd name="T30" fmla="*/ 1 w 104"/>
                            <a:gd name="T31" fmla="*/ 1 h 178"/>
                            <a:gd name="T32" fmla="*/ 0 w 104"/>
                            <a:gd name="T33" fmla="*/ 1 h 178"/>
                            <a:gd name="T34" fmla="*/ 0 w 104"/>
                            <a:gd name="T35" fmla="*/ 1 h 178"/>
                            <a:gd name="T36" fmla="*/ 0 w 104"/>
                            <a:gd name="T37" fmla="*/ 1 h 178"/>
                            <a:gd name="T38" fmla="*/ 0 w 104"/>
                            <a:gd name="T39" fmla="*/ 1 h 178"/>
                            <a:gd name="T40" fmla="*/ 0 w 104"/>
                            <a:gd name="T41" fmla="*/ 1 h 178"/>
                            <a:gd name="T42" fmla="*/ 0 w 104"/>
                            <a:gd name="T43" fmla="*/ 1 h 178"/>
                            <a:gd name="T44" fmla="*/ 0 w 104"/>
                            <a:gd name="T45" fmla="*/ 1 h 178"/>
                            <a:gd name="T46" fmla="*/ 0 w 104"/>
                            <a:gd name="T47" fmla="*/ 1 h 178"/>
                            <a:gd name="T48" fmla="*/ 0 w 104"/>
                            <a:gd name="T49" fmla="*/ 1 h 178"/>
                            <a:gd name="T50" fmla="*/ 0 w 104"/>
                            <a:gd name="T51" fmla="*/ 1 h 178"/>
                            <a:gd name="T52" fmla="*/ 1 w 104"/>
                            <a:gd name="T53" fmla="*/ 1 h 178"/>
                            <a:gd name="T54" fmla="*/ 1 w 104"/>
                            <a:gd name="T55" fmla="*/ 1 h 178"/>
                            <a:gd name="T56" fmla="*/ 1 w 104"/>
                            <a:gd name="T57" fmla="*/ 1 h 178"/>
                            <a:gd name="T58" fmla="*/ 1 w 104"/>
                            <a:gd name="T59" fmla="*/ 1 h 178"/>
                            <a:gd name="T60" fmla="*/ 0 w 104"/>
                            <a:gd name="T61" fmla="*/ 1 h 178"/>
                            <a:gd name="T62" fmla="*/ 0 w 104"/>
                            <a:gd name="T63" fmla="*/ 1 h 178"/>
                            <a:gd name="T64" fmla="*/ 0 w 104"/>
                            <a:gd name="T65" fmla="*/ 1 h 178"/>
                            <a:gd name="T66" fmla="*/ 0 w 104"/>
                            <a:gd name="T67" fmla="*/ 0 h 178"/>
                            <a:gd name="T68" fmla="*/ 0 w 104"/>
                            <a:gd name="T69" fmla="*/ 0 h 178"/>
                            <a:gd name="T70" fmla="*/ 0 w 104"/>
                            <a:gd name="T71" fmla="*/ 0 h 178"/>
                            <a:gd name="T72" fmla="*/ 1 w 104"/>
                            <a:gd name="T73" fmla="*/ 0 h 178"/>
                            <a:gd name="T74" fmla="*/ 1 w 104"/>
                            <a:gd name="T75" fmla="*/ 0 h 178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w 104"/>
                            <a:gd name="T115" fmla="*/ 0 h 178"/>
                            <a:gd name="T116" fmla="*/ 104 w 104"/>
                            <a:gd name="T117" fmla="*/ 178 h 178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T114" t="T115" r="T116" b="T117"/>
                          <a:pathLst>
                            <a:path w="104" h="178">
                              <a:moveTo>
                                <a:pt x="95" y="11"/>
                              </a:moveTo>
                              <a:cubicBezTo>
                                <a:pt x="93" y="19"/>
                                <a:pt x="92" y="30"/>
                                <a:pt x="92" y="44"/>
                              </a:cubicBezTo>
                              <a:lnTo>
                                <a:pt x="85" y="44"/>
                              </a:lnTo>
                              <a:lnTo>
                                <a:pt x="85" y="35"/>
                              </a:lnTo>
                              <a:cubicBezTo>
                                <a:pt x="85" y="28"/>
                                <a:pt x="85" y="24"/>
                                <a:pt x="83" y="22"/>
                              </a:cubicBezTo>
                              <a:cubicBezTo>
                                <a:pt x="82" y="19"/>
                                <a:pt x="78" y="17"/>
                                <a:pt x="72" y="15"/>
                              </a:cubicBezTo>
                              <a:cubicBezTo>
                                <a:pt x="66" y="12"/>
                                <a:pt x="59" y="11"/>
                                <a:pt x="53" y="11"/>
                              </a:cubicBezTo>
                              <a:cubicBezTo>
                                <a:pt x="42" y="11"/>
                                <a:pt x="33" y="14"/>
                                <a:pt x="27" y="21"/>
                              </a:cubicBezTo>
                              <a:cubicBezTo>
                                <a:pt x="21" y="27"/>
                                <a:pt x="18" y="36"/>
                                <a:pt x="18" y="46"/>
                              </a:cubicBezTo>
                              <a:cubicBezTo>
                                <a:pt x="18" y="52"/>
                                <a:pt x="19" y="58"/>
                                <a:pt x="21" y="63"/>
                              </a:cubicBezTo>
                              <a:cubicBezTo>
                                <a:pt x="24" y="67"/>
                                <a:pt x="27" y="71"/>
                                <a:pt x="32" y="73"/>
                              </a:cubicBezTo>
                              <a:cubicBezTo>
                                <a:pt x="36" y="75"/>
                                <a:pt x="45" y="77"/>
                                <a:pt x="59" y="78"/>
                              </a:cubicBezTo>
                              <a:cubicBezTo>
                                <a:pt x="73" y="80"/>
                                <a:pt x="83" y="82"/>
                                <a:pt x="88" y="85"/>
                              </a:cubicBezTo>
                              <a:cubicBezTo>
                                <a:pt x="93" y="87"/>
                                <a:pt x="97" y="92"/>
                                <a:pt x="100" y="97"/>
                              </a:cubicBezTo>
                              <a:cubicBezTo>
                                <a:pt x="103" y="103"/>
                                <a:pt x="104" y="110"/>
                                <a:pt x="104" y="119"/>
                              </a:cubicBezTo>
                              <a:cubicBezTo>
                                <a:pt x="104" y="135"/>
                                <a:pt x="99" y="149"/>
                                <a:pt x="87" y="161"/>
                              </a:cubicBezTo>
                              <a:cubicBezTo>
                                <a:pt x="76" y="172"/>
                                <a:pt x="60" y="178"/>
                                <a:pt x="41" y="178"/>
                              </a:cubicBezTo>
                              <a:cubicBezTo>
                                <a:pt x="35" y="178"/>
                                <a:pt x="28" y="177"/>
                                <a:pt x="21" y="176"/>
                              </a:cubicBezTo>
                              <a:cubicBezTo>
                                <a:pt x="15" y="174"/>
                                <a:pt x="8" y="172"/>
                                <a:pt x="1" y="169"/>
                              </a:cubicBezTo>
                              <a:cubicBezTo>
                                <a:pt x="2" y="159"/>
                                <a:pt x="3" y="147"/>
                                <a:pt x="3" y="131"/>
                              </a:cubicBezTo>
                              <a:lnTo>
                                <a:pt x="10" y="131"/>
                              </a:lnTo>
                              <a:lnTo>
                                <a:pt x="10" y="138"/>
                              </a:lnTo>
                              <a:cubicBezTo>
                                <a:pt x="10" y="145"/>
                                <a:pt x="10" y="150"/>
                                <a:pt x="11" y="152"/>
                              </a:cubicBezTo>
                              <a:cubicBezTo>
                                <a:pt x="12" y="154"/>
                                <a:pt x="13" y="156"/>
                                <a:pt x="16" y="158"/>
                              </a:cubicBezTo>
                              <a:cubicBezTo>
                                <a:pt x="19" y="161"/>
                                <a:pt x="24" y="164"/>
                                <a:pt x="29" y="165"/>
                              </a:cubicBezTo>
                              <a:cubicBezTo>
                                <a:pt x="34" y="167"/>
                                <a:pt x="40" y="168"/>
                                <a:pt x="46" y="168"/>
                              </a:cubicBezTo>
                              <a:cubicBezTo>
                                <a:pt x="59" y="168"/>
                                <a:pt x="69" y="164"/>
                                <a:pt x="76" y="157"/>
                              </a:cubicBezTo>
                              <a:cubicBezTo>
                                <a:pt x="83" y="150"/>
                                <a:pt x="86" y="141"/>
                                <a:pt x="86" y="129"/>
                              </a:cubicBezTo>
                              <a:cubicBezTo>
                                <a:pt x="86" y="123"/>
                                <a:pt x="85" y="117"/>
                                <a:pt x="83" y="113"/>
                              </a:cubicBezTo>
                              <a:cubicBezTo>
                                <a:pt x="80" y="108"/>
                                <a:pt x="77" y="105"/>
                                <a:pt x="73" y="103"/>
                              </a:cubicBezTo>
                              <a:cubicBezTo>
                                <a:pt x="69" y="101"/>
                                <a:pt x="61" y="99"/>
                                <a:pt x="49" y="98"/>
                              </a:cubicBezTo>
                              <a:cubicBezTo>
                                <a:pt x="33" y="96"/>
                                <a:pt x="23" y="94"/>
                                <a:pt x="17" y="91"/>
                              </a:cubicBezTo>
                              <a:cubicBezTo>
                                <a:pt x="12" y="88"/>
                                <a:pt x="8" y="84"/>
                                <a:pt x="4" y="78"/>
                              </a:cubicBezTo>
                              <a:cubicBezTo>
                                <a:pt x="1" y="71"/>
                                <a:pt x="0" y="63"/>
                                <a:pt x="0" y="54"/>
                              </a:cubicBezTo>
                              <a:cubicBezTo>
                                <a:pt x="0" y="38"/>
                                <a:pt x="4" y="25"/>
                                <a:pt x="14" y="15"/>
                              </a:cubicBezTo>
                              <a:cubicBezTo>
                                <a:pt x="24" y="5"/>
                                <a:pt x="37" y="0"/>
                                <a:pt x="54" y="0"/>
                              </a:cubicBezTo>
                              <a:cubicBezTo>
                                <a:pt x="61" y="0"/>
                                <a:pt x="68" y="1"/>
                                <a:pt x="75" y="3"/>
                              </a:cubicBezTo>
                              <a:cubicBezTo>
                                <a:pt x="82" y="5"/>
                                <a:pt x="89" y="7"/>
                                <a:pt x="95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B905B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6"/>
                      <wps:cNvSpPr>
                        <a:spLocks noEditPoints="1"/>
                      </wps:cNvSpPr>
                      <wps:spPr bwMode="auto">
                        <a:xfrm>
                          <a:off x="506" y="267"/>
                          <a:ext cx="9" cy="33"/>
                        </a:xfrm>
                        <a:custGeom>
                          <a:avLst/>
                          <a:gdLst>
                            <a:gd name="T0" fmla="*/ 0 w 51"/>
                            <a:gd name="T1" fmla="*/ 0 h 172"/>
                            <a:gd name="T2" fmla="*/ 0 w 51"/>
                            <a:gd name="T3" fmla="*/ 0 h 172"/>
                            <a:gd name="T4" fmla="*/ 0 w 51"/>
                            <a:gd name="T5" fmla="*/ 0 h 172"/>
                            <a:gd name="T6" fmla="*/ 0 w 51"/>
                            <a:gd name="T7" fmla="*/ 0 h 172"/>
                            <a:gd name="T8" fmla="*/ 0 w 51"/>
                            <a:gd name="T9" fmla="*/ 0 h 172"/>
                            <a:gd name="T10" fmla="*/ 0 w 51"/>
                            <a:gd name="T11" fmla="*/ 0 h 172"/>
                            <a:gd name="T12" fmla="*/ 0 w 51"/>
                            <a:gd name="T13" fmla="*/ 0 h 172"/>
                            <a:gd name="T14" fmla="*/ 0 w 51"/>
                            <a:gd name="T15" fmla="*/ 0 h 172"/>
                            <a:gd name="T16" fmla="*/ 0 w 51"/>
                            <a:gd name="T17" fmla="*/ 0 h 172"/>
                            <a:gd name="T18" fmla="*/ 0 w 51"/>
                            <a:gd name="T19" fmla="*/ 0 h 172"/>
                            <a:gd name="T20" fmla="*/ 0 w 51"/>
                            <a:gd name="T21" fmla="*/ 0 h 172"/>
                            <a:gd name="T22" fmla="*/ 0 w 51"/>
                            <a:gd name="T23" fmla="*/ 1 h 172"/>
                            <a:gd name="T24" fmla="*/ 0 w 51"/>
                            <a:gd name="T25" fmla="*/ 1 h 172"/>
                            <a:gd name="T26" fmla="*/ 0 w 51"/>
                            <a:gd name="T27" fmla="*/ 1 h 172"/>
                            <a:gd name="T28" fmla="*/ 0 w 51"/>
                            <a:gd name="T29" fmla="*/ 1 h 172"/>
                            <a:gd name="T30" fmla="*/ 0 w 51"/>
                            <a:gd name="T31" fmla="*/ 1 h 172"/>
                            <a:gd name="T32" fmla="*/ 0 w 51"/>
                            <a:gd name="T33" fmla="*/ 1 h 172"/>
                            <a:gd name="T34" fmla="*/ 0 w 51"/>
                            <a:gd name="T35" fmla="*/ 1 h 172"/>
                            <a:gd name="T36" fmla="*/ 0 w 51"/>
                            <a:gd name="T37" fmla="*/ 1 h 172"/>
                            <a:gd name="T38" fmla="*/ 0 w 51"/>
                            <a:gd name="T39" fmla="*/ 1 h 172"/>
                            <a:gd name="T40" fmla="*/ 0 w 51"/>
                            <a:gd name="T41" fmla="*/ 1 h 172"/>
                            <a:gd name="T42" fmla="*/ 0 w 51"/>
                            <a:gd name="T43" fmla="*/ 1 h 172"/>
                            <a:gd name="T44" fmla="*/ 0 w 51"/>
                            <a:gd name="T45" fmla="*/ 1 h 172"/>
                            <a:gd name="T46" fmla="*/ 0 w 51"/>
                            <a:gd name="T47" fmla="*/ 1 h 172"/>
                            <a:gd name="T48" fmla="*/ 0 w 51"/>
                            <a:gd name="T49" fmla="*/ 1 h 172"/>
                            <a:gd name="T50" fmla="*/ 0 w 51"/>
                            <a:gd name="T51" fmla="*/ 1 h 172"/>
                            <a:gd name="T52" fmla="*/ 0 w 51"/>
                            <a:gd name="T53" fmla="*/ 1 h 172"/>
                            <a:gd name="T54" fmla="*/ 0 w 51"/>
                            <a:gd name="T55" fmla="*/ 1 h 172"/>
                            <a:gd name="T56" fmla="*/ 0 w 51"/>
                            <a:gd name="T57" fmla="*/ 1 h 172"/>
                            <a:gd name="T58" fmla="*/ 0 w 51"/>
                            <a:gd name="T59" fmla="*/ 0 h 172"/>
                            <a:gd name="T60" fmla="*/ 0 w 51"/>
                            <a:gd name="T61" fmla="*/ 0 h 172"/>
                            <a:gd name="T62" fmla="*/ 0 w 51"/>
                            <a:gd name="T63" fmla="*/ 0 h 172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51"/>
                            <a:gd name="T97" fmla="*/ 0 h 172"/>
                            <a:gd name="T98" fmla="*/ 51 w 51"/>
                            <a:gd name="T99" fmla="*/ 172 h 172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51" h="172">
                              <a:moveTo>
                                <a:pt x="25" y="0"/>
                              </a:moveTo>
                              <a:cubicBezTo>
                                <a:pt x="28" y="0"/>
                                <a:pt x="31" y="1"/>
                                <a:pt x="33" y="4"/>
                              </a:cubicBezTo>
                              <a:cubicBezTo>
                                <a:pt x="35" y="7"/>
                                <a:pt x="36" y="10"/>
                                <a:pt x="36" y="14"/>
                              </a:cubicBezTo>
                              <a:cubicBezTo>
                                <a:pt x="36" y="17"/>
                                <a:pt x="35" y="21"/>
                                <a:pt x="33" y="23"/>
                              </a:cubicBezTo>
                              <a:cubicBezTo>
                                <a:pt x="31" y="26"/>
                                <a:pt x="28" y="27"/>
                                <a:pt x="25" y="27"/>
                              </a:cubicBezTo>
                              <a:cubicBezTo>
                                <a:pt x="22" y="27"/>
                                <a:pt x="19" y="26"/>
                                <a:pt x="17" y="23"/>
                              </a:cubicBezTo>
                              <a:cubicBezTo>
                                <a:pt x="15" y="21"/>
                                <a:pt x="13" y="17"/>
                                <a:pt x="13" y="14"/>
                              </a:cubicBezTo>
                              <a:cubicBezTo>
                                <a:pt x="13" y="10"/>
                                <a:pt x="15" y="7"/>
                                <a:pt x="17" y="4"/>
                              </a:cubicBezTo>
                              <a:cubicBezTo>
                                <a:pt x="19" y="1"/>
                                <a:pt x="22" y="0"/>
                                <a:pt x="25" y="0"/>
                              </a:cubicBezTo>
                              <a:close/>
                              <a:moveTo>
                                <a:pt x="33" y="54"/>
                              </a:moveTo>
                              <a:lnTo>
                                <a:pt x="36" y="55"/>
                              </a:lnTo>
                              <a:cubicBezTo>
                                <a:pt x="35" y="62"/>
                                <a:pt x="35" y="68"/>
                                <a:pt x="35" y="76"/>
                              </a:cubicBezTo>
                              <a:cubicBezTo>
                                <a:pt x="34" y="99"/>
                                <a:pt x="34" y="117"/>
                                <a:pt x="34" y="128"/>
                              </a:cubicBezTo>
                              <a:cubicBezTo>
                                <a:pt x="34" y="139"/>
                                <a:pt x="34" y="148"/>
                                <a:pt x="35" y="155"/>
                              </a:cubicBezTo>
                              <a:cubicBezTo>
                                <a:pt x="35" y="158"/>
                                <a:pt x="36" y="160"/>
                                <a:pt x="37" y="161"/>
                              </a:cubicBezTo>
                              <a:cubicBezTo>
                                <a:pt x="38" y="162"/>
                                <a:pt x="40" y="163"/>
                                <a:pt x="44" y="164"/>
                              </a:cubicBezTo>
                              <a:lnTo>
                                <a:pt x="51" y="165"/>
                              </a:lnTo>
                              <a:lnTo>
                                <a:pt x="51" y="172"/>
                              </a:lnTo>
                              <a:cubicBezTo>
                                <a:pt x="41" y="171"/>
                                <a:pt x="32" y="171"/>
                                <a:pt x="24" y="171"/>
                              </a:cubicBezTo>
                              <a:cubicBezTo>
                                <a:pt x="16" y="171"/>
                                <a:pt x="8" y="171"/>
                                <a:pt x="0" y="172"/>
                              </a:cubicBezTo>
                              <a:lnTo>
                                <a:pt x="0" y="165"/>
                              </a:lnTo>
                              <a:lnTo>
                                <a:pt x="8" y="164"/>
                              </a:lnTo>
                              <a:cubicBezTo>
                                <a:pt x="12" y="163"/>
                                <a:pt x="14" y="163"/>
                                <a:pt x="15" y="161"/>
                              </a:cubicBezTo>
                              <a:cubicBezTo>
                                <a:pt x="15" y="160"/>
                                <a:pt x="16" y="156"/>
                                <a:pt x="16" y="150"/>
                              </a:cubicBezTo>
                              <a:cubicBezTo>
                                <a:pt x="17" y="139"/>
                                <a:pt x="17" y="125"/>
                                <a:pt x="17" y="107"/>
                              </a:cubicBezTo>
                              <a:cubicBezTo>
                                <a:pt x="17" y="95"/>
                                <a:pt x="17" y="85"/>
                                <a:pt x="16" y="78"/>
                              </a:cubicBezTo>
                              <a:cubicBezTo>
                                <a:pt x="16" y="75"/>
                                <a:pt x="15" y="74"/>
                                <a:pt x="14" y="73"/>
                              </a:cubicBezTo>
                              <a:cubicBezTo>
                                <a:pt x="13" y="72"/>
                                <a:pt x="11" y="71"/>
                                <a:pt x="7" y="71"/>
                              </a:cubicBezTo>
                              <a:lnTo>
                                <a:pt x="0" y="71"/>
                              </a:lnTo>
                              <a:lnTo>
                                <a:pt x="0" y="64"/>
                              </a:lnTo>
                              <a:cubicBezTo>
                                <a:pt x="8" y="62"/>
                                <a:pt x="14" y="61"/>
                                <a:pt x="18" y="60"/>
                              </a:cubicBezTo>
                              <a:cubicBezTo>
                                <a:pt x="22" y="59"/>
                                <a:pt x="27" y="57"/>
                                <a:pt x="33" y="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CBC3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17"/>
                      <wps:cNvSpPr>
                        <a:spLocks/>
                      </wps:cNvSpPr>
                      <wps:spPr bwMode="auto">
                        <a:xfrm>
                          <a:off x="517" y="265"/>
                          <a:ext cx="10" cy="35"/>
                        </a:xfrm>
                        <a:custGeom>
                          <a:avLst/>
                          <a:gdLst>
                            <a:gd name="T0" fmla="*/ 0 w 50"/>
                            <a:gd name="T1" fmla="*/ 0 h 182"/>
                            <a:gd name="T2" fmla="*/ 0 w 50"/>
                            <a:gd name="T3" fmla="*/ 1 h 182"/>
                            <a:gd name="T4" fmla="*/ 0 w 50"/>
                            <a:gd name="T5" fmla="*/ 1 h 182"/>
                            <a:gd name="T6" fmla="*/ 0 w 50"/>
                            <a:gd name="T7" fmla="*/ 1 h 182"/>
                            <a:gd name="T8" fmla="*/ 0 w 50"/>
                            <a:gd name="T9" fmla="*/ 1 h 182"/>
                            <a:gd name="T10" fmla="*/ 0 w 50"/>
                            <a:gd name="T11" fmla="*/ 1 h 182"/>
                            <a:gd name="T12" fmla="*/ 0 w 50"/>
                            <a:gd name="T13" fmla="*/ 1 h 182"/>
                            <a:gd name="T14" fmla="*/ 0 w 50"/>
                            <a:gd name="T15" fmla="*/ 1 h 182"/>
                            <a:gd name="T16" fmla="*/ 0 w 50"/>
                            <a:gd name="T17" fmla="*/ 1 h 182"/>
                            <a:gd name="T18" fmla="*/ 0 w 50"/>
                            <a:gd name="T19" fmla="*/ 1 h 182"/>
                            <a:gd name="T20" fmla="*/ 0 w 50"/>
                            <a:gd name="T21" fmla="*/ 1 h 182"/>
                            <a:gd name="T22" fmla="*/ 0 w 50"/>
                            <a:gd name="T23" fmla="*/ 1 h 182"/>
                            <a:gd name="T24" fmla="*/ 0 w 50"/>
                            <a:gd name="T25" fmla="*/ 1 h 182"/>
                            <a:gd name="T26" fmla="*/ 0 w 50"/>
                            <a:gd name="T27" fmla="*/ 1 h 182"/>
                            <a:gd name="T28" fmla="*/ 0 w 50"/>
                            <a:gd name="T29" fmla="*/ 0 h 182"/>
                            <a:gd name="T30" fmla="*/ 0 w 50"/>
                            <a:gd name="T31" fmla="*/ 0 h 182"/>
                            <a:gd name="T32" fmla="*/ 0 w 50"/>
                            <a:gd name="T33" fmla="*/ 0 h 182"/>
                            <a:gd name="T34" fmla="*/ 0 w 50"/>
                            <a:gd name="T35" fmla="*/ 0 h 182"/>
                            <a:gd name="T36" fmla="*/ 0 w 50"/>
                            <a:gd name="T37" fmla="*/ 0 h 182"/>
                            <a:gd name="T38" fmla="*/ 0 w 50"/>
                            <a:gd name="T39" fmla="*/ 0 h 182"/>
                            <a:gd name="T40" fmla="*/ 0 w 50"/>
                            <a:gd name="T41" fmla="*/ 0 h 182"/>
                            <a:gd name="T42" fmla="*/ 0 w 50"/>
                            <a:gd name="T43" fmla="*/ 0 h 182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50"/>
                            <a:gd name="T67" fmla="*/ 0 h 182"/>
                            <a:gd name="T68" fmla="*/ 50 w 50"/>
                            <a:gd name="T69" fmla="*/ 182 h 182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50" h="182">
                              <a:moveTo>
                                <a:pt x="35" y="1"/>
                              </a:moveTo>
                              <a:cubicBezTo>
                                <a:pt x="34" y="25"/>
                                <a:pt x="34" y="46"/>
                                <a:pt x="34" y="66"/>
                              </a:cubicBezTo>
                              <a:lnTo>
                                <a:pt x="34" y="128"/>
                              </a:lnTo>
                              <a:cubicBezTo>
                                <a:pt x="34" y="153"/>
                                <a:pt x="34" y="167"/>
                                <a:pt x="35" y="170"/>
                              </a:cubicBezTo>
                              <a:cubicBezTo>
                                <a:pt x="35" y="172"/>
                                <a:pt x="38" y="173"/>
                                <a:pt x="42" y="174"/>
                              </a:cubicBezTo>
                              <a:lnTo>
                                <a:pt x="50" y="175"/>
                              </a:lnTo>
                              <a:lnTo>
                                <a:pt x="50" y="182"/>
                              </a:lnTo>
                              <a:cubicBezTo>
                                <a:pt x="43" y="181"/>
                                <a:pt x="36" y="181"/>
                                <a:pt x="29" y="181"/>
                              </a:cubicBezTo>
                              <a:cubicBezTo>
                                <a:pt x="22" y="181"/>
                                <a:pt x="12" y="181"/>
                                <a:pt x="0" y="182"/>
                              </a:cubicBezTo>
                              <a:lnTo>
                                <a:pt x="0" y="175"/>
                              </a:lnTo>
                              <a:lnTo>
                                <a:pt x="8" y="174"/>
                              </a:lnTo>
                              <a:cubicBezTo>
                                <a:pt x="12" y="174"/>
                                <a:pt x="14" y="172"/>
                                <a:pt x="15" y="170"/>
                              </a:cubicBezTo>
                              <a:cubicBezTo>
                                <a:pt x="16" y="167"/>
                                <a:pt x="16" y="153"/>
                                <a:pt x="16" y="127"/>
                              </a:cubicBezTo>
                              <a:lnTo>
                                <a:pt x="16" y="65"/>
                              </a:lnTo>
                              <a:lnTo>
                                <a:pt x="16" y="42"/>
                              </a:lnTo>
                              <a:lnTo>
                                <a:pt x="16" y="26"/>
                              </a:lnTo>
                              <a:cubicBezTo>
                                <a:pt x="16" y="22"/>
                                <a:pt x="16" y="19"/>
                                <a:pt x="15" y="18"/>
                              </a:cubicBezTo>
                              <a:cubicBezTo>
                                <a:pt x="14" y="17"/>
                                <a:pt x="11" y="16"/>
                                <a:pt x="8" y="16"/>
                              </a:cubicBezTo>
                              <a:lnTo>
                                <a:pt x="0" y="16"/>
                              </a:lnTo>
                              <a:lnTo>
                                <a:pt x="0" y="9"/>
                              </a:lnTo>
                              <a:cubicBezTo>
                                <a:pt x="14" y="8"/>
                                <a:pt x="25" y="4"/>
                                <a:pt x="34" y="0"/>
                              </a:cubicBezTo>
                              <a:lnTo>
                                <a:pt x="35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47D2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18"/>
                      <wps:cNvSpPr>
                        <a:spLocks noEditPoints="1"/>
                      </wps:cNvSpPr>
                      <wps:spPr bwMode="auto">
                        <a:xfrm>
                          <a:off x="528" y="265"/>
                          <a:ext cx="21" cy="36"/>
                        </a:xfrm>
                        <a:custGeom>
                          <a:avLst/>
                          <a:gdLst>
                            <a:gd name="T0" fmla="*/ 0 w 110"/>
                            <a:gd name="T1" fmla="*/ 0 h 184"/>
                            <a:gd name="T2" fmla="*/ 0 w 110"/>
                            <a:gd name="T3" fmla="*/ 0 h 184"/>
                            <a:gd name="T4" fmla="*/ 0 w 110"/>
                            <a:gd name="T5" fmla="*/ 0 h 184"/>
                            <a:gd name="T6" fmla="*/ 0 w 110"/>
                            <a:gd name="T7" fmla="*/ 0 h 184"/>
                            <a:gd name="T8" fmla="*/ 0 w 110"/>
                            <a:gd name="T9" fmla="*/ 0 h 184"/>
                            <a:gd name="T10" fmla="*/ 0 w 110"/>
                            <a:gd name="T11" fmla="*/ 0 h 184"/>
                            <a:gd name="T12" fmla="*/ 0 w 110"/>
                            <a:gd name="T13" fmla="*/ 0 h 184"/>
                            <a:gd name="T14" fmla="*/ 0 w 110"/>
                            <a:gd name="T15" fmla="*/ 0 h 184"/>
                            <a:gd name="T16" fmla="*/ 0 w 110"/>
                            <a:gd name="T17" fmla="*/ 1 h 184"/>
                            <a:gd name="T18" fmla="*/ 0 w 110"/>
                            <a:gd name="T19" fmla="*/ 1 h 184"/>
                            <a:gd name="T20" fmla="*/ 0 w 110"/>
                            <a:gd name="T21" fmla="*/ 1 h 184"/>
                            <a:gd name="T22" fmla="*/ 0 w 110"/>
                            <a:gd name="T23" fmla="*/ 1 h 184"/>
                            <a:gd name="T24" fmla="*/ 1 w 110"/>
                            <a:gd name="T25" fmla="*/ 1 h 184"/>
                            <a:gd name="T26" fmla="*/ 1 w 110"/>
                            <a:gd name="T27" fmla="*/ 1 h 184"/>
                            <a:gd name="T28" fmla="*/ 1 w 110"/>
                            <a:gd name="T29" fmla="*/ 1 h 184"/>
                            <a:gd name="T30" fmla="*/ 1 w 110"/>
                            <a:gd name="T31" fmla="*/ 1 h 184"/>
                            <a:gd name="T32" fmla="*/ 1 w 110"/>
                            <a:gd name="T33" fmla="*/ 1 h 184"/>
                            <a:gd name="T34" fmla="*/ 1 w 110"/>
                            <a:gd name="T35" fmla="*/ 1 h 184"/>
                            <a:gd name="T36" fmla="*/ 0 w 110"/>
                            <a:gd name="T37" fmla="*/ 1 h 184"/>
                            <a:gd name="T38" fmla="*/ 0 w 110"/>
                            <a:gd name="T39" fmla="*/ 1 h 184"/>
                            <a:gd name="T40" fmla="*/ 0 w 110"/>
                            <a:gd name="T41" fmla="*/ 1 h 184"/>
                            <a:gd name="T42" fmla="*/ 0 w 110"/>
                            <a:gd name="T43" fmla="*/ 1 h 184"/>
                            <a:gd name="T44" fmla="*/ 0 w 110"/>
                            <a:gd name="T45" fmla="*/ 1 h 184"/>
                            <a:gd name="T46" fmla="*/ 0 w 110"/>
                            <a:gd name="T47" fmla="*/ 1 h 184"/>
                            <a:gd name="T48" fmla="*/ 0 w 110"/>
                            <a:gd name="T49" fmla="*/ 1 h 184"/>
                            <a:gd name="T50" fmla="*/ 0 w 110"/>
                            <a:gd name="T51" fmla="*/ 1 h 184"/>
                            <a:gd name="T52" fmla="*/ 0 w 110"/>
                            <a:gd name="T53" fmla="*/ 0 h 184"/>
                            <a:gd name="T54" fmla="*/ 0 w 110"/>
                            <a:gd name="T55" fmla="*/ 0 h 184"/>
                            <a:gd name="T56" fmla="*/ 0 w 110"/>
                            <a:gd name="T57" fmla="*/ 0 h 184"/>
                            <a:gd name="T58" fmla="*/ 0 w 110"/>
                            <a:gd name="T59" fmla="*/ 0 h 184"/>
                            <a:gd name="T60" fmla="*/ 0 w 110"/>
                            <a:gd name="T61" fmla="*/ 1 h 184"/>
                            <a:gd name="T62" fmla="*/ 0 w 110"/>
                            <a:gd name="T63" fmla="*/ 1 h 184"/>
                            <a:gd name="T64" fmla="*/ 0 w 110"/>
                            <a:gd name="T65" fmla="*/ 1 h 184"/>
                            <a:gd name="T66" fmla="*/ 0 w 110"/>
                            <a:gd name="T67" fmla="*/ 1 h 184"/>
                            <a:gd name="T68" fmla="*/ 1 w 110"/>
                            <a:gd name="T69" fmla="*/ 1 h 184"/>
                            <a:gd name="T70" fmla="*/ 1 w 110"/>
                            <a:gd name="T71" fmla="*/ 1 h 184"/>
                            <a:gd name="T72" fmla="*/ 1 w 110"/>
                            <a:gd name="T73" fmla="*/ 1 h 184"/>
                            <a:gd name="T74" fmla="*/ 0 w 110"/>
                            <a:gd name="T75" fmla="*/ 1 h 184"/>
                            <a:gd name="T76" fmla="*/ 0 w 110"/>
                            <a:gd name="T77" fmla="*/ 1 h 184"/>
                            <a:gd name="T78" fmla="*/ 0 w 110"/>
                            <a:gd name="T79" fmla="*/ 1 h 184"/>
                            <a:gd name="T80" fmla="*/ 0 w 110"/>
                            <a:gd name="T81" fmla="*/ 1 h 184"/>
                            <a:gd name="T82" fmla="*/ 0 w 110"/>
                            <a:gd name="T83" fmla="*/ 1 h 184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w 110"/>
                            <a:gd name="T127" fmla="*/ 0 h 184"/>
                            <a:gd name="T128" fmla="*/ 110 w 110"/>
                            <a:gd name="T129" fmla="*/ 184 h 184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T126" t="T127" r="T128" b="T129"/>
                          <a:pathLst>
                            <a:path w="110" h="184">
                              <a:moveTo>
                                <a:pt x="0" y="16"/>
                              </a:moveTo>
                              <a:lnTo>
                                <a:pt x="0" y="9"/>
                              </a:lnTo>
                              <a:cubicBezTo>
                                <a:pt x="6" y="8"/>
                                <a:pt x="12" y="7"/>
                                <a:pt x="19" y="5"/>
                              </a:cubicBezTo>
                              <a:cubicBezTo>
                                <a:pt x="23" y="4"/>
                                <a:pt x="28" y="3"/>
                                <a:pt x="32" y="0"/>
                              </a:cubicBezTo>
                              <a:cubicBezTo>
                                <a:pt x="33" y="0"/>
                                <a:pt x="34" y="0"/>
                                <a:pt x="34" y="0"/>
                              </a:cubicBezTo>
                              <a:cubicBezTo>
                                <a:pt x="36" y="0"/>
                                <a:pt x="37" y="1"/>
                                <a:pt x="37" y="4"/>
                              </a:cubicBezTo>
                              <a:lnTo>
                                <a:pt x="36" y="10"/>
                              </a:lnTo>
                              <a:cubicBezTo>
                                <a:pt x="36" y="15"/>
                                <a:pt x="35" y="19"/>
                                <a:pt x="35" y="21"/>
                              </a:cubicBezTo>
                              <a:cubicBezTo>
                                <a:pt x="35" y="31"/>
                                <a:pt x="35" y="46"/>
                                <a:pt x="35" y="64"/>
                              </a:cubicBezTo>
                              <a:lnTo>
                                <a:pt x="35" y="89"/>
                              </a:lnTo>
                              <a:lnTo>
                                <a:pt x="47" y="74"/>
                              </a:lnTo>
                              <a:cubicBezTo>
                                <a:pt x="50" y="71"/>
                                <a:pt x="54" y="69"/>
                                <a:pt x="58" y="67"/>
                              </a:cubicBezTo>
                              <a:cubicBezTo>
                                <a:pt x="62" y="65"/>
                                <a:pt x="67" y="64"/>
                                <a:pt x="72" y="64"/>
                              </a:cubicBezTo>
                              <a:cubicBezTo>
                                <a:pt x="83" y="64"/>
                                <a:pt x="92" y="69"/>
                                <a:pt x="99" y="78"/>
                              </a:cubicBezTo>
                              <a:cubicBezTo>
                                <a:pt x="106" y="87"/>
                                <a:pt x="110" y="99"/>
                                <a:pt x="110" y="114"/>
                              </a:cubicBezTo>
                              <a:cubicBezTo>
                                <a:pt x="110" y="122"/>
                                <a:pt x="109" y="130"/>
                                <a:pt x="106" y="137"/>
                              </a:cubicBezTo>
                              <a:cubicBezTo>
                                <a:pt x="104" y="145"/>
                                <a:pt x="100" y="151"/>
                                <a:pt x="97" y="156"/>
                              </a:cubicBezTo>
                              <a:cubicBezTo>
                                <a:pt x="95" y="159"/>
                                <a:pt x="91" y="163"/>
                                <a:pt x="83" y="169"/>
                              </a:cubicBezTo>
                              <a:cubicBezTo>
                                <a:pt x="76" y="176"/>
                                <a:pt x="71" y="180"/>
                                <a:pt x="69" y="181"/>
                              </a:cubicBezTo>
                              <a:cubicBezTo>
                                <a:pt x="65" y="183"/>
                                <a:pt x="60" y="184"/>
                                <a:pt x="54" y="184"/>
                              </a:cubicBezTo>
                              <a:cubicBezTo>
                                <a:pt x="49" y="184"/>
                                <a:pt x="44" y="183"/>
                                <a:pt x="40" y="182"/>
                              </a:cubicBezTo>
                              <a:cubicBezTo>
                                <a:pt x="36" y="180"/>
                                <a:pt x="32" y="177"/>
                                <a:pt x="27" y="173"/>
                              </a:cubicBezTo>
                              <a:lnTo>
                                <a:pt x="19" y="182"/>
                              </a:lnTo>
                              <a:lnTo>
                                <a:pt x="16" y="181"/>
                              </a:lnTo>
                              <a:cubicBezTo>
                                <a:pt x="17" y="168"/>
                                <a:pt x="18" y="155"/>
                                <a:pt x="18" y="141"/>
                              </a:cubicBezTo>
                              <a:lnTo>
                                <a:pt x="18" y="64"/>
                              </a:lnTo>
                              <a:cubicBezTo>
                                <a:pt x="18" y="52"/>
                                <a:pt x="17" y="40"/>
                                <a:pt x="17" y="28"/>
                              </a:cubicBezTo>
                              <a:cubicBezTo>
                                <a:pt x="17" y="22"/>
                                <a:pt x="16" y="18"/>
                                <a:pt x="15" y="17"/>
                              </a:cubicBezTo>
                              <a:cubicBezTo>
                                <a:pt x="14" y="16"/>
                                <a:pt x="12" y="16"/>
                                <a:pt x="9" y="16"/>
                              </a:cubicBezTo>
                              <a:lnTo>
                                <a:pt x="0" y="16"/>
                              </a:lnTo>
                              <a:close/>
                              <a:moveTo>
                                <a:pt x="35" y="142"/>
                              </a:moveTo>
                              <a:cubicBezTo>
                                <a:pt x="35" y="151"/>
                                <a:pt x="35" y="156"/>
                                <a:pt x="36" y="157"/>
                              </a:cubicBezTo>
                              <a:cubicBezTo>
                                <a:pt x="37" y="160"/>
                                <a:pt x="40" y="163"/>
                                <a:pt x="45" y="167"/>
                              </a:cubicBezTo>
                              <a:cubicBezTo>
                                <a:pt x="49" y="170"/>
                                <a:pt x="55" y="172"/>
                                <a:pt x="61" y="172"/>
                              </a:cubicBezTo>
                              <a:cubicBezTo>
                                <a:pt x="71" y="172"/>
                                <a:pt x="78" y="167"/>
                                <a:pt x="84" y="157"/>
                              </a:cubicBezTo>
                              <a:cubicBezTo>
                                <a:pt x="89" y="148"/>
                                <a:pt x="92" y="136"/>
                                <a:pt x="92" y="123"/>
                              </a:cubicBezTo>
                              <a:cubicBezTo>
                                <a:pt x="92" y="109"/>
                                <a:pt x="89" y="98"/>
                                <a:pt x="84" y="91"/>
                              </a:cubicBezTo>
                              <a:cubicBezTo>
                                <a:pt x="79" y="83"/>
                                <a:pt x="72" y="79"/>
                                <a:pt x="63" y="79"/>
                              </a:cubicBezTo>
                              <a:cubicBezTo>
                                <a:pt x="57" y="79"/>
                                <a:pt x="51" y="82"/>
                                <a:pt x="46" y="86"/>
                              </a:cubicBezTo>
                              <a:cubicBezTo>
                                <a:pt x="41" y="90"/>
                                <a:pt x="38" y="94"/>
                                <a:pt x="36" y="100"/>
                              </a:cubicBezTo>
                              <a:cubicBezTo>
                                <a:pt x="35" y="102"/>
                                <a:pt x="35" y="107"/>
                                <a:pt x="35" y="114"/>
                              </a:cubicBezTo>
                              <a:lnTo>
                                <a:pt x="35" y="1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575C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" name="Freeform 19"/>
                      <wps:cNvSpPr>
                        <a:spLocks noEditPoints="1"/>
                      </wps:cNvSpPr>
                      <wps:spPr bwMode="auto">
                        <a:xfrm>
                          <a:off x="551" y="278"/>
                          <a:ext cx="17" cy="23"/>
                        </a:xfrm>
                        <a:custGeom>
                          <a:avLst/>
                          <a:gdLst>
                            <a:gd name="T0" fmla="*/ 0 w 88"/>
                            <a:gd name="T1" fmla="*/ 0 h 120"/>
                            <a:gd name="T2" fmla="*/ 0 w 88"/>
                            <a:gd name="T3" fmla="*/ 1 h 120"/>
                            <a:gd name="T4" fmla="*/ 0 w 88"/>
                            <a:gd name="T5" fmla="*/ 1 h 120"/>
                            <a:gd name="T6" fmla="*/ 1 w 88"/>
                            <a:gd name="T7" fmla="*/ 1 h 120"/>
                            <a:gd name="T8" fmla="*/ 1 w 88"/>
                            <a:gd name="T9" fmla="*/ 1 h 120"/>
                            <a:gd name="T10" fmla="*/ 1 w 88"/>
                            <a:gd name="T11" fmla="*/ 1 h 120"/>
                            <a:gd name="T12" fmla="*/ 1 w 88"/>
                            <a:gd name="T13" fmla="*/ 1 h 120"/>
                            <a:gd name="T14" fmla="*/ 1 w 88"/>
                            <a:gd name="T15" fmla="*/ 1 h 120"/>
                            <a:gd name="T16" fmla="*/ 0 w 88"/>
                            <a:gd name="T17" fmla="*/ 1 h 120"/>
                            <a:gd name="T18" fmla="*/ 0 w 88"/>
                            <a:gd name="T19" fmla="*/ 1 h 120"/>
                            <a:gd name="T20" fmla="*/ 0 w 88"/>
                            <a:gd name="T21" fmla="*/ 0 h 120"/>
                            <a:gd name="T22" fmla="*/ 0 w 88"/>
                            <a:gd name="T23" fmla="*/ 0 h 120"/>
                            <a:gd name="T24" fmla="*/ 0 w 88"/>
                            <a:gd name="T25" fmla="*/ 0 h 120"/>
                            <a:gd name="T26" fmla="*/ 0 w 88"/>
                            <a:gd name="T27" fmla="*/ 0 h 120"/>
                            <a:gd name="T28" fmla="*/ 1 w 88"/>
                            <a:gd name="T29" fmla="*/ 0 h 120"/>
                            <a:gd name="T30" fmla="*/ 1 w 88"/>
                            <a:gd name="T31" fmla="*/ 0 h 120"/>
                            <a:gd name="T32" fmla="*/ 1 w 88"/>
                            <a:gd name="T33" fmla="*/ 0 h 120"/>
                            <a:gd name="T34" fmla="*/ 1 w 88"/>
                            <a:gd name="T35" fmla="*/ 0 h 120"/>
                            <a:gd name="T36" fmla="*/ 0 w 88"/>
                            <a:gd name="T37" fmla="*/ 0 h 120"/>
                            <a:gd name="T38" fmla="*/ 0 w 88"/>
                            <a:gd name="T39" fmla="*/ 0 h 120"/>
                            <a:gd name="T40" fmla="*/ 0 w 88"/>
                            <a:gd name="T41" fmla="*/ 0 h 120"/>
                            <a:gd name="T42" fmla="*/ 0 w 88"/>
                            <a:gd name="T43" fmla="*/ 0 h 120"/>
                            <a:gd name="T44" fmla="*/ 1 w 88"/>
                            <a:gd name="T45" fmla="*/ 0 h 120"/>
                            <a:gd name="T46" fmla="*/ 1 w 88"/>
                            <a:gd name="T47" fmla="*/ 0 h 120"/>
                            <a:gd name="T48" fmla="*/ 1 w 88"/>
                            <a:gd name="T49" fmla="*/ 0 h 120"/>
                            <a:gd name="T50" fmla="*/ 0 w 88"/>
                            <a:gd name="T51" fmla="*/ 0 h 120"/>
                            <a:gd name="T52" fmla="*/ 0 w 88"/>
                            <a:gd name="T53" fmla="*/ 0 h 120"/>
                            <a:gd name="T54" fmla="*/ 0 w 88"/>
                            <a:gd name="T55" fmla="*/ 0 h 120"/>
                            <a:gd name="T56" fmla="*/ 0 w 88"/>
                            <a:gd name="T57" fmla="*/ 0 h 120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8"/>
                            <a:gd name="T88" fmla="*/ 0 h 120"/>
                            <a:gd name="T89" fmla="*/ 88 w 88"/>
                            <a:gd name="T90" fmla="*/ 120 h 120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8" h="120">
                              <a:moveTo>
                                <a:pt x="19" y="59"/>
                              </a:moveTo>
                              <a:cubicBezTo>
                                <a:pt x="19" y="75"/>
                                <a:pt x="23" y="87"/>
                                <a:pt x="30" y="95"/>
                              </a:cubicBezTo>
                              <a:cubicBezTo>
                                <a:pt x="36" y="104"/>
                                <a:pt x="45" y="108"/>
                                <a:pt x="55" y="108"/>
                              </a:cubicBezTo>
                              <a:cubicBezTo>
                                <a:pt x="60" y="108"/>
                                <a:pt x="65" y="107"/>
                                <a:pt x="70" y="105"/>
                              </a:cubicBezTo>
                              <a:cubicBezTo>
                                <a:pt x="74" y="103"/>
                                <a:pt x="79" y="100"/>
                                <a:pt x="84" y="97"/>
                              </a:cubicBezTo>
                              <a:lnTo>
                                <a:pt x="85" y="98"/>
                              </a:lnTo>
                              <a:lnTo>
                                <a:pt x="82" y="109"/>
                              </a:lnTo>
                              <a:cubicBezTo>
                                <a:pt x="76" y="112"/>
                                <a:pt x="71" y="115"/>
                                <a:pt x="65" y="117"/>
                              </a:cubicBezTo>
                              <a:cubicBezTo>
                                <a:pt x="59" y="119"/>
                                <a:pt x="52" y="120"/>
                                <a:pt x="46" y="120"/>
                              </a:cubicBezTo>
                              <a:cubicBezTo>
                                <a:pt x="32" y="120"/>
                                <a:pt x="21" y="115"/>
                                <a:pt x="12" y="105"/>
                              </a:cubicBezTo>
                              <a:cubicBezTo>
                                <a:pt x="4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2" y="37"/>
                                <a:pt x="7" y="27"/>
                              </a:cubicBezTo>
                              <a:cubicBezTo>
                                <a:pt x="10" y="20"/>
                                <a:pt x="16" y="14"/>
                                <a:pt x="24" y="9"/>
                              </a:cubicBezTo>
                              <a:cubicBezTo>
                                <a:pt x="33" y="3"/>
                                <a:pt x="41" y="0"/>
                                <a:pt x="49" y="0"/>
                              </a:cubicBezTo>
                              <a:cubicBezTo>
                                <a:pt x="61" y="0"/>
                                <a:pt x="71" y="4"/>
                                <a:pt x="78" y="13"/>
                              </a:cubicBezTo>
                              <a:cubicBezTo>
                                <a:pt x="85" y="21"/>
                                <a:pt x="88" y="33"/>
                                <a:pt x="88" y="48"/>
                              </a:cubicBezTo>
                              <a:lnTo>
                                <a:pt x="88" y="55"/>
                              </a:lnTo>
                              <a:cubicBezTo>
                                <a:pt x="84" y="57"/>
                                <a:pt x="79" y="58"/>
                                <a:pt x="75" y="58"/>
                              </a:cubicBezTo>
                              <a:cubicBezTo>
                                <a:pt x="68" y="59"/>
                                <a:pt x="58" y="59"/>
                                <a:pt x="45" y="59"/>
                              </a:cubicBezTo>
                              <a:lnTo>
                                <a:pt x="19" y="59"/>
                              </a:lnTo>
                              <a:close/>
                              <a:moveTo>
                                <a:pt x="19" y="50"/>
                              </a:moveTo>
                              <a:cubicBezTo>
                                <a:pt x="30" y="50"/>
                                <a:pt x="42" y="51"/>
                                <a:pt x="55" y="51"/>
                              </a:cubicBezTo>
                              <a:cubicBezTo>
                                <a:pt x="60" y="51"/>
                                <a:pt x="65" y="50"/>
                                <a:pt x="69" y="50"/>
                              </a:cubicBezTo>
                              <a:lnTo>
                                <a:pt x="69" y="43"/>
                              </a:lnTo>
                              <a:cubicBezTo>
                                <a:pt x="69" y="36"/>
                                <a:pt x="68" y="29"/>
                                <a:pt x="66" y="23"/>
                              </a:cubicBezTo>
                              <a:cubicBezTo>
                                <a:pt x="64" y="19"/>
                                <a:pt x="62" y="15"/>
                                <a:pt x="58" y="13"/>
                              </a:cubicBezTo>
                              <a:cubicBezTo>
                                <a:pt x="54" y="10"/>
                                <a:pt x="50" y="9"/>
                                <a:pt x="45" y="9"/>
                              </a:cubicBezTo>
                              <a:cubicBezTo>
                                <a:pt x="37" y="9"/>
                                <a:pt x="31" y="12"/>
                                <a:pt x="27" y="19"/>
                              </a:cubicBezTo>
                              <a:cubicBezTo>
                                <a:pt x="22" y="25"/>
                                <a:pt x="20" y="36"/>
                                <a:pt x="19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8564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" name="Freeform 20"/>
                      <wps:cNvSpPr>
                        <a:spLocks/>
                      </wps:cNvSpPr>
                      <wps:spPr bwMode="auto">
                        <a:xfrm>
                          <a:off x="570" y="278"/>
                          <a:ext cx="15" cy="22"/>
                        </a:xfrm>
                        <a:custGeom>
                          <a:avLst/>
                          <a:gdLst>
                            <a:gd name="T0" fmla="*/ 0 w 75"/>
                            <a:gd name="T1" fmla="*/ 0 h 118"/>
                            <a:gd name="T2" fmla="*/ 0 w 75"/>
                            <a:gd name="T3" fmla="*/ 0 h 118"/>
                            <a:gd name="T4" fmla="*/ 0 w 75"/>
                            <a:gd name="T5" fmla="*/ 0 h 118"/>
                            <a:gd name="T6" fmla="*/ 1 w 75"/>
                            <a:gd name="T7" fmla="*/ 0 h 118"/>
                            <a:gd name="T8" fmla="*/ 1 w 75"/>
                            <a:gd name="T9" fmla="*/ 0 h 118"/>
                            <a:gd name="T10" fmla="*/ 1 w 75"/>
                            <a:gd name="T11" fmla="*/ 0 h 118"/>
                            <a:gd name="T12" fmla="*/ 1 w 75"/>
                            <a:gd name="T13" fmla="*/ 0 h 118"/>
                            <a:gd name="T14" fmla="*/ 1 w 75"/>
                            <a:gd name="T15" fmla="*/ 0 h 118"/>
                            <a:gd name="T16" fmla="*/ 1 w 75"/>
                            <a:gd name="T17" fmla="*/ 0 h 118"/>
                            <a:gd name="T18" fmla="*/ 1 w 75"/>
                            <a:gd name="T19" fmla="*/ 0 h 118"/>
                            <a:gd name="T20" fmla="*/ 0 w 75"/>
                            <a:gd name="T21" fmla="*/ 0 h 118"/>
                            <a:gd name="T22" fmla="*/ 0 w 75"/>
                            <a:gd name="T23" fmla="*/ 0 h 118"/>
                            <a:gd name="T24" fmla="*/ 0 w 75"/>
                            <a:gd name="T25" fmla="*/ 0 h 118"/>
                            <a:gd name="T26" fmla="*/ 0 w 75"/>
                            <a:gd name="T27" fmla="*/ 1 h 118"/>
                            <a:gd name="T28" fmla="*/ 0 w 75"/>
                            <a:gd name="T29" fmla="*/ 1 h 118"/>
                            <a:gd name="T30" fmla="*/ 0 w 75"/>
                            <a:gd name="T31" fmla="*/ 1 h 118"/>
                            <a:gd name="T32" fmla="*/ 0 w 75"/>
                            <a:gd name="T33" fmla="*/ 1 h 118"/>
                            <a:gd name="T34" fmla="*/ 0 w 75"/>
                            <a:gd name="T35" fmla="*/ 1 h 118"/>
                            <a:gd name="T36" fmla="*/ 0 w 75"/>
                            <a:gd name="T37" fmla="*/ 1 h 118"/>
                            <a:gd name="T38" fmla="*/ 0 w 75"/>
                            <a:gd name="T39" fmla="*/ 1 h 118"/>
                            <a:gd name="T40" fmla="*/ 0 w 75"/>
                            <a:gd name="T41" fmla="*/ 1 h 118"/>
                            <a:gd name="T42" fmla="*/ 0 w 75"/>
                            <a:gd name="T43" fmla="*/ 1 h 118"/>
                            <a:gd name="T44" fmla="*/ 0 w 75"/>
                            <a:gd name="T45" fmla="*/ 1 h 118"/>
                            <a:gd name="T46" fmla="*/ 0 w 75"/>
                            <a:gd name="T47" fmla="*/ 1 h 118"/>
                            <a:gd name="T48" fmla="*/ 0 w 75"/>
                            <a:gd name="T49" fmla="*/ 1 h 118"/>
                            <a:gd name="T50" fmla="*/ 0 w 75"/>
                            <a:gd name="T51" fmla="*/ 0 h 118"/>
                            <a:gd name="T52" fmla="*/ 0 w 75"/>
                            <a:gd name="T53" fmla="*/ 0 h 118"/>
                            <a:gd name="T54" fmla="*/ 0 w 75"/>
                            <a:gd name="T55" fmla="*/ 0 h 118"/>
                            <a:gd name="T56" fmla="*/ 0 w 75"/>
                            <a:gd name="T57" fmla="*/ 0 h 118"/>
                            <a:gd name="T58" fmla="*/ 0 w 75"/>
                            <a:gd name="T59" fmla="*/ 0 h 118"/>
                            <a:gd name="T60" fmla="*/ 0 w 75"/>
                            <a:gd name="T61" fmla="*/ 0 h 118"/>
                            <a:gd name="T62" fmla="*/ 0 w 75"/>
                            <a:gd name="T63" fmla="*/ 0 h 118"/>
                            <a:gd name="T64" fmla="*/ 0 w 75"/>
                            <a:gd name="T65" fmla="*/ 0 h 118"/>
                            <a:gd name="T66" fmla="*/ 0 w 75"/>
                            <a:gd name="T67" fmla="*/ 0 h 118"/>
                            <a:gd name="T68" fmla="*/ 0 w 75"/>
                            <a:gd name="T69" fmla="*/ 0 h 118"/>
                            <a:gd name="T70" fmla="*/ 0 w 75"/>
                            <a:gd name="T71" fmla="*/ 0 h 118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75"/>
                            <a:gd name="T109" fmla="*/ 0 h 118"/>
                            <a:gd name="T110" fmla="*/ 75 w 75"/>
                            <a:gd name="T111" fmla="*/ 118 h 118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75" h="118">
                              <a:moveTo>
                                <a:pt x="35" y="28"/>
                              </a:moveTo>
                              <a:cubicBezTo>
                                <a:pt x="38" y="25"/>
                                <a:pt x="41" y="21"/>
                                <a:pt x="44" y="15"/>
                              </a:cubicBezTo>
                              <a:cubicBezTo>
                                <a:pt x="48" y="10"/>
                                <a:pt x="52" y="6"/>
                                <a:pt x="55" y="3"/>
                              </a:cubicBezTo>
                              <a:cubicBezTo>
                                <a:pt x="58" y="1"/>
                                <a:pt x="62" y="0"/>
                                <a:pt x="65" y="0"/>
                              </a:cubicBezTo>
                              <a:cubicBezTo>
                                <a:pt x="69" y="0"/>
                                <a:pt x="72" y="1"/>
                                <a:pt x="74" y="2"/>
                              </a:cubicBezTo>
                              <a:cubicBezTo>
                                <a:pt x="75" y="2"/>
                                <a:pt x="75" y="3"/>
                                <a:pt x="75" y="4"/>
                              </a:cubicBezTo>
                              <a:lnTo>
                                <a:pt x="75" y="5"/>
                              </a:lnTo>
                              <a:cubicBezTo>
                                <a:pt x="74" y="12"/>
                                <a:pt x="74" y="21"/>
                                <a:pt x="74" y="33"/>
                              </a:cubicBezTo>
                              <a:lnTo>
                                <a:pt x="69" y="33"/>
                              </a:lnTo>
                              <a:cubicBezTo>
                                <a:pt x="67" y="29"/>
                                <a:pt x="65" y="26"/>
                                <a:pt x="63" y="24"/>
                              </a:cubicBezTo>
                              <a:cubicBezTo>
                                <a:pt x="61" y="22"/>
                                <a:pt x="59" y="21"/>
                                <a:pt x="56" y="21"/>
                              </a:cubicBezTo>
                              <a:cubicBezTo>
                                <a:pt x="52" y="21"/>
                                <a:pt x="48" y="23"/>
                                <a:pt x="44" y="26"/>
                              </a:cubicBezTo>
                              <a:cubicBezTo>
                                <a:pt x="41" y="30"/>
                                <a:pt x="39" y="34"/>
                                <a:pt x="37" y="40"/>
                              </a:cubicBezTo>
                              <a:cubicBezTo>
                                <a:pt x="36" y="46"/>
                                <a:pt x="36" y="57"/>
                                <a:pt x="36" y="74"/>
                              </a:cubicBezTo>
                              <a:cubicBezTo>
                                <a:pt x="36" y="86"/>
                                <a:pt x="36" y="95"/>
                                <a:pt x="37" y="103"/>
                              </a:cubicBezTo>
                              <a:cubicBezTo>
                                <a:pt x="37" y="106"/>
                                <a:pt x="38" y="107"/>
                                <a:pt x="39" y="108"/>
                              </a:cubicBezTo>
                              <a:cubicBezTo>
                                <a:pt x="41" y="110"/>
                                <a:pt x="45" y="111"/>
                                <a:pt x="50" y="111"/>
                              </a:cubicBezTo>
                              <a:lnTo>
                                <a:pt x="56" y="111"/>
                              </a:lnTo>
                              <a:lnTo>
                                <a:pt x="56" y="118"/>
                              </a:lnTo>
                              <a:cubicBezTo>
                                <a:pt x="46" y="117"/>
                                <a:pt x="36" y="117"/>
                                <a:pt x="27" y="117"/>
                              </a:cubicBezTo>
                              <a:cubicBezTo>
                                <a:pt x="18" y="117"/>
                                <a:pt x="9" y="117"/>
                                <a:pt x="0" y="118"/>
                              </a:cubicBezTo>
                              <a:lnTo>
                                <a:pt x="0" y="111"/>
                              </a:lnTo>
                              <a:lnTo>
                                <a:pt x="10" y="110"/>
                              </a:lnTo>
                              <a:cubicBezTo>
                                <a:pt x="13" y="109"/>
                                <a:pt x="15" y="109"/>
                                <a:pt x="16" y="107"/>
                              </a:cubicBezTo>
                              <a:cubicBezTo>
                                <a:pt x="17" y="106"/>
                                <a:pt x="18" y="102"/>
                                <a:pt x="18" y="96"/>
                              </a:cubicBezTo>
                              <a:cubicBezTo>
                                <a:pt x="18" y="84"/>
                                <a:pt x="19" y="70"/>
                                <a:pt x="19" y="54"/>
                              </a:cubicBezTo>
                              <a:cubicBezTo>
                                <a:pt x="19" y="35"/>
                                <a:pt x="18" y="23"/>
                                <a:pt x="17" y="20"/>
                              </a:cubicBezTo>
                              <a:cubicBezTo>
                                <a:pt x="16" y="17"/>
                                <a:pt x="13" y="16"/>
                                <a:pt x="8" y="16"/>
                              </a:cubicBezTo>
                              <a:lnTo>
                                <a:pt x="0" y="16"/>
                              </a:lnTo>
                              <a:lnTo>
                                <a:pt x="0" y="9"/>
                              </a:lnTo>
                              <a:cubicBezTo>
                                <a:pt x="6" y="8"/>
                                <a:pt x="12" y="7"/>
                                <a:pt x="18" y="6"/>
                              </a:cubicBezTo>
                              <a:cubicBezTo>
                                <a:pt x="23" y="4"/>
                                <a:pt x="27" y="3"/>
                                <a:pt x="31" y="0"/>
                              </a:cubicBezTo>
                              <a:cubicBezTo>
                                <a:pt x="32" y="0"/>
                                <a:pt x="33" y="0"/>
                                <a:pt x="34" y="0"/>
                              </a:cubicBezTo>
                              <a:cubicBezTo>
                                <a:pt x="34" y="0"/>
                                <a:pt x="35" y="0"/>
                                <a:pt x="35" y="0"/>
                              </a:cubicBezTo>
                              <a:cubicBezTo>
                                <a:pt x="36" y="1"/>
                                <a:pt x="36" y="2"/>
                                <a:pt x="36" y="4"/>
                              </a:cubicBezTo>
                              <a:lnTo>
                                <a:pt x="35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CC72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Freeform 21"/>
                      <wps:cNvSpPr>
                        <a:spLocks/>
                      </wps:cNvSpPr>
                      <wps:spPr bwMode="auto">
                        <a:xfrm>
                          <a:off x="586" y="278"/>
                          <a:ext cx="35" cy="22"/>
                        </a:xfrm>
                        <a:custGeom>
                          <a:avLst/>
                          <a:gdLst>
                            <a:gd name="T0" fmla="*/ 0 w 180"/>
                            <a:gd name="T1" fmla="*/ 0 h 118"/>
                            <a:gd name="T2" fmla="*/ 1 w 180"/>
                            <a:gd name="T3" fmla="*/ 0 h 118"/>
                            <a:gd name="T4" fmla="*/ 1 w 180"/>
                            <a:gd name="T5" fmla="*/ 0 h 118"/>
                            <a:gd name="T6" fmla="*/ 1 w 180"/>
                            <a:gd name="T7" fmla="*/ 0 h 118"/>
                            <a:gd name="T8" fmla="*/ 1 w 180"/>
                            <a:gd name="T9" fmla="*/ 0 h 118"/>
                            <a:gd name="T10" fmla="*/ 1 w 180"/>
                            <a:gd name="T11" fmla="*/ 0 h 118"/>
                            <a:gd name="T12" fmla="*/ 1 w 180"/>
                            <a:gd name="T13" fmla="*/ 1 h 118"/>
                            <a:gd name="T14" fmla="*/ 1 w 180"/>
                            <a:gd name="T15" fmla="*/ 1 h 118"/>
                            <a:gd name="T16" fmla="*/ 1 w 180"/>
                            <a:gd name="T17" fmla="*/ 1 h 118"/>
                            <a:gd name="T18" fmla="*/ 1 w 180"/>
                            <a:gd name="T19" fmla="*/ 1 h 118"/>
                            <a:gd name="T20" fmla="*/ 1 w 180"/>
                            <a:gd name="T21" fmla="*/ 0 h 118"/>
                            <a:gd name="T22" fmla="*/ 1 w 180"/>
                            <a:gd name="T23" fmla="*/ 0 h 118"/>
                            <a:gd name="T24" fmla="*/ 1 w 180"/>
                            <a:gd name="T25" fmla="*/ 0 h 118"/>
                            <a:gd name="T26" fmla="*/ 1 w 180"/>
                            <a:gd name="T27" fmla="*/ 1 h 118"/>
                            <a:gd name="T28" fmla="*/ 1 w 180"/>
                            <a:gd name="T29" fmla="*/ 1 h 118"/>
                            <a:gd name="T30" fmla="*/ 1 w 180"/>
                            <a:gd name="T31" fmla="*/ 1 h 118"/>
                            <a:gd name="T32" fmla="*/ 0 w 180"/>
                            <a:gd name="T33" fmla="*/ 1 h 118"/>
                            <a:gd name="T34" fmla="*/ 1 w 180"/>
                            <a:gd name="T35" fmla="*/ 1 h 118"/>
                            <a:gd name="T36" fmla="*/ 1 w 180"/>
                            <a:gd name="T37" fmla="*/ 1 h 118"/>
                            <a:gd name="T38" fmla="*/ 1 w 180"/>
                            <a:gd name="T39" fmla="*/ 0 h 118"/>
                            <a:gd name="T40" fmla="*/ 0 w 180"/>
                            <a:gd name="T41" fmla="*/ 0 h 118"/>
                            <a:gd name="T42" fmla="*/ 0 w 180"/>
                            <a:gd name="T43" fmla="*/ 0 h 118"/>
                            <a:gd name="T44" fmla="*/ 0 w 180"/>
                            <a:gd name="T45" fmla="*/ 1 h 118"/>
                            <a:gd name="T46" fmla="*/ 0 w 180"/>
                            <a:gd name="T47" fmla="*/ 1 h 118"/>
                            <a:gd name="T48" fmla="*/ 0 w 180"/>
                            <a:gd name="T49" fmla="*/ 1 h 118"/>
                            <a:gd name="T50" fmla="*/ 0 w 180"/>
                            <a:gd name="T51" fmla="*/ 1 h 118"/>
                            <a:gd name="T52" fmla="*/ 0 w 180"/>
                            <a:gd name="T53" fmla="*/ 1 h 118"/>
                            <a:gd name="T54" fmla="*/ 0 w 180"/>
                            <a:gd name="T55" fmla="*/ 0 h 118"/>
                            <a:gd name="T56" fmla="*/ 0 w 180"/>
                            <a:gd name="T57" fmla="*/ 0 h 118"/>
                            <a:gd name="T58" fmla="*/ 0 w 180"/>
                            <a:gd name="T59" fmla="*/ 0 h 118"/>
                            <a:gd name="T60" fmla="*/ 0 w 180"/>
                            <a:gd name="T61" fmla="*/ 0 h 118"/>
                            <a:gd name="T62" fmla="*/ 0 w 180"/>
                            <a:gd name="T63" fmla="*/ 0 h 118"/>
                            <a:gd name="T64" fmla="*/ 0 w 180"/>
                            <a:gd name="T65" fmla="*/ 0 h 11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180"/>
                            <a:gd name="T100" fmla="*/ 0 h 118"/>
                            <a:gd name="T101" fmla="*/ 180 w 180"/>
                            <a:gd name="T102" fmla="*/ 118 h 118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180" h="118">
                              <a:moveTo>
                                <a:pt x="35" y="22"/>
                              </a:moveTo>
                              <a:lnTo>
                                <a:pt x="49" y="7"/>
                              </a:lnTo>
                              <a:cubicBezTo>
                                <a:pt x="51" y="5"/>
                                <a:pt x="53" y="3"/>
                                <a:pt x="56" y="2"/>
                              </a:cubicBezTo>
                              <a:cubicBezTo>
                                <a:pt x="59" y="1"/>
                                <a:pt x="63" y="0"/>
                                <a:pt x="66" y="0"/>
                              </a:cubicBezTo>
                              <a:cubicBezTo>
                                <a:pt x="74" y="0"/>
                                <a:pt x="80" y="2"/>
                                <a:pt x="85" y="5"/>
                              </a:cubicBezTo>
                              <a:cubicBezTo>
                                <a:pt x="89" y="8"/>
                                <a:pt x="94" y="14"/>
                                <a:pt x="98" y="23"/>
                              </a:cubicBezTo>
                              <a:lnTo>
                                <a:pt x="111" y="9"/>
                              </a:lnTo>
                              <a:cubicBezTo>
                                <a:pt x="113" y="6"/>
                                <a:pt x="116" y="4"/>
                                <a:pt x="119" y="3"/>
                              </a:cubicBezTo>
                              <a:cubicBezTo>
                                <a:pt x="123" y="1"/>
                                <a:pt x="128" y="0"/>
                                <a:pt x="132" y="0"/>
                              </a:cubicBezTo>
                              <a:cubicBezTo>
                                <a:pt x="138" y="0"/>
                                <a:pt x="143" y="2"/>
                                <a:pt x="148" y="5"/>
                              </a:cubicBezTo>
                              <a:cubicBezTo>
                                <a:pt x="153" y="9"/>
                                <a:pt x="157" y="13"/>
                                <a:pt x="160" y="19"/>
                              </a:cubicBezTo>
                              <a:cubicBezTo>
                                <a:pt x="162" y="24"/>
                                <a:pt x="163" y="31"/>
                                <a:pt x="163" y="41"/>
                              </a:cubicBezTo>
                              <a:lnTo>
                                <a:pt x="163" y="88"/>
                              </a:lnTo>
                              <a:cubicBezTo>
                                <a:pt x="163" y="99"/>
                                <a:pt x="163" y="105"/>
                                <a:pt x="164" y="107"/>
                              </a:cubicBezTo>
                              <a:cubicBezTo>
                                <a:pt x="165" y="109"/>
                                <a:pt x="168" y="110"/>
                                <a:pt x="172" y="110"/>
                              </a:cubicBezTo>
                              <a:lnTo>
                                <a:pt x="180" y="111"/>
                              </a:lnTo>
                              <a:lnTo>
                                <a:pt x="180" y="118"/>
                              </a:lnTo>
                              <a:lnTo>
                                <a:pt x="175" y="117"/>
                              </a:lnTo>
                              <a:cubicBezTo>
                                <a:pt x="167" y="117"/>
                                <a:pt x="162" y="117"/>
                                <a:pt x="159" y="117"/>
                              </a:cubicBezTo>
                              <a:cubicBezTo>
                                <a:pt x="154" y="117"/>
                                <a:pt x="149" y="117"/>
                                <a:pt x="144" y="118"/>
                              </a:cubicBezTo>
                              <a:cubicBezTo>
                                <a:pt x="145" y="103"/>
                                <a:pt x="145" y="86"/>
                                <a:pt x="145" y="66"/>
                              </a:cubicBezTo>
                              <a:cubicBezTo>
                                <a:pt x="145" y="49"/>
                                <a:pt x="144" y="38"/>
                                <a:pt x="143" y="33"/>
                              </a:cubicBezTo>
                              <a:cubicBezTo>
                                <a:pt x="142" y="27"/>
                                <a:pt x="140" y="23"/>
                                <a:pt x="136" y="20"/>
                              </a:cubicBezTo>
                              <a:cubicBezTo>
                                <a:pt x="133" y="17"/>
                                <a:pt x="128" y="16"/>
                                <a:pt x="123" y="16"/>
                              </a:cubicBezTo>
                              <a:cubicBezTo>
                                <a:pt x="117" y="16"/>
                                <a:pt x="112" y="18"/>
                                <a:pt x="108" y="21"/>
                              </a:cubicBezTo>
                              <a:cubicBezTo>
                                <a:pt x="104" y="25"/>
                                <a:pt x="101" y="30"/>
                                <a:pt x="100" y="35"/>
                              </a:cubicBezTo>
                              <a:cubicBezTo>
                                <a:pt x="99" y="38"/>
                                <a:pt x="99" y="53"/>
                                <a:pt x="99" y="78"/>
                              </a:cubicBezTo>
                              <a:cubicBezTo>
                                <a:pt x="99" y="93"/>
                                <a:pt x="99" y="101"/>
                                <a:pt x="99" y="103"/>
                              </a:cubicBezTo>
                              <a:cubicBezTo>
                                <a:pt x="99" y="105"/>
                                <a:pt x="100" y="107"/>
                                <a:pt x="101" y="108"/>
                              </a:cubicBezTo>
                              <a:cubicBezTo>
                                <a:pt x="102" y="108"/>
                                <a:pt x="105" y="109"/>
                                <a:pt x="110" y="110"/>
                              </a:cubicBezTo>
                              <a:lnTo>
                                <a:pt x="117" y="111"/>
                              </a:lnTo>
                              <a:lnTo>
                                <a:pt x="117" y="118"/>
                              </a:lnTo>
                              <a:cubicBezTo>
                                <a:pt x="104" y="117"/>
                                <a:pt x="96" y="117"/>
                                <a:pt x="90" y="117"/>
                              </a:cubicBezTo>
                              <a:cubicBezTo>
                                <a:pt x="85" y="117"/>
                                <a:pt x="77" y="117"/>
                                <a:pt x="64" y="118"/>
                              </a:cubicBezTo>
                              <a:lnTo>
                                <a:pt x="64" y="111"/>
                              </a:lnTo>
                              <a:lnTo>
                                <a:pt x="70" y="111"/>
                              </a:lnTo>
                              <a:cubicBezTo>
                                <a:pt x="75" y="111"/>
                                <a:pt x="77" y="110"/>
                                <a:pt x="78" y="109"/>
                              </a:cubicBezTo>
                              <a:cubicBezTo>
                                <a:pt x="80" y="107"/>
                                <a:pt x="80" y="104"/>
                                <a:pt x="81" y="99"/>
                              </a:cubicBezTo>
                              <a:cubicBezTo>
                                <a:pt x="81" y="86"/>
                                <a:pt x="81" y="72"/>
                                <a:pt x="81" y="57"/>
                              </a:cubicBezTo>
                              <a:cubicBezTo>
                                <a:pt x="81" y="44"/>
                                <a:pt x="81" y="36"/>
                                <a:pt x="79" y="31"/>
                              </a:cubicBezTo>
                              <a:cubicBezTo>
                                <a:pt x="78" y="26"/>
                                <a:pt x="75" y="22"/>
                                <a:pt x="72" y="19"/>
                              </a:cubicBezTo>
                              <a:cubicBezTo>
                                <a:pt x="68" y="16"/>
                                <a:pt x="64" y="15"/>
                                <a:pt x="59" y="15"/>
                              </a:cubicBezTo>
                              <a:cubicBezTo>
                                <a:pt x="54" y="15"/>
                                <a:pt x="49" y="16"/>
                                <a:pt x="45" y="20"/>
                              </a:cubicBezTo>
                              <a:cubicBezTo>
                                <a:pt x="40" y="23"/>
                                <a:pt x="37" y="28"/>
                                <a:pt x="36" y="33"/>
                              </a:cubicBezTo>
                              <a:cubicBezTo>
                                <a:pt x="35" y="36"/>
                                <a:pt x="34" y="46"/>
                                <a:pt x="34" y="62"/>
                              </a:cubicBezTo>
                              <a:cubicBezTo>
                                <a:pt x="34" y="79"/>
                                <a:pt x="35" y="92"/>
                                <a:pt x="35" y="100"/>
                              </a:cubicBezTo>
                              <a:cubicBezTo>
                                <a:pt x="35" y="104"/>
                                <a:pt x="35" y="106"/>
                                <a:pt x="36" y="107"/>
                              </a:cubicBezTo>
                              <a:cubicBezTo>
                                <a:pt x="37" y="108"/>
                                <a:pt x="40" y="109"/>
                                <a:pt x="45" y="110"/>
                              </a:cubicBezTo>
                              <a:lnTo>
                                <a:pt x="52" y="111"/>
                              </a:lnTo>
                              <a:lnTo>
                                <a:pt x="52" y="118"/>
                              </a:lnTo>
                              <a:cubicBezTo>
                                <a:pt x="44" y="117"/>
                                <a:pt x="36" y="117"/>
                                <a:pt x="28" y="117"/>
                              </a:cubicBezTo>
                              <a:cubicBezTo>
                                <a:pt x="19" y="117"/>
                                <a:pt x="10" y="117"/>
                                <a:pt x="0" y="118"/>
                              </a:cubicBezTo>
                              <a:lnTo>
                                <a:pt x="0" y="111"/>
                              </a:lnTo>
                              <a:lnTo>
                                <a:pt x="8" y="111"/>
                              </a:lnTo>
                              <a:cubicBezTo>
                                <a:pt x="12" y="111"/>
                                <a:pt x="15" y="109"/>
                                <a:pt x="16" y="107"/>
                              </a:cubicBezTo>
                              <a:cubicBezTo>
                                <a:pt x="17" y="104"/>
                                <a:pt x="17" y="89"/>
                                <a:pt x="17" y="61"/>
                              </a:cubicBezTo>
                              <a:cubicBezTo>
                                <a:pt x="17" y="41"/>
                                <a:pt x="17" y="29"/>
                                <a:pt x="17" y="25"/>
                              </a:cubicBezTo>
                              <a:cubicBezTo>
                                <a:pt x="17" y="21"/>
                                <a:pt x="16" y="19"/>
                                <a:pt x="15" y="18"/>
                              </a:cubicBezTo>
                              <a:cubicBezTo>
                                <a:pt x="14" y="17"/>
                                <a:pt x="11" y="17"/>
                                <a:pt x="6" y="17"/>
                              </a:cubicBez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cubicBezTo>
                                <a:pt x="10" y="8"/>
                                <a:pt x="19" y="6"/>
                                <a:pt x="26" y="3"/>
                              </a:cubicBezTo>
                              <a:lnTo>
                                <a:pt x="33" y="0"/>
                              </a:lnTo>
                              <a:cubicBezTo>
                                <a:pt x="35" y="0"/>
                                <a:pt x="35" y="1"/>
                                <a:pt x="35" y="3"/>
                              </a:cubicBezTo>
                              <a:lnTo>
                                <a:pt x="35" y="7"/>
                              </a:lnTo>
                              <a:cubicBezTo>
                                <a:pt x="35" y="12"/>
                                <a:pt x="35" y="17"/>
                                <a:pt x="35" y="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48DF6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" name="Freeform 22"/>
                      <wps:cNvSpPr>
                        <a:spLocks noEditPoints="1"/>
                      </wps:cNvSpPr>
                      <wps:spPr bwMode="auto">
                        <a:xfrm>
                          <a:off x="622" y="278"/>
                          <a:ext cx="18" cy="23"/>
                        </a:xfrm>
                        <a:custGeom>
                          <a:avLst/>
                          <a:gdLst>
                            <a:gd name="T0" fmla="*/ 0 w 93"/>
                            <a:gd name="T1" fmla="*/ 0 h 120"/>
                            <a:gd name="T2" fmla="*/ 0 w 93"/>
                            <a:gd name="T3" fmla="*/ 0 h 120"/>
                            <a:gd name="T4" fmla="*/ 0 w 93"/>
                            <a:gd name="T5" fmla="*/ 0 h 120"/>
                            <a:gd name="T6" fmla="*/ 0 w 93"/>
                            <a:gd name="T7" fmla="*/ 0 h 120"/>
                            <a:gd name="T8" fmla="*/ 0 w 93"/>
                            <a:gd name="T9" fmla="*/ 0 h 120"/>
                            <a:gd name="T10" fmla="*/ 0 w 93"/>
                            <a:gd name="T11" fmla="*/ 0 h 120"/>
                            <a:gd name="T12" fmla="*/ 1 w 93"/>
                            <a:gd name="T13" fmla="*/ 0 h 120"/>
                            <a:gd name="T14" fmla="*/ 1 w 93"/>
                            <a:gd name="T15" fmla="*/ 0 h 120"/>
                            <a:gd name="T16" fmla="*/ 1 w 93"/>
                            <a:gd name="T17" fmla="*/ 0 h 120"/>
                            <a:gd name="T18" fmla="*/ 1 w 93"/>
                            <a:gd name="T19" fmla="*/ 1 h 120"/>
                            <a:gd name="T20" fmla="*/ 1 w 93"/>
                            <a:gd name="T21" fmla="*/ 1 h 120"/>
                            <a:gd name="T22" fmla="*/ 1 w 93"/>
                            <a:gd name="T23" fmla="*/ 1 h 120"/>
                            <a:gd name="T24" fmla="*/ 1 w 93"/>
                            <a:gd name="T25" fmla="*/ 1 h 120"/>
                            <a:gd name="T26" fmla="*/ 1 w 93"/>
                            <a:gd name="T27" fmla="*/ 1 h 120"/>
                            <a:gd name="T28" fmla="*/ 0 w 93"/>
                            <a:gd name="T29" fmla="*/ 1 h 120"/>
                            <a:gd name="T30" fmla="*/ 0 w 93"/>
                            <a:gd name="T31" fmla="*/ 1 h 120"/>
                            <a:gd name="T32" fmla="*/ 0 w 93"/>
                            <a:gd name="T33" fmla="*/ 1 h 120"/>
                            <a:gd name="T34" fmla="*/ 0 w 93"/>
                            <a:gd name="T35" fmla="*/ 1 h 120"/>
                            <a:gd name="T36" fmla="*/ 0 w 93"/>
                            <a:gd name="T37" fmla="*/ 1 h 120"/>
                            <a:gd name="T38" fmla="*/ 0 w 93"/>
                            <a:gd name="T39" fmla="*/ 1 h 120"/>
                            <a:gd name="T40" fmla="*/ 0 w 93"/>
                            <a:gd name="T41" fmla="*/ 1 h 120"/>
                            <a:gd name="T42" fmla="*/ 0 w 93"/>
                            <a:gd name="T43" fmla="*/ 1 h 120"/>
                            <a:gd name="T44" fmla="*/ 0 w 93"/>
                            <a:gd name="T45" fmla="*/ 0 h 120"/>
                            <a:gd name="T46" fmla="*/ 0 w 93"/>
                            <a:gd name="T47" fmla="*/ 0 h 120"/>
                            <a:gd name="T48" fmla="*/ 0 w 93"/>
                            <a:gd name="T49" fmla="*/ 0 h 120"/>
                            <a:gd name="T50" fmla="*/ 0 w 93"/>
                            <a:gd name="T51" fmla="*/ 0 h 120"/>
                            <a:gd name="T52" fmla="*/ 0 w 93"/>
                            <a:gd name="T53" fmla="*/ 0 h 120"/>
                            <a:gd name="T54" fmla="*/ 0 w 93"/>
                            <a:gd name="T55" fmla="*/ 0 h 120"/>
                            <a:gd name="T56" fmla="*/ 0 w 93"/>
                            <a:gd name="T57" fmla="*/ 0 h 120"/>
                            <a:gd name="T58" fmla="*/ 0 w 93"/>
                            <a:gd name="T59" fmla="*/ 0 h 120"/>
                            <a:gd name="T60" fmla="*/ 0 w 93"/>
                            <a:gd name="T61" fmla="*/ 0 h 120"/>
                            <a:gd name="T62" fmla="*/ 0 w 93"/>
                            <a:gd name="T63" fmla="*/ 0 h 120"/>
                            <a:gd name="T64" fmla="*/ 0 w 93"/>
                            <a:gd name="T65" fmla="*/ 0 h 120"/>
                            <a:gd name="T66" fmla="*/ 0 w 93"/>
                            <a:gd name="T67" fmla="*/ 1 h 120"/>
                            <a:gd name="T68" fmla="*/ 0 w 93"/>
                            <a:gd name="T69" fmla="*/ 1 h 120"/>
                            <a:gd name="T70" fmla="*/ 0 w 93"/>
                            <a:gd name="T71" fmla="*/ 1 h 120"/>
                            <a:gd name="T72" fmla="*/ 0 w 93"/>
                            <a:gd name="T73" fmla="*/ 1 h 120"/>
                            <a:gd name="T74" fmla="*/ 0 w 93"/>
                            <a:gd name="T75" fmla="*/ 1 h 120"/>
                            <a:gd name="T76" fmla="*/ 0 w 93"/>
                            <a:gd name="T77" fmla="*/ 0 h 120"/>
                            <a:gd name="T78" fmla="*/ 0 w 93"/>
                            <a:gd name="T79" fmla="*/ 0 h 120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w 93"/>
                            <a:gd name="T121" fmla="*/ 0 h 120"/>
                            <a:gd name="T122" fmla="*/ 93 w 93"/>
                            <a:gd name="T123" fmla="*/ 120 h 120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T120" t="T121" r="T122" b="T123"/>
                          <a:pathLst>
                            <a:path w="93" h="120">
                              <a:moveTo>
                                <a:pt x="7" y="33"/>
                              </a:moveTo>
                              <a:lnTo>
                                <a:pt x="8" y="25"/>
                              </a:lnTo>
                              <a:lnTo>
                                <a:pt x="7" y="17"/>
                              </a:lnTo>
                              <a:lnTo>
                                <a:pt x="19" y="9"/>
                              </a:lnTo>
                              <a:cubicBezTo>
                                <a:pt x="24" y="6"/>
                                <a:pt x="28" y="3"/>
                                <a:pt x="32" y="2"/>
                              </a:cubicBezTo>
                              <a:cubicBezTo>
                                <a:pt x="36" y="1"/>
                                <a:pt x="40" y="0"/>
                                <a:pt x="44" y="0"/>
                              </a:cubicBezTo>
                              <a:cubicBezTo>
                                <a:pt x="54" y="0"/>
                                <a:pt x="61" y="3"/>
                                <a:pt x="67" y="8"/>
                              </a:cubicBezTo>
                              <a:cubicBezTo>
                                <a:pt x="73" y="13"/>
                                <a:pt x="76" y="19"/>
                                <a:pt x="77" y="27"/>
                              </a:cubicBezTo>
                              <a:cubicBezTo>
                                <a:pt x="78" y="33"/>
                                <a:pt x="79" y="47"/>
                                <a:pt x="79" y="70"/>
                              </a:cubicBezTo>
                              <a:cubicBezTo>
                                <a:pt x="79" y="92"/>
                                <a:pt x="79" y="104"/>
                                <a:pt x="80" y="106"/>
                              </a:cubicBezTo>
                              <a:cubicBezTo>
                                <a:pt x="81" y="109"/>
                                <a:pt x="83" y="110"/>
                                <a:pt x="85" y="110"/>
                              </a:cubicBezTo>
                              <a:lnTo>
                                <a:pt x="93" y="110"/>
                              </a:lnTo>
                              <a:lnTo>
                                <a:pt x="93" y="118"/>
                              </a:lnTo>
                              <a:cubicBezTo>
                                <a:pt x="85" y="117"/>
                                <a:pt x="80" y="117"/>
                                <a:pt x="77" y="117"/>
                              </a:cubicBezTo>
                              <a:cubicBezTo>
                                <a:pt x="73" y="117"/>
                                <a:pt x="68" y="117"/>
                                <a:pt x="62" y="118"/>
                              </a:cubicBezTo>
                              <a:lnTo>
                                <a:pt x="62" y="107"/>
                              </a:lnTo>
                              <a:cubicBezTo>
                                <a:pt x="62" y="104"/>
                                <a:pt x="62" y="100"/>
                                <a:pt x="62" y="96"/>
                              </a:cubicBezTo>
                              <a:lnTo>
                                <a:pt x="40" y="116"/>
                              </a:lnTo>
                              <a:cubicBezTo>
                                <a:pt x="38" y="117"/>
                                <a:pt x="37" y="119"/>
                                <a:pt x="35" y="119"/>
                              </a:cubicBezTo>
                              <a:cubicBezTo>
                                <a:pt x="33" y="120"/>
                                <a:pt x="30" y="120"/>
                                <a:pt x="27" y="120"/>
                              </a:cubicBezTo>
                              <a:cubicBezTo>
                                <a:pt x="18" y="120"/>
                                <a:pt x="11" y="118"/>
                                <a:pt x="7" y="113"/>
                              </a:cubicBezTo>
                              <a:cubicBezTo>
                                <a:pt x="2" y="107"/>
                                <a:pt x="0" y="100"/>
                                <a:pt x="0" y="92"/>
                              </a:cubicBezTo>
                              <a:cubicBezTo>
                                <a:pt x="0" y="84"/>
                                <a:pt x="1" y="76"/>
                                <a:pt x="5" y="70"/>
                              </a:cubicBezTo>
                              <a:cubicBezTo>
                                <a:pt x="8" y="64"/>
                                <a:pt x="13" y="60"/>
                                <a:pt x="19" y="57"/>
                              </a:cubicBezTo>
                              <a:cubicBezTo>
                                <a:pt x="25" y="54"/>
                                <a:pt x="39" y="50"/>
                                <a:pt x="62" y="45"/>
                              </a:cubicBezTo>
                              <a:cubicBezTo>
                                <a:pt x="61" y="35"/>
                                <a:pt x="60" y="27"/>
                                <a:pt x="56" y="22"/>
                              </a:cubicBezTo>
                              <a:cubicBezTo>
                                <a:pt x="51" y="16"/>
                                <a:pt x="45" y="13"/>
                                <a:pt x="36" y="13"/>
                              </a:cubicBezTo>
                              <a:cubicBezTo>
                                <a:pt x="33" y="13"/>
                                <a:pt x="30" y="13"/>
                                <a:pt x="27" y="14"/>
                              </a:cubicBezTo>
                              <a:cubicBezTo>
                                <a:pt x="24" y="15"/>
                                <a:pt x="21" y="16"/>
                                <a:pt x="19" y="18"/>
                              </a:cubicBezTo>
                              <a:cubicBezTo>
                                <a:pt x="17" y="24"/>
                                <a:pt x="15" y="30"/>
                                <a:pt x="13" y="35"/>
                              </a:cubicBezTo>
                              <a:lnTo>
                                <a:pt x="7" y="33"/>
                              </a:lnTo>
                              <a:close/>
                              <a:moveTo>
                                <a:pt x="62" y="52"/>
                              </a:moveTo>
                              <a:cubicBezTo>
                                <a:pt x="43" y="57"/>
                                <a:pt x="30" y="62"/>
                                <a:pt x="25" y="66"/>
                              </a:cubicBezTo>
                              <a:cubicBezTo>
                                <a:pt x="20" y="70"/>
                                <a:pt x="18" y="77"/>
                                <a:pt x="18" y="86"/>
                              </a:cubicBezTo>
                              <a:cubicBezTo>
                                <a:pt x="18" y="92"/>
                                <a:pt x="19" y="97"/>
                                <a:pt x="22" y="100"/>
                              </a:cubicBezTo>
                              <a:cubicBezTo>
                                <a:pt x="25" y="104"/>
                                <a:pt x="29" y="106"/>
                                <a:pt x="33" y="106"/>
                              </a:cubicBezTo>
                              <a:cubicBezTo>
                                <a:pt x="39" y="106"/>
                                <a:pt x="43" y="104"/>
                                <a:pt x="48" y="101"/>
                              </a:cubicBezTo>
                              <a:cubicBezTo>
                                <a:pt x="53" y="97"/>
                                <a:pt x="57" y="92"/>
                                <a:pt x="62" y="85"/>
                              </a:cubicBezTo>
                              <a:lnTo>
                                <a:pt x="61" y="58"/>
                              </a:lnTo>
                              <a:lnTo>
                                <a:pt x="62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0614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Freeform 23"/>
                      <wps:cNvSpPr>
                        <a:spLocks/>
                      </wps:cNvSpPr>
                      <wps:spPr bwMode="auto">
                        <a:xfrm>
                          <a:off x="641" y="278"/>
                          <a:ext cx="23" cy="22"/>
                        </a:xfrm>
                        <a:custGeom>
                          <a:avLst/>
                          <a:gdLst>
                            <a:gd name="T0" fmla="*/ 0 w 120"/>
                            <a:gd name="T1" fmla="*/ 0 h 118"/>
                            <a:gd name="T2" fmla="*/ 0 w 120"/>
                            <a:gd name="T3" fmla="*/ 0 h 118"/>
                            <a:gd name="T4" fmla="*/ 0 w 120"/>
                            <a:gd name="T5" fmla="*/ 0 h 118"/>
                            <a:gd name="T6" fmla="*/ 0 w 120"/>
                            <a:gd name="T7" fmla="*/ 0 h 118"/>
                            <a:gd name="T8" fmla="*/ 1 w 120"/>
                            <a:gd name="T9" fmla="*/ 0 h 118"/>
                            <a:gd name="T10" fmla="*/ 1 w 120"/>
                            <a:gd name="T11" fmla="*/ 0 h 118"/>
                            <a:gd name="T12" fmla="*/ 1 w 120"/>
                            <a:gd name="T13" fmla="*/ 0 h 118"/>
                            <a:gd name="T14" fmla="*/ 1 w 120"/>
                            <a:gd name="T15" fmla="*/ 1 h 118"/>
                            <a:gd name="T16" fmla="*/ 1 w 120"/>
                            <a:gd name="T17" fmla="*/ 1 h 118"/>
                            <a:gd name="T18" fmla="*/ 1 w 120"/>
                            <a:gd name="T19" fmla="*/ 1 h 118"/>
                            <a:gd name="T20" fmla="*/ 1 w 120"/>
                            <a:gd name="T21" fmla="*/ 1 h 118"/>
                            <a:gd name="T22" fmla="*/ 1 w 120"/>
                            <a:gd name="T23" fmla="*/ 1 h 118"/>
                            <a:gd name="T24" fmla="*/ 1 w 120"/>
                            <a:gd name="T25" fmla="*/ 1 h 118"/>
                            <a:gd name="T26" fmla="*/ 1 w 120"/>
                            <a:gd name="T27" fmla="*/ 1 h 118"/>
                            <a:gd name="T28" fmla="*/ 1 w 120"/>
                            <a:gd name="T29" fmla="*/ 0 h 118"/>
                            <a:gd name="T30" fmla="*/ 1 w 120"/>
                            <a:gd name="T31" fmla="*/ 0 h 118"/>
                            <a:gd name="T32" fmla="*/ 1 w 120"/>
                            <a:gd name="T33" fmla="*/ 0 h 118"/>
                            <a:gd name="T34" fmla="*/ 0 w 120"/>
                            <a:gd name="T35" fmla="*/ 0 h 118"/>
                            <a:gd name="T36" fmla="*/ 0 w 120"/>
                            <a:gd name="T37" fmla="*/ 0 h 118"/>
                            <a:gd name="T38" fmla="*/ 0 w 120"/>
                            <a:gd name="T39" fmla="*/ 0 h 118"/>
                            <a:gd name="T40" fmla="*/ 0 w 120"/>
                            <a:gd name="T41" fmla="*/ 0 h 118"/>
                            <a:gd name="T42" fmla="*/ 0 w 120"/>
                            <a:gd name="T43" fmla="*/ 1 h 118"/>
                            <a:gd name="T44" fmla="*/ 0 w 120"/>
                            <a:gd name="T45" fmla="*/ 1 h 118"/>
                            <a:gd name="T46" fmla="*/ 0 w 120"/>
                            <a:gd name="T47" fmla="*/ 1 h 118"/>
                            <a:gd name="T48" fmla="*/ 0 w 120"/>
                            <a:gd name="T49" fmla="*/ 1 h 118"/>
                            <a:gd name="T50" fmla="*/ 0 w 120"/>
                            <a:gd name="T51" fmla="*/ 1 h 118"/>
                            <a:gd name="T52" fmla="*/ 0 w 120"/>
                            <a:gd name="T53" fmla="*/ 1 h 118"/>
                            <a:gd name="T54" fmla="*/ 0 w 120"/>
                            <a:gd name="T55" fmla="*/ 1 h 118"/>
                            <a:gd name="T56" fmla="*/ 0 w 120"/>
                            <a:gd name="T57" fmla="*/ 1 h 118"/>
                            <a:gd name="T58" fmla="*/ 0 w 120"/>
                            <a:gd name="T59" fmla="*/ 1 h 118"/>
                            <a:gd name="T60" fmla="*/ 0 w 120"/>
                            <a:gd name="T61" fmla="*/ 1 h 118"/>
                            <a:gd name="T62" fmla="*/ 0 w 120"/>
                            <a:gd name="T63" fmla="*/ 0 h 118"/>
                            <a:gd name="T64" fmla="*/ 0 w 120"/>
                            <a:gd name="T65" fmla="*/ 0 h 118"/>
                            <a:gd name="T66" fmla="*/ 0 w 120"/>
                            <a:gd name="T67" fmla="*/ 0 h 118"/>
                            <a:gd name="T68" fmla="*/ 0 w 120"/>
                            <a:gd name="T69" fmla="*/ 0 h 118"/>
                            <a:gd name="T70" fmla="*/ 0 w 120"/>
                            <a:gd name="T71" fmla="*/ 0 h 118"/>
                            <a:gd name="T72" fmla="*/ 0 w 120"/>
                            <a:gd name="T73" fmla="*/ 0 h 118"/>
                            <a:gd name="T74" fmla="*/ 0 w 120"/>
                            <a:gd name="T75" fmla="*/ 0 h 118"/>
                            <a:gd name="T76" fmla="*/ 0 w 120"/>
                            <a:gd name="T77" fmla="*/ 0 h 118"/>
                            <a:gd name="T78" fmla="*/ 0 w 120"/>
                            <a:gd name="T79" fmla="*/ 0 h 118"/>
                            <a:gd name="T80" fmla="*/ 0 w 120"/>
                            <a:gd name="T81" fmla="*/ 0 h 118"/>
                            <a:gd name="T82" fmla="*/ 0 w 120"/>
                            <a:gd name="T83" fmla="*/ 0 h 118"/>
                            <a:gd name="T84" fmla="*/ 0 w 120"/>
                            <a:gd name="T85" fmla="*/ 0 h 118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w 120"/>
                            <a:gd name="T130" fmla="*/ 0 h 118"/>
                            <a:gd name="T131" fmla="*/ 120 w 120"/>
                            <a:gd name="T132" fmla="*/ 118 h 118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T129" t="T130" r="T131" b="T132"/>
                          <a:pathLst>
                            <a:path w="120" h="118">
                              <a:moveTo>
                                <a:pt x="35" y="23"/>
                              </a:moveTo>
                              <a:lnTo>
                                <a:pt x="51" y="7"/>
                              </a:lnTo>
                              <a:cubicBezTo>
                                <a:pt x="52" y="5"/>
                                <a:pt x="54" y="4"/>
                                <a:pt x="56" y="3"/>
                              </a:cubicBezTo>
                              <a:cubicBezTo>
                                <a:pt x="61" y="1"/>
                                <a:pt x="65" y="0"/>
                                <a:pt x="70" y="0"/>
                              </a:cubicBezTo>
                              <a:cubicBezTo>
                                <a:pt x="77" y="0"/>
                                <a:pt x="84" y="2"/>
                                <a:pt x="89" y="5"/>
                              </a:cubicBezTo>
                              <a:cubicBezTo>
                                <a:pt x="94" y="9"/>
                                <a:pt x="98" y="14"/>
                                <a:pt x="100" y="19"/>
                              </a:cubicBezTo>
                              <a:cubicBezTo>
                                <a:pt x="103" y="25"/>
                                <a:pt x="104" y="34"/>
                                <a:pt x="104" y="46"/>
                              </a:cubicBezTo>
                              <a:lnTo>
                                <a:pt x="103" y="84"/>
                              </a:lnTo>
                              <a:cubicBezTo>
                                <a:pt x="103" y="97"/>
                                <a:pt x="104" y="105"/>
                                <a:pt x="105" y="107"/>
                              </a:cubicBezTo>
                              <a:cubicBezTo>
                                <a:pt x="106" y="109"/>
                                <a:pt x="109" y="111"/>
                                <a:pt x="112" y="111"/>
                              </a:cubicBezTo>
                              <a:lnTo>
                                <a:pt x="120" y="111"/>
                              </a:lnTo>
                              <a:lnTo>
                                <a:pt x="120" y="118"/>
                              </a:lnTo>
                              <a:cubicBezTo>
                                <a:pt x="112" y="117"/>
                                <a:pt x="106" y="117"/>
                                <a:pt x="101" y="117"/>
                              </a:cubicBezTo>
                              <a:cubicBezTo>
                                <a:pt x="96" y="117"/>
                                <a:pt x="90" y="117"/>
                                <a:pt x="84" y="118"/>
                              </a:cubicBezTo>
                              <a:cubicBezTo>
                                <a:pt x="85" y="102"/>
                                <a:pt x="86" y="81"/>
                                <a:pt x="86" y="54"/>
                              </a:cubicBezTo>
                              <a:cubicBezTo>
                                <a:pt x="86" y="43"/>
                                <a:pt x="85" y="35"/>
                                <a:pt x="84" y="31"/>
                              </a:cubicBezTo>
                              <a:cubicBezTo>
                                <a:pt x="82" y="26"/>
                                <a:pt x="79" y="22"/>
                                <a:pt x="76" y="20"/>
                              </a:cubicBezTo>
                              <a:cubicBezTo>
                                <a:pt x="72" y="17"/>
                                <a:pt x="67" y="15"/>
                                <a:pt x="62" y="15"/>
                              </a:cubicBezTo>
                              <a:cubicBezTo>
                                <a:pt x="55" y="15"/>
                                <a:pt x="50" y="17"/>
                                <a:pt x="45" y="21"/>
                              </a:cubicBezTo>
                              <a:cubicBezTo>
                                <a:pt x="40" y="25"/>
                                <a:pt x="37" y="30"/>
                                <a:pt x="36" y="35"/>
                              </a:cubicBezTo>
                              <a:cubicBezTo>
                                <a:pt x="36" y="38"/>
                                <a:pt x="35" y="46"/>
                                <a:pt x="35" y="59"/>
                              </a:cubicBezTo>
                              <a:cubicBezTo>
                                <a:pt x="35" y="74"/>
                                <a:pt x="35" y="88"/>
                                <a:pt x="36" y="101"/>
                              </a:cubicBezTo>
                              <a:cubicBezTo>
                                <a:pt x="36" y="105"/>
                                <a:pt x="36" y="107"/>
                                <a:pt x="37" y="108"/>
                              </a:cubicBezTo>
                              <a:cubicBezTo>
                                <a:pt x="39" y="110"/>
                                <a:pt x="42" y="111"/>
                                <a:pt x="46" y="111"/>
                              </a:cubicBezTo>
                              <a:lnTo>
                                <a:pt x="53" y="111"/>
                              </a:lnTo>
                              <a:lnTo>
                                <a:pt x="53" y="118"/>
                              </a:lnTo>
                              <a:cubicBezTo>
                                <a:pt x="41" y="117"/>
                                <a:pt x="32" y="117"/>
                                <a:pt x="25" y="117"/>
                              </a:cubicBezTo>
                              <a:cubicBezTo>
                                <a:pt x="18" y="117"/>
                                <a:pt x="10" y="117"/>
                                <a:pt x="0" y="118"/>
                              </a:cubicBezTo>
                              <a:lnTo>
                                <a:pt x="0" y="111"/>
                              </a:lnTo>
                              <a:lnTo>
                                <a:pt x="8" y="111"/>
                              </a:lnTo>
                              <a:cubicBezTo>
                                <a:pt x="13" y="111"/>
                                <a:pt x="16" y="109"/>
                                <a:pt x="17" y="107"/>
                              </a:cubicBezTo>
                              <a:cubicBezTo>
                                <a:pt x="18" y="104"/>
                                <a:pt x="18" y="87"/>
                                <a:pt x="18" y="56"/>
                              </a:cubicBezTo>
                              <a:cubicBezTo>
                                <a:pt x="18" y="42"/>
                                <a:pt x="18" y="31"/>
                                <a:pt x="18" y="23"/>
                              </a:cubicBezTo>
                              <a:cubicBezTo>
                                <a:pt x="17" y="21"/>
                                <a:pt x="17" y="19"/>
                                <a:pt x="16" y="18"/>
                              </a:cubicBezTo>
                              <a:cubicBezTo>
                                <a:pt x="15" y="17"/>
                                <a:pt x="12" y="17"/>
                                <a:pt x="8" y="17"/>
                              </a:cubicBez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cubicBezTo>
                                <a:pt x="6" y="9"/>
                                <a:pt x="12" y="8"/>
                                <a:pt x="16" y="6"/>
                              </a:cubicBezTo>
                              <a:cubicBezTo>
                                <a:pt x="21" y="5"/>
                                <a:pt x="26" y="3"/>
                                <a:pt x="32" y="0"/>
                              </a:cubicBezTo>
                              <a:cubicBezTo>
                                <a:pt x="33" y="0"/>
                                <a:pt x="33" y="0"/>
                                <a:pt x="34" y="0"/>
                              </a:cubicBezTo>
                              <a:cubicBezTo>
                                <a:pt x="35" y="0"/>
                                <a:pt x="35" y="0"/>
                                <a:pt x="35" y="2"/>
                              </a:cubicBezTo>
                              <a:lnTo>
                                <a:pt x="35" y="7"/>
                              </a:lnTo>
                              <a:lnTo>
                                <a:pt x="35" y="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074B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" name="Freeform 24"/>
                      <wps:cNvSpPr>
                        <a:spLocks/>
                      </wps:cNvSpPr>
                      <wps:spPr bwMode="auto">
                        <a:xfrm>
                          <a:off x="211" y="315"/>
                          <a:ext cx="11" cy="33"/>
                        </a:xfrm>
                        <a:custGeom>
                          <a:avLst/>
                          <a:gdLst>
                            <a:gd name="T0" fmla="*/ 0 w 58"/>
                            <a:gd name="T1" fmla="*/ 1 h 173"/>
                            <a:gd name="T2" fmla="*/ 0 w 58"/>
                            <a:gd name="T3" fmla="*/ 1 h 173"/>
                            <a:gd name="T4" fmla="*/ 0 w 58"/>
                            <a:gd name="T5" fmla="*/ 1 h 173"/>
                            <a:gd name="T6" fmla="*/ 0 w 58"/>
                            <a:gd name="T7" fmla="*/ 1 h 173"/>
                            <a:gd name="T8" fmla="*/ 0 w 58"/>
                            <a:gd name="T9" fmla="*/ 0 h 173"/>
                            <a:gd name="T10" fmla="*/ 0 w 58"/>
                            <a:gd name="T11" fmla="*/ 0 h 173"/>
                            <a:gd name="T12" fmla="*/ 0 w 58"/>
                            <a:gd name="T13" fmla="*/ 0 h 173"/>
                            <a:gd name="T14" fmla="*/ 0 w 58"/>
                            <a:gd name="T15" fmla="*/ 0 h 173"/>
                            <a:gd name="T16" fmla="*/ 0 w 58"/>
                            <a:gd name="T17" fmla="*/ 0 h 173"/>
                            <a:gd name="T18" fmla="*/ 0 w 58"/>
                            <a:gd name="T19" fmla="*/ 0 h 173"/>
                            <a:gd name="T20" fmla="*/ 0 w 58"/>
                            <a:gd name="T21" fmla="*/ 0 h 173"/>
                            <a:gd name="T22" fmla="*/ 0 w 58"/>
                            <a:gd name="T23" fmla="*/ 0 h 173"/>
                            <a:gd name="T24" fmla="*/ 0 w 58"/>
                            <a:gd name="T25" fmla="*/ 0 h 173"/>
                            <a:gd name="T26" fmla="*/ 0 w 58"/>
                            <a:gd name="T27" fmla="*/ 0 h 173"/>
                            <a:gd name="T28" fmla="*/ 0 w 58"/>
                            <a:gd name="T29" fmla="*/ 0 h 173"/>
                            <a:gd name="T30" fmla="*/ 0 w 58"/>
                            <a:gd name="T31" fmla="*/ 0 h 173"/>
                            <a:gd name="T32" fmla="*/ 0 w 58"/>
                            <a:gd name="T33" fmla="*/ 1 h 173"/>
                            <a:gd name="T34" fmla="*/ 0 w 58"/>
                            <a:gd name="T35" fmla="*/ 1 h 173"/>
                            <a:gd name="T36" fmla="*/ 0 w 58"/>
                            <a:gd name="T37" fmla="*/ 1 h 173"/>
                            <a:gd name="T38" fmla="*/ 0 w 58"/>
                            <a:gd name="T39" fmla="*/ 1 h 173"/>
                            <a:gd name="T40" fmla="*/ 0 w 58"/>
                            <a:gd name="T41" fmla="*/ 1 h 173"/>
                            <a:gd name="T42" fmla="*/ 0 w 58"/>
                            <a:gd name="T43" fmla="*/ 1 h 173"/>
                            <a:gd name="T44" fmla="*/ 0 w 58"/>
                            <a:gd name="T45" fmla="*/ 1 h 173"/>
                            <a:gd name="T46" fmla="*/ 0 w 58"/>
                            <a:gd name="T47" fmla="*/ 1 h 173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w 58"/>
                            <a:gd name="T73" fmla="*/ 0 h 173"/>
                            <a:gd name="T74" fmla="*/ 58 w 58"/>
                            <a:gd name="T75" fmla="*/ 173 h 173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T72" t="T73" r="T74" b="T75"/>
                          <a:pathLst>
                            <a:path w="58" h="173">
                              <a:moveTo>
                                <a:pt x="0" y="165"/>
                              </a:moveTo>
                              <a:lnTo>
                                <a:pt x="6" y="165"/>
                              </a:lnTo>
                              <a:cubicBezTo>
                                <a:pt x="12" y="165"/>
                                <a:pt x="16" y="164"/>
                                <a:pt x="18" y="160"/>
                              </a:cubicBezTo>
                              <a:cubicBezTo>
                                <a:pt x="19" y="156"/>
                                <a:pt x="19" y="139"/>
                                <a:pt x="19" y="107"/>
                              </a:cubicBezTo>
                              <a:lnTo>
                                <a:pt x="19" y="66"/>
                              </a:lnTo>
                              <a:cubicBezTo>
                                <a:pt x="19" y="34"/>
                                <a:pt x="19" y="16"/>
                                <a:pt x="18" y="13"/>
                              </a:cubicBezTo>
                              <a:cubicBezTo>
                                <a:pt x="17" y="9"/>
                                <a:pt x="13" y="8"/>
                                <a:pt x="8" y="8"/>
                              </a:cubicBezTo>
                              <a:lnTo>
                                <a:pt x="0" y="8"/>
                              </a:lnTo>
                              <a:lnTo>
                                <a:pt x="0" y="0"/>
                              </a:lnTo>
                              <a:cubicBezTo>
                                <a:pt x="11" y="0"/>
                                <a:pt x="22" y="1"/>
                                <a:pt x="33" y="1"/>
                              </a:cubicBezTo>
                              <a:cubicBezTo>
                                <a:pt x="43" y="1"/>
                                <a:pt x="51" y="0"/>
                                <a:pt x="58" y="0"/>
                              </a:cubicBezTo>
                              <a:lnTo>
                                <a:pt x="58" y="8"/>
                              </a:lnTo>
                              <a:lnTo>
                                <a:pt x="51" y="8"/>
                              </a:lnTo>
                              <a:cubicBezTo>
                                <a:pt x="46" y="8"/>
                                <a:pt x="43" y="8"/>
                                <a:pt x="41" y="10"/>
                              </a:cubicBezTo>
                              <a:cubicBezTo>
                                <a:pt x="40" y="11"/>
                                <a:pt x="39" y="15"/>
                                <a:pt x="39" y="20"/>
                              </a:cubicBezTo>
                              <a:cubicBezTo>
                                <a:pt x="39" y="29"/>
                                <a:pt x="39" y="44"/>
                                <a:pt x="39" y="66"/>
                              </a:cubicBezTo>
                              <a:lnTo>
                                <a:pt x="39" y="108"/>
                              </a:lnTo>
                              <a:cubicBezTo>
                                <a:pt x="39" y="140"/>
                                <a:pt x="39" y="157"/>
                                <a:pt x="40" y="161"/>
                              </a:cubicBezTo>
                              <a:cubicBezTo>
                                <a:pt x="42" y="164"/>
                                <a:pt x="45" y="165"/>
                                <a:pt x="52" y="165"/>
                              </a:cubicBezTo>
                              <a:lnTo>
                                <a:pt x="58" y="165"/>
                              </a:lnTo>
                              <a:lnTo>
                                <a:pt x="58" y="173"/>
                              </a:lnTo>
                              <a:cubicBezTo>
                                <a:pt x="50" y="173"/>
                                <a:pt x="41" y="172"/>
                                <a:pt x="31" y="172"/>
                              </a:cubicBezTo>
                              <a:cubicBezTo>
                                <a:pt x="19" y="172"/>
                                <a:pt x="9" y="173"/>
                                <a:pt x="0" y="173"/>
                              </a:cubicBezTo>
                              <a:lnTo>
                                <a:pt x="0" y="1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7C51E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Freeform 25"/>
                      <wps:cNvSpPr>
                        <a:spLocks/>
                      </wps:cNvSpPr>
                      <wps:spPr bwMode="auto">
                        <a:xfrm>
                          <a:off x="224" y="325"/>
                          <a:ext cx="23" cy="23"/>
                        </a:xfrm>
                        <a:custGeom>
                          <a:avLst/>
                          <a:gdLst>
                            <a:gd name="T0" fmla="*/ 0 w 120"/>
                            <a:gd name="T1" fmla="*/ 0 h 118"/>
                            <a:gd name="T2" fmla="*/ 0 w 120"/>
                            <a:gd name="T3" fmla="*/ 0 h 118"/>
                            <a:gd name="T4" fmla="*/ 0 w 120"/>
                            <a:gd name="T5" fmla="*/ 0 h 118"/>
                            <a:gd name="T6" fmla="*/ 0 w 120"/>
                            <a:gd name="T7" fmla="*/ 0 h 118"/>
                            <a:gd name="T8" fmla="*/ 1 w 120"/>
                            <a:gd name="T9" fmla="*/ 0 h 118"/>
                            <a:gd name="T10" fmla="*/ 1 w 120"/>
                            <a:gd name="T11" fmla="*/ 0 h 118"/>
                            <a:gd name="T12" fmla="*/ 1 w 120"/>
                            <a:gd name="T13" fmla="*/ 0 h 118"/>
                            <a:gd name="T14" fmla="*/ 1 w 120"/>
                            <a:gd name="T15" fmla="*/ 1 h 118"/>
                            <a:gd name="T16" fmla="*/ 1 w 120"/>
                            <a:gd name="T17" fmla="*/ 1 h 118"/>
                            <a:gd name="T18" fmla="*/ 1 w 120"/>
                            <a:gd name="T19" fmla="*/ 1 h 118"/>
                            <a:gd name="T20" fmla="*/ 1 w 120"/>
                            <a:gd name="T21" fmla="*/ 1 h 118"/>
                            <a:gd name="T22" fmla="*/ 1 w 120"/>
                            <a:gd name="T23" fmla="*/ 1 h 118"/>
                            <a:gd name="T24" fmla="*/ 1 w 120"/>
                            <a:gd name="T25" fmla="*/ 1 h 118"/>
                            <a:gd name="T26" fmla="*/ 1 w 120"/>
                            <a:gd name="T27" fmla="*/ 1 h 118"/>
                            <a:gd name="T28" fmla="*/ 1 w 120"/>
                            <a:gd name="T29" fmla="*/ 0 h 118"/>
                            <a:gd name="T30" fmla="*/ 1 w 120"/>
                            <a:gd name="T31" fmla="*/ 0 h 118"/>
                            <a:gd name="T32" fmla="*/ 1 w 120"/>
                            <a:gd name="T33" fmla="*/ 0 h 118"/>
                            <a:gd name="T34" fmla="*/ 0 w 120"/>
                            <a:gd name="T35" fmla="*/ 0 h 118"/>
                            <a:gd name="T36" fmla="*/ 0 w 120"/>
                            <a:gd name="T37" fmla="*/ 0 h 118"/>
                            <a:gd name="T38" fmla="*/ 0 w 120"/>
                            <a:gd name="T39" fmla="*/ 0 h 118"/>
                            <a:gd name="T40" fmla="*/ 0 w 120"/>
                            <a:gd name="T41" fmla="*/ 0 h 118"/>
                            <a:gd name="T42" fmla="*/ 0 w 120"/>
                            <a:gd name="T43" fmla="*/ 1 h 118"/>
                            <a:gd name="T44" fmla="*/ 0 w 120"/>
                            <a:gd name="T45" fmla="*/ 1 h 118"/>
                            <a:gd name="T46" fmla="*/ 0 w 120"/>
                            <a:gd name="T47" fmla="*/ 1 h 118"/>
                            <a:gd name="T48" fmla="*/ 0 w 120"/>
                            <a:gd name="T49" fmla="*/ 1 h 118"/>
                            <a:gd name="T50" fmla="*/ 0 w 120"/>
                            <a:gd name="T51" fmla="*/ 1 h 118"/>
                            <a:gd name="T52" fmla="*/ 0 w 120"/>
                            <a:gd name="T53" fmla="*/ 1 h 118"/>
                            <a:gd name="T54" fmla="*/ 0 w 120"/>
                            <a:gd name="T55" fmla="*/ 1 h 118"/>
                            <a:gd name="T56" fmla="*/ 0 w 120"/>
                            <a:gd name="T57" fmla="*/ 1 h 118"/>
                            <a:gd name="T58" fmla="*/ 0 w 120"/>
                            <a:gd name="T59" fmla="*/ 1 h 118"/>
                            <a:gd name="T60" fmla="*/ 0 w 120"/>
                            <a:gd name="T61" fmla="*/ 1 h 118"/>
                            <a:gd name="T62" fmla="*/ 0 w 120"/>
                            <a:gd name="T63" fmla="*/ 0 h 118"/>
                            <a:gd name="T64" fmla="*/ 0 w 120"/>
                            <a:gd name="T65" fmla="*/ 0 h 118"/>
                            <a:gd name="T66" fmla="*/ 0 w 120"/>
                            <a:gd name="T67" fmla="*/ 0 h 118"/>
                            <a:gd name="T68" fmla="*/ 0 w 120"/>
                            <a:gd name="T69" fmla="*/ 0 h 118"/>
                            <a:gd name="T70" fmla="*/ 0 w 120"/>
                            <a:gd name="T71" fmla="*/ 0 h 118"/>
                            <a:gd name="T72" fmla="*/ 0 w 120"/>
                            <a:gd name="T73" fmla="*/ 0 h 118"/>
                            <a:gd name="T74" fmla="*/ 0 w 120"/>
                            <a:gd name="T75" fmla="*/ 0 h 118"/>
                            <a:gd name="T76" fmla="*/ 0 w 120"/>
                            <a:gd name="T77" fmla="*/ 0 h 118"/>
                            <a:gd name="T78" fmla="*/ 0 w 120"/>
                            <a:gd name="T79" fmla="*/ 0 h 118"/>
                            <a:gd name="T80" fmla="*/ 0 w 120"/>
                            <a:gd name="T81" fmla="*/ 0 h 118"/>
                            <a:gd name="T82" fmla="*/ 0 w 120"/>
                            <a:gd name="T83" fmla="*/ 0 h 118"/>
                            <a:gd name="T84" fmla="*/ 0 w 120"/>
                            <a:gd name="T85" fmla="*/ 0 h 118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w 120"/>
                            <a:gd name="T130" fmla="*/ 0 h 118"/>
                            <a:gd name="T131" fmla="*/ 120 w 120"/>
                            <a:gd name="T132" fmla="*/ 118 h 118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T129" t="T130" r="T131" b="T132"/>
                          <a:pathLst>
                            <a:path w="120" h="118">
                              <a:moveTo>
                                <a:pt x="35" y="24"/>
                              </a:moveTo>
                              <a:lnTo>
                                <a:pt x="51" y="7"/>
                              </a:lnTo>
                              <a:cubicBezTo>
                                <a:pt x="52" y="5"/>
                                <a:pt x="54" y="4"/>
                                <a:pt x="56" y="3"/>
                              </a:cubicBezTo>
                              <a:cubicBezTo>
                                <a:pt x="61" y="1"/>
                                <a:pt x="65" y="0"/>
                                <a:pt x="70" y="0"/>
                              </a:cubicBezTo>
                              <a:cubicBezTo>
                                <a:pt x="77" y="0"/>
                                <a:pt x="84" y="2"/>
                                <a:pt x="89" y="6"/>
                              </a:cubicBezTo>
                              <a:cubicBezTo>
                                <a:pt x="94" y="9"/>
                                <a:pt x="98" y="14"/>
                                <a:pt x="100" y="19"/>
                              </a:cubicBezTo>
                              <a:cubicBezTo>
                                <a:pt x="103" y="25"/>
                                <a:pt x="104" y="34"/>
                                <a:pt x="104" y="46"/>
                              </a:cubicBezTo>
                              <a:lnTo>
                                <a:pt x="103" y="84"/>
                              </a:lnTo>
                              <a:cubicBezTo>
                                <a:pt x="103" y="97"/>
                                <a:pt x="104" y="105"/>
                                <a:pt x="105" y="107"/>
                              </a:cubicBezTo>
                              <a:cubicBezTo>
                                <a:pt x="106" y="110"/>
                                <a:pt x="109" y="111"/>
                                <a:pt x="112" y="111"/>
                              </a:cubicBezTo>
                              <a:lnTo>
                                <a:pt x="120" y="111"/>
                              </a:lnTo>
                              <a:lnTo>
                                <a:pt x="120" y="118"/>
                              </a:lnTo>
                              <a:cubicBezTo>
                                <a:pt x="113" y="118"/>
                                <a:pt x="106" y="117"/>
                                <a:pt x="101" y="117"/>
                              </a:cubicBezTo>
                              <a:cubicBezTo>
                                <a:pt x="96" y="117"/>
                                <a:pt x="90" y="118"/>
                                <a:pt x="84" y="118"/>
                              </a:cubicBezTo>
                              <a:cubicBezTo>
                                <a:pt x="85" y="102"/>
                                <a:pt x="86" y="81"/>
                                <a:pt x="86" y="54"/>
                              </a:cubicBezTo>
                              <a:cubicBezTo>
                                <a:pt x="86" y="43"/>
                                <a:pt x="85" y="35"/>
                                <a:pt x="84" y="31"/>
                              </a:cubicBezTo>
                              <a:cubicBezTo>
                                <a:pt x="82" y="26"/>
                                <a:pt x="79" y="23"/>
                                <a:pt x="76" y="20"/>
                              </a:cubicBezTo>
                              <a:cubicBezTo>
                                <a:pt x="72" y="17"/>
                                <a:pt x="67" y="16"/>
                                <a:pt x="62" y="16"/>
                              </a:cubicBezTo>
                              <a:cubicBezTo>
                                <a:pt x="55" y="16"/>
                                <a:pt x="50" y="18"/>
                                <a:pt x="45" y="22"/>
                              </a:cubicBezTo>
                              <a:cubicBezTo>
                                <a:pt x="40" y="26"/>
                                <a:pt x="37" y="30"/>
                                <a:pt x="36" y="35"/>
                              </a:cubicBezTo>
                              <a:cubicBezTo>
                                <a:pt x="36" y="38"/>
                                <a:pt x="35" y="46"/>
                                <a:pt x="35" y="60"/>
                              </a:cubicBezTo>
                              <a:cubicBezTo>
                                <a:pt x="35" y="75"/>
                                <a:pt x="35" y="88"/>
                                <a:pt x="36" y="101"/>
                              </a:cubicBezTo>
                              <a:cubicBezTo>
                                <a:pt x="36" y="105"/>
                                <a:pt x="36" y="107"/>
                                <a:pt x="37" y="108"/>
                              </a:cubicBezTo>
                              <a:cubicBezTo>
                                <a:pt x="39" y="110"/>
                                <a:pt x="42" y="111"/>
                                <a:pt x="46" y="111"/>
                              </a:cubicBezTo>
                              <a:lnTo>
                                <a:pt x="53" y="111"/>
                              </a:lnTo>
                              <a:lnTo>
                                <a:pt x="53" y="118"/>
                              </a:lnTo>
                              <a:cubicBezTo>
                                <a:pt x="41" y="118"/>
                                <a:pt x="32" y="117"/>
                                <a:pt x="25" y="117"/>
                              </a:cubicBezTo>
                              <a:cubicBezTo>
                                <a:pt x="18" y="117"/>
                                <a:pt x="10" y="118"/>
                                <a:pt x="0" y="118"/>
                              </a:cubicBezTo>
                              <a:lnTo>
                                <a:pt x="0" y="111"/>
                              </a:lnTo>
                              <a:lnTo>
                                <a:pt x="8" y="111"/>
                              </a:lnTo>
                              <a:cubicBezTo>
                                <a:pt x="13" y="111"/>
                                <a:pt x="16" y="110"/>
                                <a:pt x="17" y="107"/>
                              </a:cubicBezTo>
                              <a:cubicBezTo>
                                <a:pt x="18" y="104"/>
                                <a:pt x="18" y="87"/>
                                <a:pt x="18" y="56"/>
                              </a:cubicBezTo>
                              <a:cubicBezTo>
                                <a:pt x="18" y="42"/>
                                <a:pt x="18" y="32"/>
                                <a:pt x="18" y="24"/>
                              </a:cubicBezTo>
                              <a:cubicBezTo>
                                <a:pt x="17" y="21"/>
                                <a:pt x="17" y="19"/>
                                <a:pt x="16" y="18"/>
                              </a:cubicBezTo>
                              <a:cubicBezTo>
                                <a:pt x="15" y="17"/>
                                <a:pt x="12" y="17"/>
                                <a:pt x="8" y="17"/>
                              </a:cubicBez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cubicBezTo>
                                <a:pt x="6" y="9"/>
                                <a:pt x="12" y="8"/>
                                <a:pt x="16" y="7"/>
                              </a:cubicBezTo>
                              <a:cubicBezTo>
                                <a:pt x="21" y="5"/>
                                <a:pt x="26" y="3"/>
                                <a:pt x="32" y="0"/>
                              </a:cubicBezTo>
                              <a:cubicBezTo>
                                <a:pt x="33" y="0"/>
                                <a:pt x="33" y="0"/>
                                <a:pt x="34" y="0"/>
                              </a:cubicBezTo>
                              <a:cubicBezTo>
                                <a:pt x="35" y="0"/>
                                <a:pt x="35" y="1"/>
                                <a:pt x="35" y="3"/>
                              </a:cubicBezTo>
                              <a:lnTo>
                                <a:pt x="35" y="7"/>
                              </a:lnTo>
                              <a:lnTo>
                                <a:pt x="35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C06E10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" name="Freeform 26"/>
                      <wps:cNvSpPr>
                        <a:spLocks/>
                      </wps:cNvSpPr>
                      <wps:spPr bwMode="auto">
                        <a:xfrm>
                          <a:off x="249" y="325"/>
                          <a:ext cx="15" cy="23"/>
                        </a:xfrm>
                        <a:custGeom>
                          <a:avLst/>
                          <a:gdLst>
                            <a:gd name="T0" fmla="*/ 0 w 75"/>
                            <a:gd name="T1" fmla="*/ 1 h 121"/>
                            <a:gd name="T2" fmla="*/ 0 w 75"/>
                            <a:gd name="T3" fmla="*/ 1 h 121"/>
                            <a:gd name="T4" fmla="*/ 0 w 75"/>
                            <a:gd name="T5" fmla="*/ 1 h 121"/>
                            <a:gd name="T6" fmla="*/ 0 w 75"/>
                            <a:gd name="T7" fmla="*/ 1 h 121"/>
                            <a:gd name="T8" fmla="*/ 0 w 75"/>
                            <a:gd name="T9" fmla="*/ 1 h 121"/>
                            <a:gd name="T10" fmla="*/ 0 w 75"/>
                            <a:gd name="T11" fmla="*/ 1 h 121"/>
                            <a:gd name="T12" fmla="*/ 0 w 75"/>
                            <a:gd name="T13" fmla="*/ 1 h 121"/>
                            <a:gd name="T14" fmla="*/ 0 w 75"/>
                            <a:gd name="T15" fmla="*/ 1 h 121"/>
                            <a:gd name="T16" fmla="*/ 0 w 75"/>
                            <a:gd name="T17" fmla="*/ 0 h 121"/>
                            <a:gd name="T18" fmla="*/ 0 w 75"/>
                            <a:gd name="T19" fmla="*/ 0 h 121"/>
                            <a:gd name="T20" fmla="*/ 0 w 75"/>
                            <a:gd name="T21" fmla="*/ 0 h 121"/>
                            <a:gd name="T22" fmla="*/ 0 w 75"/>
                            <a:gd name="T23" fmla="*/ 0 h 121"/>
                            <a:gd name="T24" fmla="*/ 0 w 75"/>
                            <a:gd name="T25" fmla="*/ 0 h 121"/>
                            <a:gd name="T26" fmla="*/ 0 w 75"/>
                            <a:gd name="T27" fmla="*/ 0 h 121"/>
                            <a:gd name="T28" fmla="*/ 1 w 75"/>
                            <a:gd name="T29" fmla="*/ 0 h 121"/>
                            <a:gd name="T30" fmla="*/ 1 w 75"/>
                            <a:gd name="T31" fmla="*/ 0 h 121"/>
                            <a:gd name="T32" fmla="*/ 0 w 75"/>
                            <a:gd name="T33" fmla="*/ 0 h 121"/>
                            <a:gd name="T34" fmla="*/ 0 w 75"/>
                            <a:gd name="T35" fmla="*/ 0 h 121"/>
                            <a:gd name="T36" fmla="*/ 0 w 75"/>
                            <a:gd name="T37" fmla="*/ 0 h 121"/>
                            <a:gd name="T38" fmla="*/ 0 w 75"/>
                            <a:gd name="T39" fmla="*/ 0 h 121"/>
                            <a:gd name="T40" fmla="*/ 0 w 75"/>
                            <a:gd name="T41" fmla="*/ 0 h 121"/>
                            <a:gd name="T42" fmla="*/ 0 w 75"/>
                            <a:gd name="T43" fmla="*/ 0 h 121"/>
                            <a:gd name="T44" fmla="*/ 0 w 75"/>
                            <a:gd name="T45" fmla="*/ 0 h 121"/>
                            <a:gd name="T46" fmla="*/ 0 w 75"/>
                            <a:gd name="T47" fmla="*/ 0 h 121"/>
                            <a:gd name="T48" fmla="*/ 1 w 75"/>
                            <a:gd name="T49" fmla="*/ 0 h 121"/>
                            <a:gd name="T50" fmla="*/ 1 w 75"/>
                            <a:gd name="T51" fmla="*/ 0 h 121"/>
                            <a:gd name="T52" fmla="*/ 1 w 75"/>
                            <a:gd name="T53" fmla="*/ 1 h 121"/>
                            <a:gd name="T54" fmla="*/ 1 w 75"/>
                            <a:gd name="T55" fmla="*/ 1 h 121"/>
                            <a:gd name="T56" fmla="*/ 0 w 75"/>
                            <a:gd name="T57" fmla="*/ 1 h 121"/>
                            <a:gd name="T58" fmla="*/ 0 w 75"/>
                            <a:gd name="T59" fmla="*/ 1 h 121"/>
                            <a:gd name="T60" fmla="*/ 0 w 75"/>
                            <a:gd name="T61" fmla="*/ 1 h 121"/>
                            <a:gd name="T62" fmla="*/ 0 w 75"/>
                            <a:gd name="T63" fmla="*/ 1 h 121"/>
                            <a:gd name="T64" fmla="*/ 0 w 75"/>
                            <a:gd name="T65" fmla="*/ 1 h 121"/>
                            <a:gd name="T66" fmla="*/ 0 w 75"/>
                            <a:gd name="T67" fmla="*/ 1 h 121"/>
                            <a:gd name="T68" fmla="*/ 0 w 75"/>
                            <a:gd name="T69" fmla="*/ 1 h 121"/>
                            <a:gd name="T70" fmla="*/ 0 w 75"/>
                            <a:gd name="T71" fmla="*/ 1 h 121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75"/>
                            <a:gd name="T109" fmla="*/ 0 h 121"/>
                            <a:gd name="T110" fmla="*/ 75 w 75"/>
                            <a:gd name="T111" fmla="*/ 121 h 121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75" h="121">
                              <a:moveTo>
                                <a:pt x="8" y="81"/>
                              </a:moveTo>
                              <a:lnTo>
                                <a:pt x="8" y="89"/>
                              </a:lnTo>
                              <a:cubicBezTo>
                                <a:pt x="8" y="95"/>
                                <a:pt x="9" y="99"/>
                                <a:pt x="10" y="101"/>
                              </a:cubicBezTo>
                              <a:cubicBezTo>
                                <a:pt x="12" y="103"/>
                                <a:pt x="15" y="106"/>
                                <a:pt x="20" y="108"/>
                              </a:cubicBezTo>
                              <a:cubicBezTo>
                                <a:pt x="25" y="111"/>
                                <a:pt x="31" y="112"/>
                                <a:pt x="36" y="112"/>
                              </a:cubicBezTo>
                              <a:cubicBezTo>
                                <a:pt x="43" y="112"/>
                                <a:pt x="49" y="110"/>
                                <a:pt x="53" y="105"/>
                              </a:cubicBezTo>
                              <a:cubicBezTo>
                                <a:pt x="58" y="101"/>
                                <a:pt x="60" y="95"/>
                                <a:pt x="60" y="89"/>
                              </a:cubicBezTo>
                              <a:cubicBezTo>
                                <a:pt x="60" y="84"/>
                                <a:pt x="59" y="80"/>
                                <a:pt x="56" y="77"/>
                              </a:cubicBezTo>
                              <a:cubicBezTo>
                                <a:pt x="54" y="74"/>
                                <a:pt x="49" y="72"/>
                                <a:pt x="41" y="70"/>
                              </a:cubicBezTo>
                              <a:cubicBezTo>
                                <a:pt x="28" y="67"/>
                                <a:pt x="19" y="64"/>
                                <a:pt x="14" y="61"/>
                              </a:cubicBezTo>
                              <a:cubicBezTo>
                                <a:pt x="10" y="59"/>
                                <a:pt x="7" y="56"/>
                                <a:pt x="4" y="52"/>
                              </a:cubicBezTo>
                              <a:cubicBezTo>
                                <a:pt x="2" y="47"/>
                                <a:pt x="1" y="43"/>
                                <a:pt x="1" y="37"/>
                              </a:cubicBezTo>
                              <a:cubicBezTo>
                                <a:pt x="1" y="26"/>
                                <a:pt x="4" y="17"/>
                                <a:pt x="11" y="11"/>
                              </a:cubicBezTo>
                              <a:cubicBezTo>
                                <a:pt x="18" y="4"/>
                                <a:pt x="27" y="0"/>
                                <a:pt x="39" y="0"/>
                              </a:cubicBezTo>
                              <a:cubicBezTo>
                                <a:pt x="49" y="0"/>
                                <a:pt x="58" y="3"/>
                                <a:pt x="68" y="7"/>
                              </a:cubicBezTo>
                              <a:cubicBezTo>
                                <a:pt x="67" y="13"/>
                                <a:pt x="67" y="22"/>
                                <a:pt x="66" y="35"/>
                              </a:cubicBezTo>
                              <a:lnTo>
                                <a:pt x="60" y="35"/>
                              </a:lnTo>
                              <a:cubicBezTo>
                                <a:pt x="60" y="28"/>
                                <a:pt x="60" y="23"/>
                                <a:pt x="58" y="21"/>
                              </a:cubicBezTo>
                              <a:cubicBezTo>
                                <a:pt x="57" y="18"/>
                                <a:pt x="54" y="15"/>
                                <a:pt x="50" y="13"/>
                              </a:cubicBezTo>
                              <a:cubicBezTo>
                                <a:pt x="46" y="10"/>
                                <a:pt x="41" y="9"/>
                                <a:pt x="36" y="9"/>
                              </a:cubicBezTo>
                              <a:cubicBezTo>
                                <a:pt x="30" y="9"/>
                                <a:pt x="25" y="11"/>
                                <a:pt x="22" y="15"/>
                              </a:cubicBezTo>
                              <a:cubicBezTo>
                                <a:pt x="18" y="18"/>
                                <a:pt x="16" y="23"/>
                                <a:pt x="16" y="29"/>
                              </a:cubicBezTo>
                              <a:cubicBezTo>
                                <a:pt x="16" y="34"/>
                                <a:pt x="17" y="38"/>
                                <a:pt x="20" y="41"/>
                              </a:cubicBezTo>
                              <a:cubicBezTo>
                                <a:pt x="23" y="44"/>
                                <a:pt x="31" y="47"/>
                                <a:pt x="45" y="50"/>
                              </a:cubicBezTo>
                              <a:cubicBezTo>
                                <a:pt x="55" y="53"/>
                                <a:pt x="61" y="55"/>
                                <a:pt x="64" y="57"/>
                              </a:cubicBezTo>
                              <a:cubicBezTo>
                                <a:pt x="67" y="59"/>
                                <a:pt x="70" y="62"/>
                                <a:pt x="72" y="66"/>
                              </a:cubicBezTo>
                              <a:cubicBezTo>
                                <a:pt x="74" y="70"/>
                                <a:pt x="75" y="75"/>
                                <a:pt x="75" y="80"/>
                              </a:cubicBezTo>
                              <a:cubicBezTo>
                                <a:pt x="75" y="91"/>
                                <a:pt x="71" y="101"/>
                                <a:pt x="63" y="109"/>
                              </a:cubicBezTo>
                              <a:cubicBezTo>
                                <a:pt x="55" y="117"/>
                                <a:pt x="44" y="121"/>
                                <a:pt x="31" y="121"/>
                              </a:cubicBezTo>
                              <a:cubicBezTo>
                                <a:pt x="23" y="121"/>
                                <a:pt x="13" y="119"/>
                                <a:pt x="3" y="116"/>
                              </a:cubicBezTo>
                              <a:cubicBezTo>
                                <a:pt x="1" y="115"/>
                                <a:pt x="0" y="114"/>
                                <a:pt x="0" y="113"/>
                              </a:cubicBezTo>
                              <a:lnTo>
                                <a:pt x="0" y="112"/>
                              </a:lnTo>
                              <a:cubicBezTo>
                                <a:pt x="1" y="110"/>
                                <a:pt x="1" y="108"/>
                                <a:pt x="1" y="105"/>
                              </a:cubicBezTo>
                              <a:cubicBezTo>
                                <a:pt x="2" y="97"/>
                                <a:pt x="2" y="91"/>
                                <a:pt x="2" y="87"/>
                              </a:cubicBezTo>
                              <a:lnTo>
                                <a:pt x="2" y="81"/>
                              </a:lnTo>
                              <a:lnTo>
                                <a:pt x="8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07AB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27"/>
                      <wps:cNvSpPr>
                        <a:spLocks/>
                      </wps:cNvSpPr>
                      <wps:spPr bwMode="auto">
                        <a:xfrm>
                          <a:off x="267" y="318"/>
                          <a:ext cx="12" cy="30"/>
                        </a:xfrm>
                        <a:custGeom>
                          <a:avLst/>
                          <a:gdLst>
                            <a:gd name="T0" fmla="*/ 0 w 62"/>
                            <a:gd name="T1" fmla="*/ 0 h 158"/>
                            <a:gd name="T2" fmla="*/ 0 w 62"/>
                            <a:gd name="T3" fmla="*/ 1 h 158"/>
                            <a:gd name="T4" fmla="*/ 0 w 62"/>
                            <a:gd name="T5" fmla="*/ 1 h 158"/>
                            <a:gd name="T6" fmla="*/ 0 w 62"/>
                            <a:gd name="T7" fmla="*/ 1 h 158"/>
                            <a:gd name="T8" fmla="*/ 0 w 62"/>
                            <a:gd name="T9" fmla="*/ 1 h 158"/>
                            <a:gd name="T10" fmla="*/ 0 w 62"/>
                            <a:gd name="T11" fmla="*/ 1 h 158"/>
                            <a:gd name="T12" fmla="*/ 0 w 62"/>
                            <a:gd name="T13" fmla="*/ 1 h 158"/>
                            <a:gd name="T14" fmla="*/ 0 w 62"/>
                            <a:gd name="T15" fmla="*/ 1 h 158"/>
                            <a:gd name="T16" fmla="*/ 0 w 62"/>
                            <a:gd name="T17" fmla="*/ 1 h 158"/>
                            <a:gd name="T18" fmla="*/ 0 w 62"/>
                            <a:gd name="T19" fmla="*/ 1 h 158"/>
                            <a:gd name="T20" fmla="*/ 0 w 62"/>
                            <a:gd name="T21" fmla="*/ 1 h 158"/>
                            <a:gd name="T22" fmla="*/ 0 w 62"/>
                            <a:gd name="T23" fmla="*/ 1 h 158"/>
                            <a:gd name="T24" fmla="*/ 0 w 62"/>
                            <a:gd name="T25" fmla="*/ 1 h 158"/>
                            <a:gd name="T26" fmla="*/ 0 w 62"/>
                            <a:gd name="T27" fmla="*/ 1 h 158"/>
                            <a:gd name="T28" fmla="*/ 0 w 62"/>
                            <a:gd name="T29" fmla="*/ 1 h 158"/>
                            <a:gd name="T30" fmla="*/ 0 w 62"/>
                            <a:gd name="T31" fmla="*/ 0 h 158"/>
                            <a:gd name="T32" fmla="*/ 0 w 62"/>
                            <a:gd name="T33" fmla="*/ 0 h 158"/>
                            <a:gd name="T34" fmla="*/ 0 w 62"/>
                            <a:gd name="T35" fmla="*/ 0 h 158"/>
                            <a:gd name="T36" fmla="*/ 0 w 62"/>
                            <a:gd name="T37" fmla="*/ 0 h 158"/>
                            <a:gd name="T38" fmla="*/ 0 w 62"/>
                            <a:gd name="T39" fmla="*/ 0 h 158"/>
                            <a:gd name="T40" fmla="*/ 0 w 62"/>
                            <a:gd name="T41" fmla="*/ 0 h 158"/>
                            <a:gd name="T42" fmla="*/ 0 w 62"/>
                            <a:gd name="T43" fmla="*/ 0 h 158"/>
                            <a:gd name="T44" fmla="*/ 0 w 62"/>
                            <a:gd name="T45" fmla="*/ 0 h 158"/>
                            <a:gd name="T46" fmla="*/ 0 w 62"/>
                            <a:gd name="T47" fmla="*/ 0 h 158"/>
                            <a:gd name="T48" fmla="*/ 0 w 62"/>
                            <a:gd name="T49" fmla="*/ 0 h 158"/>
                            <a:gd name="T50" fmla="*/ 0 w 62"/>
                            <a:gd name="T51" fmla="*/ 0 h 158"/>
                            <a:gd name="T52" fmla="*/ 0 w 62"/>
                            <a:gd name="T53" fmla="*/ 0 h 158"/>
                            <a:gd name="T54" fmla="*/ 0 w 62"/>
                            <a:gd name="T55" fmla="*/ 0 h 158"/>
                            <a:gd name="T56" fmla="*/ 0 w 62"/>
                            <a:gd name="T57" fmla="*/ 0 h 15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62"/>
                            <a:gd name="T88" fmla="*/ 0 h 158"/>
                            <a:gd name="T89" fmla="*/ 62 w 62"/>
                            <a:gd name="T90" fmla="*/ 158 h 15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62" h="158">
                              <a:moveTo>
                                <a:pt x="33" y="59"/>
                              </a:moveTo>
                              <a:lnTo>
                                <a:pt x="33" y="107"/>
                              </a:lnTo>
                              <a:cubicBezTo>
                                <a:pt x="33" y="120"/>
                                <a:pt x="34" y="128"/>
                                <a:pt x="34" y="131"/>
                              </a:cubicBezTo>
                              <a:cubicBezTo>
                                <a:pt x="35" y="134"/>
                                <a:pt x="37" y="137"/>
                                <a:pt x="39" y="139"/>
                              </a:cubicBezTo>
                              <a:cubicBezTo>
                                <a:pt x="41" y="141"/>
                                <a:pt x="43" y="142"/>
                                <a:pt x="47" y="142"/>
                              </a:cubicBezTo>
                              <a:cubicBezTo>
                                <a:pt x="49" y="142"/>
                                <a:pt x="50" y="142"/>
                                <a:pt x="52" y="141"/>
                              </a:cubicBezTo>
                              <a:cubicBezTo>
                                <a:pt x="54" y="140"/>
                                <a:pt x="56" y="138"/>
                                <a:pt x="58" y="136"/>
                              </a:cubicBezTo>
                              <a:lnTo>
                                <a:pt x="61" y="141"/>
                              </a:lnTo>
                              <a:lnTo>
                                <a:pt x="51" y="155"/>
                              </a:lnTo>
                              <a:cubicBezTo>
                                <a:pt x="49" y="156"/>
                                <a:pt x="47" y="156"/>
                                <a:pt x="45" y="157"/>
                              </a:cubicBezTo>
                              <a:cubicBezTo>
                                <a:pt x="43" y="157"/>
                                <a:pt x="41" y="158"/>
                                <a:pt x="39" y="158"/>
                              </a:cubicBezTo>
                              <a:cubicBezTo>
                                <a:pt x="34" y="158"/>
                                <a:pt x="29" y="156"/>
                                <a:pt x="26" y="154"/>
                              </a:cubicBezTo>
                              <a:cubicBezTo>
                                <a:pt x="22" y="152"/>
                                <a:pt x="20" y="149"/>
                                <a:pt x="18" y="146"/>
                              </a:cubicBezTo>
                              <a:cubicBezTo>
                                <a:pt x="17" y="142"/>
                                <a:pt x="16" y="137"/>
                                <a:pt x="16" y="130"/>
                              </a:cubicBezTo>
                              <a:lnTo>
                                <a:pt x="16" y="107"/>
                              </a:lnTo>
                              <a:lnTo>
                                <a:pt x="16" y="61"/>
                              </a:lnTo>
                              <a:cubicBezTo>
                                <a:pt x="11" y="61"/>
                                <a:pt x="5" y="61"/>
                                <a:pt x="0" y="61"/>
                              </a:cubicBezTo>
                              <a:lnTo>
                                <a:pt x="0" y="56"/>
                              </a:lnTo>
                              <a:cubicBezTo>
                                <a:pt x="6" y="53"/>
                                <a:pt x="11" y="51"/>
                                <a:pt x="16" y="48"/>
                              </a:cubicBezTo>
                              <a:cubicBezTo>
                                <a:pt x="16" y="36"/>
                                <a:pt x="16" y="24"/>
                                <a:pt x="15" y="10"/>
                              </a:cubicBezTo>
                              <a:cubicBezTo>
                                <a:pt x="23" y="6"/>
                                <a:pt x="29" y="3"/>
                                <a:pt x="32" y="0"/>
                              </a:cubicBezTo>
                              <a:lnTo>
                                <a:pt x="35" y="3"/>
                              </a:lnTo>
                              <a:cubicBezTo>
                                <a:pt x="35" y="9"/>
                                <a:pt x="34" y="24"/>
                                <a:pt x="33" y="48"/>
                              </a:cubicBezTo>
                              <a:cubicBezTo>
                                <a:pt x="42" y="48"/>
                                <a:pt x="49" y="48"/>
                                <a:pt x="54" y="47"/>
                              </a:cubicBezTo>
                              <a:lnTo>
                                <a:pt x="62" y="47"/>
                              </a:lnTo>
                              <a:lnTo>
                                <a:pt x="61" y="59"/>
                              </a:lnTo>
                              <a:lnTo>
                                <a:pt x="57" y="59"/>
                              </a:lnTo>
                              <a:lnTo>
                                <a:pt x="37" y="59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BEB8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Freeform 28"/>
                      <wps:cNvSpPr>
                        <a:spLocks noEditPoints="1"/>
                      </wps:cNvSpPr>
                      <wps:spPr bwMode="auto">
                        <a:xfrm>
                          <a:off x="281" y="315"/>
                          <a:ext cx="10" cy="33"/>
                        </a:xfrm>
                        <a:custGeom>
                          <a:avLst/>
                          <a:gdLst>
                            <a:gd name="T0" fmla="*/ 0 w 51"/>
                            <a:gd name="T1" fmla="*/ 0 h 172"/>
                            <a:gd name="T2" fmla="*/ 0 w 51"/>
                            <a:gd name="T3" fmla="*/ 0 h 172"/>
                            <a:gd name="T4" fmla="*/ 0 w 51"/>
                            <a:gd name="T5" fmla="*/ 0 h 172"/>
                            <a:gd name="T6" fmla="*/ 0 w 51"/>
                            <a:gd name="T7" fmla="*/ 0 h 172"/>
                            <a:gd name="T8" fmla="*/ 0 w 51"/>
                            <a:gd name="T9" fmla="*/ 0 h 172"/>
                            <a:gd name="T10" fmla="*/ 0 w 51"/>
                            <a:gd name="T11" fmla="*/ 0 h 172"/>
                            <a:gd name="T12" fmla="*/ 0 w 51"/>
                            <a:gd name="T13" fmla="*/ 0 h 172"/>
                            <a:gd name="T14" fmla="*/ 0 w 51"/>
                            <a:gd name="T15" fmla="*/ 0 h 172"/>
                            <a:gd name="T16" fmla="*/ 0 w 51"/>
                            <a:gd name="T17" fmla="*/ 0 h 172"/>
                            <a:gd name="T18" fmla="*/ 0 w 51"/>
                            <a:gd name="T19" fmla="*/ 0 h 172"/>
                            <a:gd name="T20" fmla="*/ 0 w 51"/>
                            <a:gd name="T21" fmla="*/ 0 h 172"/>
                            <a:gd name="T22" fmla="*/ 0 w 51"/>
                            <a:gd name="T23" fmla="*/ 1 h 172"/>
                            <a:gd name="T24" fmla="*/ 0 w 51"/>
                            <a:gd name="T25" fmla="*/ 1 h 172"/>
                            <a:gd name="T26" fmla="*/ 0 w 51"/>
                            <a:gd name="T27" fmla="*/ 1 h 172"/>
                            <a:gd name="T28" fmla="*/ 0 w 51"/>
                            <a:gd name="T29" fmla="*/ 1 h 172"/>
                            <a:gd name="T30" fmla="*/ 0 w 51"/>
                            <a:gd name="T31" fmla="*/ 1 h 172"/>
                            <a:gd name="T32" fmla="*/ 0 w 51"/>
                            <a:gd name="T33" fmla="*/ 1 h 172"/>
                            <a:gd name="T34" fmla="*/ 0 w 51"/>
                            <a:gd name="T35" fmla="*/ 1 h 172"/>
                            <a:gd name="T36" fmla="*/ 0 w 51"/>
                            <a:gd name="T37" fmla="*/ 1 h 172"/>
                            <a:gd name="T38" fmla="*/ 0 w 51"/>
                            <a:gd name="T39" fmla="*/ 1 h 172"/>
                            <a:gd name="T40" fmla="*/ 0 w 51"/>
                            <a:gd name="T41" fmla="*/ 1 h 172"/>
                            <a:gd name="T42" fmla="*/ 0 w 51"/>
                            <a:gd name="T43" fmla="*/ 1 h 172"/>
                            <a:gd name="T44" fmla="*/ 0 w 51"/>
                            <a:gd name="T45" fmla="*/ 1 h 172"/>
                            <a:gd name="T46" fmla="*/ 0 w 51"/>
                            <a:gd name="T47" fmla="*/ 1 h 172"/>
                            <a:gd name="T48" fmla="*/ 0 w 51"/>
                            <a:gd name="T49" fmla="*/ 1 h 172"/>
                            <a:gd name="T50" fmla="*/ 0 w 51"/>
                            <a:gd name="T51" fmla="*/ 1 h 172"/>
                            <a:gd name="T52" fmla="*/ 0 w 51"/>
                            <a:gd name="T53" fmla="*/ 1 h 172"/>
                            <a:gd name="T54" fmla="*/ 0 w 51"/>
                            <a:gd name="T55" fmla="*/ 1 h 172"/>
                            <a:gd name="T56" fmla="*/ 0 w 51"/>
                            <a:gd name="T57" fmla="*/ 1 h 172"/>
                            <a:gd name="T58" fmla="*/ 0 w 51"/>
                            <a:gd name="T59" fmla="*/ 0 h 172"/>
                            <a:gd name="T60" fmla="*/ 0 w 51"/>
                            <a:gd name="T61" fmla="*/ 0 h 172"/>
                            <a:gd name="T62" fmla="*/ 0 w 51"/>
                            <a:gd name="T63" fmla="*/ 0 h 172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51"/>
                            <a:gd name="T97" fmla="*/ 0 h 172"/>
                            <a:gd name="T98" fmla="*/ 51 w 51"/>
                            <a:gd name="T99" fmla="*/ 172 h 172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51" h="172">
                              <a:moveTo>
                                <a:pt x="25" y="0"/>
                              </a:moveTo>
                              <a:cubicBezTo>
                                <a:pt x="28" y="0"/>
                                <a:pt x="31" y="1"/>
                                <a:pt x="33" y="4"/>
                              </a:cubicBezTo>
                              <a:cubicBezTo>
                                <a:pt x="35" y="7"/>
                                <a:pt x="37" y="10"/>
                                <a:pt x="37" y="14"/>
                              </a:cubicBezTo>
                              <a:cubicBezTo>
                                <a:pt x="37" y="18"/>
                                <a:pt x="35" y="21"/>
                                <a:pt x="33" y="24"/>
                              </a:cubicBezTo>
                              <a:cubicBezTo>
                                <a:pt x="31" y="26"/>
                                <a:pt x="28" y="28"/>
                                <a:pt x="25" y="28"/>
                              </a:cubicBezTo>
                              <a:cubicBezTo>
                                <a:pt x="22" y="28"/>
                                <a:pt x="19" y="26"/>
                                <a:pt x="17" y="24"/>
                              </a:cubicBezTo>
                              <a:cubicBezTo>
                                <a:pt x="15" y="21"/>
                                <a:pt x="13" y="18"/>
                                <a:pt x="13" y="14"/>
                              </a:cubicBezTo>
                              <a:cubicBezTo>
                                <a:pt x="13" y="10"/>
                                <a:pt x="15" y="7"/>
                                <a:pt x="17" y="4"/>
                              </a:cubicBezTo>
                              <a:cubicBezTo>
                                <a:pt x="19" y="1"/>
                                <a:pt x="22" y="0"/>
                                <a:pt x="25" y="0"/>
                              </a:cubicBezTo>
                              <a:close/>
                              <a:moveTo>
                                <a:pt x="33" y="54"/>
                              </a:moveTo>
                              <a:lnTo>
                                <a:pt x="36" y="56"/>
                              </a:lnTo>
                              <a:cubicBezTo>
                                <a:pt x="35" y="62"/>
                                <a:pt x="35" y="69"/>
                                <a:pt x="35" y="76"/>
                              </a:cubicBezTo>
                              <a:cubicBezTo>
                                <a:pt x="34" y="100"/>
                                <a:pt x="34" y="117"/>
                                <a:pt x="34" y="128"/>
                              </a:cubicBezTo>
                              <a:cubicBezTo>
                                <a:pt x="34" y="139"/>
                                <a:pt x="34" y="148"/>
                                <a:pt x="35" y="155"/>
                              </a:cubicBezTo>
                              <a:cubicBezTo>
                                <a:pt x="35" y="158"/>
                                <a:pt x="36" y="160"/>
                                <a:pt x="37" y="161"/>
                              </a:cubicBezTo>
                              <a:cubicBezTo>
                                <a:pt x="38" y="163"/>
                                <a:pt x="40" y="163"/>
                                <a:pt x="44" y="164"/>
                              </a:cubicBezTo>
                              <a:lnTo>
                                <a:pt x="51" y="165"/>
                              </a:lnTo>
                              <a:lnTo>
                                <a:pt x="51" y="172"/>
                              </a:lnTo>
                              <a:cubicBezTo>
                                <a:pt x="41" y="172"/>
                                <a:pt x="32" y="171"/>
                                <a:pt x="24" y="171"/>
                              </a:cubicBezTo>
                              <a:cubicBezTo>
                                <a:pt x="16" y="171"/>
                                <a:pt x="8" y="172"/>
                                <a:pt x="0" y="172"/>
                              </a:cubicBezTo>
                              <a:lnTo>
                                <a:pt x="0" y="165"/>
                              </a:lnTo>
                              <a:lnTo>
                                <a:pt x="8" y="164"/>
                              </a:lnTo>
                              <a:cubicBezTo>
                                <a:pt x="12" y="164"/>
                                <a:pt x="14" y="163"/>
                                <a:pt x="15" y="162"/>
                              </a:cubicBezTo>
                              <a:cubicBezTo>
                                <a:pt x="16" y="161"/>
                                <a:pt x="16" y="157"/>
                                <a:pt x="16" y="150"/>
                              </a:cubicBezTo>
                              <a:cubicBezTo>
                                <a:pt x="17" y="140"/>
                                <a:pt x="17" y="125"/>
                                <a:pt x="17" y="107"/>
                              </a:cubicBezTo>
                              <a:cubicBezTo>
                                <a:pt x="17" y="95"/>
                                <a:pt x="17" y="85"/>
                                <a:pt x="16" y="78"/>
                              </a:cubicBezTo>
                              <a:cubicBezTo>
                                <a:pt x="16" y="76"/>
                                <a:pt x="16" y="74"/>
                                <a:pt x="14" y="73"/>
                              </a:cubicBezTo>
                              <a:cubicBezTo>
                                <a:pt x="13" y="72"/>
                                <a:pt x="11" y="71"/>
                                <a:pt x="7" y="71"/>
                              </a:cubicBezTo>
                              <a:lnTo>
                                <a:pt x="0" y="71"/>
                              </a:lnTo>
                              <a:lnTo>
                                <a:pt x="0" y="64"/>
                              </a:lnTo>
                              <a:cubicBezTo>
                                <a:pt x="8" y="63"/>
                                <a:pt x="14" y="61"/>
                                <a:pt x="18" y="60"/>
                              </a:cubicBezTo>
                              <a:cubicBezTo>
                                <a:pt x="22" y="59"/>
                                <a:pt x="27" y="57"/>
                                <a:pt x="33" y="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D5D6B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Freeform 29"/>
                      <wps:cNvSpPr>
                        <a:spLocks/>
                      </wps:cNvSpPr>
                      <wps:spPr bwMode="auto">
                        <a:xfrm>
                          <a:off x="294" y="318"/>
                          <a:ext cx="11" cy="30"/>
                        </a:xfrm>
                        <a:custGeom>
                          <a:avLst/>
                          <a:gdLst>
                            <a:gd name="T0" fmla="*/ 0 w 62"/>
                            <a:gd name="T1" fmla="*/ 0 h 158"/>
                            <a:gd name="T2" fmla="*/ 0 w 62"/>
                            <a:gd name="T3" fmla="*/ 1 h 158"/>
                            <a:gd name="T4" fmla="*/ 0 w 62"/>
                            <a:gd name="T5" fmla="*/ 1 h 158"/>
                            <a:gd name="T6" fmla="*/ 0 w 62"/>
                            <a:gd name="T7" fmla="*/ 1 h 158"/>
                            <a:gd name="T8" fmla="*/ 0 w 62"/>
                            <a:gd name="T9" fmla="*/ 1 h 158"/>
                            <a:gd name="T10" fmla="*/ 0 w 62"/>
                            <a:gd name="T11" fmla="*/ 1 h 158"/>
                            <a:gd name="T12" fmla="*/ 0 w 62"/>
                            <a:gd name="T13" fmla="*/ 1 h 158"/>
                            <a:gd name="T14" fmla="*/ 0 w 62"/>
                            <a:gd name="T15" fmla="*/ 1 h 158"/>
                            <a:gd name="T16" fmla="*/ 0 w 62"/>
                            <a:gd name="T17" fmla="*/ 1 h 158"/>
                            <a:gd name="T18" fmla="*/ 0 w 62"/>
                            <a:gd name="T19" fmla="*/ 1 h 158"/>
                            <a:gd name="T20" fmla="*/ 0 w 62"/>
                            <a:gd name="T21" fmla="*/ 1 h 158"/>
                            <a:gd name="T22" fmla="*/ 0 w 62"/>
                            <a:gd name="T23" fmla="*/ 1 h 158"/>
                            <a:gd name="T24" fmla="*/ 0 w 62"/>
                            <a:gd name="T25" fmla="*/ 1 h 158"/>
                            <a:gd name="T26" fmla="*/ 0 w 62"/>
                            <a:gd name="T27" fmla="*/ 1 h 158"/>
                            <a:gd name="T28" fmla="*/ 0 w 62"/>
                            <a:gd name="T29" fmla="*/ 1 h 158"/>
                            <a:gd name="T30" fmla="*/ 0 w 62"/>
                            <a:gd name="T31" fmla="*/ 0 h 158"/>
                            <a:gd name="T32" fmla="*/ 0 w 62"/>
                            <a:gd name="T33" fmla="*/ 0 h 158"/>
                            <a:gd name="T34" fmla="*/ 0 w 62"/>
                            <a:gd name="T35" fmla="*/ 0 h 158"/>
                            <a:gd name="T36" fmla="*/ 0 w 62"/>
                            <a:gd name="T37" fmla="*/ 0 h 158"/>
                            <a:gd name="T38" fmla="*/ 0 w 62"/>
                            <a:gd name="T39" fmla="*/ 0 h 158"/>
                            <a:gd name="T40" fmla="*/ 0 w 62"/>
                            <a:gd name="T41" fmla="*/ 0 h 158"/>
                            <a:gd name="T42" fmla="*/ 0 w 62"/>
                            <a:gd name="T43" fmla="*/ 0 h 158"/>
                            <a:gd name="T44" fmla="*/ 0 w 62"/>
                            <a:gd name="T45" fmla="*/ 0 h 158"/>
                            <a:gd name="T46" fmla="*/ 0 w 62"/>
                            <a:gd name="T47" fmla="*/ 0 h 158"/>
                            <a:gd name="T48" fmla="*/ 0 w 62"/>
                            <a:gd name="T49" fmla="*/ 0 h 158"/>
                            <a:gd name="T50" fmla="*/ 0 w 62"/>
                            <a:gd name="T51" fmla="*/ 0 h 158"/>
                            <a:gd name="T52" fmla="*/ 0 w 62"/>
                            <a:gd name="T53" fmla="*/ 0 h 158"/>
                            <a:gd name="T54" fmla="*/ 0 w 62"/>
                            <a:gd name="T55" fmla="*/ 0 h 158"/>
                            <a:gd name="T56" fmla="*/ 0 w 62"/>
                            <a:gd name="T57" fmla="*/ 0 h 15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62"/>
                            <a:gd name="T88" fmla="*/ 0 h 158"/>
                            <a:gd name="T89" fmla="*/ 62 w 62"/>
                            <a:gd name="T90" fmla="*/ 158 h 15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62" h="158">
                              <a:moveTo>
                                <a:pt x="33" y="59"/>
                              </a:moveTo>
                              <a:lnTo>
                                <a:pt x="33" y="107"/>
                              </a:lnTo>
                              <a:cubicBezTo>
                                <a:pt x="33" y="120"/>
                                <a:pt x="33" y="128"/>
                                <a:pt x="34" y="131"/>
                              </a:cubicBezTo>
                              <a:cubicBezTo>
                                <a:pt x="35" y="134"/>
                                <a:pt x="36" y="137"/>
                                <a:pt x="38" y="139"/>
                              </a:cubicBezTo>
                              <a:cubicBezTo>
                                <a:pt x="40" y="141"/>
                                <a:pt x="43" y="142"/>
                                <a:pt x="46" y="142"/>
                              </a:cubicBezTo>
                              <a:cubicBezTo>
                                <a:pt x="48" y="142"/>
                                <a:pt x="50" y="142"/>
                                <a:pt x="52" y="141"/>
                              </a:cubicBezTo>
                              <a:cubicBezTo>
                                <a:pt x="54" y="140"/>
                                <a:pt x="56" y="138"/>
                                <a:pt x="58" y="136"/>
                              </a:cubicBezTo>
                              <a:lnTo>
                                <a:pt x="61" y="141"/>
                              </a:lnTo>
                              <a:lnTo>
                                <a:pt x="51" y="155"/>
                              </a:lnTo>
                              <a:cubicBezTo>
                                <a:pt x="48" y="156"/>
                                <a:pt x="46" y="156"/>
                                <a:pt x="44" y="157"/>
                              </a:cubicBezTo>
                              <a:cubicBezTo>
                                <a:pt x="42" y="157"/>
                                <a:pt x="40" y="158"/>
                                <a:pt x="38" y="158"/>
                              </a:cubicBezTo>
                              <a:cubicBezTo>
                                <a:pt x="33" y="158"/>
                                <a:pt x="29" y="156"/>
                                <a:pt x="26" y="154"/>
                              </a:cubicBezTo>
                              <a:cubicBezTo>
                                <a:pt x="22" y="152"/>
                                <a:pt x="20" y="149"/>
                                <a:pt x="18" y="146"/>
                              </a:cubicBezTo>
                              <a:cubicBezTo>
                                <a:pt x="16" y="142"/>
                                <a:pt x="16" y="137"/>
                                <a:pt x="16" y="130"/>
                              </a:cubicBezTo>
                              <a:lnTo>
                                <a:pt x="16" y="107"/>
                              </a:lnTo>
                              <a:lnTo>
                                <a:pt x="16" y="61"/>
                              </a:lnTo>
                              <a:cubicBezTo>
                                <a:pt x="11" y="61"/>
                                <a:pt x="5" y="61"/>
                                <a:pt x="0" y="61"/>
                              </a:cubicBezTo>
                              <a:lnTo>
                                <a:pt x="0" y="56"/>
                              </a:lnTo>
                              <a:cubicBezTo>
                                <a:pt x="5" y="53"/>
                                <a:pt x="11" y="51"/>
                                <a:pt x="16" y="48"/>
                              </a:cubicBezTo>
                              <a:cubicBezTo>
                                <a:pt x="16" y="36"/>
                                <a:pt x="16" y="24"/>
                                <a:pt x="15" y="10"/>
                              </a:cubicBezTo>
                              <a:cubicBezTo>
                                <a:pt x="23" y="6"/>
                                <a:pt x="29" y="3"/>
                                <a:pt x="32" y="0"/>
                              </a:cubicBezTo>
                              <a:lnTo>
                                <a:pt x="35" y="3"/>
                              </a:lnTo>
                              <a:cubicBezTo>
                                <a:pt x="34" y="9"/>
                                <a:pt x="34" y="24"/>
                                <a:pt x="33" y="48"/>
                              </a:cubicBezTo>
                              <a:cubicBezTo>
                                <a:pt x="41" y="48"/>
                                <a:pt x="48" y="48"/>
                                <a:pt x="54" y="47"/>
                              </a:cubicBezTo>
                              <a:lnTo>
                                <a:pt x="62" y="47"/>
                              </a:lnTo>
                              <a:lnTo>
                                <a:pt x="61" y="59"/>
                              </a:lnTo>
                              <a:lnTo>
                                <a:pt x="56" y="59"/>
                              </a:lnTo>
                              <a:lnTo>
                                <a:pt x="37" y="59"/>
                              </a:lnTo>
                              <a:lnTo>
                                <a:pt x="33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DD6F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" name="Freeform 30"/>
                      <wps:cNvSpPr>
                        <a:spLocks/>
                      </wps:cNvSpPr>
                      <wps:spPr bwMode="auto">
                        <a:xfrm>
                          <a:off x="307" y="325"/>
                          <a:ext cx="23" cy="23"/>
                        </a:xfrm>
                        <a:custGeom>
                          <a:avLst/>
                          <a:gdLst>
                            <a:gd name="T0" fmla="*/ 1 w 117"/>
                            <a:gd name="T1" fmla="*/ 1 h 121"/>
                            <a:gd name="T2" fmla="*/ 1 w 117"/>
                            <a:gd name="T3" fmla="*/ 1 h 121"/>
                            <a:gd name="T4" fmla="*/ 1 w 117"/>
                            <a:gd name="T5" fmla="*/ 1 h 121"/>
                            <a:gd name="T6" fmla="*/ 0 w 117"/>
                            <a:gd name="T7" fmla="*/ 1 h 121"/>
                            <a:gd name="T8" fmla="*/ 0 w 117"/>
                            <a:gd name="T9" fmla="*/ 1 h 121"/>
                            <a:gd name="T10" fmla="*/ 0 w 117"/>
                            <a:gd name="T11" fmla="*/ 1 h 121"/>
                            <a:gd name="T12" fmla="*/ 0 w 117"/>
                            <a:gd name="T13" fmla="*/ 1 h 121"/>
                            <a:gd name="T14" fmla="*/ 0 w 117"/>
                            <a:gd name="T15" fmla="*/ 1 h 121"/>
                            <a:gd name="T16" fmla="*/ 0 w 117"/>
                            <a:gd name="T17" fmla="*/ 0 h 121"/>
                            <a:gd name="T18" fmla="*/ 0 w 117"/>
                            <a:gd name="T19" fmla="*/ 0 h 121"/>
                            <a:gd name="T20" fmla="*/ 0 w 117"/>
                            <a:gd name="T21" fmla="*/ 0 h 121"/>
                            <a:gd name="T22" fmla="*/ 0 w 117"/>
                            <a:gd name="T23" fmla="*/ 0 h 121"/>
                            <a:gd name="T24" fmla="*/ 0 w 117"/>
                            <a:gd name="T25" fmla="*/ 0 h 121"/>
                            <a:gd name="T26" fmla="*/ 0 w 117"/>
                            <a:gd name="T27" fmla="*/ 0 h 121"/>
                            <a:gd name="T28" fmla="*/ 0 w 117"/>
                            <a:gd name="T29" fmla="*/ 0 h 121"/>
                            <a:gd name="T30" fmla="*/ 0 w 117"/>
                            <a:gd name="T31" fmla="*/ 0 h 121"/>
                            <a:gd name="T32" fmla="*/ 0 w 117"/>
                            <a:gd name="T33" fmla="*/ 0 h 121"/>
                            <a:gd name="T34" fmla="*/ 0 w 117"/>
                            <a:gd name="T35" fmla="*/ 0 h 121"/>
                            <a:gd name="T36" fmla="*/ 0 w 117"/>
                            <a:gd name="T37" fmla="*/ 0 h 121"/>
                            <a:gd name="T38" fmla="*/ 0 w 117"/>
                            <a:gd name="T39" fmla="*/ 1 h 121"/>
                            <a:gd name="T40" fmla="*/ 0 w 117"/>
                            <a:gd name="T41" fmla="*/ 1 h 121"/>
                            <a:gd name="T42" fmla="*/ 0 w 117"/>
                            <a:gd name="T43" fmla="*/ 1 h 121"/>
                            <a:gd name="T44" fmla="*/ 1 w 117"/>
                            <a:gd name="T45" fmla="*/ 1 h 121"/>
                            <a:gd name="T46" fmla="*/ 1 w 117"/>
                            <a:gd name="T47" fmla="*/ 1 h 121"/>
                            <a:gd name="T48" fmla="*/ 1 w 117"/>
                            <a:gd name="T49" fmla="*/ 0 h 121"/>
                            <a:gd name="T50" fmla="*/ 1 w 117"/>
                            <a:gd name="T51" fmla="*/ 0 h 121"/>
                            <a:gd name="T52" fmla="*/ 1 w 117"/>
                            <a:gd name="T53" fmla="*/ 0 h 121"/>
                            <a:gd name="T54" fmla="*/ 1 w 117"/>
                            <a:gd name="T55" fmla="*/ 0 h 121"/>
                            <a:gd name="T56" fmla="*/ 1 w 117"/>
                            <a:gd name="T57" fmla="*/ 0 h 121"/>
                            <a:gd name="T58" fmla="*/ 1 w 117"/>
                            <a:gd name="T59" fmla="*/ 0 h 121"/>
                            <a:gd name="T60" fmla="*/ 1 w 117"/>
                            <a:gd name="T61" fmla="*/ 0 h 121"/>
                            <a:gd name="T62" fmla="*/ 1 w 117"/>
                            <a:gd name="T63" fmla="*/ 0 h 121"/>
                            <a:gd name="T64" fmla="*/ 1 w 117"/>
                            <a:gd name="T65" fmla="*/ 0 h 121"/>
                            <a:gd name="T66" fmla="*/ 1 w 117"/>
                            <a:gd name="T67" fmla="*/ 0 h 121"/>
                            <a:gd name="T68" fmla="*/ 1 w 117"/>
                            <a:gd name="T69" fmla="*/ 1 h 121"/>
                            <a:gd name="T70" fmla="*/ 1 w 117"/>
                            <a:gd name="T71" fmla="*/ 1 h 121"/>
                            <a:gd name="T72" fmla="*/ 1 w 117"/>
                            <a:gd name="T73" fmla="*/ 1 h 121"/>
                            <a:gd name="T74" fmla="*/ 1 w 117"/>
                            <a:gd name="T75" fmla="*/ 1 h 121"/>
                            <a:gd name="T76" fmla="*/ 1 w 117"/>
                            <a:gd name="T77" fmla="*/ 1 h 121"/>
                            <a:gd name="T78" fmla="*/ 1 w 117"/>
                            <a:gd name="T79" fmla="*/ 1 h 121"/>
                            <a:gd name="T80" fmla="*/ 1 w 117"/>
                            <a:gd name="T81" fmla="*/ 1 h 121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w 117"/>
                            <a:gd name="T124" fmla="*/ 0 h 121"/>
                            <a:gd name="T125" fmla="*/ 117 w 117"/>
                            <a:gd name="T126" fmla="*/ 121 h 121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T123" t="T124" r="T125" b="T126"/>
                          <a:pathLst>
                            <a:path w="117" h="121">
                              <a:moveTo>
                                <a:pt x="82" y="118"/>
                              </a:moveTo>
                              <a:lnTo>
                                <a:pt x="84" y="96"/>
                              </a:lnTo>
                              <a:lnTo>
                                <a:pt x="78" y="104"/>
                              </a:lnTo>
                              <a:cubicBezTo>
                                <a:pt x="73" y="110"/>
                                <a:pt x="68" y="114"/>
                                <a:pt x="63" y="117"/>
                              </a:cubicBezTo>
                              <a:cubicBezTo>
                                <a:pt x="58" y="119"/>
                                <a:pt x="52" y="121"/>
                                <a:pt x="45" y="121"/>
                              </a:cubicBezTo>
                              <a:cubicBezTo>
                                <a:pt x="39" y="121"/>
                                <a:pt x="34" y="119"/>
                                <a:pt x="29" y="116"/>
                              </a:cubicBezTo>
                              <a:cubicBezTo>
                                <a:pt x="25" y="113"/>
                                <a:pt x="21" y="109"/>
                                <a:pt x="19" y="104"/>
                              </a:cubicBezTo>
                              <a:cubicBezTo>
                                <a:pt x="17" y="99"/>
                                <a:pt x="16" y="91"/>
                                <a:pt x="16" y="81"/>
                              </a:cubicBezTo>
                              <a:cubicBezTo>
                                <a:pt x="16" y="75"/>
                                <a:pt x="16" y="69"/>
                                <a:pt x="17" y="61"/>
                              </a:cubicBezTo>
                              <a:lnTo>
                                <a:pt x="17" y="42"/>
                              </a:lnTo>
                              <a:cubicBezTo>
                                <a:pt x="17" y="28"/>
                                <a:pt x="17" y="20"/>
                                <a:pt x="16" y="19"/>
                              </a:cubicBezTo>
                              <a:cubicBezTo>
                                <a:pt x="15" y="17"/>
                                <a:pt x="13" y="17"/>
                                <a:pt x="9" y="17"/>
                              </a:cubicBez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cubicBezTo>
                                <a:pt x="10" y="9"/>
                                <a:pt x="18" y="7"/>
                                <a:pt x="26" y="4"/>
                              </a:cubicBezTo>
                              <a:lnTo>
                                <a:pt x="35" y="0"/>
                              </a:lnTo>
                              <a:cubicBezTo>
                                <a:pt x="36" y="0"/>
                                <a:pt x="36" y="1"/>
                                <a:pt x="36" y="3"/>
                              </a:cubicBezTo>
                              <a:lnTo>
                                <a:pt x="36" y="15"/>
                              </a:lnTo>
                              <a:cubicBezTo>
                                <a:pt x="35" y="33"/>
                                <a:pt x="34" y="49"/>
                                <a:pt x="34" y="63"/>
                              </a:cubicBezTo>
                              <a:cubicBezTo>
                                <a:pt x="34" y="78"/>
                                <a:pt x="35" y="88"/>
                                <a:pt x="36" y="92"/>
                              </a:cubicBezTo>
                              <a:cubicBezTo>
                                <a:pt x="37" y="96"/>
                                <a:pt x="39" y="99"/>
                                <a:pt x="42" y="102"/>
                              </a:cubicBezTo>
                              <a:cubicBezTo>
                                <a:pt x="45" y="105"/>
                                <a:pt x="49" y="106"/>
                                <a:pt x="54" y="106"/>
                              </a:cubicBezTo>
                              <a:cubicBezTo>
                                <a:pt x="61" y="106"/>
                                <a:pt x="66" y="104"/>
                                <a:pt x="72" y="99"/>
                              </a:cubicBezTo>
                              <a:cubicBezTo>
                                <a:pt x="77" y="94"/>
                                <a:pt x="80" y="89"/>
                                <a:pt x="82" y="84"/>
                              </a:cubicBezTo>
                              <a:cubicBezTo>
                                <a:pt x="83" y="81"/>
                                <a:pt x="83" y="73"/>
                                <a:pt x="83" y="58"/>
                              </a:cubicBezTo>
                              <a:cubicBezTo>
                                <a:pt x="83" y="34"/>
                                <a:pt x="83" y="21"/>
                                <a:pt x="82" y="19"/>
                              </a:cubicBezTo>
                              <a:cubicBezTo>
                                <a:pt x="82" y="17"/>
                                <a:pt x="79" y="17"/>
                                <a:pt x="73" y="17"/>
                              </a:cubicBezTo>
                              <a:lnTo>
                                <a:pt x="65" y="17"/>
                              </a:lnTo>
                              <a:lnTo>
                                <a:pt x="65" y="10"/>
                              </a:lnTo>
                              <a:cubicBezTo>
                                <a:pt x="72" y="9"/>
                                <a:pt x="78" y="8"/>
                                <a:pt x="83" y="6"/>
                              </a:cubicBezTo>
                              <a:cubicBezTo>
                                <a:pt x="88" y="5"/>
                                <a:pt x="93" y="3"/>
                                <a:pt x="99" y="1"/>
                              </a:cubicBezTo>
                              <a:cubicBezTo>
                                <a:pt x="99" y="0"/>
                                <a:pt x="100" y="0"/>
                                <a:pt x="100" y="0"/>
                              </a:cubicBezTo>
                              <a:cubicBezTo>
                                <a:pt x="102" y="0"/>
                                <a:pt x="102" y="1"/>
                                <a:pt x="102" y="2"/>
                              </a:cubicBezTo>
                              <a:lnTo>
                                <a:pt x="102" y="14"/>
                              </a:lnTo>
                              <a:cubicBezTo>
                                <a:pt x="101" y="41"/>
                                <a:pt x="100" y="66"/>
                                <a:pt x="100" y="87"/>
                              </a:cubicBezTo>
                              <a:cubicBezTo>
                                <a:pt x="100" y="99"/>
                                <a:pt x="101" y="106"/>
                                <a:pt x="102" y="107"/>
                              </a:cubicBezTo>
                              <a:cubicBezTo>
                                <a:pt x="103" y="110"/>
                                <a:pt x="106" y="111"/>
                                <a:pt x="111" y="111"/>
                              </a:cubicBezTo>
                              <a:lnTo>
                                <a:pt x="117" y="111"/>
                              </a:lnTo>
                              <a:lnTo>
                                <a:pt x="117" y="118"/>
                              </a:lnTo>
                              <a:cubicBezTo>
                                <a:pt x="109" y="118"/>
                                <a:pt x="102" y="117"/>
                                <a:pt x="96" y="117"/>
                              </a:cubicBezTo>
                              <a:cubicBezTo>
                                <a:pt x="91" y="117"/>
                                <a:pt x="87" y="118"/>
                                <a:pt x="82" y="11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B9CA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Freeform 31"/>
                      <wps:cNvSpPr>
                        <a:spLocks/>
                      </wps:cNvSpPr>
                      <wps:spPr bwMode="auto">
                        <a:xfrm>
                          <a:off x="333" y="318"/>
                          <a:ext cx="12" cy="30"/>
                        </a:xfrm>
                        <a:custGeom>
                          <a:avLst/>
                          <a:gdLst>
                            <a:gd name="T0" fmla="*/ 0 w 62"/>
                            <a:gd name="T1" fmla="*/ 0 h 158"/>
                            <a:gd name="T2" fmla="*/ 0 w 62"/>
                            <a:gd name="T3" fmla="*/ 1 h 158"/>
                            <a:gd name="T4" fmla="*/ 0 w 62"/>
                            <a:gd name="T5" fmla="*/ 1 h 158"/>
                            <a:gd name="T6" fmla="*/ 0 w 62"/>
                            <a:gd name="T7" fmla="*/ 1 h 158"/>
                            <a:gd name="T8" fmla="*/ 0 w 62"/>
                            <a:gd name="T9" fmla="*/ 1 h 158"/>
                            <a:gd name="T10" fmla="*/ 0 w 62"/>
                            <a:gd name="T11" fmla="*/ 1 h 158"/>
                            <a:gd name="T12" fmla="*/ 0 w 62"/>
                            <a:gd name="T13" fmla="*/ 1 h 158"/>
                            <a:gd name="T14" fmla="*/ 0 w 62"/>
                            <a:gd name="T15" fmla="*/ 1 h 158"/>
                            <a:gd name="T16" fmla="*/ 0 w 62"/>
                            <a:gd name="T17" fmla="*/ 1 h 158"/>
                            <a:gd name="T18" fmla="*/ 0 w 62"/>
                            <a:gd name="T19" fmla="*/ 1 h 158"/>
                            <a:gd name="T20" fmla="*/ 0 w 62"/>
                            <a:gd name="T21" fmla="*/ 1 h 158"/>
                            <a:gd name="T22" fmla="*/ 0 w 62"/>
                            <a:gd name="T23" fmla="*/ 1 h 158"/>
                            <a:gd name="T24" fmla="*/ 0 w 62"/>
                            <a:gd name="T25" fmla="*/ 1 h 158"/>
                            <a:gd name="T26" fmla="*/ 0 w 62"/>
                            <a:gd name="T27" fmla="*/ 1 h 158"/>
                            <a:gd name="T28" fmla="*/ 0 w 62"/>
                            <a:gd name="T29" fmla="*/ 1 h 158"/>
                            <a:gd name="T30" fmla="*/ 0 w 62"/>
                            <a:gd name="T31" fmla="*/ 0 h 158"/>
                            <a:gd name="T32" fmla="*/ 0 w 62"/>
                            <a:gd name="T33" fmla="*/ 0 h 158"/>
                            <a:gd name="T34" fmla="*/ 0 w 62"/>
                            <a:gd name="T35" fmla="*/ 0 h 158"/>
                            <a:gd name="T36" fmla="*/ 0 w 62"/>
                            <a:gd name="T37" fmla="*/ 0 h 158"/>
                            <a:gd name="T38" fmla="*/ 0 w 62"/>
                            <a:gd name="T39" fmla="*/ 0 h 158"/>
                            <a:gd name="T40" fmla="*/ 0 w 62"/>
                            <a:gd name="T41" fmla="*/ 0 h 158"/>
                            <a:gd name="T42" fmla="*/ 0 w 62"/>
                            <a:gd name="T43" fmla="*/ 0 h 158"/>
                            <a:gd name="T44" fmla="*/ 0 w 62"/>
                            <a:gd name="T45" fmla="*/ 0 h 158"/>
                            <a:gd name="T46" fmla="*/ 0 w 62"/>
                            <a:gd name="T47" fmla="*/ 0 h 158"/>
                            <a:gd name="T48" fmla="*/ 0 w 62"/>
                            <a:gd name="T49" fmla="*/ 0 h 158"/>
                            <a:gd name="T50" fmla="*/ 0 w 62"/>
                            <a:gd name="T51" fmla="*/ 0 h 158"/>
                            <a:gd name="T52" fmla="*/ 0 w 62"/>
                            <a:gd name="T53" fmla="*/ 0 h 158"/>
                            <a:gd name="T54" fmla="*/ 0 w 62"/>
                            <a:gd name="T55" fmla="*/ 0 h 158"/>
                            <a:gd name="T56" fmla="*/ 0 w 62"/>
                            <a:gd name="T57" fmla="*/ 0 h 15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62"/>
                            <a:gd name="T88" fmla="*/ 0 h 158"/>
                            <a:gd name="T89" fmla="*/ 62 w 62"/>
                            <a:gd name="T90" fmla="*/ 158 h 15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62" h="158">
                              <a:moveTo>
                                <a:pt x="34" y="59"/>
                              </a:moveTo>
                              <a:lnTo>
                                <a:pt x="34" y="107"/>
                              </a:lnTo>
                              <a:cubicBezTo>
                                <a:pt x="34" y="120"/>
                                <a:pt x="34" y="128"/>
                                <a:pt x="35" y="131"/>
                              </a:cubicBezTo>
                              <a:cubicBezTo>
                                <a:pt x="35" y="134"/>
                                <a:pt x="37" y="137"/>
                                <a:pt x="39" y="139"/>
                              </a:cubicBezTo>
                              <a:cubicBezTo>
                                <a:pt x="41" y="141"/>
                                <a:pt x="43" y="142"/>
                                <a:pt x="47" y="142"/>
                              </a:cubicBezTo>
                              <a:cubicBezTo>
                                <a:pt x="49" y="142"/>
                                <a:pt x="51" y="142"/>
                                <a:pt x="52" y="141"/>
                              </a:cubicBezTo>
                              <a:cubicBezTo>
                                <a:pt x="54" y="140"/>
                                <a:pt x="56" y="138"/>
                                <a:pt x="58" y="136"/>
                              </a:cubicBezTo>
                              <a:lnTo>
                                <a:pt x="61" y="141"/>
                              </a:lnTo>
                              <a:lnTo>
                                <a:pt x="51" y="155"/>
                              </a:lnTo>
                              <a:cubicBezTo>
                                <a:pt x="49" y="156"/>
                                <a:pt x="47" y="156"/>
                                <a:pt x="45" y="157"/>
                              </a:cubicBezTo>
                              <a:cubicBezTo>
                                <a:pt x="43" y="157"/>
                                <a:pt x="41" y="158"/>
                                <a:pt x="39" y="158"/>
                              </a:cubicBezTo>
                              <a:cubicBezTo>
                                <a:pt x="34" y="158"/>
                                <a:pt x="29" y="156"/>
                                <a:pt x="26" y="154"/>
                              </a:cubicBezTo>
                              <a:cubicBezTo>
                                <a:pt x="22" y="152"/>
                                <a:pt x="20" y="149"/>
                                <a:pt x="18" y="146"/>
                              </a:cubicBezTo>
                              <a:cubicBezTo>
                                <a:pt x="17" y="142"/>
                                <a:pt x="16" y="137"/>
                                <a:pt x="16" y="130"/>
                              </a:cubicBezTo>
                              <a:lnTo>
                                <a:pt x="16" y="107"/>
                              </a:lnTo>
                              <a:lnTo>
                                <a:pt x="16" y="61"/>
                              </a:lnTo>
                              <a:cubicBezTo>
                                <a:pt x="11" y="61"/>
                                <a:pt x="6" y="61"/>
                                <a:pt x="0" y="61"/>
                              </a:cubicBezTo>
                              <a:lnTo>
                                <a:pt x="0" y="56"/>
                              </a:lnTo>
                              <a:cubicBezTo>
                                <a:pt x="6" y="53"/>
                                <a:pt x="11" y="51"/>
                                <a:pt x="16" y="48"/>
                              </a:cubicBezTo>
                              <a:cubicBezTo>
                                <a:pt x="16" y="36"/>
                                <a:pt x="16" y="24"/>
                                <a:pt x="15" y="10"/>
                              </a:cubicBezTo>
                              <a:cubicBezTo>
                                <a:pt x="23" y="6"/>
                                <a:pt x="29" y="3"/>
                                <a:pt x="33" y="0"/>
                              </a:cubicBezTo>
                              <a:lnTo>
                                <a:pt x="35" y="3"/>
                              </a:lnTo>
                              <a:cubicBezTo>
                                <a:pt x="35" y="9"/>
                                <a:pt x="34" y="24"/>
                                <a:pt x="34" y="48"/>
                              </a:cubicBezTo>
                              <a:cubicBezTo>
                                <a:pt x="42" y="48"/>
                                <a:pt x="49" y="48"/>
                                <a:pt x="54" y="47"/>
                              </a:cubicBezTo>
                              <a:lnTo>
                                <a:pt x="62" y="47"/>
                              </a:lnTo>
                              <a:lnTo>
                                <a:pt x="61" y="59"/>
                              </a:lnTo>
                              <a:lnTo>
                                <a:pt x="57" y="59"/>
                              </a:lnTo>
                              <a:lnTo>
                                <a:pt x="37" y="59"/>
                              </a:lnTo>
                              <a:lnTo>
                                <a:pt x="34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127F8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Freeform 32"/>
                      <wps:cNvSpPr>
                        <a:spLocks noEditPoints="1"/>
                      </wps:cNvSpPr>
                      <wps:spPr bwMode="auto">
                        <a:xfrm>
                          <a:off x="347" y="325"/>
                          <a:ext cx="17" cy="23"/>
                        </a:xfrm>
                        <a:custGeom>
                          <a:avLst/>
                          <a:gdLst>
                            <a:gd name="T0" fmla="*/ 0 w 89"/>
                            <a:gd name="T1" fmla="*/ 0 h 121"/>
                            <a:gd name="T2" fmla="*/ 0 w 89"/>
                            <a:gd name="T3" fmla="*/ 1 h 121"/>
                            <a:gd name="T4" fmla="*/ 0 w 89"/>
                            <a:gd name="T5" fmla="*/ 1 h 121"/>
                            <a:gd name="T6" fmla="*/ 0 w 89"/>
                            <a:gd name="T7" fmla="*/ 1 h 121"/>
                            <a:gd name="T8" fmla="*/ 1 w 89"/>
                            <a:gd name="T9" fmla="*/ 1 h 121"/>
                            <a:gd name="T10" fmla="*/ 1 w 89"/>
                            <a:gd name="T11" fmla="*/ 1 h 121"/>
                            <a:gd name="T12" fmla="*/ 1 w 89"/>
                            <a:gd name="T13" fmla="*/ 1 h 121"/>
                            <a:gd name="T14" fmla="*/ 0 w 89"/>
                            <a:gd name="T15" fmla="*/ 1 h 121"/>
                            <a:gd name="T16" fmla="*/ 0 w 89"/>
                            <a:gd name="T17" fmla="*/ 1 h 121"/>
                            <a:gd name="T18" fmla="*/ 0 w 89"/>
                            <a:gd name="T19" fmla="*/ 1 h 121"/>
                            <a:gd name="T20" fmla="*/ 0 w 89"/>
                            <a:gd name="T21" fmla="*/ 0 h 121"/>
                            <a:gd name="T22" fmla="*/ 0 w 89"/>
                            <a:gd name="T23" fmla="*/ 0 h 121"/>
                            <a:gd name="T24" fmla="*/ 0 w 89"/>
                            <a:gd name="T25" fmla="*/ 0 h 121"/>
                            <a:gd name="T26" fmla="*/ 0 w 89"/>
                            <a:gd name="T27" fmla="*/ 0 h 121"/>
                            <a:gd name="T28" fmla="*/ 1 w 89"/>
                            <a:gd name="T29" fmla="*/ 0 h 121"/>
                            <a:gd name="T30" fmla="*/ 1 w 89"/>
                            <a:gd name="T31" fmla="*/ 0 h 121"/>
                            <a:gd name="T32" fmla="*/ 1 w 89"/>
                            <a:gd name="T33" fmla="*/ 0 h 121"/>
                            <a:gd name="T34" fmla="*/ 1 w 89"/>
                            <a:gd name="T35" fmla="*/ 0 h 121"/>
                            <a:gd name="T36" fmla="*/ 0 w 89"/>
                            <a:gd name="T37" fmla="*/ 0 h 121"/>
                            <a:gd name="T38" fmla="*/ 0 w 89"/>
                            <a:gd name="T39" fmla="*/ 0 h 121"/>
                            <a:gd name="T40" fmla="*/ 0 w 89"/>
                            <a:gd name="T41" fmla="*/ 0 h 121"/>
                            <a:gd name="T42" fmla="*/ 0 w 89"/>
                            <a:gd name="T43" fmla="*/ 0 h 121"/>
                            <a:gd name="T44" fmla="*/ 0 w 89"/>
                            <a:gd name="T45" fmla="*/ 0 h 121"/>
                            <a:gd name="T46" fmla="*/ 0 w 89"/>
                            <a:gd name="T47" fmla="*/ 0 h 121"/>
                            <a:gd name="T48" fmla="*/ 0 w 89"/>
                            <a:gd name="T49" fmla="*/ 0 h 121"/>
                            <a:gd name="T50" fmla="*/ 0 w 89"/>
                            <a:gd name="T51" fmla="*/ 0 h 121"/>
                            <a:gd name="T52" fmla="*/ 0 w 89"/>
                            <a:gd name="T53" fmla="*/ 0 h 121"/>
                            <a:gd name="T54" fmla="*/ 0 w 89"/>
                            <a:gd name="T55" fmla="*/ 0 h 121"/>
                            <a:gd name="T56" fmla="*/ 0 w 89"/>
                            <a:gd name="T57" fmla="*/ 0 h 121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9"/>
                            <a:gd name="T88" fmla="*/ 0 h 121"/>
                            <a:gd name="T89" fmla="*/ 89 w 89"/>
                            <a:gd name="T90" fmla="*/ 121 h 121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9" h="121">
                              <a:moveTo>
                                <a:pt x="20" y="59"/>
                              </a:moveTo>
                              <a:cubicBezTo>
                                <a:pt x="20" y="75"/>
                                <a:pt x="24" y="87"/>
                                <a:pt x="30" y="96"/>
                              </a:cubicBezTo>
                              <a:cubicBezTo>
                                <a:pt x="37" y="104"/>
                                <a:pt x="45" y="108"/>
                                <a:pt x="56" y="108"/>
                              </a:cubicBezTo>
                              <a:cubicBezTo>
                                <a:pt x="61" y="108"/>
                                <a:pt x="66" y="107"/>
                                <a:pt x="70" y="105"/>
                              </a:cubicBezTo>
                              <a:cubicBezTo>
                                <a:pt x="75" y="103"/>
                                <a:pt x="80" y="101"/>
                                <a:pt x="84" y="97"/>
                              </a:cubicBezTo>
                              <a:lnTo>
                                <a:pt x="86" y="99"/>
                              </a:lnTo>
                              <a:lnTo>
                                <a:pt x="83" y="109"/>
                              </a:lnTo>
                              <a:cubicBezTo>
                                <a:pt x="77" y="113"/>
                                <a:pt x="71" y="116"/>
                                <a:pt x="65" y="118"/>
                              </a:cubicBezTo>
                              <a:cubicBezTo>
                                <a:pt x="59" y="120"/>
                                <a:pt x="53" y="121"/>
                                <a:pt x="47" y="121"/>
                              </a:cubicBezTo>
                              <a:cubicBezTo>
                                <a:pt x="33" y="121"/>
                                <a:pt x="22" y="115"/>
                                <a:pt x="13" y="105"/>
                              </a:cubicBezTo>
                              <a:cubicBezTo>
                                <a:pt x="5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3" y="37"/>
                                <a:pt x="8" y="27"/>
                              </a:cubicBezTo>
                              <a:cubicBezTo>
                                <a:pt x="11" y="20"/>
                                <a:pt x="17" y="14"/>
                                <a:pt x="25" y="9"/>
                              </a:cubicBezTo>
                              <a:cubicBezTo>
                                <a:pt x="33" y="3"/>
                                <a:pt x="42" y="0"/>
                                <a:pt x="50" y="0"/>
                              </a:cubicBezTo>
                              <a:cubicBezTo>
                                <a:pt x="62" y="0"/>
                                <a:pt x="71" y="5"/>
                                <a:pt x="79" y="13"/>
                              </a:cubicBezTo>
                              <a:cubicBezTo>
                                <a:pt x="86" y="22"/>
                                <a:pt x="89" y="33"/>
                                <a:pt x="89" y="48"/>
                              </a:cubicBezTo>
                              <a:lnTo>
                                <a:pt x="89" y="56"/>
                              </a:lnTo>
                              <a:cubicBezTo>
                                <a:pt x="84" y="57"/>
                                <a:pt x="80" y="58"/>
                                <a:pt x="76" y="58"/>
                              </a:cubicBezTo>
                              <a:cubicBezTo>
                                <a:pt x="69" y="59"/>
                                <a:pt x="59" y="59"/>
                                <a:pt x="46" y="59"/>
                              </a:cubicBezTo>
                              <a:lnTo>
                                <a:pt x="20" y="59"/>
                              </a:lnTo>
                              <a:close/>
                              <a:moveTo>
                                <a:pt x="20" y="50"/>
                              </a:moveTo>
                              <a:cubicBezTo>
                                <a:pt x="31" y="51"/>
                                <a:pt x="42" y="51"/>
                                <a:pt x="55" y="51"/>
                              </a:cubicBezTo>
                              <a:cubicBezTo>
                                <a:pt x="60" y="51"/>
                                <a:pt x="65" y="51"/>
                                <a:pt x="70" y="50"/>
                              </a:cubicBezTo>
                              <a:lnTo>
                                <a:pt x="70" y="43"/>
                              </a:lnTo>
                              <a:cubicBezTo>
                                <a:pt x="70" y="36"/>
                                <a:pt x="69" y="29"/>
                                <a:pt x="67" y="23"/>
                              </a:cubicBezTo>
                              <a:cubicBezTo>
                                <a:pt x="65" y="19"/>
                                <a:pt x="62" y="16"/>
                                <a:pt x="59" y="13"/>
                              </a:cubicBezTo>
                              <a:cubicBezTo>
                                <a:pt x="55" y="10"/>
                                <a:pt x="51" y="9"/>
                                <a:pt x="46" y="9"/>
                              </a:cubicBezTo>
                              <a:cubicBezTo>
                                <a:pt x="38" y="9"/>
                                <a:pt x="32" y="12"/>
                                <a:pt x="27" y="19"/>
                              </a:cubicBezTo>
                              <a:cubicBezTo>
                                <a:pt x="23" y="26"/>
                                <a:pt x="20" y="36"/>
                                <a:pt x="20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CB177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Freeform 33"/>
                      <wps:cNvSpPr>
                        <a:spLocks noEditPoints="1"/>
                      </wps:cNvSpPr>
                      <wps:spPr bwMode="auto">
                        <a:xfrm>
                          <a:off x="378" y="325"/>
                          <a:ext cx="19" cy="23"/>
                        </a:xfrm>
                        <a:custGeom>
                          <a:avLst/>
                          <a:gdLst>
                            <a:gd name="T0" fmla="*/ 0 w 100"/>
                            <a:gd name="T1" fmla="*/ 0 h 121"/>
                            <a:gd name="T2" fmla="*/ 0 w 100"/>
                            <a:gd name="T3" fmla="*/ 0 h 121"/>
                            <a:gd name="T4" fmla="*/ 0 w 100"/>
                            <a:gd name="T5" fmla="*/ 0 h 121"/>
                            <a:gd name="T6" fmla="*/ 0 w 100"/>
                            <a:gd name="T7" fmla="*/ 0 h 121"/>
                            <a:gd name="T8" fmla="*/ 1 w 100"/>
                            <a:gd name="T9" fmla="*/ 0 h 121"/>
                            <a:gd name="T10" fmla="*/ 1 w 100"/>
                            <a:gd name="T11" fmla="*/ 0 h 121"/>
                            <a:gd name="T12" fmla="*/ 1 w 100"/>
                            <a:gd name="T13" fmla="*/ 1 h 121"/>
                            <a:gd name="T14" fmla="*/ 0 w 100"/>
                            <a:gd name="T15" fmla="*/ 1 h 121"/>
                            <a:gd name="T16" fmla="*/ 0 w 100"/>
                            <a:gd name="T17" fmla="*/ 1 h 121"/>
                            <a:gd name="T18" fmla="*/ 0 w 100"/>
                            <a:gd name="T19" fmla="*/ 0 h 121"/>
                            <a:gd name="T20" fmla="*/ 0 w 100"/>
                            <a:gd name="T21" fmla="*/ 0 h 121"/>
                            <a:gd name="T22" fmla="*/ 0 w 100"/>
                            <a:gd name="T23" fmla="*/ 1 h 121"/>
                            <a:gd name="T24" fmla="*/ 0 w 100"/>
                            <a:gd name="T25" fmla="*/ 1 h 121"/>
                            <a:gd name="T26" fmla="*/ 1 w 100"/>
                            <a:gd name="T27" fmla="*/ 1 h 121"/>
                            <a:gd name="T28" fmla="*/ 1 w 100"/>
                            <a:gd name="T29" fmla="*/ 0 h 121"/>
                            <a:gd name="T30" fmla="*/ 1 w 100"/>
                            <a:gd name="T31" fmla="*/ 0 h 121"/>
                            <a:gd name="T32" fmla="*/ 0 w 100"/>
                            <a:gd name="T33" fmla="*/ 0 h 121"/>
                            <a:gd name="T34" fmla="*/ 0 w 100"/>
                            <a:gd name="T35" fmla="*/ 0 h 121"/>
                            <a:gd name="T36" fmla="*/ 0 w 100"/>
                            <a:gd name="T37" fmla="*/ 0 h 121"/>
                            <a:gd name="T38" fmla="*/ 0 w 100"/>
                            <a:gd name="T39" fmla="*/ 0 h 121"/>
                            <a:gd name="T40" fmla="*/ 0 w 100"/>
                            <a:gd name="T41" fmla="*/ 0 h 121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w 100"/>
                            <a:gd name="T64" fmla="*/ 0 h 121"/>
                            <a:gd name="T65" fmla="*/ 100 w 100"/>
                            <a:gd name="T66" fmla="*/ 121 h 121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T63" t="T64" r="T65" b="T66"/>
                          <a:pathLst>
                            <a:path w="100" h="121">
                              <a:moveTo>
                                <a:pt x="0" y="60"/>
                              </a:moveTo>
                              <a:cubicBezTo>
                                <a:pt x="0" y="48"/>
                                <a:pt x="2" y="38"/>
                                <a:pt x="7" y="29"/>
                              </a:cubicBezTo>
                              <a:cubicBezTo>
                                <a:pt x="11" y="20"/>
                                <a:pt x="17" y="13"/>
                                <a:pt x="25" y="8"/>
                              </a:cubicBezTo>
                              <a:cubicBezTo>
                                <a:pt x="33" y="3"/>
                                <a:pt x="42" y="0"/>
                                <a:pt x="52" y="0"/>
                              </a:cubicBezTo>
                              <a:cubicBezTo>
                                <a:pt x="67" y="0"/>
                                <a:pt x="78" y="6"/>
                                <a:pt x="87" y="16"/>
                              </a:cubicBezTo>
                              <a:cubicBezTo>
                                <a:pt x="96" y="26"/>
                                <a:pt x="100" y="40"/>
                                <a:pt x="100" y="57"/>
                              </a:cubicBezTo>
                              <a:cubicBezTo>
                                <a:pt x="100" y="77"/>
                                <a:pt x="94" y="93"/>
                                <a:pt x="83" y="105"/>
                              </a:cubicBezTo>
                              <a:cubicBezTo>
                                <a:pt x="73" y="115"/>
                                <a:pt x="61" y="121"/>
                                <a:pt x="46" y="121"/>
                              </a:cubicBezTo>
                              <a:cubicBezTo>
                                <a:pt x="33" y="121"/>
                                <a:pt x="22" y="115"/>
                                <a:pt x="13" y="104"/>
                              </a:cubicBezTo>
                              <a:cubicBezTo>
                                <a:pt x="4" y="93"/>
                                <a:pt x="0" y="78"/>
                                <a:pt x="0" y="60"/>
                              </a:cubicBezTo>
                              <a:close/>
                              <a:moveTo>
                                <a:pt x="19" y="51"/>
                              </a:moveTo>
                              <a:cubicBezTo>
                                <a:pt x="19" y="68"/>
                                <a:pt x="22" y="82"/>
                                <a:pt x="28" y="94"/>
                              </a:cubicBezTo>
                              <a:cubicBezTo>
                                <a:pt x="34" y="106"/>
                                <a:pt x="42" y="112"/>
                                <a:pt x="53" y="112"/>
                              </a:cubicBezTo>
                              <a:cubicBezTo>
                                <a:pt x="61" y="112"/>
                                <a:pt x="68" y="108"/>
                                <a:pt x="73" y="101"/>
                              </a:cubicBezTo>
                              <a:cubicBezTo>
                                <a:pt x="78" y="93"/>
                                <a:pt x="81" y="82"/>
                                <a:pt x="81" y="67"/>
                              </a:cubicBezTo>
                              <a:cubicBezTo>
                                <a:pt x="81" y="54"/>
                                <a:pt x="79" y="44"/>
                                <a:pt x="76" y="35"/>
                              </a:cubicBezTo>
                              <a:cubicBezTo>
                                <a:pt x="73" y="26"/>
                                <a:pt x="69" y="19"/>
                                <a:pt x="64" y="15"/>
                              </a:cubicBezTo>
                              <a:cubicBezTo>
                                <a:pt x="59" y="11"/>
                                <a:pt x="54" y="9"/>
                                <a:pt x="48" y="9"/>
                              </a:cubicBezTo>
                              <a:cubicBezTo>
                                <a:pt x="42" y="9"/>
                                <a:pt x="37" y="11"/>
                                <a:pt x="33" y="14"/>
                              </a:cubicBezTo>
                              <a:cubicBezTo>
                                <a:pt x="29" y="17"/>
                                <a:pt x="26" y="22"/>
                                <a:pt x="24" y="27"/>
                              </a:cubicBezTo>
                              <a:cubicBezTo>
                                <a:pt x="21" y="34"/>
                                <a:pt x="19" y="42"/>
                                <a:pt x="19" y="5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61AC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Freeform 34"/>
                      <wps:cNvSpPr>
                        <a:spLocks/>
                      </wps:cNvSpPr>
                      <wps:spPr bwMode="auto">
                        <a:xfrm>
                          <a:off x="400" y="313"/>
                          <a:ext cx="13" cy="35"/>
                        </a:xfrm>
                        <a:custGeom>
                          <a:avLst/>
                          <a:gdLst>
                            <a:gd name="T0" fmla="*/ 0 w 68"/>
                            <a:gd name="T1" fmla="*/ 1 h 182"/>
                            <a:gd name="T2" fmla="*/ 0 w 68"/>
                            <a:gd name="T3" fmla="*/ 1 h 182"/>
                            <a:gd name="T4" fmla="*/ 0 w 68"/>
                            <a:gd name="T5" fmla="*/ 1 h 182"/>
                            <a:gd name="T6" fmla="*/ 0 w 68"/>
                            <a:gd name="T7" fmla="*/ 1 h 182"/>
                            <a:gd name="T8" fmla="*/ 0 w 68"/>
                            <a:gd name="T9" fmla="*/ 1 h 182"/>
                            <a:gd name="T10" fmla="*/ 0 w 68"/>
                            <a:gd name="T11" fmla="*/ 1 h 182"/>
                            <a:gd name="T12" fmla="*/ 0 w 68"/>
                            <a:gd name="T13" fmla="*/ 1 h 182"/>
                            <a:gd name="T14" fmla="*/ 0 w 68"/>
                            <a:gd name="T15" fmla="*/ 1 h 182"/>
                            <a:gd name="T16" fmla="*/ 0 w 68"/>
                            <a:gd name="T17" fmla="*/ 1 h 182"/>
                            <a:gd name="T18" fmla="*/ 0 w 68"/>
                            <a:gd name="T19" fmla="*/ 1 h 182"/>
                            <a:gd name="T20" fmla="*/ 0 w 68"/>
                            <a:gd name="T21" fmla="*/ 1 h 182"/>
                            <a:gd name="T22" fmla="*/ 0 w 68"/>
                            <a:gd name="T23" fmla="*/ 1 h 182"/>
                            <a:gd name="T24" fmla="*/ 0 w 68"/>
                            <a:gd name="T25" fmla="*/ 1 h 182"/>
                            <a:gd name="T26" fmla="*/ 0 w 68"/>
                            <a:gd name="T27" fmla="*/ 1 h 182"/>
                            <a:gd name="T28" fmla="*/ 0 w 68"/>
                            <a:gd name="T29" fmla="*/ 1 h 182"/>
                            <a:gd name="T30" fmla="*/ 0 w 68"/>
                            <a:gd name="T31" fmla="*/ 1 h 182"/>
                            <a:gd name="T32" fmla="*/ 0 w 68"/>
                            <a:gd name="T33" fmla="*/ 0 h 182"/>
                            <a:gd name="T34" fmla="*/ 0 w 68"/>
                            <a:gd name="T35" fmla="*/ 0 h 182"/>
                            <a:gd name="T36" fmla="*/ 0 w 68"/>
                            <a:gd name="T37" fmla="*/ 0 h 182"/>
                            <a:gd name="T38" fmla="*/ 0 w 68"/>
                            <a:gd name="T39" fmla="*/ 0 h 182"/>
                            <a:gd name="T40" fmla="*/ 0 w 68"/>
                            <a:gd name="T41" fmla="*/ 0 h 182"/>
                            <a:gd name="T42" fmla="*/ 0 w 68"/>
                            <a:gd name="T43" fmla="*/ 0 h 182"/>
                            <a:gd name="T44" fmla="*/ 0 w 68"/>
                            <a:gd name="T45" fmla="*/ 0 h 182"/>
                            <a:gd name="T46" fmla="*/ 0 w 68"/>
                            <a:gd name="T47" fmla="*/ 0 h 182"/>
                            <a:gd name="T48" fmla="*/ 0 w 68"/>
                            <a:gd name="T49" fmla="*/ 0 h 182"/>
                            <a:gd name="T50" fmla="*/ 0 w 68"/>
                            <a:gd name="T51" fmla="*/ 0 h 182"/>
                            <a:gd name="T52" fmla="*/ 0 w 68"/>
                            <a:gd name="T53" fmla="*/ 0 h 182"/>
                            <a:gd name="T54" fmla="*/ 0 w 68"/>
                            <a:gd name="T55" fmla="*/ 0 h 182"/>
                            <a:gd name="T56" fmla="*/ 0 w 68"/>
                            <a:gd name="T57" fmla="*/ 1 h 182"/>
                            <a:gd name="T58" fmla="*/ 0 w 68"/>
                            <a:gd name="T59" fmla="*/ 1 h 182"/>
                            <a:gd name="T60" fmla="*/ 0 w 68"/>
                            <a:gd name="T61" fmla="*/ 1 h 182"/>
                            <a:gd name="T62" fmla="*/ 0 w 68"/>
                            <a:gd name="T63" fmla="*/ 1 h 182"/>
                            <a:gd name="T64" fmla="*/ 0 w 68"/>
                            <a:gd name="T65" fmla="*/ 1 h 182"/>
                            <a:gd name="T66" fmla="*/ 0 w 68"/>
                            <a:gd name="T67" fmla="*/ 1 h 182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w 68"/>
                            <a:gd name="T103" fmla="*/ 0 h 182"/>
                            <a:gd name="T104" fmla="*/ 68 w 68"/>
                            <a:gd name="T105" fmla="*/ 182 h 182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T102" t="T103" r="T104" b="T105"/>
                          <a:pathLst>
                            <a:path w="68" h="182">
                              <a:moveTo>
                                <a:pt x="36" y="86"/>
                              </a:moveTo>
                              <a:lnTo>
                                <a:pt x="36" y="133"/>
                              </a:lnTo>
                              <a:cubicBezTo>
                                <a:pt x="36" y="156"/>
                                <a:pt x="37" y="168"/>
                                <a:pt x="38" y="171"/>
                              </a:cubicBezTo>
                              <a:cubicBezTo>
                                <a:pt x="39" y="174"/>
                                <a:pt x="42" y="175"/>
                                <a:pt x="48" y="175"/>
                              </a:cubicBezTo>
                              <a:lnTo>
                                <a:pt x="57" y="175"/>
                              </a:lnTo>
                              <a:lnTo>
                                <a:pt x="57" y="182"/>
                              </a:lnTo>
                              <a:cubicBezTo>
                                <a:pt x="46" y="181"/>
                                <a:pt x="38" y="181"/>
                                <a:pt x="33" y="181"/>
                              </a:cubicBezTo>
                              <a:lnTo>
                                <a:pt x="0" y="182"/>
                              </a:lnTo>
                              <a:lnTo>
                                <a:pt x="0" y="175"/>
                              </a:lnTo>
                              <a:lnTo>
                                <a:pt x="7" y="175"/>
                              </a:lnTo>
                              <a:cubicBezTo>
                                <a:pt x="13" y="175"/>
                                <a:pt x="16" y="174"/>
                                <a:pt x="17" y="171"/>
                              </a:cubicBezTo>
                              <a:cubicBezTo>
                                <a:pt x="18" y="168"/>
                                <a:pt x="19" y="155"/>
                                <a:pt x="19" y="133"/>
                              </a:cubicBezTo>
                              <a:lnTo>
                                <a:pt x="19" y="86"/>
                              </a:lnTo>
                              <a:lnTo>
                                <a:pt x="4" y="87"/>
                              </a:lnTo>
                              <a:lnTo>
                                <a:pt x="4" y="82"/>
                              </a:lnTo>
                              <a:cubicBezTo>
                                <a:pt x="9" y="79"/>
                                <a:pt x="14" y="76"/>
                                <a:pt x="19" y="73"/>
                              </a:cubicBezTo>
                              <a:lnTo>
                                <a:pt x="19" y="57"/>
                              </a:lnTo>
                              <a:cubicBezTo>
                                <a:pt x="19" y="49"/>
                                <a:pt x="20" y="43"/>
                                <a:pt x="21" y="38"/>
                              </a:cubicBezTo>
                              <a:cubicBezTo>
                                <a:pt x="23" y="33"/>
                                <a:pt x="27" y="27"/>
                                <a:pt x="32" y="20"/>
                              </a:cubicBezTo>
                              <a:cubicBezTo>
                                <a:pt x="40" y="11"/>
                                <a:pt x="45" y="6"/>
                                <a:pt x="49" y="3"/>
                              </a:cubicBezTo>
                              <a:cubicBezTo>
                                <a:pt x="52" y="1"/>
                                <a:pt x="55" y="0"/>
                                <a:pt x="59" y="0"/>
                              </a:cubicBezTo>
                              <a:cubicBezTo>
                                <a:pt x="62" y="0"/>
                                <a:pt x="65" y="1"/>
                                <a:pt x="68" y="2"/>
                              </a:cubicBezTo>
                              <a:cubicBezTo>
                                <a:pt x="68" y="6"/>
                                <a:pt x="68" y="9"/>
                                <a:pt x="68" y="12"/>
                              </a:cubicBezTo>
                              <a:cubicBezTo>
                                <a:pt x="68" y="14"/>
                                <a:pt x="68" y="18"/>
                                <a:pt x="68" y="22"/>
                              </a:cubicBezTo>
                              <a:lnTo>
                                <a:pt x="66" y="23"/>
                              </a:lnTo>
                              <a:cubicBezTo>
                                <a:pt x="62" y="19"/>
                                <a:pt x="57" y="17"/>
                                <a:pt x="52" y="17"/>
                              </a:cubicBezTo>
                              <a:cubicBezTo>
                                <a:pt x="46" y="17"/>
                                <a:pt x="42" y="19"/>
                                <a:pt x="40" y="24"/>
                              </a:cubicBezTo>
                              <a:cubicBezTo>
                                <a:pt x="37" y="29"/>
                                <a:pt x="36" y="40"/>
                                <a:pt x="36" y="58"/>
                              </a:cubicBezTo>
                              <a:lnTo>
                                <a:pt x="36" y="74"/>
                              </a:lnTo>
                              <a:cubicBezTo>
                                <a:pt x="47" y="74"/>
                                <a:pt x="56" y="73"/>
                                <a:pt x="63" y="73"/>
                              </a:cubicBezTo>
                              <a:lnTo>
                                <a:pt x="64" y="74"/>
                              </a:lnTo>
                              <a:lnTo>
                                <a:pt x="62" y="86"/>
                              </a:lnTo>
                              <a:lnTo>
                                <a:pt x="50" y="85"/>
                              </a:lnTo>
                              <a:cubicBezTo>
                                <a:pt x="47" y="85"/>
                                <a:pt x="42" y="85"/>
                                <a:pt x="36" y="8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0BADB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Freeform 35"/>
                      <wps:cNvSpPr>
                        <a:spLocks/>
                      </wps:cNvSpPr>
                      <wps:spPr bwMode="auto">
                        <a:xfrm>
                          <a:off x="426" y="315"/>
                          <a:ext cx="23" cy="33"/>
                        </a:xfrm>
                        <a:custGeom>
                          <a:avLst/>
                          <a:gdLst>
                            <a:gd name="T0" fmla="*/ 0 w 119"/>
                            <a:gd name="T1" fmla="*/ 1 h 174"/>
                            <a:gd name="T2" fmla="*/ 0 w 119"/>
                            <a:gd name="T3" fmla="*/ 1 h 174"/>
                            <a:gd name="T4" fmla="*/ 1 w 119"/>
                            <a:gd name="T5" fmla="*/ 1 h 174"/>
                            <a:gd name="T6" fmla="*/ 1 w 119"/>
                            <a:gd name="T7" fmla="*/ 1 h 174"/>
                            <a:gd name="T8" fmla="*/ 1 w 119"/>
                            <a:gd name="T9" fmla="*/ 1 h 174"/>
                            <a:gd name="T10" fmla="*/ 1 w 119"/>
                            <a:gd name="T11" fmla="*/ 1 h 174"/>
                            <a:gd name="T12" fmla="*/ 1 w 119"/>
                            <a:gd name="T13" fmla="*/ 1 h 174"/>
                            <a:gd name="T14" fmla="*/ 1 w 119"/>
                            <a:gd name="T15" fmla="*/ 1 h 174"/>
                            <a:gd name="T16" fmla="*/ 0 w 119"/>
                            <a:gd name="T17" fmla="*/ 1 h 174"/>
                            <a:gd name="T18" fmla="*/ 0 w 119"/>
                            <a:gd name="T19" fmla="*/ 1 h 174"/>
                            <a:gd name="T20" fmla="*/ 0 w 119"/>
                            <a:gd name="T21" fmla="*/ 1 h 174"/>
                            <a:gd name="T22" fmla="*/ 0 w 119"/>
                            <a:gd name="T23" fmla="*/ 1 h 174"/>
                            <a:gd name="T24" fmla="*/ 0 w 119"/>
                            <a:gd name="T25" fmla="*/ 1 h 174"/>
                            <a:gd name="T26" fmla="*/ 0 w 119"/>
                            <a:gd name="T27" fmla="*/ 0 h 174"/>
                            <a:gd name="T28" fmla="*/ 0 w 119"/>
                            <a:gd name="T29" fmla="*/ 0 h 174"/>
                            <a:gd name="T30" fmla="*/ 0 w 119"/>
                            <a:gd name="T31" fmla="*/ 0 h 174"/>
                            <a:gd name="T32" fmla="*/ 0 w 119"/>
                            <a:gd name="T33" fmla="*/ 0 h 174"/>
                            <a:gd name="T34" fmla="*/ 0 w 119"/>
                            <a:gd name="T35" fmla="*/ 0 h 174"/>
                            <a:gd name="T36" fmla="*/ 0 w 119"/>
                            <a:gd name="T37" fmla="*/ 0 h 174"/>
                            <a:gd name="T38" fmla="*/ 0 w 119"/>
                            <a:gd name="T39" fmla="*/ 0 h 174"/>
                            <a:gd name="T40" fmla="*/ 0 w 119"/>
                            <a:gd name="T41" fmla="*/ 0 h 174"/>
                            <a:gd name="T42" fmla="*/ 0 w 119"/>
                            <a:gd name="T43" fmla="*/ 0 h 174"/>
                            <a:gd name="T44" fmla="*/ 0 w 119"/>
                            <a:gd name="T45" fmla="*/ 0 h 174"/>
                            <a:gd name="T46" fmla="*/ 0 w 119"/>
                            <a:gd name="T47" fmla="*/ 0 h 174"/>
                            <a:gd name="T48" fmla="*/ 0 w 119"/>
                            <a:gd name="T49" fmla="*/ 1 h 174"/>
                            <a:gd name="T50" fmla="*/ 0 w 119"/>
                            <a:gd name="T51" fmla="*/ 1 h 174"/>
                            <a:gd name="T52" fmla="*/ 0 w 119"/>
                            <a:gd name="T53" fmla="*/ 1 h 174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w 119"/>
                            <a:gd name="T82" fmla="*/ 0 h 174"/>
                            <a:gd name="T83" fmla="*/ 119 w 119"/>
                            <a:gd name="T84" fmla="*/ 174 h 174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T81" t="T82" r="T83" b="T84"/>
                          <a:pathLst>
                            <a:path w="119" h="174">
                              <a:moveTo>
                                <a:pt x="40" y="161"/>
                              </a:moveTo>
                              <a:cubicBezTo>
                                <a:pt x="47" y="162"/>
                                <a:pt x="54" y="162"/>
                                <a:pt x="60" y="162"/>
                              </a:cubicBezTo>
                              <a:cubicBezTo>
                                <a:pt x="73" y="162"/>
                                <a:pt x="83" y="161"/>
                                <a:pt x="90" y="161"/>
                              </a:cubicBezTo>
                              <a:cubicBezTo>
                                <a:pt x="95" y="160"/>
                                <a:pt x="100" y="159"/>
                                <a:pt x="106" y="157"/>
                              </a:cubicBezTo>
                              <a:lnTo>
                                <a:pt x="112" y="128"/>
                              </a:lnTo>
                              <a:lnTo>
                                <a:pt x="119" y="128"/>
                              </a:lnTo>
                              <a:cubicBezTo>
                                <a:pt x="117" y="144"/>
                                <a:pt x="116" y="158"/>
                                <a:pt x="115" y="171"/>
                              </a:cubicBezTo>
                              <a:cubicBezTo>
                                <a:pt x="109" y="173"/>
                                <a:pt x="100" y="173"/>
                                <a:pt x="89" y="173"/>
                              </a:cubicBezTo>
                              <a:lnTo>
                                <a:pt x="41" y="172"/>
                              </a:lnTo>
                              <a:cubicBezTo>
                                <a:pt x="34" y="172"/>
                                <a:pt x="24" y="173"/>
                                <a:pt x="10" y="174"/>
                              </a:cubicBezTo>
                              <a:lnTo>
                                <a:pt x="10" y="167"/>
                              </a:lnTo>
                              <a:cubicBezTo>
                                <a:pt x="15" y="164"/>
                                <a:pt x="19" y="161"/>
                                <a:pt x="20" y="158"/>
                              </a:cubicBezTo>
                              <a:cubicBezTo>
                                <a:pt x="21" y="155"/>
                                <a:pt x="21" y="142"/>
                                <a:pt x="21" y="119"/>
                              </a:cubicBezTo>
                              <a:lnTo>
                                <a:pt x="21" y="52"/>
                              </a:lnTo>
                              <a:cubicBezTo>
                                <a:pt x="21" y="28"/>
                                <a:pt x="21" y="15"/>
                                <a:pt x="20" y="12"/>
                              </a:cubicBezTo>
                              <a:cubicBezTo>
                                <a:pt x="19" y="9"/>
                                <a:pt x="16" y="8"/>
                                <a:pt x="11" y="8"/>
                              </a:cubicBezTo>
                              <a:lnTo>
                                <a:pt x="0" y="8"/>
                              </a:lnTo>
                              <a:lnTo>
                                <a:pt x="0" y="0"/>
                              </a:lnTo>
                              <a:cubicBezTo>
                                <a:pt x="16" y="0"/>
                                <a:pt x="27" y="1"/>
                                <a:pt x="33" y="1"/>
                              </a:cubicBezTo>
                              <a:cubicBezTo>
                                <a:pt x="40" y="1"/>
                                <a:pt x="49" y="0"/>
                                <a:pt x="61" y="0"/>
                              </a:cubicBezTo>
                              <a:lnTo>
                                <a:pt x="61" y="8"/>
                              </a:lnTo>
                              <a:lnTo>
                                <a:pt x="49" y="8"/>
                              </a:lnTo>
                              <a:cubicBezTo>
                                <a:pt x="45" y="8"/>
                                <a:pt x="43" y="9"/>
                                <a:pt x="42" y="11"/>
                              </a:cubicBezTo>
                              <a:cubicBezTo>
                                <a:pt x="41" y="14"/>
                                <a:pt x="40" y="24"/>
                                <a:pt x="40" y="42"/>
                              </a:cubicBezTo>
                              <a:lnTo>
                                <a:pt x="40" y="120"/>
                              </a:lnTo>
                              <a:lnTo>
                                <a:pt x="41" y="154"/>
                              </a:lnTo>
                              <a:lnTo>
                                <a:pt x="40" y="16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5D16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Freeform 36"/>
                      <wps:cNvSpPr>
                        <a:spLocks noEditPoints="1"/>
                      </wps:cNvSpPr>
                      <wps:spPr bwMode="auto">
                        <a:xfrm>
                          <a:off x="451" y="315"/>
                          <a:ext cx="10" cy="33"/>
                        </a:xfrm>
                        <a:custGeom>
                          <a:avLst/>
                          <a:gdLst>
                            <a:gd name="T0" fmla="*/ 0 w 52"/>
                            <a:gd name="T1" fmla="*/ 0 h 172"/>
                            <a:gd name="T2" fmla="*/ 0 w 52"/>
                            <a:gd name="T3" fmla="*/ 0 h 172"/>
                            <a:gd name="T4" fmla="*/ 0 w 52"/>
                            <a:gd name="T5" fmla="*/ 0 h 172"/>
                            <a:gd name="T6" fmla="*/ 0 w 52"/>
                            <a:gd name="T7" fmla="*/ 0 h 172"/>
                            <a:gd name="T8" fmla="*/ 0 w 52"/>
                            <a:gd name="T9" fmla="*/ 0 h 172"/>
                            <a:gd name="T10" fmla="*/ 0 w 52"/>
                            <a:gd name="T11" fmla="*/ 0 h 172"/>
                            <a:gd name="T12" fmla="*/ 0 w 52"/>
                            <a:gd name="T13" fmla="*/ 0 h 172"/>
                            <a:gd name="T14" fmla="*/ 0 w 52"/>
                            <a:gd name="T15" fmla="*/ 0 h 172"/>
                            <a:gd name="T16" fmla="*/ 0 w 52"/>
                            <a:gd name="T17" fmla="*/ 0 h 172"/>
                            <a:gd name="T18" fmla="*/ 0 w 52"/>
                            <a:gd name="T19" fmla="*/ 0 h 172"/>
                            <a:gd name="T20" fmla="*/ 0 w 52"/>
                            <a:gd name="T21" fmla="*/ 0 h 172"/>
                            <a:gd name="T22" fmla="*/ 0 w 52"/>
                            <a:gd name="T23" fmla="*/ 1 h 172"/>
                            <a:gd name="T24" fmla="*/ 0 w 52"/>
                            <a:gd name="T25" fmla="*/ 1 h 172"/>
                            <a:gd name="T26" fmla="*/ 0 w 52"/>
                            <a:gd name="T27" fmla="*/ 1 h 172"/>
                            <a:gd name="T28" fmla="*/ 0 w 52"/>
                            <a:gd name="T29" fmla="*/ 1 h 172"/>
                            <a:gd name="T30" fmla="*/ 0 w 52"/>
                            <a:gd name="T31" fmla="*/ 1 h 172"/>
                            <a:gd name="T32" fmla="*/ 0 w 52"/>
                            <a:gd name="T33" fmla="*/ 1 h 172"/>
                            <a:gd name="T34" fmla="*/ 0 w 52"/>
                            <a:gd name="T35" fmla="*/ 1 h 172"/>
                            <a:gd name="T36" fmla="*/ 0 w 52"/>
                            <a:gd name="T37" fmla="*/ 1 h 172"/>
                            <a:gd name="T38" fmla="*/ 0 w 52"/>
                            <a:gd name="T39" fmla="*/ 1 h 172"/>
                            <a:gd name="T40" fmla="*/ 0 w 52"/>
                            <a:gd name="T41" fmla="*/ 1 h 172"/>
                            <a:gd name="T42" fmla="*/ 0 w 52"/>
                            <a:gd name="T43" fmla="*/ 1 h 172"/>
                            <a:gd name="T44" fmla="*/ 0 w 52"/>
                            <a:gd name="T45" fmla="*/ 1 h 172"/>
                            <a:gd name="T46" fmla="*/ 0 w 52"/>
                            <a:gd name="T47" fmla="*/ 1 h 172"/>
                            <a:gd name="T48" fmla="*/ 0 w 52"/>
                            <a:gd name="T49" fmla="*/ 1 h 172"/>
                            <a:gd name="T50" fmla="*/ 0 w 52"/>
                            <a:gd name="T51" fmla="*/ 1 h 172"/>
                            <a:gd name="T52" fmla="*/ 0 w 52"/>
                            <a:gd name="T53" fmla="*/ 1 h 172"/>
                            <a:gd name="T54" fmla="*/ 0 w 52"/>
                            <a:gd name="T55" fmla="*/ 1 h 172"/>
                            <a:gd name="T56" fmla="*/ 0 w 52"/>
                            <a:gd name="T57" fmla="*/ 1 h 172"/>
                            <a:gd name="T58" fmla="*/ 0 w 52"/>
                            <a:gd name="T59" fmla="*/ 0 h 172"/>
                            <a:gd name="T60" fmla="*/ 0 w 52"/>
                            <a:gd name="T61" fmla="*/ 0 h 172"/>
                            <a:gd name="T62" fmla="*/ 0 w 52"/>
                            <a:gd name="T63" fmla="*/ 0 h 172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52"/>
                            <a:gd name="T97" fmla="*/ 0 h 172"/>
                            <a:gd name="T98" fmla="*/ 52 w 52"/>
                            <a:gd name="T99" fmla="*/ 172 h 172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52" h="172">
                              <a:moveTo>
                                <a:pt x="26" y="0"/>
                              </a:moveTo>
                              <a:cubicBezTo>
                                <a:pt x="29" y="0"/>
                                <a:pt x="31" y="1"/>
                                <a:pt x="34" y="4"/>
                              </a:cubicBezTo>
                              <a:cubicBezTo>
                                <a:pt x="36" y="7"/>
                                <a:pt x="37" y="10"/>
                                <a:pt x="37" y="14"/>
                              </a:cubicBezTo>
                              <a:cubicBezTo>
                                <a:pt x="37" y="18"/>
                                <a:pt x="36" y="21"/>
                                <a:pt x="34" y="24"/>
                              </a:cubicBezTo>
                              <a:cubicBezTo>
                                <a:pt x="31" y="26"/>
                                <a:pt x="29" y="28"/>
                                <a:pt x="26" y="28"/>
                              </a:cubicBezTo>
                              <a:cubicBezTo>
                                <a:pt x="22" y="28"/>
                                <a:pt x="20" y="26"/>
                                <a:pt x="17" y="24"/>
                              </a:cubicBezTo>
                              <a:cubicBezTo>
                                <a:pt x="15" y="21"/>
                                <a:pt x="14" y="18"/>
                                <a:pt x="14" y="14"/>
                              </a:cubicBezTo>
                              <a:cubicBezTo>
                                <a:pt x="14" y="10"/>
                                <a:pt x="15" y="7"/>
                                <a:pt x="17" y="4"/>
                              </a:cubicBezTo>
                              <a:cubicBezTo>
                                <a:pt x="20" y="1"/>
                                <a:pt x="22" y="0"/>
                                <a:pt x="26" y="0"/>
                              </a:cubicBezTo>
                              <a:close/>
                              <a:moveTo>
                                <a:pt x="34" y="54"/>
                              </a:moveTo>
                              <a:lnTo>
                                <a:pt x="36" y="56"/>
                              </a:lnTo>
                              <a:cubicBezTo>
                                <a:pt x="36" y="62"/>
                                <a:pt x="35" y="69"/>
                                <a:pt x="35" y="76"/>
                              </a:cubicBezTo>
                              <a:cubicBezTo>
                                <a:pt x="35" y="100"/>
                                <a:pt x="35" y="117"/>
                                <a:pt x="35" y="128"/>
                              </a:cubicBezTo>
                              <a:cubicBezTo>
                                <a:pt x="35" y="139"/>
                                <a:pt x="35" y="148"/>
                                <a:pt x="35" y="155"/>
                              </a:cubicBezTo>
                              <a:cubicBezTo>
                                <a:pt x="36" y="158"/>
                                <a:pt x="36" y="160"/>
                                <a:pt x="37" y="161"/>
                              </a:cubicBezTo>
                              <a:cubicBezTo>
                                <a:pt x="38" y="163"/>
                                <a:pt x="41" y="163"/>
                                <a:pt x="45" y="164"/>
                              </a:cubicBezTo>
                              <a:lnTo>
                                <a:pt x="52" y="165"/>
                              </a:lnTo>
                              <a:lnTo>
                                <a:pt x="52" y="172"/>
                              </a:lnTo>
                              <a:cubicBezTo>
                                <a:pt x="42" y="172"/>
                                <a:pt x="33" y="171"/>
                                <a:pt x="25" y="171"/>
                              </a:cubicBezTo>
                              <a:cubicBezTo>
                                <a:pt x="16" y="171"/>
                                <a:pt x="8" y="172"/>
                                <a:pt x="0" y="172"/>
                              </a:cubicBezTo>
                              <a:lnTo>
                                <a:pt x="0" y="165"/>
                              </a:lnTo>
                              <a:lnTo>
                                <a:pt x="9" y="164"/>
                              </a:lnTo>
                              <a:cubicBezTo>
                                <a:pt x="12" y="164"/>
                                <a:pt x="14" y="163"/>
                                <a:pt x="15" y="162"/>
                              </a:cubicBezTo>
                              <a:cubicBezTo>
                                <a:pt x="16" y="161"/>
                                <a:pt x="17" y="157"/>
                                <a:pt x="17" y="150"/>
                              </a:cubicBezTo>
                              <a:cubicBezTo>
                                <a:pt x="17" y="140"/>
                                <a:pt x="17" y="125"/>
                                <a:pt x="17" y="107"/>
                              </a:cubicBezTo>
                              <a:cubicBezTo>
                                <a:pt x="17" y="95"/>
                                <a:pt x="17" y="85"/>
                                <a:pt x="17" y="78"/>
                              </a:cubicBezTo>
                              <a:cubicBezTo>
                                <a:pt x="17" y="76"/>
                                <a:pt x="16" y="74"/>
                                <a:pt x="15" y="73"/>
                              </a:cubicBezTo>
                              <a:cubicBezTo>
                                <a:pt x="14" y="72"/>
                                <a:pt x="11" y="71"/>
                                <a:pt x="8" y="71"/>
                              </a:cubicBezTo>
                              <a:lnTo>
                                <a:pt x="0" y="71"/>
                              </a:lnTo>
                              <a:lnTo>
                                <a:pt x="0" y="64"/>
                              </a:lnTo>
                              <a:cubicBezTo>
                                <a:pt x="8" y="63"/>
                                <a:pt x="15" y="61"/>
                                <a:pt x="19" y="60"/>
                              </a:cubicBezTo>
                              <a:cubicBezTo>
                                <a:pt x="22" y="59"/>
                                <a:pt x="28" y="57"/>
                                <a:pt x="34" y="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2C7850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37"/>
                      <wps:cNvSpPr>
                        <a:spLocks/>
                      </wps:cNvSpPr>
                      <wps:spPr bwMode="auto">
                        <a:xfrm>
                          <a:off x="464" y="313"/>
                          <a:ext cx="13" cy="35"/>
                        </a:xfrm>
                        <a:custGeom>
                          <a:avLst/>
                          <a:gdLst>
                            <a:gd name="T0" fmla="*/ 0 w 68"/>
                            <a:gd name="T1" fmla="*/ 1 h 182"/>
                            <a:gd name="T2" fmla="*/ 0 w 68"/>
                            <a:gd name="T3" fmla="*/ 1 h 182"/>
                            <a:gd name="T4" fmla="*/ 0 w 68"/>
                            <a:gd name="T5" fmla="*/ 1 h 182"/>
                            <a:gd name="T6" fmla="*/ 0 w 68"/>
                            <a:gd name="T7" fmla="*/ 1 h 182"/>
                            <a:gd name="T8" fmla="*/ 0 w 68"/>
                            <a:gd name="T9" fmla="*/ 1 h 182"/>
                            <a:gd name="T10" fmla="*/ 0 w 68"/>
                            <a:gd name="T11" fmla="*/ 1 h 182"/>
                            <a:gd name="T12" fmla="*/ 0 w 68"/>
                            <a:gd name="T13" fmla="*/ 1 h 182"/>
                            <a:gd name="T14" fmla="*/ 0 w 68"/>
                            <a:gd name="T15" fmla="*/ 1 h 182"/>
                            <a:gd name="T16" fmla="*/ 0 w 68"/>
                            <a:gd name="T17" fmla="*/ 1 h 182"/>
                            <a:gd name="T18" fmla="*/ 0 w 68"/>
                            <a:gd name="T19" fmla="*/ 1 h 182"/>
                            <a:gd name="T20" fmla="*/ 0 w 68"/>
                            <a:gd name="T21" fmla="*/ 1 h 182"/>
                            <a:gd name="T22" fmla="*/ 0 w 68"/>
                            <a:gd name="T23" fmla="*/ 1 h 182"/>
                            <a:gd name="T24" fmla="*/ 0 w 68"/>
                            <a:gd name="T25" fmla="*/ 1 h 182"/>
                            <a:gd name="T26" fmla="*/ 0 w 68"/>
                            <a:gd name="T27" fmla="*/ 1 h 182"/>
                            <a:gd name="T28" fmla="*/ 0 w 68"/>
                            <a:gd name="T29" fmla="*/ 1 h 182"/>
                            <a:gd name="T30" fmla="*/ 0 w 68"/>
                            <a:gd name="T31" fmla="*/ 1 h 182"/>
                            <a:gd name="T32" fmla="*/ 0 w 68"/>
                            <a:gd name="T33" fmla="*/ 0 h 182"/>
                            <a:gd name="T34" fmla="*/ 0 w 68"/>
                            <a:gd name="T35" fmla="*/ 0 h 182"/>
                            <a:gd name="T36" fmla="*/ 0 w 68"/>
                            <a:gd name="T37" fmla="*/ 0 h 182"/>
                            <a:gd name="T38" fmla="*/ 0 w 68"/>
                            <a:gd name="T39" fmla="*/ 0 h 182"/>
                            <a:gd name="T40" fmla="*/ 0 w 68"/>
                            <a:gd name="T41" fmla="*/ 0 h 182"/>
                            <a:gd name="T42" fmla="*/ 0 w 68"/>
                            <a:gd name="T43" fmla="*/ 0 h 182"/>
                            <a:gd name="T44" fmla="*/ 0 w 68"/>
                            <a:gd name="T45" fmla="*/ 0 h 182"/>
                            <a:gd name="T46" fmla="*/ 0 w 68"/>
                            <a:gd name="T47" fmla="*/ 0 h 182"/>
                            <a:gd name="T48" fmla="*/ 0 w 68"/>
                            <a:gd name="T49" fmla="*/ 0 h 182"/>
                            <a:gd name="T50" fmla="*/ 0 w 68"/>
                            <a:gd name="T51" fmla="*/ 0 h 182"/>
                            <a:gd name="T52" fmla="*/ 0 w 68"/>
                            <a:gd name="T53" fmla="*/ 0 h 182"/>
                            <a:gd name="T54" fmla="*/ 0 w 68"/>
                            <a:gd name="T55" fmla="*/ 0 h 182"/>
                            <a:gd name="T56" fmla="*/ 0 w 68"/>
                            <a:gd name="T57" fmla="*/ 1 h 182"/>
                            <a:gd name="T58" fmla="*/ 0 w 68"/>
                            <a:gd name="T59" fmla="*/ 1 h 182"/>
                            <a:gd name="T60" fmla="*/ 0 w 68"/>
                            <a:gd name="T61" fmla="*/ 1 h 182"/>
                            <a:gd name="T62" fmla="*/ 0 w 68"/>
                            <a:gd name="T63" fmla="*/ 1 h 182"/>
                            <a:gd name="T64" fmla="*/ 0 w 68"/>
                            <a:gd name="T65" fmla="*/ 1 h 182"/>
                            <a:gd name="T66" fmla="*/ 0 w 68"/>
                            <a:gd name="T67" fmla="*/ 1 h 182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w 68"/>
                            <a:gd name="T103" fmla="*/ 0 h 182"/>
                            <a:gd name="T104" fmla="*/ 68 w 68"/>
                            <a:gd name="T105" fmla="*/ 182 h 182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T102" t="T103" r="T104" b="T105"/>
                          <a:pathLst>
                            <a:path w="68" h="182">
                              <a:moveTo>
                                <a:pt x="35" y="86"/>
                              </a:moveTo>
                              <a:lnTo>
                                <a:pt x="35" y="133"/>
                              </a:lnTo>
                              <a:cubicBezTo>
                                <a:pt x="35" y="156"/>
                                <a:pt x="36" y="168"/>
                                <a:pt x="37" y="171"/>
                              </a:cubicBezTo>
                              <a:cubicBezTo>
                                <a:pt x="38" y="174"/>
                                <a:pt x="42" y="175"/>
                                <a:pt x="47" y="175"/>
                              </a:cubicBezTo>
                              <a:lnTo>
                                <a:pt x="56" y="175"/>
                              </a:lnTo>
                              <a:lnTo>
                                <a:pt x="56" y="182"/>
                              </a:lnTo>
                              <a:cubicBezTo>
                                <a:pt x="45" y="181"/>
                                <a:pt x="37" y="181"/>
                                <a:pt x="32" y="181"/>
                              </a:cubicBezTo>
                              <a:lnTo>
                                <a:pt x="0" y="182"/>
                              </a:lnTo>
                              <a:lnTo>
                                <a:pt x="0" y="175"/>
                              </a:lnTo>
                              <a:lnTo>
                                <a:pt x="7" y="175"/>
                              </a:lnTo>
                              <a:cubicBezTo>
                                <a:pt x="12" y="175"/>
                                <a:pt x="15" y="174"/>
                                <a:pt x="16" y="171"/>
                              </a:cubicBezTo>
                              <a:cubicBezTo>
                                <a:pt x="18" y="168"/>
                                <a:pt x="18" y="155"/>
                                <a:pt x="18" y="133"/>
                              </a:cubicBezTo>
                              <a:lnTo>
                                <a:pt x="18" y="86"/>
                              </a:lnTo>
                              <a:lnTo>
                                <a:pt x="3" y="87"/>
                              </a:lnTo>
                              <a:lnTo>
                                <a:pt x="3" y="82"/>
                              </a:lnTo>
                              <a:cubicBezTo>
                                <a:pt x="8" y="79"/>
                                <a:pt x="13" y="76"/>
                                <a:pt x="18" y="73"/>
                              </a:cubicBezTo>
                              <a:lnTo>
                                <a:pt x="18" y="57"/>
                              </a:lnTo>
                              <a:cubicBezTo>
                                <a:pt x="18" y="49"/>
                                <a:pt x="19" y="43"/>
                                <a:pt x="21" y="38"/>
                              </a:cubicBezTo>
                              <a:cubicBezTo>
                                <a:pt x="23" y="33"/>
                                <a:pt x="26" y="27"/>
                                <a:pt x="32" y="20"/>
                              </a:cubicBezTo>
                              <a:cubicBezTo>
                                <a:pt x="39" y="11"/>
                                <a:pt x="45" y="6"/>
                                <a:pt x="49" y="3"/>
                              </a:cubicBezTo>
                              <a:cubicBezTo>
                                <a:pt x="51" y="1"/>
                                <a:pt x="55" y="0"/>
                                <a:pt x="59" y="0"/>
                              </a:cubicBezTo>
                              <a:cubicBezTo>
                                <a:pt x="61" y="0"/>
                                <a:pt x="64" y="1"/>
                                <a:pt x="68" y="2"/>
                              </a:cubicBezTo>
                              <a:cubicBezTo>
                                <a:pt x="68" y="6"/>
                                <a:pt x="67" y="9"/>
                                <a:pt x="67" y="12"/>
                              </a:cubicBezTo>
                              <a:cubicBezTo>
                                <a:pt x="67" y="14"/>
                                <a:pt x="68" y="18"/>
                                <a:pt x="68" y="22"/>
                              </a:cubicBezTo>
                              <a:lnTo>
                                <a:pt x="65" y="23"/>
                              </a:lnTo>
                              <a:cubicBezTo>
                                <a:pt x="61" y="19"/>
                                <a:pt x="56" y="17"/>
                                <a:pt x="51" y="17"/>
                              </a:cubicBezTo>
                              <a:cubicBezTo>
                                <a:pt x="46" y="17"/>
                                <a:pt x="41" y="19"/>
                                <a:pt x="39" y="24"/>
                              </a:cubicBezTo>
                              <a:cubicBezTo>
                                <a:pt x="37" y="29"/>
                                <a:pt x="35" y="40"/>
                                <a:pt x="35" y="58"/>
                              </a:cubicBezTo>
                              <a:lnTo>
                                <a:pt x="35" y="74"/>
                              </a:lnTo>
                              <a:cubicBezTo>
                                <a:pt x="46" y="74"/>
                                <a:pt x="56" y="73"/>
                                <a:pt x="63" y="73"/>
                              </a:cubicBezTo>
                              <a:lnTo>
                                <a:pt x="63" y="74"/>
                              </a:lnTo>
                              <a:lnTo>
                                <a:pt x="62" y="86"/>
                              </a:lnTo>
                              <a:lnTo>
                                <a:pt x="49" y="85"/>
                              </a:lnTo>
                              <a:cubicBezTo>
                                <a:pt x="46" y="85"/>
                                <a:pt x="41" y="85"/>
                                <a:pt x="35" y="8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C8AB1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Freeform 38"/>
                      <wps:cNvSpPr>
                        <a:spLocks noEditPoints="1"/>
                      </wps:cNvSpPr>
                      <wps:spPr bwMode="auto">
                        <a:xfrm>
                          <a:off x="479" y="325"/>
                          <a:ext cx="17" cy="23"/>
                        </a:xfrm>
                        <a:custGeom>
                          <a:avLst/>
                          <a:gdLst>
                            <a:gd name="T0" fmla="*/ 0 w 89"/>
                            <a:gd name="T1" fmla="*/ 0 h 121"/>
                            <a:gd name="T2" fmla="*/ 0 w 89"/>
                            <a:gd name="T3" fmla="*/ 1 h 121"/>
                            <a:gd name="T4" fmla="*/ 0 w 89"/>
                            <a:gd name="T5" fmla="*/ 1 h 121"/>
                            <a:gd name="T6" fmla="*/ 0 w 89"/>
                            <a:gd name="T7" fmla="*/ 1 h 121"/>
                            <a:gd name="T8" fmla="*/ 1 w 89"/>
                            <a:gd name="T9" fmla="*/ 1 h 121"/>
                            <a:gd name="T10" fmla="*/ 1 w 89"/>
                            <a:gd name="T11" fmla="*/ 1 h 121"/>
                            <a:gd name="T12" fmla="*/ 1 w 89"/>
                            <a:gd name="T13" fmla="*/ 1 h 121"/>
                            <a:gd name="T14" fmla="*/ 0 w 89"/>
                            <a:gd name="T15" fmla="*/ 1 h 121"/>
                            <a:gd name="T16" fmla="*/ 0 w 89"/>
                            <a:gd name="T17" fmla="*/ 1 h 121"/>
                            <a:gd name="T18" fmla="*/ 0 w 89"/>
                            <a:gd name="T19" fmla="*/ 1 h 121"/>
                            <a:gd name="T20" fmla="*/ 0 w 89"/>
                            <a:gd name="T21" fmla="*/ 0 h 121"/>
                            <a:gd name="T22" fmla="*/ 0 w 89"/>
                            <a:gd name="T23" fmla="*/ 0 h 121"/>
                            <a:gd name="T24" fmla="*/ 0 w 89"/>
                            <a:gd name="T25" fmla="*/ 0 h 121"/>
                            <a:gd name="T26" fmla="*/ 0 w 89"/>
                            <a:gd name="T27" fmla="*/ 0 h 121"/>
                            <a:gd name="T28" fmla="*/ 1 w 89"/>
                            <a:gd name="T29" fmla="*/ 0 h 121"/>
                            <a:gd name="T30" fmla="*/ 1 w 89"/>
                            <a:gd name="T31" fmla="*/ 0 h 121"/>
                            <a:gd name="T32" fmla="*/ 1 w 89"/>
                            <a:gd name="T33" fmla="*/ 0 h 121"/>
                            <a:gd name="T34" fmla="*/ 1 w 89"/>
                            <a:gd name="T35" fmla="*/ 0 h 121"/>
                            <a:gd name="T36" fmla="*/ 0 w 89"/>
                            <a:gd name="T37" fmla="*/ 0 h 121"/>
                            <a:gd name="T38" fmla="*/ 0 w 89"/>
                            <a:gd name="T39" fmla="*/ 0 h 121"/>
                            <a:gd name="T40" fmla="*/ 0 w 89"/>
                            <a:gd name="T41" fmla="*/ 0 h 121"/>
                            <a:gd name="T42" fmla="*/ 0 w 89"/>
                            <a:gd name="T43" fmla="*/ 0 h 121"/>
                            <a:gd name="T44" fmla="*/ 0 w 89"/>
                            <a:gd name="T45" fmla="*/ 0 h 121"/>
                            <a:gd name="T46" fmla="*/ 0 w 89"/>
                            <a:gd name="T47" fmla="*/ 0 h 121"/>
                            <a:gd name="T48" fmla="*/ 0 w 89"/>
                            <a:gd name="T49" fmla="*/ 0 h 121"/>
                            <a:gd name="T50" fmla="*/ 0 w 89"/>
                            <a:gd name="T51" fmla="*/ 0 h 121"/>
                            <a:gd name="T52" fmla="*/ 0 w 89"/>
                            <a:gd name="T53" fmla="*/ 0 h 121"/>
                            <a:gd name="T54" fmla="*/ 0 w 89"/>
                            <a:gd name="T55" fmla="*/ 0 h 121"/>
                            <a:gd name="T56" fmla="*/ 0 w 89"/>
                            <a:gd name="T57" fmla="*/ 0 h 121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9"/>
                            <a:gd name="T88" fmla="*/ 0 h 121"/>
                            <a:gd name="T89" fmla="*/ 89 w 89"/>
                            <a:gd name="T90" fmla="*/ 121 h 121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9" h="121">
                              <a:moveTo>
                                <a:pt x="20" y="59"/>
                              </a:moveTo>
                              <a:cubicBezTo>
                                <a:pt x="20" y="75"/>
                                <a:pt x="23" y="87"/>
                                <a:pt x="30" y="96"/>
                              </a:cubicBezTo>
                              <a:cubicBezTo>
                                <a:pt x="37" y="104"/>
                                <a:pt x="45" y="108"/>
                                <a:pt x="56" y="108"/>
                              </a:cubicBezTo>
                              <a:cubicBezTo>
                                <a:pt x="61" y="108"/>
                                <a:pt x="65" y="107"/>
                                <a:pt x="70" y="105"/>
                              </a:cubicBezTo>
                              <a:cubicBezTo>
                                <a:pt x="75" y="103"/>
                                <a:pt x="79" y="101"/>
                                <a:pt x="84" y="97"/>
                              </a:cubicBezTo>
                              <a:lnTo>
                                <a:pt x="86" y="99"/>
                              </a:lnTo>
                              <a:lnTo>
                                <a:pt x="83" y="109"/>
                              </a:lnTo>
                              <a:cubicBezTo>
                                <a:pt x="77" y="113"/>
                                <a:pt x="71" y="116"/>
                                <a:pt x="65" y="118"/>
                              </a:cubicBezTo>
                              <a:cubicBezTo>
                                <a:pt x="59" y="120"/>
                                <a:pt x="53" y="121"/>
                                <a:pt x="46" y="121"/>
                              </a:cubicBezTo>
                              <a:cubicBezTo>
                                <a:pt x="33" y="121"/>
                                <a:pt x="21" y="115"/>
                                <a:pt x="13" y="105"/>
                              </a:cubicBezTo>
                              <a:cubicBezTo>
                                <a:pt x="4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2" y="37"/>
                                <a:pt x="7" y="27"/>
                              </a:cubicBezTo>
                              <a:cubicBezTo>
                                <a:pt x="10" y="20"/>
                                <a:pt x="16" y="14"/>
                                <a:pt x="25" y="9"/>
                              </a:cubicBezTo>
                              <a:cubicBezTo>
                                <a:pt x="33" y="3"/>
                                <a:pt x="41" y="0"/>
                                <a:pt x="49" y="0"/>
                              </a:cubicBezTo>
                              <a:cubicBezTo>
                                <a:pt x="62" y="0"/>
                                <a:pt x="71" y="5"/>
                                <a:pt x="78" y="13"/>
                              </a:cubicBezTo>
                              <a:cubicBezTo>
                                <a:pt x="85" y="22"/>
                                <a:pt x="89" y="33"/>
                                <a:pt x="89" y="48"/>
                              </a:cubicBezTo>
                              <a:lnTo>
                                <a:pt x="89" y="56"/>
                              </a:lnTo>
                              <a:cubicBezTo>
                                <a:pt x="84" y="57"/>
                                <a:pt x="80" y="58"/>
                                <a:pt x="76" y="58"/>
                              </a:cubicBezTo>
                              <a:cubicBezTo>
                                <a:pt x="68" y="59"/>
                                <a:pt x="58" y="59"/>
                                <a:pt x="45" y="59"/>
                              </a:cubicBezTo>
                              <a:lnTo>
                                <a:pt x="20" y="59"/>
                              </a:lnTo>
                              <a:close/>
                              <a:moveTo>
                                <a:pt x="20" y="50"/>
                              </a:moveTo>
                              <a:cubicBezTo>
                                <a:pt x="30" y="51"/>
                                <a:pt x="42" y="51"/>
                                <a:pt x="55" y="51"/>
                              </a:cubicBezTo>
                              <a:cubicBezTo>
                                <a:pt x="60" y="51"/>
                                <a:pt x="65" y="51"/>
                                <a:pt x="70" y="50"/>
                              </a:cubicBezTo>
                              <a:lnTo>
                                <a:pt x="70" y="43"/>
                              </a:lnTo>
                              <a:cubicBezTo>
                                <a:pt x="70" y="36"/>
                                <a:pt x="69" y="29"/>
                                <a:pt x="66" y="23"/>
                              </a:cubicBezTo>
                              <a:cubicBezTo>
                                <a:pt x="65" y="19"/>
                                <a:pt x="62" y="16"/>
                                <a:pt x="58" y="13"/>
                              </a:cubicBezTo>
                              <a:cubicBezTo>
                                <a:pt x="55" y="10"/>
                                <a:pt x="50" y="9"/>
                                <a:pt x="45" y="9"/>
                              </a:cubicBezTo>
                              <a:cubicBezTo>
                                <a:pt x="38" y="9"/>
                                <a:pt x="32" y="12"/>
                                <a:pt x="27" y="19"/>
                              </a:cubicBezTo>
                              <a:cubicBezTo>
                                <a:pt x="22" y="26"/>
                                <a:pt x="20" y="36"/>
                                <a:pt x="20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A517A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Freeform 39"/>
                      <wps:cNvSpPr>
                        <a:spLocks/>
                      </wps:cNvSpPr>
                      <wps:spPr bwMode="auto">
                        <a:xfrm>
                          <a:off x="509" y="314"/>
                          <a:ext cx="20" cy="34"/>
                        </a:xfrm>
                        <a:custGeom>
                          <a:avLst/>
                          <a:gdLst>
                            <a:gd name="T0" fmla="*/ 1 w 105"/>
                            <a:gd name="T1" fmla="*/ 0 h 179"/>
                            <a:gd name="T2" fmla="*/ 1 w 105"/>
                            <a:gd name="T3" fmla="*/ 0 h 179"/>
                            <a:gd name="T4" fmla="*/ 1 w 105"/>
                            <a:gd name="T5" fmla="*/ 0 h 179"/>
                            <a:gd name="T6" fmla="*/ 1 w 105"/>
                            <a:gd name="T7" fmla="*/ 0 h 179"/>
                            <a:gd name="T8" fmla="*/ 1 w 105"/>
                            <a:gd name="T9" fmla="*/ 0 h 179"/>
                            <a:gd name="T10" fmla="*/ 1 w 105"/>
                            <a:gd name="T11" fmla="*/ 0 h 179"/>
                            <a:gd name="T12" fmla="*/ 0 w 105"/>
                            <a:gd name="T13" fmla="*/ 0 h 179"/>
                            <a:gd name="T14" fmla="*/ 0 w 105"/>
                            <a:gd name="T15" fmla="*/ 0 h 179"/>
                            <a:gd name="T16" fmla="*/ 0 w 105"/>
                            <a:gd name="T17" fmla="*/ 0 h 179"/>
                            <a:gd name="T18" fmla="*/ 0 w 105"/>
                            <a:gd name="T19" fmla="*/ 0 h 179"/>
                            <a:gd name="T20" fmla="*/ 0 w 105"/>
                            <a:gd name="T21" fmla="*/ 1 h 179"/>
                            <a:gd name="T22" fmla="*/ 0 w 105"/>
                            <a:gd name="T23" fmla="*/ 1 h 179"/>
                            <a:gd name="T24" fmla="*/ 1 w 105"/>
                            <a:gd name="T25" fmla="*/ 1 h 179"/>
                            <a:gd name="T26" fmla="*/ 1 w 105"/>
                            <a:gd name="T27" fmla="*/ 1 h 179"/>
                            <a:gd name="T28" fmla="*/ 1 w 105"/>
                            <a:gd name="T29" fmla="*/ 1 h 179"/>
                            <a:gd name="T30" fmla="*/ 1 w 105"/>
                            <a:gd name="T31" fmla="*/ 1 h 179"/>
                            <a:gd name="T32" fmla="*/ 0 w 105"/>
                            <a:gd name="T33" fmla="*/ 1 h 179"/>
                            <a:gd name="T34" fmla="*/ 0 w 105"/>
                            <a:gd name="T35" fmla="*/ 1 h 179"/>
                            <a:gd name="T36" fmla="*/ 0 w 105"/>
                            <a:gd name="T37" fmla="*/ 1 h 179"/>
                            <a:gd name="T38" fmla="*/ 0 w 105"/>
                            <a:gd name="T39" fmla="*/ 1 h 179"/>
                            <a:gd name="T40" fmla="*/ 0 w 105"/>
                            <a:gd name="T41" fmla="*/ 1 h 179"/>
                            <a:gd name="T42" fmla="*/ 0 w 105"/>
                            <a:gd name="T43" fmla="*/ 1 h 179"/>
                            <a:gd name="T44" fmla="*/ 0 w 105"/>
                            <a:gd name="T45" fmla="*/ 1 h 179"/>
                            <a:gd name="T46" fmla="*/ 0 w 105"/>
                            <a:gd name="T47" fmla="*/ 1 h 179"/>
                            <a:gd name="T48" fmla="*/ 0 w 105"/>
                            <a:gd name="T49" fmla="*/ 1 h 179"/>
                            <a:gd name="T50" fmla="*/ 0 w 105"/>
                            <a:gd name="T51" fmla="*/ 1 h 179"/>
                            <a:gd name="T52" fmla="*/ 1 w 105"/>
                            <a:gd name="T53" fmla="*/ 1 h 179"/>
                            <a:gd name="T54" fmla="*/ 1 w 105"/>
                            <a:gd name="T55" fmla="*/ 1 h 179"/>
                            <a:gd name="T56" fmla="*/ 1 w 105"/>
                            <a:gd name="T57" fmla="*/ 1 h 179"/>
                            <a:gd name="T58" fmla="*/ 1 w 105"/>
                            <a:gd name="T59" fmla="*/ 1 h 179"/>
                            <a:gd name="T60" fmla="*/ 0 w 105"/>
                            <a:gd name="T61" fmla="*/ 1 h 179"/>
                            <a:gd name="T62" fmla="*/ 0 w 105"/>
                            <a:gd name="T63" fmla="*/ 1 h 179"/>
                            <a:gd name="T64" fmla="*/ 0 w 105"/>
                            <a:gd name="T65" fmla="*/ 1 h 179"/>
                            <a:gd name="T66" fmla="*/ 0 w 105"/>
                            <a:gd name="T67" fmla="*/ 0 h 179"/>
                            <a:gd name="T68" fmla="*/ 0 w 105"/>
                            <a:gd name="T69" fmla="*/ 0 h 179"/>
                            <a:gd name="T70" fmla="*/ 0 w 105"/>
                            <a:gd name="T71" fmla="*/ 0 h 179"/>
                            <a:gd name="T72" fmla="*/ 1 w 105"/>
                            <a:gd name="T73" fmla="*/ 0 h 179"/>
                            <a:gd name="T74" fmla="*/ 1 w 105"/>
                            <a:gd name="T75" fmla="*/ 0 h 179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w 105"/>
                            <a:gd name="T115" fmla="*/ 0 h 179"/>
                            <a:gd name="T116" fmla="*/ 105 w 105"/>
                            <a:gd name="T117" fmla="*/ 179 h 179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T114" t="T115" r="T116" b="T117"/>
                          <a:pathLst>
                            <a:path w="105" h="179">
                              <a:moveTo>
                                <a:pt x="96" y="11"/>
                              </a:moveTo>
                              <a:cubicBezTo>
                                <a:pt x="94" y="20"/>
                                <a:pt x="93" y="31"/>
                                <a:pt x="93" y="45"/>
                              </a:cubicBezTo>
                              <a:lnTo>
                                <a:pt x="86" y="45"/>
                              </a:lnTo>
                              <a:lnTo>
                                <a:pt x="86" y="35"/>
                              </a:lnTo>
                              <a:cubicBezTo>
                                <a:pt x="86" y="29"/>
                                <a:pt x="85" y="24"/>
                                <a:pt x="84" y="22"/>
                              </a:cubicBezTo>
                              <a:cubicBezTo>
                                <a:pt x="82" y="20"/>
                                <a:pt x="78" y="17"/>
                                <a:pt x="72" y="15"/>
                              </a:cubicBezTo>
                              <a:cubicBezTo>
                                <a:pt x="66" y="12"/>
                                <a:pt x="60" y="11"/>
                                <a:pt x="53" y="11"/>
                              </a:cubicBezTo>
                              <a:cubicBezTo>
                                <a:pt x="42" y="11"/>
                                <a:pt x="34" y="14"/>
                                <a:pt x="27" y="21"/>
                              </a:cubicBezTo>
                              <a:cubicBezTo>
                                <a:pt x="21" y="27"/>
                                <a:pt x="18" y="36"/>
                                <a:pt x="18" y="46"/>
                              </a:cubicBezTo>
                              <a:cubicBezTo>
                                <a:pt x="18" y="53"/>
                                <a:pt x="19" y="58"/>
                                <a:pt x="22" y="63"/>
                              </a:cubicBezTo>
                              <a:cubicBezTo>
                                <a:pt x="24" y="68"/>
                                <a:pt x="28" y="71"/>
                                <a:pt x="32" y="73"/>
                              </a:cubicBezTo>
                              <a:cubicBezTo>
                                <a:pt x="37" y="75"/>
                                <a:pt x="46" y="77"/>
                                <a:pt x="60" y="78"/>
                              </a:cubicBezTo>
                              <a:cubicBezTo>
                                <a:pt x="74" y="80"/>
                                <a:pt x="83" y="82"/>
                                <a:pt x="88" y="85"/>
                              </a:cubicBezTo>
                              <a:cubicBezTo>
                                <a:pt x="93" y="87"/>
                                <a:pt x="97" y="92"/>
                                <a:pt x="100" y="98"/>
                              </a:cubicBezTo>
                              <a:cubicBezTo>
                                <a:pt x="103" y="104"/>
                                <a:pt x="105" y="111"/>
                                <a:pt x="105" y="119"/>
                              </a:cubicBezTo>
                              <a:cubicBezTo>
                                <a:pt x="105" y="135"/>
                                <a:pt x="99" y="149"/>
                                <a:pt x="88" y="161"/>
                              </a:cubicBezTo>
                              <a:cubicBezTo>
                                <a:pt x="76" y="173"/>
                                <a:pt x="61" y="179"/>
                                <a:pt x="42" y="179"/>
                              </a:cubicBezTo>
                              <a:cubicBezTo>
                                <a:pt x="35" y="179"/>
                                <a:pt x="28" y="178"/>
                                <a:pt x="22" y="176"/>
                              </a:cubicBezTo>
                              <a:cubicBezTo>
                                <a:pt x="15" y="175"/>
                                <a:pt x="8" y="172"/>
                                <a:pt x="2" y="169"/>
                              </a:cubicBezTo>
                              <a:cubicBezTo>
                                <a:pt x="3" y="159"/>
                                <a:pt x="3" y="147"/>
                                <a:pt x="3" y="132"/>
                              </a:cubicBezTo>
                              <a:lnTo>
                                <a:pt x="10" y="132"/>
                              </a:lnTo>
                              <a:lnTo>
                                <a:pt x="10" y="138"/>
                              </a:lnTo>
                              <a:cubicBezTo>
                                <a:pt x="10" y="146"/>
                                <a:pt x="11" y="151"/>
                                <a:pt x="11" y="152"/>
                              </a:cubicBezTo>
                              <a:cubicBezTo>
                                <a:pt x="12" y="154"/>
                                <a:pt x="14" y="156"/>
                                <a:pt x="16" y="158"/>
                              </a:cubicBezTo>
                              <a:cubicBezTo>
                                <a:pt x="20" y="161"/>
                                <a:pt x="24" y="164"/>
                                <a:pt x="30" y="166"/>
                              </a:cubicBezTo>
                              <a:cubicBezTo>
                                <a:pt x="35" y="167"/>
                                <a:pt x="40" y="168"/>
                                <a:pt x="46" y="168"/>
                              </a:cubicBezTo>
                              <a:cubicBezTo>
                                <a:pt x="59" y="168"/>
                                <a:pt x="69" y="164"/>
                                <a:pt x="76" y="157"/>
                              </a:cubicBezTo>
                              <a:cubicBezTo>
                                <a:pt x="83" y="150"/>
                                <a:pt x="87" y="141"/>
                                <a:pt x="87" y="130"/>
                              </a:cubicBezTo>
                              <a:cubicBezTo>
                                <a:pt x="87" y="123"/>
                                <a:pt x="86" y="118"/>
                                <a:pt x="83" y="113"/>
                              </a:cubicBezTo>
                              <a:cubicBezTo>
                                <a:pt x="81" y="109"/>
                                <a:pt x="78" y="105"/>
                                <a:pt x="73" y="103"/>
                              </a:cubicBezTo>
                              <a:cubicBezTo>
                                <a:pt x="69" y="101"/>
                                <a:pt x="61" y="99"/>
                                <a:pt x="49" y="98"/>
                              </a:cubicBezTo>
                              <a:cubicBezTo>
                                <a:pt x="34" y="97"/>
                                <a:pt x="23" y="95"/>
                                <a:pt x="18" y="92"/>
                              </a:cubicBezTo>
                              <a:cubicBezTo>
                                <a:pt x="12" y="89"/>
                                <a:pt x="8" y="84"/>
                                <a:pt x="5" y="78"/>
                              </a:cubicBezTo>
                              <a:cubicBezTo>
                                <a:pt x="2" y="72"/>
                                <a:pt x="0" y="64"/>
                                <a:pt x="0" y="54"/>
                              </a:cubicBezTo>
                              <a:cubicBezTo>
                                <a:pt x="0" y="39"/>
                                <a:pt x="5" y="26"/>
                                <a:pt x="15" y="16"/>
                              </a:cubicBezTo>
                              <a:cubicBezTo>
                                <a:pt x="24" y="6"/>
                                <a:pt x="38" y="0"/>
                                <a:pt x="55" y="0"/>
                              </a:cubicBezTo>
                              <a:cubicBezTo>
                                <a:pt x="61" y="0"/>
                                <a:pt x="68" y="1"/>
                                <a:pt x="75" y="3"/>
                              </a:cubicBezTo>
                              <a:cubicBezTo>
                                <a:pt x="82" y="5"/>
                                <a:pt x="89" y="7"/>
                                <a:pt x="96" y="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9D8AE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Freeform 40"/>
                      <wps:cNvSpPr>
                        <a:spLocks/>
                      </wps:cNvSpPr>
                      <wps:spPr bwMode="auto">
                        <a:xfrm>
                          <a:off x="531" y="325"/>
                          <a:ext cx="16" cy="23"/>
                        </a:xfrm>
                        <a:custGeom>
                          <a:avLst/>
                          <a:gdLst>
                            <a:gd name="T0" fmla="*/ 1 w 81"/>
                            <a:gd name="T1" fmla="*/ 1 h 121"/>
                            <a:gd name="T2" fmla="*/ 1 w 81"/>
                            <a:gd name="T3" fmla="*/ 1 h 121"/>
                            <a:gd name="T4" fmla="*/ 1 w 81"/>
                            <a:gd name="T5" fmla="*/ 1 h 121"/>
                            <a:gd name="T6" fmla="*/ 0 w 81"/>
                            <a:gd name="T7" fmla="*/ 1 h 121"/>
                            <a:gd name="T8" fmla="*/ 0 w 81"/>
                            <a:gd name="T9" fmla="*/ 1 h 121"/>
                            <a:gd name="T10" fmla="*/ 0 w 81"/>
                            <a:gd name="T11" fmla="*/ 1 h 121"/>
                            <a:gd name="T12" fmla="*/ 0 w 81"/>
                            <a:gd name="T13" fmla="*/ 1 h 121"/>
                            <a:gd name="T14" fmla="*/ 0 w 81"/>
                            <a:gd name="T15" fmla="*/ 0 h 121"/>
                            <a:gd name="T16" fmla="*/ 0 w 81"/>
                            <a:gd name="T17" fmla="*/ 0 h 121"/>
                            <a:gd name="T18" fmla="*/ 0 w 81"/>
                            <a:gd name="T19" fmla="*/ 0 h 121"/>
                            <a:gd name="T20" fmla="*/ 0 w 81"/>
                            <a:gd name="T21" fmla="*/ 0 h 121"/>
                            <a:gd name="T22" fmla="*/ 0 w 81"/>
                            <a:gd name="T23" fmla="*/ 0 h 121"/>
                            <a:gd name="T24" fmla="*/ 1 w 81"/>
                            <a:gd name="T25" fmla="*/ 0 h 121"/>
                            <a:gd name="T26" fmla="*/ 1 w 81"/>
                            <a:gd name="T27" fmla="*/ 0 h 121"/>
                            <a:gd name="T28" fmla="*/ 1 w 81"/>
                            <a:gd name="T29" fmla="*/ 0 h 121"/>
                            <a:gd name="T30" fmla="*/ 1 w 81"/>
                            <a:gd name="T31" fmla="*/ 0 h 121"/>
                            <a:gd name="T32" fmla="*/ 1 w 81"/>
                            <a:gd name="T33" fmla="*/ 0 h 121"/>
                            <a:gd name="T34" fmla="*/ 1 w 81"/>
                            <a:gd name="T35" fmla="*/ 0 h 121"/>
                            <a:gd name="T36" fmla="*/ 0 w 81"/>
                            <a:gd name="T37" fmla="*/ 0 h 121"/>
                            <a:gd name="T38" fmla="*/ 0 w 81"/>
                            <a:gd name="T39" fmla="*/ 0 h 121"/>
                            <a:gd name="T40" fmla="*/ 0 w 81"/>
                            <a:gd name="T41" fmla="*/ 0 h 121"/>
                            <a:gd name="T42" fmla="*/ 0 w 81"/>
                            <a:gd name="T43" fmla="*/ 0 h 121"/>
                            <a:gd name="T44" fmla="*/ 0 w 81"/>
                            <a:gd name="T45" fmla="*/ 1 h 121"/>
                            <a:gd name="T46" fmla="*/ 0 w 81"/>
                            <a:gd name="T47" fmla="*/ 1 h 121"/>
                            <a:gd name="T48" fmla="*/ 1 w 81"/>
                            <a:gd name="T49" fmla="*/ 1 h 121"/>
                            <a:gd name="T50" fmla="*/ 1 w 81"/>
                            <a:gd name="T51" fmla="*/ 1 h 121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81"/>
                            <a:gd name="T79" fmla="*/ 0 h 121"/>
                            <a:gd name="T80" fmla="*/ 81 w 81"/>
                            <a:gd name="T81" fmla="*/ 121 h 121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81" h="121">
                              <a:moveTo>
                                <a:pt x="78" y="101"/>
                              </a:moveTo>
                              <a:lnTo>
                                <a:pt x="81" y="104"/>
                              </a:lnTo>
                              <a:lnTo>
                                <a:pt x="77" y="112"/>
                              </a:lnTo>
                              <a:cubicBezTo>
                                <a:pt x="72" y="115"/>
                                <a:pt x="68" y="117"/>
                                <a:pt x="63" y="118"/>
                              </a:cubicBezTo>
                              <a:cubicBezTo>
                                <a:pt x="58" y="120"/>
                                <a:pt x="53" y="121"/>
                                <a:pt x="48" y="121"/>
                              </a:cubicBezTo>
                              <a:cubicBezTo>
                                <a:pt x="37" y="121"/>
                                <a:pt x="29" y="118"/>
                                <a:pt x="22" y="114"/>
                              </a:cubicBezTo>
                              <a:cubicBezTo>
                                <a:pt x="15" y="109"/>
                                <a:pt x="9" y="103"/>
                                <a:pt x="6" y="94"/>
                              </a:cubicBezTo>
                              <a:cubicBezTo>
                                <a:pt x="2" y="85"/>
                                <a:pt x="0" y="75"/>
                                <a:pt x="0" y="63"/>
                              </a:cubicBezTo>
                              <a:cubicBezTo>
                                <a:pt x="0" y="53"/>
                                <a:pt x="1" y="44"/>
                                <a:pt x="4" y="36"/>
                              </a:cubicBezTo>
                              <a:cubicBezTo>
                                <a:pt x="7" y="28"/>
                                <a:pt x="11" y="22"/>
                                <a:pt x="17" y="18"/>
                              </a:cubicBezTo>
                              <a:cubicBezTo>
                                <a:pt x="22" y="13"/>
                                <a:pt x="29" y="9"/>
                                <a:pt x="37" y="5"/>
                              </a:cubicBezTo>
                              <a:cubicBezTo>
                                <a:pt x="42" y="2"/>
                                <a:pt x="48" y="0"/>
                                <a:pt x="55" y="0"/>
                              </a:cubicBezTo>
                              <a:cubicBezTo>
                                <a:pt x="61" y="0"/>
                                <a:pt x="65" y="1"/>
                                <a:pt x="69" y="2"/>
                              </a:cubicBezTo>
                              <a:cubicBezTo>
                                <a:pt x="73" y="3"/>
                                <a:pt x="77" y="5"/>
                                <a:pt x="81" y="7"/>
                              </a:cubicBezTo>
                              <a:cubicBezTo>
                                <a:pt x="79" y="18"/>
                                <a:pt x="79" y="29"/>
                                <a:pt x="78" y="39"/>
                              </a:cubicBezTo>
                              <a:lnTo>
                                <a:pt x="72" y="39"/>
                              </a:lnTo>
                              <a:lnTo>
                                <a:pt x="72" y="33"/>
                              </a:lnTo>
                              <a:cubicBezTo>
                                <a:pt x="72" y="28"/>
                                <a:pt x="71" y="25"/>
                                <a:pt x="70" y="22"/>
                              </a:cubicBezTo>
                              <a:cubicBezTo>
                                <a:pt x="69" y="20"/>
                                <a:pt x="66" y="18"/>
                                <a:pt x="61" y="16"/>
                              </a:cubicBezTo>
                              <a:cubicBezTo>
                                <a:pt x="57" y="14"/>
                                <a:pt x="52" y="13"/>
                                <a:pt x="47" y="13"/>
                              </a:cubicBezTo>
                              <a:cubicBezTo>
                                <a:pt x="37" y="13"/>
                                <a:pt x="30" y="16"/>
                                <a:pt x="25" y="23"/>
                              </a:cubicBezTo>
                              <a:cubicBezTo>
                                <a:pt x="20" y="30"/>
                                <a:pt x="18" y="40"/>
                                <a:pt x="18" y="53"/>
                              </a:cubicBezTo>
                              <a:cubicBezTo>
                                <a:pt x="18" y="70"/>
                                <a:pt x="21" y="84"/>
                                <a:pt x="29" y="94"/>
                              </a:cubicBezTo>
                              <a:cubicBezTo>
                                <a:pt x="35" y="103"/>
                                <a:pt x="44" y="108"/>
                                <a:pt x="54" y="108"/>
                              </a:cubicBezTo>
                              <a:cubicBezTo>
                                <a:pt x="59" y="108"/>
                                <a:pt x="63" y="107"/>
                                <a:pt x="67" y="106"/>
                              </a:cubicBezTo>
                              <a:cubicBezTo>
                                <a:pt x="71" y="105"/>
                                <a:pt x="75" y="103"/>
                                <a:pt x="78" y="10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90089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4" name="Freeform 41"/>
                      <wps:cNvSpPr>
                        <a:spLocks noEditPoints="1"/>
                      </wps:cNvSpPr>
                      <wps:spPr bwMode="auto">
                        <a:xfrm>
                          <a:off x="550" y="315"/>
                          <a:ext cx="10" cy="33"/>
                        </a:xfrm>
                        <a:custGeom>
                          <a:avLst/>
                          <a:gdLst>
                            <a:gd name="T0" fmla="*/ 0 w 52"/>
                            <a:gd name="T1" fmla="*/ 0 h 172"/>
                            <a:gd name="T2" fmla="*/ 0 w 52"/>
                            <a:gd name="T3" fmla="*/ 0 h 172"/>
                            <a:gd name="T4" fmla="*/ 0 w 52"/>
                            <a:gd name="T5" fmla="*/ 0 h 172"/>
                            <a:gd name="T6" fmla="*/ 0 w 52"/>
                            <a:gd name="T7" fmla="*/ 0 h 172"/>
                            <a:gd name="T8" fmla="*/ 0 w 52"/>
                            <a:gd name="T9" fmla="*/ 0 h 172"/>
                            <a:gd name="T10" fmla="*/ 0 w 52"/>
                            <a:gd name="T11" fmla="*/ 0 h 172"/>
                            <a:gd name="T12" fmla="*/ 0 w 52"/>
                            <a:gd name="T13" fmla="*/ 0 h 172"/>
                            <a:gd name="T14" fmla="*/ 0 w 52"/>
                            <a:gd name="T15" fmla="*/ 0 h 172"/>
                            <a:gd name="T16" fmla="*/ 0 w 52"/>
                            <a:gd name="T17" fmla="*/ 0 h 172"/>
                            <a:gd name="T18" fmla="*/ 0 w 52"/>
                            <a:gd name="T19" fmla="*/ 0 h 172"/>
                            <a:gd name="T20" fmla="*/ 0 w 52"/>
                            <a:gd name="T21" fmla="*/ 0 h 172"/>
                            <a:gd name="T22" fmla="*/ 0 w 52"/>
                            <a:gd name="T23" fmla="*/ 1 h 172"/>
                            <a:gd name="T24" fmla="*/ 0 w 52"/>
                            <a:gd name="T25" fmla="*/ 1 h 172"/>
                            <a:gd name="T26" fmla="*/ 0 w 52"/>
                            <a:gd name="T27" fmla="*/ 1 h 172"/>
                            <a:gd name="T28" fmla="*/ 0 w 52"/>
                            <a:gd name="T29" fmla="*/ 1 h 172"/>
                            <a:gd name="T30" fmla="*/ 0 w 52"/>
                            <a:gd name="T31" fmla="*/ 1 h 172"/>
                            <a:gd name="T32" fmla="*/ 0 w 52"/>
                            <a:gd name="T33" fmla="*/ 1 h 172"/>
                            <a:gd name="T34" fmla="*/ 0 w 52"/>
                            <a:gd name="T35" fmla="*/ 1 h 172"/>
                            <a:gd name="T36" fmla="*/ 0 w 52"/>
                            <a:gd name="T37" fmla="*/ 1 h 172"/>
                            <a:gd name="T38" fmla="*/ 0 w 52"/>
                            <a:gd name="T39" fmla="*/ 1 h 172"/>
                            <a:gd name="T40" fmla="*/ 0 w 52"/>
                            <a:gd name="T41" fmla="*/ 1 h 172"/>
                            <a:gd name="T42" fmla="*/ 0 w 52"/>
                            <a:gd name="T43" fmla="*/ 1 h 172"/>
                            <a:gd name="T44" fmla="*/ 0 w 52"/>
                            <a:gd name="T45" fmla="*/ 1 h 172"/>
                            <a:gd name="T46" fmla="*/ 0 w 52"/>
                            <a:gd name="T47" fmla="*/ 1 h 172"/>
                            <a:gd name="T48" fmla="*/ 0 w 52"/>
                            <a:gd name="T49" fmla="*/ 1 h 172"/>
                            <a:gd name="T50" fmla="*/ 0 w 52"/>
                            <a:gd name="T51" fmla="*/ 1 h 172"/>
                            <a:gd name="T52" fmla="*/ 0 w 52"/>
                            <a:gd name="T53" fmla="*/ 1 h 172"/>
                            <a:gd name="T54" fmla="*/ 0 w 52"/>
                            <a:gd name="T55" fmla="*/ 1 h 172"/>
                            <a:gd name="T56" fmla="*/ 0 w 52"/>
                            <a:gd name="T57" fmla="*/ 1 h 172"/>
                            <a:gd name="T58" fmla="*/ 0 w 52"/>
                            <a:gd name="T59" fmla="*/ 0 h 172"/>
                            <a:gd name="T60" fmla="*/ 0 w 52"/>
                            <a:gd name="T61" fmla="*/ 0 h 172"/>
                            <a:gd name="T62" fmla="*/ 0 w 52"/>
                            <a:gd name="T63" fmla="*/ 0 h 172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52"/>
                            <a:gd name="T97" fmla="*/ 0 h 172"/>
                            <a:gd name="T98" fmla="*/ 52 w 52"/>
                            <a:gd name="T99" fmla="*/ 172 h 172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52" h="172">
                              <a:moveTo>
                                <a:pt x="26" y="0"/>
                              </a:moveTo>
                              <a:cubicBezTo>
                                <a:pt x="29" y="0"/>
                                <a:pt x="32" y="1"/>
                                <a:pt x="34" y="4"/>
                              </a:cubicBezTo>
                              <a:cubicBezTo>
                                <a:pt x="36" y="7"/>
                                <a:pt x="37" y="10"/>
                                <a:pt x="37" y="14"/>
                              </a:cubicBezTo>
                              <a:cubicBezTo>
                                <a:pt x="37" y="18"/>
                                <a:pt x="36" y="21"/>
                                <a:pt x="34" y="24"/>
                              </a:cubicBezTo>
                              <a:cubicBezTo>
                                <a:pt x="32" y="26"/>
                                <a:pt x="29" y="28"/>
                                <a:pt x="26" y="28"/>
                              </a:cubicBezTo>
                              <a:cubicBezTo>
                                <a:pt x="22" y="28"/>
                                <a:pt x="20" y="26"/>
                                <a:pt x="17" y="24"/>
                              </a:cubicBezTo>
                              <a:cubicBezTo>
                                <a:pt x="15" y="21"/>
                                <a:pt x="14" y="18"/>
                                <a:pt x="14" y="14"/>
                              </a:cubicBezTo>
                              <a:cubicBezTo>
                                <a:pt x="14" y="10"/>
                                <a:pt x="15" y="7"/>
                                <a:pt x="17" y="4"/>
                              </a:cubicBezTo>
                              <a:cubicBezTo>
                                <a:pt x="20" y="1"/>
                                <a:pt x="22" y="0"/>
                                <a:pt x="26" y="0"/>
                              </a:cubicBezTo>
                              <a:close/>
                              <a:moveTo>
                                <a:pt x="34" y="54"/>
                              </a:moveTo>
                              <a:lnTo>
                                <a:pt x="36" y="56"/>
                              </a:lnTo>
                              <a:cubicBezTo>
                                <a:pt x="36" y="62"/>
                                <a:pt x="36" y="69"/>
                                <a:pt x="35" y="76"/>
                              </a:cubicBezTo>
                              <a:cubicBezTo>
                                <a:pt x="35" y="100"/>
                                <a:pt x="35" y="117"/>
                                <a:pt x="35" y="128"/>
                              </a:cubicBezTo>
                              <a:cubicBezTo>
                                <a:pt x="35" y="139"/>
                                <a:pt x="35" y="148"/>
                                <a:pt x="36" y="155"/>
                              </a:cubicBezTo>
                              <a:cubicBezTo>
                                <a:pt x="36" y="158"/>
                                <a:pt x="37" y="160"/>
                                <a:pt x="38" y="161"/>
                              </a:cubicBezTo>
                              <a:cubicBezTo>
                                <a:pt x="39" y="163"/>
                                <a:pt x="41" y="163"/>
                                <a:pt x="45" y="164"/>
                              </a:cubicBezTo>
                              <a:lnTo>
                                <a:pt x="52" y="165"/>
                              </a:lnTo>
                              <a:lnTo>
                                <a:pt x="52" y="172"/>
                              </a:lnTo>
                              <a:cubicBezTo>
                                <a:pt x="42" y="172"/>
                                <a:pt x="33" y="171"/>
                                <a:pt x="25" y="171"/>
                              </a:cubicBezTo>
                              <a:cubicBezTo>
                                <a:pt x="17" y="171"/>
                                <a:pt x="8" y="172"/>
                                <a:pt x="0" y="172"/>
                              </a:cubicBezTo>
                              <a:lnTo>
                                <a:pt x="0" y="165"/>
                              </a:lnTo>
                              <a:lnTo>
                                <a:pt x="9" y="164"/>
                              </a:lnTo>
                              <a:cubicBezTo>
                                <a:pt x="12" y="164"/>
                                <a:pt x="15" y="163"/>
                                <a:pt x="15" y="162"/>
                              </a:cubicBezTo>
                              <a:cubicBezTo>
                                <a:pt x="16" y="161"/>
                                <a:pt x="17" y="157"/>
                                <a:pt x="17" y="150"/>
                              </a:cubicBezTo>
                              <a:cubicBezTo>
                                <a:pt x="17" y="140"/>
                                <a:pt x="17" y="125"/>
                                <a:pt x="17" y="107"/>
                              </a:cubicBezTo>
                              <a:cubicBezTo>
                                <a:pt x="17" y="95"/>
                                <a:pt x="17" y="85"/>
                                <a:pt x="17" y="78"/>
                              </a:cubicBezTo>
                              <a:cubicBezTo>
                                <a:pt x="17" y="76"/>
                                <a:pt x="16" y="74"/>
                                <a:pt x="15" y="73"/>
                              </a:cubicBezTo>
                              <a:cubicBezTo>
                                <a:pt x="14" y="72"/>
                                <a:pt x="12" y="71"/>
                                <a:pt x="8" y="71"/>
                              </a:cubicBezTo>
                              <a:lnTo>
                                <a:pt x="0" y="71"/>
                              </a:lnTo>
                              <a:lnTo>
                                <a:pt x="0" y="64"/>
                              </a:lnTo>
                              <a:cubicBezTo>
                                <a:pt x="9" y="63"/>
                                <a:pt x="15" y="61"/>
                                <a:pt x="19" y="60"/>
                              </a:cubicBezTo>
                              <a:cubicBezTo>
                                <a:pt x="23" y="59"/>
                                <a:pt x="28" y="57"/>
                                <a:pt x="34" y="5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D60E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5" name="Freeform 42"/>
                      <wps:cNvSpPr>
                        <a:spLocks noEditPoints="1"/>
                      </wps:cNvSpPr>
                      <wps:spPr bwMode="auto">
                        <a:xfrm>
                          <a:off x="563" y="325"/>
                          <a:ext cx="17" cy="23"/>
                        </a:xfrm>
                        <a:custGeom>
                          <a:avLst/>
                          <a:gdLst>
                            <a:gd name="T0" fmla="*/ 0 w 89"/>
                            <a:gd name="T1" fmla="*/ 0 h 121"/>
                            <a:gd name="T2" fmla="*/ 0 w 89"/>
                            <a:gd name="T3" fmla="*/ 1 h 121"/>
                            <a:gd name="T4" fmla="*/ 0 w 89"/>
                            <a:gd name="T5" fmla="*/ 1 h 121"/>
                            <a:gd name="T6" fmla="*/ 0 w 89"/>
                            <a:gd name="T7" fmla="*/ 1 h 121"/>
                            <a:gd name="T8" fmla="*/ 1 w 89"/>
                            <a:gd name="T9" fmla="*/ 1 h 121"/>
                            <a:gd name="T10" fmla="*/ 1 w 89"/>
                            <a:gd name="T11" fmla="*/ 1 h 121"/>
                            <a:gd name="T12" fmla="*/ 1 w 89"/>
                            <a:gd name="T13" fmla="*/ 1 h 121"/>
                            <a:gd name="T14" fmla="*/ 0 w 89"/>
                            <a:gd name="T15" fmla="*/ 1 h 121"/>
                            <a:gd name="T16" fmla="*/ 0 w 89"/>
                            <a:gd name="T17" fmla="*/ 1 h 121"/>
                            <a:gd name="T18" fmla="*/ 0 w 89"/>
                            <a:gd name="T19" fmla="*/ 1 h 121"/>
                            <a:gd name="T20" fmla="*/ 0 w 89"/>
                            <a:gd name="T21" fmla="*/ 0 h 121"/>
                            <a:gd name="T22" fmla="*/ 0 w 89"/>
                            <a:gd name="T23" fmla="*/ 0 h 121"/>
                            <a:gd name="T24" fmla="*/ 0 w 89"/>
                            <a:gd name="T25" fmla="*/ 0 h 121"/>
                            <a:gd name="T26" fmla="*/ 0 w 89"/>
                            <a:gd name="T27" fmla="*/ 0 h 121"/>
                            <a:gd name="T28" fmla="*/ 1 w 89"/>
                            <a:gd name="T29" fmla="*/ 0 h 121"/>
                            <a:gd name="T30" fmla="*/ 1 w 89"/>
                            <a:gd name="T31" fmla="*/ 0 h 121"/>
                            <a:gd name="T32" fmla="*/ 1 w 89"/>
                            <a:gd name="T33" fmla="*/ 0 h 121"/>
                            <a:gd name="T34" fmla="*/ 1 w 89"/>
                            <a:gd name="T35" fmla="*/ 0 h 121"/>
                            <a:gd name="T36" fmla="*/ 0 w 89"/>
                            <a:gd name="T37" fmla="*/ 0 h 121"/>
                            <a:gd name="T38" fmla="*/ 0 w 89"/>
                            <a:gd name="T39" fmla="*/ 0 h 121"/>
                            <a:gd name="T40" fmla="*/ 0 w 89"/>
                            <a:gd name="T41" fmla="*/ 0 h 121"/>
                            <a:gd name="T42" fmla="*/ 0 w 89"/>
                            <a:gd name="T43" fmla="*/ 0 h 121"/>
                            <a:gd name="T44" fmla="*/ 0 w 89"/>
                            <a:gd name="T45" fmla="*/ 0 h 121"/>
                            <a:gd name="T46" fmla="*/ 0 w 89"/>
                            <a:gd name="T47" fmla="*/ 0 h 121"/>
                            <a:gd name="T48" fmla="*/ 0 w 89"/>
                            <a:gd name="T49" fmla="*/ 0 h 121"/>
                            <a:gd name="T50" fmla="*/ 0 w 89"/>
                            <a:gd name="T51" fmla="*/ 0 h 121"/>
                            <a:gd name="T52" fmla="*/ 0 w 89"/>
                            <a:gd name="T53" fmla="*/ 0 h 121"/>
                            <a:gd name="T54" fmla="*/ 0 w 89"/>
                            <a:gd name="T55" fmla="*/ 0 h 121"/>
                            <a:gd name="T56" fmla="*/ 0 w 89"/>
                            <a:gd name="T57" fmla="*/ 0 h 121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9"/>
                            <a:gd name="T88" fmla="*/ 0 h 121"/>
                            <a:gd name="T89" fmla="*/ 89 w 89"/>
                            <a:gd name="T90" fmla="*/ 121 h 121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9" h="121">
                              <a:moveTo>
                                <a:pt x="20" y="59"/>
                              </a:moveTo>
                              <a:cubicBezTo>
                                <a:pt x="20" y="75"/>
                                <a:pt x="24" y="87"/>
                                <a:pt x="30" y="96"/>
                              </a:cubicBezTo>
                              <a:cubicBezTo>
                                <a:pt x="37" y="104"/>
                                <a:pt x="46" y="108"/>
                                <a:pt x="56" y="108"/>
                              </a:cubicBezTo>
                              <a:cubicBezTo>
                                <a:pt x="61" y="108"/>
                                <a:pt x="66" y="107"/>
                                <a:pt x="70" y="105"/>
                              </a:cubicBezTo>
                              <a:cubicBezTo>
                                <a:pt x="75" y="103"/>
                                <a:pt x="80" y="101"/>
                                <a:pt x="85" y="97"/>
                              </a:cubicBezTo>
                              <a:lnTo>
                                <a:pt x="86" y="99"/>
                              </a:lnTo>
                              <a:lnTo>
                                <a:pt x="83" y="109"/>
                              </a:lnTo>
                              <a:cubicBezTo>
                                <a:pt x="77" y="113"/>
                                <a:pt x="71" y="116"/>
                                <a:pt x="65" y="118"/>
                              </a:cubicBezTo>
                              <a:cubicBezTo>
                                <a:pt x="59" y="120"/>
                                <a:pt x="53" y="121"/>
                                <a:pt x="47" y="121"/>
                              </a:cubicBezTo>
                              <a:cubicBezTo>
                                <a:pt x="33" y="121"/>
                                <a:pt x="22" y="115"/>
                                <a:pt x="13" y="105"/>
                              </a:cubicBezTo>
                              <a:cubicBezTo>
                                <a:pt x="5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3" y="37"/>
                                <a:pt x="8" y="27"/>
                              </a:cubicBezTo>
                              <a:cubicBezTo>
                                <a:pt x="11" y="20"/>
                                <a:pt x="17" y="14"/>
                                <a:pt x="25" y="9"/>
                              </a:cubicBezTo>
                              <a:cubicBezTo>
                                <a:pt x="34" y="3"/>
                                <a:pt x="42" y="0"/>
                                <a:pt x="50" y="0"/>
                              </a:cubicBezTo>
                              <a:cubicBezTo>
                                <a:pt x="62" y="0"/>
                                <a:pt x="72" y="5"/>
                                <a:pt x="79" y="13"/>
                              </a:cubicBezTo>
                              <a:cubicBezTo>
                                <a:pt x="86" y="22"/>
                                <a:pt x="89" y="33"/>
                                <a:pt x="89" y="48"/>
                              </a:cubicBezTo>
                              <a:lnTo>
                                <a:pt x="89" y="56"/>
                              </a:lnTo>
                              <a:cubicBezTo>
                                <a:pt x="85" y="57"/>
                                <a:pt x="80" y="58"/>
                                <a:pt x="76" y="58"/>
                              </a:cubicBezTo>
                              <a:cubicBezTo>
                                <a:pt x="69" y="59"/>
                                <a:pt x="59" y="59"/>
                                <a:pt x="46" y="59"/>
                              </a:cubicBezTo>
                              <a:lnTo>
                                <a:pt x="20" y="59"/>
                              </a:lnTo>
                              <a:close/>
                              <a:moveTo>
                                <a:pt x="20" y="50"/>
                              </a:moveTo>
                              <a:cubicBezTo>
                                <a:pt x="31" y="51"/>
                                <a:pt x="43" y="51"/>
                                <a:pt x="55" y="51"/>
                              </a:cubicBezTo>
                              <a:cubicBezTo>
                                <a:pt x="61" y="51"/>
                                <a:pt x="65" y="51"/>
                                <a:pt x="70" y="50"/>
                              </a:cubicBezTo>
                              <a:lnTo>
                                <a:pt x="70" y="43"/>
                              </a:lnTo>
                              <a:cubicBezTo>
                                <a:pt x="70" y="36"/>
                                <a:pt x="69" y="29"/>
                                <a:pt x="67" y="23"/>
                              </a:cubicBezTo>
                              <a:cubicBezTo>
                                <a:pt x="65" y="19"/>
                                <a:pt x="63" y="16"/>
                                <a:pt x="59" y="13"/>
                              </a:cubicBezTo>
                              <a:cubicBezTo>
                                <a:pt x="55" y="10"/>
                                <a:pt x="51" y="9"/>
                                <a:pt x="46" y="9"/>
                              </a:cubicBezTo>
                              <a:cubicBezTo>
                                <a:pt x="38" y="9"/>
                                <a:pt x="32" y="12"/>
                                <a:pt x="27" y="19"/>
                              </a:cubicBezTo>
                              <a:cubicBezTo>
                                <a:pt x="23" y="26"/>
                                <a:pt x="20" y="36"/>
                                <a:pt x="20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32EDEE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Freeform 43"/>
                      <wps:cNvSpPr>
                        <a:spLocks/>
                      </wps:cNvSpPr>
                      <wps:spPr bwMode="auto">
                        <a:xfrm>
                          <a:off x="582" y="325"/>
                          <a:ext cx="23" cy="23"/>
                        </a:xfrm>
                        <a:custGeom>
                          <a:avLst/>
                          <a:gdLst>
                            <a:gd name="T0" fmla="*/ 0 w 120"/>
                            <a:gd name="T1" fmla="*/ 0 h 118"/>
                            <a:gd name="T2" fmla="*/ 0 w 120"/>
                            <a:gd name="T3" fmla="*/ 0 h 118"/>
                            <a:gd name="T4" fmla="*/ 0 w 120"/>
                            <a:gd name="T5" fmla="*/ 0 h 118"/>
                            <a:gd name="T6" fmla="*/ 0 w 120"/>
                            <a:gd name="T7" fmla="*/ 0 h 118"/>
                            <a:gd name="T8" fmla="*/ 1 w 120"/>
                            <a:gd name="T9" fmla="*/ 0 h 118"/>
                            <a:gd name="T10" fmla="*/ 1 w 120"/>
                            <a:gd name="T11" fmla="*/ 0 h 118"/>
                            <a:gd name="T12" fmla="*/ 1 w 120"/>
                            <a:gd name="T13" fmla="*/ 0 h 118"/>
                            <a:gd name="T14" fmla="*/ 1 w 120"/>
                            <a:gd name="T15" fmla="*/ 1 h 118"/>
                            <a:gd name="T16" fmla="*/ 1 w 120"/>
                            <a:gd name="T17" fmla="*/ 1 h 118"/>
                            <a:gd name="T18" fmla="*/ 1 w 120"/>
                            <a:gd name="T19" fmla="*/ 1 h 118"/>
                            <a:gd name="T20" fmla="*/ 1 w 120"/>
                            <a:gd name="T21" fmla="*/ 1 h 118"/>
                            <a:gd name="T22" fmla="*/ 1 w 120"/>
                            <a:gd name="T23" fmla="*/ 1 h 118"/>
                            <a:gd name="T24" fmla="*/ 1 w 120"/>
                            <a:gd name="T25" fmla="*/ 1 h 118"/>
                            <a:gd name="T26" fmla="*/ 1 w 120"/>
                            <a:gd name="T27" fmla="*/ 1 h 118"/>
                            <a:gd name="T28" fmla="*/ 1 w 120"/>
                            <a:gd name="T29" fmla="*/ 0 h 118"/>
                            <a:gd name="T30" fmla="*/ 1 w 120"/>
                            <a:gd name="T31" fmla="*/ 0 h 118"/>
                            <a:gd name="T32" fmla="*/ 1 w 120"/>
                            <a:gd name="T33" fmla="*/ 0 h 118"/>
                            <a:gd name="T34" fmla="*/ 0 w 120"/>
                            <a:gd name="T35" fmla="*/ 0 h 118"/>
                            <a:gd name="T36" fmla="*/ 0 w 120"/>
                            <a:gd name="T37" fmla="*/ 0 h 118"/>
                            <a:gd name="T38" fmla="*/ 0 w 120"/>
                            <a:gd name="T39" fmla="*/ 0 h 118"/>
                            <a:gd name="T40" fmla="*/ 0 w 120"/>
                            <a:gd name="T41" fmla="*/ 0 h 118"/>
                            <a:gd name="T42" fmla="*/ 0 w 120"/>
                            <a:gd name="T43" fmla="*/ 1 h 118"/>
                            <a:gd name="T44" fmla="*/ 0 w 120"/>
                            <a:gd name="T45" fmla="*/ 1 h 118"/>
                            <a:gd name="T46" fmla="*/ 0 w 120"/>
                            <a:gd name="T47" fmla="*/ 1 h 118"/>
                            <a:gd name="T48" fmla="*/ 0 w 120"/>
                            <a:gd name="T49" fmla="*/ 1 h 118"/>
                            <a:gd name="T50" fmla="*/ 0 w 120"/>
                            <a:gd name="T51" fmla="*/ 1 h 118"/>
                            <a:gd name="T52" fmla="*/ 0 w 120"/>
                            <a:gd name="T53" fmla="*/ 1 h 118"/>
                            <a:gd name="T54" fmla="*/ 0 w 120"/>
                            <a:gd name="T55" fmla="*/ 1 h 118"/>
                            <a:gd name="T56" fmla="*/ 0 w 120"/>
                            <a:gd name="T57" fmla="*/ 1 h 118"/>
                            <a:gd name="T58" fmla="*/ 0 w 120"/>
                            <a:gd name="T59" fmla="*/ 1 h 118"/>
                            <a:gd name="T60" fmla="*/ 0 w 120"/>
                            <a:gd name="T61" fmla="*/ 1 h 118"/>
                            <a:gd name="T62" fmla="*/ 0 w 120"/>
                            <a:gd name="T63" fmla="*/ 0 h 118"/>
                            <a:gd name="T64" fmla="*/ 0 w 120"/>
                            <a:gd name="T65" fmla="*/ 0 h 118"/>
                            <a:gd name="T66" fmla="*/ 0 w 120"/>
                            <a:gd name="T67" fmla="*/ 0 h 118"/>
                            <a:gd name="T68" fmla="*/ 0 w 120"/>
                            <a:gd name="T69" fmla="*/ 0 h 118"/>
                            <a:gd name="T70" fmla="*/ 0 w 120"/>
                            <a:gd name="T71" fmla="*/ 0 h 118"/>
                            <a:gd name="T72" fmla="*/ 0 w 120"/>
                            <a:gd name="T73" fmla="*/ 0 h 118"/>
                            <a:gd name="T74" fmla="*/ 0 w 120"/>
                            <a:gd name="T75" fmla="*/ 0 h 118"/>
                            <a:gd name="T76" fmla="*/ 0 w 120"/>
                            <a:gd name="T77" fmla="*/ 0 h 118"/>
                            <a:gd name="T78" fmla="*/ 0 w 120"/>
                            <a:gd name="T79" fmla="*/ 0 h 118"/>
                            <a:gd name="T80" fmla="*/ 0 w 120"/>
                            <a:gd name="T81" fmla="*/ 0 h 118"/>
                            <a:gd name="T82" fmla="*/ 0 w 120"/>
                            <a:gd name="T83" fmla="*/ 0 h 118"/>
                            <a:gd name="T84" fmla="*/ 0 w 120"/>
                            <a:gd name="T85" fmla="*/ 0 h 118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w 120"/>
                            <a:gd name="T130" fmla="*/ 0 h 118"/>
                            <a:gd name="T131" fmla="*/ 120 w 120"/>
                            <a:gd name="T132" fmla="*/ 118 h 118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T129" t="T130" r="T131" b="T132"/>
                          <a:pathLst>
                            <a:path w="120" h="118">
                              <a:moveTo>
                                <a:pt x="35" y="24"/>
                              </a:moveTo>
                              <a:lnTo>
                                <a:pt x="50" y="7"/>
                              </a:lnTo>
                              <a:cubicBezTo>
                                <a:pt x="52" y="5"/>
                                <a:pt x="54" y="4"/>
                                <a:pt x="56" y="3"/>
                              </a:cubicBezTo>
                              <a:cubicBezTo>
                                <a:pt x="61" y="1"/>
                                <a:pt x="65" y="0"/>
                                <a:pt x="70" y="0"/>
                              </a:cubicBezTo>
                              <a:cubicBezTo>
                                <a:pt x="77" y="0"/>
                                <a:pt x="83" y="2"/>
                                <a:pt x="89" y="6"/>
                              </a:cubicBezTo>
                              <a:cubicBezTo>
                                <a:pt x="94" y="9"/>
                                <a:pt x="98" y="14"/>
                                <a:pt x="100" y="19"/>
                              </a:cubicBezTo>
                              <a:cubicBezTo>
                                <a:pt x="103" y="25"/>
                                <a:pt x="104" y="34"/>
                                <a:pt x="104" y="46"/>
                              </a:cubicBezTo>
                              <a:lnTo>
                                <a:pt x="103" y="84"/>
                              </a:lnTo>
                              <a:cubicBezTo>
                                <a:pt x="103" y="97"/>
                                <a:pt x="104" y="105"/>
                                <a:pt x="105" y="107"/>
                              </a:cubicBezTo>
                              <a:cubicBezTo>
                                <a:pt x="106" y="110"/>
                                <a:pt x="108" y="111"/>
                                <a:pt x="112" y="111"/>
                              </a:cubicBezTo>
                              <a:lnTo>
                                <a:pt x="120" y="111"/>
                              </a:lnTo>
                              <a:lnTo>
                                <a:pt x="120" y="118"/>
                              </a:lnTo>
                              <a:cubicBezTo>
                                <a:pt x="112" y="118"/>
                                <a:pt x="106" y="117"/>
                                <a:pt x="101" y="117"/>
                              </a:cubicBezTo>
                              <a:cubicBezTo>
                                <a:pt x="95" y="117"/>
                                <a:pt x="90" y="118"/>
                                <a:pt x="84" y="118"/>
                              </a:cubicBezTo>
                              <a:cubicBezTo>
                                <a:pt x="85" y="102"/>
                                <a:pt x="86" y="81"/>
                                <a:pt x="86" y="54"/>
                              </a:cubicBezTo>
                              <a:cubicBezTo>
                                <a:pt x="86" y="43"/>
                                <a:pt x="85" y="35"/>
                                <a:pt x="83" y="31"/>
                              </a:cubicBezTo>
                              <a:cubicBezTo>
                                <a:pt x="82" y="26"/>
                                <a:pt x="79" y="23"/>
                                <a:pt x="75" y="20"/>
                              </a:cubicBezTo>
                              <a:cubicBezTo>
                                <a:pt x="72" y="17"/>
                                <a:pt x="67" y="16"/>
                                <a:pt x="62" y="16"/>
                              </a:cubicBezTo>
                              <a:cubicBezTo>
                                <a:pt x="55" y="16"/>
                                <a:pt x="49" y="18"/>
                                <a:pt x="45" y="22"/>
                              </a:cubicBezTo>
                              <a:cubicBezTo>
                                <a:pt x="40" y="26"/>
                                <a:pt x="37" y="30"/>
                                <a:pt x="36" y="35"/>
                              </a:cubicBezTo>
                              <a:cubicBezTo>
                                <a:pt x="36" y="38"/>
                                <a:pt x="35" y="46"/>
                                <a:pt x="35" y="60"/>
                              </a:cubicBezTo>
                              <a:cubicBezTo>
                                <a:pt x="35" y="75"/>
                                <a:pt x="35" y="88"/>
                                <a:pt x="35" y="101"/>
                              </a:cubicBezTo>
                              <a:cubicBezTo>
                                <a:pt x="36" y="105"/>
                                <a:pt x="36" y="107"/>
                                <a:pt x="37" y="108"/>
                              </a:cubicBezTo>
                              <a:cubicBezTo>
                                <a:pt x="39" y="110"/>
                                <a:pt x="41" y="111"/>
                                <a:pt x="45" y="111"/>
                              </a:cubicBezTo>
                              <a:lnTo>
                                <a:pt x="53" y="111"/>
                              </a:lnTo>
                              <a:lnTo>
                                <a:pt x="53" y="118"/>
                              </a:lnTo>
                              <a:cubicBezTo>
                                <a:pt x="41" y="118"/>
                                <a:pt x="32" y="117"/>
                                <a:pt x="25" y="117"/>
                              </a:cubicBezTo>
                              <a:cubicBezTo>
                                <a:pt x="18" y="117"/>
                                <a:pt x="10" y="118"/>
                                <a:pt x="0" y="118"/>
                              </a:cubicBezTo>
                              <a:lnTo>
                                <a:pt x="0" y="111"/>
                              </a:lnTo>
                              <a:lnTo>
                                <a:pt x="8" y="111"/>
                              </a:lnTo>
                              <a:cubicBezTo>
                                <a:pt x="13" y="111"/>
                                <a:pt x="16" y="110"/>
                                <a:pt x="17" y="107"/>
                              </a:cubicBezTo>
                              <a:cubicBezTo>
                                <a:pt x="17" y="104"/>
                                <a:pt x="18" y="87"/>
                                <a:pt x="18" y="56"/>
                              </a:cubicBezTo>
                              <a:cubicBezTo>
                                <a:pt x="18" y="42"/>
                                <a:pt x="18" y="32"/>
                                <a:pt x="17" y="24"/>
                              </a:cubicBezTo>
                              <a:cubicBezTo>
                                <a:pt x="17" y="21"/>
                                <a:pt x="17" y="19"/>
                                <a:pt x="16" y="18"/>
                              </a:cubicBezTo>
                              <a:cubicBezTo>
                                <a:pt x="15" y="17"/>
                                <a:pt x="12" y="17"/>
                                <a:pt x="8" y="17"/>
                              </a:cubicBezTo>
                              <a:lnTo>
                                <a:pt x="0" y="17"/>
                              </a:lnTo>
                              <a:lnTo>
                                <a:pt x="0" y="10"/>
                              </a:lnTo>
                              <a:cubicBezTo>
                                <a:pt x="6" y="9"/>
                                <a:pt x="11" y="8"/>
                                <a:pt x="16" y="7"/>
                              </a:cubicBezTo>
                              <a:cubicBezTo>
                                <a:pt x="21" y="5"/>
                                <a:pt x="26" y="3"/>
                                <a:pt x="32" y="0"/>
                              </a:cubicBezTo>
                              <a:cubicBezTo>
                                <a:pt x="32" y="0"/>
                                <a:pt x="33" y="0"/>
                                <a:pt x="34" y="0"/>
                              </a:cubicBezTo>
                              <a:cubicBezTo>
                                <a:pt x="35" y="0"/>
                                <a:pt x="35" y="1"/>
                                <a:pt x="35" y="3"/>
                              </a:cubicBezTo>
                              <a:lnTo>
                                <a:pt x="35" y="7"/>
                              </a:lnTo>
                              <a:lnTo>
                                <a:pt x="35" y="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62DA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7" name="Freeform 44"/>
                      <wps:cNvSpPr>
                        <a:spLocks/>
                      </wps:cNvSpPr>
                      <wps:spPr bwMode="auto">
                        <a:xfrm>
                          <a:off x="607" y="325"/>
                          <a:ext cx="16" cy="23"/>
                        </a:xfrm>
                        <a:custGeom>
                          <a:avLst/>
                          <a:gdLst>
                            <a:gd name="T0" fmla="*/ 1 w 81"/>
                            <a:gd name="T1" fmla="*/ 1 h 121"/>
                            <a:gd name="T2" fmla="*/ 1 w 81"/>
                            <a:gd name="T3" fmla="*/ 1 h 121"/>
                            <a:gd name="T4" fmla="*/ 1 w 81"/>
                            <a:gd name="T5" fmla="*/ 1 h 121"/>
                            <a:gd name="T6" fmla="*/ 0 w 81"/>
                            <a:gd name="T7" fmla="*/ 1 h 121"/>
                            <a:gd name="T8" fmla="*/ 0 w 81"/>
                            <a:gd name="T9" fmla="*/ 1 h 121"/>
                            <a:gd name="T10" fmla="*/ 0 w 81"/>
                            <a:gd name="T11" fmla="*/ 1 h 121"/>
                            <a:gd name="T12" fmla="*/ 0 w 81"/>
                            <a:gd name="T13" fmla="*/ 1 h 121"/>
                            <a:gd name="T14" fmla="*/ 0 w 81"/>
                            <a:gd name="T15" fmla="*/ 0 h 121"/>
                            <a:gd name="T16" fmla="*/ 0 w 81"/>
                            <a:gd name="T17" fmla="*/ 0 h 121"/>
                            <a:gd name="T18" fmla="*/ 0 w 81"/>
                            <a:gd name="T19" fmla="*/ 0 h 121"/>
                            <a:gd name="T20" fmla="*/ 0 w 81"/>
                            <a:gd name="T21" fmla="*/ 0 h 121"/>
                            <a:gd name="T22" fmla="*/ 0 w 81"/>
                            <a:gd name="T23" fmla="*/ 0 h 121"/>
                            <a:gd name="T24" fmla="*/ 1 w 81"/>
                            <a:gd name="T25" fmla="*/ 0 h 121"/>
                            <a:gd name="T26" fmla="*/ 1 w 81"/>
                            <a:gd name="T27" fmla="*/ 0 h 121"/>
                            <a:gd name="T28" fmla="*/ 1 w 81"/>
                            <a:gd name="T29" fmla="*/ 0 h 121"/>
                            <a:gd name="T30" fmla="*/ 1 w 81"/>
                            <a:gd name="T31" fmla="*/ 0 h 121"/>
                            <a:gd name="T32" fmla="*/ 1 w 81"/>
                            <a:gd name="T33" fmla="*/ 0 h 121"/>
                            <a:gd name="T34" fmla="*/ 1 w 81"/>
                            <a:gd name="T35" fmla="*/ 0 h 121"/>
                            <a:gd name="T36" fmla="*/ 0 w 81"/>
                            <a:gd name="T37" fmla="*/ 0 h 121"/>
                            <a:gd name="T38" fmla="*/ 0 w 81"/>
                            <a:gd name="T39" fmla="*/ 0 h 121"/>
                            <a:gd name="T40" fmla="*/ 0 w 81"/>
                            <a:gd name="T41" fmla="*/ 0 h 121"/>
                            <a:gd name="T42" fmla="*/ 0 w 81"/>
                            <a:gd name="T43" fmla="*/ 0 h 121"/>
                            <a:gd name="T44" fmla="*/ 0 w 81"/>
                            <a:gd name="T45" fmla="*/ 1 h 121"/>
                            <a:gd name="T46" fmla="*/ 0 w 81"/>
                            <a:gd name="T47" fmla="*/ 1 h 121"/>
                            <a:gd name="T48" fmla="*/ 1 w 81"/>
                            <a:gd name="T49" fmla="*/ 1 h 121"/>
                            <a:gd name="T50" fmla="*/ 1 w 81"/>
                            <a:gd name="T51" fmla="*/ 1 h 121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81"/>
                            <a:gd name="T79" fmla="*/ 0 h 121"/>
                            <a:gd name="T80" fmla="*/ 81 w 81"/>
                            <a:gd name="T81" fmla="*/ 121 h 121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81" h="121">
                              <a:moveTo>
                                <a:pt x="79" y="101"/>
                              </a:moveTo>
                              <a:lnTo>
                                <a:pt x="81" y="104"/>
                              </a:lnTo>
                              <a:lnTo>
                                <a:pt x="77" y="112"/>
                              </a:lnTo>
                              <a:cubicBezTo>
                                <a:pt x="73" y="115"/>
                                <a:pt x="68" y="117"/>
                                <a:pt x="63" y="118"/>
                              </a:cubicBezTo>
                              <a:cubicBezTo>
                                <a:pt x="58" y="120"/>
                                <a:pt x="53" y="121"/>
                                <a:pt x="48" y="121"/>
                              </a:cubicBezTo>
                              <a:cubicBezTo>
                                <a:pt x="38" y="121"/>
                                <a:pt x="29" y="118"/>
                                <a:pt x="22" y="114"/>
                              </a:cubicBezTo>
                              <a:cubicBezTo>
                                <a:pt x="15" y="109"/>
                                <a:pt x="10" y="103"/>
                                <a:pt x="6" y="94"/>
                              </a:cubicBezTo>
                              <a:cubicBezTo>
                                <a:pt x="2" y="85"/>
                                <a:pt x="0" y="75"/>
                                <a:pt x="0" y="63"/>
                              </a:cubicBezTo>
                              <a:cubicBezTo>
                                <a:pt x="0" y="53"/>
                                <a:pt x="2" y="44"/>
                                <a:pt x="5" y="36"/>
                              </a:cubicBezTo>
                              <a:cubicBezTo>
                                <a:pt x="8" y="28"/>
                                <a:pt x="12" y="22"/>
                                <a:pt x="17" y="18"/>
                              </a:cubicBezTo>
                              <a:cubicBezTo>
                                <a:pt x="22" y="13"/>
                                <a:pt x="29" y="9"/>
                                <a:pt x="37" y="5"/>
                              </a:cubicBezTo>
                              <a:cubicBezTo>
                                <a:pt x="42" y="2"/>
                                <a:pt x="49" y="0"/>
                                <a:pt x="56" y="0"/>
                              </a:cubicBezTo>
                              <a:cubicBezTo>
                                <a:pt x="61" y="0"/>
                                <a:pt x="65" y="1"/>
                                <a:pt x="69" y="2"/>
                              </a:cubicBezTo>
                              <a:cubicBezTo>
                                <a:pt x="73" y="3"/>
                                <a:pt x="77" y="5"/>
                                <a:pt x="81" y="7"/>
                              </a:cubicBezTo>
                              <a:cubicBezTo>
                                <a:pt x="80" y="18"/>
                                <a:pt x="79" y="29"/>
                                <a:pt x="79" y="39"/>
                              </a:cubicBezTo>
                              <a:lnTo>
                                <a:pt x="72" y="39"/>
                              </a:lnTo>
                              <a:lnTo>
                                <a:pt x="72" y="33"/>
                              </a:lnTo>
                              <a:cubicBezTo>
                                <a:pt x="72" y="28"/>
                                <a:pt x="72" y="25"/>
                                <a:pt x="70" y="22"/>
                              </a:cubicBezTo>
                              <a:cubicBezTo>
                                <a:pt x="69" y="20"/>
                                <a:pt x="66" y="18"/>
                                <a:pt x="62" y="16"/>
                              </a:cubicBezTo>
                              <a:cubicBezTo>
                                <a:pt x="57" y="14"/>
                                <a:pt x="52" y="13"/>
                                <a:pt x="47" y="13"/>
                              </a:cubicBezTo>
                              <a:cubicBezTo>
                                <a:pt x="38" y="13"/>
                                <a:pt x="31" y="16"/>
                                <a:pt x="26" y="23"/>
                              </a:cubicBezTo>
                              <a:cubicBezTo>
                                <a:pt x="21" y="30"/>
                                <a:pt x="18" y="40"/>
                                <a:pt x="18" y="53"/>
                              </a:cubicBezTo>
                              <a:cubicBezTo>
                                <a:pt x="18" y="70"/>
                                <a:pt x="22" y="84"/>
                                <a:pt x="29" y="94"/>
                              </a:cubicBezTo>
                              <a:cubicBezTo>
                                <a:pt x="36" y="103"/>
                                <a:pt x="44" y="108"/>
                                <a:pt x="55" y="108"/>
                              </a:cubicBezTo>
                              <a:cubicBezTo>
                                <a:pt x="59" y="108"/>
                                <a:pt x="63" y="107"/>
                                <a:pt x="67" y="106"/>
                              </a:cubicBezTo>
                              <a:cubicBezTo>
                                <a:pt x="71" y="105"/>
                                <a:pt x="75" y="103"/>
                                <a:pt x="79" y="10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6225D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" name="Freeform 45"/>
                      <wps:cNvSpPr>
                        <a:spLocks noEditPoints="1"/>
                      </wps:cNvSpPr>
                      <wps:spPr bwMode="auto">
                        <a:xfrm>
                          <a:off x="626" y="325"/>
                          <a:ext cx="17" cy="23"/>
                        </a:xfrm>
                        <a:custGeom>
                          <a:avLst/>
                          <a:gdLst>
                            <a:gd name="T0" fmla="*/ 0 w 89"/>
                            <a:gd name="T1" fmla="*/ 0 h 121"/>
                            <a:gd name="T2" fmla="*/ 0 w 89"/>
                            <a:gd name="T3" fmla="*/ 1 h 121"/>
                            <a:gd name="T4" fmla="*/ 0 w 89"/>
                            <a:gd name="T5" fmla="*/ 1 h 121"/>
                            <a:gd name="T6" fmla="*/ 0 w 89"/>
                            <a:gd name="T7" fmla="*/ 1 h 121"/>
                            <a:gd name="T8" fmla="*/ 1 w 89"/>
                            <a:gd name="T9" fmla="*/ 1 h 121"/>
                            <a:gd name="T10" fmla="*/ 1 w 89"/>
                            <a:gd name="T11" fmla="*/ 1 h 121"/>
                            <a:gd name="T12" fmla="*/ 1 w 89"/>
                            <a:gd name="T13" fmla="*/ 1 h 121"/>
                            <a:gd name="T14" fmla="*/ 0 w 89"/>
                            <a:gd name="T15" fmla="*/ 1 h 121"/>
                            <a:gd name="T16" fmla="*/ 0 w 89"/>
                            <a:gd name="T17" fmla="*/ 1 h 121"/>
                            <a:gd name="T18" fmla="*/ 0 w 89"/>
                            <a:gd name="T19" fmla="*/ 1 h 121"/>
                            <a:gd name="T20" fmla="*/ 0 w 89"/>
                            <a:gd name="T21" fmla="*/ 0 h 121"/>
                            <a:gd name="T22" fmla="*/ 0 w 89"/>
                            <a:gd name="T23" fmla="*/ 0 h 121"/>
                            <a:gd name="T24" fmla="*/ 0 w 89"/>
                            <a:gd name="T25" fmla="*/ 0 h 121"/>
                            <a:gd name="T26" fmla="*/ 0 w 89"/>
                            <a:gd name="T27" fmla="*/ 0 h 121"/>
                            <a:gd name="T28" fmla="*/ 1 w 89"/>
                            <a:gd name="T29" fmla="*/ 0 h 121"/>
                            <a:gd name="T30" fmla="*/ 1 w 89"/>
                            <a:gd name="T31" fmla="*/ 0 h 121"/>
                            <a:gd name="T32" fmla="*/ 1 w 89"/>
                            <a:gd name="T33" fmla="*/ 0 h 121"/>
                            <a:gd name="T34" fmla="*/ 1 w 89"/>
                            <a:gd name="T35" fmla="*/ 0 h 121"/>
                            <a:gd name="T36" fmla="*/ 0 w 89"/>
                            <a:gd name="T37" fmla="*/ 0 h 121"/>
                            <a:gd name="T38" fmla="*/ 0 w 89"/>
                            <a:gd name="T39" fmla="*/ 0 h 121"/>
                            <a:gd name="T40" fmla="*/ 0 w 89"/>
                            <a:gd name="T41" fmla="*/ 0 h 121"/>
                            <a:gd name="T42" fmla="*/ 0 w 89"/>
                            <a:gd name="T43" fmla="*/ 0 h 121"/>
                            <a:gd name="T44" fmla="*/ 0 w 89"/>
                            <a:gd name="T45" fmla="*/ 0 h 121"/>
                            <a:gd name="T46" fmla="*/ 0 w 89"/>
                            <a:gd name="T47" fmla="*/ 0 h 121"/>
                            <a:gd name="T48" fmla="*/ 0 w 89"/>
                            <a:gd name="T49" fmla="*/ 0 h 121"/>
                            <a:gd name="T50" fmla="*/ 0 w 89"/>
                            <a:gd name="T51" fmla="*/ 0 h 121"/>
                            <a:gd name="T52" fmla="*/ 0 w 89"/>
                            <a:gd name="T53" fmla="*/ 0 h 121"/>
                            <a:gd name="T54" fmla="*/ 0 w 89"/>
                            <a:gd name="T55" fmla="*/ 0 h 121"/>
                            <a:gd name="T56" fmla="*/ 0 w 89"/>
                            <a:gd name="T57" fmla="*/ 0 h 121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89"/>
                            <a:gd name="T88" fmla="*/ 0 h 121"/>
                            <a:gd name="T89" fmla="*/ 89 w 89"/>
                            <a:gd name="T90" fmla="*/ 121 h 121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89" h="121">
                              <a:moveTo>
                                <a:pt x="20" y="59"/>
                              </a:moveTo>
                              <a:cubicBezTo>
                                <a:pt x="20" y="75"/>
                                <a:pt x="23" y="87"/>
                                <a:pt x="30" y="96"/>
                              </a:cubicBezTo>
                              <a:cubicBezTo>
                                <a:pt x="37" y="104"/>
                                <a:pt x="45" y="108"/>
                                <a:pt x="56" y="108"/>
                              </a:cubicBezTo>
                              <a:cubicBezTo>
                                <a:pt x="61" y="108"/>
                                <a:pt x="65" y="107"/>
                                <a:pt x="70" y="105"/>
                              </a:cubicBezTo>
                              <a:cubicBezTo>
                                <a:pt x="75" y="103"/>
                                <a:pt x="79" y="101"/>
                                <a:pt x="84" y="97"/>
                              </a:cubicBezTo>
                              <a:lnTo>
                                <a:pt x="86" y="99"/>
                              </a:lnTo>
                              <a:lnTo>
                                <a:pt x="83" y="109"/>
                              </a:lnTo>
                              <a:cubicBezTo>
                                <a:pt x="77" y="113"/>
                                <a:pt x="71" y="116"/>
                                <a:pt x="65" y="118"/>
                              </a:cubicBezTo>
                              <a:cubicBezTo>
                                <a:pt x="59" y="120"/>
                                <a:pt x="53" y="121"/>
                                <a:pt x="46" y="121"/>
                              </a:cubicBezTo>
                              <a:cubicBezTo>
                                <a:pt x="33" y="121"/>
                                <a:pt x="21" y="115"/>
                                <a:pt x="13" y="105"/>
                              </a:cubicBezTo>
                              <a:cubicBezTo>
                                <a:pt x="4" y="94"/>
                                <a:pt x="0" y="80"/>
                                <a:pt x="0" y="62"/>
                              </a:cubicBezTo>
                              <a:cubicBezTo>
                                <a:pt x="0" y="49"/>
                                <a:pt x="2" y="37"/>
                                <a:pt x="7" y="27"/>
                              </a:cubicBezTo>
                              <a:cubicBezTo>
                                <a:pt x="10" y="20"/>
                                <a:pt x="16" y="14"/>
                                <a:pt x="25" y="9"/>
                              </a:cubicBezTo>
                              <a:cubicBezTo>
                                <a:pt x="33" y="3"/>
                                <a:pt x="41" y="0"/>
                                <a:pt x="49" y="0"/>
                              </a:cubicBezTo>
                              <a:cubicBezTo>
                                <a:pt x="62" y="0"/>
                                <a:pt x="71" y="5"/>
                                <a:pt x="78" y="13"/>
                              </a:cubicBezTo>
                              <a:cubicBezTo>
                                <a:pt x="85" y="22"/>
                                <a:pt x="89" y="33"/>
                                <a:pt x="89" y="48"/>
                              </a:cubicBezTo>
                              <a:lnTo>
                                <a:pt x="89" y="56"/>
                              </a:lnTo>
                              <a:cubicBezTo>
                                <a:pt x="84" y="57"/>
                                <a:pt x="80" y="58"/>
                                <a:pt x="76" y="58"/>
                              </a:cubicBezTo>
                              <a:cubicBezTo>
                                <a:pt x="68" y="59"/>
                                <a:pt x="58" y="59"/>
                                <a:pt x="45" y="59"/>
                              </a:cubicBezTo>
                              <a:lnTo>
                                <a:pt x="20" y="59"/>
                              </a:lnTo>
                              <a:close/>
                              <a:moveTo>
                                <a:pt x="20" y="50"/>
                              </a:moveTo>
                              <a:cubicBezTo>
                                <a:pt x="31" y="51"/>
                                <a:pt x="42" y="51"/>
                                <a:pt x="55" y="51"/>
                              </a:cubicBezTo>
                              <a:cubicBezTo>
                                <a:pt x="60" y="51"/>
                                <a:pt x="65" y="51"/>
                                <a:pt x="70" y="50"/>
                              </a:cubicBezTo>
                              <a:lnTo>
                                <a:pt x="70" y="43"/>
                              </a:lnTo>
                              <a:cubicBezTo>
                                <a:pt x="70" y="36"/>
                                <a:pt x="69" y="29"/>
                                <a:pt x="66" y="23"/>
                              </a:cubicBezTo>
                              <a:cubicBezTo>
                                <a:pt x="65" y="19"/>
                                <a:pt x="62" y="16"/>
                                <a:pt x="58" y="13"/>
                              </a:cubicBezTo>
                              <a:cubicBezTo>
                                <a:pt x="55" y="10"/>
                                <a:pt x="50" y="9"/>
                                <a:pt x="45" y="9"/>
                              </a:cubicBezTo>
                              <a:cubicBezTo>
                                <a:pt x="38" y="9"/>
                                <a:pt x="32" y="12"/>
                                <a:pt x="27" y="19"/>
                              </a:cubicBezTo>
                              <a:cubicBezTo>
                                <a:pt x="22" y="26"/>
                                <a:pt x="20" y="36"/>
                                <a:pt x="20" y="5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B027D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Freeform 46"/>
                      <wps:cNvSpPr>
                        <a:spLocks/>
                      </wps:cNvSpPr>
                      <wps:spPr bwMode="auto">
                        <a:xfrm>
                          <a:off x="647" y="325"/>
                          <a:ext cx="14" cy="23"/>
                        </a:xfrm>
                        <a:custGeom>
                          <a:avLst/>
                          <a:gdLst>
                            <a:gd name="T0" fmla="*/ 0 w 74"/>
                            <a:gd name="T1" fmla="*/ 1 h 121"/>
                            <a:gd name="T2" fmla="*/ 0 w 74"/>
                            <a:gd name="T3" fmla="*/ 1 h 121"/>
                            <a:gd name="T4" fmla="*/ 0 w 74"/>
                            <a:gd name="T5" fmla="*/ 1 h 121"/>
                            <a:gd name="T6" fmla="*/ 0 w 74"/>
                            <a:gd name="T7" fmla="*/ 1 h 121"/>
                            <a:gd name="T8" fmla="*/ 0 w 74"/>
                            <a:gd name="T9" fmla="*/ 1 h 121"/>
                            <a:gd name="T10" fmla="*/ 0 w 74"/>
                            <a:gd name="T11" fmla="*/ 1 h 121"/>
                            <a:gd name="T12" fmla="*/ 0 w 74"/>
                            <a:gd name="T13" fmla="*/ 1 h 121"/>
                            <a:gd name="T14" fmla="*/ 0 w 74"/>
                            <a:gd name="T15" fmla="*/ 1 h 121"/>
                            <a:gd name="T16" fmla="*/ 0 w 74"/>
                            <a:gd name="T17" fmla="*/ 0 h 121"/>
                            <a:gd name="T18" fmla="*/ 0 w 74"/>
                            <a:gd name="T19" fmla="*/ 0 h 121"/>
                            <a:gd name="T20" fmla="*/ 0 w 74"/>
                            <a:gd name="T21" fmla="*/ 0 h 121"/>
                            <a:gd name="T22" fmla="*/ 0 w 74"/>
                            <a:gd name="T23" fmla="*/ 0 h 121"/>
                            <a:gd name="T24" fmla="*/ 0 w 74"/>
                            <a:gd name="T25" fmla="*/ 0 h 121"/>
                            <a:gd name="T26" fmla="*/ 0 w 74"/>
                            <a:gd name="T27" fmla="*/ 0 h 121"/>
                            <a:gd name="T28" fmla="*/ 0 w 74"/>
                            <a:gd name="T29" fmla="*/ 0 h 121"/>
                            <a:gd name="T30" fmla="*/ 0 w 74"/>
                            <a:gd name="T31" fmla="*/ 0 h 121"/>
                            <a:gd name="T32" fmla="*/ 0 w 74"/>
                            <a:gd name="T33" fmla="*/ 0 h 121"/>
                            <a:gd name="T34" fmla="*/ 0 w 74"/>
                            <a:gd name="T35" fmla="*/ 0 h 121"/>
                            <a:gd name="T36" fmla="*/ 0 w 74"/>
                            <a:gd name="T37" fmla="*/ 0 h 121"/>
                            <a:gd name="T38" fmla="*/ 0 w 74"/>
                            <a:gd name="T39" fmla="*/ 0 h 121"/>
                            <a:gd name="T40" fmla="*/ 0 w 74"/>
                            <a:gd name="T41" fmla="*/ 0 h 121"/>
                            <a:gd name="T42" fmla="*/ 0 w 74"/>
                            <a:gd name="T43" fmla="*/ 0 h 121"/>
                            <a:gd name="T44" fmla="*/ 0 w 74"/>
                            <a:gd name="T45" fmla="*/ 0 h 121"/>
                            <a:gd name="T46" fmla="*/ 0 w 74"/>
                            <a:gd name="T47" fmla="*/ 0 h 121"/>
                            <a:gd name="T48" fmla="*/ 0 w 74"/>
                            <a:gd name="T49" fmla="*/ 0 h 121"/>
                            <a:gd name="T50" fmla="*/ 0 w 74"/>
                            <a:gd name="T51" fmla="*/ 0 h 121"/>
                            <a:gd name="T52" fmla="*/ 1 w 74"/>
                            <a:gd name="T53" fmla="*/ 1 h 121"/>
                            <a:gd name="T54" fmla="*/ 0 w 74"/>
                            <a:gd name="T55" fmla="*/ 1 h 121"/>
                            <a:gd name="T56" fmla="*/ 0 w 74"/>
                            <a:gd name="T57" fmla="*/ 1 h 121"/>
                            <a:gd name="T58" fmla="*/ 0 w 74"/>
                            <a:gd name="T59" fmla="*/ 1 h 121"/>
                            <a:gd name="T60" fmla="*/ 0 w 74"/>
                            <a:gd name="T61" fmla="*/ 1 h 121"/>
                            <a:gd name="T62" fmla="*/ 0 w 74"/>
                            <a:gd name="T63" fmla="*/ 1 h 121"/>
                            <a:gd name="T64" fmla="*/ 0 w 74"/>
                            <a:gd name="T65" fmla="*/ 1 h 121"/>
                            <a:gd name="T66" fmla="*/ 0 w 74"/>
                            <a:gd name="T67" fmla="*/ 1 h 121"/>
                            <a:gd name="T68" fmla="*/ 0 w 74"/>
                            <a:gd name="T69" fmla="*/ 1 h 121"/>
                            <a:gd name="T70" fmla="*/ 0 w 74"/>
                            <a:gd name="T71" fmla="*/ 1 h 121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74"/>
                            <a:gd name="T109" fmla="*/ 0 h 121"/>
                            <a:gd name="T110" fmla="*/ 74 w 74"/>
                            <a:gd name="T111" fmla="*/ 121 h 121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74" h="121">
                              <a:moveTo>
                                <a:pt x="8" y="81"/>
                              </a:moveTo>
                              <a:lnTo>
                                <a:pt x="8" y="89"/>
                              </a:lnTo>
                              <a:cubicBezTo>
                                <a:pt x="8" y="95"/>
                                <a:pt x="8" y="99"/>
                                <a:pt x="9" y="101"/>
                              </a:cubicBezTo>
                              <a:cubicBezTo>
                                <a:pt x="11" y="103"/>
                                <a:pt x="15" y="106"/>
                                <a:pt x="20" y="108"/>
                              </a:cubicBezTo>
                              <a:cubicBezTo>
                                <a:pt x="25" y="111"/>
                                <a:pt x="30" y="112"/>
                                <a:pt x="36" y="112"/>
                              </a:cubicBezTo>
                              <a:cubicBezTo>
                                <a:pt x="43" y="112"/>
                                <a:pt x="49" y="110"/>
                                <a:pt x="53" y="105"/>
                              </a:cubicBezTo>
                              <a:cubicBezTo>
                                <a:pt x="57" y="101"/>
                                <a:pt x="60" y="95"/>
                                <a:pt x="60" y="89"/>
                              </a:cubicBezTo>
                              <a:cubicBezTo>
                                <a:pt x="60" y="84"/>
                                <a:pt x="58" y="80"/>
                                <a:pt x="56" y="77"/>
                              </a:cubicBezTo>
                              <a:cubicBezTo>
                                <a:pt x="53" y="74"/>
                                <a:pt x="48" y="72"/>
                                <a:pt x="41" y="70"/>
                              </a:cubicBezTo>
                              <a:cubicBezTo>
                                <a:pt x="27" y="67"/>
                                <a:pt x="18" y="64"/>
                                <a:pt x="14" y="61"/>
                              </a:cubicBezTo>
                              <a:cubicBezTo>
                                <a:pt x="9" y="59"/>
                                <a:pt x="6" y="56"/>
                                <a:pt x="4" y="52"/>
                              </a:cubicBezTo>
                              <a:cubicBezTo>
                                <a:pt x="2" y="47"/>
                                <a:pt x="1" y="43"/>
                                <a:pt x="1" y="37"/>
                              </a:cubicBezTo>
                              <a:cubicBezTo>
                                <a:pt x="1" y="26"/>
                                <a:pt x="4" y="17"/>
                                <a:pt x="11" y="11"/>
                              </a:cubicBezTo>
                              <a:cubicBezTo>
                                <a:pt x="17" y="4"/>
                                <a:pt x="27" y="0"/>
                                <a:pt x="39" y="0"/>
                              </a:cubicBezTo>
                              <a:cubicBezTo>
                                <a:pt x="48" y="0"/>
                                <a:pt x="58" y="3"/>
                                <a:pt x="67" y="7"/>
                              </a:cubicBezTo>
                              <a:cubicBezTo>
                                <a:pt x="67" y="13"/>
                                <a:pt x="66" y="22"/>
                                <a:pt x="66" y="35"/>
                              </a:cubicBezTo>
                              <a:lnTo>
                                <a:pt x="60" y="35"/>
                              </a:lnTo>
                              <a:cubicBezTo>
                                <a:pt x="60" y="28"/>
                                <a:pt x="59" y="23"/>
                                <a:pt x="58" y="21"/>
                              </a:cubicBezTo>
                              <a:cubicBezTo>
                                <a:pt x="56" y="18"/>
                                <a:pt x="54" y="15"/>
                                <a:pt x="49" y="13"/>
                              </a:cubicBezTo>
                              <a:cubicBezTo>
                                <a:pt x="45" y="10"/>
                                <a:pt x="41" y="9"/>
                                <a:pt x="36" y="9"/>
                              </a:cubicBezTo>
                              <a:cubicBezTo>
                                <a:pt x="30" y="9"/>
                                <a:pt x="25" y="11"/>
                                <a:pt x="21" y="15"/>
                              </a:cubicBezTo>
                              <a:cubicBezTo>
                                <a:pt x="17" y="18"/>
                                <a:pt x="16" y="23"/>
                                <a:pt x="16" y="29"/>
                              </a:cubicBezTo>
                              <a:cubicBezTo>
                                <a:pt x="16" y="34"/>
                                <a:pt x="17" y="38"/>
                                <a:pt x="20" y="41"/>
                              </a:cubicBezTo>
                              <a:cubicBezTo>
                                <a:pt x="23" y="44"/>
                                <a:pt x="31" y="47"/>
                                <a:pt x="44" y="50"/>
                              </a:cubicBezTo>
                              <a:cubicBezTo>
                                <a:pt x="54" y="53"/>
                                <a:pt x="61" y="55"/>
                                <a:pt x="64" y="57"/>
                              </a:cubicBezTo>
                              <a:cubicBezTo>
                                <a:pt x="67" y="59"/>
                                <a:pt x="70" y="62"/>
                                <a:pt x="71" y="66"/>
                              </a:cubicBezTo>
                              <a:cubicBezTo>
                                <a:pt x="73" y="70"/>
                                <a:pt x="74" y="75"/>
                                <a:pt x="74" y="80"/>
                              </a:cubicBezTo>
                              <a:cubicBezTo>
                                <a:pt x="74" y="91"/>
                                <a:pt x="70" y="101"/>
                                <a:pt x="62" y="109"/>
                              </a:cubicBezTo>
                              <a:cubicBezTo>
                                <a:pt x="55" y="117"/>
                                <a:pt x="44" y="121"/>
                                <a:pt x="31" y="121"/>
                              </a:cubicBezTo>
                              <a:cubicBezTo>
                                <a:pt x="22" y="121"/>
                                <a:pt x="13" y="119"/>
                                <a:pt x="2" y="116"/>
                              </a:cubicBezTo>
                              <a:cubicBezTo>
                                <a:pt x="1" y="115"/>
                                <a:pt x="0" y="114"/>
                                <a:pt x="0" y="113"/>
                              </a:cubicBezTo>
                              <a:lnTo>
                                <a:pt x="0" y="112"/>
                              </a:lnTo>
                              <a:cubicBezTo>
                                <a:pt x="0" y="110"/>
                                <a:pt x="1" y="108"/>
                                <a:pt x="1" y="105"/>
                              </a:cubicBezTo>
                              <a:cubicBezTo>
                                <a:pt x="1" y="97"/>
                                <a:pt x="2" y="91"/>
                                <a:pt x="2" y="87"/>
                              </a:cubicBezTo>
                              <a:lnTo>
                                <a:pt x="2" y="81"/>
                              </a:lnTo>
                              <a:lnTo>
                                <a:pt x="8" y="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1074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210" y="367"/>
                          <a:ext cx="15" cy="21"/>
                        </a:xfrm>
                        <a:custGeom>
                          <a:avLst/>
                          <a:gdLst>
                            <a:gd name="T0" fmla="*/ 0 w 79"/>
                            <a:gd name="T1" fmla="*/ 0 h 113"/>
                            <a:gd name="T2" fmla="*/ 0 w 79"/>
                            <a:gd name="T3" fmla="*/ 0 h 113"/>
                            <a:gd name="T4" fmla="*/ 0 w 79"/>
                            <a:gd name="T5" fmla="*/ 1 h 113"/>
                            <a:gd name="T6" fmla="*/ 0 w 79"/>
                            <a:gd name="T7" fmla="*/ 1 h 113"/>
                            <a:gd name="T8" fmla="*/ 0 w 79"/>
                            <a:gd name="T9" fmla="*/ 1 h 113"/>
                            <a:gd name="T10" fmla="*/ 0 w 79"/>
                            <a:gd name="T11" fmla="*/ 1 h 113"/>
                            <a:gd name="T12" fmla="*/ 0 w 79"/>
                            <a:gd name="T13" fmla="*/ 1 h 113"/>
                            <a:gd name="T14" fmla="*/ 0 w 79"/>
                            <a:gd name="T15" fmla="*/ 1 h 113"/>
                            <a:gd name="T16" fmla="*/ 0 w 79"/>
                            <a:gd name="T17" fmla="*/ 1 h 113"/>
                            <a:gd name="T18" fmla="*/ 0 w 79"/>
                            <a:gd name="T19" fmla="*/ 1 h 113"/>
                            <a:gd name="T20" fmla="*/ 0 w 79"/>
                            <a:gd name="T21" fmla="*/ 1 h 113"/>
                            <a:gd name="T22" fmla="*/ 0 w 79"/>
                            <a:gd name="T23" fmla="*/ 1 h 113"/>
                            <a:gd name="T24" fmla="*/ 0 w 79"/>
                            <a:gd name="T25" fmla="*/ 1 h 113"/>
                            <a:gd name="T26" fmla="*/ 0 w 79"/>
                            <a:gd name="T27" fmla="*/ 1 h 113"/>
                            <a:gd name="T28" fmla="*/ 0 w 79"/>
                            <a:gd name="T29" fmla="*/ 0 h 113"/>
                            <a:gd name="T30" fmla="*/ 0 w 79"/>
                            <a:gd name="T31" fmla="*/ 0 h 113"/>
                            <a:gd name="T32" fmla="*/ 0 w 79"/>
                            <a:gd name="T33" fmla="*/ 0 h 113"/>
                            <a:gd name="T34" fmla="*/ 0 w 79"/>
                            <a:gd name="T35" fmla="*/ 0 h 113"/>
                            <a:gd name="T36" fmla="*/ 0 w 79"/>
                            <a:gd name="T37" fmla="*/ 0 h 113"/>
                            <a:gd name="T38" fmla="*/ 0 w 79"/>
                            <a:gd name="T39" fmla="*/ 0 h 113"/>
                            <a:gd name="T40" fmla="*/ 0 w 79"/>
                            <a:gd name="T41" fmla="*/ 0 h 113"/>
                            <a:gd name="T42" fmla="*/ 0 w 79"/>
                            <a:gd name="T43" fmla="*/ 0 h 113"/>
                            <a:gd name="T44" fmla="*/ 0 w 79"/>
                            <a:gd name="T45" fmla="*/ 0 h 113"/>
                            <a:gd name="T46" fmla="*/ 0 w 79"/>
                            <a:gd name="T47" fmla="*/ 0 h 113"/>
                            <a:gd name="T48" fmla="*/ 1 w 79"/>
                            <a:gd name="T49" fmla="*/ 0 h 113"/>
                            <a:gd name="T50" fmla="*/ 1 w 79"/>
                            <a:gd name="T51" fmla="*/ 0 h 113"/>
                            <a:gd name="T52" fmla="*/ 1 w 79"/>
                            <a:gd name="T53" fmla="*/ 0 h 113"/>
                            <a:gd name="T54" fmla="*/ 1 w 79"/>
                            <a:gd name="T55" fmla="*/ 0 h 113"/>
                            <a:gd name="T56" fmla="*/ 0 w 79"/>
                            <a:gd name="T57" fmla="*/ 0 h 113"/>
                            <a:gd name="T58" fmla="*/ 0 w 79"/>
                            <a:gd name="T59" fmla="*/ 0 h 113"/>
                            <a:gd name="T60" fmla="*/ 0 w 79"/>
                            <a:gd name="T61" fmla="*/ 0 h 113"/>
                            <a:gd name="T62" fmla="*/ 0 w 79"/>
                            <a:gd name="T63" fmla="*/ 0 h 113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79"/>
                            <a:gd name="T97" fmla="*/ 0 h 113"/>
                            <a:gd name="T98" fmla="*/ 79 w 79"/>
                            <a:gd name="T99" fmla="*/ 113 h 113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79" h="113">
                              <a:moveTo>
                                <a:pt x="46" y="7"/>
                              </a:moveTo>
                              <a:cubicBezTo>
                                <a:pt x="46" y="15"/>
                                <a:pt x="45" y="24"/>
                                <a:pt x="45" y="32"/>
                              </a:cubicBezTo>
                              <a:lnTo>
                                <a:pt x="45" y="77"/>
                              </a:lnTo>
                              <a:cubicBezTo>
                                <a:pt x="45" y="94"/>
                                <a:pt x="46" y="103"/>
                                <a:pt x="46" y="105"/>
                              </a:cubicBezTo>
                              <a:cubicBezTo>
                                <a:pt x="47" y="107"/>
                                <a:pt x="50" y="108"/>
                                <a:pt x="54" y="108"/>
                              </a:cubicBezTo>
                              <a:lnTo>
                                <a:pt x="59" y="108"/>
                              </a:lnTo>
                              <a:lnTo>
                                <a:pt x="59" y="113"/>
                              </a:lnTo>
                              <a:cubicBezTo>
                                <a:pt x="51" y="112"/>
                                <a:pt x="45" y="112"/>
                                <a:pt x="39" y="112"/>
                              </a:cubicBezTo>
                              <a:cubicBezTo>
                                <a:pt x="34" y="112"/>
                                <a:pt x="27" y="112"/>
                                <a:pt x="19" y="113"/>
                              </a:cubicBezTo>
                              <a:lnTo>
                                <a:pt x="19" y="108"/>
                              </a:lnTo>
                              <a:lnTo>
                                <a:pt x="25" y="108"/>
                              </a:lnTo>
                              <a:cubicBezTo>
                                <a:pt x="28" y="108"/>
                                <a:pt x="30" y="107"/>
                                <a:pt x="31" y="106"/>
                              </a:cubicBezTo>
                              <a:cubicBezTo>
                                <a:pt x="31" y="105"/>
                                <a:pt x="32" y="104"/>
                                <a:pt x="32" y="101"/>
                              </a:cubicBezTo>
                              <a:cubicBezTo>
                                <a:pt x="33" y="95"/>
                                <a:pt x="33" y="87"/>
                                <a:pt x="33" y="77"/>
                              </a:cubicBezTo>
                              <a:lnTo>
                                <a:pt x="33" y="32"/>
                              </a:lnTo>
                              <a:cubicBezTo>
                                <a:pt x="33" y="23"/>
                                <a:pt x="33" y="15"/>
                                <a:pt x="32" y="7"/>
                              </a:cubicBezTo>
                              <a:lnTo>
                                <a:pt x="26" y="7"/>
                              </a:lnTo>
                              <a:cubicBezTo>
                                <a:pt x="15" y="7"/>
                                <a:pt x="9" y="8"/>
                                <a:pt x="7" y="8"/>
                              </a:cubicBezTo>
                              <a:cubicBezTo>
                                <a:pt x="6" y="9"/>
                                <a:pt x="6" y="11"/>
                                <a:pt x="5" y="15"/>
                              </a:cubicBezTo>
                              <a:lnTo>
                                <a:pt x="4" y="26"/>
                              </a:lnTo>
                              <a:lnTo>
                                <a:pt x="0" y="26"/>
                              </a:lnTo>
                              <a:lnTo>
                                <a:pt x="0" y="17"/>
                              </a:lnTo>
                              <a:cubicBezTo>
                                <a:pt x="0" y="13"/>
                                <a:pt x="0" y="7"/>
                                <a:pt x="0" y="0"/>
                              </a:cubicBezTo>
                              <a:cubicBezTo>
                                <a:pt x="23" y="1"/>
                                <a:pt x="38" y="1"/>
                                <a:pt x="42" y="1"/>
                              </a:cubicBezTo>
                              <a:lnTo>
                                <a:pt x="79" y="0"/>
                              </a:lnTo>
                              <a:cubicBezTo>
                                <a:pt x="78" y="9"/>
                                <a:pt x="77" y="18"/>
                                <a:pt x="77" y="26"/>
                              </a:cubicBezTo>
                              <a:lnTo>
                                <a:pt x="73" y="26"/>
                              </a:lnTo>
                              <a:lnTo>
                                <a:pt x="72" y="16"/>
                              </a:lnTo>
                              <a:cubicBezTo>
                                <a:pt x="72" y="12"/>
                                <a:pt x="72" y="10"/>
                                <a:pt x="71" y="9"/>
                              </a:cubicBezTo>
                              <a:cubicBezTo>
                                <a:pt x="71" y="9"/>
                                <a:pt x="70" y="8"/>
                                <a:pt x="68" y="8"/>
                              </a:cubicBezTo>
                              <a:cubicBezTo>
                                <a:pt x="63" y="8"/>
                                <a:pt x="58" y="7"/>
                                <a:pt x="51" y="7"/>
                              </a:cubicBezTo>
                              <a:lnTo>
                                <a:pt x="46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FEB7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1" name="Freeform 48"/>
                      <wps:cNvSpPr>
                        <a:spLocks/>
                      </wps:cNvSpPr>
                      <wps:spPr bwMode="auto">
                        <a:xfrm>
                          <a:off x="226" y="366"/>
                          <a:ext cx="15" cy="22"/>
                        </a:xfrm>
                        <a:custGeom>
                          <a:avLst/>
                          <a:gdLst>
                            <a:gd name="T0" fmla="*/ 0 w 77"/>
                            <a:gd name="T1" fmla="*/ 0 h 119"/>
                            <a:gd name="T2" fmla="*/ 0 w 77"/>
                            <a:gd name="T3" fmla="*/ 0 h 119"/>
                            <a:gd name="T4" fmla="*/ 0 w 77"/>
                            <a:gd name="T5" fmla="*/ 0 h 119"/>
                            <a:gd name="T6" fmla="*/ 0 w 77"/>
                            <a:gd name="T7" fmla="*/ 0 h 119"/>
                            <a:gd name="T8" fmla="*/ 0 w 77"/>
                            <a:gd name="T9" fmla="*/ 0 h 119"/>
                            <a:gd name="T10" fmla="*/ 1 w 77"/>
                            <a:gd name="T11" fmla="*/ 0 h 119"/>
                            <a:gd name="T12" fmla="*/ 1 w 77"/>
                            <a:gd name="T13" fmla="*/ 0 h 119"/>
                            <a:gd name="T14" fmla="*/ 1 w 77"/>
                            <a:gd name="T15" fmla="*/ 1 h 119"/>
                            <a:gd name="T16" fmla="*/ 1 w 77"/>
                            <a:gd name="T17" fmla="*/ 1 h 119"/>
                            <a:gd name="T18" fmla="*/ 1 w 77"/>
                            <a:gd name="T19" fmla="*/ 1 h 119"/>
                            <a:gd name="T20" fmla="*/ 1 w 77"/>
                            <a:gd name="T21" fmla="*/ 1 h 119"/>
                            <a:gd name="T22" fmla="*/ 1 w 77"/>
                            <a:gd name="T23" fmla="*/ 1 h 119"/>
                            <a:gd name="T24" fmla="*/ 1 w 77"/>
                            <a:gd name="T25" fmla="*/ 1 h 119"/>
                            <a:gd name="T26" fmla="*/ 1 w 77"/>
                            <a:gd name="T27" fmla="*/ 1 h 119"/>
                            <a:gd name="T28" fmla="*/ 0 w 77"/>
                            <a:gd name="T29" fmla="*/ 1 h 119"/>
                            <a:gd name="T30" fmla="*/ 0 w 77"/>
                            <a:gd name="T31" fmla="*/ 1 h 119"/>
                            <a:gd name="T32" fmla="*/ 0 w 77"/>
                            <a:gd name="T33" fmla="*/ 0 h 119"/>
                            <a:gd name="T34" fmla="*/ 0 w 77"/>
                            <a:gd name="T35" fmla="*/ 0 h 119"/>
                            <a:gd name="T36" fmla="*/ 0 w 77"/>
                            <a:gd name="T37" fmla="*/ 0 h 119"/>
                            <a:gd name="T38" fmla="*/ 0 w 77"/>
                            <a:gd name="T39" fmla="*/ 0 h 119"/>
                            <a:gd name="T40" fmla="*/ 0 w 77"/>
                            <a:gd name="T41" fmla="*/ 0 h 119"/>
                            <a:gd name="T42" fmla="*/ 0 w 77"/>
                            <a:gd name="T43" fmla="*/ 1 h 119"/>
                            <a:gd name="T44" fmla="*/ 0 w 77"/>
                            <a:gd name="T45" fmla="*/ 1 h 119"/>
                            <a:gd name="T46" fmla="*/ 0 w 77"/>
                            <a:gd name="T47" fmla="*/ 1 h 119"/>
                            <a:gd name="T48" fmla="*/ 0 w 77"/>
                            <a:gd name="T49" fmla="*/ 1 h 119"/>
                            <a:gd name="T50" fmla="*/ 0 w 77"/>
                            <a:gd name="T51" fmla="*/ 1 h 119"/>
                            <a:gd name="T52" fmla="*/ 0 w 77"/>
                            <a:gd name="T53" fmla="*/ 1 h 119"/>
                            <a:gd name="T54" fmla="*/ 0 w 77"/>
                            <a:gd name="T55" fmla="*/ 1 h 119"/>
                            <a:gd name="T56" fmla="*/ 0 w 77"/>
                            <a:gd name="T57" fmla="*/ 1 h 119"/>
                            <a:gd name="T58" fmla="*/ 0 w 77"/>
                            <a:gd name="T59" fmla="*/ 1 h 119"/>
                            <a:gd name="T60" fmla="*/ 0 w 77"/>
                            <a:gd name="T61" fmla="*/ 1 h 119"/>
                            <a:gd name="T62" fmla="*/ 0 w 77"/>
                            <a:gd name="T63" fmla="*/ 1 h 119"/>
                            <a:gd name="T64" fmla="*/ 0 w 77"/>
                            <a:gd name="T65" fmla="*/ 1 h 119"/>
                            <a:gd name="T66" fmla="*/ 0 w 77"/>
                            <a:gd name="T67" fmla="*/ 1 h 119"/>
                            <a:gd name="T68" fmla="*/ 0 w 77"/>
                            <a:gd name="T69" fmla="*/ 0 h 119"/>
                            <a:gd name="T70" fmla="*/ 0 w 77"/>
                            <a:gd name="T71" fmla="*/ 0 h 119"/>
                            <a:gd name="T72" fmla="*/ 0 w 77"/>
                            <a:gd name="T73" fmla="*/ 0 h 119"/>
                            <a:gd name="T74" fmla="*/ 0 w 77"/>
                            <a:gd name="T75" fmla="*/ 0 h 119"/>
                            <a:gd name="T76" fmla="*/ 0 w 77"/>
                            <a:gd name="T77" fmla="*/ 0 h 119"/>
                            <a:gd name="T78" fmla="*/ 0 w 77"/>
                            <a:gd name="T79" fmla="*/ 0 h 119"/>
                            <a:gd name="T80" fmla="*/ 0 w 77"/>
                            <a:gd name="T81" fmla="*/ 0 h 119"/>
                            <a:gd name="T82" fmla="*/ 0 w 77"/>
                            <a:gd name="T83" fmla="*/ 0 h 119"/>
                            <a:gd name="T84" fmla="*/ 0 w 77"/>
                            <a:gd name="T85" fmla="*/ 0 h 119"/>
                            <a:gd name="T86" fmla="*/ 0 w 77"/>
                            <a:gd name="T87" fmla="*/ 0 h 119"/>
                            <a:gd name="T88" fmla="*/ 0 w 77"/>
                            <a:gd name="T89" fmla="*/ 0 h 119"/>
                            <a:gd name="T90" fmla="*/ 0 w 77"/>
                            <a:gd name="T91" fmla="*/ 0 h 119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w 77"/>
                            <a:gd name="T139" fmla="*/ 0 h 119"/>
                            <a:gd name="T140" fmla="*/ 77 w 77"/>
                            <a:gd name="T141" fmla="*/ 119 h 119"/>
                          </a:gdLst>
                          <a:ahLst/>
                          <a:cxnLst>
                            <a:cxn ang="T92">
                              <a:pos x="T0" y="T1"/>
                            </a:cxn>
                            <a:cxn ang="T93">
                              <a:pos x="T2" y="T3"/>
                            </a:cxn>
                            <a:cxn ang="T94">
                              <a:pos x="T4" y="T5"/>
                            </a:cxn>
                            <a:cxn ang="T95">
                              <a:pos x="T6" y="T7"/>
                            </a:cxn>
                            <a:cxn ang="T96">
                              <a:pos x="T8" y="T9"/>
                            </a:cxn>
                            <a:cxn ang="T97">
                              <a:pos x="T10" y="T11"/>
                            </a:cxn>
                            <a:cxn ang="T98">
                              <a:pos x="T12" y="T13"/>
                            </a:cxn>
                            <a:cxn ang="T99">
                              <a:pos x="T14" y="T15"/>
                            </a:cxn>
                            <a:cxn ang="T100">
                              <a:pos x="T16" y="T17"/>
                            </a:cxn>
                            <a:cxn ang="T101">
                              <a:pos x="T18" y="T19"/>
                            </a:cxn>
                            <a:cxn ang="T102">
                              <a:pos x="T20" y="T21"/>
                            </a:cxn>
                            <a:cxn ang="T103">
                              <a:pos x="T22" y="T23"/>
                            </a:cxn>
                            <a:cxn ang="T104">
                              <a:pos x="T24" y="T25"/>
                            </a:cxn>
                            <a:cxn ang="T105">
                              <a:pos x="T26" y="T27"/>
                            </a:cxn>
                            <a:cxn ang="T106">
                              <a:pos x="T28" y="T29"/>
                            </a:cxn>
                            <a:cxn ang="T107">
                              <a:pos x="T30" y="T31"/>
                            </a:cxn>
                            <a:cxn ang="T108">
                              <a:pos x="T32" y="T33"/>
                            </a:cxn>
                            <a:cxn ang="T109">
                              <a:pos x="T34" y="T35"/>
                            </a:cxn>
                            <a:cxn ang="T110">
                              <a:pos x="T36" y="T37"/>
                            </a:cxn>
                            <a:cxn ang="T111">
                              <a:pos x="T38" y="T39"/>
                            </a:cxn>
                            <a:cxn ang="T112">
                              <a:pos x="T40" y="T41"/>
                            </a:cxn>
                            <a:cxn ang="T113">
                              <a:pos x="T42" y="T43"/>
                            </a:cxn>
                            <a:cxn ang="T114">
                              <a:pos x="T44" y="T45"/>
                            </a:cxn>
                            <a:cxn ang="T115">
                              <a:pos x="T46" y="T47"/>
                            </a:cxn>
                            <a:cxn ang="T116">
                              <a:pos x="T48" y="T49"/>
                            </a:cxn>
                            <a:cxn ang="T117">
                              <a:pos x="T50" y="T51"/>
                            </a:cxn>
                            <a:cxn ang="T118">
                              <a:pos x="T52" y="T53"/>
                            </a:cxn>
                            <a:cxn ang="T119">
                              <a:pos x="T54" y="T55"/>
                            </a:cxn>
                            <a:cxn ang="T120">
                              <a:pos x="T56" y="T57"/>
                            </a:cxn>
                            <a:cxn ang="T121">
                              <a:pos x="T58" y="T59"/>
                            </a:cxn>
                            <a:cxn ang="T122">
                              <a:pos x="T60" y="T61"/>
                            </a:cxn>
                            <a:cxn ang="T123">
                              <a:pos x="T62" y="T63"/>
                            </a:cxn>
                            <a:cxn ang="T124">
                              <a:pos x="T64" y="T65"/>
                            </a:cxn>
                            <a:cxn ang="T125">
                              <a:pos x="T66" y="T67"/>
                            </a:cxn>
                            <a:cxn ang="T126">
                              <a:pos x="T68" y="T69"/>
                            </a:cxn>
                            <a:cxn ang="T127">
                              <a:pos x="T70" y="T71"/>
                            </a:cxn>
                            <a:cxn ang="T128">
                              <a:pos x="T72" y="T73"/>
                            </a:cxn>
                            <a:cxn ang="T129">
                              <a:pos x="T74" y="T75"/>
                            </a:cxn>
                            <a:cxn ang="T130">
                              <a:pos x="T76" y="T77"/>
                            </a:cxn>
                            <a:cxn ang="T131">
                              <a:pos x="T78" y="T79"/>
                            </a:cxn>
                            <a:cxn ang="T132">
                              <a:pos x="T80" y="T81"/>
                            </a:cxn>
                            <a:cxn ang="T133">
                              <a:pos x="T82" y="T83"/>
                            </a:cxn>
                            <a:cxn ang="T134">
                              <a:pos x="T84" y="T85"/>
                            </a:cxn>
                            <a:cxn ang="T135">
                              <a:pos x="T86" y="T87"/>
                            </a:cxn>
                            <a:cxn ang="T136">
                              <a:pos x="T88" y="T89"/>
                            </a:cxn>
                            <a:cxn ang="T137">
                              <a:pos x="T90" y="T91"/>
                            </a:cxn>
                          </a:cxnLst>
                          <a:rect l="T138" t="T139" r="T140" b="T141"/>
                          <a:pathLst>
                            <a:path w="77" h="119">
                              <a:moveTo>
                                <a:pt x="23" y="57"/>
                              </a:moveTo>
                              <a:lnTo>
                                <a:pt x="31" y="48"/>
                              </a:lnTo>
                              <a:cubicBezTo>
                                <a:pt x="33" y="46"/>
                                <a:pt x="35" y="44"/>
                                <a:pt x="37" y="44"/>
                              </a:cubicBezTo>
                              <a:cubicBezTo>
                                <a:pt x="39" y="43"/>
                                <a:pt x="42" y="42"/>
                                <a:pt x="45" y="42"/>
                              </a:cubicBezTo>
                              <a:cubicBezTo>
                                <a:pt x="49" y="42"/>
                                <a:pt x="54" y="43"/>
                                <a:pt x="57" y="46"/>
                              </a:cubicBezTo>
                              <a:cubicBezTo>
                                <a:pt x="61" y="48"/>
                                <a:pt x="63" y="51"/>
                                <a:pt x="65" y="55"/>
                              </a:cubicBezTo>
                              <a:cubicBezTo>
                                <a:pt x="66" y="58"/>
                                <a:pt x="67" y="65"/>
                                <a:pt x="67" y="73"/>
                              </a:cubicBezTo>
                              <a:lnTo>
                                <a:pt x="67" y="97"/>
                              </a:lnTo>
                              <a:cubicBezTo>
                                <a:pt x="67" y="102"/>
                                <a:pt x="67" y="106"/>
                                <a:pt x="67" y="109"/>
                              </a:cubicBezTo>
                              <a:cubicBezTo>
                                <a:pt x="67" y="111"/>
                                <a:pt x="68" y="112"/>
                                <a:pt x="68" y="112"/>
                              </a:cubicBezTo>
                              <a:cubicBezTo>
                                <a:pt x="69" y="113"/>
                                <a:pt x="70" y="113"/>
                                <a:pt x="72" y="113"/>
                              </a:cubicBezTo>
                              <a:lnTo>
                                <a:pt x="77" y="114"/>
                              </a:lnTo>
                              <a:lnTo>
                                <a:pt x="77" y="119"/>
                              </a:lnTo>
                              <a:cubicBezTo>
                                <a:pt x="73" y="118"/>
                                <a:pt x="69" y="118"/>
                                <a:pt x="65" y="118"/>
                              </a:cubicBezTo>
                              <a:cubicBezTo>
                                <a:pt x="61" y="118"/>
                                <a:pt x="58" y="118"/>
                                <a:pt x="54" y="119"/>
                              </a:cubicBezTo>
                              <a:cubicBezTo>
                                <a:pt x="55" y="105"/>
                                <a:pt x="55" y="92"/>
                                <a:pt x="55" y="80"/>
                              </a:cubicBezTo>
                              <a:cubicBezTo>
                                <a:pt x="55" y="71"/>
                                <a:pt x="55" y="65"/>
                                <a:pt x="54" y="62"/>
                              </a:cubicBezTo>
                              <a:cubicBezTo>
                                <a:pt x="53" y="59"/>
                                <a:pt x="51" y="57"/>
                                <a:pt x="49" y="55"/>
                              </a:cubicBezTo>
                              <a:cubicBezTo>
                                <a:pt x="47" y="53"/>
                                <a:pt x="44" y="52"/>
                                <a:pt x="40" y="52"/>
                              </a:cubicBezTo>
                              <a:cubicBezTo>
                                <a:pt x="36" y="52"/>
                                <a:pt x="33" y="53"/>
                                <a:pt x="30" y="55"/>
                              </a:cubicBezTo>
                              <a:cubicBezTo>
                                <a:pt x="27" y="57"/>
                                <a:pt x="25" y="60"/>
                                <a:pt x="24" y="63"/>
                              </a:cubicBezTo>
                              <a:cubicBezTo>
                                <a:pt x="23" y="65"/>
                                <a:pt x="23" y="69"/>
                                <a:pt x="23" y="76"/>
                              </a:cubicBezTo>
                              <a:lnTo>
                                <a:pt x="23" y="90"/>
                              </a:lnTo>
                              <a:cubicBezTo>
                                <a:pt x="23" y="103"/>
                                <a:pt x="23" y="110"/>
                                <a:pt x="23" y="111"/>
                              </a:cubicBezTo>
                              <a:cubicBezTo>
                                <a:pt x="24" y="112"/>
                                <a:pt x="26" y="113"/>
                                <a:pt x="29" y="113"/>
                              </a:cubicBezTo>
                              <a:lnTo>
                                <a:pt x="34" y="114"/>
                              </a:lnTo>
                              <a:lnTo>
                                <a:pt x="34" y="119"/>
                              </a:lnTo>
                              <a:cubicBezTo>
                                <a:pt x="28" y="118"/>
                                <a:pt x="22" y="118"/>
                                <a:pt x="18" y="118"/>
                              </a:cubicBezTo>
                              <a:cubicBezTo>
                                <a:pt x="13" y="118"/>
                                <a:pt x="8" y="118"/>
                                <a:pt x="0" y="119"/>
                              </a:cubicBezTo>
                              <a:lnTo>
                                <a:pt x="0" y="114"/>
                              </a:lnTo>
                              <a:lnTo>
                                <a:pt x="5" y="113"/>
                              </a:lnTo>
                              <a:cubicBezTo>
                                <a:pt x="7" y="113"/>
                                <a:pt x="9" y="113"/>
                                <a:pt x="10" y="112"/>
                              </a:cubicBezTo>
                              <a:cubicBezTo>
                                <a:pt x="10" y="112"/>
                                <a:pt x="11" y="110"/>
                                <a:pt x="11" y="109"/>
                              </a:cubicBezTo>
                              <a:cubicBezTo>
                                <a:pt x="11" y="106"/>
                                <a:pt x="11" y="99"/>
                                <a:pt x="11" y="90"/>
                              </a:cubicBezTo>
                              <a:lnTo>
                                <a:pt x="11" y="36"/>
                              </a:lnTo>
                              <a:cubicBezTo>
                                <a:pt x="11" y="22"/>
                                <a:pt x="11" y="14"/>
                                <a:pt x="10" y="13"/>
                              </a:cubicBezTo>
                              <a:cubicBezTo>
                                <a:pt x="10" y="11"/>
                                <a:pt x="8" y="11"/>
                                <a:pt x="5" y="11"/>
                              </a:cubicBezTo>
                              <a:lnTo>
                                <a:pt x="0" y="11"/>
                              </a:lnTo>
                              <a:lnTo>
                                <a:pt x="0" y="6"/>
                              </a:lnTo>
                              <a:cubicBezTo>
                                <a:pt x="7" y="5"/>
                                <a:pt x="13" y="4"/>
                                <a:pt x="17" y="3"/>
                              </a:cubicBezTo>
                              <a:lnTo>
                                <a:pt x="22" y="0"/>
                              </a:lnTo>
                              <a:cubicBezTo>
                                <a:pt x="23" y="0"/>
                                <a:pt x="24" y="1"/>
                                <a:pt x="24" y="2"/>
                              </a:cubicBezTo>
                              <a:lnTo>
                                <a:pt x="23" y="5"/>
                              </a:lnTo>
                              <a:lnTo>
                                <a:pt x="23" y="19"/>
                              </a:lnTo>
                              <a:cubicBezTo>
                                <a:pt x="23" y="27"/>
                                <a:pt x="23" y="32"/>
                                <a:pt x="23" y="36"/>
                              </a:cubicBezTo>
                              <a:lnTo>
                                <a:pt x="23" y="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BC31E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" name="Freeform 49"/>
                      <wps:cNvSpPr>
                        <a:spLocks noEditPoints="1"/>
                      </wps:cNvSpPr>
                      <wps:spPr bwMode="auto">
                        <a:xfrm>
                          <a:off x="243" y="374"/>
                          <a:ext cx="11" cy="15"/>
                        </a:xfrm>
                        <a:custGeom>
                          <a:avLst/>
                          <a:gdLst>
                            <a:gd name="T0" fmla="*/ 0 w 58"/>
                            <a:gd name="T1" fmla="*/ 0 h 78"/>
                            <a:gd name="T2" fmla="*/ 0 w 58"/>
                            <a:gd name="T3" fmla="*/ 0 h 78"/>
                            <a:gd name="T4" fmla="*/ 0 w 58"/>
                            <a:gd name="T5" fmla="*/ 1 h 78"/>
                            <a:gd name="T6" fmla="*/ 0 w 58"/>
                            <a:gd name="T7" fmla="*/ 1 h 78"/>
                            <a:gd name="T8" fmla="*/ 0 w 58"/>
                            <a:gd name="T9" fmla="*/ 0 h 78"/>
                            <a:gd name="T10" fmla="*/ 0 w 58"/>
                            <a:gd name="T11" fmla="*/ 0 h 78"/>
                            <a:gd name="T12" fmla="*/ 0 w 58"/>
                            <a:gd name="T13" fmla="*/ 1 h 78"/>
                            <a:gd name="T14" fmla="*/ 0 w 58"/>
                            <a:gd name="T15" fmla="*/ 1 h 78"/>
                            <a:gd name="T16" fmla="*/ 0 w 58"/>
                            <a:gd name="T17" fmla="*/ 1 h 78"/>
                            <a:gd name="T18" fmla="*/ 0 w 58"/>
                            <a:gd name="T19" fmla="*/ 1 h 78"/>
                            <a:gd name="T20" fmla="*/ 0 w 58"/>
                            <a:gd name="T21" fmla="*/ 0 h 78"/>
                            <a:gd name="T22" fmla="*/ 0 w 58"/>
                            <a:gd name="T23" fmla="*/ 0 h 78"/>
                            <a:gd name="T24" fmla="*/ 0 w 58"/>
                            <a:gd name="T25" fmla="*/ 0 h 78"/>
                            <a:gd name="T26" fmla="*/ 0 w 58"/>
                            <a:gd name="T27" fmla="*/ 0 h 78"/>
                            <a:gd name="T28" fmla="*/ 0 w 58"/>
                            <a:gd name="T29" fmla="*/ 0 h 78"/>
                            <a:gd name="T30" fmla="*/ 0 w 58"/>
                            <a:gd name="T31" fmla="*/ 0 h 78"/>
                            <a:gd name="T32" fmla="*/ 0 w 58"/>
                            <a:gd name="T33" fmla="*/ 0 h 78"/>
                            <a:gd name="T34" fmla="*/ 0 w 58"/>
                            <a:gd name="T35" fmla="*/ 0 h 78"/>
                            <a:gd name="T36" fmla="*/ 0 w 58"/>
                            <a:gd name="T37" fmla="*/ 0 h 78"/>
                            <a:gd name="T38" fmla="*/ 0 w 58"/>
                            <a:gd name="T39" fmla="*/ 0 h 78"/>
                            <a:gd name="T40" fmla="*/ 0 w 58"/>
                            <a:gd name="T41" fmla="*/ 0 h 78"/>
                            <a:gd name="T42" fmla="*/ 0 w 58"/>
                            <a:gd name="T43" fmla="*/ 0 h 78"/>
                            <a:gd name="T44" fmla="*/ 0 w 58"/>
                            <a:gd name="T45" fmla="*/ 0 h 78"/>
                            <a:gd name="T46" fmla="*/ 0 w 58"/>
                            <a:gd name="T47" fmla="*/ 0 h 78"/>
                            <a:gd name="T48" fmla="*/ 0 w 58"/>
                            <a:gd name="T49" fmla="*/ 0 h 78"/>
                            <a:gd name="T50" fmla="*/ 0 w 58"/>
                            <a:gd name="T51" fmla="*/ 0 h 78"/>
                            <a:gd name="T52" fmla="*/ 0 w 58"/>
                            <a:gd name="T53" fmla="*/ 0 h 78"/>
                            <a:gd name="T54" fmla="*/ 0 w 58"/>
                            <a:gd name="T55" fmla="*/ 0 h 78"/>
                            <a:gd name="T56" fmla="*/ 0 w 58"/>
                            <a:gd name="T57" fmla="*/ 0 h 7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58"/>
                            <a:gd name="T88" fmla="*/ 0 h 78"/>
                            <a:gd name="T89" fmla="*/ 58 w 58"/>
                            <a:gd name="T90" fmla="*/ 78 h 7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58" h="78">
                              <a:moveTo>
                                <a:pt x="13" y="38"/>
                              </a:moveTo>
                              <a:cubicBezTo>
                                <a:pt x="13" y="49"/>
                                <a:pt x="15" y="57"/>
                                <a:pt x="20" y="62"/>
                              </a:cubicBezTo>
                              <a:cubicBezTo>
                                <a:pt x="24" y="67"/>
                                <a:pt x="29" y="70"/>
                                <a:pt x="36" y="70"/>
                              </a:cubicBezTo>
                              <a:cubicBezTo>
                                <a:pt x="39" y="70"/>
                                <a:pt x="42" y="69"/>
                                <a:pt x="46" y="68"/>
                              </a:cubicBezTo>
                              <a:cubicBezTo>
                                <a:pt x="49" y="67"/>
                                <a:pt x="52" y="65"/>
                                <a:pt x="55" y="63"/>
                              </a:cubicBezTo>
                              <a:lnTo>
                                <a:pt x="56" y="64"/>
                              </a:lnTo>
                              <a:lnTo>
                                <a:pt x="54" y="71"/>
                              </a:lnTo>
                              <a:cubicBezTo>
                                <a:pt x="50" y="73"/>
                                <a:pt x="46" y="75"/>
                                <a:pt x="42" y="76"/>
                              </a:cubicBezTo>
                              <a:cubicBezTo>
                                <a:pt x="38" y="78"/>
                                <a:pt x="34" y="78"/>
                                <a:pt x="30" y="78"/>
                              </a:cubicBezTo>
                              <a:cubicBezTo>
                                <a:pt x="21" y="78"/>
                                <a:pt x="14" y="75"/>
                                <a:pt x="8" y="68"/>
                              </a:cubicBezTo>
                              <a:cubicBezTo>
                                <a:pt x="3" y="61"/>
                                <a:pt x="0" y="52"/>
                                <a:pt x="0" y="41"/>
                              </a:cubicBezTo>
                              <a:cubicBezTo>
                                <a:pt x="0" y="32"/>
                                <a:pt x="2" y="24"/>
                                <a:pt x="5" y="18"/>
                              </a:cubicBezTo>
                              <a:cubicBezTo>
                                <a:pt x="7" y="13"/>
                                <a:pt x="11" y="9"/>
                                <a:pt x="16" y="6"/>
                              </a:cubicBezTo>
                              <a:cubicBezTo>
                                <a:pt x="22" y="2"/>
                                <a:pt x="27" y="0"/>
                                <a:pt x="32" y="0"/>
                              </a:cubicBezTo>
                              <a:cubicBezTo>
                                <a:pt x="40" y="0"/>
                                <a:pt x="46" y="3"/>
                                <a:pt x="51" y="8"/>
                              </a:cubicBezTo>
                              <a:cubicBezTo>
                                <a:pt x="55" y="14"/>
                                <a:pt x="58" y="22"/>
                                <a:pt x="58" y="31"/>
                              </a:cubicBezTo>
                              <a:lnTo>
                                <a:pt x="58" y="36"/>
                              </a:lnTo>
                              <a:cubicBezTo>
                                <a:pt x="55" y="37"/>
                                <a:pt x="52" y="38"/>
                                <a:pt x="49" y="38"/>
                              </a:cubicBezTo>
                              <a:cubicBezTo>
                                <a:pt x="44" y="38"/>
                                <a:pt x="38" y="38"/>
                                <a:pt x="29" y="38"/>
                              </a:cubicBezTo>
                              <a:lnTo>
                                <a:pt x="13" y="38"/>
                              </a:lnTo>
                              <a:close/>
                              <a:moveTo>
                                <a:pt x="13" y="32"/>
                              </a:moveTo>
                              <a:cubicBezTo>
                                <a:pt x="20" y="33"/>
                                <a:pt x="27" y="33"/>
                                <a:pt x="36" y="33"/>
                              </a:cubicBezTo>
                              <a:cubicBezTo>
                                <a:pt x="39" y="33"/>
                                <a:pt x="42" y="33"/>
                                <a:pt x="45" y="32"/>
                              </a:cubicBezTo>
                              <a:lnTo>
                                <a:pt x="45" y="28"/>
                              </a:lnTo>
                              <a:cubicBezTo>
                                <a:pt x="45" y="23"/>
                                <a:pt x="45" y="19"/>
                                <a:pt x="43" y="15"/>
                              </a:cubicBezTo>
                              <a:cubicBezTo>
                                <a:pt x="42" y="12"/>
                                <a:pt x="40" y="10"/>
                                <a:pt x="38" y="8"/>
                              </a:cubicBezTo>
                              <a:cubicBezTo>
                                <a:pt x="36" y="7"/>
                                <a:pt x="33" y="6"/>
                                <a:pt x="29" y="6"/>
                              </a:cubicBezTo>
                              <a:cubicBezTo>
                                <a:pt x="25" y="6"/>
                                <a:pt x="21" y="8"/>
                                <a:pt x="18" y="12"/>
                              </a:cubicBezTo>
                              <a:cubicBezTo>
                                <a:pt x="15" y="17"/>
                                <a:pt x="13" y="23"/>
                                <a:pt x="13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C4E3D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Freeform 50"/>
                      <wps:cNvSpPr>
                        <a:spLocks/>
                      </wps:cNvSpPr>
                      <wps:spPr bwMode="auto">
                        <a:xfrm>
                          <a:off x="264" y="367"/>
                          <a:ext cx="20" cy="21"/>
                        </a:xfrm>
                        <a:custGeom>
                          <a:avLst/>
                          <a:gdLst>
                            <a:gd name="T0" fmla="*/ 0 w 108"/>
                            <a:gd name="T1" fmla="*/ 0 h 113"/>
                            <a:gd name="T2" fmla="*/ 0 w 108"/>
                            <a:gd name="T3" fmla="*/ 1 h 113"/>
                            <a:gd name="T4" fmla="*/ 0 w 108"/>
                            <a:gd name="T5" fmla="*/ 1 h 113"/>
                            <a:gd name="T6" fmla="*/ 0 w 108"/>
                            <a:gd name="T7" fmla="*/ 1 h 113"/>
                            <a:gd name="T8" fmla="*/ 0 w 108"/>
                            <a:gd name="T9" fmla="*/ 1 h 113"/>
                            <a:gd name="T10" fmla="*/ 0 w 108"/>
                            <a:gd name="T11" fmla="*/ 1 h 113"/>
                            <a:gd name="T12" fmla="*/ 0 w 108"/>
                            <a:gd name="T13" fmla="*/ 1 h 113"/>
                            <a:gd name="T14" fmla="*/ 0 w 108"/>
                            <a:gd name="T15" fmla="*/ 1 h 113"/>
                            <a:gd name="T16" fmla="*/ 0 w 108"/>
                            <a:gd name="T17" fmla="*/ 1 h 113"/>
                            <a:gd name="T18" fmla="*/ 0 w 108"/>
                            <a:gd name="T19" fmla="*/ 1 h 113"/>
                            <a:gd name="T20" fmla="*/ 0 w 108"/>
                            <a:gd name="T21" fmla="*/ 1 h 113"/>
                            <a:gd name="T22" fmla="*/ 0 w 108"/>
                            <a:gd name="T23" fmla="*/ 1 h 113"/>
                            <a:gd name="T24" fmla="*/ 0 w 108"/>
                            <a:gd name="T25" fmla="*/ 1 h 113"/>
                            <a:gd name="T26" fmla="*/ 0 w 108"/>
                            <a:gd name="T27" fmla="*/ 1 h 113"/>
                            <a:gd name="T28" fmla="*/ 0 w 108"/>
                            <a:gd name="T29" fmla="*/ 0 h 113"/>
                            <a:gd name="T30" fmla="*/ 0 w 108"/>
                            <a:gd name="T31" fmla="*/ 0 h 113"/>
                            <a:gd name="T32" fmla="*/ 0 w 108"/>
                            <a:gd name="T33" fmla="*/ 0 h 113"/>
                            <a:gd name="T34" fmla="*/ 0 w 108"/>
                            <a:gd name="T35" fmla="*/ 0 h 113"/>
                            <a:gd name="T36" fmla="*/ 0 w 108"/>
                            <a:gd name="T37" fmla="*/ 0 h 113"/>
                            <a:gd name="T38" fmla="*/ 0 w 108"/>
                            <a:gd name="T39" fmla="*/ 0 h 113"/>
                            <a:gd name="T40" fmla="*/ 0 w 108"/>
                            <a:gd name="T41" fmla="*/ 0 h 113"/>
                            <a:gd name="T42" fmla="*/ 0 w 108"/>
                            <a:gd name="T43" fmla="*/ 0 h 113"/>
                            <a:gd name="T44" fmla="*/ 0 w 108"/>
                            <a:gd name="T45" fmla="*/ 0 h 113"/>
                            <a:gd name="T46" fmla="*/ 0 w 108"/>
                            <a:gd name="T47" fmla="*/ 0 h 113"/>
                            <a:gd name="T48" fmla="*/ 0 w 108"/>
                            <a:gd name="T49" fmla="*/ 0 h 113"/>
                            <a:gd name="T50" fmla="*/ 0 w 108"/>
                            <a:gd name="T51" fmla="*/ 0 h 113"/>
                            <a:gd name="T52" fmla="*/ 0 w 108"/>
                            <a:gd name="T53" fmla="*/ 0 h 113"/>
                            <a:gd name="T54" fmla="*/ 0 w 108"/>
                            <a:gd name="T55" fmla="*/ 0 h 113"/>
                            <a:gd name="T56" fmla="*/ 1 w 108"/>
                            <a:gd name="T57" fmla="*/ 0 h 113"/>
                            <a:gd name="T58" fmla="*/ 1 w 108"/>
                            <a:gd name="T59" fmla="*/ 0 h 113"/>
                            <a:gd name="T60" fmla="*/ 1 w 108"/>
                            <a:gd name="T61" fmla="*/ 0 h 113"/>
                            <a:gd name="T62" fmla="*/ 1 w 108"/>
                            <a:gd name="T63" fmla="*/ 0 h 113"/>
                            <a:gd name="T64" fmla="*/ 0 w 108"/>
                            <a:gd name="T65" fmla="*/ 0 h 113"/>
                            <a:gd name="T66" fmla="*/ 0 w 108"/>
                            <a:gd name="T67" fmla="*/ 0 h 113"/>
                            <a:gd name="T68" fmla="*/ 0 w 108"/>
                            <a:gd name="T69" fmla="*/ 0 h 113"/>
                            <a:gd name="T70" fmla="*/ 1 w 108"/>
                            <a:gd name="T71" fmla="*/ 0 h 113"/>
                            <a:gd name="T72" fmla="*/ 1 w 108"/>
                            <a:gd name="T73" fmla="*/ 0 h 113"/>
                            <a:gd name="T74" fmla="*/ 1 w 108"/>
                            <a:gd name="T75" fmla="*/ 0 h 113"/>
                            <a:gd name="T76" fmla="*/ 1 w 108"/>
                            <a:gd name="T77" fmla="*/ 0 h 113"/>
                            <a:gd name="T78" fmla="*/ 1 w 108"/>
                            <a:gd name="T79" fmla="*/ 0 h 113"/>
                            <a:gd name="T80" fmla="*/ 1 w 108"/>
                            <a:gd name="T81" fmla="*/ 0 h 113"/>
                            <a:gd name="T82" fmla="*/ 1 w 108"/>
                            <a:gd name="T83" fmla="*/ 0 h 113"/>
                            <a:gd name="T84" fmla="*/ 1 w 108"/>
                            <a:gd name="T85" fmla="*/ 1 h 113"/>
                            <a:gd name="T86" fmla="*/ 1 w 108"/>
                            <a:gd name="T87" fmla="*/ 1 h 113"/>
                            <a:gd name="T88" fmla="*/ 1 w 108"/>
                            <a:gd name="T89" fmla="*/ 1 h 113"/>
                            <a:gd name="T90" fmla="*/ 1 w 108"/>
                            <a:gd name="T91" fmla="*/ 1 h 113"/>
                            <a:gd name="T92" fmla="*/ 1 w 108"/>
                            <a:gd name="T93" fmla="*/ 1 h 113"/>
                            <a:gd name="T94" fmla="*/ 1 w 108"/>
                            <a:gd name="T95" fmla="*/ 1 h 113"/>
                            <a:gd name="T96" fmla="*/ 0 w 108"/>
                            <a:gd name="T97" fmla="*/ 1 h 113"/>
                            <a:gd name="T98" fmla="*/ 0 w 108"/>
                            <a:gd name="T99" fmla="*/ 1 h 113"/>
                            <a:gd name="T100" fmla="*/ 0 w 108"/>
                            <a:gd name="T101" fmla="*/ 1 h 113"/>
                            <a:gd name="T102" fmla="*/ 1 w 108"/>
                            <a:gd name="T103" fmla="*/ 1 h 113"/>
                            <a:gd name="T104" fmla="*/ 1 w 108"/>
                            <a:gd name="T105" fmla="*/ 1 h 113"/>
                            <a:gd name="T106" fmla="*/ 1 w 108"/>
                            <a:gd name="T107" fmla="*/ 1 h 113"/>
                            <a:gd name="T108" fmla="*/ 1 w 108"/>
                            <a:gd name="T109" fmla="*/ 0 h 113"/>
                            <a:gd name="T110" fmla="*/ 0 w 108"/>
                            <a:gd name="T111" fmla="*/ 0 h 113"/>
                            <a:gd name="T112" fmla="*/ 0 w 108"/>
                            <a:gd name="T113" fmla="*/ 0 h 113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w 108"/>
                            <a:gd name="T172" fmla="*/ 0 h 113"/>
                            <a:gd name="T173" fmla="*/ 108 w 108"/>
                            <a:gd name="T174" fmla="*/ 113 h 113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T171" t="T172" r="T173" b="T174"/>
                          <a:pathLst>
                            <a:path w="108" h="113">
                              <a:moveTo>
                                <a:pt x="26" y="57"/>
                              </a:moveTo>
                              <a:lnTo>
                                <a:pt x="26" y="79"/>
                              </a:lnTo>
                              <a:cubicBezTo>
                                <a:pt x="26" y="83"/>
                                <a:pt x="26" y="87"/>
                                <a:pt x="26" y="92"/>
                              </a:cubicBezTo>
                              <a:cubicBezTo>
                                <a:pt x="27" y="99"/>
                                <a:pt x="27" y="103"/>
                                <a:pt x="27" y="104"/>
                              </a:cubicBezTo>
                              <a:cubicBezTo>
                                <a:pt x="27" y="105"/>
                                <a:pt x="28" y="106"/>
                                <a:pt x="29" y="106"/>
                              </a:cubicBezTo>
                              <a:cubicBezTo>
                                <a:pt x="30" y="107"/>
                                <a:pt x="32" y="108"/>
                                <a:pt x="34" y="108"/>
                              </a:cubicBezTo>
                              <a:lnTo>
                                <a:pt x="39" y="108"/>
                              </a:lnTo>
                              <a:lnTo>
                                <a:pt x="39" y="113"/>
                              </a:lnTo>
                              <a:cubicBezTo>
                                <a:pt x="33" y="112"/>
                                <a:pt x="27" y="112"/>
                                <a:pt x="22" y="112"/>
                              </a:cubicBezTo>
                              <a:cubicBezTo>
                                <a:pt x="17" y="112"/>
                                <a:pt x="9" y="112"/>
                                <a:pt x="0" y="113"/>
                              </a:cubicBezTo>
                              <a:lnTo>
                                <a:pt x="0" y="108"/>
                              </a:lnTo>
                              <a:lnTo>
                                <a:pt x="4" y="108"/>
                              </a:lnTo>
                              <a:cubicBezTo>
                                <a:pt x="9" y="108"/>
                                <a:pt x="11" y="107"/>
                                <a:pt x="12" y="105"/>
                              </a:cubicBezTo>
                              <a:cubicBezTo>
                                <a:pt x="13" y="103"/>
                                <a:pt x="13" y="94"/>
                                <a:pt x="13" y="79"/>
                              </a:cubicBezTo>
                              <a:lnTo>
                                <a:pt x="13" y="32"/>
                              </a:lnTo>
                              <a:cubicBezTo>
                                <a:pt x="13" y="18"/>
                                <a:pt x="13" y="10"/>
                                <a:pt x="12" y="8"/>
                              </a:cubicBezTo>
                              <a:cubicBezTo>
                                <a:pt x="11" y="6"/>
                                <a:pt x="9" y="5"/>
                                <a:pt x="5" y="5"/>
                              </a:cubicBezTo>
                              <a:lnTo>
                                <a:pt x="0" y="5"/>
                              </a:lnTo>
                              <a:lnTo>
                                <a:pt x="0" y="0"/>
                              </a:lnTo>
                              <a:cubicBezTo>
                                <a:pt x="7" y="1"/>
                                <a:pt x="14" y="1"/>
                                <a:pt x="20" y="1"/>
                              </a:cubicBezTo>
                              <a:cubicBezTo>
                                <a:pt x="27" y="1"/>
                                <a:pt x="33" y="1"/>
                                <a:pt x="39" y="0"/>
                              </a:cubicBezTo>
                              <a:lnTo>
                                <a:pt x="39" y="5"/>
                              </a:lnTo>
                              <a:lnTo>
                                <a:pt x="36" y="5"/>
                              </a:lnTo>
                              <a:cubicBezTo>
                                <a:pt x="32" y="5"/>
                                <a:pt x="29" y="6"/>
                                <a:pt x="28" y="6"/>
                              </a:cubicBezTo>
                              <a:cubicBezTo>
                                <a:pt x="27" y="7"/>
                                <a:pt x="27" y="8"/>
                                <a:pt x="26" y="10"/>
                              </a:cubicBezTo>
                              <a:cubicBezTo>
                                <a:pt x="26" y="13"/>
                                <a:pt x="26" y="20"/>
                                <a:pt x="26" y="31"/>
                              </a:cubicBezTo>
                              <a:lnTo>
                                <a:pt x="26" y="49"/>
                              </a:lnTo>
                              <a:cubicBezTo>
                                <a:pt x="34" y="50"/>
                                <a:pt x="44" y="50"/>
                                <a:pt x="56" y="50"/>
                              </a:cubicBezTo>
                              <a:cubicBezTo>
                                <a:pt x="66" y="50"/>
                                <a:pt x="75" y="50"/>
                                <a:pt x="81" y="49"/>
                              </a:cubicBezTo>
                              <a:lnTo>
                                <a:pt x="81" y="34"/>
                              </a:lnTo>
                              <a:cubicBezTo>
                                <a:pt x="81" y="25"/>
                                <a:pt x="81" y="17"/>
                                <a:pt x="81" y="11"/>
                              </a:cubicBezTo>
                              <a:cubicBezTo>
                                <a:pt x="80" y="9"/>
                                <a:pt x="80" y="8"/>
                                <a:pt x="79" y="7"/>
                              </a:cubicBezTo>
                              <a:cubicBezTo>
                                <a:pt x="78" y="6"/>
                                <a:pt x="76" y="5"/>
                                <a:pt x="72" y="5"/>
                              </a:cubicBezTo>
                              <a:lnTo>
                                <a:pt x="68" y="5"/>
                              </a:lnTo>
                              <a:lnTo>
                                <a:pt x="68" y="0"/>
                              </a:lnTo>
                              <a:cubicBezTo>
                                <a:pt x="74" y="1"/>
                                <a:pt x="81" y="1"/>
                                <a:pt x="87" y="1"/>
                              </a:cubicBezTo>
                              <a:cubicBezTo>
                                <a:pt x="94" y="1"/>
                                <a:pt x="100" y="1"/>
                                <a:pt x="108" y="0"/>
                              </a:cubicBezTo>
                              <a:lnTo>
                                <a:pt x="108" y="5"/>
                              </a:lnTo>
                              <a:lnTo>
                                <a:pt x="102" y="5"/>
                              </a:lnTo>
                              <a:cubicBezTo>
                                <a:pt x="99" y="5"/>
                                <a:pt x="97" y="6"/>
                                <a:pt x="96" y="7"/>
                              </a:cubicBezTo>
                              <a:cubicBezTo>
                                <a:pt x="95" y="7"/>
                                <a:pt x="94" y="9"/>
                                <a:pt x="94" y="11"/>
                              </a:cubicBezTo>
                              <a:cubicBezTo>
                                <a:pt x="94" y="14"/>
                                <a:pt x="94" y="21"/>
                                <a:pt x="94" y="34"/>
                              </a:cubicBezTo>
                              <a:lnTo>
                                <a:pt x="94" y="78"/>
                              </a:lnTo>
                              <a:cubicBezTo>
                                <a:pt x="94" y="94"/>
                                <a:pt x="94" y="103"/>
                                <a:pt x="95" y="105"/>
                              </a:cubicBezTo>
                              <a:cubicBezTo>
                                <a:pt x="96" y="107"/>
                                <a:pt x="98" y="108"/>
                                <a:pt x="102" y="108"/>
                              </a:cubicBezTo>
                              <a:lnTo>
                                <a:pt x="108" y="108"/>
                              </a:lnTo>
                              <a:lnTo>
                                <a:pt x="108" y="113"/>
                              </a:lnTo>
                              <a:cubicBezTo>
                                <a:pt x="101" y="112"/>
                                <a:pt x="95" y="112"/>
                                <a:pt x="89" y="112"/>
                              </a:cubicBezTo>
                              <a:cubicBezTo>
                                <a:pt x="81" y="112"/>
                                <a:pt x="74" y="112"/>
                                <a:pt x="68" y="113"/>
                              </a:cubicBezTo>
                              <a:lnTo>
                                <a:pt x="68" y="108"/>
                              </a:lnTo>
                              <a:lnTo>
                                <a:pt x="72" y="108"/>
                              </a:lnTo>
                              <a:cubicBezTo>
                                <a:pt x="76" y="108"/>
                                <a:pt x="78" y="107"/>
                                <a:pt x="79" y="106"/>
                              </a:cubicBezTo>
                              <a:cubicBezTo>
                                <a:pt x="80" y="105"/>
                                <a:pt x="80" y="104"/>
                                <a:pt x="81" y="101"/>
                              </a:cubicBezTo>
                              <a:cubicBezTo>
                                <a:pt x="81" y="96"/>
                                <a:pt x="81" y="88"/>
                                <a:pt x="81" y="77"/>
                              </a:cubicBezTo>
                              <a:lnTo>
                                <a:pt x="81" y="57"/>
                              </a:lnTo>
                              <a:cubicBezTo>
                                <a:pt x="75" y="56"/>
                                <a:pt x="67" y="56"/>
                                <a:pt x="57" y="56"/>
                              </a:cubicBezTo>
                              <a:cubicBezTo>
                                <a:pt x="43" y="56"/>
                                <a:pt x="33" y="56"/>
                                <a:pt x="26" y="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BB331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4" name="Freeform 51"/>
                      <wps:cNvSpPr>
                        <a:spLocks noEditPoints="1"/>
                      </wps:cNvSpPr>
                      <wps:spPr bwMode="auto">
                        <a:xfrm>
                          <a:off x="286" y="374"/>
                          <a:ext cx="11" cy="15"/>
                        </a:xfrm>
                        <a:custGeom>
                          <a:avLst/>
                          <a:gdLst>
                            <a:gd name="T0" fmla="*/ 0 w 57"/>
                            <a:gd name="T1" fmla="*/ 0 h 78"/>
                            <a:gd name="T2" fmla="*/ 0 w 57"/>
                            <a:gd name="T3" fmla="*/ 0 h 78"/>
                            <a:gd name="T4" fmla="*/ 0 w 57"/>
                            <a:gd name="T5" fmla="*/ 1 h 78"/>
                            <a:gd name="T6" fmla="*/ 0 w 57"/>
                            <a:gd name="T7" fmla="*/ 1 h 78"/>
                            <a:gd name="T8" fmla="*/ 0 w 57"/>
                            <a:gd name="T9" fmla="*/ 0 h 78"/>
                            <a:gd name="T10" fmla="*/ 0 w 57"/>
                            <a:gd name="T11" fmla="*/ 0 h 78"/>
                            <a:gd name="T12" fmla="*/ 0 w 57"/>
                            <a:gd name="T13" fmla="*/ 1 h 78"/>
                            <a:gd name="T14" fmla="*/ 0 w 57"/>
                            <a:gd name="T15" fmla="*/ 1 h 78"/>
                            <a:gd name="T16" fmla="*/ 0 w 57"/>
                            <a:gd name="T17" fmla="*/ 1 h 78"/>
                            <a:gd name="T18" fmla="*/ 0 w 57"/>
                            <a:gd name="T19" fmla="*/ 1 h 78"/>
                            <a:gd name="T20" fmla="*/ 0 w 57"/>
                            <a:gd name="T21" fmla="*/ 0 h 78"/>
                            <a:gd name="T22" fmla="*/ 0 w 57"/>
                            <a:gd name="T23" fmla="*/ 0 h 78"/>
                            <a:gd name="T24" fmla="*/ 0 w 57"/>
                            <a:gd name="T25" fmla="*/ 0 h 78"/>
                            <a:gd name="T26" fmla="*/ 0 w 57"/>
                            <a:gd name="T27" fmla="*/ 0 h 78"/>
                            <a:gd name="T28" fmla="*/ 0 w 57"/>
                            <a:gd name="T29" fmla="*/ 0 h 78"/>
                            <a:gd name="T30" fmla="*/ 0 w 57"/>
                            <a:gd name="T31" fmla="*/ 0 h 78"/>
                            <a:gd name="T32" fmla="*/ 0 w 57"/>
                            <a:gd name="T33" fmla="*/ 0 h 78"/>
                            <a:gd name="T34" fmla="*/ 0 w 57"/>
                            <a:gd name="T35" fmla="*/ 0 h 78"/>
                            <a:gd name="T36" fmla="*/ 0 w 57"/>
                            <a:gd name="T37" fmla="*/ 0 h 78"/>
                            <a:gd name="T38" fmla="*/ 0 w 57"/>
                            <a:gd name="T39" fmla="*/ 0 h 78"/>
                            <a:gd name="T40" fmla="*/ 0 w 57"/>
                            <a:gd name="T41" fmla="*/ 0 h 78"/>
                            <a:gd name="T42" fmla="*/ 0 w 57"/>
                            <a:gd name="T43" fmla="*/ 0 h 78"/>
                            <a:gd name="T44" fmla="*/ 0 w 57"/>
                            <a:gd name="T45" fmla="*/ 0 h 78"/>
                            <a:gd name="T46" fmla="*/ 0 w 57"/>
                            <a:gd name="T47" fmla="*/ 0 h 78"/>
                            <a:gd name="T48" fmla="*/ 0 w 57"/>
                            <a:gd name="T49" fmla="*/ 0 h 78"/>
                            <a:gd name="T50" fmla="*/ 0 w 57"/>
                            <a:gd name="T51" fmla="*/ 0 h 78"/>
                            <a:gd name="T52" fmla="*/ 0 w 57"/>
                            <a:gd name="T53" fmla="*/ 0 h 78"/>
                            <a:gd name="T54" fmla="*/ 0 w 57"/>
                            <a:gd name="T55" fmla="*/ 0 h 78"/>
                            <a:gd name="T56" fmla="*/ 0 w 57"/>
                            <a:gd name="T57" fmla="*/ 0 h 7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57"/>
                            <a:gd name="T88" fmla="*/ 0 h 78"/>
                            <a:gd name="T89" fmla="*/ 57 w 57"/>
                            <a:gd name="T90" fmla="*/ 78 h 7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57" h="78">
                              <a:moveTo>
                                <a:pt x="12" y="38"/>
                              </a:moveTo>
                              <a:cubicBezTo>
                                <a:pt x="12" y="49"/>
                                <a:pt x="15" y="57"/>
                                <a:pt x="19" y="62"/>
                              </a:cubicBezTo>
                              <a:cubicBezTo>
                                <a:pt x="23" y="67"/>
                                <a:pt x="29" y="70"/>
                                <a:pt x="36" y="70"/>
                              </a:cubicBezTo>
                              <a:cubicBezTo>
                                <a:pt x="39" y="70"/>
                                <a:pt x="42" y="69"/>
                                <a:pt x="45" y="68"/>
                              </a:cubicBezTo>
                              <a:cubicBezTo>
                                <a:pt x="48" y="67"/>
                                <a:pt x="51" y="65"/>
                                <a:pt x="54" y="63"/>
                              </a:cubicBezTo>
                              <a:lnTo>
                                <a:pt x="55" y="64"/>
                              </a:lnTo>
                              <a:lnTo>
                                <a:pt x="53" y="71"/>
                              </a:lnTo>
                              <a:cubicBezTo>
                                <a:pt x="49" y="73"/>
                                <a:pt x="46" y="75"/>
                                <a:pt x="42" y="76"/>
                              </a:cubicBezTo>
                              <a:cubicBezTo>
                                <a:pt x="38" y="78"/>
                                <a:pt x="34" y="78"/>
                                <a:pt x="30" y="78"/>
                              </a:cubicBezTo>
                              <a:cubicBezTo>
                                <a:pt x="21" y="78"/>
                                <a:pt x="13" y="75"/>
                                <a:pt x="8" y="68"/>
                              </a:cubicBezTo>
                              <a:cubicBezTo>
                                <a:pt x="2" y="61"/>
                                <a:pt x="0" y="52"/>
                                <a:pt x="0" y="41"/>
                              </a:cubicBezTo>
                              <a:cubicBezTo>
                                <a:pt x="0" y="32"/>
                                <a:pt x="1" y="24"/>
                                <a:pt x="4" y="18"/>
                              </a:cubicBezTo>
                              <a:cubicBezTo>
                                <a:pt x="6" y="13"/>
                                <a:pt x="10" y="9"/>
                                <a:pt x="16" y="6"/>
                              </a:cubicBezTo>
                              <a:cubicBezTo>
                                <a:pt x="21" y="2"/>
                                <a:pt x="26" y="0"/>
                                <a:pt x="32" y="0"/>
                              </a:cubicBezTo>
                              <a:cubicBezTo>
                                <a:pt x="39" y="0"/>
                                <a:pt x="46" y="3"/>
                                <a:pt x="50" y="8"/>
                              </a:cubicBezTo>
                              <a:cubicBezTo>
                                <a:pt x="55" y="14"/>
                                <a:pt x="57" y="22"/>
                                <a:pt x="57" y="31"/>
                              </a:cubicBezTo>
                              <a:lnTo>
                                <a:pt x="57" y="36"/>
                              </a:lnTo>
                              <a:cubicBezTo>
                                <a:pt x="54" y="37"/>
                                <a:pt x="51" y="38"/>
                                <a:pt x="49" y="38"/>
                              </a:cubicBezTo>
                              <a:cubicBezTo>
                                <a:pt x="44" y="38"/>
                                <a:pt x="37" y="38"/>
                                <a:pt x="29" y="38"/>
                              </a:cubicBezTo>
                              <a:lnTo>
                                <a:pt x="12" y="38"/>
                              </a:lnTo>
                              <a:close/>
                              <a:moveTo>
                                <a:pt x="12" y="32"/>
                              </a:moveTo>
                              <a:cubicBezTo>
                                <a:pt x="19" y="33"/>
                                <a:pt x="27" y="33"/>
                                <a:pt x="35" y="33"/>
                              </a:cubicBezTo>
                              <a:cubicBezTo>
                                <a:pt x="39" y="33"/>
                                <a:pt x="42" y="33"/>
                                <a:pt x="45" y="32"/>
                              </a:cubicBezTo>
                              <a:lnTo>
                                <a:pt x="45" y="28"/>
                              </a:lnTo>
                              <a:cubicBezTo>
                                <a:pt x="45" y="23"/>
                                <a:pt x="44" y="19"/>
                                <a:pt x="43" y="15"/>
                              </a:cubicBezTo>
                              <a:cubicBezTo>
                                <a:pt x="42" y="12"/>
                                <a:pt x="40" y="10"/>
                                <a:pt x="37" y="8"/>
                              </a:cubicBezTo>
                              <a:cubicBezTo>
                                <a:pt x="35" y="7"/>
                                <a:pt x="32" y="6"/>
                                <a:pt x="29" y="6"/>
                              </a:cubicBezTo>
                              <a:cubicBezTo>
                                <a:pt x="24" y="6"/>
                                <a:pt x="20" y="8"/>
                                <a:pt x="17" y="12"/>
                              </a:cubicBezTo>
                              <a:cubicBezTo>
                                <a:pt x="14" y="17"/>
                                <a:pt x="12" y="23"/>
                                <a:pt x="12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9A94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5" name="Freeform 52"/>
                      <wps:cNvSpPr>
                        <a:spLocks noEditPoints="1"/>
                      </wps:cNvSpPr>
                      <wps:spPr bwMode="auto">
                        <a:xfrm>
                          <a:off x="299" y="366"/>
                          <a:ext cx="14" cy="23"/>
                        </a:xfrm>
                        <a:custGeom>
                          <a:avLst/>
                          <a:gdLst>
                            <a:gd name="T0" fmla="*/ 0 w 72"/>
                            <a:gd name="T1" fmla="*/ 0 h 120"/>
                            <a:gd name="T2" fmla="*/ 0 w 72"/>
                            <a:gd name="T3" fmla="*/ 0 h 120"/>
                            <a:gd name="T4" fmla="*/ 0 w 72"/>
                            <a:gd name="T5" fmla="*/ 0 h 120"/>
                            <a:gd name="T6" fmla="*/ 0 w 72"/>
                            <a:gd name="T7" fmla="*/ 0 h 120"/>
                            <a:gd name="T8" fmla="*/ 0 w 72"/>
                            <a:gd name="T9" fmla="*/ 0 h 120"/>
                            <a:gd name="T10" fmla="*/ 0 w 72"/>
                            <a:gd name="T11" fmla="*/ 0 h 120"/>
                            <a:gd name="T12" fmla="*/ 0 w 72"/>
                            <a:gd name="T13" fmla="*/ 0 h 120"/>
                            <a:gd name="T14" fmla="*/ 0 w 72"/>
                            <a:gd name="T15" fmla="*/ 0 h 120"/>
                            <a:gd name="T16" fmla="*/ 0 w 72"/>
                            <a:gd name="T17" fmla="*/ 0 h 120"/>
                            <a:gd name="T18" fmla="*/ 0 w 72"/>
                            <a:gd name="T19" fmla="*/ 0 h 120"/>
                            <a:gd name="T20" fmla="*/ 0 w 72"/>
                            <a:gd name="T21" fmla="*/ 0 h 120"/>
                            <a:gd name="T22" fmla="*/ 0 w 72"/>
                            <a:gd name="T23" fmla="*/ 0 h 120"/>
                            <a:gd name="T24" fmla="*/ 0 w 72"/>
                            <a:gd name="T25" fmla="*/ 0 h 120"/>
                            <a:gd name="T26" fmla="*/ 1 w 72"/>
                            <a:gd name="T27" fmla="*/ 0 h 120"/>
                            <a:gd name="T28" fmla="*/ 1 w 72"/>
                            <a:gd name="T29" fmla="*/ 1 h 120"/>
                            <a:gd name="T30" fmla="*/ 1 w 72"/>
                            <a:gd name="T31" fmla="*/ 1 h 120"/>
                            <a:gd name="T32" fmla="*/ 0 w 72"/>
                            <a:gd name="T33" fmla="*/ 1 h 120"/>
                            <a:gd name="T34" fmla="*/ 0 w 72"/>
                            <a:gd name="T35" fmla="*/ 1 h 120"/>
                            <a:gd name="T36" fmla="*/ 0 w 72"/>
                            <a:gd name="T37" fmla="*/ 1 h 120"/>
                            <a:gd name="T38" fmla="*/ 0 w 72"/>
                            <a:gd name="T39" fmla="*/ 1 h 120"/>
                            <a:gd name="T40" fmla="*/ 0 w 72"/>
                            <a:gd name="T41" fmla="*/ 1 h 120"/>
                            <a:gd name="T42" fmla="*/ 0 w 72"/>
                            <a:gd name="T43" fmla="*/ 1 h 120"/>
                            <a:gd name="T44" fmla="*/ 0 w 72"/>
                            <a:gd name="T45" fmla="*/ 1 h 120"/>
                            <a:gd name="T46" fmla="*/ 0 w 72"/>
                            <a:gd name="T47" fmla="*/ 1 h 120"/>
                            <a:gd name="T48" fmla="*/ 0 w 72"/>
                            <a:gd name="T49" fmla="*/ 1 h 120"/>
                            <a:gd name="T50" fmla="*/ 0 w 72"/>
                            <a:gd name="T51" fmla="*/ 0 h 120"/>
                            <a:gd name="T52" fmla="*/ 0 w 72"/>
                            <a:gd name="T53" fmla="*/ 0 h 120"/>
                            <a:gd name="T54" fmla="*/ 0 w 72"/>
                            <a:gd name="T55" fmla="*/ 0 h 120"/>
                            <a:gd name="T56" fmla="*/ 0 w 72"/>
                            <a:gd name="T57" fmla="*/ 0 h 120"/>
                            <a:gd name="T58" fmla="*/ 0 w 72"/>
                            <a:gd name="T59" fmla="*/ 0 h 120"/>
                            <a:gd name="T60" fmla="*/ 0 w 72"/>
                            <a:gd name="T61" fmla="*/ 1 h 120"/>
                            <a:gd name="T62" fmla="*/ 0 w 72"/>
                            <a:gd name="T63" fmla="*/ 1 h 120"/>
                            <a:gd name="T64" fmla="*/ 0 w 72"/>
                            <a:gd name="T65" fmla="*/ 1 h 120"/>
                            <a:gd name="T66" fmla="*/ 0 w 72"/>
                            <a:gd name="T67" fmla="*/ 1 h 120"/>
                            <a:gd name="T68" fmla="*/ 0 w 72"/>
                            <a:gd name="T69" fmla="*/ 1 h 120"/>
                            <a:gd name="T70" fmla="*/ 0 w 72"/>
                            <a:gd name="T71" fmla="*/ 1 h 120"/>
                            <a:gd name="T72" fmla="*/ 0 w 72"/>
                            <a:gd name="T73" fmla="*/ 0 h 120"/>
                            <a:gd name="T74" fmla="*/ 0 w 72"/>
                            <a:gd name="T75" fmla="*/ 0 h 120"/>
                            <a:gd name="T76" fmla="*/ 0 w 72"/>
                            <a:gd name="T77" fmla="*/ 0 h 120"/>
                            <a:gd name="T78" fmla="*/ 0 w 72"/>
                            <a:gd name="T79" fmla="*/ 0 h 120"/>
                            <a:gd name="T80" fmla="*/ 0 w 72"/>
                            <a:gd name="T81" fmla="*/ 1 h 120"/>
                            <a:gd name="T82" fmla="*/ 0 w 72"/>
                            <a:gd name="T83" fmla="*/ 1 h 120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w 72"/>
                            <a:gd name="T127" fmla="*/ 0 h 120"/>
                            <a:gd name="T128" fmla="*/ 72 w 72"/>
                            <a:gd name="T129" fmla="*/ 120 h 120"/>
                          </a:gdLst>
                          <a:ahLst/>
                          <a:cxnLst>
                            <a:cxn ang="T84">
                              <a:pos x="T0" y="T1"/>
                            </a:cxn>
                            <a:cxn ang="T85">
                              <a:pos x="T2" y="T3"/>
                            </a:cxn>
                            <a:cxn ang="T86">
                              <a:pos x="T4" y="T5"/>
                            </a:cxn>
                            <a:cxn ang="T87">
                              <a:pos x="T6" y="T7"/>
                            </a:cxn>
                            <a:cxn ang="T88">
                              <a:pos x="T8" y="T9"/>
                            </a:cxn>
                            <a:cxn ang="T89">
                              <a:pos x="T10" y="T11"/>
                            </a:cxn>
                            <a:cxn ang="T90">
                              <a:pos x="T12" y="T13"/>
                            </a:cxn>
                            <a:cxn ang="T91">
                              <a:pos x="T14" y="T15"/>
                            </a:cxn>
                            <a:cxn ang="T92">
                              <a:pos x="T16" y="T17"/>
                            </a:cxn>
                            <a:cxn ang="T93">
                              <a:pos x="T18" y="T19"/>
                            </a:cxn>
                            <a:cxn ang="T94">
                              <a:pos x="T20" y="T21"/>
                            </a:cxn>
                            <a:cxn ang="T95">
                              <a:pos x="T22" y="T23"/>
                            </a:cxn>
                            <a:cxn ang="T96">
                              <a:pos x="T24" y="T25"/>
                            </a:cxn>
                            <a:cxn ang="T97">
                              <a:pos x="T26" y="T27"/>
                            </a:cxn>
                            <a:cxn ang="T98">
                              <a:pos x="T28" y="T29"/>
                            </a:cxn>
                            <a:cxn ang="T99">
                              <a:pos x="T30" y="T31"/>
                            </a:cxn>
                            <a:cxn ang="T100">
                              <a:pos x="T32" y="T33"/>
                            </a:cxn>
                            <a:cxn ang="T101">
                              <a:pos x="T34" y="T35"/>
                            </a:cxn>
                            <a:cxn ang="T102">
                              <a:pos x="T36" y="T37"/>
                            </a:cxn>
                            <a:cxn ang="T103">
                              <a:pos x="T38" y="T39"/>
                            </a:cxn>
                            <a:cxn ang="T104">
                              <a:pos x="T40" y="T41"/>
                            </a:cxn>
                            <a:cxn ang="T105">
                              <a:pos x="T42" y="T43"/>
                            </a:cxn>
                            <a:cxn ang="T106">
                              <a:pos x="T44" y="T45"/>
                            </a:cxn>
                            <a:cxn ang="T107">
                              <a:pos x="T46" y="T47"/>
                            </a:cxn>
                            <a:cxn ang="T108">
                              <a:pos x="T48" y="T49"/>
                            </a:cxn>
                            <a:cxn ang="T109">
                              <a:pos x="T50" y="T51"/>
                            </a:cxn>
                            <a:cxn ang="T110">
                              <a:pos x="T52" y="T53"/>
                            </a:cxn>
                            <a:cxn ang="T111">
                              <a:pos x="T54" y="T55"/>
                            </a:cxn>
                            <a:cxn ang="T112">
                              <a:pos x="T56" y="T57"/>
                            </a:cxn>
                            <a:cxn ang="T113">
                              <a:pos x="T58" y="T59"/>
                            </a:cxn>
                            <a:cxn ang="T114">
                              <a:pos x="T60" y="T61"/>
                            </a:cxn>
                            <a:cxn ang="T115">
                              <a:pos x="T62" y="T63"/>
                            </a:cxn>
                            <a:cxn ang="T116">
                              <a:pos x="T64" y="T65"/>
                            </a:cxn>
                            <a:cxn ang="T117">
                              <a:pos x="T66" y="T67"/>
                            </a:cxn>
                            <a:cxn ang="T118">
                              <a:pos x="T68" y="T69"/>
                            </a:cxn>
                            <a:cxn ang="T119">
                              <a:pos x="T70" y="T71"/>
                            </a:cxn>
                            <a:cxn ang="T120">
                              <a:pos x="T72" y="T73"/>
                            </a:cxn>
                            <a:cxn ang="T121">
                              <a:pos x="T74" y="T75"/>
                            </a:cxn>
                            <a:cxn ang="T122">
                              <a:pos x="T76" y="T77"/>
                            </a:cxn>
                            <a:cxn ang="T123">
                              <a:pos x="T78" y="T79"/>
                            </a:cxn>
                            <a:cxn ang="T124">
                              <a:pos x="T80" y="T81"/>
                            </a:cxn>
                            <a:cxn ang="T125">
                              <a:pos x="T82" y="T83"/>
                            </a:cxn>
                          </a:cxnLst>
                          <a:rect l="T126" t="T127" r="T128" b="T129"/>
                          <a:pathLst>
                            <a:path w="72" h="120">
                              <a:moveTo>
                                <a:pt x="0" y="11"/>
                              </a:moveTo>
                              <a:lnTo>
                                <a:pt x="0" y="6"/>
                              </a:lnTo>
                              <a:cubicBezTo>
                                <a:pt x="4" y="6"/>
                                <a:pt x="8" y="5"/>
                                <a:pt x="12" y="4"/>
                              </a:cubicBezTo>
                              <a:cubicBezTo>
                                <a:pt x="15" y="3"/>
                                <a:pt x="18" y="2"/>
                                <a:pt x="22" y="1"/>
                              </a:cubicBezTo>
                              <a:cubicBezTo>
                                <a:pt x="22" y="1"/>
                                <a:pt x="22" y="0"/>
                                <a:pt x="23" y="0"/>
                              </a:cubicBezTo>
                              <a:cubicBezTo>
                                <a:pt x="24" y="0"/>
                                <a:pt x="24" y="1"/>
                                <a:pt x="24" y="3"/>
                              </a:cubicBezTo>
                              <a:lnTo>
                                <a:pt x="24" y="7"/>
                              </a:lnTo>
                              <a:cubicBezTo>
                                <a:pt x="24" y="10"/>
                                <a:pt x="23" y="13"/>
                                <a:pt x="23" y="14"/>
                              </a:cubicBezTo>
                              <a:cubicBezTo>
                                <a:pt x="23" y="21"/>
                                <a:pt x="23" y="30"/>
                                <a:pt x="23" y="42"/>
                              </a:cubicBezTo>
                              <a:lnTo>
                                <a:pt x="23" y="59"/>
                              </a:lnTo>
                              <a:lnTo>
                                <a:pt x="31" y="49"/>
                              </a:lnTo>
                              <a:cubicBezTo>
                                <a:pt x="33" y="47"/>
                                <a:pt x="35" y="45"/>
                                <a:pt x="38" y="44"/>
                              </a:cubicBezTo>
                              <a:cubicBezTo>
                                <a:pt x="41" y="43"/>
                                <a:pt x="44" y="42"/>
                                <a:pt x="47" y="42"/>
                              </a:cubicBezTo>
                              <a:cubicBezTo>
                                <a:pt x="54" y="42"/>
                                <a:pt x="60" y="45"/>
                                <a:pt x="65" y="51"/>
                              </a:cubicBezTo>
                              <a:cubicBezTo>
                                <a:pt x="69" y="57"/>
                                <a:pt x="72" y="65"/>
                                <a:pt x="72" y="74"/>
                              </a:cubicBezTo>
                              <a:cubicBezTo>
                                <a:pt x="72" y="80"/>
                                <a:pt x="71" y="85"/>
                                <a:pt x="69" y="90"/>
                              </a:cubicBezTo>
                              <a:cubicBezTo>
                                <a:pt x="68" y="95"/>
                                <a:pt x="66" y="99"/>
                                <a:pt x="63" y="102"/>
                              </a:cubicBezTo>
                              <a:cubicBezTo>
                                <a:pt x="62" y="104"/>
                                <a:pt x="59" y="106"/>
                                <a:pt x="54" y="111"/>
                              </a:cubicBezTo>
                              <a:cubicBezTo>
                                <a:pt x="50" y="115"/>
                                <a:pt x="46" y="117"/>
                                <a:pt x="45" y="118"/>
                              </a:cubicBezTo>
                              <a:cubicBezTo>
                                <a:pt x="42" y="120"/>
                                <a:pt x="39" y="120"/>
                                <a:pt x="36" y="120"/>
                              </a:cubicBezTo>
                              <a:cubicBezTo>
                                <a:pt x="32" y="120"/>
                                <a:pt x="29" y="120"/>
                                <a:pt x="27" y="119"/>
                              </a:cubicBezTo>
                              <a:cubicBezTo>
                                <a:pt x="24" y="118"/>
                                <a:pt x="21" y="116"/>
                                <a:pt x="18" y="113"/>
                              </a:cubicBezTo>
                              <a:lnTo>
                                <a:pt x="13" y="119"/>
                              </a:lnTo>
                              <a:lnTo>
                                <a:pt x="11" y="118"/>
                              </a:lnTo>
                              <a:cubicBezTo>
                                <a:pt x="12" y="110"/>
                                <a:pt x="12" y="101"/>
                                <a:pt x="12" y="92"/>
                              </a:cubicBezTo>
                              <a:lnTo>
                                <a:pt x="12" y="42"/>
                              </a:lnTo>
                              <a:cubicBezTo>
                                <a:pt x="12" y="35"/>
                                <a:pt x="12" y="27"/>
                                <a:pt x="11" y="18"/>
                              </a:cubicBezTo>
                              <a:cubicBezTo>
                                <a:pt x="11" y="15"/>
                                <a:pt x="11" y="13"/>
                                <a:pt x="10" y="12"/>
                              </a:cubicBezTo>
                              <a:cubicBezTo>
                                <a:pt x="10" y="11"/>
                                <a:pt x="8" y="11"/>
                                <a:pt x="6" y="11"/>
                              </a:cubicBezTo>
                              <a:lnTo>
                                <a:pt x="0" y="11"/>
                              </a:lnTo>
                              <a:close/>
                              <a:moveTo>
                                <a:pt x="23" y="93"/>
                              </a:moveTo>
                              <a:cubicBezTo>
                                <a:pt x="23" y="99"/>
                                <a:pt x="23" y="102"/>
                                <a:pt x="24" y="103"/>
                              </a:cubicBezTo>
                              <a:cubicBezTo>
                                <a:pt x="24" y="104"/>
                                <a:pt x="26" y="106"/>
                                <a:pt x="29" y="109"/>
                              </a:cubicBezTo>
                              <a:cubicBezTo>
                                <a:pt x="33" y="111"/>
                                <a:pt x="36" y="112"/>
                                <a:pt x="40" y="112"/>
                              </a:cubicBezTo>
                              <a:cubicBezTo>
                                <a:pt x="46" y="112"/>
                                <a:pt x="51" y="109"/>
                                <a:pt x="55" y="103"/>
                              </a:cubicBezTo>
                              <a:cubicBezTo>
                                <a:pt x="58" y="97"/>
                                <a:pt x="60" y="89"/>
                                <a:pt x="60" y="80"/>
                              </a:cubicBezTo>
                              <a:cubicBezTo>
                                <a:pt x="60" y="71"/>
                                <a:pt x="58" y="64"/>
                                <a:pt x="55" y="59"/>
                              </a:cubicBezTo>
                              <a:cubicBezTo>
                                <a:pt x="51" y="55"/>
                                <a:pt x="47" y="52"/>
                                <a:pt x="41" y="52"/>
                              </a:cubicBezTo>
                              <a:cubicBezTo>
                                <a:pt x="37" y="52"/>
                                <a:pt x="34" y="54"/>
                                <a:pt x="30" y="56"/>
                              </a:cubicBezTo>
                              <a:cubicBezTo>
                                <a:pt x="27" y="59"/>
                                <a:pt x="25" y="62"/>
                                <a:pt x="24" y="65"/>
                              </a:cubicBezTo>
                              <a:cubicBezTo>
                                <a:pt x="23" y="67"/>
                                <a:pt x="23" y="70"/>
                                <a:pt x="23" y="75"/>
                              </a:cubicBezTo>
                              <a:lnTo>
                                <a:pt x="23" y="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C21650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6" name="Freeform 53"/>
                      <wps:cNvSpPr>
                        <a:spLocks/>
                      </wps:cNvSpPr>
                      <wps:spPr bwMode="auto">
                        <a:xfrm>
                          <a:off x="315" y="374"/>
                          <a:ext cx="9" cy="14"/>
                        </a:xfrm>
                        <a:custGeom>
                          <a:avLst/>
                          <a:gdLst>
                            <a:gd name="T0" fmla="*/ 0 w 49"/>
                            <a:gd name="T1" fmla="*/ 0 h 77"/>
                            <a:gd name="T2" fmla="*/ 0 w 49"/>
                            <a:gd name="T3" fmla="*/ 0 h 77"/>
                            <a:gd name="T4" fmla="*/ 0 w 49"/>
                            <a:gd name="T5" fmla="*/ 0 h 77"/>
                            <a:gd name="T6" fmla="*/ 0 w 49"/>
                            <a:gd name="T7" fmla="*/ 0 h 77"/>
                            <a:gd name="T8" fmla="*/ 0 w 49"/>
                            <a:gd name="T9" fmla="*/ 0 h 77"/>
                            <a:gd name="T10" fmla="*/ 0 w 49"/>
                            <a:gd name="T11" fmla="*/ 0 h 77"/>
                            <a:gd name="T12" fmla="*/ 0 w 49"/>
                            <a:gd name="T13" fmla="*/ 0 h 77"/>
                            <a:gd name="T14" fmla="*/ 0 w 49"/>
                            <a:gd name="T15" fmla="*/ 0 h 77"/>
                            <a:gd name="T16" fmla="*/ 0 w 49"/>
                            <a:gd name="T17" fmla="*/ 0 h 77"/>
                            <a:gd name="T18" fmla="*/ 0 w 49"/>
                            <a:gd name="T19" fmla="*/ 0 h 77"/>
                            <a:gd name="T20" fmla="*/ 0 w 49"/>
                            <a:gd name="T21" fmla="*/ 0 h 77"/>
                            <a:gd name="T22" fmla="*/ 0 w 49"/>
                            <a:gd name="T23" fmla="*/ 0 h 77"/>
                            <a:gd name="T24" fmla="*/ 0 w 49"/>
                            <a:gd name="T25" fmla="*/ 0 h 77"/>
                            <a:gd name="T26" fmla="*/ 0 w 49"/>
                            <a:gd name="T27" fmla="*/ 0 h 77"/>
                            <a:gd name="T28" fmla="*/ 0 w 49"/>
                            <a:gd name="T29" fmla="*/ 0 h 77"/>
                            <a:gd name="T30" fmla="*/ 0 w 49"/>
                            <a:gd name="T31" fmla="*/ 0 h 77"/>
                            <a:gd name="T32" fmla="*/ 0 w 49"/>
                            <a:gd name="T33" fmla="*/ 0 h 77"/>
                            <a:gd name="T34" fmla="*/ 0 w 49"/>
                            <a:gd name="T35" fmla="*/ 0 h 77"/>
                            <a:gd name="T36" fmla="*/ 0 w 49"/>
                            <a:gd name="T37" fmla="*/ 1 h 77"/>
                            <a:gd name="T38" fmla="*/ 0 w 49"/>
                            <a:gd name="T39" fmla="*/ 1 h 77"/>
                            <a:gd name="T40" fmla="*/ 0 w 49"/>
                            <a:gd name="T41" fmla="*/ 1 h 77"/>
                            <a:gd name="T42" fmla="*/ 0 w 49"/>
                            <a:gd name="T43" fmla="*/ 0 h 77"/>
                            <a:gd name="T44" fmla="*/ 0 w 49"/>
                            <a:gd name="T45" fmla="*/ 0 h 77"/>
                            <a:gd name="T46" fmla="*/ 0 w 49"/>
                            <a:gd name="T47" fmla="*/ 0 h 77"/>
                            <a:gd name="T48" fmla="*/ 0 w 49"/>
                            <a:gd name="T49" fmla="*/ 0 h 77"/>
                            <a:gd name="T50" fmla="*/ 0 w 49"/>
                            <a:gd name="T51" fmla="*/ 0 h 77"/>
                            <a:gd name="T52" fmla="*/ 0 w 49"/>
                            <a:gd name="T53" fmla="*/ 0 h 77"/>
                            <a:gd name="T54" fmla="*/ 0 w 49"/>
                            <a:gd name="T55" fmla="*/ 0 h 77"/>
                            <a:gd name="T56" fmla="*/ 0 w 49"/>
                            <a:gd name="T57" fmla="*/ 0 h 77"/>
                            <a:gd name="T58" fmla="*/ 0 w 49"/>
                            <a:gd name="T59" fmla="*/ 0 h 77"/>
                            <a:gd name="T60" fmla="*/ 0 w 49"/>
                            <a:gd name="T61" fmla="*/ 0 h 77"/>
                            <a:gd name="T62" fmla="*/ 0 w 49"/>
                            <a:gd name="T63" fmla="*/ 0 h 77"/>
                            <a:gd name="T64" fmla="*/ 0 w 49"/>
                            <a:gd name="T65" fmla="*/ 0 h 77"/>
                            <a:gd name="T66" fmla="*/ 0 w 49"/>
                            <a:gd name="T67" fmla="*/ 0 h 77"/>
                            <a:gd name="T68" fmla="*/ 0 w 49"/>
                            <a:gd name="T69" fmla="*/ 0 h 77"/>
                            <a:gd name="T70" fmla="*/ 0 w 49"/>
                            <a:gd name="T71" fmla="*/ 0 h 7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49"/>
                            <a:gd name="T109" fmla="*/ 0 h 77"/>
                            <a:gd name="T110" fmla="*/ 49 w 49"/>
                            <a:gd name="T111" fmla="*/ 77 h 77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49" h="77">
                              <a:moveTo>
                                <a:pt x="23" y="18"/>
                              </a:moveTo>
                              <a:cubicBezTo>
                                <a:pt x="25" y="16"/>
                                <a:pt x="26" y="13"/>
                                <a:pt x="29" y="10"/>
                              </a:cubicBezTo>
                              <a:cubicBezTo>
                                <a:pt x="31" y="6"/>
                                <a:pt x="33" y="4"/>
                                <a:pt x="35" y="2"/>
                              </a:cubicBezTo>
                              <a:cubicBezTo>
                                <a:pt x="38" y="1"/>
                                <a:pt x="40" y="0"/>
                                <a:pt x="42" y="0"/>
                              </a:cubicBezTo>
                              <a:cubicBezTo>
                                <a:pt x="45" y="0"/>
                                <a:pt x="47" y="1"/>
                                <a:pt x="48" y="1"/>
                              </a:cubicBezTo>
                              <a:cubicBezTo>
                                <a:pt x="48" y="2"/>
                                <a:pt x="49" y="2"/>
                                <a:pt x="49" y="3"/>
                              </a:cubicBezTo>
                              <a:lnTo>
                                <a:pt x="49" y="4"/>
                              </a:lnTo>
                              <a:cubicBezTo>
                                <a:pt x="48" y="8"/>
                                <a:pt x="48" y="14"/>
                                <a:pt x="48" y="21"/>
                              </a:cubicBezTo>
                              <a:lnTo>
                                <a:pt x="45" y="21"/>
                              </a:lnTo>
                              <a:cubicBezTo>
                                <a:pt x="44" y="19"/>
                                <a:pt x="42" y="17"/>
                                <a:pt x="41" y="16"/>
                              </a:cubicBezTo>
                              <a:cubicBezTo>
                                <a:pt x="40" y="15"/>
                                <a:pt x="38" y="14"/>
                                <a:pt x="36" y="14"/>
                              </a:cubicBezTo>
                              <a:cubicBezTo>
                                <a:pt x="33" y="14"/>
                                <a:pt x="31" y="15"/>
                                <a:pt x="29" y="17"/>
                              </a:cubicBezTo>
                              <a:cubicBezTo>
                                <a:pt x="26" y="19"/>
                                <a:pt x="25" y="22"/>
                                <a:pt x="24" y="26"/>
                              </a:cubicBezTo>
                              <a:cubicBezTo>
                                <a:pt x="23" y="30"/>
                                <a:pt x="23" y="37"/>
                                <a:pt x="23" y="48"/>
                              </a:cubicBezTo>
                              <a:cubicBezTo>
                                <a:pt x="23" y="56"/>
                                <a:pt x="23" y="62"/>
                                <a:pt x="24" y="67"/>
                              </a:cubicBezTo>
                              <a:cubicBezTo>
                                <a:pt x="24" y="69"/>
                                <a:pt x="24" y="70"/>
                                <a:pt x="25" y="70"/>
                              </a:cubicBezTo>
                              <a:cubicBezTo>
                                <a:pt x="27" y="72"/>
                                <a:pt x="29" y="72"/>
                                <a:pt x="32" y="72"/>
                              </a:cubicBezTo>
                              <a:lnTo>
                                <a:pt x="36" y="72"/>
                              </a:lnTo>
                              <a:lnTo>
                                <a:pt x="36" y="77"/>
                              </a:lnTo>
                              <a:cubicBezTo>
                                <a:pt x="30" y="76"/>
                                <a:pt x="23" y="76"/>
                                <a:pt x="17" y="76"/>
                              </a:cubicBezTo>
                              <a:cubicBezTo>
                                <a:pt x="11" y="76"/>
                                <a:pt x="5" y="76"/>
                                <a:pt x="0" y="77"/>
                              </a:cubicBezTo>
                              <a:lnTo>
                                <a:pt x="0" y="72"/>
                              </a:lnTo>
                              <a:lnTo>
                                <a:pt x="6" y="71"/>
                              </a:lnTo>
                              <a:cubicBezTo>
                                <a:pt x="8" y="71"/>
                                <a:pt x="10" y="71"/>
                                <a:pt x="10" y="70"/>
                              </a:cubicBezTo>
                              <a:cubicBezTo>
                                <a:pt x="11" y="69"/>
                                <a:pt x="11" y="67"/>
                                <a:pt x="12" y="62"/>
                              </a:cubicBezTo>
                              <a:cubicBezTo>
                                <a:pt x="12" y="55"/>
                                <a:pt x="12" y="46"/>
                                <a:pt x="12" y="35"/>
                              </a:cubicBezTo>
                              <a:cubicBezTo>
                                <a:pt x="12" y="23"/>
                                <a:pt x="12" y="15"/>
                                <a:pt x="11" y="13"/>
                              </a:cubicBezTo>
                              <a:cubicBezTo>
                                <a:pt x="10" y="11"/>
                                <a:pt x="8" y="11"/>
                                <a:pt x="5" y="11"/>
                              </a:cubicBezTo>
                              <a:lnTo>
                                <a:pt x="0" y="11"/>
                              </a:lnTo>
                              <a:lnTo>
                                <a:pt x="0" y="6"/>
                              </a:lnTo>
                              <a:cubicBezTo>
                                <a:pt x="4" y="6"/>
                                <a:pt x="8" y="5"/>
                                <a:pt x="11" y="4"/>
                              </a:cubicBezTo>
                              <a:cubicBezTo>
                                <a:pt x="15" y="3"/>
                                <a:pt x="18" y="2"/>
                                <a:pt x="20" y="0"/>
                              </a:cubicBezTo>
                              <a:cubicBezTo>
                                <a:pt x="21" y="0"/>
                                <a:pt x="21" y="0"/>
                                <a:pt x="22" y="0"/>
                              </a:cubicBezTo>
                              <a:cubicBezTo>
                                <a:pt x="22" y="0"/>
                                <a:pt x="23" y="0"/>
                                <a:pt x="23" y="0"/>
                              </a:cubicBezTo>
                              <a:cubicBezTo>
                                <a:pt x="23" y="1"/>
                                <a:pt x="23" y="1"/>
                                <a:pt x="23" y="2"/>
                              </a:cubicBezTo>
                              <a:lnTo>
                                <a:pt x="23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463DC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Freeform 54"/>
                      <wps:cNvSpPr>
                        <a:spLocks noEditPoints="1"/>
                      </wps:cNvSpPr>
                      <wps:spPr bwMode="auto">
                        <a:xfrm>
                          <a:off x="326" y="374"/>
                          <a:ext cx="11" cy="15"/>
                        </a:xfrm>
                        <a:custGeom>
                          <a:avLst/>
                          <a:gdLst>
                            <a:gd name="T0" fmla="*/ 0 w 57"/>
                            <a:gd name="T1" fmla="*/ 0 h 78"/>
                            <a:gd name="T2" fmla="*/ 0 w 57"/>
                            <a:gd name="T3" fmla="*/ 0 h 78"/>
                            <a:gd name="T4" fmla="*/ 0 w 57"/>
                            <a:gd name="T5" fmla="*/ 1 h 78"/>
                            <a:gd name="T6" fmla="*/ 0 w 57"/>
                            <a:gd name="T7" fmla="*/ 1 h 78"/>
                            <a:gd name="T8" fmla="*/ 0 w 57"/>
                            <a:gd name="T9" fmla="*/ 0 h 78"/>
                            <a:gd name="T10" fmla="*/ 0 w 57"/>
                            <a:gd name="T11" fmla="*/ 0 h 78"/>
                            <a:gd name="T12" fmla="*/ 0 w 57"/>
                            <a:gd name="T13" fmla="*/ 1 h 78"/>
                            <a:gd name="T14" fmla="*/ 0 w 57"/>
                            <a:gd name="T15" fmla="*/ 1 h 78"/>
                            <a:gd name="T16" fmla="*/ 0 w 57"/>
                            <a:gd name="T17" fmla="*/ 1 h 78"/>
                            <a:gd name="T18" fmla="*/ 0 w 57"/>
                            <a:gd name="T19" fmla="*/ 1 h 78"/>
                            <a:gd name="T20" fmla="*/ 0 w 57"/>
                            <a:gd name="T21" fmla="*/ 0 h 78"/>
                            <a:gd name="T22" fmla="*/ 0 w 57"/>
                            <a:gd name="T23" fmla="*/ 0 h 78"/>
                            <a:gd name="T24" fmla="*/ 0 w 57"/>
                            <a:gd name="T25" fmla="*/ 0 h 78"/>
                            <a:gd name="T26" fmla="*/ 0 w 57"/>
                            <a:gd name="T27" fmla="*/ 0 h 78"/>
                            <a:gd name="T28" fmla="*/ 0 w 57"/>
                            <a:gd name="T29" fmla="*/ 0 h 78"/>
                            <a:gd name="T30" fmla="*/ 0 w 57"/>
                            <a:gd name="T31" fmla="*/ 0 h 78"/>
                            <a:gd name="T32" fmla="*/ 0 w 57"/>
                            <a:gd name="T33" fmla="*/ 0 h 78"/>
                            <a:gd name="T34" fmla="*/ 0 w 57"/>
                            <a:gd name="T35" fmla="*/ 0 h 78"/>
                            <a:gd name="T36" fmla="*/ 0 w 57"/>
                            <a:gd name="T37" fmla="*/ 0 h 78"/>
                            <a:gd name="T38" fmla="*/ 0 w 57"/>
                            <a:gd name="T39" fmla="*/ 0 h 78"/>
                            <a:gd name="T40" fmla="*/ 0 w 57"/>
                            <a:gd name="T41" fmla="*/ 0 h 78"/>
                            <a:gd name="T42" fmla="*/ 0 w 57"/>
                            <a:gd name="T43" fmla="*/ 0 h 78"/>
                            <a:gd name="T44" fmla="*/ 0 w 57"/>
                            <a:gd name="T45" fmla="*/ 0 h 78"/>
                            <a:gd name="T46" fmla="*/ 0 w 57"/>
                            <a:gd name="T47" fmla="*/ 0 h 78"/>
                            <a:gd name="T48" fmla="*/ 0 w 57"/>
                            <a:gd name="T49" fmla="*/ 0 h 78"/>
                            <a:gd name="T50" fmla="*/ 0 w 57"/>
                            <a:gd name="T51" fmla="*/ 0 h 78"/>
                            <a:gd name="T52" fmla="*/ 0 w 57"/>
                            <a:gd name="T53" fmla="*/ 0 h 78"/>
                            <a:gd name="T54" fmla="*/ 0 w 57"/>
                            <a:gd name="T55" fmla="*/ 0 h 78"/>
                            <a:gd name="T56" fmla="*/ 0 w 57"/>
                            <a:gd name="T57" fmla="*/ 0 h 7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57"/>
                            <a:gd name="T88" fmla="*/ 0 h 78"/>
                            <a:gd name="T89" fmla="*/ 57 w 57"/>
                            <a:gd name="T90" fmla="*/ 78 h 7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57" h="78">
                              <a:moveTo>
                                <a:pt x="12" y="38"/>
                              </a:moveTo>
                              <a:cubicBezTo>
                                <a:pt x="12" y="49"/>
                                <a:pt x="15" y="57"/>
                                <a:pt x="19" y="62"/>
                              </a:cubicBezTo>
                              <a:cubicBezTo>
                                <a:pt x="23" y="67"/>
                                <a:pt x="29" y="70"/>
                                <a:pt x="36" y="70"/>
                              </a:cubicBezTo>
                              <a:cubicBezTo>
                                <a:pt x="39" y="70"/>
                                <a:pt x="42" y="69"/>
                                <a:pt x="45" y="68"/>
                              </a:cubicBezTo>
                              <a:cubicBezTo>
                                <a:pt x="48" y="67"/>
                                <a:pt x="51" y="65"/>
                                <a:pt x="54" y="63"/>
                              </a:cubicBezTo>
                              <a:lnTo>
                                <a:pt x="55" y="64"/>
                              </a:lnTo>
                              <a:lnTo>
                                <a:pt x="53" y="71"/>
                              </a:lnTo>
                              <a:cubicBezTo>
                                <a:pt x="49" y="73"/>
                                <a:pt x="46" y="75"/>
                                <a:pt x="42" y="76"/>
                              </a:cubicBezTo>
                              <a:cubicBezTo>
                                <a:pt x="38" y="78"/>
                                <a:pt x="34" y="78"/>
                                <a:pt x="30" y="78"/>
                              </a:cubicBezTo>
                              <a:cubicBezTo>
                                <a:pt x="21" y="78"/>
                                <a:pt x="13" y="75"/>
                                <a:pt x="8" y="68"/>
                              </a:cubicBezTo>
                              <a:cubicBezTo>
                                <a:pt x="2" y="61"/>
                                <a:pt x="0" y="52"/>
                                <a:pt x="0" y="41"/>
                              </a:cubicBezTo>
                              <a:cubicBezTo>
                                <a:pt x="0" y="32"/>
                                <a:pt x="1" y="24"/>
                                <a:pt x="4" y="18"/>
                              </a:cubicBezTo>
                              <a:cubicBezTo>
                                <a:pt x="6" y="13"/>
                                <a:pt x="10" y="9"/>
                                <a:pt x="16" y="6"/>
                              </a:cubicBezTo>
                              <a:cubicBezTo>
                                <a:pt x="21" y="2"/>
                                <a:pt x="26" y="0"/>
                                <a:pt x="32" y="0"/>
                              </a:cubicBezTo>
                              <a:cubicBezTo>
                                <a:pt x="39" y="0"/>
                                <a:pt x="46" y="3"/>
                                <a:pt x="50" y="8"/>
                              </a:cubicBezTo>
                              <a:cubicBezTo>
                                <a:pt x="55" y="14"/>
                                <a:pt x="57" y="22"/>
                                <a:pt x="57" y="31"/>
                              </a:cubicBezTo>
                              <a:lnTo>
                                <a:pt x="57" y="36"/>
                              </a:lnTo>
                              <a:cubicBezTo>
                                <a:pt x="54" y="37"/>
                                <a:pt x="51" y="38"/>
                                <a:pt x="49" y="38"/>
                              </a:cubicBezTo>
                              <a:cubicBezTo>
                                <a:pt x="44" y="38"/>
                                <a:pt x="37" y="38"/>
                                <a:pt x="29" y="38"/>
                              </a:cubicBezTo>
                              <a:lnTo>
                                <a:pt x="12" y="38"/>
                              </a:lnTo>
                              <a:close/>
                              <a:moveTo>
                                <a:pt x="12" y="32"/>
                              </a:moveTo>
                              <a:cubicBezTo>
                                <a:pt x="19" y="33"/>
                                <a:pt x="27" y="33"/>
                                <a:pt x="35" y="33"/>
                              </a:cubicBezTo>
                              <a:cubicBezTo>
                                <a:pt x="39" y="33"/>
                                <a:pt x="42" y="33"/>
                                <a:pt x="45" y="32"/>
                              </a:cubicBezTo>
                              <a:lnTo>
                                <a:pt x="45" y="28"/>
                              </a:lnTo>
                              <a:cubicBezTo>
                                <a:pt x="45" y="23"/>
                                <a:pt x="44" y="19"/>
                                <a:pt x="43" y="15"/>
                              </a:cubicBezTo>
                              <a:cubicBezTo>
                                <a:pt x="42" y="12"/>
                                <a:pt x="40" y="10"/>
                                <a:pt x="37" y="8"/>
                              </a:cubicBezTo>
                              <a:cubicBezTo>
                                <a:pt x="35" y="7"/>
                                <a:pt x="32" y="6"/>
                                <a:pt x="29" y="6"/>
                              </a:cubicBezTo>
                              <a:cubicBezTo>
                                <a:pt x="24" y="6"/>
                                <a:pt x="20" y="8"/>
                                <a:pt x="17" y="12"/>
                              </a:cubicBezTo>
                              <a:cubicBezTo>
                                <a:pt x="14" y="17"/>
                                <a:pt x="13" y="23"/>
                                <a:pt x="12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3307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Freeform 55"/>
                      <wps:cNvSpPr>
                        <a:spLocks/>
                      </wps:cNvSpPr>
                      <wps:spPr bwMode="auto">
                        <a:xfrm>
                          <a:off x="339" y="374"/>
                          <a:ext cx="21" cy="14"/>
                        </a:xfrm>
                        <a:custGeom>
                          <a:avLst/>
                          <a:gdLst>
                            <a:gd name="T0" fmla="*/ 0 w 109"/>
                            <a:gd name="T1" fmla="*/ 1 h 77"/>
                            <a:gd name="T2" fmla="*/ 0 w 109"/>
                            <a:gd name="T3" fmla="*/ 1 h 77"/>
                            <a:gd name="T4" fmla="*/ 0 w 109"/>
                            <a:gd name="T5" fmla="*/ 0 h 77"/>
                            <a:gd name="T6" fmla="*/ 0 w 109"/>
                            <a:gd name="T7" fmla="*/ 0 h 77"/>
                            <a:gd name="T8" fmla="*/ 0 w 109"/>
                            <a:gd name="T9" fmla="*/ 0 h 77"/>
                            <a:gd name="T10" fmla="*/ 0 w 109"/>
                            <a:gd name="T11" fmla="*/ 0 h 77"/>
                            <a:gd name="T12" fmla="*/ 0 w 109"/>
                            <a:gd name="T13" fmla="*/ 0 h 77"/>
                            <a:gd name="T14" fmla="*/ 0 w 109"/>
                            <a:gd name="T15" fmla="*/ 0 h 77"/>
                            <a:gd name="T16" fmla="*/ 0 w 109"/>
                            <a:gd name="T17" fmla="*/ 0 h 77"/>
                            <a:gd name="T18" fmla="*/ 0 w 109"/>
                            <a:gd name="T19" fmla="*/ 0 h 77"/>
                            <a:gd name="T20" fmla="*/ 0 w 109"/>
                            <a:gd name="T21" fmla="*/ 0 h 77"/>
                            <a:gd name="T22" fmla="*/ 0 w 109"/>
                            <a:gd name="T23" fmla="*/ 0 h 77"/>
                            <a:gd name="T24" fmla="*/ 0 w 109"/>
                            <a:gd name="T25" fmla="*/ 0 h 77"/>
                            <a:gd name="T26" fmla="*/ 0 w 109"/>
                            <a:gd name="T27" fmla="*/ 0 h 77"/>
                            <a:gd name="T28" fmla="*/ 0 w 109"/>
                            <a:gd name="T29" fmla="*/ 0 h 77"/>
                            <a:gd name="T30" fmla="*/ 0 w 109"/>
                            <a:gd name="T31" fmla="*/ 0 h 77"/>
                            <a:gd name="T32" fmla="*/ 0 w 109"/>
                            <a:gd name="T33" fmla="*/ 0 h 77"/>
                            <a:gd name="T34" fmla="*/ 0 w 109"/>
                            <a:gd name="T35" fmla="*/ 0 h 77"/>
                            <a:gd name="T36" fmla="*/ 0 w 109"/>
                            <a:gd name="T37" fmla="*/ 0 h 77"/>
                            <a:gd name="T38" fmla="*/ 1 w 109"/>
                            <a:gd name="T39" fmla="*/ 0 h 77"/>
                            <a:gd name="T40" fmla="*/ 1 w 109"/>
                            <a:gd name="T41" fmla="*/ 0 h 77"/>
                            <a:gd name="T42" fmla="*/ 1 w 109"/>
                            <a:gd name="T43" fmla="*/ 0 h 77"/>
                            <a:gd name="T44" fmla="*/ 1 w 109"/>
                            <a:gd name="T45" fmla="*/ 0 h 77"/>
                            <a:gd name="T46" fmla="*/ 1 w 109"/>
                            <a:gd name="T47" fmla="*/ 0 h 77"/>
                            <a:gd name="T48" fmla="*/ 1 w 109"/>
                            <a:gd name="T49" fmla="*/ 0 h 77"/>
                            <a:gd name="T50" fmla="*/ 1 w 109"/>
                            <a:gd name="T51" fmla="*/ 0 h 77"/>
                            <a:gd name="T52" fmla="*/ 1 w 109"/>
                            <a:gd name="T53" fmla="*/ 0 h 77"/>
                            <a:gd name="T54" fmla="*/ 1 w 109"/>
                            <a:gd name="T55" fmla="*/ 0 h 77"/>
                            <a:gd name="T56" fmla="*/ 1 w 109"/>
                            <a:gd name="T57" fmla="*/ 0 h 77"/>
                            <a:gd name="T58" fmla="*/ 1 w 109"/>
                            <a:gd name="T59" fmla="*/ 0 h 77"/>
                            <a:gd name="T60" fmla="*/ 1 w 109"/>
                            <a:gd name="T61" fmla="*/ 0 h 77"/>
                            <a:gd name="T62" fmla="*/ 1 w 109"/>
                            <a:gd name="T63" fmla="*/ 0 h 77"/>
                            <a:gd name="T64" fmla="*/ 1 w 109"/>
                            <a:gd name="T65" fmla="*/ 0 h 77"/>
                            <a:gd name="T66" fmla="*/ 1 w 109"/>
                            <a:gd name="T67" fmla="*/ 1 h 77"/>
                            <a:gd name="T68" fmla="*/ 1 w 109"/>
                            <a:gd name="T69" fmla="*/ 1 h 77"/>
                            <a:gd name="T70" fmla="*/ 0 w 109"/>
                            <a:gd name="T71" fmla="*/ 0 h 77"/>
                            <a:gd name="T72" fmla="*/ 0 w 109"/>
                            <a:gd name="T73" fmla="*/ 0 h 77"/>
                            <a:gd name="T74" fmla="*/ 0 w 109"/>
                            <a:gd name="T75" fmla="*/ 0 h 77"/>
                            <a:gd name="T76" fmla="*/ 0 w 109"/>
                            <a:gd name="T77" fmla="*/ 1 h 7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w 109"/>
                            <a:gd name="T118" fmla="*/ 0 h 77"/>
                            <a:gd name="T119" fmla="*/ 109 w 109"/>
                            <a:gd name="T120" fmla="*/ 77 h 77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T117" t="T118" r="T119" b="T120"/>
                          <a:pathLst>
                            <a:path w="109" h="77">
                              <a:moveTo>
                                <a:pt x="33" y="77"/>
                              </a:moveTo>
                              <a:lnTo>
                                <a:pt x="26" y="77"/>
                              </a:lnTo>
                              <a:cubicBezTo>
                                <a:pt x="23" y="62"/>
                                <a:pt x="19" y="46"/>
                                <a:pt x="14" y="28"/>
                              </a:cubicBezTo>
                              <a:lnTo>
                                <a:pt x="10" y="12"/>
                              </a:lnTo>
                              <a:cubicBezTo>
                                <a:pt x="9" y="10"/>
                                <a:pt x="8" y="9"/>
                                <a:pt x="7" y="8"/>
                              </a:cubicBezTo>
                              <a:cubicBezTo>
                                <a:pt x="6" y="7"/>
                                <a:pt x="5" y="6"/>
                                <a:pt x="3" y="6"/>
                              </a:cubicBezTo>
                              <a:lnTo>
                                <a:pt x="0" y="6"/>
                              </a:lnTo>
                              <a:lnTo>
                                <a:pt x="0" y="2"/>
                              </a:lnTo>
                              <a:cubicBezTo>
                                <a:pt x="7" y="2"/>
                                <a:pt x="12" y="2"/>
                                <a:pt x="16" y="2"/>
                              </a:cubicBezTo>
                              <a:cubicBezTo>
                                <a:pt x="20" y="2"/>
                                <a:pt x="25" y="2"/>
                                <a:pt x="32" y="2"/>
                              </a:cubicBezTo>
                              <a:lnTo>
                                <a:pt x="32" y="6"/>
                              </a:lnTo>
                              <a:lnTo>
                                <a:pt x="29" y="6"/>
                              </a:lnTo>
                              <a:cubicBezTo>
                                <a:pt x="26" y="6"/>
                                <a:pt x="24" y="7"/>
                                <a:pt x="23" y="7"/>
                              </a:cubicBezTo>
                              <a:cubicBezTo>
                                <a:pt x="22" y="8"/>
                                <a:pt x="22" y="9"/>
                                <a:pt x="22" y="10"/>
                              </a:cubicBezTo>
                              <a:cubicBezTo>
                                <a:pt x="22" y="13"/>
                                <a:pt x="26" y="29"/>
                                <a:pt x="33" y="59"/>
                              </a:cubicBezTo>
                              <a:lnTo>
                                <a:pt x="48" y="22"/>
                              </a:lnTo>
                              <a:cubicBezTo>
                                <a:pt x="50" y="16"/>
                                <a:pt x="52" y="9"/>
                                <a:pt x="55" y="0"/>
                              </a:cubicBezTo>
                              <a:lnTo>
                                <a:pt x="58" y="0"/>
                              </a:lnTo>
                              <a:cubicBezTo>
                                <a:pt x="60" y="7"/>
                                <a:pt x="62" y="13"/>
                                <a:pt x="64" y="19"/>
                              </a:cubicBezTo>
                              <a:lnTo>
                                <a:pt x="78" y="60"/>
                              </a:lnTo>
                              <a:lnTo>
                                <a:pt x="88" y="28"/>
                              </a:lnTo>
                              <a:cubicBezTo>
                                <a:pt x="90" y="22"/>
                                <a:pt x="92" y="17"/>
                                <a:pt x="92" y="14"/>
                              </a:cubicBezTo>
                              <a:cubicBezTo>
                                <a:pt x="92" y="12"/>
                                <a:pt x="92" y="11"/>
                                <a:pt x="92" y="10"/>
                              </a:cubicBezTo>
                              <a:cubicBezTo>
                                <a:pt x="92" y="9"/>
                                <a:pt x="92" y="8"/>
                                <a:pt x="91" y="7"/>
                              </a:cubicBezTo>
                              <a:cubicBezTo>
                                <a:pt x="90" y="7"/>
                                <a:pt x="89" y="6"/>
                                <a:pt x="87" y="6"/>
                              </a:cubicBezTo>
                              <a:lnTo>
                                <a:pt x="82" y="6"/>
                              </a:lnTo>
                              <a:lnTo>
                                <a:pt x="82" y="2"/>
                              </a:lnTo>
                              <a:cubicBezTo>
                                <a:pt x="88" y="2"/>
                                <a:pt x="93" y="2"/>
                                <a:pt x="98" y="2"/>
                              </a:cubicBezTo>
                              <a:cubicBezTo>
                                <a:pt x="102" y="2"/>
                                <a:pt x="106" y="2"/>
                                <a:pt x="109" y="2"/>
                              </a:cubicBezTo>
                              <a:lnTo>
                                <a:pt x="109" y="6"/>
                              </a:lnTo>
                              <a:lnTo>
                                <a:pt x="106" y="6"/>
                              </a:lnTo>
                              <a:cubicBezTo>
                                <a:pt x="105" y="6"/>
                                <a:pt x="103" y="7"/>
                                <a:pt x="102" y="9"/>
                              </a:cubicBezTo>
                              <a:cubicBezTo>
                                <a:pt x="100" y="11"/>
                                <a:pt x="97" y="21"/>
                                <a:pt x="90" y="38"/>
                              </a:cubicBezTo>
                              <a:cubicBezTo>
                                <a:pt x="85" y="53"/>
                                <a:pt x="81" y="66"/>
                                <a:pt x="78" y="77"/>
                              </a:cubicBezTo>
                              <a:lnTo>
                                <a:pt x="72" y="77"/>
                              </a:lnTo>
                              <a:cubicBezTo>
                                <a:pt x="70" y="71"/>
                                <a:pt x="66" y="61"/>
                                <a:pt x="62" y="47"/>
                              </a:cubicBezTo>
                              <a:lnTo>
                                <a:pt x="53" y="22"/>
                              </a:lnTo>
                              <a:cubicBezTo>
                                <a:pt x="47" y="37"/>
                                <a:pt x="42" y="51"/>
                                <a:pt x="38" y="61"/>
                              </a:cubicBezTo>
                              <a:cubicBezTo>
                                <a:pt x="37" y="66"/>
                                <a:pt x="35" y="72"/>
                                <a:pt x="33" y="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F6BF0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Freeform 56"/>
                      <wps:cNvSpPr>
                        <a:spLocks/>
                      </wps:cNvSpPr>
                      <wps:spPr bwMode="auto">
                        <a:xfrm>
                          <a:off x="369" y="367"/>
                          <a:ext cx="20" cy="22"/>
                        </a:xfrm>
                        <a:custGeom>
                          <a:avLst/>
                          <a:gdLst>
                            <a:gd name="T0" fmla="*/ 0 w 101"/>
                            <a:gd name="T1" fmla="*/ 0 h 114"/>
                            <a:gd name="T2" fmla="*/ 0 w 101"/>
                            <a:gd name="T3" fmla="*/ 0 h 114"/>
                            <a:gd name="T4" fmla="*/ 0 w 101"/>
                            <a:gd name="T5" fmla="*/ 0 h 114"/>
                            <a:gd name="T6" fmla="*/ 0 w 101"/>
                            <a:gd name="T7" fmla="*/ 0 h 114"/>
                            <a:gd name="T8" fmla="*/ 0 w 101"/>
                            <a:gd name="T9" fmla="*/ 0 h 114"/>
                            <a:gd name="T10" fmla="*/ 0 w 101"/>
                            <a:gd name="T11" fmla="*/ 0 h 114"/>
                            <a:gd name="T12" fmla="*/ 0 w 101"/>
                            <a:gd name="T13" fmla="*/ 0 h 114"/>
                            <a:gd name="T14" fmla="*/ 0 w 101"/>
                            <a:gd name="T15" fmla="*/ 0 h 114"/>
                            <a:gd name="T16" fmla="*/ 0 w 101"/>
                            <a:gd name="T17" fmla="*/ 1 h 114"/>
                            <a:gd name="T18" fmla="*/ 0 w 101"/>
                            <a:gd name="T19" fmla="*/ 1 h 114"/>
                            <a:gd name="T20" fmla="*/ 0 w 101"/>
                            <a:gd name="T21" fmla="*/ 1 h 114"/>
                            <a:gd name="T22" fmla="*/ 0 w 101"/>
                            <a:gd name="T23" fmla="*/ 1 h 114"/>
                            <a:gd name="T24" fmla="*/ 1 w 101"/>
                            <a:gd name="T25" fmla="*/ 1 h 114"/>
                            <a:gd name="T26" fmla="*/ 1 w 101"/>
                            <a:gd name="T27" fmla="*/ 1 h 114"/>
                            <a:gd name="T28" fmla="*/ 1 w 101"/>
                            <a:gd name="T29" fmla="*/ 0 h 114"/>
                            <a:gd name="T30" fmla="*/ 1 w 101"/>
                            <a:gd name="T31" fmla="*/ 0 h 114"/>
                            <a:gd name="T32" fmla="*/ 1 w 101"/>
                            <a:gd name="T33" fmla="*/ 0 h 114"/>
                            <a:gd name="T34" fmla="*/ 1 w 101"/>
                            <a:gd name="T35" fmla="*/ 0 h 114"/>
                            <a:gd name="T36" fmla="*/ 1 w 101"/>
                            <a:gd name="T37" fmla="*/ 0 h 114"/>
                            <a:gd name="T38" fmla="*/ 1 w 101"/>
                            <a:gd name="T39" fmla="*/ 0 h 114"/>
                            <a:gd name="T40" fmla="*/ 1 w 101"/>
                            <a:gd name="T41" fmla="*/ 0 h 114"/>
                            <a:gd name="T42" fmla="*/ 1 w 101"/>
                            <a:gd name="T43" fmla="*/ 0 h 114"/>
                            <a:gd name="T44" fmla="*/ 1 w 101"/>
                            <a:gd name="T45" fmla="*/ 0 h 114"/>
                            <a:gd name="T46" fmla="*/ 1 w 101"/>
                            <a:gd name="T47" fmla="*/ 0 h 114"/>
                            <a:gd name="T48" fmla="*/ 1 w 101"/>
                            <a:gd name="T49" fmla="*/ 0 h 114"/>
                            <a:gd name="T50" fmla="*/ 1 w 101"/>
                            <a:gd name="T51" fmla="*/ 0 h 114"/>
                            <a:gd name="T52" fmla="*/ 1 w 101"/>
                            <a:gd name="T53" fmla="*/ 0 h 114"/>
                            <a:gd name="T54" fmla="*/ 1 w 101"/>
                            <a:gd name="T55" fmla="*/ 1 h 114"/>
                            <a:gd name="T56" fmla="*/ 1 w 101"/>
                            <a:gd name="T57" fmla="*/ 1 h 114"/>
                            <a:gd name="T58" fmla="*/ 1 w 101"/>
                            <a:gd name="T59" fmla="*/ 1 h 114"/>
                            <a:gd name="T60" fmla="*/ 0 w 101"/>
                            <a:gd name="T61" fmla="*/ 1 h 114"/>
                            <a:gd name="T62" fmla="*/ 0 w 101"/>
                            <a:gd name="T63" fmla="*/ 1 h 114"/>
                            <a:gd name="T64" fmla="*/ 0 w 101"/>
                            <a:gd name="T65" fmla="*/ 1 h 114"/>
                            <a:gd name="T66" fmla="*/ 0 w 101"/>
                            <a:gd name="T67" fmla="*/ 1 h 114"/>
                            <a:gd name="T68" fmla="*/ 0 w 101"/>
                            <a:gd name="T69" fmla="*/ 1 h 114"/>
                            <a:gd name="T70" fmla="*/ 0 w 101"/>
                            <a:gd name="T71" fmla="*/ 0 h 114"/>
                            <a:gd name="T72" fmla="*/ 0 w 101"/>
                            <a:gd name="T73" fmla="*/ 0 h 114"/>
                            <a:gd name="T74" fmla="*/ 0 w 101"/>
                            <a:gd name="T75" fmla="*/ 0 h 114"/>
                            <a:gd name="T76" fmla="*/ 0 w 101"/>
                            <a:gd name="T77" fmla="*/ 0 h 114"/>
                            <a:gd name="T78" fmla="*/ 0 w 101"/>
                            <a:gd name="T79" fmla="*/ 0 h 114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w 101"/>
                            <a:gd name="T121" fmla="*/ 0 h 114"/>
                            <a:gd name="T122" fmla="*/ 101 w 101"/>
                            <a:gd name="T123" fmla="*/ 114 h 114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T120" t="T121" r="T122" b="T123"/>
                          <a:pathLst>
                            <a:path w="101" h="114">
                              <a:moveTo>
                                <a:pt x="0" y="5"/>
                              </a:moveTo>
                              <a:lnTo>
                                <a:pt x="0" y="0"/>
                              </a:lnTo>
                              <a:cubicBezTo>
                                <a:pt x="9" y="1"/>
                                <a:pt x="16" y="1"/>
                                <a:pt x="20" y="1"/>
                              </a:cubicBezTo>
                              <a:cubicBezTo>
                                <a:pt x="24" y="1"/>
                                <a:pt x="31" y="1"/>
                                <a:pt x="39" y="0"/>
                              </a:cubicBezTo>
                              <a:lnTo>
                                <a:pt x="39" y="5"/>
                              </a:lnTo>
                              <a:lnTo>
                                <a:pt x="34" y="5"/>
                              </a:lnTo>
                              <a:cubicBezTo>
                                <a:pt x="30" y="5"/>
                                <a:pt x="28" y="6"/>
                                <a:pt x="27" y="8"/>
                              </a:cubicBezTo>
                              <a:cubicBezTo>
                                <a:pt x="26" y="10"/>
                                <a:pt x="25" y="19"/>
                                <a:pt x="25" y="34"/>
                              </a:cubicBezTo>
                              <a:lnTo>
                                <a:pt x="25" y="65"/>
                              </a:lnTo>
                              <a:cubicBezTo>
                                <a:pt x="25" y="76"/>
                                <a:pt x="26" y="84"/>
                                <a:pt x="27" y="88"/>
                              </a:cubicBezTo>
                              <a:cubicBezTo>
                                <a:pt x="28" y="93"/>
                                <a:pt x="31" y="97"/>
                                <a:pt x="35" y="100"/>
                              </a:cubicBezTo>
                              <a:cubicBezTo>
                                <a:pt x="39" y="103"/>
                                <a:pt x="45" y="104"/>
                                <a:pt x="53" y="104"/>
                              </a:cubicBezTo>
                              <a:cubicBezTo>
                                <a:pt x="60" y="104"/>
                                <a:pt x="66" y="103"/>
                                <a:pt x="72" y="99"/>
                              </a:cubicBezTo>
                              <a:cubicBezTo>
                                <a:pt x="75" y="97"/>
                                <a:pt x="78" y="94"/>
                                <a:pt x="79" y="89"/>
                              </a:cubicBezTo>
                              <a:cubicBezTo>
                                <a:pt x="81" y="84"/>
                                <a:pt x="82" y="75"/>
                                <a:pt x="82" y="62"/>
                              </a:cubicBezTo>
                              <a:lnTo>
                                <a:pt x="82" y="32"/>
                              </a:lnTo>
                              <a:cubicBezTo>
                                <a:pt x="82" y="18"/>
                                <a:pt x="81" y="10"/>
                                <a:pt x="80" y="8"/>
                              </a:cubicBezTo>
                              <a:cubicBezTo>
                                <a:pt x="79" y="6"/>
                                <a:pt x="76" y="5"/>
                                <a:pt x="72" y="5"/>
                              </a:cubicBezTo>
                              <a:lnTo>
                                <a:pt x="68" y="5"/>
                              </a:lnTo>
                              <a:lnTo>
                                <a:pt x="68" y="0"/>
                              </a:lnTo>
                              <a:cubicBezTo>
                                <a:pt x="77" y="1"/>
                                <a:pt x="83" y="1"/>
                                <a:pt x="86" y="1"/>
                              </a:cubicBezTo>
                              <a:cubicBezTo>
                                <a:pt x="90" y="1"/>
                                <a:pt x="95" y="1"/>
                                <a:pt x="101" y="0"/>
                              </a:cubicBezTo>
                              <a:lnTo>
                                <a:pt x="101" y="5"/>
                              </a:lnTo>
                              <a:lnTo>
                                <a:pt x="96" y="5"/>
                              </a:lnTo>
                              <a:cubicBezTo>
                                <a:pt x="93" y="5"/>
                                <a:pt x="90" y="6"/>
                                <a:pt x="89" y="9"/>
                              </a:cubicBezTo>
                              <a:cubicBezTo>
                                <a:pt x="88" y="11"/>
                                <a:pt x="88" y="19"/>
                                <a:pt x="88" y="32"/>
                              </a:cubicBezTo>
                              <a:lnTo>
                                <a:pt x="88" y="62"/>
                              </a:lnTo>
                              <a:cubicBezTo>
                                <a:pt x="88" y="75"/>
                                <a:pt x="87" y="84"/>
                                <a:pt x="86" y="89"/>
                              </a:cubicBezTo>
                              <a:cubicBezTo>
                                <a:pt x="85" y="94"/>
                                <a:pt x="83" y="98"/>
                                <a:pt x="80" y="102"/>
                              </a:cubicBezTo>
                              <a:cubicBezTo>
                                <a:pt x="77" y="106"/>
                                <a:pt x="73" y="109"/>
                                <a:pt x="68" y="111"/>
                              </a:cubicBezTo>
                              <a:cubicBezTo>
                                <a:pt x="63" y="113"/>
                                <a:pt x="57" y="114"/>
                                <a:pt x="50" y="114"/>
                              </a:cubicBezTo>
                              <a:cubicBezTo>
                                <a:pt x="43" y="114"/>
                                <a:pt x="37" y="113"/>
                                <a:pt x="32" y="111"/>
                              </a:cubicBezTo>
                              <a:cubicBezTo>
                                <a:pt x="27" y="109"/>
                                <a:pt x="23" y="107"/>
                                <a:pt x="20" y="104"/>
                              </a:cubicBezTo>
                              <a:cubicBezTo>
                                <a:pt x="18" y="101"/>
                                <a:pt x="16" y="98"/>
                                <a:pt x="15" y="93"/>
                              </a:cubicBezTo>
                              <a:cubicBezTo>
                                <a:pt x="13" y="89"/>
                                <a:pt x="13" y="82"/>
                                <a:pt x="13" y="72"/>
                              </a:cubicBezTo>
                              <a:lnTo>
                                <a:pt x="13" y="57"/>
                              </a:lnTo>
                              <a:lnTo>
                                <a:pt x="13" y="33"/>
                              </a:lnTo>
                              <a:cubicBezTo>
                                <a:pt x="13" y="18"/>
                                <a:pt x="13" y="10"/>
                                <a:pt x="12" y="8"/>
                              </a:cubicBezTo>
                              <a:cubicBezTo>
                                <a:pt x="11" y="6"/>
                                <a:pt x="9" y="5"/>
                                <a:pt x="5" y="5"/>
                              </a:cubicBezTo>
                              <a:lnTo>
                                <a:pt x="0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E3ED7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Freeform 57"/>
                      <wps:cNvSpPr>
                        <a:spLocks/>
                      </wps:cNvSpPr>
                      <wps:spPr bwMode="auto">
                        <a:xfrm>
                          <a:off x="391" y="374"/>
                          <a:ext cx="14" cy="14"/>
                        </a:xfrm>
                        <a:custGeom>
                          <a:avLst/>
                          <a:gdLst>
                            <a:gd name="T0" fmla="*/ 0 w 77"/>
                            <a:gd name="T1" fmla="*/ 0 h 77"/>
                            <a:gd name="T2" fmla="*/ 0 w 77"/>
                            <a:gd name="T3" fmla="*/ 0 h 77"/>
                            <a:gd name="T4" fmla="*/ 0 w 77"/>
                            <a:gd name="T5" fmla="*/ 0 h 77"/>
                            <a:gd name="T6" fmla="*/ 0 w 77"/>
                            <a:gd name="T7" fmla="*/ 0 h 77"/>
                            <a:gd name="T8" fmla="*/ 0 w 77"/>
                            <a:gd name="T9" fmla="*/ 0 h 77"/>
                            <a:gd name="T10" fmla="*/ 0 w 77"/>
                            <a:gd name="T11" fmla="*/ 0 h 77"/>
                            <a:gd name="T12" fmla="*/ 0 w 77"/>
                            <a:gd name="T13" fmla="*/ 0 h 77"/>
                            <a:gd name="T14" fmla="*/ 0 w 77"/>
                            <a:gd name="T15" fmla="*/ 0 h 77"/>
                            <a:gd name="T16" fmla="*/ 0 w 77"/>
                            <a:gd name="T17" fmla="*/ 0 h 77"/>
                            <a:gd name="T18" fmla="*/ 0 w 77"/>
                            <a:gd name="T19" fmla="*/ 0 h 77"/>
                            <a:gd name="T20" fmla="*/ 1 w 77"/>
                            <a:gd name="T21" fmla="*/ 0 h 77"/>
                            <a:gd name="T22" fmla="*/ 1 w 77"/>
                            <a:gd name="T23" fmla="*/ 1 h 77"/>
                            <a:gd name="T24" fmla="*/ 0 w 77"/>
                            <a:gd name="T25" fmla="*/ 1 h 77"/>
                            <a:gd name="T26" fmla="*/ 0 w 77"/>
                            <a:gd name="T27" fmla="*/ 1 h 77"/>
                            <a:gd name="T28" fmla="*/ 0 w 77"/>
                            <a:gd name="T29" fmla="*/ 0 h 77"/>
                            <a:gd name="T30" fmla="*/ 0 w 77"/>
                            <a:gd name="T31" fmla="*/ 0 h 77"/>
                            <a:gd name="T32" fmla="*/ 0 w 77"/>
                            <a:gd name="T33" fmla="*/ 0 h 77"/>
                            <a:gd name="T34" fmla="*/ 0 w 77"/>
                            <a:gd name="T35" fmla="*/ 0 h 77"/>
                            <a:gd name="T36" fmla="*/ 0 w 77"/>
                            <a:gd name="T37" fmla="*/ 0 h 77"/>
                            <a:gd name="T38" fmla="*/ 0 w 77"/>
                            <a:gd name="T39" fmla="*/ 0 h 77"/>
                            <a:gd name="T40" fmla="*/ 0 w 77"/>
                            <a:gd name="T41" fmla="*/ 0 h 77"/>
                            <a:gd name="T42" fmla="*/ 0 w 77"/>
                            <a:gd name="T43" fmla="*/ 0 h 77"/>
                            <a:gd name="T44" fmla="*/ 0 w 77"/>
                            <a:gd name="T45" fmla="*/ 0 h 77"/>
                            <a:gd name="T46" fmla="*/ 0 w 77"/>
                            <a:gd name="T47" fmla="*/ 0 h 77"/>
                            <a:gd name="T48" fmla="*/ 0 w 77"/>
                            <a:gd name="T49" fmla="*/ 0 h 77"/>
                            <a:gd name="T50" fmla="*/ 0 w 77"/>
                            <a:gd name="T51" fmla="*/ 1 h 77"/>
                            <a:gd name="T52" fmla="*/ 0 w 77"/>
                            <a:gd name="T53" fmla="*/ 1 h 77"/>
                            <a:gd name="T54" fmla="*/ 0 w 77"/>
                            <a:gd name="T55" fmla="*/ 1 h 77"/>
                            <a:gd name="T56" fmla="*/ 0 w 77"/>
                            <a:gd name="T57" fmla="*/ 0 h 77"/>
                            <a:gd name="T58" fmla="*/ 0 w 77"/>
                            <a:gd name="T59" fmla="*/ 0 h 77"/>
                            <a:gd name="T60" fmla="*/ 0 w 77"/>
                            <a:gd name="T61" fmla="*/ 0 h 77"/>
                            <a:gd name="T62" fmla="*/ 0 w 77"/>
                            <a:gd name="T63" fmla="*/ 0 h 77"/>
                            <a:gd name="T64" fmla="*/ 0 w 77"/>
                            <a:gd name="T65" fmla="*/ 0 h 77"/>
                            <a:gd name="T66" fmla="*/ 0 w 77"/>
                            <a:gd name="T67" fmla="*/ 0 h 77"/>
                            <a:gd name="T68" fmla="*/ 0 w 77"/>
                            <a:gd name="T69" fmla="*/ 0 h 77"/>
                            <a:gd name="T70" fmla="*/ 0 w 77"/>
                            <a:gd name="T71" fmla="*/ 0 h 77"/>
                            <a:gd name="T72" fmla="*/ 0 w 77"/>
                            <a:gd name="T73" fmla="*/ 0 h 77"/>
                            <a:gd name="T74" fmla="*/ 0 w 77"/>
                            <a:gd name="T75" fmla="*/ 0 h 77"/>
                            <a:gd name="T76" fmla="*/ 0 w 77"/>
                            <a:gd name="T77" fmla="*/ 0 h 77"/>
                            <a:gd name="T78" fmla="*/ 0 w 77"/>
                            <a:gd name="T79" fmla="*/ 0 h 77"/>
                            <a:gd name="T80" fmla="*/ 0 w 77"/>
                            <a:gd name="T81" fmla="*/ 0 h 77"/>
                            <a:gd name="T82" fmla="*/ 0 w 77"/>
                            <a:gd name="T83" fmla="*/ 0 h 77"/>
                            <a:gd name="T84" fmla="*/ 0 w 77"/>
                            <a:gd name="T85" fmla="*/ 0 h 77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w 77"/>
                            <a:gd name="T130" fmla="*/ 0 h 77"/>
                            <a:gd name="T131" fmla="*/ 77 w 77"/>
                            <a:gd name="T132" fmla="*/ 77 h 77"/>
                          </a:gdLst>
                          <a:ahLst/>
                          <a:cxnLst>
                            <a:cxn ang="T86">
                              <a:pos x="T0" y="T1"/>
                            </a:cxn>
                            <a:cxn ang="T87">
                              <a:pos x="T2" y="T3"/>
                            </a:cxn>
                            <a:cxn ang="T88">
                              <a:pos x="T4" y="T5"/>
                            </a:cxn>
                            <a:cxn ang="T89">
                              <a:pos x="T6" y="T7"/>
                            </a:cxn>
                            <a:cxn ang="T90">
                              <a:pos x="T8" y="T9"/>
                            </a:cxn>
                            <a:cxn ang="T91">
                              <a:pos x="T10" y="T11"/>
                            </a:cxn>
                            <a:cxn ang="T92">
                              <a:pos x="T12" y="T13"/>
                            </a:cxn>
                            <a:cxn ang="T93">
                              <a:pos x="T14" y="T15"/>
                            </a:cxn>
                            <a:cxn ang="T94">
                              <a:pos x="T16" y="T17"/>
                            </a:cxn>
                            <a:cxn ang="T95">
                              <a:pos x="T18" y="T19"/>
                            </a:cxn>
                            <a:cxn ang="T96">
                              <a:pos x="T20" y="T21"/>
                            </a:cxn>
                            <a:cxn ang="T97">
                              <a:pos x="T22" y="T23"/>
                            </a:cxn>
                            <a:cxn ang="T98">
                              <a:pos x="T24" y="T25"/>
                            </a:cxn>
                            <a:cxn ang="T99">
                              <a:pos x="T26" y="T27"/>
                            </a:cxn>
                            <a:cxn ang="T100">
                              <a:pos x="T28" y="T29"/>
                            </a:cxn>
                            <a:cxn ang="T101">
                              <a:pos x="T30" y="T31"/>
                            </a:cxn>
                            <a:cxn ang="T102">
                              <a:pos x="T32" y="T33"/>
                            </a:cxn>
                            <a:cxn ang="T103">
                              <a:pos x="T34" y="T35"/>
                            </a:cxn>
                            <a:cxn ang="T104">
                              <a:pos x="T36" y="T37"/>
                            </a:cxn>
                            <a:cxn ang="T105">
                              <a:pos x="T38" y="T39"/>
                            </a:cxn>
                            <a:cxn ang="T106">
                              <a:pos x="T40" y="T41"/>
                            </a:cxn>
                            <a:cxn ang="T107">
                              <a:pos x="T42" y="T43"/>
                            </a:cxn>
                            <a:cxn ang="T108">
                              <a:pos x="T44" y="T45"/>
                            </a:cxn>
                            <a:cxn ang="T109">
                              <a:pos x="T46" y="T47"/>
                            </a:cxn>
                            <a:cxn ang="T110">
                              <a:pos x="T48" y="T49"/>
                            </a:cxn>
                            <a:cxn ang="T111">
                              <a:pos x="T50" y="T51"/>
                            </a:cxn>
                            <a:cxn ang="T112">
                              <a:pos x="T52" y="T53"/>
                            </a:cxn>
                            <a:cxn ang="T113">
                              <a:pos x="T54" y="T55"/>
                            </a:cxn>
                            <a:cxn ang="T114">
                              <a:pos x="T56" y="T57"/>
                            </a:cxn>
                            <a:cxn ang="T115">
                              <a:pos x="T58" y="T59"/>
                            </a:cxn>
                            <a:cxn ang="T116">
                              <a:pos x="T60" y="T61"/>
                            </a:cxn>
                            <a:cxn ang="T117">
                              <a:pos x="T62" y="T63"/>
                            </a:cxn>
                            <a:cxn ang="T118">
                              <a:pos x="T64" y="T65"/>
                            </a:cxn>
                            <a:cxn ang="T119">
                              <a:pos x="T66" y="T67"/>
                            </a:cxn>
                            <a:cxn ang="T120">
                              <a:pos x="T68" y="T69"/>
                            </a:cxn>
                            <a:cxn ang="T121">
                              <a:pos x="T70" y="T71"/>
                            </a:cxn>
                            <a:cxn ang="T122">
                              <a:pos x="T72" y="T73"/>
                            </a:cxn>
                            <a:cxn ang="T123">
                              <a:pos x="T74" y="T75"/>
                            </a:cxn>
                            <a:cxn ang="T124">
                              <a:pos x="T76" y="T77"/>
                            </a:cxn>
                            <a:cxn ang="T125">
                              <a:pos x="T78" y="T79"/>
                            </a:cxn>
                            <a:cxn ang="T126">
                              <a:pos x="T80" y="T81"/>
                            </a:cxn>
                            <a:cxn ang="T127">
                              <a:pos x="T82" y="T83"/>
                            </a:cxn>
                            <a:cxn ang="T128">
                              <a:pos x="T84" y="T85"/>
                            </a:cxn>
                          </a:cxnLst>
                          <a:rect l="T129" t="T130" r="T131" b="T132"/>
                          <a:pathLst>
                            <a:path w="77" h="77">
                              <a:moveTo>
                                <a:pt x="22" y="15"/>
                              </a:moveTo>
                              <a:lnTo>
                                <a:pt x="32" y="5"/>
                              </a:lnTo>
                              <a:cubicBezTo>
                                <a:pt x="33" y="4"/>
                                <a:pt x="35" y="3"/>
                                <a:pt x="36" y="2"/>
                              </a:cubicBezTo>
                              <a:cubicBezTo>
                                <a:pt x="39" y="1"/>
                                <a:pt x="42" y="0"/>
                                <a:pt x="45" y="0"/>
                              </a:cubicBezTo>
                              <a:cubicBezTo>
                                <a:pt x="50" y="0"/>
                                <a:pt x="54" y="1"/>
                                <a:pt x="57" y="4"/>
                              </a:cubicBezTo>
                              <a:cubicBezTo>
                                <a:pt x="61" y="6"/>
                                <a:pt x="63" y="9"/>
                                <a:pt x="65" y="13"/>
                              </a:cubicBezTo>
                              <a:cubicBezTo>
                                <a:pt x="66" y="16"/>
                                <a:pt x="67" y="22"/>
                                <a:pt x="67" y="30"/>
                              </a:cubicBezTo>
                              <a:lnTo>
                                <a:pt x="67" y="55"/>
                              </a:lnTo>
                              <a:cubicBezTo>
                                <a:pt x="67" y="63"/>
                                <a:pt x="67" y="68"/>
                                <a:pt x="67" y="70"/>
                              </a:cubicBezTo>
                              <a:cubicBezTo>
                                <a:pt x="68" y="71"/>
                                <a:pt x="70" y="72"/>
                                <a:pt x="72" y="72"/>
                              </a:cubicBezTo>
                              <a:lnTo>
                                <a:pt x="77" y="72"/>
                              </a:lnTo>
                              <a:lnTo>
                                <a:pt x="77" y="77"/>
                              </a:lnTo>
                              <a:cubicBezTo>
                                <a:pt x="72" y="76"/>
                                <a:pt x="68" y="76"/>
                                <a:pt x="65" y="76"/>
                              </a:cubicBezTo>
                              <a:cubicBezTo>
                                <a:pt x="61" y="76"/>
                                <a:pt x="58" y="76"/>
                                <a:pt x="54" y="77"/>
                              </a:cubicBezTo>
                              <a:cubicBezTo>
                                <a:pt x="55" y="66"/>
                                <a:pt x="55" y="53"/>
                                <a:pt x="55" y="35"/>
                              </a:cubicBezTo>
                              <a:cubicBezTo>
                                <a:pt x="55" y="28"/>
                                <a:pt x="55" y="23"/>
                                <a:pt x="54" y="20"/>
                              </a:cubicBezTo>
                              <a:cubicBezTo>
                                <a:pt x="53" y="17"/>
                                <a:pt x="51" y="15"/>
                                <a:pt x="48" y="13"/>
                              </a:cubicBezTo>
                              <a:cubicBezTo>
                                <a:pt x="46" y="11"/>
                                <a:pt x="43" y="10"/>
                                <a:pt x="40" y="10"/>
                              </a:cubicBezTo>
                              <a:cubicBezTo>
                                <a:pt x="35" y="10"/>
                                <a:pt x="32" y="12"/>
                                <a:pt x="29" y="14"/>
                              </a:cubicBezTo>
                              <a:cubicBezTo>
                                <a:pt x="26" y="17"/>
                                <a:pt x="24" y="20"/>
                                <a:pt x="23" y="23"/>
                              </a:cubicBezTo>
                              <a:cubicBezTo>
                                <a:pt x="23" y="25"/>
                                <a:pt x="22" y="30"/>
                                <a:pt x="22" y="39"/>
                              </a:cubicBezTo>
                              <a:cubicBezTo>
                                <a:pt x="22" y="48"/>
                                <a:pt x="22" y="57"/>
                                <a:pt x="23" y="66"/>
                              </a:cubicBezTo>
                              <a:cubicBezTo>
                                <a:pt x="23" y="68"/>
                                <a:pt x="23" y="70"/>
                                <a:pt x="23" y="70"/>
                              </a:cubicBezTo>
                              <a:cubicBezTo>
                                <a:pt x="25" y="71"/>
                                <a:pt x="26" y="72"/>
                                <a:pt x="29" y="72"/>
                              </a:cubicBezTo>
                              <a:lnTo>
                                <a:pt x="34" y="72"/>
                              </a:lnTo>
                              <a:lnTo>
                                <a:pt x="34" y="77"/>
                              </a:lnTo>
                              <a:cubicBezTo>
                                <a:pt x="26" y="76"/>
                                <a:pt x="20" y="76"/>
                                <a:pt x="16" y="76"/>
                              </a:cubicBezTo>
                              <a:cubicBezTo>
                                <a:pt x="11" y="76"/>
                                <a:pt x="6" y="76"/>
                                <a:pt x="0" y="77"/>
                              </a:cubicBezTo>
                              <a:lnTo>
                                <a:pt x="0" y="72"/>
                              </a:lnTo>
                              <a:lnTo>
                                <a:pt x="5" y="72"/>
                              </a:lnTo>
                              <a:cubicBezTo>
                                <a:pt x="8" y="72"/>
                                <a:pt x="10" y="71"/>
                                <a:pt x="10" y="69"/>
                              </a:cubicBezTo>
                              <a:cubicBezTo>
                                <a:pt x="11" y="68"/>
                                <a:pt x="11" y="57"/>
                                <a:pt x="11" y="37"/>
                              </a:cubicBezTo>
                              <a:cubicBezTo>
                                <a:pt x="11" y="28"/>
                                <a:pt x="11" y="20"/>
                                <a:pt x="11" y="15"/>
                              </a:cubicBezTo>
                              <a:cubicBezTo>
                                <a:pt x="11" y="14"/>
                                <a:pt x="10" y="13"/>
                                <a:pt x="10" y="12"/>
                              </a:cubicBezTo>
                              <a:cubicBezTo>
                                <a:pt x="9" y="11"/>
                                <a:pt x="7" y="11"/>
                                <a:pt x="5" y="11"/>
                              </a:cubicBezTo>
                              <a:lnTo>
                                <a:pt x="0" y="11"/>
                              </a:lnTo>
                              <a:lnTo>
                                <a:pt x="0" y="6"/>
                              </a:lnTo>
                              <a:cubicBezTo>
                                <a:pt x="4" y="6"/>
                                <a:pt x="7" y="5"/>
                                <a:pt x="10" y="4"/>
                              </a:cubicBezTo>
                              <a:cubicBezTo>
                                <a:pt x="13" y="3"/>
                                <a:pt x="16" y="2"/>
                                <a:pt x="20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22" y="0"/>
                                <a:pt x="22" y="0"/>
                                <a:pt x="22" y="2"/>
                              </a:cubicBezTo>
                              <a:lnTo>
                                <a:pt x="22" y="5"/>
                              </a:lnTo>
                              <a:lnTo>
                                <a:pt x="22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5212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1" name="Freeform 58"/>
                      <wps:cNvSpPr>
                        <a:spLocks noEditPoints="1"/>
                      </wps:cNvSpPr>
                      <wps:spPr bwMode="auto">
                        <a:xfrm>
                          <a:off x="407" y="367"/>
                          <a:ext cx="6" cy="21"/>
                        </a:xfrm>
                        <a:custGeom>
                          <a:avLst/>
                          <a:gdLst>
                            <a:gd name="T0" fmla="*/ 0 w 34"/>
                            <a:gd name="T1" fmla="*/ 0 h 112"/>
                            <a:gd name="T2" fmla="*/ 0 w 34"/>
                            <a:gd name="T3" fmla="*/ 0 h 112"/>
                            <a:gd name="T4" fmla="*/ 0 w 34"/>
                            <a:gd name="T5" fmla="*/ 0 h 112"/>
                            <a:gd name="T6" fmla="*/ 0 w 34"/>
                            <a:gd name="T7" fmla="*/ 0 h 112"/>
                            <a:gd name="T8" fmla="*/ 0 w 34"/>
                            <a:gd name="T9" fmla="*/ 0 h 112"/>
                            <a:gd name="T10" fmla="*/ 0 w 34"/>
                            <a:gd name="T11" fmla="*/ 0 h 112"/>
                            <a:gd name="T12" fmla="*/ 0 w 34"/>
                            <a:gd name="T13" fmla="*/ 0 h 112"/>
                            <a:gd name="T14" fmla="*/ 0 w 34"/>
                            <a:gd name="T15" fmla="*/ 0 h 112"/>
                            <a:gd name="T16" fmla="*/ 0 w 34"/>
                            <a:gd name="T17" fmla="*/ 0 h 112"/>
                            <a:gd name="T18" fmla="*/ 0 w 34"/>
                            <a:gd name="T19" fmla="*/ 0 h 112"/>
                            <a:gd name="T20" fmla="*/ 0 w 34"/>
                            <a:gd name="T21" fmla="*/ 0 h 112"/>
                            <a:gd name="T22" fmla="*/ 0 w 34"/>
                            <a:gd name="T23" fmla="*/ 0 h 112"/>
                            <a:gd name="T24" fmla="*/ 0 w 34"/>
                            <a:gd name="T25" fmla="*/ 1 h 112"/>
                            <a:gd name="T26" fmla="*/ 0 w 34"/>
                            <a:gd name="T27" fmla="*/ 1 h 112"/>
                            <a:gd name="T28" fmla="*/ 0 w 34"/>
                            <a:gd name="T29" fmla="*/ 1 h 112"/>
                            <a:gd name="T30" fmla="*/ 0 w 34"/>
                            <a:gd name="T31" fmla="*/ 1 h 112"/>
                            <a:gd name="T32" fmla="*/ 0 w 34"/>
                            <a:gd name="T33" fmla="*/ 1 h 112"/>
                            <a:gd name="T34" fmla="*/ 0 w 34"/>
                            <a:gd name="T35" fmla="*/ 1 h 112"/>
                            <a:gd name="T36" fmla="*/ 0 w 34"/>
                            <a:gd name="T37" fmla="*/ 1 h 112"/>
                            <a:gd name="T38" fmla="*/ 0 w 34"/>
                            <a:gd name="T39" fmla="*/ 1 h 112"/>
                            <a:gd name="T40" fmla="*/ 0 w 34"/>
                            <a:gd name="T41" fmla="*/ 1 h 112"/>
                            <a:gd name="T42" fmla="*/ 0 w 34"/>
                            <a:gd name="T43" fmla="*/ 1 h 112"/>
                            <a:gd name="T44" fmla="*/ 0 w 34"/>
                            <a:gd name="T45" fmla="*/ 1 h 112"/>
                            <a:gd name="T46" fmla="*/ 0 w 34"/>
                            <a:gd name="T47" fmla="*/ 1 h 112"/>
                            <a:gd name="T48" fmla="*/ 0 w 34"/>
                            <a:gd name="T49" fmla="*/ 0 h 112"/>
                            <a:gd name="T50" fmla="*/ 0 w 34"/>
                            <a:gd name="T51" fmla="*/ 0 h 112"/>
                            <a:gd name="T52" fmla="*/ 0 w 34"/>
                            <a:gd name="T53" fmla="*/ 0 h 112"/>
                            <a:gd name="T54" fmla="*/ 0 w 34"/>
                            <a:gd name="T55" fmla="*/ 0 h 112"/>
                            <a:gd name="T56" fmla="*/ 0 w 34"/>
                            <a:gd name="T57" fmla="*/ 0 h 112"/>
                            <a:gd name="T58" fmla="*/ 0 w 34"/>
                            <a:gd name="T59" fmla="*/ 0 h 112"/>
                            <a:gd name="T60" fmla="*/ 0 w 34"/>
                            <a:gd name="T61" fmla="*/ 0 h 112"/>
                            <a:gd name="T62" fmla="*/ 0 w 34"/>
                            <a:gd name="T63" fmla="*/ 0 h 112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34"/>
                            <a:gd name="T97" fmla="*/ 0 h 112"/>
                            <a:gd name="T98" fmla="*/ 34 w 34"/>
                            <a:gd name="T99" fmla="*/ 112 h 112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34" h="112">
                              <a:moveTo>
                                <a:pt x="17" y="0"/>
                              </a:moveTo>
                              <a:cubicBezTo>
                                <a:pt x="19" y="0"/>
                                <a:pt x="21" y="1"/>
                                <a:pt x="22" y="3"/>
                              </a:cubicBezTo>
                              <a:cubicBezTo>
                                <a:pt x="24" y="4"/>
                                <a:pt x="24" y="6"/>
                                <a:pt x="24" y="9"/>
                              </a:cubicBezTo>
                              <a:cubicBezTo>
                                <a:pt x="24" y="11"/>
                                <a:pt x="24" y="14"/>
                                <a:pt x="22" y="15"/>
                              </a:cubicBezTo>
                              <a:cubicBezTo>
                                <a:pt x="21" y="17"/>
                                <a:pt x="19" y="18"/>
                                <a:pt x="17" y="18"/>
                              </a:cubicBezTo>
                              <a:cubicBezTo>
                                <a:pt x="15" y="18"/>
                                <a:pt x="13" y="17"/>
                                <a:pt x="12" y="15"/>
                              </a:cubicBezTo>
                              <a:cubicBezTo>
                                <a:pt x="10" y="14"/>
                                <a:pt x="9" y="11"/>
                                <a:pt x="9" y="9"/>
                              </a:cubicBezTo>
                              <a:cubicBezTo>
                                <a:pt x="9" y="6"/>
                                <a:pt x="10" y="4"/>
                                <a:pt x="12" y="3"/>
                              </a:cubicBezTo>
                              <a:cubicBezTo>
                                <a:pt x="13" y="1"/>
                                <a:pt x="15" y="0"/>
                                <a:pt x="17" y="0"/>
                              </a:cubicBezTo>
                              <a:close/>
                              <a:moveTo>
                                <a:pt x="22" y="35"/>
                              </a:moveTo>
                              <a:lnTo>
                                <a:pt x="24" y="36"/>
                              </a:lnTo>
                              <a:cubicBezTo>
                                <a:pt x="23" y="40"/>
                                <a:pt x="23" y="44"/>
                                <a:pt x="23" y="49"/>
                              </a:cubicBezTo>
                              <a:cubicBezTo>
                                <a:pt x="23" y="65"/>
                                <a:pt x="23" y="76"/>
                                <a:pt x="23" y="83"/>
                              </a:cubicBezTo>
                              <a:cubicBezTo>
                                <a:pt x="23" y="90"/>
                                <a:pt x="23" y="96"/>
                                <a:pt x="23" y="101"/>
                              </a:cubicBezTo>
                              <a:cubicBezTo>
                                <a:pt x="24" y="103"/>
                                <a:pt x="24" y="104"/>
                                <a:pt x="25" y="105"/>
                              </a:cubicBezTo>
                              <a:cubicBezTo>
                                <a:pt x="25" y="105"/>
                                <a:pt x="27" y="106"/>
                                <a:pt x="29" y="106"/>
                              </a:cubicBezTo>
                              <a:lnTo>
                                <a:pt x="34" y="107"/>
                              </a:lnTo>
                              <a:lnTo>
                                <a:pt x="34" y="112"/>
                              </a:lnTo>
                              <a:cubicBezTo>
                                <a:pt x="27" y="111"/>
                                <a:pt x="22" y="111"/>
                                <a:pt x="16" y="111"/>
                              </a:cubicBezTo>
                              <a:cubicBezTo>
                                <a:pt x="11" y="111"/>
                                <a:pt x="6" y="111"/>
                                <a:pt x="0" y="112"/>
                              </a:cubicBezTo>
                              <a:lnTo>
                                <a:pt x="0" y="107"/>
                              </a:lnTo>
                              <a:lnTo>
                                <a:pt x="6" y="106"/>
                              </a:lnTo>
                              <a:cubicBezTo>
                                <a:pt x="8" y="106"/>
                                <a:pt x="10" y="106"/>
                                <a:pt x="10" y="105"/>
                              </a:cubicBezTo>
                              <a:cubicBezTo>
                                <a:pt x="11" y="104"/>
                                <a:pt x="11" y="102"/>
                                <a:pt x="11" y="97"/>
                              </a:cubicBezTo>
                              <a:cubicBezTo>
                                <a:pt x="11" y="91"/>
                                <a:pt x="11" y="81"/>
                                <a:pt x="11" y="70"/>
                              </a:cubicBezTo>
                              <a:cubicBezTo>
                                <a:pt x="11" y="61"/>
                                <a:pt x="11" y="55"/>
                                <a:pt x="11" y="51"/>
                              </a:cubicBezTo>
                              <a:cubicBezTo>
                                <a:pt x="11" y="49"/>
                                <a:pt x="11" y="48"/>
                                <a:pt x="10" y="47"/>
                              </a:cubicBezTo>
                              <a:cubicBezTo>
                                <a:pt x="9" y="47"/>
                                <a:pt x="8" y="46"/>
                                <a:pt x="5" y="46"/>
                              </a:cubicBezTo>
                              <a:lnTo>
                                <a:pt x="0" y="46"/>
                              </a:lnTo>
                              <a:lnTo>
                                <a:pt x="0" y="42"/>
                              </a:lnTo>
                              <a:cubicBezTo>
                                <a:pt x="6" y="41"/>
                                <a:pt x="10" y="40"/>
                                <a:pt x="12" y="39"/>
                              </a:cubicBezTo>
                              <a:cubicBezTo>
                                <a:pt x="15" y="38"/>
                                <a:pt x="18" y="37"/>
                                <a:pt x="22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9491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Freeform 59"/>
                      <wps:cNvSpPr>
                        <a:spLocks/>
                      </wps:cNvSpPr>
                      <wps:spPr bwMode="auto">
                        <a:xfrm>
                          <a:off x="415" y="374"/>
                          <a:ext cx="14" cy="14"/>
                        </a:xfrm>
                        <a:custGeom>
                          <a:avLst/>
                          <a:gdLst>
                            <a:gd name="T0" fmla="*/ 0 w 72"/>
                            <a:gd name="T1" fmla="*/ 0 h 75"/>
                            <a:gd name="T2" fmla="*/ 0 w 72"/>
                            <a:gd name="T3" fmla="*/ 0 h 75"/>
                            <a:gd name="T4" fmla="*/ 0 w 72"/>
                            <a:gd name="T5" fmla="*/ 0 h 75"/>
                            <a:gd name="T6" fmla="*/ 1 w 72"/>
                            <a:gd name="T7" fmla="*/ 0 h 75"/>
                            <a:gd name="T8" fmla="*/ 1 w 72"/>
                            <a:gd name="T9" fmla="*/ 0 h 75"/>
                            <a:gd name="T10" fmla="*/ 1 w 72"/>
                            <a:gd name="T11" fmla="*/ 0 h 75"/>
                            <a:gd name="T12" fmla="*/ 1 w 72"/>
                            <a:gd name="T13" fmla="*/ 0 h 75"/>
                            <a:gd name="T14" fmla="*/ 1 w 72"/>
                            <a:gd name="T15" fmla="*/ 0 h 75"/>
                            <a:gd name="T16" fmla="*/ 0 w 72"/>
                            <a:gd name="T17" fmla="*/ 0 h 75"/>
                            <a:gd name="T18" fmla="*/ 0 w 72"/>
                            <a:gd name="T19" fmla="*/ 0 h 75"/>
                            <a:gd name="T20" fmla="*/ 0 w 72"/>
                            <a:gd name="T21" fmla="*/ 1 h 75"/>
                            <a:gd name="T22" fmla="*/ 0 w 72"/>
                            <a:gd name="T23" fmla="*/ 1 h 75"/>
                            <a:gd name="T24" fmla="*/ 0 w 72"/>
                            <a:gd name="T25" fmla="*/ 0 h 75"/>
                            <a:gd name="T26" fmla="*/ 0 w 72"/>
                            <a:gd name="T27" fmla="*/ 0 h 75"/>
                            <a:gd name="T28" fmla="*/ 0 w 72"/>
                            <a:gd name="T29" fmla="*/ 0 h 75"/>
                            <a:gd name="T30" fmla="*/ 0 w 72"/>
                            <a:gd name="T31" fmla="*/ 0 h 75"/>
                            <a:gd name="T32" fmla="*/ 0 w 72"/>
                            <a:gd name="T33" fmla="*/ 0 h 75"/>
                            <a:gd name="T34" fmla="*/ 0 w 72"/>
                            <a:gd name="T35" fmla="*/ 0 h 75"/>
                            <a:gd name="T36" fmla="*/ 0 w 72"/>
                            <a:gd name="T37" fmla="*/ 0 h 75"/>
                            <a:gd name="T38" fmla="*/ 0 w 72"/>
                            <a:gd name="T39" fmla="*/ 0 h 75"/>
                            <a:gd name="T40" fmla="*/ 0 w 72"/>
                            <a:gd name="T41" fmla="*/ 0 h 75"/>
                            <a:gd name="T42" fmla="*/ 0 w 72"/>
                            <a:gd name="T43" fmla="*/ 0 h 75"/>
                            <a:gd name="T44" fmla="*/ 0 w 72"/>
                            <a:gd name="T45" fmla="*/ 0 h 75"/>
                            <a:gd name="T46" fmla="*/ 0 w 72"/>
                            <a:gd name="T47" fmla="*/ 0 h 75"/>
                            <a:gd name="T48" fmla="*/ 0 w 72"/>
                            <a:gd name="T49" fmla="*/ 0 h 75"/>
                            <a:gd name="T50" fmla="*/ 0 w 72"/>
                            <a:gd name="T51" fmla="*/ 0 h 75"/>
                            <a:gd name="T52" fmla="*/ 0 w 72"/>
                            <a:gd name="T53" fmla="*/ 0 h 75"/>
                            <a:gd name="T54" fmla="*/ 0 w 72"/>
                            <a:gd name="T55" fmla="*/ 0 h 75"/>
                            <a:gd name="T56" fmla="*/ 0 w 72"/>
                            <a:gd name="T57" fmla="*/ 0 h 75"/>
                            <a:gd name="T58" fmla="*/ 0 w 72"/>
                            <a:gd name="T59" fmla="*/ 0 h 75"/>
                            <a:gd name="T60" fmla="*/ 0 w 72"/>
                            <a:gd name="T61" fmla="*/ 0 h 75"/>
                            <a:gd name="T62" fmla="*/ 0 w 72"/>
                            <a:gd name="T63" fmla="*/ 0 h 75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72"/>
                            <a:gd name="T97" fmla="*/ 0 h 75"/>
                            <a:gd name="T98" fmla="*/ 72 w 72"/>
                            <a:gd name="T99" fmla="*/ 75 h 75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72" h="75">
                              <a:moveTo>
                                <a:pt x="46" y="4"/>
                              </a:moveTo>
                              <a:lnTo>
                                <a:pt x="46" y="0"/>
                              </a:lnTo>
                              <a:cubicBezTo>
                                <a:pt x="51" y="0"/>
                                <a:pt x="55" y="0"/>
                                <a:pt x="59" y="0"/>
                              </a:cubicBezTo>
                              <a:cubicBezTo>
                                <a:pt x="63" y="0"/>
                                <a:pt x="67" y="0"/>
                                <a:pt x="72" y="0"/>
                              </a:cubicBezTo>
                              <a:lnTo>
                                <a:pt x="72" y="4"/>
                              </a:lnTo>
                              <a:lnTo>
                                <a:pt x="70" y="4"/>
                              </a:lnTo>
                              <a:cubicBezTo>
                                <a:pt x="69" y="4"/>
                                <a:pt x="68" y="5"/>
                                <a:pt x="67" y="5"/>
                              </a:cubicBezTo>
                              <a:cubicBezTo>
                                <a:pt x="66" y="6"/>
                                <a:pt x="66" y="6"/>
                                <a:pt x="65" y="7"/>
                              </a:cubicBezTo>
                              <a:cubicBezTo>
                                <a:pt x="65" y="7"/>
                                <a:pt x="63" y="11"/>
                                <a:pt x="60" y="18"/>
                              </a:cubicBezTo>
                              <a:cubicBezTo>
                                <a:pt x="55" y="30"/>
                                <a:pt x="52" y="40"/>
                                <a:pt x="49" y="47"/>
                              </a:cubicBezTo>
                              <a:cubicBezTo>
                                <a:pt x="46" y="54"/>
                                <a:pt x="43" y="63"/>
                                <a:pt x="39" y="75"/>
                              </a:cubicBezTo>
                              <a:lnTo>
                                <a:pt x="32" y="75"/>
                              </a:lnTo>
                              <a:cubicBezTo>
                                <a:pt x="26" y="58"/>
                                <a:pt x="20" y="41"/>
                                <a:pt x="14" y="25"/>
                              </a:cubicBezTo>
                              <a:cubicBezTo>
                                <a:pt x="12" y="19"/>
                                <a:pt x="10" y="15"/>
                                <a:pt x="10" y="13"/>
                              </a:cubicBezTo>
                              <a:cubicBezTo>
                                <a:pt x="9" y="10"/>
                                <a:pt x="8" y="8"/>
                                <a:pt x="6" y="6"/>
                              </a:cubicBezTo>
                              <a:cubicBezTo>
                                <a:pt x="5" y="5"/>
                                <a:pt x="4" y="4"/>
                                <a:pt x="2" y="4"/>
                              </a:cubicBezTo>
                              <a:lnTo>
                                <a:pt x="0" y="4"/>
                              </a:lnTo>
                              <a:lnTo>
                                <a:pt x="0" y="0"/>
                              </a:lnTo>
                              <a:cubicBezTo>
                                <a:pt x="6" y="0"/>
                                <a:pt x="12" y="0"/>
                                <a:pt x="16" y="0"/>
                              </a:cubicBezTo>
                              <a:cubicBezTo>
                                <a:pt x="21" y="0"/>
                                <a:pt x="26" y="0"/>
                                <a:pt x="31" y="0"/>
                              </a:cubicBezTo>
                              <a:lnTo>
                                <a:pt x="31" y="4"/>
                              </a:lnTo>
                              <a:lnTo>
                                <a:pt x="28" y="4"/>
                              </a:lnTo>
                              <a:cubicBezTo>
                                <a:pt x="26" y="4"/>
                                <a:pt x="24" y="5"/>
                                <a:pt x="23" y="5"/>
                              </a:cubicBezTo>
                              <a:cubicBezTo>
                                <a:pt x="22" y="6"/>
                                <a:pt x="21" y="7"/>
                                <a:pt x="21" y="8"/>
                              </a:cubicBezTo>
                              <a:cubicBezTo>
                                <a:pt x="21" y="9"/>
                                <a:pt x="22" y="11"/>
                                <a:pt x="23" y="13"/>
                              </a:cubicBezTo>
                              <a:cubicBezTo>
                                <a:pt x="23" y="16"/>
                                <a:pt x="29" y="32"/>
                                <a:pt x="39" y="61"/>
                              </a:cubicBezTo>
                              <a:lnTo>
                                <a:pt x="51" y="27"/>
                              </a:lnTo>
                              <a:cubicBezTo>
                                <a:pt x="53" y="19"/>
                                <a:pt x="55" y="14"/>
                                <a:pt x="56" y="11"/>
                              </a:cubicBezTo>
                              <a:cubicBezTo>
                                <a:pt x="56" y="10"/>
                                <a:pt x="56" y="9"/>
                                <a:pt x="56" y="8"/>
                              </a:cubicBezTo>
                              <a:cubicBezTo>
                                <a:pt x="56" y="7"/>
                                <a:pt x="56" y="7"/>
                                <a:pt x="55" y="6"/>
                              </a:cubicBezTo>
                              <a:cubicBezTo>
                                <a:pt x="54" y="6"/>
                                <a:pt x="53" y="5"/>
                                <a:pt x="51" y="5"/>
                              </a:cubicBezTo>
                              <a:lnTo>
                                <a:pt x="46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AF199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Freeform 60"/>
                      <wps:cNvSpPr>
                        <a:spLocks noEditPoints="1"/>
                      </wps:cNvSpPr>
                      <wps:spPr bwMode="auto">
                        <a:xfrm>
                          <a:off x="431" y="374"/>
                          <a:ext cx="11" cy="15"/>
                        </a:xfrm>
                        <a:custGeom>
                          <a:avLst/>
                          <a:gdLst>
                            <a:gd name="T0" fmla="*/ 0 w 58"/>
                            <a:gd name="T1" fmla="*/ 0 h 78"/>
                            <a:gd name="T2" fmla="*/ 0 w 58"/>
                            <a:gd name="T3" fmla="*/ 0 h 78"/>
                            <a:gd name="T4" fmla="*/ 0 w 58"/>
                            <a:gd name="T5" fmla="*/ 1 h 78"/>
                            <a:gd name="T6" fmla="*/ 0 w 58"/>
                            <a:gd name="T7" fmla="*/ 1 h 78"/>
                            <a:gd name="T8" fmla="*/ 0 w 58"/>
                            <a:gd name="T9" fmla="*/ 0 h 78"/>
                            <a:gd name="T10" fmla="*/ 0 w 58"/>
                            <a:gd name="T11" fmla="*/ 0 h 78"/>
                            <a:gd name="T12" fmla="*/ 0 w 58"/>
                            <a:gd name="T13" fmla="*/ 1 h 78"/>
                            <a:gd name="T14" fmla="*/ 0 w 58"/>
                            <a:gd name="T15" fmla="*/ 1 h 78"/>
                            <a:gd name="T16" fmla="*/ 0 w 58"/>
                            <a:gd name="T17" fmla="*/ 1 h 78"/>
                            <a:gd name="T18" fmla="*/ 0 w 58"/>
                            <a:gd name="T19" fmla="*/ 1 h 78"/>
                            <a:gd name="T20" fmla="*/ 0 w 58"/>
                            <a:gd name="T21" fmla="*/ 0 h 78"/>
                            <a:gd name="T22" fmla="*/ 0 w 58"/>
                            <a:gd name="T23" fmla="*/ 0 h 78"/>
                            <a:gd name="T24" fmla="*/ 0 w 58"/>
                            <a:gd name="T25" fmla="*/ 0 h 78"/>
                            <a:gd name="T26" fmla="*/ 0 w 58"/>
                            <a:gd name="T27" fmla="*/ 0 h 78"/>
                            <a:gd name="T28" fmla="*/ 0 w 58"/>
                            <a:gd name="T29" fmla="*/ 0 h 78"/>
                            <a:gd name="T30" fmla="*/ 0 w 58"/>
                            <a:gd name="T31" fmla="*/ 0 h 78"/>
                            <a:gd name="T32" fmla="*/ 0 w 58"/>
                            <a:gd name="T33" fmla="*/ 0 h 78"/>
                            <a:gd name="T34" fmla="*/ 0 w 58"/>
                            <a:gd name="T35" fmla="*/ 0 h 78"/>
                            <a:gd name="T36" fmla="*/ 0 w 58"/>
                            <a:gd name="T37" fmla="*/ 0 h 78"/>
                            <a:gd name="T38" fmla="*/ 0 w 58"/>
                            <a:gd name="T39" fmla="*/ 0 h 78"/>
                            <a:gd name="T40" fmla="*/ 0 w 58"/>
                            <a:gd name="T41" fmla="*/ 0 h 78"/>
                            <a:gd name="T42" fmla="*/ 0 w 58"/>
                            <a:gd name="T43" fmla="*/ 0 h 78"/>
                            <a:gd name="T44" fmla="*/ 0 w 58"/>
                            <a:gd name="T45" fmla="*/ 0 h 78"/>
                            <a:gd name="T46" fmla="*/ 0 w 58"/>
                            <a:gd name="T47" fmla="*/ 0 h 78"/>
                            <a:gd name="T48" fmla="*/ 0 w 58"/>
                            <a:gd name="T49" fmla="*/ 0 h 78"/>
                            <a:gd name="T50" fmla="*/ 0 w 58"/>
                            <a:gd name="T51" fmla="*/ 0 h 78"/>
                            <a:gd name="T52" fmla="*/ 0 w 58"/>
                            <a:gd name="T53" fmla="*/ 0 h 78"/>
                            <a:gd name="T54" fmla="*/ 0 w 58"/>
                            <a:gd name="T55" fmla="*/ 0 h 78"/>
                            <a:gd name="T56" fmla="*/ 0 w 58"/>
                            <a:gd name="T57" fmla="*/ 0 h 7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58"/>
                            <a:gd name="T88" fmla="*/ 0 h 78"/>
                            <a:gd name="T89" fmla="*/ 58 w 58"/>
                            <a:gd name="T90" fmla="*/ 78 h 7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58" h="78">
                              <a:moveTo>
                                <a:pt x="13" y="38"/>
                              </a:moveTo>
                              <a:cubicBezTo>
                                <a:pt x="13" y="49"/>
                                <a:pt x="16" y="57"/>
                                <a:pt x="20" y="62"/>
                              </a:cubicBezTo>
                              <a:cubicBezTo>
                                <a:pt x="24" y="67"/>
                                <a:pt x="30" y="70"/>
                                <a:pt x="37" y="70"/>
                              </a:cubicBezTo>
                              <a:cubicBezTo>
                                <a:pt x="40" y="70"/>
                                <a:pt x="43" y="69"/>
                                <a:pt x="46" y="68"/>
                              </a:cubicBezTo>
                              <a:cubicBezTo>
                                <a:pt x="49" y="67"/>
                                <a:pt x="52" y="65"/>
                                <a:pt x="55" y="63"/>
                              </a:cubicBezTo>
                              <a:lnTo>
                                <a:pt x="56" y="64"/>
                              </a:lnTo>
                              <a:lnTo>
                                <a:pt x="54" y="71"/>
                              </a:lnTo>
                              <a:cubicBezTo>
                                <a:pt x="50" y="73"/>
                                <a:pt x="47" y="75"/>
                                <a:pt x="43" y="76"/>
                              </a:cubicBezTo>
                              <a:cubicBezTo>
                                <a:pt x="39" y="78"/>
                                <a:pt x="35" y="78"/>
                                <a:pt x="31" y="78"/>
                              </a:cubicBezTo>
                              <a:cubicBezTo>
                                <a:pt x="22" y="78"/>
                                <a:pt x="14" y="75"/>
                                <a:pt x="9" y="68"/>
                              </a:cubicBezTo>
                              <a:cubicBezTo>
                                <a:pt x="3" y="61"/>
                                <a:pt x="0" y="52"/>
                                <a:pt x="0" y="41"/>
                              </a:cubicBezTo>
                              <a:cubicBezTo>
                                <a:pt x="0" y="32"/>
                                <a:pt x="2" y="24"/>
                                <a:pt x="5" y="18"/>
                              </a:cubicBezTo>
                              <a:cubicBezTo>
                                <a:pt x="7" y="13"/>
                                <a:pt x="11" y="9"/>
                                <a:pt x="16" y="6"/>
                              </a:cubicBezTo>
                              <a:cubicBezTo>
                                <a:pt x="22" y="2"/>
                                <a:pt x="27" y="0"/>
                                <a:pt x="33" y="0"/>
                              </a:cubicBezTo>
                              <a:cubicBezTo>
                                <a:pt x="40" y="0"/>
                                <a:pt x="47" y="3"/>
                                <a:pt x="51" y="8"/>
                              </a:cubicBezTo>
                              <a:cubicBezTo>
                                <a:pt x="56" y="14"/>
                                <a:pt x="58" y="22"/>
                                <a:pt x="58" y="31"/>
                              </a:cubicBezTo>
                              <a:lnTo>
                                <a:pt x="58" y="36"/>
                              </a:lnTo>
                              <a:cubicBezTo>
                                <a:pt x="55" y="37"/>
                                <a:pt x="52" y="38"/>
                                <a:pt x="50" y="38"/>
                              </a:cubicBezTo>
                              <a:cubicBezTo>
                                <a:pt x="45" y="38"/>
                                <a:pt x="38" y="38"/>
                                <a:pt x="30" y="38"/>
                              </a:cubicBezTo>
                              <a:lnTo>
                                <a:pt x="13" y="38"/>
                              </a:lnTo>
                              <a:close/>
                              <a:moveTo>
                                <a:pt x="13" y="32"/>
                              </a:moveTo>
                              <a:cubicBezTo>
                                <a:pt x="20" y="33"/>
                                <a:pt x="28" y="33"/>
                                <a:pt x="36" y="33"/>
                              </a:cubicBezTo>
                              <a:cubicBezTo>
                                <a:pt x="39" y="33"/>
                                <a:pt x="43" y="33"/>
                                <a:pt x="46" y="32"/>
                              </a:cubicBezTo>
                              <a:lnTo>
                                <a:pt x="46" y="28"/>
                              </a:lnTo>
                              <a:cubicBezTo>
                                <a:pt x="46" y="23"/>
                                <a:pt x="45" y="19"/>
                                <a:pt x="43" y="15"/>
                              </a:cubicBezTo>
                              <a:cubicBezTo>
                                <a:pt x="42" y="12"/>
                                <a:pt x="41" y="10"/>
                                <a:pt x="38" y="8"/>
                              </a:cubicBezTo>
                              <a:cubicBezTo>
                                <a:pt x="36" y="7"/>
                                <a:pt x="33" y="6"/>
                                <a:pt x="30" y="6"/>
                              </a:cubicBezTo>
                              <a:cubicBezTo>
                                <a:pt x="25" y="6"/>
                                <a:pt x="21" y="8"/>
                                <a:pt x="18" y="12"/>
                              </a:cubicBezTo>
                              <a:cubicBezTo>
                                <a:pt x="15" y="17"/>
                                <a:pt x="13" y="23"/>
                                <a:pt x="13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1336C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" name="Freeform 61"/>
                      <wps:cNvSpPr>
                        <a:spLocks/>
                      </wps:cNvSpPr>
                      <wps:spPr bwMode="auto">
                        <a:xfrm>
                          <a:off x="444" y="374"/>
                          <a:ext cx="10" cy="14"/>
                        </a:xfrm>
                        <a:custGeom>
                          <a:avLst/>
                          <a:gdLst>
                            <a:gd name="T0" fmla="*/ 0 w 49"/>
                            <a:gd name="T1" fmla="*/ 0 h 77"/>
                            <a:gd name="T2" fmla="*/ 0 w 49"/>
                            <a:gd name="T3" fmla="*/ 0 h 77"/>
                            <a:gd name="T4" fmla="*/ 0 w 49"/>
                            <a:gd name="T5" fmla="*/ 0 h 77"/>
                            <a:gd name="T6" fmla="*/ 0 w 49"/>
                            <a:gd name="T7" fmla="*/ 0 h 77"/>
                            <a:gd name="T8" fmla="*/ 0 w 49"/>
                            <a:gd name="T9" fmla="*/ 0 h 77"/>
                            <a:gd name="T10" fmla="*/ 0 w 49"/>
                            <a:gd name="T11" fmla="*/ 0 h 77"/>
                            <a:gd name="T12" fmla="*/ 0 w 49"/>
                            <a:gd name="T13" fmla="*/ 0 h 77"/>
                            <a:gd name="T14" fmla="*/ 0 w 49"/>
                            <a:gd name="T15" fmla="*/ 0 h 77"/>
                            <a:gd name="T16" fmla="*/ 0 w 49"/>
                            <a:gd name="T17" fmla="*/ 0 h 77"/>
                            <a:gd name="T18" fmla="*/ 0 w 49"/>
                            <a:gd name="T19" fmla="*/ 0 h 77"/>
                            <a:gd name="T20" fmla="*/ 0 w 49"/>
                            <a:gd name="T21" fmla="*/ 0 h 77"/>
                            <a:gd name="T22" fmla="*/ 0 w 49"/>
                            <a:gd name="T23" fmla="*/ 0 h 77"/>
                            <a:gd name="T24" fmla="*/ 0 w 49"/>
                            <a:gd name="T25" fmla="*/ 0 h 77"/>
                            <a:gd name="T26" fmla="*/ 0 w 49"/>
                            <a:gd name="T27" fmla="*/ 0 h 77"/>
                            <a:gd name="T28" fmla="*/ 0 w 49"/>
                            <a:gd name="T29" fmla="*/ 0 h 77"/>
                            <a:gd name="T30" fmla="*/ 0 w 49"/>
                            <a:gd name="T31" fmla="*/ 0 h 77"/>
                            <a:gd name="T32" fmla="*/ 0 w 49"/>
                            <a:gd name="T33" fmla="*/ 0 h 77"/>
                            <a:gd name="T34" fmla="*/ 0 w 49"/>
                            <a:gd name="T35" fmla="*/ 0 h 77"/>
                            <a:gd name="T36" fmla="*/ 0 w 49"/>
                            <a:gd name="T37" fmla="*/ 1 h 77"/>
                            <a:gd name="T38" fmla="*/ 0 w 49"/>
                            <a:gd name="T39" fmla="*/ 1 h 77"/>
                            <a:gd name="T40" fmla="*/ 0 w 49"/>
                            <a:gd name="T41" fmla="*/ 1 h 77"/>
                            <a:gd name="T42" fmla="*/ 0 w 49"/>
                            <a:gd name="T43" fmla="*/ 0 h 77"/>
                            <a:gd name="T44" fmla="*/ 0 w 49"/>
                            <a:gd name="T45" fmla="*/ 0 h 77"/>
                            <a:gd name="T46" fmla="*/ 0 w 49"/>
                            <a:gd name="T47" fmla="*/ 0 h 77"/>
                            <a:gd name="T48" fmla="*/ 0 w 49"/>
                            <a:gd name="T49" fmla="*/ 0 h 77"/>
                            <a:gd name="T50" fmla="*/ 0 w 49"/>
                            <a:gd name="T51" fmla="*/ 0 h 77"/>
                            <a:gd name="T52" fmla="*/ 0 w 49"/>
                            <a:gd name="T53" fmla="*/ 0 h 77"/>
                            <a:gd name="T54" fmla="*/ 0 w 49"/>
                            <a:gd name="T55" fmla="*/ 0 h 77"/>
                            <a:gd name="T56" fmla="*/ 0 w 49"/>
                            <a:gd name="T57" fmla="*/ 0 h 77"/>
                            <a:gd name="T58" fmla="*/ 0 w 49"/>
                            <a:gd name="T59" fmla="*/ 0 h 77"/>
                            <a:gd name="T60" fmla="*/ 0 w 49"/>
                            <a:gd name="T61" fmla="*/ 0 h 77"/>
                            <a:gd name="T62" fmla="*/ 0 w 49"/>
                            <a:gd name="T63" fmla="*/ 0 h 77"/>
                            <a:gd name="T64" fmla="*/ 0 w 49"/>
                            <a:gd name="T65" fmla="*/ 0 h 77"/>
                            <a:gd name="T66" fmla="*/ 0 w 49"/>
                            <a:gd name="T67" fmla="*/ 0 h 77"/>
                            <a:gd name="T68" fmla="*/ 0 w 49"/>
                            <a:gd name="T69" fmla="*/ 0 h 77"/>
                            <a:gd name="T70" fmla="*/ 0 w 49"/>
                            <a:gd name="T71" fmla="*/ 0 h 7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49"/>
                            <a:gd name="T109" fmla="*/ 0 h 77"/>
                            <a:gd name="T110" fmla="*/ 49 w 49"/>
                            <a:gd name="T111" fmla="*/ 77 h 77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49" h="77">
                              <a:moveTo>
                                <a:pt x="23" y="18"/>
                              </a:moveTo>
                              <a:cubicBezTo>
                                <a:pt x="25" y="16"/>
                                <a:pt x="27" y="13"/>
                                <a:pt x="29" y="10"/>
                              </a:cubicBezTo>
                              <a:cubicBezTo>
                                <a:pt x="31" y="6"/>
                                <a:pt x="33" y="4"/>
                                <a:pt x="36" y="2"/>
                              </a:cubicBezTo>
                              <a:cubicBezTo>
                                <a:pt x="38" y="1"/>
                                <a:pt x="40" y="0"/>
                                <a:pt x="42" y="0"/>
                              </a:cubicBezTo>
                              <a:cubicBezTo>
                                <a:pt x="45" y="0"/>
                                <a:pt x="47" y="1"/>
                                <a:pt x="48" y="1"/>
                              </a:cubicBezTo>
                              <a:cubicBezTo>
                                <a:pt x="48" y="2"/>
                                <a:pt x="49" y="2"/>
                                <a:pt x="49" y="3"/>
                              </a:cubicBezTo>
                              <a:lnTo>
                                <a:pt x="49" y="4"/>
                              </a:lnTo>
                              <a:cubicBezTo>
                                <a:pt x="48" y="8"/>
                                <a:pt x="48" y="14"/>
                                <a:pt x="48" y="21"/>
                              </a:cubicBezTo>
                              <a:lnTo>
                                <a:pt x="45" y="21"/>
                              </a:lnTo>
                              <a:cubicBezTo>
                                <a:pt x="44" y="19"/>
                                <a:pt x="42" y="17"/>
                                <a:pt x="41" y="16"/>
                              </a:cubicBezTo>
                              <a:cubicBezTo>
                                <a:pt x="40" y="15"/>
                                <a:pt x="38" y="14"/>
                                <a:pt x="36" y="14"/>
                              </a:cubicBezTo>
                              <a:cubicBezTo>
                                <a:pt x="33" y="14"/>
                                <a:pt x="31" y="15"/>
                                <a:pt x="29" y="17"/>
                              </a:cubicBezTo>
                              <a:cubicBezTo>
                                <a:pt x="26" y="19"/>
                                <a:pt x="25" y="22"/>
                                <a:pt x="24" y="26"/>
                              </a:cubicBezTo>
                              <a:cubicBezTo>
                                <a:pt x="23" y="30"/>
                                <a:pt x="23" y="37"/>
                                <a:pt x="23" y="48"/>
                              </a:cubicBezTo>
                              <a:cubicBezTo>
                                <a:pt x="23" y="56"/>
                                <a:pt x="23" y="62"/>
                                <a:pt x="24" y="67"/>
                              </a:cubicBezTo>
                              <a:cubicBezTo>
                                <a:pt x="24" y="69"/>
                                <a:pt x="24" y="70"/>
                                <a:pt x="25" y="70"/>
                              </a:cubicBezTo>
                              <a:cubicBezTo>
                                <a:pt x="27" y="72"/>
                                <a:pt x="29" y="72"/>
                                <a:pt x="33" y="72"/>
                              </a:cubicBezTo>
                              <a:lnTo>
                                <a:pt x="37" y="72"/>
                              </a:lnTo>
                              <a:lnTo>
                                <a:pt x="37" y="77"/>
                              </a:lnTo>
                              <a:cubicBezTo>
                                <a:pt x="30" y="76"/>
                                <a:pt x="23" y="76"/>
                                <a:pt x="17" y="76"/>
                              </a:cubicBezTo>
                              <a:cubicBezTo>
                                <a:pt x="11" y="76"/>
                                <a:pt x="5" y="76"/>
                                <a:pt x="0" y="77"/>
                              </a:cubicBezTo>
                              <a:lnTo>
                                <a:pt x="0" y="72"/>
                              </a:lnTo>
                              <a:lnTo>
                                <a:pt x="6" y="71"/>
                              </a:lnTo>
                              <a:cubicBezTo>
                                <a:pt x="8" y="71"/>
                                <a:pt x="10" y="71"/>
                                <a:pt x="10" y="70"/>
                              </a:cubicBezTo>
                              <a:cubicBezTo>
                                <a:pt x="11" y="69"/>
                                <a:pt x="11" y="67"/>
                                <a:pt x="12" y="62"/>
                              </a:cubicBezTo>
                              <a:cubicBezTo>
                                <a:pt x="12" y="55"/>
                                <a:pt x="12" y="46"/>
                                <a:pt x="12" y="35"/>
                              </a:cubicBezTo>
                              <a:cubicBezTo>
                                <a:pt x="12" y="23"/>
                                <a:pt x="12" y="15"/>
                                <a:pt x="11" y="13"/>
                              </a:cubicBezTo>
                              <a:cubicBezTo>
                                <a:pt x="10" y="11"/>
                                <a:pt x="8" y="11"/>
                                <a:pt x="5" y="11"/>
                              </a:cubicBezTo>
                              <a:lnTo>
                                <a:pt x="0" y="11"/>
                              </a:lnTo>
                              <a:lnTo>
                                <a:pt x="0" y="6"/>
                              </a:lnTo>
                              <a:cubicBezTo>
                                <a:pt x="4" y="6"/>
                                <a:pt x="8" y="5"/>
                                <a:pt x="11" y="4"/>
                              </a:cubicBezTo>
                              <a:cubicBezTo>
                                <a:pt x="15" y="3"/>
                                <a:pt x="18" y="2"/>
                                <a:pt x="20" y="0"/>
                              </a:cubicBezTo>
                              <a:cubicBezTo>
                                <a:pt x="21" y="0"/>
                                <a:pt x="21" y="0"/>
                                <a:pt x="22" y="0"/>
                              </a:cubicBezTo>
                              <a:cubicBezTo>
                                <a:pt x="22" y="0"/>
                                <a:pt x="23" y="0"/>
                                <a:pt x="23" y="0"/>
                              </a:cubicBezTo>
                              <a:cubicBezTo>
                                <a:pt x="23" y="1"/>
                                <a:pt x="23" y="1"/>
                                <a:pt x="23" y="2"/>
                              </a:cubicBezTo>
                              <a:lnTo>
                                <a:pt x="23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794B0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5" name="Freeform 62"/>
                      <wps:cNvSpPr>
                        <a:spLocks/>
                      </wps:cNvSpPr>
                      <wps:spPr bwMode="auto">
                        <a:xfrm>
                          <a:off x="456" y="374"/>
                          <a:ext cx="9" cy="15"/>
                        </a:xfrm>
                        <a:custGeom>
                          <a:avLst/>
                          <a:gdLst>
                            <a:gd name="T0" fmla="*/ 0 w 48"/>
                            <a:gd name="T1" fmla="*/ 0 h 78"/>
                            <a:gd name="T2" fmla="*/ 0 w 48"/>
                            <a:gd name="T3" fmla="*/ 0 h 78"/>
                            <a:gd name="T4" fmla="*/ 0 w 48"/>
                            <a:gd name="T5" fmla="*/ 1 h 78"/>
                            <a:gd name="T6" fmla="*/ 0 w 48"/>
                            <a:gd name="T7" fmla="*/ 1 h 78"/>
                            <a:gd name="T8" fmla="*/ 0 w 48"/>
                            <a:gd name="T9" fmla="*/ 1 h 78"/>
                            <a:gd name="T10" fmla="*/ 0 w 48"/>
                            <a:gd name="T11" fmla="*/ 1 h 78"/>
                            <a:gd name="T12" fmla="*/ 0 w 48"/>
                            <a:gd name="T13" fmla="*/ 0 h 78"/>
                            <a:gd name="T14" fmla="*/ 0 w 48"/>
                            <a:gd name="T15" fmla="*/ 0 h 78"/>
                            <a:gd name="T16" fmla="*/ 0 w 48"/>
                            <a:gd name="T17" fmla="*/ 0 h 78"/>
                            <a:gd name="T18" fmla="*/ 0 w 48"/>
                            <a:gd name="T19" fmla="*/ 0 h 78"/>
                            <a:gd name="T20" fmla="*/ 0 w 48"/>
                            <a:gd name="T21" fmla="*/ 0 h 78"/>
                            <a:gd name="T22" fmla="*/ 0 w 48"/>
                            <a:gd name="T23" fmla="*/ 0 h 78"/>
                            <a:gd name="T24" fmla="*/ 0 w 48"/>
                            <a:gd name="T25" fmla="*/ 0 h 78"/>
                            <a:gd name="T26" fmla="*/ 0 w 48"/>
                            <a:gd name="T27" fmla="*/ 0 h 78"/>
                            <a:gd name="T28" fmla="*/ 0 w 48"/>
                            <a:gd name="T29" fmla="*/ 0 h 78"/>
                            <a:gd name="T30" fmla="*/ 0 w 48"/>
                            <a:gd name="T31" fmla="*/ 0 h 78"/>
                            <a:gd name="T32" fmla="*/ 0 w 48"/>
                            <a:gd name="T33" fmla="*/ 0 h 78"/>
                            <a:gd name="T34" fmla="*/ 0 w 48"/>
                            <a:gd name="T35" fmla="*/ 0 h 78"/>
                            <a:gd name="T36" fmla="*/ 0 w 48"/>
                            <a:gd name="T37" fmla="*/ 0 h 78"/>
                            <a:gd name="T38" fmla="*/ 0 w 48"/>
                            <a:gd name="T39" fmla="*/ 0 h 78"/>
                            <a:gd name="T40" fmla="*/ 0 w 48"/>
                            <a:gd name="T41" fmla="*/ 0 h 78"/>
                            <a:gd name="T42" fmla="*/ 0 w 48"/>
                            <a:gd name="T43" fmla="*/ 0 h 78"/>
                            <a:gd name="T44" fmla="*/ 0 w 48"/>
                            <a:gd name="T45" fmla="*/ 0 h 78"/>
                            <a:gd name="T46" fmla="*/ 0 w 48"/>
                            <a:gd name="T47" fmla="*/ 0 h 78"/>
                            <a:gd name="T48" fmla="*/ 0 w 48"/>
                            <a:gd name="T49" fmla="*/ 0 h 78"/>
                            <a:gd name="T50" fmla="*/ 0 w 48"/>
                            <a:gd name="T51" fmla="*/ 0 h 78"/>
                            <a:gd name="T52" fmla="*/ 0 w 48"/>
                            <a:gd name="T53" fmla="*/ 0 h 78"/>
                            <a:gd name="T54" fmla="*/ 0 w 48"/>
                            <a:gd name="T55" fmla="*/ 1 h 78"/>
                            <a:gd name="T56" fmla="*/ 0 w 48"/>
                            <a:gd name="T57" fmla="*/ 1 h 78"/>
                            <a:gd name="T58" fmla="*/ 0 w 48"/>
                            <a:gd name="T59" fmla="*/ 1 h 78"/>
                            <a:gd name="T60" fmla="*/ 0 w 48"/>
                            <a:gd name="T61" fmla="*/ 1 h 78"/>
                            <a:gd name="T62" fmla="*/ 0 w 48"/>
                            <a:gd name="T63" fmla="*/ 1 h 78"/>
                            <a:gd name="T64" fmla="*/ 0 w 48"/>
                            <a:gd name="T65" fmla="*/ 1 h 78"/>
                            <a:gd name="T66" fmla="*/ 0 w 48"/>
                            <a:gd name="T67" fmla="*/ 0 h 78"/>
                            <a:gd name="T68" fmla="*/ 0 w 48"/>
                            <a:gd name="T69" fmla="*/ 0 h 78"/>
                            <a:gd name="T70" fmla="*/ 0 w 48"/>
                            <a:gd name="T71" fmla="*/ 0 h 78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48"/>
                            <a:gd name="T109" fmla="*/ 0 h 78"/>
                            <a:gd name="T110" fmla="*/ 48 w 48"/>
                            <a:gd name="T111" fmla="*/ 78 h 78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48" h="78">
                              <a:moveTo>
                                <a:pt x="5" y="52"/>
                              </a:moveTo>
                              <a:lnTo>
                                <a:pt x="5" y="58"/>
                              </a:lnTo>
                              <a:cubicBezTo>
                                <a:pt x="5" y="62"/>
                                <a:pt x="5" y="64"/>
                                <a:pt x="6" y="65"/>
                              </a:cubicBezTo>
                              <a:cubicBezTo>
                                <a:pt x="7" y="67"/>
                                <a:pt x="9" y="69"/>
                                <a:pt x="13" y="70"/>
                              </a:cubicBezTo>
                              <a:cubicBezTo>
                                <a:pt x="16" y="72"/>
                                <a:pt x="19" y="73"/>
                                <a:pt x="23" y="73"/>
                              </a:cubicBezTo>
                              <a:cubicBezTo>
                                <a:pt x="28" y="73"/>
                                <a:pt x="31" y="71"/>
                                <a:pt x="34" y="68"/>
                              </a:cubicBezTo>
                              <a:cubicBezTo>
                                <a:pt x="37" y="65"/>
                                <a:pt x="39" y="62"/>
                                <a:pt x="39" y="58"/>
                              </a:cubicBezTo>
                              <a:cubicBezTo>
                                <a:pt x="39" y="54"/>
                                <a:pt x="38" y="52"/>
                                <a:pt x="36" y="50"/>
                              </a:cubicBezTo>
                              <a:cubicBezTo>
                                <a:pt x="34" y="48"/>
                                <a:pt x="31" y="46"/>
                                <a:pt x="26" y="45"/>
                              </a:cubicBezTo>
                              <a:cubicBezTo>
                                <a:pt x="17" y="43"/>
                                <a:pt x="12" y="41"/>
                                <a:pt x="9" y="40"/>
                              </a:cubicBezTo>
                              <a:cubicBezTo>
                                <a:pt x="6" y="38"/>
                                <a:pt x="4" y="36"/>
                                <a:pt x="2" y="33"/>
                              </a:cubicBezTo>
                              <a:cubicBezTo>
                                <a:pt x="1" y="31"/>
                                <a:pt x="0" y="28"/>
                                <a:pt x="0" y="24"/>
                              </a:cubicBezTo>
                              <a:cubicBezTo>
                                <a:pt x="0" y="17"/>
                                <a:pt x="2" y="11"/>
                                <a:pt x="7" y="7"/>
                              </a:cubicBezTo>
                              <a:cubicBezTo>
                                <a:pt x="11" y="2"/>
                                <a:pt x="17" y="0"/>
                                <a:pt x="25" y="0"/>
                              </a:cubicBezTo>
                              <a:cubicBezTo>
                                <a:pt x="31" y="0"/>
                                <a:pt x="37" y="2"/>
                                <a:pt x="44" y="5"/>
                              </a:cubicBezTo>
                              <a:cubicBezTo>
                                <a:pt x="43" y="8"/>
                                <a:pt x="43" y="14"/>
                                <a:pt x="43" y="23"/>
                              </a:cubicBezTo>
                              <a:lnTo>
                                <a:pt x="39" y="23"/>
                              </a:lnTo>
                              <a:cubicBezTo>
                                <a:pt x="39" y="18"/>
                                <a:pt x="38" y="15"/>
                                <a:pt x="37" y="14"/>
                              </a:cubicBezTo>
                              <a:cubicBezTo>
                                <a:pt x="36" y="12"/>
                                <a:pt x="35" y="10"/>
                                <a:pt x="32" y="8"/>
                              </a:cubicBezTo>
                              <a:cubicBezTo>
                                <a:pt x="29" y="7"/>
                                <a:pt x="26" y="6"/>
                                <a:pt x="23" y="6"/>
                              </a:cubicBezTo>
                              <a:cubicBezTo>
                                <a:pt x="19" y="6"/>
                                <a:pt x="16" y="7"/>
                                <a:pt x="13" y="10"/>
                              </a:cubicBezTo>
                              <a:cubicBezTo>
                                <a:pt x="11" y="12"/>
                                <a:pt x="10" y="15"/>
                                <a:pt x="10" y="19"/>
                              </a:cubicBezTo>
                              <a:cubicBezTo>
                                <a:pt x="10" y="22"/>
                                <a:pt x="11" y="25"/>
                                <a:pt x="13" y="27"/>
                              </a:cubicBezTo>
                              <a:cubicBezTo>
                                <a:pt x="15" y="29"/>
                                <a:pt x="20" y="31"/>
                                <a:pt x="29" y="33"/>
                              </a:cubicBezTo>
                              <a:cubicBezTo>
                                <a:pt x="35" y="34"/>
                                <a:pt x="39" y="36"/>
                                <a:pt x="41" y="37"/>
                              </a:cubicBezTo>
                              <a:cubicBezTo>
                                <a:pt x="43" y="38"/>
                                <a:pt x="45" y="40"/>
                                <a:pt x="46" y="43"/>
                              </a:cubicBezTo>
                              <a:cubicBezTo>
                                <a:pt x="47" y="46"/>
                                <a:pt x="48" y="49"/>
                                <a:pt x="48" y="52"/>
                              </a:cubicBezTo>
                              <a:cubicBezTo>
                                <a:pt x="48" y="59"/>
                                <a:pt x="45" y="65"/>
                                <a:pt x="40" y="70"/>
                              </a:cubicBezTo>
                              <a:cubicBezTo>
                                <a:pt x="35" y="76"/>
                                <a:pt x="28" y="78"/>
                                <a:pt x="20" y="78"/>
                              </a:cubicBezTo>
                              <a:cubicBezTo>
                                <a:pt x="14" y="78"/>
                                <a:pt x="8" y="77"/>
                                <a:pt x="1" y="75"/>
                              </a:cubicBezTo>
                              <a:cubicBezTo>
                                <a:pt x="0" y="75"/>
                                <a:pt x="0" y="74"/>
                                <a:pt x="0" y="74"/>
                              </a:cubicBezTo>
                              <a:lnTo>
                                <a:pt x="0" y="72"/>
                              </a:lnTo>
                              <a:cubicBezTo>
                                <a:pt x="0" y="72"/>
                                <a:pt x="0" y="70"/>
                                <a:pt x="0" y="68"/>
                              </a:cubicBezTo>
                              <a:cubicBezTo>
                                <a:pt x="1" y="63"/>
                                <a:pt x="1" y="59"/>
                                <a:pt x="1" y="56"/>
                              </a:cubicBezTo>
                              <a:lnTo>
                                <a:pt x="1" y="52"/>
                              </a:lnTo>
                              <a:lnTo>
                                <a:pt x="5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5106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6" name="Freeform 63"/>
                      <wps:cNvSpPr>
                        <a:spLocks noEditPoints="1"/>
                      </wps:cNvSpPr>
                      <wps:spPr bwMode="auto">
                        <a:xfrm>
                          <a:off x="468" y="367"/>
                          <a:ext cx="6" cy="21"/>
                        </a:xfrm>
                        <a:custGeom>
                          <a:avLst/>
                          <a:gdLst>
                            <a:gd name="T0" fmla="*/ 0 w 33"/>
                            <a:gd name="T1" fmla="*/ 0 h 112"/>
                            <a:gd name="T2" fmla="*/ 0 w 33"/>
                            <a:gd name="T3" fmla="*/ 0 h 112"/>
                            <a:gd name="T4" fmla="*/ 0 w 33"/>
                            <a:gd name="T5" fmla="*/ 0 h 112"/>
                            <a:gd name="T6" fmla="*/ 0 w 33"/>
                            <a:gd name="T7" fmla="*/ 0 h 112"/>
                            <a:gd name="T8" fmla="*/ 0 w 33"/>
                            <a:gd name="T9" fmla="*/ 0 h 112"/>
                            <a:gd name="T10" fmla="*/ 0 w 33"/>
                            <a:gd name="T11" fmla="*/ 0 h 112"/>
                            <a:gd name="T12" fmla="*/ 0 w 33"/>
                            <a:gd name="T13" fmla="*/ 0 h 112"/>
                            <a:gd name="T14" fmla="*/ 0 w 33"/>
                            <a:gd name="T15" fmla="*/ 0 h 112"/>
                            <a:gd name="T16" fmla="*/ 0 w 33"/>
                            <a:gd name="T17" fmla="*/ 0 h 112"/>
                            <a:gd name="T18" fmla="*/ 0 w 33"/>
                            <a:gd name="T19" fmla="*/ 0 h 112"/>
                            <a:gd name="T20" fmla="*/ 0 w 33"/>
                            <a:gd name="T21" fmla="*/ 0 h 112"/>
                            <a:gd name="T22" fmla="*/ 0 w 33"/>
                            <a:gd name="T23" fmla="*/ 0 h 112"/>
                            <a:gd name="T24" fmla="*/ 0 w 33"/>
                            <a:gd name="T25" fmla="*/ 1 h 112"/>
                            <a:gd name="T26" fmla="*/ 0 w 33"/>
                            <a:gd name="T27" fmla="*/ 1 h 112"/>
                            <a:gd name="T28" fmla="*/ 0 w 33"/>
                            <a:gd name="T29" fmla="*/ 1 h 112"/>
                            <a:gd name="T30" fmla="*/ 0 w 33"/>
                            <a:gd name="T31" fmla="*/ 1 h 112"/>
                            <a:gd name="T32" fmla="*/ 0 w 33"/>
                            <a:gd name="T33" fmla="*/ 1 h 112"/>
                            <a:gd name="T34" fmla="*/ 0 w 33"/>
                            <a:gd name="T35" fmla="*/ 1 h 112"/>
                            <a:gd name="T36" fmla="*/ 0 w 33"/>
                            <a:gd name="T37" fmla="*/ 1 h 112"/>
                            <a:gd name="T38" fmla="*/ 0 w 33"/>
                            <a:gd name="T39" fmla="*/ 1 h 112"/>
                            <a:gd name="T40" fmla="*/ 0 w 33"/>
                            <a:gd name="T41" fmla="*/ 1 h 112"/>
                            <a:gd name="T42" fmla="*/ 0 w 33"/>
                            <a:gd name="T43" fmla="*/ 1 h 112"/>
                            <a:gd name="T44" fmla="*/ 0 w 33"/>
                            <a:gd name="T45" fmla="*/ 1 h 112"/>
                            <a:gd name="T46" fmla="*/ 0 w 33"/>
                            <a:gd name="T47" fmla="*/ 1 h 112"/>
                            <a:gd name="T48" fmla="*/ 0 w 33"/>
                            <a:gd name="T49" fmla="*/ 0 h 112"/>
                            <a:gd name="T50" fmla="*/ 0 w 33"/>
                            <a:gd name="T51" fmla="*/ 0 h 112"/>
                            <a:gd name="T52" fmla="*/ 0 w 33"/>
                            <a:gd name="T53" fmla="*/ 0 h 112"/>
                            <a:gd name="T54" fmla="*/ 0 w 33"/>
                            <a:gd name="T55" fmla="*/ 0 h 112"/>
                            <a:gd name="T56" fmla="*/ 0 w 33"/>
                            <a:gd name="T57" fmla="*/ 0 h 112"/>
                            <a:gd name="T58" fmla="*/ 0 w 33"/>
                            <a:gd name="T59" fmla="*/ 0 h 112"/>
                            <a:gd name="T60" fmla="*/ 0 w 33"/>
                            <a:gd name="T61" fmla="*/ 0 h 112"/>
                            <a:gd name="T62" fmla="*/ 0 w 33"/>
                            <a:gd name="T63" fmla="*/ 0 h 112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33"/>
                            <a:gd name="T97" fmla="*/ 0 h 112"/>
                            <a:gd name="T98" fmla="*/ 33 w 33"/>
                            <a:gd name="T99" fmla="*/ 112 h 112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33" h="112">
                              <a:moveTo>
                                <a:pt x="16" y="0"/>
                              </a:moveTo>
                              <a:cubicBezTo>
                                <a:pt x="18" y="0"/>
                                <a:pt x="20" y="1"/>
                                <a:pt x="21" y="3"/>
                              </a:cubicBezTo>
                              <a:cubicBezTo>
                                <a:pt x="23" y="4"/>
                                <a:pt x="24" y="6"/>
                                <a:pt x="24" y="9"/>
                              </a:cubicBezTo>
                              <a:cubicBezTo>
                                <a:pt x="24" y="11"/>
                                <a:pt x="23" y="14"/>
                                <a:pt x="21" y="15"/>
                              </a:cubicBezTo>
                              <a:cubicBezTo>
                                <a:pt x="20" y="17"/>
                                <a:pt x="18" y="18"/>
                                <a:pt x="16" y="18"/>
                              </a:cubicBezTo>
                              <a:cubicBezTo>
                                <a:pt x="14" y="18"/>
                                <a:pt x="12" y="17"/>
                                <a:pt x="11" y="15"/>
                              </a:cubicBezTo>
                              <a:cubicBezTo>
                                <a:pt x="9" y="14"/>
                                <a:pt x="9" y="11"/>
                                <a:pt x="9" y="9"/>
                              </a:cubicBezTo>
                              <a:cubicBezTo>
                                <a:pt x="9" y="6"/>
                                <a:pt x="9" y="4"/>
                                <a:pt x="11" y="3"/>
                              </a:cubicBezTo>
                              <a:cubicBezTo>
                                <a:pt x="12" y="1"/>
                                <a:pt x="14" y="0"/>
                                <a:pt x="16" y="0"/>
                              </a:cubicBezTo>
                              <a:close/>
                              <a:moveTo>
                                <a:pt x="21" y="35"/>
                              </a:moveTo>
                              <a:lnTo>
                                <a:pt x="23" y="36"/>
                              </a:lnTo>
                              <a:cubicBezTo>
                                <a:pt x="23" y="40"/>
                                <a:pt x="22" y="44"/>
                                <a:pt x="22" y="49"/>
                              </a:cubicBezTo>
                              <a:cubicBezTo>
                                <a:pt x="22" y="65"/>
                                <a:pt x="22" y="76"/>
                                <a:pt x="22" y="83"/>
                              </a:cubicBezTo>
                              <a:cubicBezTo>
                                <a:pt x="22" y="90"/>
                                <a:pt x="22" y="96"/>
                                <a:pt x="23" y="101"/>
                              </a:cubicBezTo>
                              <a:cubicBezTo>
                                <a:pt x="23" y="103"/>
                                <a:pt x="23" y="104"/>
                                <a:pt x="24" y="105"/>
                              </a:cubicBezTo>
                              <a:cubicBezTo>
                                <a:pt x="24" y="105"/>
                                <a:pt x="26" y="106"/>
                                <a:pt x="29" y="106"/>
                              </a:cubicBezTo>
                              <a:lnTo>
                                <a:pt x="33" y="107"/>
                              </a:lnTo>
                              <a:lnTo>
                                <a:pt x="33" y="112"/>
                              </a:lnTo>
                              <a:cubicBezTo>
                                <a:pt x="27" y="111"/>
                                <a:pt x="21" y="111"/>
                                <a:pt x="15" y="111"/>
                              </a:cubicBezTo>
                              <a:cubicBezTo>
                                <a:pt x="10" y="111"/>
                                <a:pt x="5" y="111"/>
                                <a:pt x="0" y="112"/>
                              </a:cubicBezTo>
                              <a:lnTo>
                                <a:pt x="0" y="107"/>
                              </a:lnTo>
                              <a:lnTo>
                                <a:pt x="5" y="106"/>
                              </a:lnTo>
                              <a:cubicBezTo>
                                <a:pt x="7" y="106"/>
                                <a:pt x="9" y="106"/>
                                <a:pt x="9" y="105"/>
                              </a:cubicBezTo>
                              <a:cubicBezTo>
                                <a:pt x="10" y="104"/>
                                <a:pt x="10" y="102"/>
                                <a:pt x="10" y="97"/>
                              </a:cubicBezTo>
                              <a:cubicBezTo>
                                <a:pt x="11" y="91"/>
                                <a:pt x="11" y="81"/>
                                <a:pt x="11" y="70"/>
                              </a:cubicBezTo>
                              <a:cubicBezTo>
                                <a:pt x="11" y="61"/>
                                <a:pt x="11" y="55"/>
                                <a:pt x="10" y="51"/>
                              </a:cubicBezTo>
                              <a:cubicBezTo>
                                <a:pt x="10" y="49"/>
                                <a:pt x="10" y="48"/>
                                <a:pt x="9" y="47"/>
                              </a:cubicBezTo>
                              <a:cubicBezTo>
                                <a:pt x="8" y="47"/>
                                <a:pt x="7" y="46"/>
                                <a:pt x="5" y="46"/>
                              </a:cubicBezTo>
                              <a:lnTo>
                                <a:pt x="0" y="46"/>
                              </a:lnTo>
                              <a:lnTo>
                                <a:pt x="0" y="42"/>
                              </a:lnTo>
                              <a:cubicBezTo>
                                <a:pt x="5" y="41"/>
                                <a:pt x="9" y="40"/>
                                <a:pt x="11" y="39"/>
                              </a:cubicBezTo>
                              <a:cubicBezTo>
                                <a:pt x="14" y="38"/>
                                <a:pt x="17" y="37"/>
                                <a:pt x="21" y="3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AB9C6E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7" name="Freeform 64"/>
                      <wps:cNvSpPr>
                        <a:spLocks/>
                      </wps:cNvSpPr>
                      <wps:spPr bwMode="auto">
                        <a:xfrm>
                          <a:off x="476" y="369"/>
                          <a:ext cx="8" cy="20"/>
                        </a:xfrm>
                        <a:custGeom>
                          <a:avLst/>
                          <a:gdLst>
                            <a:gd name="T0" fmla="*/ 0 w 41"/>
                            <a:gd name="T1" fmla="*/ 0 h 102"/>
                            <a:gd name="T2" fmla="*/ 0 w 41"/>
                            <a:gd name="T3" fmla="*/ 1 h 102"/>
                            <a:gd name="T4" fmla="*/ 0 w 41"/>
                            <a:gd name="T5" fmla="*/ 1 h 102"/>
                            <a:gd name="T6" fmla="*/ 0 w 41"/>
                            <a:gd name="T7" fmla="*/ 1 h 102"/>
                            <a:gd name="T8" fmla="*/ 0 w 41"/>
                            <a:gd name="T9" fmla="*/ 1 h 102"/>
                            <a:gd name="T10" fmla="*/ 0 w 41"/>
                            <a:gd name="T11" fmla="*/ 1 h 102"/>
                            <a:gd name="T12" fmla="*/ 0 w 41"/>
                            <a:gd name="T13" fmla="*/ 1 h 102"/>
                            <a:gd name="T14" fmla="*/ 0 w 41"/>
                            <a:gd name="T15" fmla="*/ 1 h 102"/>
                            <a:gd name="T16" fmla="*/ 0 w 41"/>
                            <a:gd name="T17" fmla="*/ 1 h 102"/>
                            <a:gd name="T18" fmla="*/ 0 w 41"/>
                            <a:gd name="T19" fmla="*/ 1 h 102"/>
                            <a:gd name="T20" fmla="*/ 0 w 41"/>
                            <a:gd name="T21" fmla="*/ 1 h 102"/>
                            <a:gd name="T22" fmla="*/ 0 w 41"/>
                            <a:gd name="T23" fmla="*/ 1 h 102"/>
                            <a:gd name="T24" fmla="*/ 0 w 41"/>
                            <a:gd name="T25" fmla="*/ 1 h 102"/>
                            <a:gd name="T26" fmla="*/ 0 w 41"/>
                            <a:gd name="T27" fmla="*/ 1 h 102"/>
                            <a:gd name="T28" fmla="*/ 0 w 41"/>
                            <a:gd name="T29" fmla="*/ 1 h 102"/>
                            <a:gd name="T30" fmla="*/ 0 w 41"/>
                            <a:gd name="T31" fmla="*/ 0 h 102"/>
                            <a:gd name="T32" fmla="*/ 0 w 41"/>
                            <a:gd name="T33" fmla="*/ 0 h 102"/>
                            <a:gd name="T34" fmla="*/ 0 w 41"/>
                            <a:gd name="T35" fmla="*/ 0 h 102"/>
                            <a:gd name="T36" fmla="*/ 0 w 41"/>
                            <a:gd name="T37" fmla="*/ 0 h 102"/>
                            <a:gd name="T38" fmla="*/ 0 w 41"/>
                            <a:gd name="T39" fmla="*/ 0 h 102"/>
                            <a:gd name="T40" fmla="*/ 0 w 41"/>
                            <a:gd name="T41" fmla="*/ 0 h 102"/>
                            <a:gd name="T42" fmla="*/ 0 w 41"/>
                            <a:gd name="T43" fmla="*/ 0 h 102"/>
                            <a:gd name="T44" fmla="*/ 0 w 41"/>
                            <a:gd name="T45" fmla="*/ 0 h 102"/>
                            <a:gd name="T46" fmla="*/ 0 w 41"/>
                            <a:gd name="T47" fmla="*/ 0 h 102"/>
                            <a:gd name="T48" fmla="*/ 0 w 41"/>
                            <a:gd name="T49" fmla="*/ 0 h 102"/>
                            <a:gd name="T50" fmla="*/ 0 w 41"/>
                            <a:gd name="T51" fmla="*/ 0 h 102"/>
                            <a:gd name="T52" fmla="*/ 0 w 41"/>
                            <a:gd name="T53" fmla="*/ 0 h 102"/>
                            <a:gd name="T54" fmla="*/ 0 w 41"/>
                            <a:gd name="T55" fmla="*/ 0 h 102"/>
                            <a:gd name="T56" fmla="*/ 0 w 41"/>
                            <a:gd name="T57" fmla="*/ 0 h 10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41"/>
                            <a:gd name="T88" fmla="*/ 0 h 102"/>
                            <a:gd name="T89" fmla="*/ 41 w 41"/>
                            <a:gd name="T90" fmla="*/ 102 h 102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41" h="102">
                              <a:moveTo>
                                <a:pt x="22" y="39"/>
                              </a:moveTo>
                              <a:lnTo>
                                <a:pt x="22" y="70"/>
                              </a:lnTo>
                              <a:cubicBezTo>
                                <a:pt x="22" y="78"/>
                                <a:pt x="22" y="83"/>
                                <a:pt x="23" y="85"/>
                              </a:cubicBezTo>
                              <a:cubicBezTo>
                                <a:pt x="23" y="87"/>
                                <a:pt x="24" y="89"/>
                                <a:pt x="25" y="90"/>
                              </a:cubicBezTo>
                              <a:cubicBezTo>
                                <a:pt x="27" y="92"/>
                                <a:pt x="29" y="92"/>
                                <a:pt x="31" y="92"/>
                              </a:cubicBezTo>
                              <a:cubicBezTo>
                                <a:pt x="32" y="92"/>
                                <a:pt x="33" y="92"/>
                                <a:pt x="34" y="91"/>
                              </a:cubicBezTo>
                              <a:cubicBezTo>
                                <a:pt x="36" y="91"/>
                                <a:pt x="37" y="90"/>
                                <a:pt x="38" y="89"/>
                              </a:cubicBezTo>
                              <a:lnTo>
                                <a:pt x="40" y="91"/>
                              </a:lnTo>
                              <a:lnTo>
                                <a:pt x="33" y="100"/>
                              </a:lnTo>
                              <a:cubicBezTo>
                                <a:pt x="32" y="101"/>
                                <a:pt x="31" y="101"/>
                                <a:pt x="29" y="102"/>
                              </a:cubicBezTo>
                              <a:cubicBezTo>
                                <a:pt x="28" y="102"/>
                                <a:pt x="27" y="102"/>
                                <a:pt x="25" y="102"/>
                              </a:cubicBezTo>
                              <a:cubicBezTo>
                                <a:pt x="22" y="102"/>
                                <a:pt x="19" y="102"/>
                                <a:pt x="17" y="100"/>
                              </a:cubicBezTo>
                              <a:cubicBezTo>
                                <a:pt x="15" y="99"/>
                                <a:pt x="13" y="97"/>
                                <a:pt x="12" y="95"/>
                              </a:cubicBezTo>
                              <a:cubicBezTo>
                                <a:pt x="11" y="92"/>
                                <a:pt x="11" y="89"/>
                                <a:pt x="11" y="85"/>
                              </a:cubicBezTo>
                              <a:lnTo>
                                <a:pt x="11" y="69"/>
                              </a:lnTo>
                              <a:lnTo>
                                <a:pt x="11" y="39"/>
                              </a:lnTo>
                              <a:cubicBezTo>
                                <a:pt x="7" y="39"/>
                                <a:pt x="4" y="39"/>
                                <a:pt x="0" y="40"/>
                              </a:cubicBezTo>
                              <a:lnTo>
                                <a:pt x="0" y="36"/>
                              </a:lnTo>
                              <a:cubicBezTo>
                                <a:pt x="4" y="35"/>
                                <a:pt x="8" y="33"/>
                                <a:pt x="11" y="31"/>
                              </a:cubicBezTo>
                              <a:cubicBezTo>
                                <a:pt x="11" y="23"/>
                                <a:pt x="11" y="15"/>
                                <a:pt x="10" y="6"/>
                              </a:cubicBezTo>
                              <a:cubicBezTo>
                                <a:pt x="15" y="4"/>
                                <a:pt x="19" y="2"/>
                                <a:pt x="21" y="0"/>
                              </a:cubicBezTo>
                              <a:lnTo>
                                <a:pt x="23" y="2"/>
                              </a:lnTo>
                              <a:cubicBezTo>
                                <a:pt x="23" y="6"/>
                                <a:pt x="22" y="16"/>
                                <a:pt x="22" y="31"/>
                              </a:cubicBezTo>
                              <a:cubicBezTo>
                                <a:pt x="27" y="31"/>
                                <a:pt x="32" y="31"/>
                                <a:pt x="35" y="31"/>
                              </a:cubicBezTo>
                              <a:lnTo>
                                <a:pt x="41" y="30"/>
                              </a:lnTo>
                              <a:lnTo>
                                <a:pt x="40" y="39"/>
                              </a:lnTo>
                              <a:lnTo>
                                <a:pt x="37" y="38"/>
                              </a:lnTo>
                              <a:lnTo>
                                <a:pt x="24" y="39"/>
                              </a:lnTo>
                              <a:lnTo>
                                <a:pt x="22" y="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75F6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8" name="Freeform 65"/>
                      <wps:cNvSpPr>
                        <a:spLocks/>
                      </wps:cNvSpPr>
                      <wps:spPr bwMode="auto">
                        <a:xfrm>
                          <a:off x="485" y="374"/>
                          <a:ext cx="14" cy="23"/>
                        </a:xfrm>
                        <a:custGeom>
                          <a:avLst/>
                          <a:gdLst>
                            <a:gd name="T0" fmla="*/ 0 w 72"/>
                            <a:gd name="T1" fmla="*/ 1 h 120"/>
                            <a:gd name="T2" fmla="*/ 0 w 72"/>
                            <a:gd name="T3" fmla="*/ 1 h 120"/>
                            <a:gd name="T4" fmla="*/ 0 w 72"/>
                            <a:gd name="T5" fmla="*/ 1 h 120"/>
                            <a:gd name="T6" fmla="*/ 0 w 72"/>
                            <a:gd name="T7" fmla="*/ 1 h 120"/>
                            <a:gd name="T8" fmla="*/ 0 w 72"/>
                            <a:gd name="T9" fmla="*/ 1 h 120"/>
                            <a:gd name="T10" fmla="*/ 0 w 72"/>
                            <a:gd name="T11" fmla="*/ 1 h 120"/>
                            <a:gd name="T12" fmla="*/ 0 w 72"/>
                            <a:gd name="T13" fmla="*/ 1 h 120"/>
                            <a:gd name="T14" fmla="*/ 0 w 72"/>
                            <a:gd name="T15" fmla="*/ 0 h 120"/>
                            <a:gd name="T16" fmla="*/ 0 w 72"/>
                            <a:gd name="T17" fmla="*/ 0 h 120"/>
                            <a:gd name="T18" fmla="*/ 0 w 72"/>
                            <a:gd name="T19" fmla="*/ 0 h 120"/>
                            <a:gd name="T20" fmla="*/ 0 w 72"/>
                            <a:gd name="T21" fmla="*/ 0 h 120"/>
                            <a:gd name="T22" fmla="*/ 0 w 72"/>
                            <a:gd name="T23" fmla="*/ 0 h 120"/>
                            <a:gd name="T24" fmla="*/ 0 w 72"/>
                            <a:gd name="T25" fmla="*/ 0 h 120"/>
                            <a:gd name="T26" fmla="*/ 0 w 72"/>
                            <a:gd name="T27" fmla="*/ 0 h 120"/>
                            <a:gd name="T28" fmla="*/ 0 w 72"/>
                            <a:gd name="T29" fmla="*/ 0 h 120"/>
                            <a:gd name="T30" fmla="*/ 0 w 72"/>
                            <a:gd name="T31" fmla="*/ 0 h 120"/>
                            <a:gd name="T32" fmla="*/ 0 w 72"/>
                            <a:gd name="T33" fmla="*/ 0 h 120"/>
                            <a:gd name="T34" fmla="*/ 0 w 72"/>
                            <a:gd name="T35" fmla="*/ 0 h 120"/>
                            <a:gd name="T36" fmla="*/ 0 w 72"/>
                            <a:gd name="T37" fmla="*/ 0 h 120"/>
                            <a:gd name="T38" fmla="*/ 0 w 72"/>
                            <a:gd name="T39" fmla="*/ 0 h 120"/>
                            <a:gd name="T40" fmla="*/ 0 w 72"/>
                            <a:gd name="T41" fmla="*/ 0 h 120"/>
                            <a:gd name="T42" fmla="*/ 0 w 72"/>
                            <a:gd name="T43" fmla="*/ 0 h 120"/>
                            <a:gd name="T44" fmla="*/ 0 w 72"/>
                            <a:gd name="T45" fmla="*/ 0 h 120"/>
                            <a:gd name="T46" fmla="*/ 0 w 72"/>
                            <a:gd name="T47" fmla="*/ 0 h 120"/>
                            <a:gd name="T48" fmla="*/ 0 w 72"/>
                            <a:gd name="T49" fmla="*/ 0 h 120"/>
                            <a:gd name="T50" fmla="*/ 0 w 72"/>
                            <a:gd name="T51" fmla="*/ 0 h 120"/>
                            <a:gd name="T52" fmla="*/ 0 w 72"/>
                            <a:gd name="T53" fmla="*/ 0 h 120"/>
                            <a:gd name="T54" fmla="*/ 1 w 72"/>
                            <a:gd name="T55" fmla="*/ 0 h 120"/>
                            <a:gd name="T56" fmla="*/ 1 w 72"/>
                            <a:gd name="T57" fmla="*/ 0 h 120"/>
                            <a:gd name="T58" fmla="*/ 1 w 72"/>
                            <a:gd name="T59" fmla="*/ 0 h 120"/>
                            <a:gd name="T60" fmla="*/ 1 w 72"/>
                            <a:gd name="T61" fmla="*/ 0 h 120"/>
                            <a:gd name="T62" fmla="*/ 0 w 72"/>
                            <a:gd name="T63" fmla="*/ 0 h 120"/>
                            <a:gd name="T64" fmla="*/ 0 w 72"/>
                            <a:gd name="T65" fmla="*/ 0 h 120"/>
                            <a:gd name="T66" fmla="*/ 0 w 72"/>
                            <a:gd name="T67" fmla="*/ 1 h 120"/>
                            <a:gd name="T68" fmla="*/ 0 w 72"/>
                            <a:gd name="T69" fmla="*/ 1 h 120"/>
                            <a:gd name="T70" fmla="*/ 0 w 72"/>
                            <a:gd name="T71" fmla="*/ 1 h 120"/>
                            <a:gd name="T72" fmla="*/ 0 w 72"/>
                            <a:gd name="T73" fmla="*/ 1 h 120"/>
                            <a:gd name="T74" fmla="*/ 0 w 72"/>
                            <a:gd name="T75" fmla="*/ 1 h 120"/>
                            <a:gd name="T76" fmla="*/ 0 w 72"/>
                            <a:gd name="T77" fmla="*/ 1 h 120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w 72"/>
                            <a:gd name="T118" fmla="*/ 0 h 120"/>
                            <a:gd name="T119" fmla="*/ 72 w 72"/>
                            <a:gd name="T120" fmla="*/ 120 h 120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T117" t="T118" r="T119" b="T120"/>
                          <a:pathLst>
                            <a:path w="72" h="120">
                              <a:moveTo>
                                <a:pt x="3" y="117"/>
                              </a:moveTo>
                              <a:lnTo>
                                <a:pt x="6" y="105"/>
                              </a:lnTo>
                              <a:lnTo>
                                <a:pt x="7" y="105"/>
                              </a:lnTo>
                              <a:cubicBezTo>
                                <a:pt x="9" y="106"/>
                                <a:pt x="10" y="108"/>
                                <a:pt x="11" y="108"/>
                              </a:cubicBezTo>
                              <a:cubicBezTo>
                                <a:pt x="12" y="109"/>
                                <a:pt x="14" y="110"/>
                                <a:pt x="15" y="110"/>
                              </a:cubicBezTo>
                              <a:cubicBezTo>
                                <a:pt x="18" y="110"/>
                                <a:pt x="20" y="108"/>
                                <a:pt x="22" y="105"/>
                              </a:cubicBezTo>
                              <a:cubicBezTo>
                                <a:pt x="25" y="102"/>
                                <a:pt x="28" y="93"/>
                                <a:pt x="33" y="79"/>
                              </a:cubicBezTo>
                              <a:cubicBezTo>
                                <a:pt x="31" y="73"/>
                                <a:pt x="27" y="61"/>
                                <a:pt x="21" y="44"/>
                              </a:cubicBezTo>
                              <a:lnTo>
                                <a:pt x="15" y="26"/>
                              </a:lnTo>
                              <a:lnTo>
                                <a:pt x="10" y="12"/>
                              </a:lnTo>
                              <a:cubicBezTo>
                                <a:pt x="8" y="7"/>
                                <a:pt x="6" y="4"/>
                                <a:pt x="3" y="4"/>
                              </a:cubicBezTo>
                              <a:lnTo>
                                <a:pt x="0" y="4"/>
                              </a:lnTo>
                              <a:lnTo>
                                <a:pt x="0" y="0"/>
                              </a:lnTo>
                              <a:cubicBezTo>
                                <a:pt x="5" y="0"/>
                                <a:pt x="9" y="0"/>
                                <a:pt x="12" y="0"/>
                              </a:cubicBezTo>
                              <a:cubicBezTo>
                                <a:pt x="15" y="0"/>
                                <a:pt x="22" y="0"/>
                                <a:pt x="32" y="0"/>
                              </a:cubicBezTo>
                              <a:lnTo>
                                <a:pt x="32" y="4"/>
                              </a:lnTo>
                              <a:lnTo>
                                <a:pt x="27" y="4"/>
                              </a:lnTo>
                              <a:cubicBezTo>
                                <a:pt x="25" y="4"/>
                                <a:pt x="24" y="5"/>
                                <a:pt x="23" y="5"/>
                              </a:cubicBezTo>
                              <a:cubicBezTo>
                                <a:pt x="22" y="6"/>
                                <a:pt x="22" y="7"/>
                                <a:pt x="22" y="8"/>
                              </a:cubicBezTo>
                              <a:cubicBezTo>
                                <a:pt x="22" y="9"/>
                                <a:pt x="22" y="11"/>
                                <a:pt x="23" y="13"/>
                              </a:cubicBezTo>
                              <a:cubicBezTo>
                                <a:pt x="28" y="28"/>
                                <a:pt x="33" y="44"/>
                                <a:pt x="39" y="60"/>
                              </a:cubicBezTo>
                              <a:cubicBezTo>
                                <a:pt x="45" y="45"/>
                                <a:pt x="50" y="30"/>
                                <a:pt x="54" y="16"/>
                              </a:cubicBezTo>
                              <a:cubicBezTo>
                                <a:pt x="56" y="12"/>
                                <a:pt x="56" y="9"/>
                                <a:pt x="56" y="9"/>
                              </a:cubicBezTo>
                              <a:cubicBezTo>
                                <a:pt x="56" y="7"/>
                                <a:pt x="55" y="6"/>
                                <a:pt x="52" y="5"/>
                              </a:cubicBezTo>
                              <a:lnTo>
                                <a:pt x="47" y="4"/>
                              </a:lnTo>
                              <a:lnTo>
                                <a:pt x="47" y="0"/>
                              </a:lnTo>
                              <a:cubicBezTo>
                                <a:pt x="52" y="0"/>
                                <a:pt x="57" y="0"/>
                                <a:pt x="61" y="0"/>
                              </a:cubicBezTo>
                              <a:cubicBezTo>
                                <a:pt x="65" y="0"/>
                                <a:pt x="69" y="0"/>
                                <a:pt x="72" y="0"/>
                              </a:cubicBezTo>
                              <a:lnTo>
                                <a:pt x="72" y="4"/>
                              </a:lnTo>
                              <a:lnTo>
                                <a:pt x="70" y="4"/>
                              </a:lnTo>
                              <a:cubicBezTo>
                                <a:pt x="69" y="4"/>
                                <a:pt x="68" y="5"/>
                                <a:pt x="67" y="5"/>
                              </a:cubicBezTo>
                              <a:cubicBezTo>
                                <a:pt x="66" y="6"/>
                                <a:pt x="65" y="7"/>
                                <a:pt x="64" y="8"/>
                              </a:cubicBezTo>
                              <a:cubicBezTo>
                                <a:pt x="63" y="11"/>
                                <a:pt x="59" y="21"/>
                                <a:pt x="52" y="39"/>
                              </a:cubicBezTo>
                              <a:cubicBezTo>
                                <a:pt x="50" y="44"/>
                                <a:pt x="45" y="57"/>
                                <a:pt x="38" y="79"/>
                              </a:cubicBezTo>
                              <a:cubicBezTo>
                                <a:pt x="31" y="97"/>
                                <a:pt x="27" y="107"/>
                                <a:pt x="26" y="109"/>
                              </a:cubicBezTo>
                              <a:cubicBezTo>
                                <a:pt x="25" y="112"/>
                                <a:pt x="22" y="115"/>
                                <a:pt x="20" y="117"/>
                              </a:cubicBezTo>
                              <a:cubicBezTo>
                                <a:pt x="17" y="119"/>
                                <a:pt x="14" y="120"/>
                                <a:pt x="11" y="120"/>
                              </a:cubicBezTo>
                              <a:cubicBezTo>
                                <a:pt x="10" y="120"/>
                                <a:pt x="8" y="120"/>
                                <a:pt x="7" y="119"/>
                              </a:cubicBezTo>
                              <a:cubicBezTo>
                                <a:pt x="6" y="119"/>
                                <a:pt x="4" y="118"/>
                                <a:pt x="3" y="11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5F88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9" name="Freeform 66"/>
                      <wps:cNvSpPr>
                        <a:spLocks noEditPoints="1"/>
                      </wps:cNvSpPr>
                      <wps:spPr bwMode="auto">
                        <a:xfrm>
                          <a:off x="508" y="374"/>
                          <a:ext cx="13" cy="15"/>
                        </a:xfrm>
                        <a:custGeom>
                          <a:avLst/>
                          <a:gdLst>
                            <a:gd name="T0" fmla="*/ 0 w 65"/>
                            <a:gd name="T1" fmla="*/ 0 h 78"/>
                            <a:gd name="T2" fmla="*/ 0 w 65"/>
                            <a:gd name="T3" fmla="*/ 0 h 78"/>
                            <a:gd name="T4" fmla="*/ 0 w 65"/>
                            <a:gd name="T5" fmla="*/ 0 h 78"/>
                            <a:gd name="T6" fmla="*/ 0 w 65"/>
                            <a:gd name="T7" fmla="*/ 0 h 78"/>
                            <a:gd name="T8" fmla="*/ 0 w 65"/>
                            <a:gd name="T9" fmla="*/ 0 h 78"/>
                            <a:gd name="T10" fmla="*/ 1 w 65"/>
                            <a:gd name="T11" fmla="*/ 0 h 78"/>
                            <a:gd name="T12" fmla="*/ 0 w 65"/>
                            <a:gd name="T13" fmla="*/ 1 h 78"/>
                            <a:gd name="T14" fmla="*/ 0 w 65"/>
                            <a:gd name="T15" fmla="*/ 1 h 78"/>
                            <a:gd name="T16" fmla="*/ 0 w 65"/>
                            <a:gd name="T17" fmla="*/ 1 h 78"/>
                            <a:gd name="T18" fmla="*/ 0 w 65"/>
                            <a:gd name="T19" fmla="*/ 0 h 78"/>
                            <a:gd name="T20" fmla="*/ 0 w 65"/>
                            <a:gd name="T21" fmla="*/ 0 h 78"/>
                            <a:gd name="T22" fmla="*/ 0 w 65"/>
                            <a:gd name="T23" fmla="*/ 0 h 78"/>
                            <a:gd name="T24" fmla="*/ 0 w 65"/>
                            <a:gd name="T25" fmla="*/ 1 h 78"/>
                            <a:gd name="T26" fmla="*/ 0 w 65"/>
                            <a:gd name="T27" fmla="*/ 1 h 78"/>
                            <a:gd name="T28" fmla="*/ 0 w 65"/>
                            <a:gd name="T29" fmla="*/ 0 h 78"/>
                            <a:gd name="T30" fmla="*/ 0 w 65"/>
                            <a:gd name="T31" fmla="*/ 0 h 78"/>
                            <a:gd name="T32" fmla="*/ 0 w 65"/>
                            <a:gd name="T33" fmla="*/ 0 h 78"/>
                            <a:gd name="T34" fmla="*/ 0 w 65"/>
                            <a:gd name="T35" fmla="*/ 0 h 78"/>
                            <a:gd name="T36" fmla="*/ 0 w 65"/>
                            <a:gd name="T37" fmla="*/ 0 h 78"/>
                            <a:gd name="T38" fmla="*/ 0 w 65"/>
                            <a:gd name="T39" fmla="*/ 0 h 78"/>
                            <a:gd name="T40" fmla="*/ 0 w 65"/>
                            <a:gd name="T41" fmla="*/ 0 h 78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w 65"/>
                            <a:gd name="T64" fmla="*/ 0 h 78"/>
                            <a:gd name="T65" fmla="*/ 65 w 65"/>
                            <a:gd name="T66" fmla="*/ 78 h 78"/>
                          </a:gdLst>
                          <a:ahLst/>
                          <a:cxnLst>
                            <a:cxn ang="T42">
                              <a:pos x="T0" y="T1"/>
                            </a:cxn>
                            <a:cxn ang="T43">
                              <a:pos x="T2" y="T3"/>
                            </a:cxn>
                            <a:cxn ang="T44">
                              <a:pos x="T4" y="T5"/>
                            </a:cxn>
                            <a:cxn ang="T45">
                              <a:pos x="T6" y="T7"/>
                            </a:cxn>
                            <a:cxn ang="T46">
                              <a:pos x="T8" y="T9"/>
                            </a:cxn>
                            <a:cxn ang="T47">
                              <a:pos x="T10" y="T11"/>
                            </a:cxn>
                            <a:cxn ang="T48">
                              <a:pos x="T12" y="T13"/>
                            </a:cxn>
                            <a:cxn ang="T49">
                              <a:pos x="T14" y="T15"/>
                            </a:cxn>
                            <a:cxn ang="T50">
                              <a:pos x="T16" y="T17"/>
                            </a:cxn>
                            <a:cxn ang="T51">
                              <a:pos x="T18" y="T19"/>
                            </a:cxn>
                            <a:cxn ang="T52">
                              <a:pos x="T20" y="T21"/>
                            </a:cxn>
                            <a:cxn ang="T53">
                              <a:pos x="T22" y="T23"/>
                            </a:cxn>
                            <a:cxn ang="T54">
                              <a:pos x="T24" y="T25"/>
                            </a:cxn>
                            <a:cxn ang="T55">
                              <a:pos x="T26" y="T27"/>
                            </a:cxn>
                            <a:cxn ang="T56">
                              <a:pos x="T28" y="T29"/>
                            </a:cxn>
                            <a:cxn ang="T57">
                              <a:pos x="T30" y="T31"/>
                            </a:cxn>
                            <a:cxn ang="T58">
                              <a:pos x="T32" y="T33"/>
                            </a:cxn>
                            <a:cxn ang="T59">
                              <a:pos x="T34" y="T35"/>
                            </a:cxn>
                            <a:cxn ang="T60">
                              <a:pos x="T36" y="T37"/>
                            </a:cxn>
                            <a:cxn ang="T61">
                              <a:pos x="T38" y="T39"/>
                            </a:cxn>
                            <a:cxn ang="T62">
                              <a:pos x="T40" y="T41"/>
                            </a:cxn>
                          </a:cxnLst>
                          <a:rect l="T63" t="T64" r="T65" b="T66"/>
                          <a:pathLst>
                            <a:path w="65" h="78">
                              <a:moveTo>
                                <a:pt x="0" y="39"/>
                              </a:moveTo>
                              <a:cubicBezTo>
                                <a:pt x="0" y="31"/>
                                <a:pt x="2" y="25"/>
                                <a:pt x="4" y="19"/>
                              </a:cubicBezTo>
                              <a:cubicBezTo>
                                <a:pt x="7" y="13"/>
                                <a:pt x="11" y="9"/>
                                <a:pt x="16" y="5"/>
                              </a:cubicBezTo>
                              <a:cubicBezTo>
                                <a:pt x="22" y="2"/>
                                <a:pt x="27" y="0"/>
                                <a:pt x="34" y="0"/>
                              </a:cubicBezTo>
                              <a:cubicBezTo>
                                <a:pt x="43" y="0"/>
                                <a:pt x="51" y="4"/>
                                <a:pt x="57" y="10"/>
                              </a:cubicBezTo>
                              <a:cubicBezTo>
                                <a:pt x="62" y="17"/>
                                <a:pt x="65" y="26"/>
                                <a:pt x="65" y="37"/>
                              </a:cubicBezTo>
                              <a:cubicBezTo>
                                <a:pt x="65" y="50"/>
                                <a:pt x="61" y="60"/>
                                <a:pt x="54" y="68"/>
                              </a:cubicBezTo>
                              <a:cubicBezTo>
                                <a:pt x="47" y="75"/>
                                <a:pt x="40" y="78"/>
                                <a:pt x="30" y="78"/>
                              </a:cubicBezTo>
                              <a:cubicBezTo>
                                <a:pt x="21" y="78"/>
                                <a:pt x="14" y="75"/>
                                <a:pt x="9" y="68"/>
                              </a:cubicBezTo>
                              <a:cubicBezTo>
                                <a:pt x="3" y="61"/>
                                <a:pt x="0" y="51"/>
                                <a:pt x="0" y="39"/>
                              </a:cubicBezTo>
                              <a:close/>
                              <a:moveTo>
                                <a:pt x="13" y="33"/>
                              </a:moveTo>
                              <a:cubicBezTo>
                                <a:pt x="13" y="44"/>
                                <a:pt x="15" y="53"/>
                                <a:pt x="18" y="61"/>
                              </a:cubicBezTo>
                              <a:cubicBezTo>
                                <a:pt x="22" y="69"/>
                                <a:pt x="28" y="73"/>
                                <a:pt x="35" y="73"/>
                              </a:cubicBezTo>
                              <a:cubicBezTo>
                                <a:pt x="40" y="73"/>
                                <a:pt x="44" y="70"/>
                                <a:pt x="48" y="65"/>
                              </a:cubicBezTo>
                              <a:cubicBezTo>
                                <a:pt x="51" y="60"/>
                                <a:pt x="53" y="53"/>
                                <a:pt x="53" y="43"/>
                              </a:cubicBezTo>
                              <a:cubicBezTo>
                                <a:pt x="53" y="35"/>
                                <a:pt x="52" y="28"/>
                                <a:pt x="50" y="23"/>
                              </a:cubicBezTo>
                              <a:cubicBezTo>
                                <a:pt x="48" y="17"/>
                                <a:pt x="45" y="13"/>
                                <a:pt x="42" y="10"/>
                              </a:cubicBezTo>
                              <a:cubicBezTo>
                                <a:pt x="39" y="7"/>
                                <a:pt x="35" y="6"/>
                                <a:pt x="31" y="6"/>
                              </a:cubicBezTo>
                              <a:cubicBezTo>
                                <a:pt x="28" y="6"/>
                                <a:pt x="25" y="7"/>
                                <a:pt x="22" y="9"/>
                              </a:cubicBezTo>
                              <a:cubicBezTo>
                                <a:pt x="19" y="11"/>
                                <a:pt x="17" y="14"/>
                                <a:pt x="15" y="17"/>
                              </a:cubicBezTo>
                              <a:cubicBezTo>
                                <a:pt x="14" y="22"/>
                                <a:pt x="13" y="27"/>
                                <a:pt x="13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F7A95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0" name="Freeform 67"/>
                      <wps:cNvSpPr>
                        <a:spLocks/>
                      </wps:cNvSpPr>
                      <wps:spPr bwMode="auto">
                        <a:xfrm>
                          <a:off x="523" y="366"/>
                          <a:ext cx="8" cy="22"/>
                        </a:xfrm>
                        <a:custGeom>
                          <a:avLst/>
                          <a:gdLst>
                            <a:gd name="T0" fmla="*/ 0 w 44"/>
                            <a:gd name="T1" fmla="*/ 0 h 119"/>
                            <a:gd name="T2" fmla="*/ 0 w 44"/>
                            <a:gd name="T3" fmla="*/ 1 h 119"/>
                            <a:gd name="T4" fmla="*/ 0 w 44"/>
                            <a:gd name="T5" fmla="*/ 1 h 119"/>
                            <a:gd name="T6" fmla="*/ 0 w 44"/>
                            <a:gd name="T7" fmla="*/ 1 h 119"/>
                            <a:gd name="T8" fmla="*/ 0 w 44"/>
                            <a:gd name="T9" fmla="*/ 1 h 119"/>
                            <a:gd name="T10" fmla="*/ 0 w 44"/>
                            <a:gd name="T11" fmla="*/ 1 h 119"/>
                            <a:gd name="T12" fmla="*/ 0 w 44"/>
                            <a:gd name="T13" fmla="*/ 1 h 119"/>
                            <a:gd name="T14" fmla="*/ 0 w 44"/>
                            <a:gd name="T15" fmla="*/ 1 h 119"/>
                            <a:gd name="T16" fmla="*/ 0 w 44"/>
                            <a:gd name="T17" fmla="*/ 1 h 119"/>
                            <a:gd name="T18" fmla="*/ 0 w 44"/>
                            <a:gd name="T19" fmla="*/ 1 h 119"/>
                            <a:gd name="T20" fmla="*/ 0 w 44"/>
                            <a:gd name="T21" fmla="*/ 1 h 119"/>
                            <a:gd name="T22" fmla="*/ 0 w 44"/>
                            <a:gd name="T23" fmla="*/ 1 h 119"/>
                            <a:gd name="T24" fmla="*/ 0 w 44"/>
                            <a:gd name="T25" fmla="*/ 0 h 119"/>
                            <a:gd name="T26" fmla="*/ 0 w 44"/>
                            <a:gd name="T27" fmla="*/ 0 h 119"/>
                            <a:gd name="T28" fmla="*/ 0 w 44"/>
                            <a:gd name="T29" fmla="*/ 0 h 119"/>
                            <a:gd name="T30" fmla="*/ 0 w 44"/>
                            <a:gd name="T31" fmla="*/ 0 h 119"/>
                            <a:gd name="T32" fmla="*/ 0 w 44"/>
                            <a:gd name="T33" fmla="*/ 0 h 119"/>
                            <a:gd name="T34" fmla="*/ 0 w 44"/>
                            <a:gd name="T35" fmla="*/ 0 h 119"/>
                            <a:gd name="T36" fmla="*/ 0 w 44"/>
                            <a:gd name="T37" fmla="*/ 0 h 119"/>
                            <a:gd name="T38" fmla="*/ 0 w 44"/>
                            <a:gd name="T39" fmla="*/ 0 h 119"/>
                            <a:gd name="T40" fmla="*/ 0 w 44"/>
                            <a:gd name="T41" fmla="*/ 0 h 119"/>
                            <a:gd name="T42" fmla="*/ 0 w 44"/>
                            <a:gd name="T43" fmla="*/ 0 h 119"/>
                            <a:gd name="T44" fmla="*/ 0 w 44"/>
                            <a:gd name="T45" fmla="*/ 0 h 119"/>
                            <a:gd name="T46" fmla="*/ 0 w 44"/>
                            <a:gd name="T47" fmla="*/ 0 h 119"/>
                            <a:gd name="T48" fmla="*/ 0 w 44"/>
                            <a:gd name="T49" fmla="*/ 0 h 119"/>
                            <a:gd name="T50" fmla="*/ 0 w 44"/>
                            <a:gd name="T51" fmla="*/ 0 h 119"/>
                            <a:gd name="T52" fmla="*/ 0 w 44"/>
                            <a:gd name="T53" fmla="*/ 0 h 119"/>
                            <a:gd name="T54" fmla="*/ 0 w 44"/>
                            <a:gd name="T55" fmla="*/ 0 h 119"/>
                            <a:gd name="T56" fmla="*/ 0 w 44"/>
                            <a:gd name="T57" fmla="*/ 0 h 119"/>
                            <a:gd name="T58" fmla="*/ 0 w 44"/>
                            <a:gd name="T59" fmla="*/ 0 h 119"/>
                            <a:gd name="T60" fmla="*/ 0 w 44"/>
                            <a:gd name="T61" fmla="*/ 0 h 119"/>
                            <a:gd name="T62" fmla="*/ 0 w 44"/>
                            <a:gd name="T63" fmla="*/ 0 h 119"/>
                            <a:gd name="T64" fmla="*/ 0 w 44"/>
                            <a:gd name="T65" fmla="*/ 0 h 119"/>
                            <a:gd name="T66" fmla="*/ 0 w 44"/>
                            <a:gd name="T67" fmla="*/ 0 h 119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w 44"/>
                            <a:gd name="T103" fmla="*/ 0 h 119"/>
                            <a:gd name="T104" fmla="*/ 44 w 44"/>
                            <a:gd name="T105" fmla="*/ 119 h 119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T102" t="T103" r="T104" b="T105"/>
                          <a:pathLst>
                            <a:path w="44" h="119">
                              <a:moveTo>
                                <a:pt x="23" y="56"/>
                              </a:moveTo>
                              <a:lnTo>
                                <a:pt x="23" y="87"/>
                              </a:lnTo>
                              <a:cubicBezTo>
                                <a:pt x="23" y="101"/>
                                <a:pt x="23" y="110"/>
                                <a:pt x="24" y="111"/>
                              </a:cubicBezTo>
                              <a:cubicBezTo>
                                <a:pt x="25" y="113"/>
                                <a:pt x="27" y="114"/>
                                <a:pt x="31" y="114"/>
                              </a:cubicBezTo>
                              <a:lnTo>
                                <a:pt x="37" y="114"/>
                              </a:lnTo>
                              <a:lnTo>
                                <a:pt x="37" y="119"/>
                              </a:lnTo>
                              <a:cubicBezTo>
                                <a:pt x="30" y="118"/>
                                <a:pt x="24" y="118"/>
                                <a:pt x="21" y="118"/>
                              </a:cubicBezTo>
                              <a:lnTo>
                                <a:pt x="0" y="119"/>
                              </a:lnTo>
                              <a:lnTo>
                                <a:pt x="0" y="114"/>
                              </a:lnTo>
                              <a:lnTo>
                                <a:pt x="5" y="114"/>
                              </a:lnTo>
                              <a:cubicBezTo>
                                <a:pt x="8" y="114"/>
                                <a:pt x="10" y="113"/>
                                <a:pt x="11" y="112"/>
                              </a:cubicBezTo>
                              <a:cubicBezTo>
                                <a:pt x="12" y="109"/>
                                <a:pt x="12" y="101"/>
                                <a:pt x="12" y="87"/>
                              </a:cubicBezTo>
                              <a:lnTo>
                                <a:pt x="12" y="56"/>
                              </a:lnTo>
                              <a:lnTo>
                                <a:pt x="2" y="57"/>
                              </a:lnTo>
                              <a:lnTo>
                                <a:pt x="2" y="53"/>
                              </a:lnTo>
                              <a:cubicBezTo>
                                <a:pt x="6" y="52"/>
                                <a:pt x="9" y="50"/>
                                <a:pt x="12" y="48"/>
                              </a:cubicBezTo>
                              <a:lnTo>
                                <a:pt x="12" y="38"/>
                              </a:lnTo>
                              <a:cubicBezTo>
                                <a:pt x="12" y="32"/>
                                <a:pt x="13" y="28"/>
                                <a:pt x="14" y="25"/>
                              </a:cubicBezTo>
                              <a:cubicBezTo>
                                <a:pt x="15" y="22"/>
                                <a:pt x="17" y="18"/>
                                <a:pt x="21" y="14"/>
                              </a:cubicBezTo>
                              <a:cubicBezTo>
                                <a:pt x="26" y="8"/>
                                <a:pt x="29" y="4"/>
                                <a:pt x="32" y="2"/>
                              </a:cubicBezTo>
                              <a:cubicBezTo>
                                <a:pt x="34" y="1"/>
                                <a:pt x="36" y="0"/>
                                <a:pt x="38" y="0"/>
                              </a:cubicBezTo>
                              <a:cubicBezTo>
                                <a:pt x="40" y="0"/>
                                <a:pt x="42" y="1"/>
                                <a:pt x="44" y="1"/>
                              </a:cubicBezTo>
                              <a:cubicBezTo>
                                <a:pt x="44" y="4"/>
                                <a:pt x="44" y="6"/>
                                <a:pt x="44" y="8"/>
                              </a:cubicBezTo>
                              <a:cubicBezTo>
                                <a:pt x="44" y="10"/>
                                <a:pt x="44" y="12"/>
                                <a:pt x="44" y="15"/>
                              </a:cubicBezTo>
                              <a:lnTo>
                                <a:pt x="42" y="16"/>
                              </a:lnTo>
                              <a:cubicBezTo>
                                <a:pt x="40" y="13"/>
                                <a:pt x="37" y="11"/>
                                <a:pt x="33" y="11"/>
                              </a:cubicBezTo>
                              <a:cubicBezTo>
                                <a:pt x="30" y="11"/>
                                <a:pt x="27" y="13"/>
                                <a:pt x="25" y="16"/>
                              </a:cubicBezTo>
                              <a:cubicBezTo>
                                <a:pt x="24" y="19"/>
                                <a:pt x="23" y="26"/>
                                <a:pt x="23" y="38"/>
                              </a:cubicBezTo>
                              <a:lnTo>
                                <a:pt x="23" y="48"/>
                              </a:lnTo>
                              <a:cubicBezTo>
                                <a:pt x="30" y="48"/>
                                <a:pt x="36" y="48"/>
                                <a:pt x="41" y="48"/>
                              </a:cubicBezTo>
                              <a:lnTo>
                                <a:pt x="40" y="56"/>
                              </a:lnTo>
                              <a:lnTo>
                                <a:pt x="32" y="56"/>
                              </a:lnTo>
                              <a:cubicBezTo>
                                <a:pt x="30" y="56"/>
                                <a:pt x="27" y="56"/>
                                <a:pt x="23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8A36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1" name="Freeform 68"/>
                      <wps:cNvSpPr>
                        <a:spLocks/>
                      </wps:cNvSpPr>
                      <wps:spPr bwMode="auto">
                        <a:xfrm>
                          <a:off x="539" y="367"/>
                          <a:ext cx="9" cy="27"/>
                        </a:xfrm>
                        <a:custGeom>
                          <a:avLst/>
                          <a:gdLst>
                            <a:gd name="T0" fmla="*/ 0 w 43"/>
                            <a:gd name="T1" fmla="*/ 1 h 144"/>
                            <a:gd name="T2" fmla="*/ 0 w 43"/>
                            <a:gd name="T3" fmla="*/ 1 h 144"/>
                            <a:gd name="T4" fmla="*/ 0 w 43"/>
                            <a:gd name="T5" fmla="*/ 1 h 144"/>
                            <a:gd name="T6" fmla="*/ 0 w 43"/>
                            <a:gd name="T7" fmla="*/ 1 h 144"/>
                            <a:gd name="T8" fmla="*/ 0 w 43"/>
                            <a:gd name="T9" fmla="*/ 1 h 144"/>
                            <a:gd name="T10" fmla="*/ 0 w 43"/>
                            <a:gd name="T11" fmla="*/ 1 h 144"/>
                            <a:gd name="T12" fmla="*/ 0 w 43"/>
                            <a:gd name="T13" fmla="*/ 1 h 144"/>
                            <a:gd name="T14" fmla="*/ 0 w 43"/>
                            <a:gd name="T15" fmla="*/ 0 h 144"/>
                            <a:gd name="T16" fmla="*/ 0 w 43"/>
                            <a:gd name="T17" fmla="*/ 0 h 144"/>
                            <a:gd name="T18" fmla="*/ 0 w 43"/>
                            <a:gd name="T19" fmla="*/ 0 h 144"/>
                            <a:gd name="T20" fmla="*/ 0 w 43"/>
                            <a:gd name="T21" fmla="*/ 0 h 144"/>
                            <a:gd name="T22" fmla="*/ 0 w 43"/>
                            <a:gd name="T23" fmla="*/ 0 h 144"/>
                            <a:gd name="T24" fmla="*/ 0 w 43"/>
                            <a:gd name="T25" fmla="*/ 0 h 144"/>
                            <a:gd name="T26" fmla="*/ 0 w 43"/>
                            <a:gd name="T27" fmla="*/ 0 h 144"/>
                            <a:gd name="T28" fmla="*/ 0 w 43"/>
                            <a:gd name="T29" fmla="*/ 0 h 144"/>
                            <a:gd name="T30" fmla="*/ 0 w 43"/>
                            <a:gd name="T31" fmla="*/ 0 h 144"/>
                            <a:gd name="T32" fmla="*/ 0 w 43"/>
                            <a:gd name="T33" fmla="*/ 0 h 144"/>
                            <a:gd name="T34" fmla="*/ 0 w 43"/>
                            <a:gd name="T35" fmla="*/ 0 h 144"/>
                            <a:gd name="T36" fmla="*/ 0 w 43"/>
                            <a:gd name="T37" fmla="*/ 0 h 144"/>
                            <a:gd name="T38" fmla="*/ 0 w 43"/>
                            <a:gd name="T39" fmla="*/ 1 h 144"/>
                            <a:gd name="T40" fmla="*/ 0 w 43"/>
                            <a:gd name="T41" fmla="*/ 1 h 144"/>
                            <a:gd name="T42" fmla="*/ 0 w 43"/>
                            <a:gd name="T43" fmla="*/ 1 h 144"/>
                            <a:gd name="T44" fmla="*/ 0 w 43"/>
                            <a:gd name="T45" fmla="*/ 1 h 144"/>
                            <a:gd name="T46" fmla="*/ 0 w 43"/>
                            <a:gd name="T47" fmla="*/ 1 h 14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w 43"/>
                            <a:gd name="T73" fmla="*/ 0 h 144"/>
                            <a:gd name="T74" fmla="*/ 43 w 43"/>
                            <a:gd name="T75" fmla="*/ 144 h 144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T72" t="T73" r="T74" b="T75"/>
                          <a:pathLst>
                            <a:path w="43" h="144">
                              <a:moveTo>
                                <a:pt x="0" y="143"/>
                              </a:moveTo>
                              <a:cubicBezTo>
                                <a:pt x="0" y="141"/>
                                <a:pt x="0" y="139"/>
                                <a:pt x="0" y="138"/>
                              </a:cubicBezTo>
                              <a:lnTo>
                                <a:pt x="0" y="131"/>
                              </a:lnTo>
                              <a:lnTo>
                                <a:pt x="1" y="130"/>
                              </a:lnTo>
                              <a:cubicBezTo>
                                <a:pt x="4" y="132"/>
                                <a:pt x="6" y="133"/>
                                <a:pt x="8" y="133"/>
                              </a:cubicBezTo>
                              <a:cubicBezTo>
                                <a:pt x="12" y="133"/>
                                <a:pt x="14" y="131"/>
                                <a:pt x="16" y="129"/>
                              </a:cubicBezTo>
                              <a:cubicBezTo>
                                <a:pt x="17" y="126"/>
                                <a:pt x="18" y="118"/>
                                <a:pt x="18" y="105"/>
                              </a:cubicBezTo>
                              <a:lnTo>
                                <a:pt x="18" y="37"/>
                              </a:lnTo>
                              <a:cubicBezTo>
                                <a:pt x="18" y="20"/>
                                <a:pt x="18" y="10"/>
                                <a:pt x="17" y="8"/>
                              </a:cubicBezTo>
                              <a:cubicBezTo>
                                <a:pt x="16" y="6"/>
                                <a:pt x="13" y="5"/>
                                <a:pt x="9" y="5"/>
                              </a:cubicBezTo>
                              <a:lnTo>
                                <a:pt x="4" y="5"/>
                              </a:lnTo>
                              <a:lnTo>
                                <a:pt x="4" y="0"/>
                              </a:lnTo>
                              <a:cubicBezTo>
                                <a:pt x="9" y="1"/>
                                <a:pt x="15" y="1"/>
                                <a:pt x="23" y="1"/>
                              </a:cubicBezTo>
                              <a:cubicBezTo>
                                <a:pt x="31" y="1"/>
                                <a:pt x="38" y="1"/>
                                <a:pt x="43" y="0"/>
                              </a:cubicBezTo>
                              <a:lnTo>
                                <a:pt x="43" y="5"/>
                              </a:lnTo>
                              <a:lnTo>
                                <a:pt x="39" y="6"/>
                              </a:lnTo>
                              <a:cubicBezTo>
                                <a:pt x="35" y="6"/>
                                <a:pt x="33" y="6"/>
                                <a:pt x="33" y="7"/>
                              </a:cubicBezTo>
                              <a:cubicBezTo>
                                <a:pt x="32" y="8"/>
                                <a:pt x="31" y="9"/>
                                <a:pt x="31" y="10"/>
                              </a:cubicBezTo>
                              <a:cubicBezTo>
                                <a:pt x="31" y="11"/>
                                <a:pt x="31" y="16"/>
                                <a:pt x="31" y="23"/>
                              </a:cubicBezTo>
                              <a:lnTo>
                                <a:pt x="31" y="91"/>
                              </a:lnTo>
                              <a:cubicBezTo>
                                <a:pt x="31" y="103"/>
                                <a:pt x="30" y="111"/>
                                <a:pt x="29" y="116"/>
                              </a:cubicBezTo>
                              <a:cubicBezTo>
                                <a:pt x="27" y="123"/>
                                <a:pt x="23" y="130"/>
                                <a:pt x="18" y="136"/>
                              </a:cubicBezTo>
                              <a:cubicBezTo>
                                <a:pt x="13" y="141"/>
                                <a:pt x="8" y="144"/>
                                <a:pt x="3" y="144"/>
                              </a:cubicBezTo>
                              <a:cubicBezTo>
                                <a:pt x="2" y="144"/>
                                <a:pt x="1" y="144"/>
                                <a:pt x="0" y="1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C3425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2" name="Freeform 69"/>
                      <wps:cNvSpPr>
                        <a:spLocks noEditPoints="1"/>
                      </wps:cNvSpPr>
                      <wps:spPr bwMode="auto">
                        <a:xfrm>
                          <a:off x="550" y="374"/>
                          <a:ext cx="11" cy="15"/>
                        </a:xfrm>
                        <a:custGeom>
                          <a:avLst/>
                          <a:gdLst>
                            <a:gd name="T0" fmla="*/ 0 w 58"/>
                            <a:gd name="T1" fmla="*/ 0 h 78"/>
                            <a:gd name="T2" fmla="*/ 0 w 58"/>
                            <a:gd name="T3" fmla="*/ 0 h 78"/>
                            <a:gd name="T4" fmla="*/ 0 w 58"/>
                            <a:gd name="T5" fmla="*/ 1 h 78"/>
                            <a:gd name="T6" fmla="*/ 0 w 58"/>
                            <a:gd name="T7" fmla="*/ 1 h 78"/>
                            <a:gd name="T8" fmla="*/ 0 w 58"/>
                            <a:gd name="T9" fmla="*/ 0 h 78"/>
                            <a:gd name="T10" fmla="*/ 0 w 58"/>
                            <a:gd name="T11" fmla="*/ 0 h 78"/>
                            <a:gd name="T12" fmla="*/ 0 w 58"/>
                            <a:gd name="T13" fmla="*/ 1 h 78"/>
                            <a:gd name="T14" fmla="*/ 0 w 58"/>
                            <a:gd name="T15" fmla="*/ 1 h 78"/>
                            <a:gd name="T16" fmla="*/ 0 w 58"/>
                            <a:gd name="T17" fmla="*/ 1 h 78"/>
                            <a:gd name="T18" fmla="*/ 0 w 58"/>
                            <a:gd name="T19" fmla="*/ 1 h 78"/>
                            <a:gd name="T20" fmla="*/ 0 w 58"/>
                            <a:gd name="T21" fmla="*/ 0 h 78"/>
                            <a:gd name="T22" fmla="*/ 0 w 58"/>
                            <a:gd name="T23" fmla="*/ 0 h 78"/>
                            <a:gd name="T24" fmla="*/ 0 w 58"/>
                            <a:gd name="T25" fmla="*/ 0 h 78"/>
                            <a:gd name="T26" fmla="*/ 0 w 58"/>
                            <a:gd name="T27" fmla="*/ 0 h 78"/>
                            <a:gd name="T28" fmla="*/ 0 w 58"/>
                            <a:gd name="T29" fmla="*/ 0 h 78"/>
                            <a:gd name="T30" fmla="*/ 0 w 58"/>
                            <a:gd name="T31" fmla="*/ 0 h 78"/>
                            <a:gd name="T32" fmla="*/ 0 w 58"/>
                            <a:gd name="T33" fmla="*/ 0 h 78"/>
                            <a:gd name="T34" fmla="*/ 0 w 58"/>
                            <a:gd name="T35" fmla="*/ 0 h 78"/>
                            <a:gd name="T36" fmla="*/ 0 w 58"/>
                            <a:gd name="T37" fmla="*/ 0 h 78"/>
                            <a:gd name="T38" fmla="*/ 0 w 58"/>
                            <a:gd name="T39" fmla="*/ 0 h 78"/>
                            <a:gd name="T40" fmla="*/ 0 w 58"/>
                            <a:gd name="T41" fmla="*/ 0 h 78"/>
                            <a:gd name="T42" fmla="*/ 0 w 58"/>
                            <a:gd name="T43" fmla="*/ 0 h 78"/>
                            <a:gd name="T44" fmla="*/ 0 w 58"/>
                            <a:gd name="T45" fmla="*/ 0 h 78"/>
                            <a:gd name="T46" fmla="*/ 0 w 58"/>
                            <a:gd name="T47" fmla="*/ 0 h 78"/>
                            <a:gd name="T48" fmla="*/ 0 w 58"/>
                            <a:gd name="T49" fmla="*/ 0 h 78"/>
                            <a:gd name="T50" fmla="*/ 0 w 58"/>
                            <a:gd name="T51" fmla="*/ 0 h 78"/>
                            <a:gd name="T52" fmla="*/ 0 w 58"/>
                            <a:gd name="T53" fmla="*/ 0 h 78"/>
                            <a:gd name="T54" fmla="*/ 0 w 58"/>
                            <a:gd name="T55" fmla="*/ 0 h 78"/>
                            <a:gd name="T56" fmla="*/ 0 w 58"/>
                            <a:gd name="T57" fmla="*/ 0 h 7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58"/>
                            <a:gd name="T88" fmla="*/ 0 h 78"/>
                            <a:gd name="T89" fmla="*/ 58 w 58"/>
                            <a:gd name="T90" fmla="*/ 78 h 7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58" h="78">
                              <a:moveTo>
                                <a:pt x="13" y="38"/>
                              </a:moveTo>
                              <a:cubicBezTo>
                                <a:pt x="13" y="49"/>
                                <a:pt x="15" y="57"/>
                                <a:pt x="19" y="62"/>
                              </a:cubicBezTo>
                              <a:cubicBezTo>
                                <a:pt x="24" y="67"/>
                                <a:pt x="29" y="70"/>
                                <a:pt x="36" y="70"/>
                              </a:cubicBezTo>
                              <a:cubicBezTo>
                                <a:pt x="39" y="70"/>
                                <a:pt x="42" y="69"/>
                                <a:pt x="46" y="68"/>
                              </a:cubicBezTo>
                              <a:cubicBezTo>
                                <a:pt x="49" y="67"/>
                                <a:pt x="52" y="65"/>
                                <a:pt x="55" y="63"/>
                              </a:cubicBezTo>
                              <a:lnTo>
                                <a:pt x="56" y="64"/>
                              </a:lnTo>
                              <a:lnTo>
                                <a:pt x="54" y="71"/>
                              </a:lnTo>
                              <a:cubicBezTo>
                                <a:pt x="50" y="73"/>
                                <a:pt x="46" y="75"/>
                                <a:pt x="42" y="76"/>
                              </a:cubicBezTo>
                              <a:cubicBezTo>
                                <a:pt x="38" y="78"/>
                                <a:pt x="34" y="78"/>
                                <a:pt x="30" y="78"/>
                              </a:cubicBezTo>
                              <a:cubicBezTo>
                                <a:pt x="21" y="78"/>
                                <a:pt x="14" y="75"/>
                                <a:pt x="8" y="68"/>
                              </a:cubicBezTo>
                              <a:cubicBezTo>
                                <a:pt x="3" y="61"/>
                                <a:pt x="0" y="52"/>
                                <a:pt x="0" y="41"/>
                              </a:cubicBezTo>
                              <a:cubicBezTo>
                                <a:pt x="0" y="32"/>
                                <a:pt x="2" y="24"/>
                                <a:pt x="5" y="18"/>
                              </a:cubicBezTo>
                              <a:cubicBezTo>
                                <a:pt x="7" y="13"/>
                                <a:pt x="11" y="9"/>
                                <a:pt x="16" y="6"/>
                              </a:cubicBezTo>
                              <a:cubicBezTo>
                                <a:pt x="22" y="2"/>
                                <a:pt x="27" y="0"/>
                                <a:pt x="32" y="0"/>
                              </a:cubicBezTo>
                              <a:cubicBezTo>
                                <a:pt x="40" y="0"/>
                                <a:pt x="46" y="3"/>
                                <a:pt x="51" y="8"/>
                              </a:cubicBezTo>
                              <a:cubicBezTo>
                                <a:pt x="55" y="14"/>
                                <a:pt x="58" y="22"/>
                                <a:pt x="58" y="31"/>
                              </a:cubicBezTo>
                              <a:lnTo>
                                <a:pt x="58" y="36"/>
                              </a:lnTo>
                              <a:cubicBezTo>
                                <a:pt x="55" y="37"/>
                                <a:pt x="52" y="38"/>
                                <a:pt x="49" y="38"/>
                              </a:cubicBezTo>
                              <a:cubicBezTo>
                                <a:pt x="44" y="38"/>
                                <a:pt x="38" y="38"/>
                                <a:pt x="29" y="38"/>
                              </a:cubicBezTo>
                              <a:lnTo>
                                <a:pt x="13" y="38"/>
                              </a:lnTo>
                              <a:close/>
                              <a:moveTo>
                                <a:pt x="13" y="32"/>
                              </a:moveTo>
                              <a:cubicBezTo>
                                <a:pt x="20" y="33"/>
                                <a:pt x="27" y="33"/>
                                <a:pt x="36" y="33"/>
                              </a:cubicBezTo>
                              <a:cubicBezTo>
                                <a:pt x="39" y="33"/>
                                <a:pt x="42" y="33"/>
                                <a:pt x="45" y="32"/>
                              </a:cubicBezTo>
                              <a:lnTo>
                                <a:pt x="45" y="28"/>
                              </a:lnTo>
                              <a:cubicBezTo>
                                <a:pt x="45" y="23"/>
                                <a:pt x="45" y="19"/>
                                <a:pt x="43" y="15"/>
                              </a:cubicBezTo>
                              <a:cubicBezTo>
                                <a:pt x="42" y="12"/>
                                <a:pt x="40" y="10"/>
                                <a:pt x="38" y="8"/>
                              </a:cubicBezTo>
                              <a:cubicBezTo>
                                <a:pt x="36" y="7"/>
                                <a:pt x="33" y="6"/>
                                <a:pt x="29" y="6"/>
                              </a:cubicBezTo>
                              <a:cubicBezTo>
                                <a:pt x="25" y="6"/>
                                <a:pt x="21" y="8"/>
                                <a:pt x="18" y="12"/>
                              </a:cubicBezTo>
                              <a:cubicBezTo>
                                <a:pt x="15" y="17"/>
                                <a:pt x="13" y="23"/>
                                <a:pt x="13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6124F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Freeform 70"/>
                      <wps:cNvSpPr>
                        <a:spLocks/>
                      </wps:cNvSpPr>
                      <wps:spPr bwMode="auto">
                        <a:xfrm>
                          <a:off x="563" y="374"/>
                          <a:ext cx="9" cy="14"/>
                        </a:xfrm>
                        <a:custGeom>
                          <a:avLst/>
                          <a:gdLst>
                            <a:gd name="T0" fmla="*/ 0 w 49"/>
                            <a:gd name="T1" fmla="*/ 0 h 77"/>
                            <a:gd name="T2" fmla="*/ 0 w 49"/>
                            <a:gd name="T3" fmla="*/ 0 h 77"/>
                            <a:gd name="T4" fmla="*/ 0 w 49"/>
                            <a:gd name="T5" fmla="*/ 0 h 77"/>
                            <a:gd name="T6" fmla="*/ 0 w 49"/>
                            <a:gd name="T7" fmla="*/ 0 h 77"/>
                            <a:gd name="T8" fmla="*/ 0 w 49"/>
                            <a:gd name="T9" fmla="*/ 0 h 77"/>
                            <a:gd name="T10" fmla="*/ 0 w 49"/>
                            <a:gd name="T11" fmla="*/ 0 h 77"/>
                            <a:gd name="T12" fmla="*/ 0 w 49"/>
                            <a:gd name="T13" fmla="*/ 0 h 77"/>
                            <a:gd name="T14" fmla="*/ 0 w 49"/>
                            <a:gd name="T15" fmla="*/ 0 h 77"/>
                            <a:gd name="T16" fmla="*/ 0 w 49"/>
                            <a:gd name="T17" fmla="*/ 0 h 77"/>
                            <a:gd name="T18" fmla="*/ 0 w 49"/>
                            <a:gd name="T19" fmla="*/ 0 h 77"/>
                            <a:gd name="T20" fmla="*/ 0 w 49"/>
                            <a:gd name="T21" fmla="*/ 0 h 77"/>
                            <a:gd name="T22" fmla="*/ 0 w 49"/>
                            <a:gd name="T23" fmla="*/ 0 h 77"/>
                            <a:gd name="T24" fmla="*/ 0 w 49"/>
                            <a:gd name="T25" fmla="*/ 0 h 77"/>
                            <a:gd name="T26" fmla="*/ 0 w 49"/>
                            <a:gd name="T27" fmla="*/ 0 h 77"/>
                            <a:gd name="T28" fmla="*/ 0 w 49"/>
                            <a:gd name="T29" fmla="*/ 0 h 77"/>
                            <a:gd name="T30" fmla="*/ 0 w 49"/>
                            <a:gd name="T31" fmla="*/ 0 h 77"/>
                            <a:gd name="T32" fmla="*/ 0 w 49"/>
                            <a:gd name="T33" fmla="*/ 0 h 77"/>
                            <a:gd name="T34" fmla="*/ 0 w 49"/>
                            <a:gd name="T35" fmla="*/ 0 h 77"/>
                            <a:gd name="T36" fmla="*/ 0 w 49"/>
                            <a:gd name="T37" fmla="*/ 1 h 77"/>
                            <a:gd name="T38" fmla="*/ 0 w 49"/>
                            <a:gd name="T39" fmla="*/ 1 h 77"/>
                            <a:gd name="T40" fmla="*/ 0 w 49"/>
                            <a:gd name="T41" fmla="*/ 1 h 77"/>
                            <a:gd name="T42" fmla="*/ 0 w 49"/>
                            <a:gd name="T43" fmla="*/ 0 h 77"/>
                            <a:gd name="T44" fmla="*/ 0 w 49"/>
                            <a:gd name="T45" fmla="*/ 0 h 77"/>
                            <a:gd name="T46" fmla="*/ 0 w 49"/>
                            <a:gd name="T47" fmla="*/ 0 h 77"/>
                            <a:gd name="T48" fmla="*/ 0 w 49"/>
                            <a:gd name="T49" fmla="*/ 0 h 77"/>
                            <a:gd name="T50" fmla="*/ 0 w 49"/>
                            <a:gd name="T51" fmla="*/ 0 h 77"/>
                            <a:gd name="T52" fmla="*/ 0 w 49"/>
                            <a:gd name="T53" fmla="*/ 0 h 77"/>
                            <a:gd name="T54" fmla="*/ 0 w 49"/>
                            <a:gd name="T55" fmla="*/ 0 h 77"/>
                            <a:gd name="T56" fmla="*/ 0 w 49"/>
                            <a:gd name="T57" fmla="*/ 0 h 77"/>
                            <a:gd name="T58" fmla="*/ 0 w 49"/>
                            <a:gd name="T59" fmla="*/ 0 h 77"/>
                            <a:gd name="T60" fmla="*/ 0 w 49"/>
                            <a:gd name="T61" fmla="*/ 0 h 77"/>
                            <a:gd name="T62" fmla="*/ 0 w 49"/>
                            <a:gd name="T63" fmla="*/ 0 h 77"/>
                            <a:gd name="T64" fmla="*/ 0 w 49"/>
                            <a:gd name="T65" fmla="*/ 0 h 77"/>
                            <a:gd name="T66" fmla="*/ 0 w 49"/>
                            <a:gd name="T67" fmla="*/ 0 h 77"/>
                            <a:gd name="T68" fmla="*/ 0 w 49"/>
                            <a:gd name="T69" fmla="*/ 0 h 77"/>
                            <a:gd name="T70" fmla="*/ 0 w 49"/>
                            <a:gd name="T71" fmla="*/ 0 h 77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49"/>
                            <a:gd name="T109" fmla="*/ 0 h 77"/>
                            <a:gd name="T110" fmla="*/ 49 w 49"/>
                            <a:gd name="T111" fmla="*/ 77 h 77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49" h="77">
                              <a:moveTo>
                                <a:pt x="23" y="18"/>
                              </a:moveTo>
                              <a:cubicBezTo>
                                <a:pt x="25" y="16"/>
                                <a:pt x="27" y="13"/>
                                <a:pt x="29" y="10"/>
                              </a:cubicBezTo>
                              <a:cubicBezTo>
                                <a:pt x="32" y="6"/>
                                <a:pt x="34" y="4"/>
                                <a:pt x="36" y="2"/>
                              </a:cubicBezTo>
                              <a:cubicBezTo>
                                <a:pt x="38" y="1"/>
                                <a:pt x="41" y="0"/>
                                <a:pt x="43" y="0"/>
                              </a:cubicBezTo>
                              <a:cubicBezTo>
                                <a:pt x="45" y="0"/>
                                <a:pt x="47" y="1"/>
                                <a:pt x="48" y="1"/>
                              </a:cubicBezTo>
                              <a:cubicBezTo>
                                <a:pt x="49" y="2"/>
                                <a:pt x="49" y="2"/>
                                <a:pt x="49" y="3"/>
                              </a:cubicBezTo>
                              <a:lnTo>
                                <a:pt x="49" y="4"/>
                              </a:lnTo>
                              <a:cubicBezTo>
                                <a:pt x="49" y="8"/>
                                <a:pt x="48" y="14"/>
                                <a:pt x="48" y="21"/>
                              </a:cubicBezTo>
                              <a:lnTo>
                                <a:pt x="45" y="21"/>
                              </a:lnTo>
                              <a:cubicBezTo>
                                <a:pt x="44" y="19"/>
                                <a:pt x="43" y="17"/>
                                <a:pt x="42" y="16"/>
                              </a:cubicBezTo>
                              <a:cubicBezTo>
                                <a:pt x="40" y="15"/>
                                <a:pt x="38" y="14"/>
                                <a:pt x="37" y="14"/>
                              </a:cubicBezTo>
                              <a:cubicBezTo>
                                <a:pt x="34" y="14"/>
                                <a:pt x="31" y="15"/>
                                <a:pt x="29" y="17"/>
                              </a:cubicBezTo>
                              <a:cubicBezTo>
                                <a:pt x="27" y="19"/>
                                <a:pt x="26" y="22"/>
                                <a:pt x="25" y="26"/>
                              </a:cubicBezTo>
                              <a:cubicBezTo>
                                <a:pt x="24" y="30"/>
                                <a:pt x="24" y="37"/>
                                <a:pt x="24" y="48"/>
                              </a:cubicBezTo>
                              <a:cubicBezTo>
                                <a:pt x="24" y="56"/>
                                <a:pt x="24" y="62"/>
                                <a:pt x="24" y="67"/>
                              </a:cubicBezTo>
                              <a:cubicBezTo>
                                <a:pt x="25" y="69"/>
                                <a:pt x="25" y="70"/>
                                <a:pt x="26" y="70"/>
                              </a:cubicBezTo>
                              <a:cubicBezTo>
                                <a:pt x="27" y="72"/>
                                <a:pt x="30" y="72"/>
                                <a:pt x="33" y="72"/>
                              </a:cubicBezTo>
                              <a:lnTo>
                                <a:pt x="37" y="72"/>
                              </a:lnTo>
                              <a:lnTo>
                                <a:pt x="37" y="77"/>
                              </a:lnTo>
                              <a:cubicBezTo>
                                <a:pt x="30" y="76"/>
                                <a:pt x="24" y="76"/>
                                <a:pt x="18" y="76"/>
                              </a:cubicBezTo>
                              <a:cubicBezTo>
                                <a:pt x="12" y="76"/>
                                <a:pt x="6" y="76"/>
                                <a:pt x="0" y="77"/>
                              </a:cubicBezTo>
                              <a:lnTo>
                                <a:pt x="0" y="72"/>
                              </a:lnTo>
                              <a:lnTo>
                                <a:pt x="7" y="71"/>
                              </a:lnTo>
                              <a:cubicBezTo>
                                <a:pt x="9" y="71"/>
                                <a:pt x="10" y="71"/>
                                <a:pt x="11" y="70"/>
                              </a:cubicBezTo>
                              <a:cubicBezTo>
                                <a:pt x="12" y="69"/>
                                <a:pt x="12" y="67"/>
                                <a:pt x="12" y="62"/>
                              </a:cubicBezTo>
                              <a:cubicBezTo>
                                <a:pt x="12" y="55"/>
                                <a:pt x="13" y="46"/>
                                <a:pt x="13" y="35"/>
                              </a:cubicBezTo>
                              <a:cubicBezTo>
                                <a:pt x="13" y="23"/>
                                <a:pt x="12" y="15"/>
                                <a:pt x="11" y="13"/>
                              </a:cubicBezTo>
                              <a:cubicBezTo>
                                <a:pt x="11" y="11"/>
                                <a:pt x="9" y="11"/>
                                <a:pt x="6" y="11"/>
                              </a:cubicBezTo>
                              <a:lnTo>
                                <a:pt x="0" y="11"/>
                              </a:lnTo>
                              <a:lnTo>
                                <a:pt x="0" y="6"/>
                              </a:lnTo>
                              <a:cubicBezTo>
                                <a:pt x="5" y="6"/>
                                <a:pt x="8" y="5"/>
                                <a:pt x="12" y="4"/>
                              </a:cubicBezTo>
                              <a:cubicBezTo>
                                <a:pt x="15" y="3"/>
                                <a:pt x="18" y="2"/>
                                <a:pt x="21" y="0"/>
                              </a:cubicBezTo>
                              <a:cubicBezTo>
                                <a:pt x="21" y="0"/>
                                <a:pt x="22" y="0"/>
                                <a:pt x="22" y="0"/>
                              </a:cubicBezTo>
                              <a:cubicBezTo>
                                <a:pt x="23" y="0"/>
                                <a:pt x="23" y="0"/>
                                <a:pt x="23" y="0"/>
                              </a:cubicBezTo>
                              <a:cubicBezTo>
                                <a:pt x="24" y="1"/>
                                <a:pt x="24" y="1"/>
                                <a:pt x="24" y="2"/>
                              </a:cubicBezTo>
                              <a:lnTo>
                                <a:pt x="23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5FA34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Freeform 71"/>
                      <wps:cNvSpPr>
                        <a:spLocks/>
                      </wps:cNvSpPr>
                      <wps:spPr bwMode="auto">
                        <a:xfrm>
                          <a:off x="574" y="374"/>
                          <a:ext cx="15" cy="15"/>
                        </a:xfrm>
                        <a:custGeom>
                          <a:avLst/>
                          <a:gdLst>
                            <a:gd name="T0" fmla="*/ 0 w 76"/>
                            <a:gd name="T1" fmla="*/ 1 h 78"/>
                            <a:gd name="T2" fmla="*/ 0 w 76"/>
                            <a:gd name="T3" fmla="*/ 0 h 78"/>
                            <a:gd name="T4" fmla="*/ 0 w 76"/>
                            <a:gd name="T5" fmla="*/ 1 h 78"/>
                            <a:gd name="T6" fmla="*/ 0 w 76"/>
                            <a:gd name="T7" fmla="*/ 1 h 78"/>
                            <a:gd name="T8" fmla="*/ 0 w 76"/>
                            <a:gd name="T9" fmla="*/ 1 h 78"/>
                            <a:gd name="T10" fmla="*/ 0 w 76"/>
                            <a:gd name="T11" fmla="*/ 1 h 78"/>
                            <a:gd name="T12" fmla="*/ 0 w 76"/>
                            <a:gd name="T13" fmla="*/ 1 h 78"/>
                            <a:gd name="T14" fmla="*/ 0 w 76"/>
                            <a:gd name="T15" fmla="*/ 0 h 78"/>
                            <a:gd name="T16" fmla="*/ 0 w 76"/>
                            <a:gd name="T17" fmla="*/ 0 h 78"/>
                            <a:gd name="T18" fmla="*/ 0 w 76"/>
                            <a:gd name="T19" fmla="*/ 0 h 78"/>
                            <a:gd name="T20" fmla="*/ 0 w 76"/>
                            <a:gd name="T21" fmla="*/ 0 h 78"/>
                            <a:gd name="T22" fmla="*/ 0 w 76"/>
                            <a:gd name="T23" fmla="*/ 0 h 78"/>
                            <a:gd name="T24" fmla="*/ 0 w 76"/>
                            <a:gd name="T25" fmla="*/ 0 h 78"/>
                            <a:gd name="T26" fmla="*/ 0 w 76"/>
                            <a:gd name="T27" fmla="*/ 0 h 78"/>
                            <a:gd name="T28" fmla="*/ 0 w 76"/>
                            <a:gd name="T29" fmla="*/ 0 h 78"/>
                            <a:gd name="T30" fmla="*/ 0 w 76"/>
                            <a:gd name="T31" fmla="*/ 0 h 78"/>
                            <a:gd name="T32" fmla="*/ 0 w 76"/>
                            <a:gd name="T33" fmla="*/ 0 h 78"/>
                            <a:gd name="T34" fmla="*/ 0 w 76"/>
                            <a:gd name="T35" fmla="*/ 0 h 78"/>
                            <a:gd name="T36" fmla="*/ 0 w 76"/>
                            <a:gd name="T37" fmla="*/ 0 h 78"/>
                            <a:gd name="T38" fmla="*/ 0 w 76"/>
                            <a:gd name="T39" fmla="*/ 0 h 78"/>
                            <a:gd name="T40" fmla="*/ 0 w 76"/>
                            <a:gd name="T41" fmla="*/ 1 h 78"/>
                            <a:gd name="T42" fmla="*/ 0 w 76"/>
                            <a:gd name="T43" fmla="*/ 1 h 78"/>
                            <a:gd name="T44" fmla="*/ 0 w 76"/>
                            <a:gd name="T45" fmla="*/ 0 h 78"/>
                            <a:gd name="T46" fmla="*/ 0 w 76"/>
                            <a:gd name="T47" fmla="*/ 0 h 78"/>
                            <a:gd name="T48" fmla="*/ 0 w 76"/>
                            <a:gd name="T49" fmla="*/ 0 h 78"/>
                            <a:gd name="T50" fmla="*/ 0 w 76"/>
                            <a:gd name="T51" fmla="*/ 0 h 78"/>
                            <a:gd name="T52" fmla="*/ 0 w 76"/>
                            <a:gd name="T53" fmla="*/ 0 h 78"/>
                            <a:gd name="T54" fmla="*/ 0 w 76"/>
                            <a:gd name="T55" fmla="*/ 0 h 78"/>
                            <a:gd name="T56" fmla="*/ 0 w 76"/>
                            <a:gd name="T57" fmla="*/ 0 h 78"/>
                            <a:gd name="T58" fmla="*/ 0 w 76"/>
                            <a:gd name="T59" fmla="*/ 0 h 78"/>
                            <a:gd name="T60" fmla="*/ 1 w 76"/>
                            <a:gd name="T61" fmla="*/ 0 h 78"/>
                            <a:gd name="T62" fmla="*/ 1 w 76"/>
                            <a:gd name="T63" fmla="*/ 0 h 78"/>
                            <a:gd name="T64" fmla="*/ 1 w 76"/>
                            <a:gd name="T65" fmla="*/ 0 h 78"/>
                            <a:gd name="T66" fmla="*/ 1 w 76"/>
                            <a:gd name="T67" fmla="*/ 0 h 78"/>
                            <a:gd name="T68" fmla="*/ 1 w 76"/>
                            <a:gd name="T69" fmla="*/ 0 h 78"/>
                            <a:gd name="T70" fmla="*/ 1 w 76"/>
                            <a:gd name="T71" fmla="*/ 1 h 78"/>
                            <a:gd name="T72" fmla="*/ 1 w 76"/>
                            <a:gd name="T73" fmla="*/ 1 h 78"/>
                            <a:gd name="T74" fmla="*/ 1 w 76"/>
                            <a:gd name="T75" fmla="*/ 1 h 78"/>
                            <a:gd name="T76" fmla="*/ 1 w 76"/>
                            <a:gd name="T77" fmla="*/ 1 h 78"/>
                            <a:gd name="T78" fmla="*/ 0 w 76"/>
                            <a:gd name="T79" fmla="*/ 1 h 78"/>
                            <a:gd name="T80" fmla="*/ 0 w 76"/>
                            <a:gd name="T81" fmla="*/ 1 h 78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w 76"/>
                            <a:gd name="T124" fmla="*/ 0 h 78"/>
                            <a:gd name="T125" fmla="*/ 76 w 76"/>
                            <a:gd name="T126" fmla="*/ 78 h 78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T123" t="T124" r="T125" b="T126"/>
                          <a:pathLst>
                            <a:path w="76" h="78">
                              <a:moveTo>
                                <a:pt x="53" y="77"/>
                              </a:moveTo>
                              <a:lnTo>
                                <a:pt x="54" y="62"/>
                              </a:lnTo>
                              <a:lnTo>
                                <a:pt x="50" y="67"/>
                              </a:lnTo>
                              <a:cubicBezTo>
                                <a:pt x="47" y="71"/>
                                <a:pt x="44" y="74"/>
                                <a:pt x="41" y="76"/>
                              </a:cubicBezTo>
                              <a:cubicBezTo>
                                <a:pt x="38" y="77"/>
                                <a:pt x="34" y="78"/>
                                <a:pt x="29" y="78"/>
                              </a:cubicBezTo>
                              <a:cubicBezTo>
                                <a:pt x="25" y="78"/>
                                <a:pt x="22" y="77"/>
                                <a:pt x="19" y="75"/>
                              </a:cubicBezTo>
                              <a:cubicBezTo>
                                <a:pt x="16" y="73"/>
                                <a:pt x="14" y="71"/>
                                <a:pt x="13" y="67"/>
                              </a:cubicBezTo>
                              <a:cubicBezTo>
                                <a:pt x="11" y="64"/>
                                <a:pt x="11" y="59"/>
                                <a:pt x="11" y="52"/>
                              </a:cubicBezTo>
                              <a:cubicBezTo>
                                <a:pt x="11" y="49"/>
                                <a:pt x="11" y="45"/>
                                <a:pt x="11" y="40"/>
                              </a:cubicBezTo>
                              <a:lnTo>
                                <a:pt x="11" y="27"/>
                              </a:lnTo>
                              <a:cubicBezTo>
                                <a:pt x="11" y="18"/>
                                <a:pt x="11" y="13"/>
                                <a:pt x="10" y="12"/>
                              </a:cubicBezTo>
                              <a:cubicBezTo>
                                <a:pt x="10" y="11"/>
                                <a:pt x="8" y="11"/>
                                <a:pt x="6" y="11"/>
                              </a:cubicBezTo>
                              <a:lnTo>
                                <a:pt x="0" y="11"/>
                              </a:lnTo>
                              <a:lnTo>
                                <a:pt x="0" y="6"/>
                              </a:lnTo>
                              <a:cubicBezTo>
                                <a:pt x="6" y="6"/>
                                <a:pt x="12" y="4"/>
                                <a:pt x="17" y="2"/>
                              </a:cubicBezTo>
                              <a:lnTo>
                                <a:pt x="22" y="0"/>
                              </a:lnTo>
                              <a:cubicBezTo>
                                <a:pt x="23" y="0"/>
                                <a:pt x="24" y="1"/>
                                <a:pt x="24" y="2"/>
                              </a:cubicBezTo>
                              <a:lnTo>
                                <a:pt x="23" y="10"/>
                              </a:lnTo>
                              <a:cubicBezTo>
                                <a:pt x="22" y="21"/>
                                <a:pt x="22" y="32"/>
                                <a:pt x="22" y="41"/>
                              </a:cubicBezTo>
                              <a:cubicBezTo>
                                <a:pt x="22" y="51"/>
                                <a:pt x="22" y="57"/>
                                <a:pt x="23" y="60"/>
                              </a:cubicBezTo>
                              <a:cubicBezTo>
                                <a:pt x="24" y="62"/>
                                <a:pt x="25" y="64"/>
                                <a:pt x="27" y="66"/>
                              </a:cubicBezTo>
                              <a:cubicBezTo>
                                <a:pt x="29" y="68"/>
                                <a:pt x="32" y="69"/>
                                <a:pt x="35" y="69"/>
                              </a:cubicBezTo>
                              <a:cubicBezTo>
                                <a:pt x="39" y="69"/>
                                <a:pt x="43" y="67"/>
                                <a:pt x="47" y="64"/>
                              </a:cubicBezTo>
                              <a:cubicBezTo>
                                <a:pt x="50" y="61"/>
                                <a:pt x="52" y="58"/>
                                <a:pt x="53" y="55"/>
                              </a:cubicBezTo>
                              <a:cubicBezTo>
                                <a:pt x="54" y="53"/>
                                <a:pt x="54" y="47"/>
                                <a:pt x="54" y="38"/>
                              </a:cubicBezTo>
                              <a:cubicBezTo>
                                <a:pt x="54" y="22"/>
                                <a:pt x="54" y="14"/>
                                <a:pt x="53" y="12"/>
                              </a:cubicBezTo>
                              <a:cubicBezTo>
                                <a:pt x="53" y="11"/>
                                <a:pt x="51" y="11"/>
                                <a:pt x="47" y="11"/>
                              </a:cubicBezTo>
                              <a:lnTo>
                                <a:pt x="42" y="11"/>
                              </a:lnTo>
                              <a:lnTo>
                                <a:pt x="42" y="6"/>
                              </a:lnTo>
                              <a:cubicBezTo>
                                <a:pt x="47" y="6"/>
                                <a:pt x="51" y="5"/>
                                <a:pt x="54" y="4"/>
                              </a:cubicBezTo>
                              <a:cubicBezTo>
                                <a:pt x="57" y="3"/>
                                <a:pt x="60" y="2"/>
                                <a:pt x="64" y="0"/>
                              </a:cubicBezTo>
                              <a:cubicBezTo>
                                <a:pt x="64" y="0"/>
                                <a:pt x="65" y="0"/>
                                <a:pt x="65" y="0"/>
                              </a:cubicBezTo>
                              <a:cubicBezTo>
                                <a:pt x="66" y="0"/>
                                <a:pt x="66" y="1"/>
                                <a:pt x="66" y="2"/>
                              </a:cubicBezTo>
                              <a:lnTo>
                                <a:pt x="66" y="9"/>
                              </a:lnTo>
                              <a:cubicBezTo>
                                <a:pt x="65" y="27"/>
                                <a:pt x="65" y="43"/>
                                <a:pt x="65" y="56"/>
                              </a:cubicBezTo>
                              <a:cubicBezTo>
                                <a:pt x="65" y="64"/>
                                <a:pt x="65" y="69"/>
                                <a:pt x="66" y="70"/>
                              </a:cubicBezTo>
                              <a:cubicBezTo>
                                <a:pt x="67" y="71"/>
                                <a:pt x="69" y="72"/>
                                <a:pt x="72" y="72"/>
                              </a:cubicBezTo>
                              <a:lnTo>
                                <a:pt x="76" y="72"/>
                              </a:lnTo>
                              <a:lnTo>
                                <a:pt x="76" y="77"/>
                              </a:lnTo>
                              <a:cubicBezTo>
                                <a:pt x="71" y="76"/>
                                <a:pt x="66" y="76"/>
                                <a:pt x="62" y="76"/>
                              </a:cubicBezTo>
                              <a:cubicBezTo>
                                <a:pt x="59" y="76"/>
                                <a:pt x="56" y="76"/>
                                <a:pt x="53" y="7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5F02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5" name="Freeform 72"/>
                      <wps:cNvSpPr>
                        <a:spLocks/>
                      </wps:cNvSpPr>
                      <wps:spPr bwMode="auto">
                        <a:xfrm>
                          <a:off x="591" y="374"/>
                          <a:ext cx="10" cy="15"/>
                        </a:xfrm>
                        <a:custGeom>
                          <a:avLst/>
                          <a:gdLst>
                            <a:gd name="T0" fmla="*/ 0 w 49"/>
                            <a:gd name="T1" fmla="*/ 0 h 78"/>
                            <a:gd name="T2" fmla="*/ 0 w 49"/>
                            <a:gd name="T3" fmla="*/ 0 h 78"/>
                            <a:gd name="T4" fmla="*/ 0 w 49"/>
                            <a:gd name="T5" fmla="*/ 1 h 78"/>
                            <a:gd name="T6" fmla="*/ 0 w 49"/>
                            <a:gd name="T7" fmla="*/ 1 h 78"/>
                            <a:gd name="T8" fmla="*/ 0 w 49"/>
                            <a:gd name="T9" fmla="*/ 1 h 78"/>
                            <a:gd name="T10" fmla="*/ 0 w 49"/>
                            <a:gd name="T11" fmla="*/ 1 h 78"/>
                            <a:gd name="T12" fmla="*/ 0 w 49"/>
                            <a:gd name="T13" fmla="*/ 0 h 78"/>
                            <a:gd name="T14" fmla="*/ 0 w 49"/>
                            <a:gd name="T15" fmla="*/ 0 h 78"/>
                            <a:gd name="T16" fmla="*/ 0 w 49"/>
                            <a:gd name="T17" fmla="*/ 0 h 78"/>
                            <a:gd name="T18" fmla="*/ 0 w 49"/>
                            <a:gd name="T19" fmla="*/ 0 h 78"/>
                            <a:gd name="T20" fmla="*/ 0 w 49"/>
                            <a:gd name="T21" fmla="*/ 0 h 78"/>
                            <a:gd name="T22" fmla="*/ 0 w 49"/>
                            <a:gd name="T23" fmla="*/ 0 h 78"/>
                            <a:gd name="T24" fmla="*/ 0 w 49"/>
                            <a:gd name="T25" fmla="*/ 0 h 78"/>
                            <a:gd name="T26" fmla="*/ 0 w 49"/>
                            <a:gd name="T27" fmla="*/ 0 h 78"/>
                            <a:gd name="T28" fmla="*/ 0 w 49"/>
                            <a:gd name="T29" fmla="*/ 0 h 78"/>
                            <a:gd name="T30" fmla="*/ 0 w 49"/>
                            <a:gd name="T31" fmla="*/ 0 h 78"/>
                            <a:gd name="T32" fmla="*/ 0 w 49"/>
                            <a:gd name="T33" fmla="*/ 0 h 78"/>
                            <a:gd name="T34" fmla="*/ 0 w 49"/>
                            <a:gd name="T35" fmla="*/ 0 h 78"/>
                            <a:gd name="T36" fmla="*/ 0 w 49"/>
                            <a:gd name="T37" fmla="*/ 0 h 78"/>
                            <a:gd name="T38" fmla="*/ 0 w 49"/>
                            <a:gd name="T39" fmla="*/ 0 h 78"/>
                            <a:gd name="T40" fmla="*/ 0 w 49"/>
                            <a:gd name="T41" fmla="*/ 0 h 78"/>
                            <a:gd name="T42" fmla="*/ 0 w 49"/>
                            <a:gd name="T43" fmla="*/ 0 h 78"/>
                            <a:gd name="T44" fmla="*/ 0 w 49"/>
                            <a:gd name="T45" fmla="*/ 0 h 78"/>
                            <a:gd name="T46" fmla="*/ 0 w 49"/>
                            <a:gd name="T47" fmla="*/ 0 h 78"/>
                            <a:gd name="T48" fmla="*/ 0 w 49"/>
                            <a:gd name="T49" fmla="*/ 0 h 78"/>
                            <a:gd name="T50" fmla="*/ 0 w 49"/>
                            <a:gd name="T51" fmla="*/ 0 h 78"/>
                            <a:gd name="T52" fmla="*/ 0 w 49"/>
                            <a:gd name="T53" fmla="*/ 0 h 78"/>
                            <a:gd name="T54" fmla="*/ 0 w 49"/>
                            <a:gd name="T55" fmla="*/ 1 h 78"/>
                            <a:gd name="T56" fmla="*/ 0 w 49"/>
                            <a:gd name="T57" fmla="*/ 1 h 78"/>
                            <a:gd name="T58" fmla="*/ 0 w 49"/>
                            <a:gd name="T59" fmla="*/ 1 h 78"/>
                            <a:gd name="T60" fmla="*/ 0 w 49"/>
                            <a:gd name="T61" fmla="*/ 1 h 78"/>
                            <a:gd name="T62" fmla="*/ 0 w 49"/>
                            <a:gd name="T63" fmla="*/ 1 h 78"/>
                            <a:gd name="T64" fmla="*/ 0 w 49"/>
                            <a:gd name="T65" fmla="*/ 1 h 78"/>
                            <a:gd name="T66" fmla="*/ 0 w 49"/>
                            <a:gd name="T67" fmla="*/ 0 h 78"/>
                            <a:gd name="T68" fmla="*/ 0 w 49"/>
                            <a:gd name="T69" fmla="*/ 0 h 78"/>
                            <a:gd name="T70" fmla="*/ 0 w 49"/>
                            <a:gd name="T71" fmla="*/ 0 h 78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w 49"/>
                            <a:gd name="T109" fmla="*/ 0 h 78"/>
                            <a:gd name="T110" fmla="*/ 49 w 49"/>
                            <a:gd name="T111" fmla="*/ 78 h 78"/>
                          </a:gdLst>
                          <a:ahLst/>
                          <a:cxnLst>
                            <a:cxn ang="T72">
                              <a:pos x="T0" y="T1"/>
                            </a:cxn>
                            <a:cxn ang="T73">
                              <a:pos x="T2" y="T3"/>
                            </a:cxn>
                            <a:cxn ang="T74">
                              <a:pos x="T4" y="T5"/>
                            </a:cxn>
                            <a:cxn ang="T75">
                              <a:pos x="T6" y="T7"/>
                            </a:cxn>
                            <a:cxn ang="T76">
                              <a:pos x="T8" y="T9"/>
                            </a:cxn>
                            <a:cxn ang="T77">
                              <a:pos x="T10" y="T11"/>
                            </a:cxn>
                            <a:cxn ang="T78">
                              <a:pos x="T12" y="T13"/>
                            </a:cxn>
                            <a:cxn ang="T79">
                              <a:pos x="T14" y="T15"/>
                            </a:cxn>
                            <a:cxn ang="T80">
                              <a:pos x="T16" y="T17"/>
                            </a:cxn>
                            <a:cxn ang="T81">
                              <a:pos x="T18" y="T19"/>
                            </a:cxn>
                            <a:cxn ang="T82">
                              <a:pos x="T20" y="T21"/>
                            </a:cxn>
                            <a:cxn ang="T83">
                              <a:pos x="T22" y="T23"/>
                            </a:cxn>
                            <a:cxn ang="T84">
                              <a:pos x="T24" y="T25"/>
                            </a:cxn>
                            <a:cxn ang="T85">
                              <a:pos x="T26" y="T27"/>
                            </a:cxn>
                            <a:cxn ang="T86">
                              <a:pos x="T28" y="T29"/>
                            </a:cxn>
                            <a:cxn ang="T87">
                              <a:pos x="T30" y="T31"/>
                            </a:cxn>
                            <a:cxn ang="T88">
                              <a:pos x="T32" y="T33"/>
                            </a:cxn>
                            <a:cxn ang="T89">
                              <a:pos x="T34" y="T35"/>
                            </a:cxn>
                            <a:cxn ang="T90">
                              <a:pos x="T36" y="T37"/>
                            </a:cxn>
                            <a:cxn ang="T91">
                              <a:pos x="T38" y="T39"/>
                            </a:cxn>
                            <a:cxn ang="T92">
                              <a:pos x="T40" y="T41"/>
                            </a:cxn>
                            <a:cxn ang="T93">
                              <a:pos x="T42" y="T43"/>
                            </a:cxn>
                            <a:cxn ang="T94">
                              <a:pos x="T44" y="T45"/>
                            </a:cxn>
                            <a:cxn ang="T95">
                              <a:pos x="T46" y="T47"/>
                            </a:cxn>
                            <a:cxn ang="T96">
                              <a:pos x="T48" y="T49"/>
                            </a:cxn>
                            <a:cxn ang="T97">
                              <a:pos x="T50" y="T51"/>
                            </a:cxn>
                            <a:cxn ang="T98">
                              <a:pos x="T52" y="T53"/>
                            </a:cxn>
                            <a:cxn ang="T99">
                              <a:pos x="T54" y="T55"/>
                            </a:cxn>
                            <a:cxn ang="T100">
                              <a:pos x="T56" y="T57"/>
                            </a:cxn>
                            <a:cxn ang="T101">
                              <a:pos x="T58" y="T59"/>
                            </a:cxn>
                            <a:cxn ang="T102">
                              <a:pos x="T60" y="T61"/>
                            </a:cxn>
                            <a:cxn ang="T103">
                              <a:pos x="T62" y="T63"/>
                            </a:cxn>
                            <a:cxn ang="T104">
                              <a:pos x="T64" y="T65"/>
                            </a:cxn>
                            <a:cxn ang="T105">
                              <a:pos x="T66" y="T67"/>
                            </a:cxn>
                            <a:cxn ang="T106">
                              <a:pos x="T68" y="T69"/>
                            </a:cxn>
                            <a:cxn ang="T107">
                              <a:pos x="T70" y="T71"/>
                            </a:cxn>
                          </a:cxnLst>
                          <a:rect l="T108" t="T109" r="T110" b="T111"/>
                          <a:pathLst>
                            <a:path w="49" h="78">
                              <a:moveTo>
                                <a:pt x="5" y="52"/>
                              </a:moveTo>
                              <a:lnTo>
                                <a:pt x="5" y="58"/>
                              </a:lnTo>
                              <a:cubicBezTo>
                                <a:pt x="5" y="62"/>
                                <a:pt x="6" y="64"/>
                                <a:pt x="6" y="65"/>
                              </a:cubicBezTo>
                              <a:cubicBezTo>
                                <a:pt x="7" y="67"/>
                                <a:pt x="10" y="69"/>
                                <a:pt x="13" y="70"/>
                              </a:cubicBezTo>
                              <a:cubicBezTo>
                                <a:pt x="16" y="72"/>
                                <a:pt x="20" y="73"/>
                                <a:pt x="23" y="73"/>
                              </a:cubicBezTo>
                              <a:cubicBezTo>
                                <a:pt x="28" y="73"/>
                                <a:pt x="32" y="71"/>
                                <a:pt x="35" y="68"/>
                              </a:cubicBezTo>
                              <a:cubicBezTo>
                                <a:pt x="38" y="65"/>
                                <a:pt x="39" y="62"/>
                                <a:pt x="39" y="58"/>
                              </a:cubicBezTo>
                              <a:cubicBezTo>
                                <a:pt x="39" y="54"/>
                                <a:pt x="38" y="52"/>
                                <a:pt x="36" y="50"/>
                              </a:cubicBezTo>
                              <a:cubicBezTo>
                                <a:pt x="35" y="48"/>
                                <a:pt x="32" y="46"/>
                                <a:pt x="27" y="45"/>
                              </a:cubicBezTo>
                              <a:cubicBezTo>
                                <a:pt x="18" y="43"/>
                                <a:pt x="12" y="41"/>
                                <a:pt x="9" y="40"/>
                              </a:cubicBezTo>
                              <a:cubicBezTo>
                                <a:pt x="6" y="38"/>
                                <a:pt x="4" y="36"/>
                                <a:pt x="3" y="33"/>
                              </a:cubicBezTo>
                              <a:cubicBezTo>
                                <a:pt x="1" y="31"/>
                                <a:pt x="1" y="28"/>
                                <a:pt x="1" y="24"/>
                              </a:cubicBezTo>
                              <a:cubicBezTo>
                                <a:pt x="1" y="17"/>
                                <a:pt x="3" y="11"/>
                                <a:pt x="7" y="7"/>
                              </a:cubicBezTo>
                              <a:cubicBezTo>
                                <a:pt x="11" y="2"/>
                                <a:pt x="18" y="0"/>
                                <a:pt x="25" y="0"/>
                              </a:cubicBezTo>
                              <a:cubicBezTo>
                                <a:pt x="32" y="0"/>
                                <a:pt x="38" y="2"/>
                                <a:pt x="44" y="5"/>
                              </a:cubicBezTo>
                              <a:cubicBezTo>
                                <a:pt x="44" y="8"/>
                                <a:pt x="43" y="14"/>
                                <a:pt x="43" y="23"/>
                              </a:cubicBezTo>
                              <a:lnTo>
                                <a:pt x="39" y="23"/>
                              </a:lnTo>
                              <a:cubicBezTo>
                                <a:pt x="39" y="18"/>
                                <a:pt x="39" y="15"/>
                                <a:pt x="38" y="14"/>
                              </a:cubicBezTo>
                              <a:cubicBezTo>
                                <a:pt x="37" y="12"/>
                                <a:pt x="35" y="10"/>
                                <a:pt x="32" y="8"/>
                              </a:cubicBezTo>
                              <a:cubicBezTo>
                                <a:pt x="30" y="7"/>
                                <a:pt x="27" y="6"/>
                                <a:pt x="24" y="6"/>
                              </a:cubicBezTo>
                              <a:cubicBezTo>
                                <a:pt x="20" y="6"/>
                                <a:pt x="16" y="7"/>
                                <a:pt x="14" y="10"/>
                              </a:cubicBezTo>
                              <a:cubicBezTo>
                                <a:pt x="12" y="12"/>
                                <a:pt x="10" y="15"/>
                                <a:pt x="10" y="19"/>
                              </a:cubicBezTo>
                              <a:cubicBezTo>
                                <a:pt x="10" y="22"/>
                                <a:pt x="11" y="25"/>
                                <a:pt x="13" y="27"/>
                              </a:cubicBezTo>
                              <a:cubicBezTo>
                                <a:pt x="15" y="29"/>
                                <a:pt x="20" y="31"/>
                                <a:pt x="29" y="33"/>
                              </a:cubicBezTo>
                              <a:cubicBezTo>
                                <a:pt x="35" y="34"/>
                                <a:pt x="40" y="36"/>
                                <a:pt x="42" y="37"/>
                              </a:cubicBezTo>
                              <a:cubicBezTo>
                                <a:pt x="44" y="38"/>
                                <a:pt x="45" y="40"/>
                                <a:pt x="47" y="43"/>
                              </a:cubicBezTo>
                              <a:cubicBezTo>
                                <a:pt x="48" y="46"/>
                                <a:pt x="49" y="49"/>
                                <a:pt x="49" y="52"/>
                              </a:cubicBezTo>
                              <a:cubicBezTo>
                                <a:pt x="49" y="59"/>
                                <a:pt x="46" y="65"/>
                                <a:pt x="41" y="70"/>
                              </a:cubicBezTo>
                              <a:cubicBezTo>
                                <a:pt x="36" y="76"/>
                                <a:pt x="29" y="78"/>
                                <a:pt x="20" y="78"/>
                              </a:cubicBezTo>
                              <a:cubicBezTo>
                                <a:pt x="15" y="78"/>
                                <a:pt x="9" y="77"/>
                                <a:pt x="2" y="75"/>
                              </a:cubicBezTo>
                              <a:cubicBezTo>
                                <a:pt x="1" y="75"/>
                                <a:pt x="0" y="74"/>
                                <a:pt x="0" y="74"/>
                              </a:cubicBezTo>
                              <a:lnTo>
                                <a:pt x="0" y="72"/>
                              </a:lnTo>
                              <a:cubicBezTo>
                                <a:pt x="0" y="72"/>
                                <a:pt x="1" y="70"/>
                                <a:pt x="1" y="68"/>
                              </a:cubicBezTo>
                              <a:cubicBezTo>
                                <a:pt x="1" y="63"/>
                                <a:pt x="1" y="59"/>
                                <a:pt x="1" y="56"/>
                              </a:cubicBezTo>
                              <a:lnTo>
                                <a:pt x="1" y="52"/>
                              </a:lnTo>
                              <a:lnTo>
                                <a:pt x="5" y="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5DBA7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Freeform 73"/>
                      <wps:cNvSpPr>
                        <a:spLocks noEditPoints="1"/>
                      </wps:cNvSpPr>
                      <wps:spPr bwMode="auto">
                        <a:xfrm>
                          <a:off x="603" y="374"/>
                          <a:ext cx="12" cy="15"/>
                        </a:xfrm>
                        <a:custGeom>
                          <a:avLst/>
                          <a:gdLst>
                            <a:gd name="T0" fmla="*/ 0 w 61"/>
                            <a:gd name="T1" fmla="*/ 0 h 78"/>
                            <a:gd name="T2" fmla="*/ 0 w 61"/>
                            <a:gd name="T3" fmla="*/ 0 h 78"/>
                            <a:gd name="T4" fmla="*/ 0 w 61"/>
                            <a:gd name="T5" fmla="*/ 0 h 78"/>
                            <a:gd name="T6" fmla="*/ 0 w 61"/>
                            <a:gd name="T7" fmla="*/ 0 h 78"/>
                            <a:gd name="T8" fmla="*/ 0 w 61"/>
                            <a:gd name="T9" fmla="*/ 0 h 78"/>
                            <a:gd name="T10" fmla="*/ 0 w 61"/>
                            <a:gd name="T11" fmla="*/ 0 h 78"/>
                            <a:gd name="T12" fmla="*/ 0 w 61"/>
                            <a:gd name="T13" fmla="*/ 0 h 78"/>
                            <a:gd name="T14" fmla="*/ 0 w 61"/>
                            <a:gd name="T15" fmla="*/ 0 h 78"/>
                            <a:gd name="T16" fmla="*/ 0 w 61"/>
                            <a:gd name="T17" fmla="*/ 0 h 78"/>
                            <a:gd name="T18" fmla="*/ 0 w 61"/>
                            <a:gd name="T19" fmla="*/ 1 h 78"/>
                            <a:gd name="T20" fmla="*/ 0 w 61"/>
                            <a:gd name="T21" fmla="*/ 1 h 78"/>
                            <a:gd name="T22" fmla="*/ 0 w 61"/>
                            <a:gd name="T23" fmla="*/ 1 h 78"/>
                            <a:gd name="T24" fmla="*/ 0 w 61"/>
                            <a:gd name="T25" fmla="*/ 1 h 78"/>
                            <a:gd name="T26" fmla="*/ 0 w 61"/>
                            <a:gd name="T27" fmla="*/ 1 h 78"/>
                            <a:gd name="T28" fmla="*/ 0 w 61"/>
                            <a:gd name="T29" fmla="*/ 1 h 78"/>
                            <a:gd name="T30" fmla="*/ 0 w 61"/>
                            <a:gd name="T31" fmla="*/ 1 h 78"/>
                            <a:gd name="T32" fmla="*/ 0 w 61"/>
                            <a:gd name="T33" fmla="*/ 0 h 78"/>
                            <a:gd name="T34" fmla="*/ 0 w 61"/>
                            <a:gd name="T35" fmla="*/ 1 h 78"/>
                            <a:gd name="T36" fmla="*/ 0 w 61"/>
                            <a:gd name="T37" fmla="*/ 1 h 78"/>
                            <a:gd name="T38" fmla="*/ 0 w 61"/>
                            <a:gd name="T39" fmla="*/ 1 h 78"/>
                            <a:gd name="T40" fmla="*/ 0 w 61"/>
                            <a:gd name="T41" fmla="*/ 1 h 78"/>
                            <a:gd name="T42" fmla="*/ 0 w 61"/>
                            <a:gd name="T43" fmla="*/ 0 h 78"/>
                            <a:gd name="T44" fmla="*/ 0 w 61"/>
                            <a:gd name="T45" fmla="*/ 0 h 78"/>
                            <a:gd name="T46" fmla="*/ 0 w 61"/>
                            <a:gd name="T47" fmla="*/ 0 h 78"/>
                            <a:gd name="T48" fmla="*/ 0 w 61"/>
                            <a:gd name="T49" fmla="*/ 0 h 78"/>
                            <a:gd name="T50" fmla="*/ 0 w 61"/>
                            <a:gd name="T51" fmla="*/ 0 h 78"/>
                            <a:gd name="T52" fmla="*/ 0 w 61"/>
                            <a:gd name="T53" fmla="*/ 0 h 78"/>
                            <a:gd name="T54" fmla="*/ 0 w 61"/>
                            <a:gd name="T55" fmla="*/ 0 h 78"/>
                            <a:gd name="T56" fmla="*/ 0 w 61"/>
                            <a:gd name="T57" fmla="*/ 0 h 78"/>
                            <a:gd name="T58" fmla="*/ 0 w 61"/>
                            <a:gd name="T59" fmla="*/ 0 h 78"/>
                            <a:gd name="T60" fmla="*/ 0 w 61"/>
                            <a:gd name="T61" fmla="*/ 0 h 78"/>
                            <a:gd name="T62" fmla="*/ 0 w 61"/>
                            <a:gd name="T63" fmla="*/ 0 h 78"/>
                            <a:gd name="T64" fmla="*/ 0 w 61"/>
                            <a:gd name="T65" fmla="*/ 0 h 78"/>
                            <a:gd name="T66" fmla="*/ 0 w 61"/>
                            <a:gd name="T67" fmla="*/ 0 h 78"/>
                            <a:gd name="T68" fmla="*/ 0 w 61"/>
                            <a:gd name="T69" fmla="*/ 1 h 78"/>
                            <a:gd name="T70" fmla="*/ 0 w 61"/>
                            <a:gd name="T71" fmla="*/ 1 h 78"/>
                            <a:gd name="T72" fmla="*/ 0 w 61"/>
                            <a:gd name="T73" fmla="*/ 1 h 78"/>
                            <a:gd name="T74" fmla="*/ 0 w 61"/>
                            <a:gd name="T75" fmla="*/ 0 h 78"/>
                            <a:gd name="T76" fmla="*/ 0 w 61"/>
                            <a:gd name="T77" fmla="*/ 0 h 78"/>
                            <a:gd name="T78" fmla="*/ 0 w 61"/>
                            <a:gd name="T79" fmla="*/ 0 h 78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w 61"/>
                            <a:gd name="T121" fmla="*/ 0 h 78"/>
                            <a:gd name="T122" fmla="*/ 61 w 61"/>
                            <a:gd name="T123" fmla="*/ 78 h 78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T120" t="T121" r="T122" b="T123"/>
                          <a:pathLst>
                            <a:path w="61" h="78">
                              <a:moveTo>
                                <a:pt x="5" y="22"/>
                              </a:moveTo>
                              <a:lnTo>
                                <a:pt x="5" y="16"/>
                              </a:lnTo>
                              <a:lnTo>
                                <a:pt x="5" y="11"/>
                              </a:lnTo>
                              <a:lnTo>
                                <a:pt x="12" y="6"/>
                              </a:lnTo>
                              <a:cubicBezTo>
                                <a:pt x="16" y="4"/>
                                <a:pt x="19" y="2"/>
                                <a:pt x="21" y="1"/>
                              </a:cubicBezTo>
                              <a:cubicBezTo>
                                <a:pt x="23" y="1"/>
                                <a:pt x="26" y="0"/>
                                <a:pt x="29" y="0"/>
                              </a:cubicBezTo>
                              <a:cubicBezTo>
                                <a:pt x="35" y="0"/>
                                <a:pt x="40" y="2"/>
                                <a:pt x="44" y="5"/>
                              </a:cubicBezTo>
                              <a:cubicBezTo>
                                <a:pt x="47" y="8"/>
                                <a:pt x="50" y="13"/>
                                <a:pt x="51" y="18"/>
                              </a:cubicBezTo>
                              <a:cubicBezTo>
                                <a:pt x="51" y="21"/>
                                <a:pt x="51" y="31"/>
                                <a:pt x="52" y="46"/>
                              </a:cubicBezTo>
                              <a:cubicBezTo>
                                <a:pt x="52" y="60"/>
                                <a:pt x="52" y="68"/>
                                <a:pt x="52" y="69"/>
                              </a:cubicBezTo>
                              <a:cubicBezTo>
                                <a:pt x="53" y="71"/>
                                <a:pt x="54" y="71"/>
                                <a:pt x="56" y="71"/>
                              </a:cubicBezTo>
                              <a:lnTo>
                                <a:pt x="61" y="71"/>
                              </a:lnTo>
                              <a:lnTo>
                                <a:pt x="61" y="77"/>
                              </a:lnTo>
                              <a:cubicBezTo>
                                <a:pt x="56" y="76"/>
                                <a:pt x="52" y="76"/>
                                <a:pt x="50" y="76"/>
                              </a:cubicBezTo>
                              <a:cubicBezTo>
                                <a:pt x="48" y="76"/>
                                <a:pt x="44" y="76"/>
                                <a:pt x="40" y="77"/>
                              </a:cubicBezTo>
                              <a:lnTo>
                                <a:pt x="40" y="70"/>
                              </a:lnTo>
                              <a:cubicBezTo>
                                <a:pt x="40" y="67"/>
                                <a:pt x="40" y="65"/>
                                <a:pt x="40" y="63"/>
                              </a:cubicBezTo>
                              <a:lnTo>
                                <a:pt x="26" y="75"/>
                              </a:lnTo>
                              <a:cubicBezTo>
                                <a:pt x="25" y="76"/>
                                <a:pt x="24" y="77"/>
                                <a:pt x="23" y="78"/>
                              </a:cubicBezTo>
                              <a:cubicBezTo>
                                <a:pt x="22" y="78"/>
                                <a:pt x="20" y="78"/>
                                <a:pt x="18" y="78"/>
                              </a:cubicBezTo>
                              <a:cubicBezTo>
                                <a:pt x="12" y="78"/>
                                <a:pt x="8" y="77"/>
                                <a:pt x="5" y="73"/>
                              </a:cubicBezTo>
                              <a:cubicBezTo>
                                <a:pt x="2" y="70"/>
                                <a:pt x="0" y="65"/>
                                <a:pt x="0" y="60"/>
                              </a:cubicBezTo>
                              <a:cubicBezTo>
                                <a:pt x="0" y="54"/>
                                <a:pt x="1" y="50"/>
                                <a:pt x="3" y="46"/>
                              </a:cubicBezTo>
                              <a:cubicBezTo>
                                <a:pt x="6" y="42"/>
                                <a:pt x="9" y="39"/>
                                <a:pt x="13" y="37"/>
                              </a:cubicBezTo>
                              <a:cubicBezTo>
                                <a:pt x="17" y="35"/>
                                <a:pt x="26" y="33"/>
                                <a:pt x="40" y="30"/>
                              </a:cubicBezTo>
                              <a:cubicBezTo>
                                <a:pt x="40" y="23"/>
                                <a:pt x="39" y="18"/>
                                <a:pt x="37" y="15"/>
                              </a:cubicBezTo>
                              <a:cubicBezTo>
                                <a:pt x="33" y="10"/>
                                <a:pt x="29" y="8"/>
                                <a:pt x="24" y="8"/>
                              </a:cubicBezTo>
                              <a:cubicBezTo>
                                <a:pt x="21" y="8"/>
                                <a:pt x="19" y="9"/>
                                <a:pt x="18" y="9"/>
                              </a:cubicBezTo>
                              <a:cubicBezTo>
                                <a:pt x="16" y="10"/>
                                <a:pt x="14" y="11"/>
                                <a:pt x="12" y="12"/>
                              </a:cubicBezTo>
                              <a:cubicBezTo>
                                <a:pt x="11" y="16"/>
                                <a:pt x="10" y="19"/>
                                <a:pt x="9" y="23"/>
                              </a:cubicBezTo>
                              <a:lnTo>
                                <a:pt x="5" y="22"/>
                              </a:lnTo>
                              <a:close/>
                              <a:moveTo>
                                <a:pt x="40" y="34"/>
                              </a:moveTo>
                              <a:cubicBezTo>
                                <a:pt x="28" y="37"/>
                                <a:pt x="20" y="40"/>
                                <a:pt x="17" y="43"/>
                              </a:cubicBezTo>
                              <a:cubicBezTo>
                                <a:pt x="13" y="46"/>
                                <a:pt x="12" y="50"/>
                                <a:pt x="12" y="56"/>
                              </a:cubicBezTo>
                              <a:cubicBezTo>
                                <a:pt x="12" y="60"/>
                                <a:pt x="13" y="63"/>
                                <a:pt x="15" y="65"/>
                              </a:cubicBezTo>
                              <a:cubicBezTo>
                                <a:pt x="17" y="68"/>
                                <a:pt x="19" y="69"/>
                                <a:pt x="22" y="69"/>
                              </a:cubicBezTo>
                              <a:cubicBezTo>
                                <a:pt x="25" y="69"/>
                                <a:pt x="29" y="68"/>
                                <a:pt x="32" y="66"/>
                              </a:cubicBezTo>
                              <a:cubicBezTo>
                                <a:pt x="35" y="63"/>
                                <a:pt x="37" y="60"/>
                                <a:pt x="40" y="56"/>
                              </a:cubicBezTo>
                              <a:lnTo>
                                <a:pt x="40" y="38"/>
                              </a:lnTo>
                              <a:lnTo>
                                <a:pt x="40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F87ED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7" name="Freeform 74"/>
                      <wps:cNvSpPr>
                        <a:spLocks/>
                      </wps:cNvSpPr>
                      <wps:spPr bwMode="auto">
                        <a:xfrm>
                          <a:off x="617" y="366"/>
                          <a:ext cx="6" cy="22"/>
                        </a:xfrm>
                        <a:custGeom>
                          <a:avLst/>
                          <a:gdLst>
                            <a:gd name="T0" fmla="*/ 0 w 33"/>
                            <a:gd name="T1" fmla="*/ 0 h 119"/>
                            <a:gd name="T2" fmla="*/ 0 w 33"/>
                            <a:gd name="T3" fmla="*/ 0 h 119"/>
                            <a:gd name="T4" fmla="*/ 0 w 33"/>
                            <a:gd name="T5" fmla="*/ 1 h 119"/>
                            <a:gd name="T6" fmla="*/ 0 w 33"/>
                            <a:gd name="T7" fmla="*/ 1 h 119"/>
                            <a:gd name="T8" fmla="*/ 0 w 33"/>
                            <a:gd name="T9" fmla="*/ 1 h 119"/>
                            <a:gd name="T10" fmla="*/ 0 w 33"/>
                            <a:gd name="T11" fmla="*/ 1 h 119"/>
                            <a:gd name="T12" fmla="*/ 0 w 33"/>
                            <a:gd name="T13" fmla="*/ 1 h 119"/>
                            <a:gd name="T14" fmla="*/ 0 w 33"/>
                            <a:gd name="T15" fmla="*/ 1 h 119"/>
                            <a:gd name="T16" fmla="*/ 0 w 33"/>
                            <a:gd name="T17" fmla="*/ 1 h 119"/>
                            <a:gd name="T18" fmla="*/ 0 w 33"/>
                            <a:gd name="T19" fmla="*/ 1 h 119"/>
                            <a:gd name="T20" fmla="*/ 0 w 33"/>
                            <a:gd name="T21" fmla="*/ 1 h 119"/>
                            <a:gd name="T22" fmla="*/ 0 w 33"/>
                            <a:gd name="T23" fmla="*/ 1 h 119"/>
                            <a:gd name="T24" fmla="*/ 0 w 33"/>
                            <a:gd name="T25" fmla="*/ 1 h 119"/>
                            <a:gd name="T26" fmla="*/ 0 w 33"/>
                            <a:gd name="T27" fmla="*/ 0 h 119"/>
                            <a:gd name="T28" fmla="*/ 0 w 33"/>
                            <a:gd name="T29" fmla="*/ 0 h 119"/>
                            <a:gd name="T30" fmla="*/ 0 w 33"/>
                            <a:gd name="T31" fmla="*/ 0 h 119"/>
                            <a:gd name="T32" fmla="*/ 0 w 33"/>
                            <a:gd name="T33" fmla="*/ 0 h 119"/>
                            <a:gd name="T34" fmla="*/ 0 w 33"/>
                            <a:gd name="T35" fmla="*/ 0 h 119"/>
                            <a:gd name="T36" fmla="*/ 0 w 33"/>
                            <a:gd name="T37" fmla="*/ 0 h 119"/>
                            <a:gd name="T38" fmla="*/ 0 w 33"/>
                            <a:gd name="T39" fmla="*/ 0 h 119"/>
                            <a:gd name="T40" fmla="*/ 0 w 33"/>
                            <a:gd name="T41" fmla="*/ 0 h 119"/>
                            <a:gd name="T42" fmla="*/ 0 w 33"/>
                            <a:gd name="T43" fmla="*/ 0 h 119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33"/>
                            <a:gd name="T67" fmla="*/ 0 h 119"/>
                            <a:gd name="T68" fmla="*/ 33 w 33"/>
                            <a:gd name="T69" fmla="*/ 119 h 119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33" h="119">
                              <a:moveTo>
                                <a:pt x="23" y="1"/>
                              </a:moveTo>
                              <a:cubicBezTo>
                                <a:pt x="22" y="17"/>
                                <a:pt x="22" y="31"/>
                                <a:pt x="22" y="43"/>
                              </a:cubicBezTo>
                              <a:lnTo>
                                <a:pt x="22" y="84"/>
                              </a:lnTo>
                              <a:cubicBezTo>
                                <a:pt x="22" y="100"/>
                                <a:pt x="22" y="109"/>
                                <a:pt x="23" y="111"/>
                              </a:cubicBezTo>
                              <a:cubicBezTo>
                                <a:pt x="23" y="112"/>
                                <a:pt x="24" y="113"/>
                                <a:pt x="27" y="113"/>
                              </a:cubicBezTo>
                              <a:lnTo>
                                <a:pt x="33" y="114"/>
                              </a:lnTo>
                              <a:lnTo>
                                <a:pt x="33" y="119"/>
                              </a:lnTo>
                              <a:cubicBezTo>
                                <a:pt x="28" y="118"/>
                                <a:pt x="23" y="118"/>
                                <a:pt x="19" y="118"/>
                              </a:cubicBezTo>
                              <a:cubicBezTo>
                                <a:pt x="14" y="118"/>
                                <a:pt x="8" y="118"/>
                                <a:pt x="0" y="119"/>
                              </a:cubicBezTo>
                              <a:lnTo>
                                <a:pt x="0" y="114"/>
                              </a:lnTo>
                              <a:lnTo>
                                <a:pt x="5" y="114"/>
                              </a:lnTo>
                              <a:cubicBezTo>
                                <a:pt x="8" y="113"/>
                                <a:pt x="9" y="112"/>
                                <a:pt x="10" y="111"/>
                              </a:cubicBezTo>
                              <a:cubicBezTo>
                                <a:pt x="10" y="109"/>
                                <a:pt x="11" y="100"/>
                                <a:pt x="11" y="83"/>
                              </a:cubicBezTo>
                              <a:lnTo>
                                <a:pt x="11" y="43"/>
                              </a:lnTo>
                              <a:lnTo>
                                <a:pt x="10" y="28"/>
                              </a:lnTo>
                              <a:lnTo>
                                <a:pt x="10" y="17"/>
                              </a:lnTo>
                              <a:cubicBezTo>
                                <a:pt x="10" y="15"/>
                                <a:pt x="10" y="13"/>
                                <a:pt x="10" y="13"/>
                              </a:cubicBezTo>
                              <a:cubicBezTo>
                                <a:pt x="9" y="12"/>
                                <a:pt x="7" y="11"/>
                                <a:pt x="5" y="11"/>
                              </a:cubicBezTo>
                              <a:lnTo>
                                <a:pt x="0" y="11"/>
                              </a:lnTo>
                              <a:lnTo>
                                <a:pt x="0" y="7"/>
                              </a:lnTo>
                              <a:cubicBezTo>
                                <a:pt x="9" y="6"/>
                                <a:pt x="16" y="3"/>
                                <a:pt x="22" y="0"/>
                              </a:cubicBezTo>
                              <a:lnTo>
                                <a:pt x="23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C871B5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8" name="Freeform 75"/>
                      <wps:cNvSpPr>
                        <a:spLocks noEditPoints="1"/>
                      </wps:cNvSpPr>
                      <wps:spPr bwMode="auto">
                        <a:xfrm>
                          <a:off x="626" y="374"/>
                          <a:ext cx="11" cy="15"/>
                        </a:xfrm>
                        <a:custGeom>
                          <a:avLst/>
                          <a:gdLst>
                            <a:gd name="T0" fmla="*/ 0 w 58"/>
                            <a:gd name="T1" fmla="*/ 0 h 78"/>
                            <a:gd name="T2" fmla="*/ 0 w 58"/>
                            <a:gd name="T3" fmla="*/ 0 h 78"/>
                            <a:gd name="T4" fmla="*/ 0 w 58"/>
                            <a:gd name="T5" fmla="*/ 1 h 78"/>
                            <a:gd name="T6" fmla="*/ 0 w 58"/>
                            <a:gd name="T7" fmla="*/ 1 h 78"/>
                            <a:gd name="T8" fmla="*/ 0 w 58"/>
                            <a:gd name="T9" fmla="*/ 0 h 78"/>
                            <a:gd name="T10" fmla="*/ 0 w 58"/>
                            <a:gd name="T11" fmla="*/ 0 h 78"/>
                            <a:gd name="T12" fmla="*/ 0 w 58"/>
                            <a:gd name="T13" fmla="*/ 1 h 78"/>
                            <a:gd name="T14" fmla="*/ 0 w 58"/>
                            <a:gd name="T15" fmla="*/ 1 h 78"/>
                            <a:gd name="T16" fmla="*/ 0 w 58"/>
                            <a:gd name="T17" fmla="*/ 1 h 78"/>
                            <a:gd name="T18" fmla="*/ 0 w 58"/>
                            <a:gd name="T19" fmla="*/ 1 h 78"/>
                            <a:gd name="T20" fmla="*/ 0 w 58"/>
                            <a:gd name="T21" fmla="*/ 0 h 78"/>
                            <a:gd name="T22" fmla="*/ 0 w 58"/>
                            <a:gd name="T23" fmla="*/ 0 h 78"/>
                            <a:gd name="T24" fmla="*/ 0 w 58"/>
                            <a:gd name="T25" fmla="*/ 0 h 78"/>
                            <a:gd name="T26" fmla="*/ 0 w 58"/>
                            <a:gd name="T27" fmla="*/ 0 h 78"/>
                            <a:gd name="T28" fmla="*/ 0 w 58"/>
                            <a:gd name="T29" fmla="*/ 0 h 78"/>
                            <a:gd name="T30" fmla="*/ 0 w 58"/>
                            <a:gd name="T31" fmla="*/ 0 h 78"/>
                            <a:gd name="T32" fmla="*/ 0 w 58"/>
                            <a:gd name="T33" fmla="*/ 0 h 78"/>
                            <a:gd name="T34" fmla="*/ 0 w 58"/>
                            <a:gd name="T35" fmla="*/ 0 h 78"/>
                            <a:gd name="T36" fmla="*/ 0 w 58"/>
                            <a:gd name="T37" fmla="*/ 0 h 78"/>
                            <a:gd name="T38" fmla="*/ 0 w 58"/>
                            <a:gd name="T39" fmla="*/ 0 h 78"/>
                            <a:gd name="T40" fmla="*/ 0 w 58"/>
                            <a:gd name="T41" fmla="*/ 0 h 78"/>
                            <a:gd name="T42" fmla="*/ 0 w 58"/>
                            <a:gd name="T43" fmla="*/ 0 h 78"/>
                            <a:gd name="T44" fmla="*/ 0 w 58"/>
                            <a:gd name="T45" fmla="*/ 0 h 78"/>
                            <a:gd name="T46" fmla="*/ 0 w 58"/>
                            <a:gd name="T47" fmla="*/ 0 h 78"/>
                            <a:gd name="T48" fmla="*/ 0 w 58"/>
                            <a:gd name="T49" fmla="*/ 0 h 78"/>
                            <a:gd name="T50" fmla="*/ 0 w 58"/>
                            <a:gd name="T51" fmla="*/ 0 h 78"/>
                            <a:gd name="T52" fmla="*/ 0 w 58"/>
                            <a:gd name="T53" fmla="*/ 0 h 78"/>
                            <a:gd name="T54" fmla="*/ 0 w 58"/>
                            <a:gd name="T55" fmla="*/ 0 h 78"/>
                            <a:gd name="T56" fmla="*/ 0 w 58"/>
                            <a:gd name="T57" fmla="*/ 0 h 7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58"/>
                            <a:gd name="T88" fmla="*/ 0 h 78"/>
                            <a:gd name="T89" fmla="*/ 58 w 58"/>
                            <a:gd name="T90" fmla="*/ 78 h 7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58" h="78">
                              <a:moveTo>
                                <a:pt x="13" y="38"/>
                              </a:moveTo>
                              <a:cubicBezTo>
                                <a:pt x="13" y="49"/>
                                <a:pt x="15" y="57"/>
                                <a:pt x="20" y="62"/>
                              </a:cubicBezTo>
                              <a:cubicBezTo>
                                <a:pt x="24" y="67"/>
                                <a:pt x="30" y="70"/>
                                <a:pt x="37" y="70"/>
                              </a:cubicBezTo>
                              <a:cubicBezTo>
                                <a:pt x="40" y="70"/>
                                <a:pt x="43" y="69"/>
                                <a:pt x="46" y="68"/>
                              </a:cubicBezTo>
                              <a:cubicBezTo>
                                <a:pt x="49" y="67"/>
                                <a:pt x="52" y="65"/>
                                <a:pt x="55" y="63"/>
                              </a:cubicBezTo>
                              <a:lnTo>
                                <a:pt x="56" y="64"/>
                              </a:lnTo>
                              <a:lnTo>
                                <a:pt x="54" y="71"/>
                              </a:lnTo>
                              <a:cubicBezTo>
                                <a:pt x="50" y="73"/>
                                <a:pt x="46" y="75"/>
                                <a:pt x="43" y="76"/>
                              </a:cubicBezTo>
                              <a:cubicBezTo>
                                <a:pt x="39" y="78"/>
                                <a:pt x="35" y="78"/>
                                <a:pt x="30" y="78"/>
                              </a:cubicBezTo>
                              <a:cubicBezTo>
                                <a:pt x="21" y="78"/>
                                <a:pt x="14" y="75"/>
                                <a:pt x="9" y="68"/>
                              </a:cubicBezTo>
                              <a:cubicBezTo>
                                <a:pt x="3" y="61"/>
                                <a:pt x="0" y="52"/>
                                <a:pt x="0" y="41"/>
                              </a:cubicBezTo>
                              <a:cubicBezTo>
                                <a:pt x="0" y="32"/>
                                <a:pt x="2" y="24"/>
                                <a:pt x="5" y="18"/>
                              </a:cubicBezTo>
                              <a:cubicBezTo>
                                <a:pt x="7" y="13"/>
                                <a:pt x="11" y="9"/>
                                <a:pt x="16" y="6"/>
                              </a:cubicBezTo>
                              <a:cubicBezTo>
                                <a:pt x="22" y="2"/>
                                <a:pt x="27" y="0"/>
                                <a:pt x="32" y="0"/>
                              </a:cubicBezTo>
                              <a:cubicBezTo>
                                <a:pt x="40" y="0"/>
                                <a:pt x="46" y="3"/>
                                <a:pt x="51" y="8"/>
                              </a:cubicBezTo>
                              <a:cubicBezTo>
                                <a:pt x="56" y="14"/>
                                <a:pt x="58" y="22"/>
                                <a:pt x="58" y="31"/>
                              </a:cubicBezTo>
                              <a:lnTo>
                                <a:pt x="58" y="36"/>
                              </a:lnTo>
                              <a:cubicBezTo>
                                <a:pt x="55" y="37"/>
                                <a:pt x="52" y="38"/>
                                <a:pt x="49" y="38"/>
                              </a:cubicBezTo>
                              <a:cubicBezTo>
                                <a:pt x="45" y="38"/>
                                <a:pt x="38" y="38"/>
                                <a:pt x="30" y="38"/>
                              </a:cubicBezTo>
                              <a:lnTo>
                                <a:pt x="13" y="38"/>
                              </a:lnTo>
                              <a:close/>
                              <a:moveTo>
                                <a:pt x="13" y="32"/>
                              </a:moveTo>
                              <a:cubicBezTo>
                                <a:pt x="20" y="33"/>
                                <a:pt x="28" y="33"/>
                                <a:pt x="36" y="33"/>
                              </a:cubicBezTo>
                              <a:cubicBezTo>
                                <a:pt x="39" y="33"/>
                                <a:pt x="43" y="33"/>
                                <a:pt x="46" y="32"/>
                              </a:cubicBezTo>
                              <a:lnTo>
                                <a:pt x="46" y="28"/>
                              </a:lnTo>
                              <a:cubicBezTo>
                                <a:pt x="46" y="23"/>
                                <a:pt x="45" y="19"/>
                                <a:pt x="43" y="15"/>
                              </a:cubicBezTo>
                              <a:cubicBezTo>
                                <a:pt x="42" y="12"/>
                                <a:pt x="41" y="10"/>
                                <a:pt x="38" y="8"/>
                              </a:cubicBezTo>
                              <a:cubicBezTo>
                                <a:pt x="36" y="7"/>
                                <a:pt x="33" y="6"/>
                                <a:pt x="30" y="6"/>
                              </a:cubicBezTo>
                              <a:cubicBezTo>
                                <a:pt x="25" y="6"/>
                                <a:pt x="21" y="8"/>
                                <a:pt x="18" y="12"/>
                              </a:cubicBezTo>
                              <a:cubicBezTo>
                                <a:pt x="15" y="17"/>
                                <a:pt x="13" y="23"/>
                                <a:pt x="13" y="3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E1AE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Freeform 76"/>
                      <wps:cNvSpPr>
                        <a:spLocks/>
                      </wps:cNvSpPr>
                      <wps:spPr bwMode="auto">
                        <a:xfrm>
                          <a:off x="639" y="374"/>
                          <a:ext cx="22" cy="14"/>
                        </a:xfrm>
                        <a:custGeom>
                          <a:avLst/>
                          <a:gdLst>
                            <a:gd name="T0" fmla="*/ 0 w 117"/>
                            <a:gd name="T1" fmla="*/ 0 h 77"/>
                            <a:gd name="T2" fmla="*/ 0 w 117"/>
                            <a:gd name="T3" fmla="*/ 0 h 77"/>
                            <a:gd name="T4" fmla="*/ 0 w 117"/>
                            <a:gd name="T5" fmla="*/ 0 h 77"/>
                            <a:gd name="T6" fmla="*/ 1 w 117"/>
                            <a:gd name="T7" fmla="*/ 0 h 77"/>
                            <a:gd name="T8" fmla="*/ 1 w 117"/>
                            <a:gd name="T9" fmla="*/ 0 h 77"/>
                            <a:gd name="T10" fmla="*/ 1 w 117"/>
                            <a:gd name="T11" fmla="*/ 0 h 77"/>
                            <a:gd name="T12" fmla="*/ 1 w 117"/>
                            <a:gd name="T13" fmla="*/ 0 h 77"/>
                            <a:gd name="T14" fmla="*/ 1 w 117"/>
                            <a:gd name="T15" fmla="*/ 0 h 77"/>
                            <a:gd name="T16" fmla="*/ 1 w 117"/>
                            <a:gd name="T17" fmla="*/ 1 h 77"/>
                            <a:gd name="T18" fmla="*/ 1 w 117"/>
                            <a:gd name="T19" fmla="*/ 1 h 77"/>
                            <a:gd name="T20" fmla="*/ 1 w 117"/>
                            <a:gd name="T21" fmla="*/ 0 h 77"/>
                            <a:gd name="T22" fmla="*/ 1 w 117"/>
                            <a:gd name="T23" fmla="*/ 0 h 77"/>
                            <a:gd name="T24" fmla="*/ 0 w 117"/>
                            <a:gd name="T25" fmla="*/ 0 h 77"/>
                            <a:gd name="T26" fmla="*/ 0 w 117"/>
                            <a:gd name="T27" fmla="*/ 0 h 77"/>
                            <a:gd name="T28" fmla="*/ 1 w 117"/>
                            <a:gd name="T29" fmla="*/ 0 h 77"/>
                            <a:gd name="T30" fmla="*/ 1 w 117"/>
                            <a:gd name="T31" fmla="*/ 1 h 77"/>
                            <a:gd name="T32" fmla="*/ 0 w 117"/>
                            <a:gd name="T33" fmla="*/ 1 h 77"/>
                            <a:gd name="T34" fmla="*/ 0 w 117"/>
                            <a:gd name="T35" fmla="*/ 0 h 77"/>
                            <a:gd name="T36" fmla="*/ 0 w 117"/>
                            <a:gd name="T37" fmla="*/ 0 h 77"/>
                            <a:gd name="T38" fmla="*/ 0 w 117"/>
                            <a:gd name="T39" fmla="*/ 0 h 77"/>
                            <a:gd name="T40" fmla="*/ 0 w 117"/>
                            <a:gd name="T41" fmla="*/ 0 h 77"/>
                            <a:gd name="T42" fmla="*/ 0 w 117"/>
                            <a:gd name="T43" fmla="*/ 0 h 77"/>
                            <a:gd name="T44" fmla="*/ 0 w 117"/>
                            <a:gd name="T45" fmla="*/ 0 h 77"/>
                            <a:gd name="T46" fmla="*/ 0 w 117"/>
                            <a:gd name="T47" fmla="*/ 0 h 77"/>
                            <a:gd name="T48" fmla="*/ 0 w 117"/>
                            <a:gd name="T49" fmla="*/ 1 h 77"/>
                            <a:gd name="T50" fmla="*/ 0 w 117"/>
                            <a:gd name="T51" fmla="*/ 1 h 77"/>
                            <a:gd name="T52" fmla="*/ 0 w 117"/>
                            <a:gd name="T53" fmla="*/ 0 h 77"/>
                            <a:gd name="T54" fmla="*/ 0 w 117"/>
                            <a:gd name="T55" fmla="*/ 0 h 77"/>
                            <a:gd name="T56" fmla="*/ 0 w 117"/>
                            <a:gd name="T57" fmla="*/ 0 h 77"/>
                            <a:gd name="T58" fmla="*/ 0 w 117"/>
                            <a:gd name="T59" fmla="*/ 0 h 77"/>
                            <a:gd name="T60" fmla="*/ 0 w 117"/>
                            <a:gd name="T61" fmla="*/ 0 h 77"/>
                            <a:gd name="T62" fmla="*/ 0 w 117"/>
                            <a:gd name="T63" fmla="*/ 0 h 77"/>
                            <a:gd name="T64" fmla="*/ 0 w 117"/>
                            <a:gd name="T65" fmla="*/ 0 h 77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117"/>
                            <a:gd name="T100" fmla="*/ 0 h 77"/>
                            <a:gd name="T101" fmla="*/ 117 w 117"/>
                            <a:gd name="T102" fmla="*/ 77 h 77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117" h="77">
                              <a:moveTo>
                                <a:pt x="23" y="14"/>
                              </a:moveTo>
                              <a:lnTo>
                                <a:pt x="32" y="5"/>
                              </a:lnTo>
                              <a:cubicBezTo>
                                <a:pt x="33" y="3"/>
                                <a:pt x="35" y="2"/>
                                <a:pt x="36" y="2"/>
                              </a:cubicBezTo>
                              <a:cubicBezTo>
                                <a:pt x="39" y="1"/>
                                <a:pt x="41" y="0"/>
                                <a:pt x="43" y="0"/>
                              </a:cubicBezTo>
                              <a:cubicBezTo>
                                <a:pt x="48" y="0"/>
                                <a:pt x="52" y="1"/>
                                <a:pt x="55" y="4"/>
                              </a:cubicBezTo>
                              <a:cubicBezTo>
                                <a:pt x="58" y="6"/>
                                <a:pt x="61" y="10"/>
                                <a:pt x="64" y="15"/>
                              </a:cubicBezTo>
                              <a:lnTo>
                                <a:pt x="72" y="6"/>
                              </a:lnTo>
                              <a:cubicBezTo>
                                <a:pt x="74" y="4"/>
                                <a:pt x="76" y="3"/>
                                <a:pt x="78" y="2"/>
                              </a:cubicBezTo>
                              <a:cubicBezTo>
                                <a:pt x="81" y="1"/>
                                <a:pt x="83" y="0"/>
                                <a:pt x="86" y="0"/>
                              </a:cubicBezTo>
                              <a:cubicBezTo>
                                <a:pt x="90" y="0"/>
                                <a:pt x="93" y="1"/>
                                <a:pt x="97" y="4"/>
                              </a:cubicBezTo>
                              <a:cubicBezTo>
                                <a:pt x="100" y="6"/>
                                <a:pt x="102" y="9"/>
                                <a:pt x="104" y="12"/>
                              </a:cubicBezTo>
                              <a:cubicBezTo>
                                <a:pt x="106" y="16"/>
                                <a:pt x="106" y="21"/>
                                <a:pt x="106" y="27"/>
                              </a:cubicBezTo>
                              <a:lnTo>
                                <a:pt x="106" y="58"/>
                              </a:lnTo>
                              <a:cubicBezTo>
                                <a:pt x="106" y="64"/>
                                <a:pt x="106" y="69"/>
                                <a:pt x="107" y="70"/>
                              </a:cubicBezTo>
                              <a:cubicBezTo>
                                <a:pt x="108" y="71"/>
                                <a:pt x="109" y="72"/>
                                <a:pt x="112" y="72"/>
                              </a:cubicBezTo>
                              <a:lnTo>
                                <a:pt x="117" y="72"/>
                              </a:lnTo>
                              <a:lnTo>
                                <a:pt x="117" y="77"/>
                              </a:lnTo>
                              <a:lnTo>
                                <a:pt x="114" y="76"/>
                              </a:lnTo>
                              <a:cubicBezTo>
                                <a:pt x="109" y="76"/>
                                <a:pt x="105" y="76"/>
                                <a:pt x="103" y="76"/>
                              </a:cubicBezTo>
                              <a:cubicBezTo>
                                <a:pt x="101" y="76"/>
                                <a:pt x="97" y="76"/>
                                <a:pt x="94" y="77"/>
                              </a:cubicBezTo>
                              <a:cubicBezTo>
                                <a:pt x="94" y="67"/>
                                <a:pt x="95" y="56"/>
                                <a:pt x="95" y="43"/>
                              </a:cubicBezTo>
                              <a:cubicBezTo>
                                <a:pt x="95" y="32"/>
                                <a:pt x="94" y="25"/>
                                <a:pt x="93" y="21"/>
                              </a:cubicBezTo>
                              <a:cubicBezTo>
                                <a:pt x="93" y="18"/>
                                <a:pt x="91" y="15"/>
                                <a:pt x="89" y="13"/>
                              </a:cubicBezTo>
                              <a:cubicBezTo>
                                <a:pt x="87" y="11"/>
                                <a:pt x="84" y="10"/>
                                <a:pt x="80" y="10"/>
                              </a:cubicBezTo>
                              <a:cubicBezTo>
                                <a:pt x="76" y="10"/>
                                <a:pt x="73" y="12"/>
                                <a:pt x="70" y="14"/>
                              </a:cubicBezTo>
                              <a:cubicBezTo>
                                <a:pt x="68" y="16"/>
                                <a:pt x="66" y="19"/>
                                <a:pt x="65" y="23"/>
                              </a:cubicBezTo>
                              <a:cubicBezTo>
                                <a:pt x="65" y="25"/>
                                <a:pt x="65" y="34"/>
                                <a:pt x="65" y="51"/>
                              </a:cubicBezTo>
                              <a:cubicBezTo>
                                <a:pt x="65" y="60"/>
                                <a:pt x="65" y="66"/>
                                <a:pt x="65" y="67"/>
                              </a:cubicBezTo>
                              <a:cubicBezTo>
                                <a:pt x="65" y="68"/>
                                <a:pt x="65" y="69"/>
                                <a:pt x="66" y="70"/>
                              </a:cubicBezTo>
                              <a:cubicBezTo>
                                <a:pt x="66" y="71"/>
                                <a:pt x="68" y="71"/>
                                <a:pt x="72" y="71"/>
                              </a:cubicBezTo>
                              <a:lnTo>
                                <a:pt x="76" y="72"/>
                              </a:lnTo>
                              <a:lnTo>
                                <a:pt x="76" y="77"/>
                              </a:lnTo>
                              <a:cubicBezTo>
                                <a:pt x="68" y="76"/>
                                <a:pt x="62" y="76"/>
                                <a:pt x="59" y="76"/>
                              </a:cubicBezTo>
                              <a:cubicBezTo>
                                <a:pt x="56" y="76"/>
                                <a:pt x="50" y="76"/>
                                <a:pt x="42" y="77"/>
                              </a:cubicBezTo>
                              <a:lnTo>
                                <a:pt x="42" y="72"/>
                              </a:lnTo>
                              <a:lnTo>
                                <a:pt x="46" y="72"/>
                              </a:lnTo>
                              <a:cubicBezTo>
                                <a:pt x="49" y="72"/>
                                <a:pt x="51" y="72"/>
                                <a:pt x="51" y="71"/>
                              </a:cubicBezTo>
                              <a:cubicBezTo>
                                <a:pt x="52" y="70"/>
                                <a:pt x="53" y="68"/>
                                <a:pt x="53" y="64"/>
                              </a:cubicBezTo>
                              <a:cubicBezTo>
                                <a:pt x="53" y="56"/>
                                <a:pt x="53" y="47"/>
                                <a:pt x="53" y="37"/>
                              </a:cubicBezTo>
                              <a:cubicBezTo>
                                <a:pt x="53" y="29"/>
                                <a:pt x="53" y="23"/>
                                <a:pt x="52" y="20"/>
                              </a:cubicBezTo>
                              <a:cubicBezTo>
                                <a:pt x="51" y="17"/>
                                <a:pt x="49" y="14"/>
                                <a:pt x="47" y="13"/>
                              </a:cubicBezTo>
                              <a:cubicBezTo>
                                <a:pt x="45" y="11"/>
                                <a:pt x="42" y="10"/>
                                <a:pt x="39" y="10"/>
                              </a:cubicBezTo>
                              <a:cubicBezTo>
                                <a:pt x="35" y="10"/>
                                <a:pt x="32" y="11"/>
                                <a:pt x="29" y="13"/>
                              </a:cubicBezTo>
                              <a:cubicBezTo>
                                <a:pt x="27" y="15"/>
                                <a:pt x="25" y="18"/>
                                <a:pt x="24" y="21"/>
                              </a:cubicBezTo>
                              <a:cubicBezTo>
                                <a:pt x="23" y="24"/>
                                <a:pt x="23" y="30"/>
                                <a:pt x="23" y="40"/>
                              </a:cubicBezTo>
                              <a:cubicBezTo>
                                <a:pt x="23" y="51"/>
                                <a:pt x="23" y="60"/>
                                <a:pt x="23" y="65"/>
                              </a:cubicBezTo>
                              <a:cubicBezTo>
                                <a:pt x="23" y="68"/>
                                <a:pt x="23" y="69"/>
                                <a:pt x="24" y="70"/>
                              </a:cubicBezTo>
                              <a:cubicBezTo>
                                <a:pt x="25" y="71"/>
                                <a:pt x="26" y="71"/>
                                <a:pt x="30" y="71"/>
                              </a:cubicBezTo>
                              <a:lnTo>
                                <a:pt x="34" y="72"/>
                              </a:lnTo>
                              <a:lnTo>
                                <a:pt x="34" y="77"/>
                              </a:lnTo>
                              <a:cubicBezTo>
                                <a:pt x="29" y="76"/>
                                <a:pt x="24" y="76"/>
                                <a:pt x="19" y="76"/>
                              </a:cubicBezTo>
                              <a:cubicBezTo>
                                <a:pt x="13" y="76"/>
                                <a:pt x="7" y="76"/>
                                <a:pt x="0" y="77"/>
                              </a:cubicBezTo>
                              <a:lnTo>
                                <a:pt x="0" y="72"/>
                              </a:lnTo>
                              <a:lnTo>
                                <a:pt x="5" y="72"/>
                              </a:lnTo>
                              <a:cubicBezTo>
                                <a:pt x="8" y="72"/>
                                <a:pt x="10" y="71"/>
                                <a:pt x="11" y="69"/>
                              </a:cubicBezTo>
                              <a:cubicBezTo>
                                <a:pt x="11" y="68"/>
                                <a:pt x="11" y="58"/>
                                <a:pt x="11" y="40"/>
                              </a:cubicBezTo>
                              <a:cubicBezTo>
                                <a:pt x="11" y="27"/>
                                <a:pt x="11" y="19"/>
                                <a:pt x="11" y="16"/>
                              </a:cubicBezTo>
                              <a:cubicBezTo>
                                <a:pt x="11" y="14"/>
                                <a:pt x="11" y="13"/>
                                <a:pt x="10" y="12"/>
                              </a:cubicBezTo>
                              <a:cubicBezTo>
                                <a:pt x="10" y="11"/>
                                <a:pt x="8" y="11"/>
                                <a:pt x="4" y="11"/>
                              </a:cubicBezTo>
                              <a:lnTo>
                                <a:pt x="0" y="11"/>
                              </a:lnTo>
                              <a:lnTo>
                                <a:pt x="0" y="7"/>
                              </a:lnTo>
                              <a:cubicBezTo>
                                <a:pt x="7" y="6"/>
                                <a:pt x="12" y="4"/>
                                <a:pt x="17" y="2"/>
                              </a:cubicBezTo>
                              <a:lnTo>
                                <a:pt x="22" y="0"/>
                              </a:lnTo>
                              <a:cubicBezTo>
                                <a:pt x="23" y="0"/>
                                <a:pt x="23" y="1"/>
                                <a:pt x="23" y="2"/>
                              </a:cubicBezTo>
                              <a:lnTo>
                                <a:pt x="23" y="5"/>
                              </a:lnTo>
                              <a:cubicBezTo>
                                <a:pt x="23" y="8"/>
                                <a:pt x="23" y="11"/>
                                <a:pt x="23" y="1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B76140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Line 793"/>
                      <wps:cNvCnPr>
                        <a:cxnSpLocks noChangeShapeType="1"/>
                      </wps:cNvCnPr>
                      <wps:spPr bwMode="auto">
                        <a:xfrm>
                          <a:off x="683" y="277"/>
                          <a:ext cx="0" cy="108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81" name="Freeform 78"/>
                      <wps:cNvSpPr>
                        <a:spLocks noEditPoints="1"/>
                      </wps:cNvSpPr>
                      <wps:spPr bwMode="auto">
                        <a:xfrm>
                          <a:off x="1099" y="275"/>
                          <a:ext cx="24" cy="34"/>
                        </a:xfrm>
                        <a:custGeom>
                          <a:avLst/>
                          <a:gdLst>
                            <a:gd name="T0" fmla="*/ 1 w 128"/>
                            <a:gd name="T1" fmla="*/ 1 h 179"/>
                            <a:gd name="T2" fmla="*/ 1 w 128"/>
                            <a:gd name="T3" fmla="*/ 1 h 179"/>
                            <a:gd name="T4" fmla="*/ 1 w 128"/>
                            <a:gd name="T5" fmla="*/ 1 h 179"/>
                            <a:gd name="T6" fmla="*/ 1 w 128"/>
                            <a:gd name="T7" fmla="*/ 1 h 179"/>
                            <a:gd name="T8" fmla="*/ 1 w 128"/>
                            <a:gd name="T9" fmla="*/ 1 h 179"/>
                            <a:gd name="T10" fmla="*/ 1 w 128"/>
                            <a:gd name="T11" fmla="*/ 0 h 179"/>
                            <a:gd name="T12" fmla="*/ 1 w 128"/>
                            <a:gd name="T13" fmla="*/ 0 h 179"/>
                            <a:gd name="T14" fmla="*/ 1 w 128"/>
                            <a:gd name="T15" fmla="*/ 0 h 179"/>
                            <a:gd name="T16" fmla="*/ 0 w 128"/>
                            <a:gd name="T17" fmla="*/ 0 h 179"/>
                            <a:gd name="T18" fmla="*/ 0 w 128"/>
                            <a:gd name="T19" fmla="*/ 0 h 179"/>
                            <a:gd name="T20" fmla="*/ 0 w 128"/>
                            <a:gd name="T21" fmla="*/ 0 h 179"/>
                            <a:gd name="T22" fmla="*/ 0 w 128"/>
                            <a:gd name="T23" fmla="*/ 0 h 179"/>
                            <a:gd name="T24" fmla="*/ 0 w 128"/>
                            <a:gd name="T25" fmla="*/ 0 h 179"/>
                            <a:gd name="T26" fmla="*/ 0 w 128"/>
                            <a:gd name="T27" fmla="*/ 0 h 179"/>
                            <a:gd name="T28" fmla="*/ 1 w 128"/>
                            <a:gd name="T29" fmla="*/ 0 h 179"/>
                            <a:gd name="T30" fmla="*/ 1 w 128"/>
                            <a:gd name="T31" fmla="*/ 0 h 179"/>
                            <a:gd name="T32" fmla="*/ 1 w 128"/>
                            <a:gd name="T33" fmla="*/ 0 h 179"/>
                            <a:gd name="T34" fmla="*/ 1 w 128"/>
                            <a:gd name="T35" fmla="*/ 1 h 179"/>
                            <a:gd name="T36" fmla="*/ 0 w 128"/>
                            <a:gd name="T37" fmla="*/ 1 h 179"/>
                            <a:gd name="T38" fmla="*/ 0 w 128"/>
                            <a:gd name="T39" fmla="*/ 1 h 179"/>
                            <a:gd name="T40" fmla="*/ 0 w 128"/>
                            <a:gd name="T41" fmla="*/ 1 h 179"/>
                            <a:gd name="T42" fmla="*/ 0 w 128"/>
                            <a:gd name="T43" fmla="*/ 1 h 179"/>
                            <a:gd name="T44" fmla="*/ 0 w 128"/>
                            <a:gd name="T45" fmla="*/ 1 h 179"/>
                            <a:gd name="T46" fmla="*/ 0 w 128"/>
                            <a:gd name="T47" fmla="*/ 0 h 179"/>
                            <a:gd name="T48" fmla="*/ 0 w 128"/>
                            <a:gd name="T49" fmla="*/ 0 h 179"/>
                            <a:gd name="T50" fmla="*/ 0 w 128"/>
                            <a:gd name="T51" fmla="*/ 0 h 179"/>
                            <a:gd name="T52" fmla="*/ 0 w 128"/>
                            <a:gd name="T53" fmla="*/ 0 h 179"/>
                            <a:gd name="T54" fmla="*/ 0 w 128"/>
                            <a:gd name="T55" fmla="*/ 0 h 179"/>
                            <a:gd name="T56" fmla="*/ 0 w 128"/>
                            <a:gd name="T57" fmla="*/ 1 h 179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128"/>
                            <a:gd name="T88" fmla="*/ 0 h 179"/>
                            <a:gd name="T89" fmla="*/ 128 w 128"/>
                            <a:gd name="T90" fmla="*/ 179 h 179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128" h="179">
                              <a:moveTo>
                                <a:pt x="128" y="172"/>
                              </a:moveTo>
                              <a:cubicBezTo>
                                <a:pt x="128" y="177"/>
                                <a:pt x="126" y="179"/>
                                <a:pt x="123" y="179"/>
                              </a:cubicBezTo>
                              <a:lnTo>
                                <a:pt x="114" y="179"/>
                              </a:lnTo>
                              <a:cubicBezTo>
                                <a:pt x="112" y="179"/>
                                <a:pt x="110" y="179"/>
                                <a:pt x="109" y="178"/>
                              </a:cubicBezTo>
                              <a:cubicBezTo>
                                <a:pt x="109" y="177"/>
                                <a:pt x="109" y="175"/>
                                <a:pt x="109" y="172"/>
                              </a:cubicBezTo>
                              <a:lnTo>
                                <a:pt x="109" y="29"/>
                              </a:lnTo>
                              <a:cubicBezTo>
                                <a:pt x="109" y="25"/>
                                <a:pt x="108" y="22"/>
                                <a:pt x="106" y="20"/>
                              </a:cubicBezTo>
                              <a:cubicBezTo>
                                <a:pt x="104" y="19"/>
                                <a:pt x="101" y="19"/>
                                <a:pt x="96" y="19"/>
                              </a:cubicBezTo>
                              <a:lnTo>
                                <a:pt x="4" y="19"/>
                              </a:lnTo>
                              <a:cubicBezTo>
                                <a:pt x="1" y="19"/>
                                <a:pt x="0" y="17"/>
                                <a:pt x="0" y="13"/>
                              </a:cubicBezTo>
                              <a:lnTo>
                                <a:pt x="0" y="6"/>
                              </a:lnTo>
                              <a:cubicBezTo>
                                <a:pt x="0" y="4"/>
                                <a:pt x="3" y="2"/>
                                <a:pt x="8" y="1"/>
                              </a:cubicBezTo>
                              <a:cubicBezTo>
                                <a:pt x="12" y="0"/>
                                <a:pt x="18" y="0"/>
                                <a:pt x="25" y="0"/>
                              </a:cubicBezTo>
                              <a:cubicBezTo>
                                <a:pt x="35" y="1"/>
                                <a:pt x="39" y="1"/>
                                <a:pt x="38" y="1"/>
                              </a:cubicBezTo>
                              <a:lnTo>
                                <a:pt x="105" y="1"/>
                              </a:lnTo>
                              <a:cubicBezTo>
                                <a:pt x="113" y="1"/>
                                <a:pt x="119" y="3"/>
                                <a:pt x="122" y="5"/>
                              </a:cubicBezTo>
                              <a:cubicBezTo>
                                <a:pt x="126" y="8"/>
                                <a:pt x="128" y="13"/>
                                <a:pt x="128" y="21"/>
                              </a:cubicBezTo>
                              <a:lnTo>
                                <a:pt x="128" y="172"/>
                              </a:lnTo>
                              <a:close/>
                              <a:moveTo>
                                <a:pt x="24" y="170"/>
                              </a:moveTo>
                              <a:cubicBezTo>
                                <a:pt x="24" y="174"/>
                                <a:pt x="23" y="177"/>
                                <a:pt x="22" y="178"/>
                              </a:cubicBezTo>
                              <a:cubicBezTo>
                                <a:pt x="21" y="179"/>
                                <a:pt x="18" y="179"/>
                                <a:pt x="14" y="179"/>
                              </a:cubicBezTo>
                              <a:cubicBezTo>
                                <a:pt x="10" y="179"/>
                                <a:pt x="7" y="179"/>
                                <a:pt x="6" y="178"/>
                              </a:cubicBezTo>
                              <a:cubicBezTo>
                                <a:pt x="5" y="177"/>
                                <a:pt x="5" y="175"/>
                                <a:pt x="5" y="171"/>
                              </a:cubicBezTo>
                              <a:lnTo>
                                <a:pt x="5" y="69"/>
                              </a:lnTo>
                              <a:cubicBezTo>
                                <a:pt x="5" y="66"/>
                                <a:pt x="5" y="64"/>
                                <a:pt x="7" y="63"/>
                              </a:cubicBezTo>
                              <a:cubicBezTo>
                                <a:pt x="8" y="62"/>
                                <a:pt x="10" y="62"/>
                                <a:pt x="14" y="62"/>
                              </a:cubicBezTo>
                              <a:cubicBezTo>
                                <a:pt x="18" y="62"/>
                                <a:pt x="20" y="62"/>
                                <a:pt x="21" y="63"/>
                              </a:cubicBezTo>
                              <a:cubicBezTo>
                                <a:pt x="23" y="64"/>
                                <a:pt x="24" y="66"/>
                                <a:pt x="24" y="69"/>
                              </a:cubicBezTo>
                              <a:lnTo>
                                <a:pt x="24" y="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C62C5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2" name="Freeform 79"/>
                      <wps:cNvSpPr>
                        <a:spLocks/>
                      </wps:cNvSpPr>
                      <wps:spPr bwMode="auto">
                        <a:xfrm>
                          <a:off x="1062" y="275"/>
                          <a:ext cx="27" cy="34"/>
                        </a:xfrm>
                        <a:custGeom>
                          <a:avLst/>
                          <a:gdLst>
                            <a:gd name="T0" fmla="*/ 1 w 138"/>
                            <a:gd name="T1" fmla="*/ 1 h 179"/>
                            <a:gd name="T2" fmla="*/ 1 w 138"/>
                            <a:gd name="T3" fmla="*/ 1 h 179"/>
                            <a:gd name="T4" fmla="*/ 1 w 138"/>
                            <a:gd name="T5" fmla="*/ 1 h 179"/>
                            <a:gd name="T6" fmla="*/ 1 w 138"/>
                            <a:gd name="T7" fmla="*/ 1 h 179"/>
                            <a:gd name="T8" fmla="*/ 1 w 138"/>
                            <a:gd name="T9" fmla="*/ 1 h 179"/>
                            <a:gd name="T10" fmla="*/ 1 w 138"/>
                            <a:gd name="T11" fmla="*/ 1 h 179"/>
                            <a:gd name="T12" fmla="*/ 1 w 138"/>
                            <a:gd name="T13" fmla="*/ 1 h 179"/>
                            <a:gd name="T14" fmla="*/ 1 w 138"/>
                            <a:gd name="T15" fmla="*/ 1 h 179"/>
                            <a:gd name="T16" fmla="*/ 1 w 138"/>
                            <a:gd name="T17" fmla="*/ 1 h 179"/>
                            <a:gd name="T18" fmla="*/ 1 w 138"/>
                            <a:gd name="T19" fmla="*/ 0 h 179"/>
                            <a:gd name="T20" fmla="*/ 1 w 138"/>
                            <a:gd name="T21" fmla="*/ 0 h 179"/>
                            <a:gd name="T22" fmla="*/ 0 w 138"/>
                            <a:gd name="T23" fmla="*/ 0 h 179"/>
                            <a:gd name="T24" fmla="*/ 0 w 138"/>
                            <a:gd name="T25" fmla="*/ 1 h 179"/>
                            <a:gd name="T26" fmla="*/ 0 w 138"/>
                            <a:gd name="T27" fmla="*/ 1 h 179"/>
                            <a:gd name="T28" fmla="*/ 0 w 138"/>
                            <a:gd name="T29" fmla="*/ 1 h 179"/>
                            <a:gd name="T30" fmla="*/ 0 w 138"/>
                            <a:gd name="T31" fmla="*/ 1 h 179"/>
                            <a:gd name="T32" fmla="*/ 0 w 138"/>
                            <a:gd name="T33" fmla="*/ 1 h 179"/>
                            <a:gd name="T34" fmla="*/ 0 w 138"/>
                            <a:gd name="T35" fmla="*/ 1 h 179"/>
                            <a:gd name="T36" fmla="*/ 0 w 138"/>
                            <a:gd name="T37" fmla="*/ 1 h 179"/>
                            <a:gd name="T38" fmla="*/ 0 w 138"/>
                            <a:gd name="T39" fmla="*/ 0 h 179"/>
                            <a:gd name="T40" fmla="*/ 0 w 138"/>
                            <a:gd name="T41" fmla="*/ 0 h 179"/>
                            <a:gd name="T42" fmla="*/ 0 w 138"/>
                            <a:gd name="T43" fmla="*/ 0 h 179"/>
                            <a:gd name="T44" fmla="*/ 0 w 138"/>
                            <a:gd name="T45" fmla="*/ 0 h 179"/>
                            <a:gd name="T46" fmla="*/ 0 w 138"/>
                            <a:gd name="T47" fmla="*/ 0 h 179"/>
                            <a:gd name="T48" fmla="*/ 0 w 138"/>
                            <a:gd name="T49" fmla="*/ 0 h 179"/>
                            <a:gd name="T50" fmla="*/ 0 w 138"/>
                            <a:gd name="T51" fmla="*/ 0 h 179"/>
                            <a:gd name="T52" fmla="*/ 0 w 138"/>
                            <a:gd name="T53" fmla="*/ 0 h 179"/>
                            <a:gd name="T54" fmla="*/ 0 w 138"/>
                            <a:gd name="T55" fmla="*/ 0 h 179"/>
                            <a:gd name="T56" fmla="*/ 1 w 138"/>
                            <a:gd name="T57" fmla="*/ 0 h 179"/>
                            <a:gd name="T58" fmla="*/ 1 w 138"/>
                            <a:gd name="T59" fmla="*/ 0 h 179"/>
                            <a:gd name="T60" fmla="*/ 1 w 138"/>
                            <a:gd name="T61" fmla="*/ 0 h 179"/>
                            <a:gd name="T62" fmla="*/ 1 w 138"/>
                            <a:gd name="T63" fmla="*/ 1 h 179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138"/>
                            <a:gd name="T97" fmla="*/ 0 h 179"/>
                            <a:gd name="T98" fmla="*/ 138 w 138"/>
                            <a:gd name="T99" fmla="*/ 179 h 179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138" h="179">
                              <a:moveTo>
                                <a:pt x="138" y="163"/>
                              </a:moveTo>
                              <a:cubicBezTo>
                                <a:pt x="138" y="174"/>
                                <a:pt x="135" y="179"/>
                                <a:pt x="128" y="179"/>
                              </a:cubicBezTo>
                              <a:lnTo>
                                <a:pt x="81" y="179"/>
                              </a:lnTo>
                              <a:cubicBezTo>
                                <a:pt x="75" y="179"/>
                                <a:pt x="72" y="177"/>
                                <a:pt x="72" y="173"/>
                              </a:cubicBezTo>
                              <a:lnTo>
                                <a:pt x="72" y="169"/>
                              </a:lnTo>
                              <a:cubicBezTo>
                                <a:pt x="72" y="164"/>
                                <a:pt x="75" y="162"/>
                                <a:pt x="81" y="162"/>
                              </a:cubicBezTo>
                              <a:lnTo>
                                <a:pt x="110" y="162"/>
                              </a:lnTo>
                              <a:cubicBezTo>
                                <a:pt x="114" y="162"/>
                                <a:pt x="116" y="161"/>
                                <a:pt x="117" y="160"/>
                              </a:cubicBezTo>
                              <a:cubicBezTo>
                                <a:pt x="119" y="159"/>
                                <a:pt x="119" y="156"/>
                                <a:pt x="119" y="153"/>
                              </a:cubicBezTo>
                              <a:lnTo>
                                <a:pt x="119" y="53"/>
                              </a:lnTo>
                              <a:cubicBezTo>
                                <a:pt x="119" y="29"/>
                                <a:pt x="110" y="17"/>
                                <a:pt x="92" y="17"/>
                              </a:cubicBezTo>
                              <a:cubicBezTo>
                                <a:pt x="79" y="17"/>
                                <a:pt x="67" y="25"/>
                                <a:pt x="57" y="40"/>
                              </a:cubicBezTo>
                              <a:cubicBezTo>
                                <a:pt x="47" y="54"/>
                                <a:pt x="43" y="68"/>
                                <a:pt x="43" y="81"/>
                              </a:cubicBezTo>
                              <a:lnTo>
                                <a:pt x="43" y="170"/>
                              </a:lnTo>
                              <a:cubicBezTo>
                                <a:pt x="43" y="173"/>
                                <a:pt x="43" y="175"/>
                                <a:pt x="42" y="177"/>
                              </a:cubicBezTo>
                              <a:cubicBezTo>
                                <a:pt x="41" y="178"/>
                                <a:pt x="40" y="179"/>
                                <a:pt x="37" y="179"/>
                              </a:cubicBezTo>
                              <a:lnTo>
                                <a:pt x="29" y="179"/>
                              </a:lnTo>
                              <a:cubicBezTo>
                                <a:pt x="26" y="179"/>
                                <a:pt x="24" y="178"/>
                                <a:pt x="24" y="177"/>
                              </a:cubicBezTo>
                              <a:cubicBezTo>
                                <a:pt x="24" y="176"/>
                                <a:pt x="24" y="174"/>
                                <a:pt x="24" y="170"/>
                              </a:cubicBezTo>
                              <a:lnTo>
                                <a:pt x="24" y="27"/>
                              </a:lnTo>
                              <a:cubicBezTo>
                                <a:pt x="24" y="22"/>
                                <a:pt x="21" y="19"/>
                                <a:pt x="15" y="19"/>
                              </a:cubicBezTo>
                              <a:lnTo>
                                <a:pt x="5" y="19"/>
                              </a:lnTo>
                              <a:cubicBezTo>
                                <a:pt x="2" y="19"/>
                                <a:pt x="0" y="17"/>
                                <a:pt x="0" y="12"/>
                              </a:cubicBezTo>
                              <a:lnTo>
                                <a:pt x="0" y="8"/>
                              </a:lnTo>
                              <a:cubicBezTo>
                                <a:pt x="0" y="4"/>
                                <a:pt x="2" y="1"/>
                                <a:pt x="6" y="1"/>
                              </a:cubicBezTo>
                              <a:lnTo>
                                <a:pt x="34" y="1"/>
                              </a:lnTo>
                              <a:cubicBezTo>
                                <a:pt x="40" y="1"/>
                                <a:pt x="43" y="5"/>
                                <a:pt x="43" y="13"/>
                              </a:cubicBezTo>
                              <a:lnTo>
                                <a:pt x="43" y="36"/>
                              </a:lnTo>
                              <a:cubicBezTo>
                                <a:pt x="57" y="12"/>
                                <a:pt x="73" y="0"/>
                                <a:pt x="93" y="0"/>
                              </a:cubicBezTo>
                              <a:cubicBezTo>
                                <a:pt x="107" y="0"/>
                                <a:pt x="119" y="4"/>
                                <a:pt x="127" y="14"/>
                              </a:cubicBezTo>
                              <a:cubicBezTo>
                                <a:pt x="134" y="23"/>
                                <a:pt x="138" y="35"/>
                                <a:pt x="138" y="49"/>
                              </a:cubicBezTo>
                              <a:lnTo>
                                <a:pt x="138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42CF8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Freeform 80"/>
                      <wps:cNvSpPr>
                        <a:spLocks/>
                      </wps:cNvSpPr>
                      <wps:spPr bwMode="auto">
                        <a:xfrm>
                          <a:off x="1031" y="275"/>
                          <a:ext cx="26" cy="34"/>
                        </a:xfrm>
                        <a:custGeom>
                          <a:avLst/>
                          <a:gdLst>
                            <a:gd name="T0" fmla="*/ 1 w 131"/>
                            <a:gd name="T1" fmla="*/ 1 h 178"/>
                            <a:gd name="T2" fmla="*/ 1 w 131"/>
                            <a:gd name="T3" fmla="*/ 1 h 178"/>
                            <a:gd name="T4" fmla="*/ 1 w 131"/>
                            <a:gd name="T5" fmla="*/ 1 h 178"/>
                            <a:gd name="T6" fmla="*/ 0 w 131"/>
                            <a:gd name="T7" fmla="*/ 1 h 178"/>
                            <a:gd name="T8" fmla="*/ 0 w 131"/>
                            <a:gd name="T9" fmla="*/ 1 h 178"/>
                            <a:gd name="T10" fmla="*/ 0 w 131"/>
                            <a:gd name="T11" fmla="*/ 1 h 178"/>
                            <a:gd name="T12" fmla="*/ 0 w 131"/>
                            <a:gd name="T13" fmla="*/ 1 h 178"/>
                            <a:gd name="T14" fmla="*/ 1 w 131"/>
                            <a:gd name="T15" fmla="*/ 1 h 178"/>
                            <a:gd name="T16" fmla="*/ 1 w 131"/>
                            <a:gd name="T17" fmla="*/ 1 h 178"/>
                            <a:gd name="T18" fmla="*/ 1 w 131"/>
                            <a:gd name="T19" fmla="*/ 0 h 178"/>
                            <a:gd name="T20" fmla="*/ 0 w 131"/>
                            <a:gd name="T21" fmla="*/ 0 h 178"/>
                            <a:gd name="T22" fmla="*/ 0 w 131"/>
                            <a:gd name="T23" fmla="*/ 0 h 178"/>
                            <a:gd name="T24" fmla="*/ 0 w 131"/>
                            <a:gd name="T25" fmla="*/ 0 h 178"/>
                            <a:gd name="T26" fmla="*/ 0 w 131"/>
                            <a:gd name="T27" fmla="*/ 0 h 178"/>
                            <a:gd name="T28" fmla="*/ 0 w 131"/>
                            <a:gd name="T29" fmla="*/ 0 h 178"/>
                            <a:gd name="T30" fmla="*/ 0 w 131"/>
                            <a:gd name="T31" fmla="*/ 0 h 178"/>
                            <a:gd name="T32" fmla="*/ 1 w 131"/>
                            <a:gd name="T33" fmla="*/ 0 h 178"/>
                            <a:gd name="T34" fmla="*/ 1 w 131"/>
                            <a:gd name="T35" fmla="*/ 0 h 178"/>
                            <a:gd name="T36" fmla="*/ 1 w 131"/>
                            <a:gd name="T37" fmla="*/ 1 h 178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131"/>
                            <a:gd name="T58" fmla="*/ 0 h 178"/>
                            <a:gd name="T59" fmla="*/ 131 w 131"/>
                            <a:gd name="T60" fmla="*/ 178 h 178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131" h="178">
                              <a:moveTo>
                                <a:pt x="131" y="91"/>
                              </a:moveTo>
                              <a:cubicBezTo>
                                <a:pt x="131" y="131"/>
                                <a:pt x="121" y="157"/>
                                <a:pt x="102" y="169"/>
                              </a:cubicBezTo>
                              <a:cubicBezTo>
                                <a:pt x="93" y="175"/>
                                <a:pt x="82" y="178"/>
                                <a:pt x="68" y="178"/>
                              </a:cubicBezTo>
                              <a:lnTo>
                                <a:pt x="9" y="178"/>
                              </a:lnTo>
                              <a:cubicBezTo>
                                <a:pt x="3" y="178"/>
                                <a:pt x="0" y="175"/>
                                <a:pt x="0" y="169"/>
                              </a:cubicBezTo>
                              <a:cubicBezTo>
                                <a:pt x="0" y="164"/>
                                <a:pt x="3" y="161"/>
                                <a:pt x="8" y="161"/>
                              </a:cubicBezTo>
                              <a:lnTo>
                                <a:pt x="62" y="161"/>
                              </a:lnTo>
                              <a:cubicBezTo>
                                <a:pt x="82" y="161"/>
                                <a:pt x="96" y="153"/>
                                <a:pt x="103" y="138"/>
                              </a:cubicBezTo>
                              <a:cubicBezTo>
                                <a:pt x="109" y="128"/>
                                <a:pt x="111" y="111"/>
                                <a:pt x="111" y="89"/>
                              </a:cubicBezTo>
                              <a:cubicBezTo>
                                <a:pt x="111" y="67"/>
                                <a:pt x="109" y="51"/>
                                <a:pt x="103" y="40"/>
                              </a:cubicBezTo>
                              <a:cubicBezTo>
                                <a:pt x="96" y="25"/>
                                <a:pt x="82" y="18"/>
                                <a:pt x="62" y="18"/>
                              </a:cubicBezTo>
                              <a:lnTo>
                                <a:pt x="15" y="18"/>
                              </a:lnTo>
                              <a:cubicBezTo>
                                <a:pt x="12" y="18"/>
                                <a:pt x="10" y="17"/>
                                <a:pt x="9" y="16"/>
                              </a:cubicBezTo>
                              <a:cubicBezTo>
                                <a:pt x="8" y="15"/>
                                <a:pt x="7" y="12"/>
                                <a:pt x="7" y="9"/>
                              </a:cubicBezTo>
                              <a:cubicBezTo>
                                <a:pt x="7" y="4"/>
                                <a:pt x="9" y="1"/>
                                <a:pt x="13" y="0"/>
                              </a:cubicBezTo>
                              <a:lnTo>
                                <a:pt x="27" y="0"/>
                              </a:lnTo>
                              <a:lnTo>
                                <a:pt x="64" y="0"/>
                              </a:lnTo>
                              <a:cubicBezTo>
                                <a:pt x="90" y="0"/>
                                <a:pt x="108" y="10"/>
                                <a:pt x="119" y="28"/>
                              </a:cubicBezTo>
                              <a:cubicBezTo>
                                <a:pt x="127" y="42"/>
                                <a:pt x="131" y="63"/>
                                <a:pt x="131" y="9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E1B86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Freeform 81"/>
                      <wps:cNvSpPr>
                        <a:spLocks/>
                      </wps:cNvSpPr>
                      <wps:spPr bwMode="auto">
                        <a:xfrm>
                          <a:off x="1016" y="275"/>
                          <a:ext cx="9" cy="34"/>
                        </a:xfrm>
                        <a:custGeom>
                          <a:avLst/>
                          <a:gdLst>
                            <a:gd name="T0" fmla="*/ 0 w 50"/>
                            <a:gd name="T1" fmla="*/ 1 h 179"/>
                            <a:gd name="T2" fmla="*/ 0 w 50"/>
                            <a:gd name="T3" fmla="*/ 1 h 179"/>
                            <a:gd name="T4" fmla="*/ 0 w 50"/>
                            <a:gd name="T5" fmla="*/ 1 h 179"/>
                            <a:gd name="T6" fmla="*/ 0 w 50"/>
                            <a:gd name="T7" fmla="*/ 1 h 179"/>
                            <a:gd name="T8" fmla="*/ 0 w 50"/>
                            <a:gd name="T9" fmla="*/ 1 h 179"/>
                            <a:gd name="T10" fmla="*/ 0 w 50"/>
                            <a:gd name="T11" fmla="*/ 0 h 179"/>
                            <a:gd name="T12" fmla="*/ 0 w 50"/>
                            <a:gd name="T13" fmla="*/ 0 h 179"/>
                            <a:gd name="T14" fmla="*/ 0 w 50"/>
                            <a:gd name="T15" fmla="*/ 0 h 179"/>
                            <a:gd name="T16" fmla="*/ 0 w 50"/>
                            <a:gd name="T17" fmla="*/ 0 h 179"/>
                            <a:gd name="T18" fmla="*/ 0 w 50"/>
                            <a:gd name="T19" fmla="*/ 0 h 179"/>
                            <a:gd name="T20" fmla="*/ 0 w 50"/>
                            <a:gd name="T21" fmla="*/ 0 h 179"/>
                            <a:gd name="T22" fmla="*/ 0 w 50"/>
                            <a:gd name="T23" fmla="*/ 0 h 179"/>
                            <a:gd name="T24" fmla="*/ 0 w 50"/>
                            <a:gd name="T25" fmla="*/ 0 h 179"/>
                            <a:gd name="T26" fmla="*/ 0 w 50"/>
                            <a:gd name="T27" fmla="*/ 0 h 179"/>
                            <a:gd name="T28" fmla="*/ 0 w 50"/>
                            <a:gd name="T29" fmla="*/ 0 h 179"/>
                            <a:gd name="T30" fmla="*/ 0 w 50"/>
                            <a:gd name="T31" fmla="*/ 0 h 179"/>
                            <a:gd name="T32" fmla="*/ 0 w 50"/>
                            <a:gd name="T33" fmla="*/ 1 h 17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50"/>
                            <a:gd name="T52" fmla="*/ 0 h 179"/>
                            <a:gd name="T53" fmla="*/ 50 w 50"/>
                            <a:gd name="T54" fmla="*/ 179 h 179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50" h="179">
                              <a:moveTo>
                                <a:pt x="50" y="169"/>
                              </a:moveTo>
                              <a:cubicBezTo>
                                <a:pt x="50" y="174"/>
                                <a:pt x="49" y="176"/>
                                <a:pt x="48" y="178"/>
                              </a:cubicBezTo>
                              <a:cubicBezTo>
                                <a:pt x="47" y="179"/>
                                <a:pt x="45" y="179"/>
                                <a:pt x="40" y="179"/>
                              </a:cubicBezTo>
                              <a:cubicBezTo>
                                <a:pt x="36" y="179"/>
                                <a:pt x="34" y="179"/>
                                <a:pt x="33" y="179"/>
                              </a:cubicBezTo>
                              <a:cubicBezTo>
                                <a:pt x="31" y="178"/>
                                <a:pt x="31" y="176"/>
                                <a:pt x="31" y="173"/>
                              </a:cubicBezTo>
                              <a:lnTo>
                                <a:pt x="31" y="27"/>
                              </a:lnTo>
                              <a:cubicBezTo>
                                <a:pt x="31" y="23"/>
                                <a:pt x="30" y="21"/>
                                <a:pt x="28" y="20"/>
                              </a:cubicBezTo>
                              <a:cubicBezTo>
                                <a:pt x="27" y="19"/>
                                <a:pt x="25" y="19"/>
                                <a:pt x="21" y="19"/>
                              </a:cubicBezTo>
                              <a:lnTo>
                                <a:pt x="8" y="19"/>
                              </a:lnTo>
                              <a:cubicBezTo>
                                <a:pt x="3" y="19"/>
                                <a:pt x="0" y="16"/>
                                <a:pt x="0" y="12"/>
                              </a:cubicBezTo>
                              <a:lnTo>
                                <a:pt x="0" y="7"/>
                              </a:lnTo>
                              <a:cubicBezTo>
                                <a:pt x="0" y="4"/>
                                <a:pt x="3" y="2"/>
                                <a:pt x="9" y="1"/>
                              </a:cubicBezTo>
                              <a:cubicBezTo>
                                <a:pt x="14" y="0"/>
                                <a:pt x="20" y="0"/>
                                <a:pt x="28" y="0"/>
                              </a:cubicBezTo>
                              <a:cubicBezTo>
                                <a:pt x="39" y="1"/>
                                <a:pt x="44" y="1"/>
                                <a:pt x="42" y="1"/>
                              </a:cubicBezTo>
                              <a:cubicBezTo>
                                <a:pt x="45" y="1"/>
                                <a:pt x="48" y="2"/>
                                <a:pt x="49" y="3"/>
                              </a:cubicBezTo>
                              <a:cubicBezTo>
                                <a:pt x="50" y="4"/>
                                <a:pt x="50" y="6"/>
                                <a:pt x="50" y="9"/>
                              </a:cubicBezTo>
                              <a:lnTo>
                                <a:pt x="50" y="1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D72825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5" name="Freeform 82"/>
                      <wps:cNvSpPr>
                        <a:spLocks/>
                      </wps:cNvSpPr>
                      <wps:spPr bwMode="auto">
                        <a:xfrm>
                          <a:off x="999" y="275"/>
                          <a:ext cx="14" cy="42"/>
                        </a:xfrm>
                        <a:custGeom>
                          <a:avLst/>
                          <a:gdLst>
                            <a:gd name="T0" fmla="*/ 1 w 70"/>
                            <a:gd name="T1" fmla="*/ 2 h 219"/>
                            <a:gd name="T2" fmla="*/ 1 w 70"/>
                            <a:gd name="T3" fmla="*/ 2 h 219"/>
                            <a:gd name="T4" fmla="*/ 0 w 70"/>
                            <a:gd name="T5" fmla="*/ 2 h 219"/>
                            <a:gd name="T6" fmla="*/ 0 w 70"/>
                            <a:gd name="T7" fmla="*/ 2 h 219"/>
                            <a:gd name="T8" fmla="*/ 0 w 70"/>
                            <a:gd name="T9" fmla="*/ 1 h 219"/>
                            <a:gd name="T10" fmla="*/ 0 w 70"/>
                            <a:gd name="T11" fmla="*/ 0 h 219"/>
                            <a:gd name="T12" fmla="*/ 0 w 70"/>
                            <a:gd name="T13" fmla="*/ 0 h 219"/>
                            <a:gd name="T14" fmla="*/ 0 w 70"/>
                            <a:gd name="T15" fmla="*/ 0 h 219"/>
                            <a:gd name="T16" fmla="*/ 0 w 70"/>
                            <a:gd name="T17" fmla="*/ 0 h 219"/>
                            <a:gd name="T18" fmla="*/ 0 w 70"/>
                            <a:gd name="T19" fmla="*/ 0 h 219"/>
                            <a:gd name="T20" fmla="*/ 0 w 70"/>
                            <a:gd name="T21" fmla="*/ 0 h 219"/>
                            <a:gd name="T22" fmla="*/ 0 w 70"/>
                            <a:gd name="T23" fmla="*/ 0 h 219"/>
                            <a:gd name="T24" fmla="*/ 0 w 70"/>
                            <a:gd name="T25" fmla="*/ 0 h 219"/>
                            <a:gd name="T26" fmla="*/ 0 w 70"/>
                            <a:gd name="T27" fmla="*/ 0 h 219"/>
                            <a:gd name="T28" fmla="*/ 0 w 70"/>
                            <a:gd name="T29" fmla="*/ 0 h 219"/>
                            <a:gd name="T30" fmla="*/ 0 w 70"/>
                            <a:gd name="T31" fmla="*/ 0 h 219"/>
                            <a:gd name="T32" fmla="*/ 0 w 70"/>
                            <a:gd name="T33" fmla="*/ 1 h 219"/>
                            <a:gd name="T34" fmla="*/ 0 w 70"/>
                            <a:gd name="T35" fmla="*/ 1 h 219"/>
                            <a:gd name="T36" fmla="*/ 0 w 70"/>
                            <a:gd name="T37" fmla="*/ 1 h 219"/>
                            <a:gd name="T38" fmla="*/ 1 w 70"/>
                            <a:gd name="T39" fmla="*/ 1 h 219"/>
                            <a:gd name="T40" fmla="*/ 1 w 70"/>
                            <a:gd name="T41" fmla="*/ 1 h 219"/>
                            <a:gd name="T42" fmla="*/ 1 w 70"/>
                            <a:gd name="T43" fmla="*/ 2 h 219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70"/>
                            <a:gd name="T67" fmla="*/ 0 h 219"/>
                            <a:gd name="T68" fmla="*/ 70 w 70"/>
                            <a:gd name="T69" fmla="*/ 219 h 219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70" h="219">
                              <a:moveTo>
                                <a:pt x="70" y="214"/>
                              </a:moveTo>
                              <a:cubicBezTo>
                                <a:pt x="70" y="217"/>
                                <a:pt x="68" y="219"/>
                                <a:pt x="65" y="219"/>
                              </a:cubicBezTo>
                              <a:lnTo>
                                <a:pt x="44" y="219"/>
                              </a:lnTo>
                              <a:cubicBezTo>
                                <a:pt x="37" y="219"/>
                                <a:pt x="33" y="218"/>
                                <a:pt x="32" y="216"/>
                              </a:cubicBezTo>
                              <a:cubicBezTo>
                                <a:pt x="31" y="214"/>
                                <a:pt x="30" y="210"/>
                                <a:pt x="30" y="203"/>
                              </a:cubicBezTo>
                              <a:lnTo>
                                <a:pt x="30" y="27"/>
                              </a:lnTo>
                              <a:cubicBezTo>
                                <a:pt x="30" y="23"/>
                                <a:pt x="29" y="20"/>
                                <a:pt x="28" y="19"/>
                              </a:cubicBezTo>
                              <a:cubicBezTo>
                                <a:pt x="27" y="18"/>
                                <a:pt x="24" y="18"/>
                                <a:pt x="20" y="18"/>
                              </a:cubicBezTo>
                              <a:lnTo>
                                <a:pt x="7" y="18"/>
                              </a:lnTo>
                              <a:cubicBezTo>
                                <a:pt x="2" y="18"/>
                                <a:pt x="0" y="16"/>
                                <a:pt x="0" y="14"/>
                              </a:cubicBezTo>
                              <a:lnTo>
                                <a:pt x="0" y="6"/>
                              </a:lnTo>
                              <a:cubicBezTo>
                                <a:pt x="0" y="4"/>
                                <a:pt x="0" y="2"/>
                                <a:pt x="1" y="1"/>
                              </a:cubicBezTo>
                              <a:cubicBezTo>
                                <a:pt x="2" y="1"/>
                                <a:pt x="4" y="0"/>
                                <a:pt x="6" y="0"/>
                              </a:cubicBezTo>
                              <a:lnTo>
                                <a:pt x="37" y="0"/>
                              </a:lnTo>
                              <a:cubicBezTo>
                                <a:pt x="42" y="0"/>
                                <a:pt x="46" y="1"/>
                                <a:pt x="47" y="3"/>
                              </a:cubicBezTo>
                              <a:cubicBezTo>
                                <a:pt x="49" y="4"/>
                                <a:pt x="50" y="8"/>
                                <a:pt x="50" y="13"/>
                              </a:cubicBezTo>
                              <a:lnTo>
                                <a:pt x="50" y="192"/>
                              </a:lnTo>
                              <a:cubicBezTo>
                                <a:pt x="50" y="196"/>
                                <a:pt x="50" y="198"/>
                                <a:pt x="51" y="199"/>
                              </a:cubicBezTo>
                              <a:cubicBezTo>
                                <a:pt x="52" y="200"/>
                                <a:pt x="54" y="201"/>
                                <a:pt x="58" y="201"/>
                              </a:cubicBezTo>
                              <a:lnTo>
                                <a:pt x="64" y="201"/>
                              </a:lnTo>
                              <a:cubicBezTo>
                                <a:pt x="68" y="201"/>
                                <a:pt x="70" y="202"/>
                                <a:pt x="70" y="204"/>
                              </a:cubicBezTo>
                              <a:lnTo>
                                <a:pt x="70" y="2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8680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6" name="Freeform 83"/>
                      <wps:cNvSpPr>
                        <a:spLocks/>
                      </wps:cNvSpPr>
                      <wps:spPr bwMode="auto">
                        <a:xfrm>
                          <a:off x="956" y="269"/>
                          <a:ext cx="21" cy="40"/>
                        </a:xfrm>
                        <a:custGeom>
                          <a:avLst/>
                          <a:gdLst>
                            <a:gd name="T0" fmla="*/ 1 w 110"/>
                            <a:gd name="T1" fmla="*/ 1 h 208"/>
                            <a:gd name="T2" fmla="*/ 1 w 110"/>
                            <a:gd name="T3" fmla="*/ 1 h 208"/>
                            <a:gd name="T4" fmla="*/ 0 w 110"/>
                            <a:gd name="T5" fmla="*/ 1 h 208"/>
                            <a:gd name="T6" fmla="*/ 0 w 110"/>
                            <a:gd name="T7" fmla="*/ 1 h 208"/>
                            <a:gd name="T8" fmla="*/ 0 w 110"/>
                            <a:gd name="T9" fmla="*/ 1 h 208"/>
                            <a:gd name="T10" fmla="*/ 0 w 110"/>
                            <a:gd name="T11" fmla="*/ 1 h 208"/>
                            <a:gd name="T12" fmla="*/ 1 w 110"/>
                            <a:gd name="T13" fmla="*/ 1 h 208"/>
                            <a:gd name="T14" fmla="*/ 1 w 110"/>
                            <a:gd name="T15" fmla="*/ 2 h 208"/>
                            <a:gd name="T16" fmla="*/ 0 w 110"/>
                            <a:gd name="T17" fmla="*/ 2 h 208"/>
                            <a:gd name="T18" fmla="*/ 0 w 110"/>
                            <a:gd name="T19" fmla="*/ 2 h 208"/>
                            <a:gd name="T20" fmla="*/ 0 w 110"/>
                            <a:gd name="T21" fmla="*/ 2 h 208"/>
                            <a:gd name="T22" fmla="*/ 0 w 110"/>
                            <a:gd name="T23" fmla="*/ 2 h 208"/>
                            <a:gd name="T24" fmla="*/ 0 w 110"/>
                            <a:gd name="T25" fmla="*/ 2 h 208"/>
                            <a:gd name="T26" fmla="*/ 0 w 110"/>
                            <a:gd name="T27" fmla="*/ 1 h 208"/>
                            <a:gd name="T28" fmla="*/ 0 w 110"/>
                            <a:gd name="T29" fmla="*/ 1 h 208"/>
                            <a:gd name="T30" fmla="*/ 0 w 110"/>
                            <a:gd name="T31" fmla="*/ 1 h 208"/>
                            <a:gd name="T32" fmla="*/ 1 w 110"/>
                            <a:gd name="T33" fmla="*/ 1 h 208"/>
                            <a:gd name="T34" fmla="*/ 1 w 110"/>
                            <a:gd name="T35" fmla="*/ 1 h 208"/>
                            <a:gd name="T36" fmla="*/ 1 w 110"/>
                            <a:gd name="T37" fmla="*/ 0 h 208"/>
                            <a:gd name="T38" fmla="*/ 1 w 110"/>
                            <a:gd name="T39" fmla="*/ 0 h 208"/>
                            <a:gd name="T40" fmla="*/ 0 w 110"/>
                            <a:gd name="T41" fmla="*/ 0 h 208"/>
                            <a:gd name="T42" fmla="*/ 0 w 110"/>
                            <a:gd name="T43" fmla="*/ 0 h 208"/>
                            <a:gd name="T44" fmla="*/ 0 w 110"/>
                            <a:gd name="T45" fmla="*/ 0 h 208"/>
                            <a:gd name="T46" fmla="*/ 0 w 110"/>
                            <a:gd name="T47" fmla="*/ 0 h 208"/>
                            <a:gd name="T48" fmla="*/ 0 w 110"/>
                            <a:gd name="T49" fmla="*/ 0 h 208"/>
                            <a:gd name="T50" fmla="*/ 0 w 110"/>
                            <a:gd name="T51" fmla="*/ 0 h 208"/>
                            <a:gd name="T52" fmla="*/ 0 w 110"/>
                            <a:gd name="T53" fmla="*/ 0 h 208"/>
                            <a:gd name="T54" fmla="*/ 0 w 110"/>
                            <a:gd name="T55" fmla="*/ 0 h 208"/>
                            <a:gd name="T56" fmla="*/ 0 w 110"/>
                            <a:gd name="T57" fmla="*/ 0 h 208"/>
                            <a:gd name="T58" fmla="*/ 1 w 110"/>
                            <a:gd name="T59" fmla="*/ 0 h 208"/>
                            <a:gd name="T60" fmla="*/ 1 w 110"/>
                            <a:gd name="T61" fmla="*/ 0 h 208"/>
                            <a:gd name="T62" fmla="*/ 1 w 110"/>
                            <a:gd name="T63" fmla="*/ 0 h 208"/>
                            <a:gd name="T64" fmla="*/ 1 w 110"/>
                            <a:gd name="T65" fmla="*/ 1 h 20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110"/>
                            <a:gd name="T100" fmla="*/ 0 h 208"/>
                            <a:gd name="T101" fmla="*/ 110 w 110"/>
                            <a:gd name="T102" fmla="*/ 208 h 208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110" h="208">
                              <a:moveTo>
                                <a:pt x="110" y="80"/>
                              </a:moveTo>
                              <a:cubicBezTo>
                                <a:pt x="110" y="99"/>
                                <a:pt x="107" y="114"/>
                                <a:pt x="99" y="125"/>
                              </a:cubicBezTo>
                              <a:cubicBezTo>
                                <a:pt x="94" y="132"/>
                                <a:pt x="83" y="144"/>
                                <a:pt x="65" y="160"/>
                              </a:cubicBezTo>
                              <a:cubicBezTo>
                                <a:pt x="52" y="172"/>
                                <a:pt x="46" y="180"/>
                                <a:pt x="46" y="186"/>
                              </a:cubicBezTo>
                              <a:cubicBezTo>
                                <a:pt x="46" y="189"/>
                                <a:pt x="50" y="191"/>
                                <a:pt x="56" y="191"/>
                              </a:cubicBezTo>
                              <a:lnTo>
                                <a:pt x="64" y="191"/>
                              </a:lnTo>
                              <a:cubicBezTo>
                                <a:pt x="70" y="191"/>
                                <a:pt x="73" y="193"/>
                                <a:pt x="73" y="198"/>
                              </a:cubicBezTo>
                              <a:lnTo>
                                <a:pt x="73" y="202"/>
                              </a:lnTo>
                              <a:cubicBezTo>
                                <a:pt x="73" y="205"/>
                                <a:pt x="72" y="207"/>
                                <a:pt x="70" y="208"/>
                              </a:cubicBezTo>
                              <a:cubicBezTo>
                                <a:pt x="68" y="208"/>
                                <a:pt x="66" y="208"/>
                                <a:pt x="62" y="208"/>
                              </a:cubicBezTo>
                              <a:lnTo>
                                <a:pt x="37" y="208"/>
                              </a:lnTo>
                              <a:cubicBezTo>
                                <a:pt x="34" y="208"/>
                                <a:pt x="31" y="208"/>
                                <a:pt x="30" y="207"/>
                              </a:cubicBezTo>
                              <a:cubicBezTo>
                                <a:pt x="28" y="206"/>
                                <a:pt x="28" y="204"/>
                                <a:pt x="28" y="201"/>
                              </a:cubicBezTo>
                              <a:lnTo>
                                <a:pt x="28" y="188"/>
                              </a:lnTo>
                              <a:cubicBezTo>
                                <a:pt x="28" y="179"/>
                                <a:pt x="32" y="170"/>
                                <a:pt x="41" y="159"/>
                              </a:cubicBezTo>
                              <a:cubicBezTo>
                                <a:pt x="45" y="154"/>
                                <a:pt x="53" y="146"/>
                                <a:pt x="64" y="137"/>
                              </a:cubicBezTo>
                              <a:cubicBezTo>
                                <a:pt x="78" y="124"/>
                                <a:pt x="86" y="112"/>
                                <a:pt x="89" y="101"/>
                              </a:cubicBezTo>
                              <a:cubicBezTo>
                                <a:pt x="91" y="94"/>
                                <a:pt x="92" y="88"/>
                                <a:pt x="92" y="80"/>
                              </a:cubicBezTo>
                              <a:cubicBezTo>
                                <a:pt x="92" y="70"/>
                                <a:pt x="92" y="63"/>
                                <a:pt x="91" y="60"/>
                              </a:cubicBezTo>
                              <a:cubicBezTo>
                                <a:pt x="89" y="52"/>
                                <a:pt x="84" y="48"/>
                                <a:pt x="77" y="48"/>
                              </a:cubicBezTo>
                              <a:lnTo>
                                <a:pt x="10" y="48"/>
                              </a:lnTo>
                              <a:cubicBezTo>
                                <a:pt x="6" y="48"/>
                                <a:pt x="4" y="47"/>
                                <a:pt x="3" y="47"/>
                              </a:cubicBezTo>
                              <a:cubicBezTo>
                                <a:pt x="1" y="46"/>
                                <a:pt x="0" y="45"/>
                                <a:pt x="0" y="42"/>
                              </a:cubicBezTo>
                              <a:lnTo>
                                <a:pt x="0" y="6"/>
                              </a:lnTo>
                              <a:cubicBezTo>
                                <a:pt x="0" y="3"/>
                                <a:pt x="1" y="1"/>
                                <a:pt x="3" y="0"/>
                              </a:cubicBezTo>
                              <a:cubicBezTo>
                                <a:pt x="4" y="0"/>
                                <a:pt x="6" y="0"/>
                                <a:pt x="10" y="0"/>
                              </a:cubicBezTo>
                              <a:cubicBezTo>
                                <a:pt x="17" y="0"/>
                                <a:pt x="20" y="2"/>
                                <a:pt x="20" y="6"/>
                              </a:cubicBezTo>
                              <a:lnTo>
                                <a:pt x="20" y="25"/>
                              </a:lnTo>
                              <a:cubicBezTo>
                                <a:pt x="20" y="28"/>
                                <a:pt x="24" y="30"/>
                                <a:pt x="32" y="30"/>
                              </a:cubicBezTo>
                              <a:lnTo>
                                <a:pt x="82" y="30"/>
                              </a:lnTo>
                              <a:cubicBezTo>
                                <a:pt x="90" y="30"/>
                                <a:pt x="96" y="31"/>
                                <a:pt x="99" y="33"/>
                              </a:cubicBezTo>
                              <a:cubicBezTo>
                                <a:pt x="103" y="35"/>
                                <a:pt x="106" y="40"/>
                                <a:pt x="108" y="47"/>
                              </a:cubicBezTo>
                              <a:cubicBezTo>
                                <a:pt x="109" y="54"/>
                                <a:pt x="110" y="65"/>
                                <a:pt x="110" y="8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B50DB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Freeform 84"/>
                      <wps:cNvSpPr>
                        <a:spLocks/>
                      </wps:cNvSpPr>
                      <wps:spPr bwMode="auto">
                        <a:xfrm>
                          <a:off x="924" y="275"/>
                          <a:ext cx="26" cy="34"/>
                        </a:xfrm>
                        <a:custGeom>
                          <a:avLst/>
                          <a:gdLst>
                            <a:gd name="T0" fmla="*/ 1 w 139"/>
                            <a:gd name="T1" fmla="*/ 1 h 179"/>
                            <a:gd name="T2" fmla="*/ 1 w 139"/>
                            <a:gd name="T3" fmla="*/ 1 h 179"/>
                            <a:gd name="T4" fmla="*/ 1 w 139"/>
                            <a:gd name="T5" fmla="*/ 1 h 179"/>
                            <a:gd name="T6" fmla="*/ 1 w 139"/>
                            <a:gd name="T7" fmla="*/ 1 h 179"/>
                            <a:gd name="T8" fmla="*/ 1 w 139"/>
                            <a:gd name="T9" fmla="*/ 1 h 179"/>
                            <a:gd name="T10" fmla="*/ 1 w 139"/>
                            <a:gd name="T11" fmla="*/ 1 h 179"/>
                            <a:gd name="T12" fmla="*/ 1 w 139"/>
                            <a:gd name="T13" fmla="*/ 1 h 179"/>
                            <a:gd name="T14" fmla="*/ 1 w 139"/>
                            <a:gd name="T15" fmla="*/ 1 h 179"/>
                            <a:gd name="T16" fmla="*/ 1 w 139"/>
                            <a:gd name="T17" fmla="*/ 1 h 179"/>
                            <a:gd name="T18" fmla="*/ 1 w 139"/>
                            <a:gd name="T19" fmla="*/ 0 h 179"/>
                            <a:gd name="T20" fmla="*/ 1 w 139"/>
                            <a:gd name="T21" fmla="*/ 0 h 179"/>
                            <a:gd name="T22" fmla="*/ 0 w 139"/>
                            <a:gd name="T23" fmla="*/ 0 h 179"/>
                            <a:gd name="T24" fmla="*/ 0 w 139"/>
                            <a:gd name="T25" fmla="*/ 1 h 179"/>
                            <a:gd name="T26" fmla="*/ 0 w 139"/>
                            <a:gd name="T27" fmla="*/ 1 h 179"/>
                            <a:gd name="T28" fmla="*/ 0 w 139"/>
                            <a:gd name="T29" fmla="*/ 1 h 179"/>
                            <a:gd name="T30" fmla="*/ 0 w 139"/>
                            <a:gd name="T31" fmla="*/ 1 h 179"/>
                            <a:gd name="T32" fmla="*/ 0 w 139"/>
                            <a:gd name="T33" fmla="*/ 1 h 179"/>
                            <a:gd name="T34" fmla="*/ 0 w 139"/>
                            <a:gd name="T35" fmla="*/ 1 h 179"/>
                            <a:gd name="T36" fmla="*/ 0 w 139"/>
                            <a:gd name="T37" fmla="*/ 1 h 179"/>
                            <a:gd name="T38" fmla="*/ 0 w 139"/>
                            <a:gd name="T39" fmla="*/ 0 h 179"/>
                            <a:gd name="T40" fmla="*/ 0 w 139"/>
                            <a:gd name="T41" fmla="*/ 0 h 179"/>
                            <a:gd name="T42" fmla="*/ 0 w 139"/>
                            <a:gd name="T43" fmla="*/ 0 h 179"/>
                            <a:gd name="T44" fmla="*/ 0 w 139"/>
                            <a:gd name="T45" fmla="*/ 0 h 179"/>
                            <a:gd name="T46" fmla="*/ 0 w 139"/>
                            <a:gd name="T47" fmla="*/ 0 h 179"/>
                            <a:gd name="T48" fmla="*/ 0 w 139"/>
                            <a:gd name="T49" fmla="*/ 0 h 179"/>
                            <a:gd name="T50" fmla="*/ 0 w 139"/>
                            <a:gd name="T51" fmla="*/ 0 h 179"/>
                            <a:gd name="T52" fmla="*/ 0 w 139"/>
                            <a:gd name="T53" fmla="*/ 0 h 179"/>
                            <a:gd name="T54" fmla="*/ 0 w 139"/>
                            <a:gd name="T55" fmla="*/ 0 h 179"/>
                            <a:gd name="T56" fmla="*/ 1 w 139"/>
                            <a:gd name="T57" fmla="*/ 0 h 179"/>
                            <a:gd name="T58" fmla="*/ 1 w 139"/>
                            <a:gd name="T59" fmla="*/ 0 h 179"/>
                            <a:gd name="T60" fmla="*/ 1 w 139"/>
                            <a:gd name="T61" fmla="*/ 0 h 179"/>
                            <a:gd name="T62" fmla="*/ 1 w 139"/>
                            <a:gd name="T63" fmla="*/ 1 h 179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139"/>
                            <a:gd name="T97" fmla="*/ 0 h 179"/>
                            <a:gd name="T98" fmla="*/ 139 w 139"/>
                            <a:gd name="T99" fmla="*/ 179 h 179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139" h="179">
                              <a:moveTo>
                                <a:pt x="139" y="163"/>
                              </a:moveTo>
                              <a:cubicBezTo>
                                <a:pt x="139" y="174"/>
                                <a:pt x="135" y="179"/>
                                <a:pt x="129" y="179"/>
                              </a:cubicBezTo>
                              <a:lnTo>
                                <a:pt x="82" y="179"/>
                              </a:lnTo>
                              <a:cubicBezTo>
                                <a:pt x="76" y="179"/>
                                <a:pt x="73" y="177"/>
                                <a:pt x="73" y="173"/>
                              </a:cubicBezTo>
                              <a:lnTo>
                                <a:pt x="73" y="169"/>
                              </a:lnTo>
                              <a:cubicBezTo>
                                <a:pt x="73" y="164"/>
                                <a:pt x="76" y="162"/>
                                <a:pt x="81" y="162"/>
                              </a:cubicBezTo>
                              <a:lnTo>
                                <a:pt x="111" y="162"/>
                              </a:lnTo>
                              <a:cubicBezTo>
                                <a:pt x="114" y="162"/>
                                <a:pt x="117" y="161"/>
                                <a:pt x="118" y="160"/>
                              </a:cubicBezTo>
                              <a:cubicBezTo>
                                <a:pt x="119" y="159"/>
                                <a:pt x="119" y="156"/>
                                <a:pt x="119" y="153"/>
                              </a:cubicBezTo>
                              <a:lnTo>
                                <a:pt x="119" y="53"/>
                              </a:lnTo>
                              <a:cubicBezTo>
                                <a:pt x="119" y="29"/>
                                <a:pt x="110" y="17"/>
                                <a:pt x="92" y="17"/>
                              </a:cubicBezTo>
                              <a:cubicBezTo>
                                <a:pt x="79" y="17"/>
                                <a:pt x="67" y="25"/>
                                <a:pt x="57" y="40"/>
                              </a:cubicBezTo>
                              <a:cubicBezTo>
                                <a:pt x="48" y="54"/>
                                <a:pt x="43" y="68"/>
                                <a:pt x="43" y="81"/>
                              </a:cubicBezTo>
                              <a:lnTo>
                                <a:pt x="43" y="170"/>
                              </a:lnTo>
                              <a:cubicBezTo>
                                <a:pt x="43" y="173"/>
                                <a:pt x="43" y="175"/>
                                <a:pt x="42" y="177"/>
                              </a:cubicBezTo>
                              <a:cubicBezTo>
                                <a:pt x="42" y="178"/>
                                <a:pt x="40" y="179"/>
                                <a:pt x="37" y="179"/>
                              </a:cubicBezTo>
                              <a:lnTo>
                                <a:pt x="29" y="179"/>
                              </a:lnTo>
                              <a:cubicBezTo>
                                <a:pt x="26" y="179"/>
                                <a:pt x="25" y="178"/>
                                <a:pt x="24" y="177"/>
                              </a:cubicBezTo>
                              <a:cubicBezTo>
                                <a:pt x="24" y="176"/>
                                <a:pt x="24" y="174"/>
                                <a:pt x="24" y="170"/>
                              </a:cubicBezTo>
                              <a:lnTo>
                                <a:pt x="24" y="27"/>
                              </a:lnTo>
                              <a:cubicBezTo>
                                <a:pt x="24" y="22"/>
                                <a:pt x="21" y="19"/>
                                <a:pt x="15" y="19"/>
                              </a:cubicBezTo>
                              <a:lnTo>
                                <a:pt x="5" y="19"/>
                              </a:lnTo>
                              <a:cubicBezTo>
                                <a:pt x="2" y="19"/>
                                <a:pt x="0" y="17"/>
                                <a:pt x="0" y="12"/>
                              </a:cubicBezTo>
                              <a:lnTo>
                                <a:pt x="0" y="8"/>
                              </a:lnTo>
                              <a:cubicBezTo>
                                <a:pt x="0" y="4"/>
                                <a:pt x="2" y="1"/>
                                <a:pt x="6" y="1"/>
                              </a:cubicBezTo>
                              <a:lnTo>
                                <a:pt x="34" y="1"/>
                              </a:lnTo>
                              <a:cubicBezTo>
                                <a:pt x="40" y="1"/>
                                <a:pt x="43" y="5"/>
                                <a:pt x="43" y="13"/>
                              </a:cubicBezTo>
                              <a:lnTo>
                                <a:pt x="43" y="36"/>
                              </a:lnTo>
                              <a:cubicBezTo>
                                <a:pt x="57" y="12"/>
                                <a:pt x="74" y="0"/>
                                <a:pt x="94" y="0"/>
                              </a:cubicBezTo>
                              <a:cubicBezTo>
                                <a:pt x="108" y="0"/>
                                <a:pt x="119" y="4"/>
                                <a:pt x="127" y="14"/>
                              </a:cubicBezTo>
                              <a:cubicBezTo>
                                <a:pt x="135" y="23"/>
                                <a:pt x="139" y="35"/>
                                <a:pt x="139" y="49"/>
                              </a:cubicBezTo>
                              <a:lnTo>
                                <a:pt x="139" y="1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801B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Freeform 85"/>
                      <wps:cNvSpPr>
                        <a:spLocks/>
                      </wps:cNvSpPr>
                      <wps:spPr bwMode="auto">
                        <a:xfrm>
                          <a:off x="897" y="275"/>
                          <a:ext cx="23" cy="34"/>
                        </a:xfrm>
                        <a:custGeom>
                          <a:avLst/>
                          <a:gdLst>
                            <a:gd name="T0" fmla="*/ 1 w 123"/>
                            <a:gd name="T1" fmla="*/ 0 h 178"/>
                            <a:gd name="T2" fmla="*/ 1 w 123"/>
                            <a:gd name="T3" fmla="*/ 0 h 178"/>
                            <a:gd name="T4" fmla="*/ 1 w 123"/>
                            <a:gd name="T5" fmla="*/ 0 h 178"/>
                            <a:gd name="T6" fmla="*/ 1 w 123"/>
                            <a:gd name="T7" fmla="*/ 0 h 178"/>
                            <a:gd name="T8" fmla="*/ 1 w 123"/>
                            <a:gd name="T9" fmla="*/ 1 h 178"/>
                            <a:gd name="T10" fmla="*/ 1 w 123"/>
                            <a:gd name="T11" fmla="*/ 1 h 178"/>
                            <a:gd name="T12" fmla="*/ 1 w 123"/>
                            <a:gd name="T13" fmla="*/ 1 h 178"/>
                            <a:gd name="T14" fmla="*/ 1 w 123"/>
                            <a:gd name="T15" fmla="*/ 1 h 178"/>
                            <a:gd name="T16" fmla="*/ 1 w 123"/>
                            <a:gd name="T17" fmla="*/ 1 h 178"/>
                            <a:gd name="T18" fmla="*/ 1 w 123"/>
                            <a:gd name="T19" fmla="*/ 0 h 178"/>
                            <a:gd name="T20" fmla="*/ 0 w 123"/>
                            <a:gd name="T21" fmla="*/ 0 h 178"/>
                            <a:gd name="T22" fmla="*/ 0 w 123"/>
                            <a:gd name="T23" fmla="*/ 0 h 178"/>
                            <a:gd name="T24" fmla="*/ 0 w 123"/>
                            <a:gd name="T25" fmla="*/ 0 h 178"/>
                            <a:gd name="T26" fmla="*/ 0 w 123"/>
                            <a:gd name="T27" fmla="*/ 0 h 178"/>
                            <a:gd name="T28" fmla="*/ 0 w 123"/>
                            <a:gd name="T29" fmla="*/ 0 h 178"/>
                            <a:gd name="T30" fmla="*/ 1 w 123"/>
                            <a:gd name="T31" fmla="*/ 0 h 178"/>
                            <a:gd name="T32" fmla="*/ 1 w 123"/>
                            <a:gd name="T33" fmla="*/ 0 h 178"/>
                            <a:gd name="T34" fmla="*/ 1 w 123"/>
                            <a:gd name="T35" fmla="*/ 0 h 178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w 123"/>
                            <a:gd name="T55" fmla="*/ 0 h 178"/>
                            <a:gd name="T56" fmla="*/ 123 w 123"/>
                            <a:gd name="T57" fmla="*/ 178 h 178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T54" t="T55" r="T56" b="T57"/>
                          <a:pathLst>
                            <a:path w="123" h="178">
                              <a:moveTo>
                                <a:pt x="123" y="9"/>
                              </a:moveTo>
                              <a:cubicBezTo>
                                <a:pt x="123" y="13"/>
                                <a:pt x="122" y="15"/>
                                <a:pt x="121" y="16"/>
                              </a:cubicBezTo>
                              <a:cubicBezTo>
                                <a:pt x="120" y="17"/>
                                <a:pt x="118" y="18"/>
                                <a:pt x="115" y="18"/>
                              </a:cubicBezTo>
                              <a:lnTo>
                                <a:pt x="96" y="18"/>
                              </a:lnTo>
                              <a:lnTo>
                                <a:pt x="96" y="167"/>
                              </a:lnTo>
                              <a:cubicBezTo>
                                <a:pt x="96" y="172"/>
                                <a:pt x="96" y="175"/>
                                <a:pt x="95" y="176"/>
                              </a:cubicBezTo>
                              <a:cubicBezTo>
                                <a:pt x="94" y="178"/>
                                <a:pt x="91" y="178"/>
                                <a:pt x="86" y="178"/>
                              </a:cubicBezTo>
                              <a:cubicBezTo>
                                <a:pt x="82" y="178"/>
                                <a:pt x="79" y="178"/>
                                <a:pt x="78" y="176"/>
                              </a:cubicBezTo>
                              <a:cubicBezTo>
                                <a:pt x="77" y="175"/>
                                <a:pt x="77" y="172"/>
                                <a:pt x="77" y="167"/>
                              </a:cubicBezTo>
                              <a:lnTo>
                                <a:pt x="77" y="18"/>
                              </a:lnTo>
                              <a:lnTo>
                                <a:pt x="7" y="18"/>
                              </a:lnTo>
                              <a:cubicBezTo>
                                <a:pt x="4" y="18"/>
                                <a:pt x="2" y="17"/>
                                <a:pt x="1" y="15"/>
                              </a:cubicBezTo>
                              <a:cubicBezTo>
                                <a:pt x="1" y="14"/>
                                <a:pt x="0" y="12"/>
                                <a:pt x="0" y="9"/>
                              </a:cubicBezTo>
                              <a:cubicBezTo>
                                <a:pt x="0" y="5"/>
                                <a:pt x="1" y="2"/>
                                <a:pt x="2" y="1"/>
                              </a:cubicBezTo>
                              <a:cubicBezTo>
                                <a:pt x="3" y="1"/>
                                <a:pt x="12" y="0"/>
                                <a:pt x="29" y="0"/>
                              </a:cubicBezTo>
                              <a:lnTo>
                                <a:pt x="114" y="0"/>
                              </a:lnTo>
                              <a:cubicBezTo>
                                <a:pt x="118" y="0"/>
                                <a:pt x="120" y="1"/>
                                <a:pt x="121" y="2"/>
                              </a:cubicBezTo>
                              <a:cubicBezTo>
                                <a:pt x="122" y="3"/>
                                <a:pt x="123" y="5"/>
                                <a:pt x="123" y="9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45EC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9" name="Freeform 86"/>
                      <wps:cNvSpPr>
                        <a:spLocks/>
                      </wps:cNvSpPr>
                      <wps:spPr bwMode="auto">
                        <a:xfrm>
                          <a:off x="867" y="275"/>
                          <a:ext cx="24" cy="34"/>
                        </a:xfrm>
                        <a:custGeom>
                          <a:avLst/>
                          <a:gdLst>
                            <a:gd name="T0" fmla="*/ 1 w 128"/>
                            <a:gd name="T1" fmla="*/ 0 h 178"/>
                            <a:gd name="T2" fmla="*/ 1 w 128"/>
                            <a:gd name="T3" fmla="*/ 1 h 178"/>
                            <a:gd name="T4" fmla="*/ 1 w 128"/>
                            <a:gd name="T5" fmla="*/ 1 h 178"/>
                            <a:gd name="T6" fmla="*/ 0 w 128"/>
                            <a:gd name="T7" fmla="*/ 1 h 178"/>
                            <a:gd name="T8" fmla="*/ 0 w 128"/>
                            <a:gd name="T9" fmla="*/ 1 h 178"/>
                            <a:gd name="T10" fmla="*/ 0 w 128"/>
                            <a:gd name="T11" fmla="*/ 1 h 178"/>
                            <a:gd name="T12" fmla="*/ 0 w 128"/>
                            <a:gd name="T13" fmla="*/ 1 h 178"/>
                            <a:gd name="T14" fmla="*/ 0 w 128"/>
                            <a:gd name="T15" fmla="*/ 1 h 178"/>
                            <a:gd name="T16" fmla="*/ 0 w 128"/>
                            <a:gd name="T17" fmla="*/ 1 h 178"/>
                            <a:gd name="T18" fmla="*/ 0 w 128"/>
                            <a:gd name="T19" fmla="*/ 0 h 178"/>
                            <a:gd name="T20" fmla="*/ 0 w 128"/>
                            <a:gd name="T21" fmla="*/ 0 h 178"/>
                            <a:gd name="T22" fmla="*/ 0 w 128"/>
                            <a:gd name="T23" fmla="*/ 0 h 178"/>
                            <a:gd name="T24" fmla="*/ 0 w 128"/>
                            <a:gd name="T25" fmla="*/ 0 h 178"/>
                            <a:gd name="T26" fmla="*/ 0 w 128"/>
                            <a:gd name="T27" fmla="*/ 0 h 178"/>
                            <a:gd name="T28" fmla="*/ 0 w 128"/>
                            <a:gd name="T29" fmla="*/ 0 h 178"/>
                            <a:gd name="T30" fmla="*/ 0 w 128"/>
                            <a:gd name="T31" fmla="*/ 0 h 178"/>
                            <a:gd name="T32" fmla="*/ 0 w 128"/>
                            <a:gd name="T33" fmla="*/ 0 h 178"/>
                            <a:gd name="T34" fmla="*/ 0 w 128"/>
                            <a:gd name="T35" fmla="*/ 0 h 178"/>
                            <a:gd name="T36" fmla="*/ 0 w 128"/>
                            <a:gd name="T37" fmla="*/ 0 h 178"/>
                            <a:gd name="T38" fmla="*/ 0 w 128"/>
                            <a:gd name="T39" fmla="*/ 0 h 178"/>
                            <a:gd name="T40" fmla="*/ 0 w 128"/>
                            <a:gd name="T41" fmla="*/ 1 h 178"/>
                            <a:gd name="T42" fmla="*/ 0 w 128"/>
                            <a:gd name="T43" fmla="*/ 1 h 178"/>
                            <a:gd name="T44" fmla="*/ 1 w 128"/>
                            <a:gd name="T45" fmla="*/ 0 h 178"/>
                            <a:gd name="T46" fmla="*/ 1 w 128"/>
                            <a:gd name="T47" fmla="*/ 0 h 178"/>
                            <a:gd name="T48" fmla="*/ 1 w 128"/>
                            <a:gd name="T49" fmla="*/ 0 h 178"/>
                            <a:gd name="T50" fmla="*/ 1 w 128"/>
                            <a:gd name="T51" fmla="*/ 0 h 178"/>
                            <a:gd name="T52" fmla="*/ 1 w 128"/>
                            <a:gd name="T53" fmla="*/ 0 h 178"/>
                            <a:gd name="T54" fmla="*/ 1 w 128"/>
                            <a:gd name="T55" fmla="*/ 0 h 178"/>
                            <a:gd name="T56" fmla="*/ 1 w 128"/>
                            <a:gd name="T57" fmla="*/ 0 h 178"/>
                            <a:gd name="T58" fmla="*/ 1 w 128"/>
                            <a:gd name="T59" fmla="*/ 0 h 178"/>
                            <a:gd name="T60" fmla="*/ 1 w 128"/>
                            <a:gd name="T61" fmla="*/ 0 h 178"/>
                            <a:gd name="T62" fmla="*/ 1 w 128"/>
                            <a:gd name="T63" fmla="*/ 0 h 178"/>
                            <a:gd name="T64" fmla="*/ 1 w 128"/>
                            <a:gd name="T65" fmla="*/ 0 h 178"/>
                            <a:gd name="T66" fmla="*/ 1 w 128"/>
                            <a:gd name="T67" fmla="*/ 0 h 178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w 128"/>
                            <a:gd name="T103" fmla="*/ 0 h 178"/>
                            <a:gd name="T104" fmla="*/ 128 w 128"/>
                            <a:gd name="T105" fmla="*/ 178 h 178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T102" t="T103" r="T104" b="T105"/>
                          <a:pathLst>
                            <a:path w="128" h="178">
                              <a:moveTo>
                                <a:pt x="128" y="56"/>
                              </a:moveTo>
                              <a:cubicBezTo>
                                <a:pt x="128" y="104"/>
                                <a:pt x="121" y="136"/>
                                <a:pt x="106" y="154"/>
                              </a:cubicBezTo>
                              <a:cubicBezTo>
                                <a:pt x="97" y="164"/>
                                <a:pt x="88" y="171"/>
                                <a:pt x="77" y="174"/>
                              </a:cubicBezTo>
                              <a:cubicBezTo>
                                <a:pt x="69" y="177"/>
                                <a:pt x="57" y="178"/>
                                <a:pt x="42" y="178"/>
                              </a:cubicBezTo>
                              <a:lnTo>
                                <a:pt x="4" y="178"/>
                              </a:lnTo>
                              <a:cubicBezTo>
                                <a:pt x="2" y="178"/>
                                <a:pt x="0" y="176"/>
                                <a:pt x="0" y="172"/>
                              </a:cubicBezTo>
                              <a:lnTo>
                                <a:pt x="0" y="166"/>
                              </a:lnTo>
                              <a:cubicBezTo>
                                <a:pt x="0" y="163"/>
                                <a:pt x="2" y="161"/>
                                <a:pt x="5" y="161"/>
                              </a:cubicBezTo>
                              <a:lnTo>
                                <a:pt x="28" y="161"/>
                              </a:lnTo>
                              <a:lnTo>
                                <a:pt x="28" y="26"/>
                              </a:lnTo>
                              <a:cubicBezTo>
                                <a:pt x="28" y="23"/>
                                <a:pt x="27" y="20"/>
                                <a:pt x="26" y="19"/>
                              </a:cubicBezTo>
                              <a:cubicBezTo>
                                <a:pt x="25" y="18"/>
                                <a:pt x="22" y="18"/>
                                <a:pt x="18" y="18"/>
                              </a:cubicBezTo>
                              <a:lnTo>
                                <a:pt x="7" y="18"/>
                              </a:lnTo>
                              <a:cubicBezTo>
                                <a:pt x="2" y="18"/>
                                <a:pt x="0" y="16"/>
                                <a:pt x="0" y="12"/>
                              </a:cubicBezTo>
                              <a:lnTo>
                                <a:pt x="0" y="6"/>
                              </a:lnTo>
                              <a:cubicBezTo>
                                <a:pt x="0" y="4"/>
                                <a:pt x="1" y="2"/>
                                <a:pt x="3" y="1"/>
                              </a:cubicBezTo>
                              <a:cubicBezTo>
                                <a:pt x="4" y="0"/>
                                <a:pt x="6" y="0"/>
                                <a:pt x="10" y="0"/>
                              </a:cubicBezTo>
                              <a:lnTo>
                                <a:pt x="35" y="0"/>
                              </a:lnTo>
                              <a:cubicBezTo>
                                <a:pt x="41" y="0"/>
                                <a:pt x="44" y="1"/>
                                <a:pt x="46" y="4"/>
                              </a:cubicBezTo>
                              <a:cubicBezTo>
                                <a:pt x="47" y="5"/>
                                <a:pt x="48" y="9"/>
                                <a:pt x="48" y="15"/>
                              </a:cubicBezTo>
                              <a:lnTo>
                                <a:pt x="48" y="161"/>
                              </a:lnTo>
                              <a:lnTo>
                                <a:pt x="58" y="161"/>
                              </a:lnTo>
                              <a:cubicBezTo>
                                <a:pt x="92" y="161"/>
                                <a:pt x="108" y="130"/>
                                <a:pt x="108" y="69"/>
                              </a:cubicBezTo>
                              <a:lnTo>
                                <a:pt x="108" y="37"/>
                              </a:lnTo>
                              <a:cubicBezTo>
                                <a:pt x="108" y="29"/>
                                <a:pt x="108" y="24"/>
                                <a:pt x="107" y="22"/>
                              </a:cubicBezTo>
                              <a:cubicBezTo>
                                <a:pt x="105" y="19"/>
                                <a:pt x="101" y="18"/>
                                <a:pt x="94" y="18"/>
                              </a:cubicBezTo>
                              <a:lnTo>
                                <a:pt x="81" y="18"/>
                              </a:lnTo>
                              <a:cubicBezTo>
                                <a:pt x="78" y="18"/>
                                <a:pt x="77" y="15"/>
                                <a:pt x="77" y="11"/>
                              </a:cubicBezTo>
                              <a:lnTo>
                                <a:pt x="77" y="6"/>
                              </a:lnTo>
                              <a:cubicBezTo>
                                <a:pt x="77" y="2"/>
                                <a:pt x="79" y="0"/>
                                <a:pt x="83" y="0"/>
                              </a:cubicBezTo>
                              <a:lnTo>
                                <a:pt x="104" y="0"/>
                              </a:lnTo>
                              <a:cubicBezTo>
                                <a:pt x="115" y="0"/>
                                <a:pt x="121" y="4"/>
                                <a:pt x="125" y="13"/>
                              </a:cubicBezTo>
                              <a:cubicBezTo>
                                <a:pt x="127" y="18"/>
                                <a:pt x="128" y="27"/>
                                <a:pt x="128" y="38"/>
                              </a:cubicBezTo>
                              <a:lnTo>
                                <a:pt x="128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BA49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0" name="Freeform 87"/>
                      <wps:cNvSpPr>
                        <a:spLocks/>
                      </wps:cNvSpPr>
                      <wps:spPr bwMode="auto">
                        <a:xfrm>
                          <a:off x="850" y="275"/>
                          <a:ext cx="12" cy="14"/>
                        </a:xfrm>
                        <a:custGeom>
                          <a:avLst/>
                          <a:gdLst>
                            <a:gd name="T0" fmla="*/ 0 w 58"/>
                            <a:gd name="T1" fmla="*/ 0 h 73"/>
                            <a:gd name="T2" fmla="*/ 0 w 58"/>
                            <a:gd name="T3" fmla="*/ 1 h 73"/>
                            <a:gd name="T4" fmla="*/ 0 w 58"/>
                            <a:gd name="T5" fmla="*/ 0 h 73"/>
                            <a:gd name="T6" fmla="*/ 0 w 58"/>
                            <a:gd name="T7" fmla="*/ 0 h 73"/>
                            <a:gd name="T8" fmla="*/ 0 w 58"/>
                            <a:gd name="T9" fmla="*/ 0 h 73"/>
                            <a:gd name="T10" fmla="*/ 0 w 58"/>
                            <a:gd name="T11" fmla="*/ 0 h 73"/>
                            <a:gd name="T12" fmla="*/ 0 w 58"/>
                            <a:gd name="T13" fmla="*/ 0 h 73"/>
                            <a:gd name="T14" fmla="*/ 0 w 58"/>
                            <a:gd name="T15" fmla="*/ 0 h 73"/>
                            <a:gd name="T16" fmla="*/ 0 w 58"/>
                            <a:gd name="T17" fmla="*/ 0 h 73"/>
                            <a:gd name="T18" fmla="*/ 0 w 58"/>
                            <a:gd name="T19" fmla="*/ 0 h 73"/>
                            <a:gd name="T20" fmla="*/ 0 w 58"/>
                            <a:gd name="T21" fmla="*/ 0 h 73"/>
                            <a:gd name="T22" fmla="*/ 0 w 58"/>
                            <a:gd name="T23" fmla="*/ 0 h 7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58"/>
                            <a:gd name="T37" fmla="*/ 0 h 73"/>
                            <a:gd name="T38" fmla="*/ 58 w 58"/>
                            <a:gd name="T39" fmla="*/ 73 h 7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58" h="73">
                              <a:moveTo>
                                <a:pt x="58" y="64"/>
                              </a:moveTo>
                              <a:cubicBezTo>
                                <a:pt x="58" y="70"/>
                                <a:pt x="55" y="73"/>
                                <a:pt x="50" y="73"/>
                              </a:cubicBezTo>
                              <a:cubicBezTo>
                                <a:pt x="44" y="73"/>
                                <a:pt x="41" y="71"/>
                                <a:pt x="40" y="67"/>
                              </a:cubicBezTo>
                              <a:cubicBezTo>
                                <a:pt x="39" y="66"/>
                                <a:pt x="39" y="61"/>
                                <a:pt x="39" y="54"/>
                              </a:cubicBezTo>
                              <a:lnTo>
                                <a:pt x="39" y="22"/>
                              </a:lnTo>
                              <a:cubicBezTo>
                                <a:pt x="39" y="19"/>
                                <a:pt x="37" y="18"/>
                                <a:pt x="34" y="18"/>
                              </a:cubicBezTo>
                              <a:lnTo>
                                <a:pt x="9" y="18"/>
                              </a:lnTo>
                              <a:cubicBezTo>
                                <a:pt x="3" y="18"/>
                                <a:pt x="0" y="15"/>
                                <a:pt x="0" y="9"/>
                              </a:cubicBezTo>
                              <a:cubicBezTo>
                                <a:pt x="0" y="4"/>
                                <a:pt x="2" y="1"/>
                                <a:pt x="5" y="1"/>
                              </a:cubicBezTo>
                              <a:cubicBezTo>
                                <a:pt x="6" y="0"/>
                                <a:pt x="18" y="0"/>
                                <a:pt x="43" y="0"/>
                              </a:cubicBezTo>
                              <a:cubicBezTo>
                                <a:pt x="53" y="0"/>
                                <a:pt x="58" y="5"/>
                                <a:pt x="58" y="15"/>
                              </a:cubicBezTo>
                              <a:lnTo>
                                <a:pt x="58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F2D1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Freeform 88"/>
                      <wps:cNvSpPr>
                        <a:spLocks noEditPoints="1"/>
                      </wps:cNvSpPr>
                      <wps:spPr bwMode="auto">
                        <a:xfrm>
                          <a:off x="802" y="275"/>
                          <a:ext cx="25" cy="34"/>
                        </a:xfrm>
                        <a:custGeom>
                          <a:avLst/>
                          <a:gdLst>
                            <a:gd name="T0" fmla="*/ 1 w 128"/>
                            <a:gd name="T1" fmla="*/ 1 h 179"/>
                            <a:gd name="T2" fmla="*/ 1 w 128"/>
                            <a:gd name="T3" fmla="*/ 1 h 179"/>
                            <a:gd name="T4" fmla="*/ 1 w 128"/>
                            <a:gd name="T5" fmla="*/ 1 h 179"/>
                            <a:gd name="T6" fmla="*/ 1 w 128"/>
                            <a:gd name="T7" fmla="*/ 1 h 179"/>
                            <a:gd name="T8" fmla="*/ 1 w 128"/>
                            <a:gd name="T9" fmla="*/ 1 h 179"/>
                            <a:gd name="T10" fmla="*/ 1 w 128"/>
                            <a:gd name="T11" fmla="*/ 0 h 179"/>
                            <a:gd name="T12" fmla="*/ 1 w 128"/>
                            <a:gd name="T13" fmla="*/ 0 h 179"/>
                            <a:gd name="T14" fmla="*/ 1 w 128"/>
                            <a:gd name="T15" fmla="*/ 0 h 179"/>
                            <a:gd name="T16" fmla="*/ 0 w 128"/>
                            <a:gd name="T17" fmla="*/ 0 h 179"/>
                            <a:gd name="T18" fmla="*/ 0 w 128"/>
                            <a:gd name="T19" fmla="*/ 0 h 179"/>
                            <a:gd name="T20" fmla="*/ 0 w 128"/>
                            <a:gd name="T21" fmla="*/ 0 h 179"/>
                            <a:gd name="T22" fmla="*/ 0 w 128"/>
                            <a:gd name="T23" fmla="*/ 0 h 179"/>
                            <a:gd name="T24" fmla="*/ 0 w 128"/>
                            <a:gd name="T25" fmla="*/ 0 h 179"/>
                            <a:gd name="T26" fmla="*/ 0 w 128"/>
                            <a:gd name="T27" fmla="*/ 0 h 179"/>
                            <a:gd name="T28" fmla="*/ 1 w 128"/>
                            <a:gd name="T29" fmla="*/ 0 h 179"/>
                            <a:gd name="T30" fmla="*/ 1 w 128"/>
                            <a:gd name="T31" fmla="*/ 0 h 179"/>
                            <a:gd name="T32" fmla="*/ 1 w 128"/>
                            <a:gd name="T33" fmla="*/ 0 h 179"/>
                            <a:gd name="T34" fmla="*/ 1 w 128"/>
                            <a:gd name="T35" fmla="*/ 1 h 179"/>
                            <a:gd name="T36" fmla="*/ 0 w 128"/>
                            <a:gd name="T37" fmla="*/ 1 h 179"/>
                            <a:gd name="T38" fmla="*/ 0 w 128"/>
                            <a:gd name="T39" fmla="*/ 1 h 179"/>
                            <a:gd name="T40" fmla="*/ 0 w 128"/>
                            <a:gd name="T41" fmla="*/ 1 h 179"/>
                            <a:gd name="T42" fmla="*/ 0 w 128"/>
                            <a:gd name="T43" fmla="*/ 1 h 179"/>
                            <a:gd name="T44" fmla="*/ 0 w 128"/>
                            <a:gd name="T45" fmla="*/ 1 h 179"/>
                            <a:gd name="T46" fmla="*/ 0 w 128"/>
                            <a:gd name="T47" fmla="*/ 0 h 179"/>
                            <a:gd name="T48" fmla="*/ 0 w 128"/>
                            <a:gd name="T49" fmla="*/ 0 h 179"/>
                            <a:gd name="T50" fmla="*/ 0 w 128"/>
                            <a:gd name="T51" fmla="*/ 0 h 179"/>
                            <a:gd name="T52" fmla="*/ 0 w 128"/>
                            <a:gd name="T53" fmla="*/ 0 h 179"/>
                            <a:gd name="T54" fmla="*/ 0 w 128"/>
                            <a:gd name="T55" fmla="*/ 0 h 179"/>
                            <a:gd name="T56" fmla="*/ 0 w 128"/>
                            <a:gd name="T57" fmla="*/ 1 h 179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128"/>
                            <a:gd name="T88" fmla="*/ 0 h 179"/>
                            <a:gd name="T89" fmla="*/ 128 w 128"/>
                            <a:gd name="T90" fmla="*/ 179 h 179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128" h="179">
                              <a:moveTo>
                                <a:pt x="128" y="172"/>
                              </a:moveTo>
                              <a:cubicBezTo>
                                <a:pt x="128" y="177"/>
                                <a:pt x="126" y="179"/>
                                <a:pt x="122" y="179"/>
                              </a:cubicBezTo>
                              <a:lnTo>
                                <a:pt x="114" y="179"/>
                              </a:lnTo>
                              <a:cubicBezTo>
                                <a:pt x="111" y="179"/>
                                <a:pt x="110" y="179"/>
                                <a:pt x="109" y="178"/>
                              </a:cubicBezTo>
                              <a:cubicBezTo>
                                <a:pt x="109" y="177"/>
                                <a:pt x="108" y="175"/>
                                <a:pt x="108" y="172"/>
                              </a:cubicBezTo>
                              <a:lnTo>
                                <a:pt x="108" y="29"/>
                              </a:lnTo>
                              <a:cubicBezTo>
                                <a:pt x="108" y="25"/>
                                <a:pt x="107" y="22"/>
                                <a:pt x="105" y="20"/>
                              </a:cubicBezTo>
                              <a:cubicBezTo>
                                <a:pt x="104" y="19"/>
                                <a:pt x="100" y="19"/>
                                <a:pt x="95" y="19"/>
                              </a:cubicBezTo>
                              <a:lnTo>
                                <a:pt x="4" y="19"/>
                              </a:lnTo>
                              <a:cubicBezTo>
                                <a:pt x="1" y="19"/>
                                <a:pt x="0" y="17"/>
                                <a:pt x="0" y="13"/>
                              </a:cubicBezTo>
                              <a:lnTo>
                                <a:pt x="0" y="6"/>
                              </a:lnTo>
                              <a:cubicBezTo>
                                <a:pt x="0" y="4"/>
                                <a:pt x="2" y="2"/>
                                <a:pt x="8" y="1"/>
                              </a:cubicBezTo>
                              <a:cubicBezTo>
                                <a:pt x="12" y="0"/>
                                <a:pt x="18" y="0"/>
                                <a:pt x="25" y="0"/>
                              </a:cubicBezTo>
                              <a:cubicBezTo>
                                <a:pt x="35" y="1"/>
                                <a:pt x="39" y="1"/>
                                <a:pt x="37" y="1"/>
                              </a:cubicBezTo>
                              <a:lnTo>
                                <a:pt x="104" y="1"/>
                              </a:lnTo>
                              <a:cubicBezTo>
                                <a:pt x="113" y="1"/>
                                <a:pt x="119" y="3"/>
                                <a:pt x="122" y="5"/>
                              </a:cubicBezTo>
                              <a:cubicBezTo>
                                <a:pt x="126" y="8"/>
                                <a:pt x="128" y="13"/>
                                <a:pt x="128" y="21"/>
                              </a:cubicBezTo>
                              <a:lnTo>
                                <a:pt x="128" y="172"/>
                              </a:lnTo>
                              <a:close/>
                              <a:moveTo>
                                <a:pt x="23" y="170"/>
                              </a:moveTo>
                              <a:cubicBezTo>
                                <a:pt x="23" y="174"/>
                                <a:pt x="23" y="177"/>
                                <a:pt x="22" y="178"/>
                              </a:cubicBezTo>
                              <a:cubicBezTo>
                                <a:pt x="20" y="179"/>
                                <a:pt x="18" y="179"/>
                                <a:pt x="14" y="179"/>
                              </a:cubicBezTo>
                              <a:cubicBezTo>
                                <a:pt x="9" y="179"/>
                                <a:pt x="7" y="179"/>
                                <a:pt x="6" y="178"/>
                              </a:cubicBezTo>
                              <a:cubicBezTo>
                                <a:pt x="5" y="177"/>
                                <a:pt x="4" y="175"/>
                                <a:pt x="4" y="171"/>
                              </a:cubicBezTo>
                              <a:lnTo>
                                <a:pt x="4" y="69"/>
                              </a:lnTo>
                              <a:cubicBezTo>
                                <a:pt x="4" y="66"/>
                                <a:pt x="5" y="64"/>
                                <a:pt x="7" y="63"/>
                              </a:cubicBezTo>
                              <a:cubicBezTo>
                                <a:pt x="8" y="62"/>
                                <a:pt x="10" y="62"/>
                                <a:pt x="14" y="62"/>
                              </a:cubicBezTo>
                              <a:cubicBezTo>
                                <a:pt x="18" y="62"/>
                                <a:pt x="20" y="62"/>
                                <a:pt x="21" y="63"/>
                              </a:cubicBezTo>
                              <a:cubicBezTo>
                                <a:pt x="23" y="64"/>
                                <a:pt x="23" y="66"/>
                                <a:pt x="23" y="69"/>
                              </a:cubicBezTo>
                              <a:lnTo>
                                <a:pt x="23" y="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15880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Freeform 89"/>
                      <wps:cNvSpPr>
                        <a:spLocks/>
                      </wps:cNvSpPr>
                      <wps:spPr bwMode="auto">
                        <a:xfrm>
                          <a:off x="765" y="275"/>
                          <a:ext cx="29" cy="34"/>
                        </a:xfrm>
                        <a:custGeom>
                          <a:avLst/>
                          <a:gdLst>
                            <a:gd name="T0" fmla="*/ 1 w 152"/>
                            <a:gd name="T1" fmla="*/ 0 h 179"/>
                            <a:gd name="T2" fmla="*/ 1 w 152"/>
                            <a:gd name="T3" fmla="*/ 0 h 179"/>
                            <a:gd name="T4" fmla="*/ 1 w 152"/>
                            <a:gd name="T5" fmla="*/ 0 h 179"/>
                            <a:gd name="T6" fmla="*/ 1 w 152"/>
                            <a:gd name="T7" fmla="*/ 1 h 179"/>
                            <a:gd name="T8" fmla="*/ 1 w 152"/>
                            <a:gd name="T9" fmla="*/ 1 h 179"/>
                            <a:gd name="T10" fmla="*/ 1 w 152"/>
                            <a:gd name="T11" fmla="*/ 1 h 179"/>
                            <a:gd name="T12" fmla="*/ 1 w 152"/>
                            <a:gd name="T13" fmla="*/ 1 h 179"/>
                            <a:gd name="T14" fmla="*/ 1 w 152"/>
                            <a:gd name="T15" fmla="*/ 1 h 179"/>
                            <a:gd name="T16" fmla="*/ 1 w 152"/>
                            <a:gd name="T17" fmla="*/ 0 h 179"/>
                            <a:gd name="T18" fmla="*/ 0 w 152"/>
                            <a:gd name="T19" fmla="*/ 0 h 179"/>
                            <a:gd name="T20" fmla="*/ 0 w 152"/>
                            <a:gd name="T21" fmla="*/ 1 h 179"/>
                            <a:gd name="T22" fmla="*/ 0 w 152"/>
                            <a:gd name="T23" fmla="*/ 1 h 179"/>
                            <a:gd name="T24" fmla="*/ 0 w 152"/>
                            <a:gd name="T25" fmla="*/ 1 h 179"/>
                            <a:gd name="T26" fmla="*/ 0 w 152"/>
                            <a:gd name="T27" fmla="*/ 1 h 179"/>
                            <a:gd name="T28" fmla="*/ 0 w 152"/>
                            <a:gd name="T29" fmla="*/ 1 h 179"/>
                            <a:gd name="T30" fmla="*/ 0 w 152"/>
                            <a:gd name="T31" fmla="*/ 1 h 179"/>
                            <a:gd name="T32" fmla="*/ 0 w 152"/>
                            <a:gd name="T33" fmla="*/ 0 h 179"/>
                            <a:gd name="T34" fmla="*/ 0 w 152"/>
                            <a:gd name="T35" fmla="*/ 0 h 179"/>
                            <a:gd name="T36" fmla="*/ 0 w 152"/>
                            <a:gd name="T37" fmla="*/ 0 h 179"/>
                            <a:gd name="T38" fmla="*/ 0 w 152"/>
                            <a:gd name="T39" fmla="*/ 0 h 179"/>
                            <a:gd name="T40" fmla="*/ 0 w 152"/>
                            <a:gd name="T41" fmla="*/ 0 h 179"/>
                            <a:gd name="T42" fmla="*/ 0 w 152"/>
                            <a:gd name="T43" fmla="*/ 0 h 179"/>
                            <a:gd name="T44" fmla="*/ 0 w 152"/>
                            <a:gd name="T45" fmla="*/ 0 h 179"/>
                            <a:gd name="T46" fmla="*/ 0 w 152"/>
                            <a:gd name="T47" fmla="*/ 0 h 179"/>
                            <a:gd name="T48" fmla="*/ 1 w 152"/>
                            <a:gd name="T49" fmla="*/ 0 h 179"/>
                            <a:gd name="T50" fmla="*/ 1 w 152"/>
                            <a:gd name="T51" fmla="*/ 0 h 179"/>
                            <a:gd name="T52" fmla="*/ 1 w 152"/>
                            <a:gd name="T53" fmla="*/ 0 h 179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w 152"/>
                            <a:gd name="T82" fmla="*/ 0 h 179"/>
                            <a:gd name="T83" fmla="*/ 152 w 152"/>
                            <a:gd name="T84" fmla="*/ 179 h 179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T81" t="T82" r="T83" b="T84"/>
                          <a:pathLst>
                            <a:path w="152" h="179">
                              <a:moveTo>
                                <a:pt x="152" y="13"/>
                              </a:moveTo>
                              <a:cubicBezTo>
                                <a:pt x="152" y="17"/>
                                <a:pt x="150" y="19"/>
                                <a:pt x="147" y="19"/>
                              </a:cubicBezTo>
                              <a:lnTo>
                                <a:pt x="134" y="19"/>
                              </a:lnTo>
                              <a:lnTo>
                                <a:pt x="134" y="170"/>
                              </a:lnTo>
                              <a:cubicBezTo>
                                <a:pt x="134" y="174"/>
                                <a:pt x="134" y="176"/>
                                <a:pt x="133" y="177"/>
                              </a:cubicBezTo>
                              <a:cubicBezTo>
                                <a:pt x="133" y="179"/>
                                <a:pt x="131" y="179"/>
                                <a:pt x="127" y="179"/>
                              </a:cubicBezTo>
                              <a:lnTo>
                                <a:pt x="120" y="179"/>
                              </a:lnTo>
                              <a:cubicBezTo>
                                <a:pt x="116" y="179"/>
                                <a:pt x="114" y="177"/>
                                <a:pt x="114" y="173"/>
                              </a:cubicBezTo>
                              <a:lnTo>
                                <a:pt x="114" y="19"/>
                              </a:lnTo>
                              <a:lnTo>
                                <a:pt x="38" y="19"/>
                              </a:lnTo>
                              <a:lnTo>
                                <a:pt x="38" y="171"/>
                              </a:lnTo>
                              <a:cubicBezTo>
                                <a:pt x="38" y="174"/>
                                <a:pt x="38" y="176"/>
                                <a:pt x="37" y="177"/>
                              </a:cubicBezTo>
                              <a:cubicBezTo>
                                <a:pt x="36" y="179"/>
                                <a:pt x="34" y="179"/>
                                <a:pt x="31" y="179"/>
                              </a:cubicBezTo>
                              <a:lnTo>
                                <a:pt x="24" y="179"/>
                              </a:lnTo>
                              <a:cubicBezTo>
                                <a:pt x="21" y="179"/>
                                <a:pt x="20" y="179"/>
                                <a:pt x="19" y="178"/>
                              </a:cubicBezTo>
                              <a:cubicBezTo>
                                <a:pt x="19" y="177"/>
                                <a:pt x="19" y="175"/>
                                <a:pt x="19" y="173"/>
                              </a:cubicBezTo>
                              <a:lnTo>
                                <a:pt x="19" y="19"/>
                              </a:lnTo>
                              <a:lnTo>
                                <a:pt x="6" y="19"/>
                              </a:lnTo>
                              <a:cubicBezTo>
                                <a:pt x="3" y="19"/>
                                <a:pt x="2" y="18"/>
                                <a:pt x="1" y="18"/>
                              </a:cubicBezTo>
                              <a:cubicBezTo>
                                <a:pt x="0" y="17"/>
                                <a:pt x="0" y="15"/>
                                <a:pt x="0" y="13"/>
                              </a:cubicBezTo>
                              <a:lnTo>
                                <a:pt x="0" y="7"/>
                              </a:lnTo>
                              <a:cubicBezTo>
                                <a:pt x="0" y="3"/>
                                <a:pt x="4" y="1"/>
                                <a:pt x="12" y="0"/>
                              </a:cubicBezTo>
                              <a:cubicBezTo>
                                <a:pt x="17" y="0"/>
                                <a:pt x="25" y="0"/>
                                <a:pt x="35" y="0"/>
                              </a:cubicBezTo>
                              <a:cubicBezTo>
                                <a:pt x="48" y="1"/>
                                <a:pt x="53" y="1"/>
                                <a:pt x="52" y="1"/>
                              </a:cubicBezTo>
                              <a:lnTo>
                                <a:pt x="146" y="1"/>
                              </a:lnTo>
                              <a:cubicBezTo>
                                <a:pt x="150" y="1"/>
                                <a:pt x="152" y="3"/>
                                <a:pt x="152" y="7"/>
                              </a:cubicBezTo>
                              <a:lnTo>
                                <a:pt x="15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39833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3" name="Freeform 90"/>
                      <wps:cNvSpPr>
                        <a:spLocks/>
                      </wps:cNvSpPr>
                      <wps:spPr bwMode="auto">
                        <a:xfrm>
                          <a:off x="748" y="275"/>
                          <a:ext cx="11" cy="14"/>
                        </a:xfrm>
                        <a:custGeom>
                          <a:avLst/>
                          <a:gdLst>
                            <a:gd name="T0" fmla="*/ 0 w 58"/>
                            <a:gd name="T1" fmla="*/ 0 h 73"/>
                            <a:gd name="T2" fmla="*/ 0 w 58"/>
                            <a:gd name="T3" fmla="*/ 1 h 73"/>
                            <a:gd name="T4" fmla="*/ 0 w 58"/>
                            <a:gd name="T5" fmla="*/ 0 h 73"/>
                            <a:gd name="T6" fmla="*/ 0 w 58"/>
                            <a:gd name="T7" fmla="*/ 0 h 73"/>
                            <a:gd name="T8" fmla="*/ 0 w 58"/>
                            <a:gd name="T9" fmla="*/ 0 h 73"/>
                            <a:gd name="T10" fmla="*/ 0 w 58"/>
                            <a:gd name="T11" fmla="*/ 0 h 73"/>
                            <a:gd name="T12" fmla="*/ 0 w 58"/>
                            <a:gd name="T13" fmla="*/ 0 h 73"/>
                            <a:gd name="T14" fmla="*/ 0 w 58"/>
                            <a:gd name="T15" fmla="*/ 0 h 73"/>
                            <a:gd name="T16" fmla="*/ 0 w 58"/>
                            <a:gd name="T17" fmla="*/ 0 h 73"/>
                            <a:gd name="T18" fmla="*/ 0 w 58"/>
                            <a:gd name="T19" fmla="*/ 0 h 73"/>
                            <a:gd name="T20" fmla="*/ 0 w 58"/>
                            <a:gd name="T21" fmla="*/ 0 h 73"/>
                            <a:gd name="T22" fmla="*/ 0 w 58"/>
                            <a:gd name="T23" fmla="*/ 0 h 7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58"/>
                            <a:gd name="T37" fmla="*/ 0 h 73"/>
                            <a:gd name="T38" fmla="*/ 58 w 58"/>
                            <a:gd name="T39" fmla="*/ 73 h 7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58" h="73">
                              <a:moveTo>
                                <a:pt x="58" y="64"/>
                              </a:moveTo>
                              <a:cubicBezTo>
                                <a:pt x="58" y="70"/>
                                <a:pt x="55" y="73"/>
                                <a:pt x="49" y="73"/>
                              </a:cubicBezTo>
                              <a:cubicBezTo>
                                <a:pt x="44" y="73"/>
                                <a:pt x="40" y="71"/>
                                <a:pt x="39" y="67"/>
                              </a:cubicBezTo>
                              <a:cubicBezTo>
                                <a:pt x="38" y="66"/>
                                <a:pt x="38" y="61"/>
                                <a:pt x="38" y="54"/>
                              </a:cubicBezTo>
                              <a:lnTo>
                                <a:pt x="38" y="22"/>
                              </a:lnTo>
                              <a:cubicBezTo>
                                <a:pt x="38" y="19"/>
                                <a:pt x="37" y="18"/>
                                <a:pt x="33" y="18"/>
                              </a:cubicBezTo>
                              <a:lnTo>
                                <a:pt x="9" y="18"/>
                              </a:lnTo>
                              <a:cubicBezTo>
                                <a:pt x="3" y="18"/>
                                <a:pt x="0" y="15"/>
                                <a:pt x="0" y="9"/>
                              </a:cubicBezTo>
                              <a:cubicBezTo>
                                <a:pt x="0" y="4"/>
                                <a:pt x="1" y="1"/>
                                <a:pt x="4" y="1"/>
                              </a:cubicBezTo>
                              <a:cubicBezTo>
                                <a:pt x="5" y="0"/>
                                <a:pt x="18" y="0"/>
                                <a:pt x="42" y="0"/>
                              </a:cubicBezTo>
                              <a:cubicBezTo>
                                <a:pt x="53" y="0"/>
                                <a:pt x="58" y="5"/>
                                <a:pt x="58" y="15"/>
                              </a:cubicBezTo>
                              <a:lnTo>
                                <a:pt x="58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97B1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" name="Freeform 91"/>
                      <wps:cNvSpPr>
                        <a:spLocks/>
                      </wps:cNvSpPr>
                      <wps:spPr bwMode="auto">
                        <a:xfrm>
                          <a:off x="732" y="275"/>
                          <a:ext cx="11" cy="14"/>
                        </a:xfrm>
                        <a:custGeom>
                          <a:avLst/>
                          <a:gdLst>
                            <a:gd name="T0" fmla="*/ 0 w 58"/>
                            <a:gd name="T1" fmla="*/ 0 h 73"/>
                            <a:gd name="T2" fmla="*/ 0 w 58"/>
                            <a:gd name="T3" fmla="*/ 1 h 73"/>
                            <a:gd name="T4" fmla="*/ 0 w 58"/>
                            <a:gd name="T5" fmla="*/ 0 h 73"/>
                            <a:gd name="T6" fmla="*/ 0 w 58"/>
                            <a:gd name="T7" fmla="*/ 0 h 73"/>
                            <a:gd name="T8" fmla="*/ 0 w 58"/>
                            <a:gd name="T9" fmla="*/ 0 h 73"/>
                            <a:gd name="T10" fmla="*/ 0 w 58"/>
                            <a:gd name="T11" fmla="*/ 0 h 73"/>
                            <a:gd name="T12" fmla="*/ 0 w 58"/>
                            <a:gd name="T13" fmla="*/ 0 h 73"/>
                            <a:gd name="T14" fmla="*/ 0 w 58"/>
                            <a:gd name="T15" fmla="*/ 0 h 73"/>
                            <a:gd name="T16" fmla="*/ 0 w 58"/>
                            <a:gd name="T17" fmla="*/ 0 h 73"/>
                            <a:gd name="T18" fmla="*/ 0 w 58"/>
                            <a:gd name="T19" fmla="*/ 0 h 73"/>
                            <a:gd name="T20" fmla="*/ 0 w 58"/>
                            <a:gd name="T21" fmla="*/ 0 h 73"/>
                            <a:gd name="T22" fmla="*/ 0 w 58"/>
                            <a:gd name="T23" fmla="*/ 0 h 7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58"/>
                            <a:gd name="T37" fmla="*/ 0 h 73"/>
                            <a:gd name="T38" fmla="*/ 58 w 58"/>
                            <a:gd name="T39" fmla="*/ 73 h 7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58" h="73">
                              <a:moveTo>
                                <a:pt x="58" y="64"/>
                              </a:moveTo>
                              <a:cubicBezTo>
                                <a:pt x="58" y="70"/>
                                <a:pt x="55" y="73"/>
                                <a:pt x="49" y="73"/>
                              </a:cubicBezTo>
                              <a:cubicBezTo>
                                <a:pt x="44" y="73"/>
                                <a:pt x="40" y="71"/>
                                <a:pt x="39" y="67"/>
                              </a:cubicBezTo>
                              <a:cubicBezTo>
                                <a:pt x="39" y="66"/>
                                <a:pt x="38" y="61"/>
                                <a:pt x="38" y="54"/>
                              </a:cubicBezTo>
                              <a:lnTo>
                                <a:pt x="38" y="22"/>
                              </a:lnTo>
                              <a:cubicBezTo>
                                <a:pt x="38" y="19"/>
                                <a:pt x="37" y="18"/>
                                <a:pt x="33" y="18"/>
                              </a:cubicBezTo>
                              <a:lnTo>
                                <a:pt x="9" y="18"/>
                              </a:lnTo>
                              <a:cubicBezTo>
                                <a:pt x="3" y="18"/>
                                <a:pt x="0" y="15"/>
                                <a:pt x="0" y="9"/>
                              </a:cubicBezTo>
                              <a:cubicBezTo>
                                <a:pt x="0" y="4"/>
                                <a:pt x="1" y="1"/>
                                <a:pt x="4" y="1"/>
                              </a:cubicBezTo>
                              <a:cubicBezTo>
                                <a:pt x="5" y="0"/>
                                <a:pt x="18" y="0"/>
                                <a:pt x="43" y="0"/>
                              </a:cubicBezTo>
                              <a:cubicBezTo>
                                <a:pt x="53" y="0"/>
                                <a:pt x="58" y="5"/>
                                <a:pt x="58" y="15"/>
                              </a:cubicBezTo>
                              <a:lnTo>
                                <a:pt x="58" y="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A300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Freeform 92"/>
                      <wps:cNvSpPr>
                        <a:spLocks noEditPoints="1"/>
                      </wps:cNvSpPr>
                      <wps:spPr bwMode="auto">
                        <a:xfrm>
                          <a:off x="699" y="275"/>
                          <a:ext cx="27" cy="34"/>
                        </a:xfrm>
                        <a:custGeom>
                          <a:avLst/>
                          <a:gdLst>
                            <a:gd name="T0" fmla="*/ 1 w 143"/>
                            <a:gd name="T1" fmla="*/ 0 h 178"/>
                            <a:gd name="T2" fmla="*/ 1 w 143"/>
                            <a:gd name="T3" fmla="*/ 1 h 178"/>
                            <a:gd name="T4" fmla="*/ 1 w 143"/>
                            <a:gd name="T5" fmla="*/ 1 h 178"/>
                            <a:gd name="T6" fmla="*/ 1 w 143"/>
                            <a:gd name="T7" fmla="*/ 1 h 178"/>
                            <a:gd name="T8" fmla="*/ 0 w 143"/>
                            <a:gd name="T9" fmla="*/ 1 h 178"/>
                            <a:gd name="T10" fmla="*/ 0 w 143"/>
                            <a:gd name="T11" fmla="*/ 1 h 178"/>
                            <a:gd name="T12" fmla="*/ 0 w 143"/>
                            <a:gd name="T13" fmla="*/ 1 h 178"/>
                            <a:gd name="T14" fmla="*/ 0 w 143"/>
                            <a:gd name="T15" fmla="*/ 0 h 178"/>
                            <a:gd name="T16" fmla="*/ 0 w 143"/>
                            <a:gd name="T17" fmla="*/ 0 h 178"/>
                            <a:gd name="T18" fmla="*/ 0 w 143"/>
                            <a:gd name="T19" fmla="*/ 0 h 178"/>
                            <a:gd name="T20" fmla="*/ 0 w 143"/>
                            <a:gd name="T21" fmla="*/ 0 h 178"/>
                            <a:gd name="T22" fmla="*/ 0 w 143"/>
                            <a:gd name="T23" fmla="*/ 0 h 178"/>
                            <a:gd name="T24" fmla="*/ 0 w 143"/>
                            <a:gd name="T25" fmla="*/ 0 h 178"/>
                            <a:gd name="T26" fmla="*/ 1 w 143"/>
                            <a:gd name="T27" fmla="*/ 0 h 178"/>
                            <a:gd name="T28" fmla="*/ 1 w 143"/>
                            <a:gd name="T29" fmla="*/ 0 h 178"/>
                            <a:gd name="T30" fmla="*/ 1 w 143"/>
                            <a:gd name="T31" fmla="*/ 1 h 178"/>
                            <a:gd name="T32" fmla="*/ 1 w 143"/>
                            <a:gd name="T33" fmla="*/ 0 h 178"/>
                            <a:gd name="T34" fmla="*/ 1 w 143"/>
                            <a:gd name="T35" fmla="*/ 0 h 178"/>
                            <a:gd name="T36" fmla="*/ 1 w 143"/>
                            <a:gd name="T37" fmla="*/ 0 h 178"/>
                            <a:gd name="T38" fmla="*/ 0 w 143"/>
                            <a:gd name="T39" fmla="*/ 0 h 178"/>
                            <a:gd name="T40" fmla="*/ 0 w 143"/>
                            <a:gd name="T41" fmla="*/ 1 h 178"/>
                            <a:gd name="T42" fmla="*/ 0 w 143"/>
                            <a:gd name="T43" fmla="*/ 1 h 178"/>
                            <a:gd name="T44" fmla="*/ 0 w 143"/>
                            <a:gd name="T45" fmla="*/ 1 h 178"/>
                            <a:gd name="T46" fmla="*/ 1 w 143"/>
                            <a:gd name="T47" fmla="*/ 1 h 178"/>
                            <a:gd name="T48" fmla="*/ 1 w 143"/>
                            <a:gd name="T49" fmla="*/ 1 h 178"/>
                            <a:gd name="T50" fmla="*/ 1 w 143"/>
                            <a:gd name="T51" fmla="*/ 1 h 178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143"/>
                            <a:gd name="T79" fmla="*/ 0 h 178"/>
                            <a:gd name="T80" fmla="*/ 143 w 143"/>
                            <a:gd name="T81" fmla="*/ 178 h 178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143" h="178">
                              <a:moveTo>
                                <a:pt x="143" y="15"/>
                              </a:moveTo>
                              <a:lnTo>
                                <a:pt x="143" y="154"/>
                              </a:lnTo>
                              <a:cubicBezTo>
                                <a:pt x="143" y="162"/>
                                <a:pt x="142" y="168"/>
                                <a:pt x="141" y="171"/>
                              </a:cubicBezTo>
                              <a:cubicBezTo>
                                <a:pt x="138" y="176"/>
                                <a:pt x="134" y="178"/>
                                <a:pt x="127" y="178"/>
                              </a:cubicBezTo>
                              <a:lnTo>
                                <a:pt x="35" y="178"/>
                              </a:lnTo>
                              <a:cubicBezTo>
                                <a:pt x="31" y="178"/>
                                <a:pt x="28" y="177"/>
                                <a:pt x="27" y="175"/>
                              </a:cubicBezTo>
                              <a:cubicBezTo>
                                <a:pt x="26" y="174"/>
                                <a:pt x="26" y="171"/>
                                <a:pt x="26" y="166"/>
                              </a:cubicBezTo>
                              <a:lnTo>
                                <a:pt x="26" y="18"/>
                              </a:lnTo>
                              <a:lnTo>
                                <a:pt x="10" y="18"/>
                              </a:lnTo>
                              <a:cubicBezTo>
                                <a:pt x="6" y="18"/>
                                <a:pt x="3" y="17"/>
                                <a:pt x="2" y="16"/>
                              </a:cubicBezTo>
                              <a:cubicBezTo>
                                <a:pt x="1" y="15"/>
                                <a:pt x="0" y="13"/>
                                <a:pt x="0" y="9"/>
                              </a:cubicBezTo>
                              <a:cubicBezTo>
                                <a:pt x="0" y="5"/>
                                <a:pt x="1" y="2"/>
                                <a:pt x="3" y="1"/>
                              </a:cubicBezTo>
                              <a:cubicBezTo>
                                <a:pt x="4" y="1"/>
                                <a:pt x="14" y="0"/>
                                <a:pt x="33" y="0"/>
                              </a:cubicBezTo>
                              <a:lnTo>
                                <a:pt x="128" y="0"/>
                              </a:lnTo>
                              <a:cubicBezTo>
                                <a:pt x="138" y="0"/>
                                <a:pt x="143" y="5"/>
                                <a:pt x="143" y="15"/>
                              </a:cubicBezTo>
                              <a:close/>
                              <a:moveTo>
                                <a:pt x="124" y="146"/>
                              </a:moveTo>
                              <a:lnTo>
                                <a:pt x="124" y="31"/>
                              </a:lnTo>
                              <a:cubicBezTo>
                                <a:pt x="124" y="26"/>
                                <a:pt x="123" y="22"/>
                                <a:pt x="121" y="20"/>
                              </a:cubicBezTo>
                              <a:cubicBezTo>
                                <a:pt x="120" y="19"/>
                                <a:pt x="116" y="18"/>
                                <a:pt x="111" y="18"/>
                              </a:cubicBezTo>
                              <a:lnTo>
                                <a:pt x="45" y="18"/>
                              </a:lnTo>
                              <a:lnTo>
                                <a:pt x="45" y="150"/>
                              </a:lnTo>
                              <a:cubicBezTo>
                                <a:pt x="45" y="154"/>
                                <a:pt x="45" y="157"/>
                                <a:pt x="46" y="158"/>
                              </a:cubicBezTo>
                              <a:cubicBezTo>
                                <a:pt x="47" y="160"/>
                                <a:pt x="49" y="161"/>
                                <a:pt x="53" y="161"/>
                              </a:cubicBezTo>
                              <a:lnTo>
                                <a:pt x="111" y="161"/>
                              </a:lnTo>
                              <a:cubicBezTo>
                                <a:pt x="117" y="161"/>
                                <a:pt x="120" y="160"/>
                                <a:pt x="122" y="158"/>
                              </a:cubicBezTo>
                              <a:cubicBezTo>
                                <a:pt x="123" y="156"/>
                                <a:pt x="124" y="152"/>
                                <a:pt x="124" y="14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0889B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Freeform 93"/>
                      <wps:cNvSpPr>
                        <a:spLocks/>
                      </wps:cNvSpPr>
                      <wps:spPr bwMode="auto">
                        <a:xfrm>
                          <a:off x="1100" y="327"/>
                          <a:ext cx="21" cy="28"/>
                        </a:xfrm>
                        <a:custGeom>
                          <a:avLst/>
                          <a:gdLst>
                            <a:gd name="T0" fmla="*/ 1 w 107"/>
                            <a:gd name="T1" fmla="*/ 0 h 150"/>
                            <a:gd name="T2" fmla="*/ 1 w 107"/>
                            <a:gd name="T3" fmla="*/ 1 h 150"/>
                            <a:gd name="T4" fmla="*/ 1 w 107"/>
                            <a:gd name="T5" fmla="*/ 1 h 150"/>
                            <a:gd name="T6" fmla="*/ 0 w 107"/>
                            <a:gd name="T7" fmla="*/ 1 h 150"/>
                            <a:gd name="T8" fmla="*/ 0 w 107"/>
                            <a:gd name="T9" fmla="*/ 1 h 150"/>
                            <a:gd name="T10" fmla="*/ 0 w 107"/>
                            <a:gd name="T11" fmla="*/ 1 h 150"/>
                            <a:gd name="T12" fmla="*/ 0 w 107"/>
                            <a:gd name="T13" fmla="*/ 1 h 150"/>
                            <a:gd name="T14" fmla="*/ 0 w 107"/>
                            <a:gd name="T15" fmla="*/ 1 h 150"/>
                            <a:gd name="T16" fmla="*/ 0 w 107"/>
                            <a:gd name="T17" fmla="*/ 1 h 150"/>
                            <a:gd name="T18" fmla="*/ 0 w 107"/>
                            <a:gd name="T19" fmla="*/ 0 h 150"/>
                            <a:gd name="T20" fmla="*/ 0 w 107"/>
                            <a:gd name="T21" fmla="*/ 0 h 150"/>
                            <a:gd name="T22" fmla="*/ 0 w 107"/>
                            <a:gd name="T23" fmla="*/ 0 h 150"/>
                            <a:gd name="T24" fmla="*/ 0 w 107"/>
                            <a:gd name="T25" fmla="*/ 0 h 150"/>
                            <a:gd name="T26" fmla="*/ 0 w 107"/>
                            <a:gd name="T27" fmla="*/ 0 h 150"/>
                            <a:gd name="T28" fmla="*/ 0 w 107"/>
                            <a:gd name="T29" fmla="*/ 0 h 150"/>
                            <a:gd name="T30" fmla="*/ 0 w 107"/>
                            <a:gd name="T31" fmla="*/ 0 h 150"/>
                            <a:gd name="T32" fmla="*/ 0 w 107"/>
                            <a:gd name="T33" fmla="*/ 0 h 150"/>
                            <a:gd name="T34" fmla="*/ 0 w 107"/>
                            <a:gd name="T35" fmla="*/ 0 h 150"/>
                            <a:gd name="T36" fmla="*/ 0 w 107"/>
                            <a:gd name="T37" fmla="*/ 0 h 150"/>
                            <a:gd name="T38" fmla="*/ 0 w 107"/>
                            <a:gd name="T39" fmla="*/ 0 h 150"/>
                            <a:gd name="T40" fmla="*/ 0 w 107"/>
                            <a:gd name="T41" fmla="*/ 1 h 150"/>
                            <a:gd name="T42" fmla="*/ 0 w 107"/>
                            <a:gd name="T43" fmla="*/ 1 h 150"/>
                            <a:gd name="T44" fmla="*/ 1 w 107"/>
                            <a:gd name="T45" fmla="*/ 0 h 150"/>
                            <a:gd name="T46" fmla="*/ 1 w 107"/>
                            <a:gd name="T47" fmla="*/ 0 h 150"/>
                            <a:gd name="T48" fmla="*/ 1 w 107"/>
                            <a:gd name="T49" fmla="*/ 0 h 150"/>
                            <a:gd name="T50" fmla="*/ 1 w 107"/>
                            <a:gd name="T51" fmla="*/ 0 h 150"/>
                            <a:gd name="T52" fmla="*/ 1 w 107"/>
                            <a:gd name="T53" fmla="*/ 0 h 150"/>
                            <a:gd name="T54" fmla="*/ 1 w 107"/>
                            <a:gd name="T55" fmla="*/ 0 h 150"/>
                            <a:gd name="T56" fmla="*/ 1 w 107"/>
                            <a:gd name="T57" fmla="*/ 0 h 150"/>
                            <a:gd name="T58" fmla="*/ 1 w 107"/>
                            <a:gd name="T59" fmla="*/ 0 h 150"/>
                            <a:gd name="T60" fmla="*/ 1 w 107"/>
                            <a:gd name="T61" fmla="*/ 0 h 150"/>
                            <a:gd name="T62" fmla="*/ 1 w 107"/>
                            <a:gd name="T63" fmla="*/ 0 h 150"/>
                            <a:gd name="T64" fmla="*/ 1 w 107"/>
                            <a:gd name="T65" fmla="*/ 0 h 150"/>
                            <a:gd name="T66" fmla="*/ 1 w 107"/>
                            <a:gd name="T67" fmla="*/ 0 h 150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w 107"/>
                            <a:gd name="T103" fmla="*/ 0 h 150"/>
                            <a:gd name="T104" fmla="*/ 107 w 107"/>
                            <a:gd name="T105" fmla="*/ 150 h 150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T102" t="T103" r="T104" b="T105"/>
                          <a:pathLst>
                            <a:path w="107" h="150">
                              <a:moveTo>
                                <a:pt x="107" y="47"/>
                              </a:moveTo>
                              <a:cubicBezTo>
                                <a:pt x="107" y="87"/>
                                <a:pt x="101" y="114"/>
                                <a:pt x="89" y="129"/>
                              </a:cubicBezTo>
                              <a:cubicBezTo>
                                <a:pt x="81" y="137"/>
                                <a:pt x="73" y="143"/>
                                <a:pt x="65" y="146"/>
                              </a:cubicBezTo>
                              <a:cubicBezTo>
                                <a:pt x="58" y="148"/>
                                <a:pt x="48" y="150"/>
                                <a:pt x="35" y="150"/>
                              </a:cubicBezTo>
                              <a:lnTo>
                                <a:pt x="3" y="150"/>
                              </a:lnTo>
                              <a:cubicBezTo>
                                <a:pt x="1" y="150"/>
                                <a:pt x="0" y="148"/>
                                <a:pt x="0" y="144"/>
                              </a:cubicBezTo>
                              <a:lnTo>
                                <a:pt x="0" y="139"/>
                              </a:lnTo>
                              <a:cubicBezTo>
                                <a:pt x="0" y="136"/>
                                <a:pt x="1" y="135"/>
                                <a:pt x="4" y="135"/>
                              </a:cubicBezTo>
                              <a:lnTo>
                                <a:pt x="23" y="135"/>
                              </a:lnTo>
                              <a:lnTo>
                                <a:pt x="23" y="22"/>
                              </a:lnTo>
                              <a:cubicBezTo>
                                <a:pt x="23" y="19"/>
                                <a:pt x="23" y="17"/>
                                <a:pt x="22" y="16"/>
                              </a:cubicBezTo>
                              <a:cubicBezTo>
                                <a:pt x="21" y="15"/>
                                <a:pt x="18" y="15"/>
                                <a:pt x="15" y="15"/>
                              </a:cubicBezTo>
                              <a:lnTo>
                                <a:pt x="5" y="15"/>
                              </a:lnTo>
                              <a:cubicBezTo>
                                <a:pt x="2" y="15"/>
                                <a:pt x="0" y="13"/>
                                <a:pt x="0" y="10"/>
                              </a:cubicBezTo>
                              <a:lnTo>
                                <a:pt x="0" y="5"/>
                              </a:lnTo>
                              <a:cubicBezTo>
                                <a:pt x="0" y="3"/>
                                <a:pt x="1" y="1"/>
                                <a:pt x="2" y="1"/>
                              </a:cubicBezTo>
                              <a:cubicBezTo>
                                <a:pt x="3" y="0"/>
                                <a:pt x="5" y="0"/>
                                <a:pt x="8" y="0"/>
                              </a:cubicBezTo>
                              <a:lnTo>
                                <a:pt x="29" y="0"/>
                              </a:lnTo>
                              <a:cubicBezTo>
                                <a:pt x="34" y="0"/>
                                <a:pt x="37" y="1"/>
                                <a:pt x="38" y="3"/>
                              </a:cubicBezTo>
                              <a:cubicBezTo>
                                <a:pt x="39" y="4"/>
                                <a:pt x="40" y="8"/>
                                <a:pt x="40" y="12"/>
                              </a:cubicBezTo>
                              <a:lnTo>
                                <a:pt x="40" y="135"/>
                              </a:lnTo>
                              <a:lnTo>
                                <a:pt x="49" y="135"/>
                              </a:lnTo>
                              <a:cubicBezTo>
                                <a:pt x="77" y="135"/>
                                <a:pt x="91" y="109"/>
                                <a:pt x="91" y="58"/>
                              </a:cubicBezTo>
                              <a:lnTo>
                                <a:pt x="91" y="31"/>
                              </a:lnTo>
                              <a:cubicBezTo>
                                <a:pt x="91" y="25"/>
                                <a:pt x="90" y="20"/>
                                <a:pt x="89" y="19"/>
                              </a:cubicBezTo>
                              <a:cubicBezTo>
                                <a:pt x="88" y="16"/>
                                <a:pt x="84" y="15"/>
                                <a:pt x="78" y="15"/>
                              </a:cubicBezTo>
                              <a:lnTo>
                                <a:pt x="68" y="15"/>
                              </a:lnTo>
                              <a:cubicBezTo>
                                <a:pt x="65" y="15"/>
                                <a:pt x="64" y="13"/>
                                <a:pt x="64" y="9"/>
                              </a:cubicBezTo>
                              <a:lnTo>
                                <a:pt x="64" y="5"/>
                              </a:lnTo>
                              <a:cubicBezTo>
                                <a:pt x="64" y="2"/>
                                <a:pt x="66" y="0"/>
                                <a:pt x="70" y="0"/>
                              </a:cubicBezTo>
                              <a:lnTo>
                                <a:pt x="87" y="0"/>
                              </a:lnTo>
                              <a:cubicBezTo>
                                <a:pt x="96" y="0"/>
                                <a:pt x="101" y="4"/>
                                <a:pt x="104" y="11"/>
                              </a:cubicBezTo>
                              <a:cubicBezTo>
                                <a:pt x="106" y="15"/>
                                <a:pt x="107" y="22"/>
                                <a:pt x="107" y="32"/>
                              </a:cubicBezTo>
                              <a:lnTo>
                                <a:pt x="107" y="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F77E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" name="Freeform 94"/>
                      <wps:cNvSpPr>
                        <a:spLocks noEditPoints="1"/>
                      </wps:cNvSpPr>
                      <wps:spPr bwMode="auto">
                        <a:xfrm>
                          <a:off x="1079" y="327"/>
                          <a:ext cx="18" cy="12"/>
                        </a:xfrm>
                        <a:custGeom>
                          <a:avLst/>
                          <a:gdLst>
                            <a:gd name="T0" fmla="*/ 1 w 92"/>
                            <a:gd name="T1" fmla="*/ 0 h 64"/>
                            <a:gd name="T2" fmla="*/ 1 w 92"/>
                            <a:gd name="T3" fmla="*/ 0 h 64"/>
                            <a:gd name="T4" fmla="*/ 0 w 92"/>
                            <a:gd name="T5" fmla="*/ 0 h 64"/>
                            <a:gd name="T6" fmla="*/ 0 w 92"/>
                            <a:gd name="T7" fmla="*/ 0 h 64"/>
                            <a:gd name="T8" fmla="*/ 0 w 92"/>
                            <a:gd name="T9" fmla="*/ 0 h 64"/>
                            <a:gd name="T10" fmla="*/ 0 w 92"/>
                            <a:gd name="T11" fmla="*/ 0 h 64"/>
                            <a:gd name="T12" fmla="*/ 1 w 92"/>
                            <a:gd name="T13" fmla="*/ 0 h 64"/>
                            <a:gd name="T14" fmla="*/ 1 w 92"/>
                            <a:gd name="T15" fmla="*/ 0 h 64"/>
                            <a:gd name="T16" fmla="*/ 1 w 92"/>
                            <a:gd name="T17" fmla="*/ 0 h 64"/>
                            <a:gd name="T18" fmla="*/ 0 w 92"/>
                            <a:gd name="T19" fmla="*/ 0 h 64"/>
                            <a:gd name="T20" fmla="*/ 0 w 92"/>
                            <a:gd name="T21" fmla="*/ 0 h 64"/>
                            <a:gd name="T22" fmla="*/ 0 w 92"/>
                            <a:gd name="T23" fmla="*/ 0 h 64"/>
                            <a:gd name="T24" fmla="*/ 0 w 92"/>
                            <a:gd name="T25" fmla="*/ 0 h 64"/>
                            <a:gd name="T26" fmla="*/ 0 w 92"/>
                            <a:gd name="T27" fmla="*/ 0 h 64"/>
                            <a:gd name="T28" fmla="*/ 0 w 92"/>
                            <a:gd name="T29" fmla="*/ 0 h 64"/>
                            <a:gd name="T30" fmla="*/ 0 w 92"/>
                            <a:gd name="T31" fmla="*/ 0 h 64"/>
                            <a:gd name="T32" fmla="*/ 0 w 92"/>
                            <a:gd name="T33" fmla="*/ 0 h 64"/>
                            <a:gd name="T34" fmla="*/ 0 w 92"/>
                            <a:gd name="T35" fmla="*/ 0 h 64"/>
                            <a:gd name="T36" fmla="*/ 0 w 92"/>
                            <a:gd name="T37" fmla="*/ 0 h 64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92"/>
                            <a:gd name="T58" fmla="*/ 0 h 64"/>
                            <a:gd name="T59" fmla="*/ 92 w 92"/>
                            <a:gd name="T60" fmla="*/ 64 h 64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92" h="64">
                              <a:moveTo>
                                <a:pt x="92" y="6"/>
                              </a:moveTo>
                              <a:cubicBezTo>
                                <a:pt x="92" y="9"/>
                                <a:pt x="90" y="13"/>
                                <a:pt x="87" y="17"/>
                              </a:cubicBezTo>
                              <a:lnTo>
                                <a:pt x="60" y="56"/>
                              </a:lnTo>
                              <a:cubicBezTo>
                                <a:pt x="56" y="61"/>
                                <a:pt x="53" y="64"/>
                                <a:pt x="50" y="64"/>
                              </a:cubicBezTo>
                              <a:cubicBezTo>
                                <a:pt x="47" y="64"/>
                                <a:pt x="45" y="62"/>
                                <a:pt x="45" y="59"/>
                              </a:cubicBezTo>
                              <a:cubicBezTo>
                                <a:pt x="45" y="57"/>
                                <a:pt x="46" y="54"/>
                                <a:pt x="48" y="50"/>
                              </a:cubicBezTo>
                              <a:lnTo>
                                <a:pt x="69" y="10"/>
                              </a:lnTo>
                              <a:cubicBezTo>
                                <a:pt x="72" y="4"/>
                                <a:pt x="77" y="0"/>
                                <a:pt x="83" y="0"/>
                              </a:cubicBezTo>
                              <a:cubicBezTo>
                                <a:pt x="89" y="0"/>
                                <a:pt x="92" y="2"/>
                                <a:pt x="92" y="6"/>
                              </a:cubicBezTo>
                              <a:close/>
                              <a:moveTo>
                                <a:pt x="47" y="6"/>
                              </a:moveTo>
                              <a:cubicBezTo>
                                <a:pt x="47" y="8"/>
                                <a:pt x="46" y="11"/>
                                <a:pt x="43" y="15"/>
                              </a:cubicBezTo>
                              <a:lnTo>
                                <a:pt x="13" y="58"/>
                              </a:lnTo>
                              <a:cubicBezTo>
                                <a:pt x="11" y="62"/>
                                <a:pt x="8" y="64"/>
                                <a:pt x="6" y="64"/>
                              </a:cubicBezTo>
                              <a:cubicBezTo>
                                <a:pt x="2" y="64"/>
                                <a:pt x="0" y="62"/>
                                <a:pt x="0" y="59"/>
                              </a:cubicBezTo>
                              <a:cubicBezTo>
                                <a:pt x="0" y="58"/>
                                <a:pt x="1" y="55"/>
                                <a:pt x="3" y="51"/>
                              </a:cubicBezTo>
                              <a:lnTo>
                                <a:pt x="22" y="11"/>
                              </a:lnTo>
                              <a:cubicBezTo>
                                <a:pt x="24" y="7"/>
                                <a:pt x="26" y="5"/>
                                <a:pt x="28" y="3"/>
                              </a:cubicBezTo>
                              <a:cubicBezTo>
                                <a:pt x="30" y="1"/>
                                <a:pt x="33" y="0"/>
                                <a:pt x="37" y="0"/>
                              </a:cubicBezTo>
                              <a:cubicBezTo>
                                <a:pt x="44" y="0"/>
                                <a:pt x="47" y="2"/>
                                <a:pt x="47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03383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8" name="Freeform 95"/>
                      <wps:cNvSpPr>
                        <a:spLocks/>
                      </wps:cNvSpPr>
                      <wps:spPr bwMode="auto">
                        <a:xfrm>
                          <a:off x="1048" y="327"/>
                          <a:ext cx="25" cy="28"/>
                        </a:xfrm>
                        <a:custGeom>
                          <a:avLst/>
                          <a:gdLst>
                            <a:gd name="T0" fmla="*/ 1 w 131"/>
                            <a:gd name="T1" fmla="*/ 1 h 150"/>
                            <a:gd name="T2" fmla="*/ 1 w 131"/>
                            <a:gd name="T3" fmla="*/ 1 h 150"/>
                            <a:gd name="T4" fmla="*/ 1 w 131"/>
                            <a:gd name="T5" fmla="*/ 1 h 150"/>
                            <a:gd name="T6" fmla="*/ 0 w 131"/>
                            <a:gd name="T7" fmla="*/ 1 h 150"/>
                            <a:gd name="T8" fmla="*/ 0 w 131"/>
                            <a:gd name="T9" fmla="*/ 1 h 150"/>
                            <a:gd name="T10" fmla="*/ 0 w 131"/>
                            <a:gd name="T11" fmla="*/ 0 h 150"/>
                            <a:gd name="T12" fmla="*/ 0 w 131"/>
                            <a:gd name="T13" fmla="*/ 0 h 150"/>
                            <a:gd name="T14" fmla="*/ 0 w 131"/>
                            <a:gd name="T15" fmla="*/ 0 h 150"/>
                            <a:gd name="T16" fmla="*/ 0 w 131"/>
                            <a:gd name="T17" fmla="*/ 0 h 150"/>
                            <a:gd name="T18" fmla="*/ 0 w 131"/>
                            <a:gd name="T19" fmla="*/ 0 h 150"/>
                            <a:gd name="T20" fmla="*/ 0 w 131"/>
                            <a:gd name="T21" fmla="*/ 0 h 150"/>
                            <a:gd name="T22" fmla="*/ 0 w 131"/>
                            <a:gd name="T23" fmla="*/ 0 h 150"/>
                            <a:gd name="T24" fmla="*/ 0 w 131"/>
                            <a:gd name="T25" fmla="*/ 0 h 150"/>
                            <a:gd name="T26" fmla="*/ 0 w 131"/>
                            <a:gd name="T27" fmla="*/ 0 h 150"/>
                            <a:gd name="T28" fmla="*/ 0 w 131"/>
                            <a:gd name="T29" fmla="*/ 0 h 150"/>
                            <a:gd name="T30" fmla="*/ 0 w 131"/>
                            <a:gd name="T31" fmla="*/ 0 h 150"/>
                            <a:gd name="T32" fmla="*/ 0 w 131"/>
                            <a:gd name="T33" fmla="*/ 0 h 150"/>
                            <a:gd name="T34" fmla="*/ 0 w 131"/>
                            <a:gd name="T35" fmla="*/ 1 h 150"/>
                            <a:gd name="T36" fmla="*/ 0 w 131"/>
                            <a:gd name="T37" fmla="*/ 1 h 150"/>
                            <a:gd name="T38" fmla="*/ 0 w 131"/>
                            <a:gd name="T39" fmla="*/ 1 h 150"/>
                            <a:gd name="T40" fmla="*/ 0 w 131"/>
                            <a:gd name="T41" fmla="*/ 1 h 150"/>
                            <a:gd name="T42" fmla="*/ 0 w 131"/>
                            <a:gd name="T43" fmla="*/ 0 h 150"/>
                            <a:gd name="T44" fmla="*/ 0 w 131"/>
                            <a:gd name="T45" fmla="*/ 0 h 150"/>
                            <a:gd name="T46" fmla="*/ 0 w 131"/>
                            <a:gd name="T47" fmla="*/ 0 h 150"/>
                            <a:gd name="T48" fmla="*/ 0 w 131"/>
                            <a:gd name="T49" fmla="*/ 0 h 150"/>
                            <a:gd name="T50" fmla="*/ 1 w 131"/>
                            <a:gd name="T51" fmla="*/ 0 h 150"/>
                            <a:gd name="T52" fmla="*/ 1 w 131"/>
                            <a:gd name="T53" fmla="*/ 1 h 150"/>
                            <a:gd name="T54" fmla="*/ 1 w 131"/>
                            <a:gd name="T55" fmla="*/ 1 h 150"/>
                            <a:gd name="T56" fmla="*/ 1 w 131"/>
                            <a:gd name="T57" fmla="*/ 1 h 150"/>
                            <a:gd name="T58" fmla="*/ 1 w 131"/>
                            <a:gd name="T59" fmla="*/ 1 h 150"/>
                            <a:gd name="T60" fmla="*/ 1 w 131"/>
                            <a:gd name="T61" fmla="*/ 0 h 150"/>
                            <a:gd name="T62" fmla="*/ 1 w 131"/>
                            <a:gd name="T63" fmla="*/ 0 h 150"/>
                            <a:gd name="T64" fmla="*/ 1 w 131"/>
                            <a:gd name="T65" fmla="*/ 0 h 150"/>
                            <a:gd name="T66" fmla="*/ 1 w 131"/>
                            <a:gd name="T67" fmla="*/ 0 h 150"/>
                            <a:gd name="T68" fmla="*/ 1 w 131"/>
                            <a:gd name="T69" fmla="*/ 0 h 150"/>
                            <a:gd name="T70" fmla="*/ 1 w 131"/>
                            <a:gd name="T71" fmla="*/ 0 h 150"/>
                            <a:gd name="T72" fmla="*/ 1 w 131"/>
                            <a:gd name="T73" fmla="*/ 0 h 150"/>
                            <a:gd name="T74" fmla="*/ 1 w 131"/>
                            <a:gd name="T75" fmla="*/ 0 h 150"/>
                            <a:gd name="T76" fmla="*/ 1 w 131"/>
                            <a:gd name="T77" fmla="*/ 0 h 150"/>
                            <a:gd name="T78" fmla="*/ 1 w 131"/>
                            <a:gd name="T79" fmla="*/ 0 h 150"/>
                            <a:gd name="T80" fmla="*/ 1 w 131"/>
                            <a:gd name="T81" fmla="*/ 1 h 150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w 131"/>
                            <a:gd name="T124" fmla="*/ 0 h 150"/>
                            <a:gd name="T125" fmla="*/ 131 w 131"/>
                            <a:gd name="T126" fmla="*/ 150 h 150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T123" t="T124" r="T125" b="T126"/>
                          <a:pathLst>
                            <a:path w="131" h="150">
                              <a:moveTo>
                                <a:pt x="131" y="106"/>
                              </a:moveTo>
                              <a:cubicBezTo>
                                <a:pt x="131" y="124"/>
                                <a:pt x="128" y="136"/>
                                <a:pt x="121" y="141"/>
                              </a:cubicBezTo>
                              <a:cubicBezTo>
                                <a:pt x="115" y="147"/>
                                <a:pt x="103" y="150"/>
                                <a:pt x="84" y="150"/>
                              </a:cubicBezTo>
                              <a:lnTo>
                                <a:pt x="40" y="150"/>
                              </a:lnTo>
                              <a:cubicBezTo>
                                <a:pt x="13" y="150"/>
                                <a:pt x="0" y="139"/>
                                <a:pt x="0" y="118"/>
                              </a:cubicBezTo>
                              <a:lnTo>
                                <a:pt x="0" y="7"/>
                              </a:lnTo>
                              <a:cubicBezTo>
                                <a:pt x="0" y="4"/>
                                <a:pt x="1" y="2"/>
                                <a:pt x="1" y="1"/>
                              </a:cubicBezTo>
                              <a:cubicBezTo>
                                <a:pt x="2" y="1"/>
                                <a:pt x="4" y="0"/>
                                <a:pt x="7" y="0"/>
                              </a:cubicBezTo>
                              <a:lnTo>
                                <a:pt x="28" y="0"/>
                              </a:lnTo>
                              <a:cubicBezTo>
                                <a:pt x="30" y="0"/>
                                <a:pt x="32" y="0"/>
                                <a:pt x="32" y="1"/>
                              </a:cubicBezTo>
                              <a:cubicBezTo>
                                <a:pt x="33" y="2"/>
                                <a:pt x="33" y="3"/>
                                <a:pt x="33" y="6"/>
                              </a:cubicBezTo>
                              <a:lnTo>
                                <a:pt x="33" y="10"/>
                              </a:lnTo>
                              <a:cubicBezTo>
                                <a:pt x="33" y="12"/>
                                <a:pt x="33" y="13"/>
                                <a:pt x="32" y="14"/>
                              </a:cubicBezTo>
                              <a:cubicBezTo>
                                <a:pt x="31" y="14"/>
                                <a:pt x="30" y="15"/>
                                <a:pt x="27" y="15"/>
                              </a:cubicBezTo>
                              <a:lnTo>
                                <a:pt x="21" y="15"/>
                              </a:lnTo>
                              <a:cubicBezTo>
                                <a:pt x="19" y="15"/>
                                <a:pt x="18" y="15"/>
                                <a:pt x="17" y="16"/>
                              </a:cubicBezTo>
                              <a:cubicBezTo>
                                <a:pt x="17" y="16"/>
                                <a:pt x="16" y="18"/>
                                <a:pt x="16" y="20"/>
                              </a:cubicBezTo>
                              <a:lnTo>
                                <a:pt x="16" y="118"/>
                              </a:lnTo>
                              <a:cubicBezTo>
                                <a:pt x="16" y="125"/>
                                <a:pt x="19" y="130"/>
                                <a:pt x="24" y="132"/>
                              </a:cubicBezTo>
                              <a:cubicBezTo>
                                <a:pt x="27" y="134"/>
                                <a:pt x="33" y="135"/>
                                <a:pt x="41" y="135"/>
                              </a:cubicBezTo>
                              <a:lnTo>
                                <a:pt x="58" y="135"/>
                              </a:lnTo>
                              <a:lnTo>
                                <a:pt x="58" y="6"/>
                              </a:lnTo>
                              <a:cubicBezTo>
                                <a:pt x="58" y="3"/>
                                <a:pt x="58" y="2"/>
                                <a:pt x="58" y="1"/>
                              </a:cubicBezTo>
                              <a:cubicBezTo>
                                <a:pt x="59" y="0"/>
                                <a:pt x="60" y="0"/>
                                <a:pt x="63" y="0"/>
                              </a:cubicBezTo>
                              <a:lnTo>
                                <a:pt x="69" y="0"/>
                              </a:lnTo>
                              <a:cubicBezTo>
                                <a:pt x="72" y="0"/>
                                <a:pt x="74" y="2"/>
                                <a:pt x="74" y="5"/>
                              </a:cubicBezTo>
                              <a:lnTo>
                                <a:pt x="74" y="135"/>
                              </a:lnTo>
                              <a:lnTo>
                                <a:pt x="87" y="135"/>
                              </a:lnTo>
                              <a:cubicBezTo>
                                <a:pt x="99" y="135"/>
                                <a:pt x="106" y="134"/>
                                <a:pt x="109" y="131"/>
                              </a:cubicBezTo>
                              <a:cubicBezTo>
                                <a:pt x="113" y="128"/>
                                <a:pt x="115" y="121"/>
                                <a:pt x="115" y="111"/>
                              </a:cubicBezTo>
                              <a:lnTo>
                                <a:pt x="115" y="21"/>
                              </a:lnTo>
                              <a:cubicBezTo>
                                <a:pt x="115" y="18"/>
                                <a:pt x="115" y="17"/>
                                <a:pt x="114" y="16"/>
                              </a:cubicBezTo>
                              <a:cubicBezTo>
                                <a:pt x="114" y="15"/>
                                <a:pt x="112" y="15"/>
                                <a:pt x="109" y="15"/>
                              </a:cubicBezTo>
                              <a:lnTo>
                                <a:pt x="104" y="15"/>
                              </a:lnTo>
                              <a:cubicBezTo>
                                <a:pt x="100" y="15"/>
                                <a:pt x="99" y="13"/>
                                <a:pt x="99" y="8"/>
                              </a:cubicBezTo>
                              <a:lnTo>
                                <a:pt x="99" y="4"/>
                              </a:lnTo>
                              <a:cubicBezTo>
                                <a:pt x="99" y="2"/>
                                <a:pt x="101" y="0"/>
                                <a:pt x="105" y="0"/>
                              </a:cubicBezTo>
                              <a:lnTo>
                                <a:pt x="125" y="0"/>
                              </a:lnTo>
                              <a:cubicBezTo>
                                <a:pt x="128" y="0"/>
                                <a:pt x="130" y="1"/>
                                <a:pt x="130" y="1"/>
                              </a:cubicBezTo>
                              <a:cubicBezTo>
                                <a:pt x="131" y="2"/>
                                <a:pt x="131" y="4"/>
                                <a:pt x="131" y="6"/>
                              </a:cubicBezTo>
                              <a:lnTo>
                                <a:pt x="131" y="1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4C1F9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Freeform 96"/>
                      <wps:cNvSpPr>
                        <a:spLocks/>
                      </wps:cNvSpPr>
                      <wps:spPr bwMode="auto">
                        <a:xfrm>
                          <a:off x="1006" y="326"/>
                          <a:ext cx="21" cy="30"/>
                        </a:xfrm>
                        <a:custGeom>
                          <a:avLst/>
                          <a:gdLst>
                            <a:gd name="T0" fmla="*/ 1 w 107"/>
                            <a:gd name="T1" fmla="*/ 0 h 156"/>
                            <a:gd name="T2" fmla="*/ 1 w 107"/>
                            <a:gd name="T3" fmla="*/ 1 h 156"/>
                            <a:gd name="T4" fmla="*/ 1 w 107"/>
                            <a:gd name="T5" fmla="*/ 1 h 156"/>
                            <a:gd name="T6" fmla="*/ 1 w 107"/>
                            <a:gd name="T7" fmla="*/ 1 h 156"/>
                            <a:gd name="T8" fmla="*/ 1 w 107"/>
                            <a:gd name="T9" fmla="*/ 1 h 156"/>
                            <a:gd name="T10" fmla="*/ 1 w 107"/>
                            <a:gd name="T11" fmla="*/ 1 h 156"/>
                            <a:gd name="T12" fmla="*/ 1 w 107"/>
                            <a:gd name="T13" fmla="*/ 1 h 156"/>
                            <a:gd name="T14" fmla="*/ 0 w 107"/>
                            <a:gd name="T15" fmla="*/ 0 h 156"/>
                            <a:gd name="T16" fmla="*/ 0 w 107"/>
                            <a:gd name="T17" fmla="*/ 1 h 156"/>
                            <a:gd name="T18" fmla="*/ 0 w 107"/>
                            <a:gd name="T19" fmla="*/ 1 h 156"/>
                            <a:gd name="T20" fmla="*/ 0 w 107"/>
                            <a:gd name="T21" fmla="*/ 1 h 156"/>
                            <a:gd name="T22" fmla="*/ 0 w 107"/>
                            <a:gd name="T23" fmla="*/ 1 h 156"/>
                            <a:gd name="T24" fmla="*/ 0 w 107"/>
                            <a:gd name="T25" fmla="*/ 1 h 156"/>
                            <a:gd name="T26" fmla="*/ 0 w 107"/>
                            <a:gd name="T27" fmla="*/ 1 h 156"/>
                            <a:gd name="T28" fmla="*/ 0 w 107"/>
                            <a:gd name="T29" fmla="*/ 1 h 156"/>
                            <a:gd name="T30" fmla="*/ 0 w 107"/>
                            <a:gd name="T31" fmla="*/ 1 h 156"/>
                            <a:gd name="T32" fmla="*/ 0 w 107"/>
                            <a:gd name="T33" fmla="*/ 1 h 156"/>
                            <a:gd name="T34" fmla="*/ 0 w 107"/>
                            <a:gd name="T35" fmla="*/ 1 h 156"/>
                            <a:gd name="T36" fmla="*/ 0 w 107"/>
                            <a:gd name="T37" fmla="*/ 0 h 156"/>
                            <a:gd name="T38" fmla="*/ 0 w 107"/>
                            <a:gd name="T39" fmla="*/ 0 h 156"/>
                            <a:gd name="T40" fmla="*/ 0 w 107"/>
                            <a:gd name="T41" fmla="*/ 0 h 156"/>
                            <a:gd name="T42" fmla="*/ 0 w 107"/>
                            <a:gd name="T43" fmla="*/ 0 h 156"/>
                            <a:gd name="T44" fmla="*/ 0 w 107"/>
                            <a:gd name="T45" fmla="*/ 0 h 156"/>
                            <a:gd name="T46" fmla="*/ 0 w 107"/>
                            <a:gd name="T47" fmla="*/ 0 h 156"/>
                            <a:gd name="T48" fmla="*/ 0 w 107"/>
                            <a:gd name="T49" fmla="*/ 1 h 156"/>
                            <a:gd name="T50" fmla="*/ 1 w 107"/>
                            <a:gd name="T51" fmla="*/ 1 h 156"/>
                            <a:gd name="T52" fmla="*/ 1 w 107"/>
                            <a:gd name="T53" fmla="*/ 0 h 156"/>
                            <a:gd name="T54" fmla="*/ 1 w 107"/>
                            <a:gd name="T55" fmla="*/ 0 h 156"/>
                            <a:gd name="T56" fmla="*/ 1 w 107"/>
                            <a:gd name="T57" fmla="*/ 0 h 156"/>
                            <a:gd name="T58" fmla="*/ 1 w 107"/>
                            <a:gd name="T59" fmla="*/ 0 h 156"/>
                            <a:gd name="T60" fmla="*/ 1 w 107"/>
                            <a:gd name="T61" fmla="*/ 0 h 156"/>
                            <a:gd name="T62" fmla="*/ 1 w 107"/>
                            <a:gd name="T63" fmla="*/ 0 h 156"/>
                            <a:gd name="T64" fmla="*/ 1 w 107"/>
                            <a:gd name="T65" fmla="*/ 0 h 156"/>
                            <a:gd name="T66" fmla="*/ 1 w 107"/>
                            <a:gd name="T67" fmla="*/ 0 h 156"/>
                            <a:gd name="T68" fmla="*/ 1 w 107"/>
                            <a:gd name="T69" fmla="*/ 0 h 156"/>
                            <a:gd name="T70" fmla="*/ 1 w 107"/>
                            <a:gd name="T71" fmla="*/ 0 h 156"/>
                            <a:gd name="T72" fmla="*/ 1 w 107"/>
                            <a:gd name="T73" fmla="*/ 0 h 156"/>
                            <a:gd name="T74" fmla="*/ 1 w 107"/>
                            <a:gd name="T75" fmla="*/ 0 h 15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w 107"/>
                            <a:gd name="T115" fmla="*/ 0 h 156"/>
                            <a:gd name="T116" fmla="*/ 107 w 107"/>
                            <a:gd name="T117" fmla="*/ 156 h 15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T114" t="T115" r="T116" b="T117"/>
                          <a:pathLst>
                            <a:path w="107" h="156">
                              <a:moveTo>
                                <a:pt x="107" y="50"/>
                              </a:moveTo>
                              <a:cubicBezTo>
                                <a:pt x="107" y="67"/>
                                <a:pt x="94" y="80"/>
                                <a:pt x="69" y="89"/>
                              </a:cubicBezTo>
                              <a:lnTo>
                                <a:pt x="102" y="142"/>
                              </a:lnTo>
                              <a:cubicBezTo>
                                <a:pt x="104" y="146"/>
                                <a:pt x="105" y="148"/>
                                <a:pt x="105" y="149"/>
                              </a:cubicBezTo>
                              <a:cubicBezTo>
                                <a:pt x="105" y="151"/>
                                <a:pt x="104" y="152"/>
                                <a:pt x="103" y="154"/>
                              </a:cubicBezTo>
                              <a:cubicBezTo>
                                <a:pt x="101" y="155"/>
                                <a:pt x="99" y="156"/>
                                <a:pt x="97" y="156"/>
                              </a:cubicBezTo>
                              <a:cubicBezTo>
                                <a:pt x="95" y="156"/>
                                <a:pt x="93" y="154"/>
                                <a:pt x="91" y="152"/>
                              </a:cubicBezTo>
                              <a:lnTo>
                                <a:pt x="36" y="61"/>
                              </a:lnTo>
                              <a:cubicBezTo>
                                <a:pt x="22" y="68"/>
                                <a:pt x="16" y="78"/>
                                <a:pt x="16" y="91"/>
                              </a:cubicBezTo>
                              <a:lnTo>
                                <a:pt x="16" y="134"/>
                              </a:lnTo>
                              <a:cubicBezTo>
                                <a:pt x="16" y="137"/>
                                <a:pt x="17" y="139"/>
                                <a:pt x="20" y="139"/>
                              </a:cubicBezTo>
                              <a:lnTo>
                                <a:pt x="33" y="139"/>
                              </a:lnTo>
                              <a:cubicBezTo>
                                <a:pt x="36" y="139"/>
                                <a:pt x="38" y="140"/>
                                <a:pt x="38" y="143"/>
                              </a:cubicBezTo>
                              <a:lnTo>
                                <a:pt x="38" y="148"/>
                              </a:lnTo>
                              <a:cubicBezTo>
                                <a:pt x="38" y="152"/>
                                <a:pt x="36" y="154"/>
                                <a:pt x="33" y="154"/>
                              </a:cubicBezTo>
                              <a:lnTo>
                                <a:pt x="7" y="154"/>
                              </a:lnTo>
                              <a:cubicBezTo>
                                <a:pt x="2" y="154"/>
                                <a:pt x="0" y="152"/>
                                <a:pt x="0" y="148"/>
                              </a:cubicBezTo>
                              <a:lnTo>
                                <a:pt x="0" y="93"/>
                              </a:lnTo>
                              <a:cubicBezTo>
                                <a:pt x="0" y="74"/>
                                <a:pt x="9" y="59"/>
                                <a:pt x="28" y="49"/>
                              </a:cubicBezTo>
                              <a:lnTo>
                                <a:pt x="6" y="13"/>
                              </a:lnTo>
                              <a:cubicBezTo>
                                <a:pt x="5" y="10"/>
                                <a:pt x="4" y="8"/>
                                <a:pt x="4" y="6"/>
                              </a:cubicBezTo>
                              <a:cubicBezTo>
                                <a:pt x="4" y="5"/>
                                <a:pt x="4" y="3"/>
                                <a:pt x="6" y="2"/>
                              </a:cubicBezTo>
                              <a:cubicBezTo>
                                <a:pt x="8" y="1"/>
                                <a:pt x="9" y="0"/>
                                <a:pt x="11" y="0"/>
                              </a:cubicBezTo>
                              <a:cubicBezTo>
                                <a:pt x="13" y="0"/>
                                <a:pt x="16" y="2"/>
                                <a:pt x="18" y="5"/>
                              </a:cubicBezTo>
                              <a:lnTo>
                                <a:pt x="62" y="78"/>
                              </a:lnTo>
                              <a:cubicBezTo>
                                <a:pt x="72" y="74"/>
                                <a:pt x="79" y="70"/>
                                <a:pt x="83" y="66"/>
                              </a:cubicBezTo>
                              <a:cubicBezTo>
                                <a:pt x="88" y="61"/>
                                <a:pt x="90" y="53"/>
                                <a:pt x="90" y="44"/>
                              </a:cubicBezTo>
                              <a:lnTo>
                                <a:pt x="90" y="25"/>
                              </a:lnTo>
                              <a:cubicBezTo>
                                <a:pt x="90" y="22"/>
                                <a:pt x="90" y="20"/>
                                <a:pt x="89" y="20"/>
                              </a:cubicBezTo>
                              <a:cubicBezTo>
                                <a:pt x="88" y="19"/>
                                <a:pt x="86" y="19"/>
                                <a:pt x="83" y="19"/>
                              </a:cubicBezTo>
                              <a:lnTo>
                                <a:pt x="72" y="19"/>
                              </a:lnTo>
                              <a:cubicBezTo>
                                <a:pt x="69" y="19"/>
                                <a:pt x="68" y="18"/>
                                <a:pt x="68" y="15"/>
                              </a:cubicBezTo>
                              <a:lnTo>
                                <a:pt x="68" y="8"/>
                              </a:lnTo>
                              <a:cubicBezTo>
                                <a:pt x="68" y="5"/>
                                <a:pt x="69" y="4"/>
                                <a:pt x="71" y="4"/>
                              </a:cubicBezTo>
                              <a:lnTo>
                                <a:pt x="99" y="4"/>
                              </a:lnTo>
                              <a:cubicBezTo>
                                <a:pt x="101" y="4"/>
                                <a:pt x="103" y="5"/>
                                <a:pt x="104" y="6"/>
                              </a:cubicBezTo>
                              <a:cubicBezTo>
                                <a:pt x="106" y="8"/>
                                <a:pt x="107" y="9"/>
                                <a:pt x="107" y="11"/>
                              </a:cubicBezTo>
                              <a:lnTo>
                                <a:pt x="107" y="5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0B8B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Freeform 97"/>
                      <wps:cNvSpPr>
                        <a:spLocks/>
                      </wps:cNvSpPr>
                      <wps:spPr bwMode="auto">
                        <a:xfrm>
                          <a:off x="983" y="322"/>
                          <a:ext cx="18" cy="33"/>
                        </a:xfrm>
                        <a:custGeom>
                          <a:avLst/>
                          <a:gdLst>
                            <a:gd name="T0" fmla="*/ 1 w 92"/>
                            <a:gd name="T1" fmla="*/ 0 h 176"/>
                            <a:gd name="T2" fmla="*/ 1 w 92"/>
                            <a:gd name="T3" fmla="*/ 1 h 176"/>
                            <a:gd name="T4" fmla="*/ 0 w 92"/>
                            <a:gd name="T5" fmla="*/ 1 h 176"/>
                            <a:gd name="T6" fmla="*/ 0 w 92"/>
                            <a:gd name="T7" fmla="*/ 1 h 176"/>
                            <a:gd name="T8" fmla="*/ 0 w 92"/>
                            <a:gd name="T9" fmla="*/ 1 h 176"/>
                            <a:gd name="T10" fmla="*/ 0 w 92"/>
                            <a:gd name="T11" fmla="*/ 1 h 176"/>
                            <a:gd name="T12" fmla="*/ 0 w 92"/>
                            <a:gd name="T13" fmla="*/ 1 h 176"/>
                            <a:gd name="T14" fmla="*/ 0 w 92"/>
                            <a:gd name="T15" fmla="*/ 1 h 176"/>
                            <a:gd name="T16" fmla="*/ 0 w 92"/>
                            <a:gd name="T17" fmla="*/ 1 h 176"/>
                            <a:gd name="T18" fmla="*/ 0 w 92"/>
                            <a:gd name="T19" fmla="*/ 1 h 176"/>
                            <a:gd name="T20" fmla="*/ 0 w 92"/>
                            <a:gd name="T21" fmla="*/ 1 h 176"/>
                            <a:gd name="T22" fmla="*/ 0 w 92"/>
                            <a:gd name="T23" fmla="*/ 1 h 176"/>
                            <a:gd name="T24" fmla="*/ 0 w 92"/>
                            <a:gd name="T25" fmla="*/ 1 h 176"/>
                            <a:gd name="T26" fmla="*/ 0 w 92"/>
                            <a:gd name="T27" fmla="*/ 1 h 176"/>
                            <a:gd name="T28" fmla="*/ 0 w 92"/>
                            <a:gd name="T29" fmla="*/ 1 h 176"/>
                            <a:gd name="T30" fmla="*/ 0 w 92"/>
                            <a:gd name="T31" fmla="*/ 1 h 176"/>
                            <a:gd name="T32" fmla="*/ 1 w 92"/>
                            <a:gd name="T33" fmla="*/ 1 h 176"/>
                            <a:gd name="T34" fmla="*/ 1 w 92"/>
                            <a:gd name="T35" fmla="*/ 0 h 176"/>
                            <a:gd name="T36" fmla="*/ 1 w 92"/>
                            <a:gd name="T37" fmla="*/ 0 h 176"/>
                            <a:gd name="T38" fmla="*/ 1 w 92"/>
                            <a:gd name="T39" fmla="*/ 0 h 176"/>
                            <a:gd name="T40" fmla="*/ 0 w 92"/>
                            <a:gd name="T41" fmla="*/ 0 h 176"/>
                            <a:gd name="T42" fmla="*/ 0 w 92"/>
                            <a:gd name="T43" fmla="*/ 0 h 176"/>
                            <a:gd name="T44" fmla="*/ 0 w 92"/>
                            <a:gd name="T45" fmla="*/ 0 h 176"/>
                            <a:gd name="T46" fmla="*/ 0 w 92"/>
                            <a:gd name="T47" fmla="*/ 0 h 176"/>
                            <a:gd name="T48" fmla="*/ 0 w 92"/>
                            <a:gd name="T49" fmla="*/ 0 h 176"/>
                            <a:gd name="T50" fmla="*/ 0 w 92"/>
                            <a:gd name="T51" fmla="*/ 0 h 176"/>
                            <a:gd name="T52" fmla="*/ 0 w 92"/>
                            <a:gd name="T53" fmla="*/ 0 h 176"/>
                            <a:gd name="T54" fmla="*/ 0 w 92"/>
                            <a:gd name="T55" fmla="*/ 0 h 176"/>
                            <a:gd name="T56" fmla="*/ 0 w 92"/>
                            <a:gd name="T57" fmla="*/ 0 h 176"/>
                            <a:gd name="T58" fmla="*/ 1 w 92"/>
                            <a:gd name="T59" fmla="*/ 0 h 176"/>
                            <a:gd name="T60" fmla="*/ 1 w 92"/>
                            <a:gd name="T61" fmla="*/ 0 h 176"/>
                            <a:gd name="T62" fmla="*/ 1 w 92"/>
                            <a:gd name="T63" fmla="*/ 0 h 176"/>
                            <a:gd name="T64" fmla="*/ 1 w 92"/>
                            <a:gd name="T65" fmla="*/ 0 h 17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92"/>
                            <a:gd name="T100" fmla="*/ 0 h 176"/>
                            <a:gd name="T101" fmla="*/ 92 w 92"/>
                            <a:gd name="T102" fmla="*/ 176 h 17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92" h="176">
                              <a:moveTo>
                                <a:pt x="92" y="68"/>
                              </a:moveTo>
                              <a:cubicBezTo>
                                <a:pt x="92" y="83"/>
                                <a:pt x="89" y="96"/>
                                <a:pt x="82" y="106"/>
                              </a:cubicBezTo>
                              <a:cubicBezTo>
                                <a:pt x="79" y="112"/>
                                <a:pt x="69" y="121"/>
                                <a:pt x="54" y="135"/>
                              </a:cubicBezTo>
                              <a:cubicBezTo>
                                <a:pt x="43" y="145"/>
                                <a:pt x="38" y="152"/>
                                <a:pt x="38" y="157"/>
                              </a:cubicBezTo>
                              <a:cubicBezTo>
                                <a:pt x="38" y="160"/>
                                <a:pt x="41" y="161"/>
                                <a:pt x="47" y="161"/>
                              </a:cubicBezTo>
                              <a:lnTo>
                                <a:pt x="53" y="161"/>
                              </a:lnTo>
                              <a:cubicBezTo>
                                <a:pt x="58" y="161"/>
                                <a:pt x="61" y="163"/>
                                <a:pt x="61" y="167"/>
                              </a:cubicBezTo>
                              <a:lnTo>
                                <a:pt x="61" y="170"/>
                              </a:lnTo>
                              <a:cubicBezTo>
                                <a:pt x="61" y="173"/>
                                <a:pt x="60" y="174"/>
                                <a:pt x="58" y="175"/>
                              </a:cubicBezTo>
                              <a:cubicBezTo>
                                <a:pt x="57" y="175"/>
                                <a:pt x="55" y="176"/>
                                <a:pt x="51" y="176"/>
                              </a:cubicBezTo>
                              <a:lnTo>
                                <a:pt x="31" y="176"/>
                              </a:lnTo>
                              <a:cubicBezTo>
                                <a:pt x="27" y="176"/>
                                <a:pt x="25" y="175"/>
                                <a:pt x="24" y="175"/>
                              </a:cubicBezTo>
                              <a:cubicBezTo>
                                <a:pt x="23" y="174"/>
                                <a:pt x="23" y="172"/>
                                <a:pt x="23" y="170"/>
                              </a:cubicBezTo>
                              <a:lnTo>
                                <a:pt x="23" y="158"/>
                              </a:lnTo>
                              <a:cubicBezTo>
                                <a:pt x="23" y="151"/>
                                <a:pt x="26" y="143"/>
                                <a:pt x="33" y="134"/>
                              </a:cubicBezTo>
                              <a:cubicBezTo>
                                <a:pt x="37" y="130"/>
                                <a:pt x="44" y="124"/>
                                <a:pt x="53" y="115"/>
                              </a:cubicBezTo>
                              <a:cubicBezTo>
                                <a:pt x="65" y="105"/>
                                <a:pt x="72" y="95"/>
                                <a:pt x="74" y="85"/>
                              </a:cubicBezTo>
                              <a:cubicBezTo>
                                <a:pt x="76" y="80"/>
                                <a:pt x="76" y="74"/>
                                <a:pt x="76" y="68"/>
                              </a:cubicBezTo>
                              <a:cubicBezTo>
                                <a:pt x="76" y="59"/>
                                <a:pt x="76" y="53"/>
                                <a:pt x="75" y="51"/>
                              </a:cubicBezTo>
                              <a:cubicBezTo>
                                <a:pt x="74" y="44"/>
                                <a:pt x="70" y="41"/>
                                <a:pt x="64" y="41"/>
                              </a:cubicBezTo>
                              <a:lnTo>
                                <a:pt x="8" y="41"/>
                              </a:lnTo>
                              <a:cubicBezTo>
                                <a:pt x="5" y="41"/>
                                <a:pt x="3" y="40"/>
                                <a:pt x="2" y="40"/>
                              </a:cubicBezTo>
                              <a:cubicBezTo>
                                <a:pt x="0" y="40"/>
                                <a:pt x="0" y="38"/>
                                <a:pt x="0" y="36"/>
                              </a:cubicBezTo>
                              <a:lnTo>
                                <a:pt x="0" y="6"/>
                              </a:lnTo>
                              <a:cubicBezTo>
                                <a:pt x="0" y="3"/>
                                <a:pt x="0" y="1"/>
                                <a:pt x="2" y="1"/>
                              </a:cubicBezTo>
                              <a:cubicBezTo>
                                <a:pt x="2" y="1"/>
                                <a:pt x="5" y="0"/>
                                <a:pt x="8" y="0"/>
                              </a:cubicBezTo>
                              <a:cubicBezTo>
                                <a:pt x="13" y="0"/>
                                <a:pt x="16" y="2"/>
                                <a:pt x="16" y="6"/>
                              </a:cubicBezTo>
                              <a:lnTo>
                                <a:pt x="16" y="21"/>
                              </a:lnTo>
                              <a:cubicBezTo>
                                <a:pt x="16" y="25"/>
                                <a:pt x="19" y="26"/>
                                <a:pt x="26" y="26"/>
                              </a:cubicBezTo>
                              <a:lnTo>
                                <a:pt x="68" y="26"/>
                              </a:lnTo>
                              <a:cubicBezTo>
                                <a:pt x="75" y="26"/>
                                <a:pt x="80" y="27"/>
                                <a:pt x="82" y="28"/>
                              </a:cubicBezTo>
                              <a:cubicBezTo>
                                <a:pt x="86" y="30"/>
                                <a:pt x="88" y="34"/>
                                <a:pt x="90" y="40"/>
                              </a:cubicBezTo>
                              <a:cubicBezTo>
                                <a:pt x="91" y="46"/>
                                <a:pt x="92" y="55"/>
                                <a:pt x="92" y="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DB8FB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1" name="Freeform 98"/>
                      <wps:cNvSpPr>
                        <a:spLocks/>
                      </wps:cNvSpPr>
                      <wps:spPr bwMode="auto">
                        <a:xfrm>
                          <a:off x="958" y="327"/>
                          <a:ext cx="21" cy="28"/>
                        </a:xfrm>
                        <a:custGeom>
                          <a:avLst/>
                          <a:gdLst>
                            <a:gd name="T0" fmla="*/ 1 w 110"/>
                            <a:gd name="T1" fmla="*/ 1 h 150"/>
                            <a:gd name="T2" fmla="*/ 1 w 110"/>
                            <a:gd name="T3" fmla="*/ 1 h 150"/>
                            <a:gd name="T4" fmla="*/ 0 w 110"/>
                            <a:gd name="T5" fmla="*/ 1 h 150"/>
                            <a:gd name="T6" fmla="*/ 0 w 110"/>
                            <a:gd name="T7" fmla="*/ 1 h 150"/>
                            <a:gd name="T8" fmla="*/ 0 w 110"/>
                            <a:gd name="T9" fmla="*/ 1 h 150"/>
                            <a:gd name="T10" fmla="*/ 0 w 110"/>
                            <a:gd name="T11" fmla="*/ 1 h 150"/>
                            <a:gd name="T12" fmla="*/ 0 w 110"/>
                            <a:gd name="T13" fmla="*/ 1 h 150"/>
                            <a:gd name="T14" fmla="*/ 1 w 110"/>
                            <a:gd name="T15" fmla="*/ 1 h 150"/>
                            <a:gd name="T16" fmla="*/ 1 w 110"/>
                            <a:gd name="T17" fmla="*/ 1 h 150"/>
                            <a:gd name="T18" fmla="*/ 1 w 110"/>
                            <a:gd name="T19" fmla="*/ 0 h 150"/>
                            <a:gd name="T20" fmla="*/ 0 w 110"/>
                            <a:gd name="T21" fmla="*/ 0 h 150"/>
                            <a:gd name="T22" fmla="*/ 0 w 110"/>
                            <a:gd name="T23" fmla="*/ 0 h 150"/>
                            <a:gd name="T24" fmla="*/ 0 w 110"/>
                            <a:gd name="T25" fmla="*/ 0 h 150"/>
                            <a:gd name="T26" fmla="*/ 0 w 110"/>
                            <a:gd name="T27" fmla="*/ 0 h 150"/>
                            <a:gd name="T28" fmla="*/ 0 w 110"/>
                            <a:gd name="T29" fmla="*/ 0 h 150"/>
                            <a:gd name="T30" fmla="*/ 0 w 110"/>
                            <a:gd name="T31" fmla="*/ 0 h 150"/>
                            <a:gd name="T32" fmla="*/ 0 w 110"/>
                            <a:gd name="T33" fmla="*/ 0 h 150"/>
                            <a:gd name="T34" fmla="*/ 1 w 110"/>
                            <a:gd name="T35" fmla="*/ 0 h 150"/>
                            <a:gd name="T36" fmla="*/ 1 w 110"/>
                            <a:gd name="T37" fmla="*/ 1 h 150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110"/>
                            <a:gd name="T58" fmla="*/ 0 h 150"/>
                            <a:gd name="T59" fmla="*/ 110 w 110"/>
                            <a:gd name="T60" fmla="*/ 150 h 150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110" h="150">
                              <a:moveTo>
                                <a:pt x="110" y="76"/>
                              </a:moveTo>
                              <a:cubicBezTo>
                                <a:pt x="110" y="110"/>
                                <a:pt x="102" y="132"/>
                                <a:pt x="86" y="142"/>
                              </a:cubicBezTo>
                              <a:cubicBezTo>
                                <a:pt x="78" y="147"/>
                                <a:pt x="69" y="150"/>
                                <a:pt x="57" y="150"/>
                              </a:cubicBezTo>
                              <a:lnTo>
                                <a:pt x="7" y="150"/>
                              </a:lnTo>
                              <a:cubicBezTo>
                                <a:pt x="3" y="150"/>
                                <a:pt x="0" y="147"/>
                                <a:pt x="0" y="142"/>
                              </a:cubicBezTo>
                              <a:cubicBezTo>
                                <a:pt x="0" y="137"/>
                                <a:pt x="2" y="135"/>
                                <a:pt x="7" y="135"/>
                              </a:cubicBezTo>
                              <a:lnTo>
                                <a:pt x="52" y="135"/>
                              </a:lnTo>
                              <a:cubicBezTo>
                                <a:pt x="69" y="135"/>
                                <a:pt x="80" y="129"/>
                                <a:pt x="87" y="116"/>
                              </a:cubicBezTo>
                              <a:cubicBezTo>
                                <a:pt x="91" y="107"/>
                                <a:pt x="93" y="93"/>
                                <a:pt x="93" y="75"/>
                              </a:cubicBezTo>
                              <a:cubicBezTo>
                                <a:pt x="93" y="56"/>
                                <a:pt x="91" y="43"/>
                                <a:pt x="87" y="34"/>
                              </a:cubicBezTo>
                              <a:cubicBezTo>
                                <a:pt x="80" y="21"/>
                                <a:pt x="69" y="15"/>
                                <a:pt x="52" y="15"/>
                              </a:cubicBezTo>
                              <a:lnTo>
                                <a:pt x="13" y="15"/>
                              </a:lnTo>
                              <a:cubicBezTo>
                                <a:pt x="10" y="15"/>
                                <a:pt x="8" y="14"/>
                                <a:pt x="7" y="13"/>
                              </a:cubicBezTo>
                              <a:cubicBezTo>
                                <a:pt x="6" y="12"/>
                                <a:pt x="6" y="10"/>
                                <a:pt x="6" y="7"/>
                              </a:cubicBezTo>
                              <a:cubicBezTo>
                                <a:pt x="6" y="3"/>
                                <a:pt x="8" y="1"/>
                                <a:pt x="11" y="0"/>
                              </a:cubicBezTo>
                              <a:lnTo>
                                <a:pt x="22" y="0"/>
                              </a:lnTo>
                              <a:lnTo>
                                <a:pt x="54" y="0"/>
                              </a:lnTo>
                              <a:cubicBezTo>
                                <a:pt x="76" y="0"/>
                                <a:pt x="91" y="8"/>
                                <a:pt x="100" y="24"/>
                              </a:cubicBezTo>
                              <a:cubicBezTo>
                                <a:pt x="106" y="35"/>
                                <a:pt x="110" y="53"/>
                                <a:pt x="110" y="7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4909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2" name="Freeform 99"/>
                      <wps:cNvSpPr>
                        <a:spLocks noEditPoints="1"/>
                      </wps:cNvSpPr>
                      <wps:spPr bwMode="auto">
                        <a:xfrm>
                          <a:off x="931" y="327"/>
                          <a:ext cx="23" cy="28"/>
                        </a:xfrm>
                        <a:custGeom>
                          <a:avLst/>
                          <a:gdLst>
                            <a:gd name="T0" fmla="*/ 1 w 117"/>
                            <a:gd name="T1" fmla="*/ 1 h 151"/>
                            <a:gd name="T2" fmla="*/ 1 w 117"/>
                            <a:gd name="T3" fmla="*/ 1 h 151"/>
                            <a:gd name="T4" fmla="*/ 1 w 117"/>
                            <a:gd name="T5" fmla="*/ 1 h 151"/>
                            <a:gd name="T6" fmla="*/ 0 w 117"/>
                            <a:gd name="T7" fmla="*/ 1 h 151"/>
                            <a:gd name="T8" fmla="*/ 0 w 117"/>
                            <a:gd name="T9" fmla="*/ 0 h 151"/>
                            <a:gd name="T10" fmla="*/ 0 w 117"/>
                            <a:gd name="T11" fmla="*/ 0 h 151"/>
                            <a:gd name="T12" fmla="*/ 0 w 117"/>
                            <a:gd name="T13" fmla="*/ 0 h 151"/>
                            <a:gd name="T14" fmla="*/ 0 w 117"/>
                            <a:gd name="T15" fmla="*/ 0 h 151"/>
                            <a:gd name="T16" fmla="*/ 0 w 117"/>
                            <a:gd name="T17" fmla="*/ 0 h 151"/>
                            <a:gd name="T18" fmla="*/ 1 w 117"/>
                            <a:gd name="T19" fmla="*/ 0 h 151"/>
                            <a:gd name="T20" fmla="*/ 1 w 117"/>
                            <a:gd name="T21" fmla="*/ 0 h 151"/>
                            <a:gd name="T22" fmla="*/ 1 w 117"/>
                            <a:gd name="T23" fmla="*/ 0 h 151"/>
                            <a:gd name="T24" fmla="*/ 1 w 117"/>
                            <a:gd name="T25" fmla="*/ 1 h 151"/>
                            <a:gd name="T26" fmla="*/ 1 w 117"/>
                            <a:gd name="T27" fmla="*/ 1 h 151"/>
                            <a:gd name="T28" fmla="*/ 1 w 117"/>
                            <a:gd name="T29" fmla="*/ 1 h 151"/>
                            <a:gd name="T30" fmla="*/ 1 w 117"/>
                            <a:gd name="T31" fmla="*/ 0 h 151"/>
                            <a:gd name="T32" fmla="*/ 1 w 117"/>
                            <a:gd name="T33" fmla="*/ 0 h 151"/>
                            <a:gd name="T34" fmla="*/ 0 w 117"/>
                            <a:gd name="T35" fmla="*/ 0 h 151"/>
                            <a:gd name="T36" fmla="*/ 0 w 117"/>
                            <a:gd name="T37" fmla="*/ 1 h 151"/>
                            <a:gd name="T38" fmla="*/ 0 w 117"/>
                            <a:gd name="T39" fmla="*/ 1 h 151"/>
                            <a:gd name="T40" fmla="*/ 1 w 117"/>
                            <a:gd name="T41" fmla="*/ 1 h 151"/>
                            <a:gd name="T42" fmla="*/ 1 w 117"/>
                            <a:gd name="T43" fmla="*/ 1 h 151"/>
                            <a:gd name="T44" fmla="*/ 1 w 117"/>
                            <a:gd name="T45" fmla="*/ 1 h 151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w 117"/>
                            <a:gd name="T70" fmla="*/ 0 h 151"/>
                            <a:gd name="T71" fmla="*/ 117 w 117"/>
                            <a:gd name="T72" fmla="*/ 151 h 151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T69" t="T70" r="T71" b="T72"/>
                          <a:pathLst>
                            <a:path w="117" h="151">
                              <a:moveTo>
                                <a:pt x="117" y="82"/>
                              </a:moveTo>
                              <a:cubicBezTo>
                                <a:pt x="117" y="106"/>
                                <a:pt x="115" y="122"/>
                                <a:pt x="110" y="131"/>
                              </a:cubicBezTo>
                              <a:cubicBezTo>
                                <a:pt x="103" y="145"/>
                                <a:pt x="89" y="151"/>
                                <a:pt x="67" y="151"/>
                              </a:cubicBezTo>
                              <a:cubicBezTo>
                                <a:pt x="35" y="151"/>
                                <a:pt x="19" y="138"/>
                                <a:pt x="19" y="111"/>
                              </a:cubicBezTo>
                              <a:lnTo>
                                <a:pt x="19" y="15"/>
                              </a:lnTo>
                              <a:lnTo>
                                <a:pt x="7" y="15"/>
                              </a:lnTo>
                              <a:cubicBezTo>
                                <a:pt x="4" y="15"/>
                                <a:pt x="2" y="14"/>
                                <a:pt x="2" y="13"/>
                              </a:cubicBezTo>
                              <a:cubicBezTo>
                                <a:pt x="1" y="13"/>
                                <a:pt x="0" y="11"/>
                                <a:pt x="0" y="8"/>
                              </a:cubicBezTo>
                              <a:cubicBezTo>
                                <a:pt x="0" y="3"/>
                                <a:pt x="2" y="0"/>
                                <a:pt x="5" y="0"/>
                              </a:cubicBezTo>
                              <a:lnTo>
                                <a:pt x="94" y="0"/>
                              </a:lnTo>
                              <a:cubicBezTo>
                                <a:pt x="102" y="0"/>
                                <a:pt x="107" y="3"/>
                                <a:pt x="110" y="8"/>
                              </a:cubicBezTo>
                              <a:cubicBezTo>
                                <a:pt x="112" y="11"/>
                                <a:pt x="113" y="17"/>
                                <a:pt x="115" y="27"/>
                              </a:cubicBezTo>
                              <a:cubicBezTo>
                                <a:pt x="116" y="40"/>
                                <a:pt x="117" y="58"/>
                                <a:pt x="117" y="82"/>
                              </a:cubicBezTo>
                              <a:close/>
                              <a:moveTo>
                                <a:pt x="101" y="85"/>
                              </a:moveTo>
                              <a:lnTo>
                                <a:pt x="101" y="77"/>
                              </a:lnTo>
                              <a:cubicBezTo>
                                <a:pt x="101" y="41"/>
                                <a:pt x="99" y="21"/>
                                <a:pt x="95" y="17"/>
                              </a:cubicBezTo>
                              <a:cubicBezTo>
                                <a:pt x="93" y="16"/>
                                <a:pt x="89" y="15"/>
                                <a:pt x="82" y="15"/>
                              </a:cubicBezTo>
                              <a:lnTo>
                                <a:pt x="36" y="15"/>
                              </a:lnTo>
                              <a:lnTo>
                                <a:pt x="36" y="109"/>
                              </a:lnTo>
                              <a:cubicBezTo>
                                <a:pt x="36" y="120"/>
                                <a:pt x="39" y="127"/>
                                <a:pt x="45" y="131"/>
                              </a:cubicBezTo>
                              <a:cubicBezTo>
                                <a:pt x="49" y="135"/>
                                <a:pt x="58" y="136"/>
                                <a:pt x="69" y="136"/>
                              </a:cubicBezTo>
                              <a:cubicBezTo>
                                <a:pt x="83" y="136"/>
                                <a:pt x="92" y="131"/>
                                <a:pt x="97" y="120"/>
                              </a:cubicBezTo>
                              <a:cubicBezTo>
                                <a:pt x="100" y="113"/>
                                <a:pt x="101" y="101"/>
                                <a:pt x="101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7B93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Freeform 100"/>
                      <wps:cNvSpPr>
                        <a:spLocks/>
                      </wps:cNvSpPr>
                      <wps:spPr bwMode="auto">
                        <a:xfrm>
                          <a:off x="915" y="326"/>
                          <a:ext cx="10" cy="29"/>
                        </a:xfrm>
                        <a:custGeom>
                          <a:avLst/>
                          <a:gdLst>
                            <a:gd name="T0" fmla="*/ 0 w 53"/>
                            <a:gd name="T1" fmla="*/ 0 h 151"/>
                            <a:gd name="T2" fmla="*/ 0 w 53"/>
                            <a:gd name="T3" fmla="*/ 1 h 151"/>
                            <a:gd name="T4" fmla="*/ 0 w 53"/>
                            <a:gd name="T5" fmla="*/ 1 h 151"/>
                            <a:gd name="T6" fmla="*/ 0 w 53"/>
                            <a:gd name="T7" fmla="*/ 1 h 151"/>
                            <a:gd name="T8" fmla="*/ 0 w 53"/>
                            <a:gd name="T9" fmla="*/ 1 h 151"/>
                            <a:gd name="T10" fmla="*/ 0 w 53"/>
                            <a:gd name="T11" fmla="*/ 1 h 151"/>
                            <a:gd name="T12" fmla="*/ 0 w 53"/>
                            <a:gd name="T13" fmla="*/ 1 h 151"/>
                            <a:gd name="T14" fmla="*/ 0 w 53"/>
                            <a:gd name="T15" fmla="*/ 1 h 151"/>
                            <a:gd name="T16" fmla="*/ 0 w 53"/>
                            <a:gd name="T17" fmla="*/ 1 h 151"/>
                            <a:gd name="T18" fmla="*/ 0 w 53"/>
                            <a:gd name="T19" fmla="*/ 1 h 151"/>
                            <a:gd name="T20" fmla="*/ 0 w 53"/>
                            <a:gd name="T21" fmla="*/ 1 h 151"/>
                            <a:gd name="T22" fmla="*/ 0 w 53"/>
                            <a:gd name="T23" fmla="*/ 1 h 151"/>
                            <a:gd name="T24" fmla="*/ 0 w 53"/>
                            <a:gd name="T25" fmla="*/ 0 h 151"/>
                            <a:gd name="T26" fmla="*/ 0 w 53"/>
                            <a:gd name="T27" fmla="*/ 0 h 151"/>
                            <a:gd name="T28" fmla="*/ 0 w 53"/>
                            <a:gd name="T29" fmla="*/ 0 h 151"/>
                            <a:gd name="T30" fmla="*/ 0 w 53"/>
                            <a:gd name="T31" fmla="*/ 0 h 151"/>
                            <a:gd name="T32" fmla="*/ 0 w 53"/>
                            <a:gd name="T33" fmla="*/ 0 h 151"/>
                            <a:gd name="T34" fmla="*/ 0 w 53"/>
                            <a:gd name="T35" fmla="*/ 0 h 151"/>
                            <a:gd name="T36" fmla="*/ 0 w 53"/>
                            <a:gd name="T37" fmla="*/ 0 h 151"/>
                            <a:gd name="T38" fmla="*/ 0 w 53"/>
                            <a:gd name="T39" fmla="*/ 0 h 151"/>
                            <a:gd name="T40" fmla="*/ 0 w 53"/>
                            <a:gd name="T41" fmla="*/ 0 h 151"/>
                            <a:gd name="T42" fmla="*/ 0 w 53"/>
                            <a:gd name="T43" fmla="*/ 0 h 151"/>
                            <a:gd name="T44" fmla="*/ 0 w 53"/>
                            <a:gd name="T45" fmla="*/ 0 h 151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w 53"/>
                            <a:gd name="T70" fmla="*/ 0 h 151"/>
                            <a:gd name="T71" fmla="*/ 53 w 53"/>
                            <a:gd name="T72" fmla="*/ 151 h 151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T69" t="T70" r="T71" b="T72"/>
                          <a:pathLst>
                            <a:path w="53" h="151">
                              <a:moveTo>
                                <a:pt x="53" y="16"/>
                              </a:moveTo>
                              <a:lnTo>
                                <a:pt x="53" y="137"/>
                              </a:lnTo>
                              <a:cubicBezTo>
                                <a:pt x="53" y="142"/>
                                <a:pt x="52" y="145"/>
                                <a:pt x="50" y="147"/>
                              </a:cubicBezTo>
                              <a:cubicBezTo>
                                <a:pt x="49" y="149"/>
                                <a:pt x="45" y="151"/>
                                <a:pt x="40" y="151"/>
                              </a:cubicBezTo>
                              <a:lnTo>
                                <a:pt x="4" y="151"/>
                              </a:lnTo>
                              <a:cubicBezTo>
                                <a:pt x="1" y="151"/>
                                <a:pt x="0" y="149"/>
                                <a:pt x="0" y="145"/>
                              </a:cubicBezTo>
                              <a:lnTo>
                                <a:pt x="0" y="141"/>
                              </a:lnTo>
                              <a:cubicBezTo>
                                <a:pt x="0" y="139"/>
                                <a:pt x="0" y="137"/>
                                <a:pt x="1" y="137"/>
                              </a:cubicBezTo>
                              <a:cubicBezTo>
                                <a:pt x="2" y="136"/>
                                <a:pt x="3" y="136"/>
                                <a:pt x="6" y="136"/>
                              </a:cubicBezTo>
                              <a:lnTo>
                                <a:pt x="29" y="136"/>
                              </a:lnTo>
                              <a:cubicBezTo>
                                <a:pt x="32" y="136"/>
                                <a:pt x="34" y="136"/>
                                <a:pt x="35" y="135"/>
                              </a:cubicBezTo>
                              <a:cubicBezTo>
                                <a:pt x="36" y="134"/>
                                <a:pt x="36" y="133"/>
                                <a:pt x="36" y="130"/>
                              </a:cubicBezTo>
                              <a:lnTo>
                                <a:pt x="36" y="22"/>
                              </a:lnTo>
                              <a:cubicBezTo>
                                <a:pt x="36" y="20"/>
                                <a:pt x="36" y="18"/>
                                <a:pt x="36" y="17"/>
                              </a:cubicBezTo>
                              <a:cubicBezTo>
                                <a:pt x="35" y="16"/>
                                <a:pt x="33" y="16"/>
                                <a:pt x="31" y="16"/>
                              </a:cubicBezTo>
                              <a:lnTo>
                                <a:pt x="13" y="16"/>
                              </a:lnTo>
                              <a:cubicBezTo>
                                <a:pt x="10" y="16"/>
                                <a:pt x="8" y="14"/>
                                <a:pt x="8" y="11"/>
                              </a:cubicBezTo>
                              <a:lnTo>
                                <a:pt x="8" y="5"/>
                              </a:lnTo>
                              <a:cubicBezTo>
                                <a:pt x="8" y="3"/>
                                <a:pt x="10" y="1"/>
                                <a:pt x="16" y="1"/>
                              </a:cubicBezTo>
                              <a:cubicBezTo>
                                <a:pt x="19" y="0"/>
                                <a:pt x="24" y="0"/>
                                <a:pt x="31" y="0"/>
                              </a:cubicBezTo>
                              <a:cubicBezTo>
                                <a:pt x="39" y="1"/>
                                <a:pt x="43" y="1"/>
                                <a:pt x="42" y="1"/>
                              </a:cubicBezTo>
                              <a:cubicBezTo>
                                <a:pt x="47" y="1"/>
                                <a:pt x="50" y="3"/>
                                <a:pt x="51" y="6"/>
                              </a:cubicBezTo>
                              <a:cubicBezTo>
                                <a:pt x="52" y="7"/>
                                <a:pt x="53" y="11"/>
                                <a:pt x="53" y="1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1CA4F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Freeform 101"/>
                      <wps:cNvSpPr>
                        <a:spLocks/>
                      </wps:cNvSpPr>
                      <wps:spPr bwMode="auto">
                        <a:xfrm>
                          <a:off x="893" y="327"/>
                          <a:ext cx="20" cy="28"/>
                        </a:xfrm>
                        <a:custGeom>
                          <a:avLst/>
                          <a:gdLst>
                            <a:gd name="T0" fmla="*/ 1 w 103"/>
                            <a:gd name="T1" fmla="*/ 0 h 150"/>
                            <a:gd name="T2" fmla="*/ 1 w 103"/>
                            <a:gd name="T3" fmla="*/ 0 h 150"/>
                            <a:gd name="T4" fmla="*/ 1 w 103"/>
                            <a:gd name="T5" fmla="*/ 0 h 150"/>
                            <a:gd name="T6" fmla="*/ 1 w 103"/>
                            <a:gd name="T7" fmla="*/ 0 h 150"/>
                            <a:gd name="T8" fmla="*/ 1 w 103"/>
                            <a:gd name="T9" fmla="*/ 1 h 150"/>
                            <a:gd name="T10" fmla="*/ 1 w 103"/>
                            <a:gd name="T11" fmla="*/ 1 h 150"/>
                            <a:gd name="T12" fmla="*/ 1 w 103"/>
                            <a:gd name="T13" fmla="*/ 1 h 150"/>
                            <a:gd name="T14" fmla="*/ 1 w 103"/>
                            <a:gd name="T15" fmla="*/ 1 h 150"/>
                            <a:gd name="T16" fmla="*/ 1 w 103"/>
                            <a:gd name="T17" fmla="*/ 1 h 150"/>
                            <a:gd name="T18" fmla="*/ 1 w 103"/>
                            <a:gd name="T19" fmla="*/ 0 h 150"/>
                            <a:gd name="T20" fmla="*/ 0 w 103"/>
                            <a:gd name="T21" fmla="*/ 0 h 150"/>
                            <a:gd name="T22" fmla="*/ 0 w 103"/>
                            <a:gd name="T23" fmla="*/ 0 h 150"/>
                            <a:gd name="T24" fmla="*/ 0 w 103"/>
                            <a:gd name="T25" fmla="*/ 0 h 150"/>
                            <a:gd name="T26" fmla="*/ 0 w 103"/>
                            <a:gd name="T27" fmla="*/ 0 h 150"/>
                            <a:gd name="T28" fmla="*/ 0 w 103"/>
                            <a:gd name="T29" fmla="*/ 0 h 150"/>
                            <a:gd name="T30" fmla="*/ 1 w 103"/>
                            <a:gd name="T31" fmla="*/ 0 h 150"/>
                            <a:gd name="T32" fmla="*/ 1 w 103"/>
                            <a:gd name="T33" fmla="*/ 0 h 150"/>
                            <a:gd name="T34" fmla="*/ 1 w 103"/>
                            <a:gd name="T35" fmla="*/ 0 h 150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w 103"/>
                            <a:gd name="T55" fmla="*/ 0 h 150"/>
                            <a:gd name="T56" fmla="*/ 103 w 103"/>
                            <a:gd name="T57" fmla="*/ 150 h 150"/>
                          </a:gdLst>
                          <a:ahLst/>
                          <a:cxnLst>
                            <a:cxn ang="T36">
                              <a:pos x="T0" y="T1"/>
                            </a:cxn>
                            <a:cxn ang="T37">
                              <a:pos x="T2" y="T3"/>
                            </a:cxn>
                            <a:cxn ang="T38">
                              <a:pos x="T4" y="T5"/>
                            </a:cxn>
                            <a:cxn ang="T39">
                              <a:pos x="T6" y="T7"/>
                            </a:cxn>
                            <a:cxn ang="T40">
                              <a:pos x="T8" y="T9"/>
                            </a:cxn>
                            <a:cxn ang="T41">
                              <a:pos x="T10" y="T11"/>
                            </a:cxn>
                            <a:cxn ang="T42">
                              <a:pos x="T12" y="T13"/>
                            </a:cxn>
                            <a:cxn ang="T43">
                              <a:pos x="T14" y="T15"/>
                            </a:cxn>
                            <a:cxn ang="T44">
                              <a:pos x="T16" y="T17"/>
                            </a:cxn>
                            <a:cxn ang="T45">
                              <a:pos x="T18" y="T19"/>
                            </a:cxn>
                            <a:cxn ang="T46">
                              <a:pos x="T20" y="T21"/>
                            </a:cxn>
                            <a:cxn ang="T47">
                              <a:pos x="T22" y="T23"/>
                            </a:cxn>
                            <a:cxn ang="T48">
                              <a:pos x="T24" y="T25"/>
                            </a:cxn>
                            <a:cxn ang="T49">
                              <a:pos x="T26" y="T27"/>
                            </a:cxn>
                            <a:cxn ang="T50">
                              <a:pos x="T28" y="T29"/>
                            </a:cxn>
                            <a:cxn ang="T51">
                              <a:pos x="T30" y="T31"/>
                            </a:cxn>
                            <a:cxn ang="T52">
                              <a:pos x="T32" y="T33"/>
                            </a:cxn>
                            <a:cxn ang="T53">
                              <a:pos x="T34" y="T35"/>
                            </a:cxn>
                          </a:cxnLst>
                          <a:rect l="T54" t="T55" r="T56" b="T57"/>
                          <a:pathLst>
                            <a:path w="103" h="150">
                              <a:moveTo>
                                <a:pt x="103" y="7"/>
                              </a:moveTo>
                              <a:cubicBezTo>
                                <a:pt x="103" y="10"/>
                                <a:pt x="103" y="12"/>
                                <a:pt x="102" y="13"/>
                              </a:cubicBezTo>
                              <a:cubicBezTo>
                                <a:pt x="101" y="14"/>
                                <a:pt x="99" y="15"/>
                                <a:pt x="96" y="15"/>
                              </a:cubicBezTo>
                              <a:lnTo>
                                <a:pt x="81" y="15"/>
                              </a:lnTo>
                              <a:lnTo>
                                <a:pt x="81" y="140"/>
                              </a:lnTo>
                              <a:cubicBezTo>
                                <a:pt x="81" y="144"/>
                                <a:pt x="81" y="146"/>
                                <a:pt x="80" y="147"/>
                              </a:cubicBezTo>
                              <a:cubicBezTo>
                                <a:pt x="79" y="149"/>
                                <a:pt x="76" y="150"/>
                                <a:pt x="73" y="150"/>
                              </a:cubicBezTo>
                              <a:cubicBezTo>
                                <a:pt x="69" y="150"/>
                                <a:pt x="67" y="149"/>
                                <a:pt x="66" y="147"/>
                              </a:cubicBezTo>
                              <a:cubicBezTo>
                                <a:pt x="65" y="146"/>
                                <a:pt x="65" y="144"/>
                                <a:pt x="65" y="140"/>
                              </a:cubicBezTo>
                              <a:lnTo>
                                <a:pt x="65" y="15"/>
                              </a:lnTo>
                              <a:lnTo>
                                <a:pt x="6" y="15"/>
                              </a:lnTo>
                              <a:cubicBezTo>
                                <a:pt x="4" y="15"/>
                                <a:pt x="2" y="14"/>
                                <a:pt x="1" y="13"/>
                              </a:cubicBezTo>
                              <a:cubicBezTo>
                                <a:pt x="1" y="12"/>
                                <a:pt x="0" y="10"/>
                                <a:pt x="0" y="7"/>
                              </a:cubicBezTo>
                              <a:cubicBezTo>
                                <a:pt x="0" y="4"/>
                                <a:pt x="1" y="2"/>
                                <a:pt x="2" y="1"/>
                              </a:cubicBezTo>
                              <a:cubicBezTo>
                                <a:pt x="3" y="0"/>
                                <a:pt x="10" y="0"/>
                                <a:pt x="24" y="0"/>
                              </a:cubicBezTo>
                              <a:lnTo>
                                <a:pt x="96" y="0"/>
                              </a:lnTo>
                              <a:cubicBezTo>
                                <a:pt x="99" y="0"/>
                                <a:pt x="101" y="1"/>
                                <a:pt x="102" y="2"/>
                              </a:cubicBezTo>
                              <a:cubicBezTo>
                                <a:pt x="103" y="3"/>
                                <a:pt x="103" y="4"/>
                                <a:pt x="103" y="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AC710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5" name="Freeform 102"/>
                      <wps:cNvSpPr>
                        <a:spLocks/>
                      </wps:cNvSpPr>
                      <wps:spPr bwMode="auto">
                        <a:xfrm>
                          <a:off x="869" y="326"/>
                          <a:ext cx="19" cy="29"/>
                        </a:xfrm>
                        <a:custGeom>
                          <a:avLst/>
                          <a:gdLst>
                            <a:gd name="T0" fmla="*/ 1 w 101"/>
                            <a:gd name="T1" fmla="*/ 1 h 151"/>
                            <a:gd name="T2" fmla="*/ 1 w 101"/>
                            <a:gd name="T3" fmla="*/ 1 h 151"/>
                            <a:gd name="T4" fmla="*/ 1 w 101"/>
                            <a:gd name="T5" fmla="*/ 1 h 151"/>
                            <a:gd name="T6" fmla="*/ 1 w 101"/>
                            <a:gd name="T7" fmla="*/ 1 h 151"/>
                            <a:gd name="T8" fmla="*/ 1 w 101"/>
                            <a:gd name="T9" fmla="*/ 0 h 151"/>
                            <a:gd name="T10" fmla="*/ 1 w 101"/>
                            <a:gd name="T11" fmla="*/ 0 h 151"/>
                            <a:gd name="T12" fmla="*/ 0 w 101"/>
                            <a:gd name="T13" fmla="*/ 0 h 151"/>
                            <a:gd name="T14" fmla="*/ 0 w 101"/>
                            <a:gd name="T15" fmla="*/ 0 h 151"/>
                            <a:gd name="T16" fmla="*/ 0 w 101"/>
                            <a:gd name="T17" fmla="*/ 0 h 151"/>
                            <a:gd name="T18" fmla="*/ 0 w 101"/>
                            <a:gd name="T19" fmla="*/ 0 h 151"/>
                            <a:gd name="T20" fmla="*/ 0 w 101"/>
                            <a:gd name="T21" fmla="*/ 0 h 151"/>
                            <a:gd name="T22" fmla="*/ 0 w 101"/>
                            <a:gd name="T23" fmla="*/ 0 h 151"/>
                            <a:gd name="T24" fmla="*/ 0 w 101"/>
                            <a:gd name="T25" fmla="*/ 0 h 151"/>
                            <a:gd name="T26" fmla="*/ 1 w 101"/>
                            <a:gd name="T27" fmla="*/ 0 h 151"/>
                            <a:gd name="T28" fmla="*/ 1 w 101"/>
                            <a:gd name="T29" fmla="*/ 0 h 151"/>
                            <a:gd name="T30" fmla="*/ 1 w 101"/>
                            <a:gd name="T31" fmla="*/ 1 h 151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w 101"/>
                            <a:gd name="T49" fmla="*/ 0 h 151"/>
                            <a:gd name="T50" fmla="*/ 101 w 101"/>
                            <a:gd name="T51" fmla="*/ 151 h 151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T48" t="T49" r="T50" b="T51"/>
                          <a:pathLst>
                            <a:path w="101" h="151">
                              <a:moveTo>
                                <a:pt x="101" y="137"/>
                              </a:moveTo>
                              <a:cubicBezTo>
                                <a:pt x="101" y="142"/>
                                <a:pt x="101" y="145"/>
                                <a:pt x="101" y="147"/>
                              </a:cubicBezTo>
                              <a:cubicBezTo>
                                <a:pt x="100" y="149"/>
                                <a:pt x="97" y="151"/>
                                <a:pt x="93" y="151"/>
                              </a:cubicBezTo>
                              <a:cubicBezTo>
                                <a:pt x="87" y="151"/>
                                <a:pt x="85" y="148"/>
                                <a:pt x="85" y="144"/>
                              </a:cubicBezTo>
                              <a:lnTo>
                                <a:pt x="85" y="31"/>
                              </a:lnTo>
                              <a:cubicBezTo>
                                <a:pt x="85" y="26"/>
                                <a:pt x="84" y="22"/>
                                <a:pt x="82" y="19"/>
                              </a:cubicBezTo>
                              <a:cubicBezTo>
                                <a:pt x="80" y="17"/>
                                <a:pt x="76" y="16"/>
                                <a:pt x="71" y="16"/>
                              </a:cubicBezTo>
                              <a:lnTo>
                                <a:pt x="7" y="16"/>
                              </a:lnTo>
                              <a:cubicBezTo>
                                <a:pt x="4" y="16"/>
                                <a:pt x="2" y="15"/>
                                <a:pt x="2" y="14"/>
                              </a:cubicBezTo>
                              <a:cubicBezTo>
                                <a:pt x="1" y="13"/>
                                <a:pt x="0" y="12"/>
                                <a:pt x="0" y="9"/>
                              </a:cubicBezTo>
                              <a:cubicBezTo>
                                <a:pt x="0" y="5"/>
                                <a:pt x="2" y="3"/>
                                <a:pt x="5" y="1"/>
                              </a:cubicBezTo>
                              <a:cubicBezTo>
                                <a:pt x="8" y="0"/>
                                <a:pt x="12" y="0"/>
                                <a:pt x="16" y="0"/>
                              </a:cubicBezTo>
                              <a:cubicBezTo>
                                <a:pt x="25" y="1"/>
                                <a:pt x="29" y="1"/>
                                <a:pt x="28" y="1"/>
                              </a:cubicBezTo>
                              <a:lnTo>
                                <a:pt x="79" y="1"/>
                              </a:lnTo>
                              <a:cubicBezTo>
                                <a:pt x="94" y="1"/>
                                <a:pt x="101" y="8"/>
                                <a:pt x="101" y="23"/>
                              </a:cubicBezTo>
                              <a:lnTo>
                                <a:pt x="101" y="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919CA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6" name="Freeform 103"/>
                      <wps:cNvSpPr>
                        <a:spLocks noEditPoints="1"/>
                      </wps:cNvSpPr>
                      <wps:spPr bwMode="auto">
                        <a:xfrm>
                          <a:off x="828" y="327"/>
                          <a:ext cx="22" cy="28"/>
                        </a:xfrm>
                        <a:custGeom>
                          <a:avLst/>
                          <a:gdLst>
                            <a:gd name="T0" fmla="*/ 1 w 116"/>
                            <a:gd name="T1" fmla="*/ 1 h 151"/>
                            <a:gd name="T2" fmla="*/ 1 w 116"/>
                            <a:gd name="T3" fmla="*/ 1 h 151"/>
                            <a:gd name="T4" fmla="*/ 0 w 116"/>
                            <a:gd name="T5" fmla="*/ 1 h 151"/>
                            <a:gd name="T6" fmla="*/ 0 w 116"/>
                            <a:gd name="T7" fmla="*/ 1 h 151"/>
                            <a:gd name="T8" fmla="*/ 0 w 116"/>
                            <a:gd name="T9" fmla="*/ 0 h 151"/>
                            <a:gd name="T10" fmla="*/ 0 w 116"/>
                            <a:gd name="T11" fmla="*/ 0 h 151"/>
                            <a:gd name="T12" fmla="*/ 0 w 116"/>
                            <a:gd name="T13" fmla="*/ 0 h 151"/>
                            <a:gd name="T14" fmla="*/ 0 w 116"/>
                            <a:gd name="T15" fmla="*/ 0 h 151"/>
                            <a:gd name="T16" fmla="*/ 0 w 116"/>
                            <a:gd name="T17" fmla="*/ 0 h 151"/>
                            <a:gd name="T18" fmla="*/ 1 w 116"/>
                            <a:gd name="T19" fmla="*/ 0 h 151"/>
                            <a:gd name="T20" fmla="*/ 1 w 116"/>
                            <a:gd name="T21" fmla="*/ 0 h 151"/>
                            <a:gd name="T22" fmla="*/ 1 w 116"/>
                            <a:gd name="T23" fmla="*/ 0 h 151"/>
                            <a:gd name="T24" fmla="*/ 1 w 116"/>
                            <a:gd name="T25" fmla="*/ 1 h 151"/>
                            <a:gd name="T26" fmla="*/ 1 w 116"/>
                            <a:gd name="T27" fmla="*/ 1 h 151"/>
                            <a:gd name="T28" fmla="*/ 1 w 116"/>
                            <a:gd name="T29" fmla="*/ 1 h 151"/>
                            <a:gd name="T30" fmla="*/ 1 w 116"/>
                            <a:gd name="T31" fmla="*/ 0 h 151"/>
                            <a:gd name="T32" fmla="*/ 1 w 116"/>
                            <a:gd name="T33" fmla="*/ 0 h 151"/>
                            <a:gd name="T34" fmla="*/ 0 w 116"/>
                            <a:gd name="T35" fmla="*/ 0 h 151"/>
                            <a:gd name="T36" fmla="*/ 0 w 116"/>
                            <a:gd name="T37" fmla="*/ 1 h 151"/>
                            <a:gd name="T38" fmla="*/ 0 w 116"/>
                            <a:gd name="T39" fmla="*/ 1 h 151"/>
                            <a:gd name="T40" fmla="*/ 0 w 116"/>
                            <a:gd name="T41" fmla="*/ 1 h 151"/>
                            <a:gd name="T42" fmla="*/ 1 w 116"/>
                            <a:gd name="T43" fmla="*/ 1 h 151"/>
                            <a:gd name="T44" fmla="*/ 1 w 116"/>
                            <a:gd name="T45" fmla="*/ 1 h 151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w 116"/>
                            <a:gd name="T70" fmla="*/ 0 h 151"/>
                            <a:gd name="T71" fmla="*/ 116 w 116"/>
                            <a:gd name="T72" fmla="*/ 151 h 151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T69" t="T70" r="T71" b="T72"/>
                          <a:pathLst>
                            <a:path w="116" h="151">
                              <a:moveTo>
                                <a:pt x="116" y="82"/>
                              </a:moveTo>
                              <a:cubicBezTo>
                                <a:pt x="116" y="106"/>
                                <a:pt x="114" y="122"/>
                                <a:pt x="109" y="131"/>
                              </a:cubicBezTo>
                              <a:cubicBezTo>
                                <a:pt x="102" y="145"/>
                                <a:pt x="88" y="151"/>
                                <a:pt x="67" y="151"/>
                              </a:cubicBezTo>
                              <a:cubicBezTo>
                                <a:pt x="35" y="151"/>
                                <a:pt x="19" y="138"/>
                                <a:pt x="19" y="111"/>
                              </a:cubicBezTo>
                              <a:lnTo>
                                <a:pt x="19" y="15"/>
                              </a:lnTo>
                              <a:lnTo>
                                <a:pt x="6" y="15"/>
                              </a:lnTo>
                              <a:cubicBezTo>
                                <a:pt x="3" y="15"/>
                                <a:pt x="2" y="14"/>
                                <a:pt x="1" y="13"/>
                              </a:cubicBezTo>
                              <a:cubicBezTo>
                                <a:pt x="0" y="13"/>
                                <a:pt x="0" y="11"/>
                                <a:pt x="0" y="8"/>
                              </a:cubicBezTo>
                              <a:cubicBezTo>
                                <a:pt x="0" y="3"/>
                                <a:pt x="1" y="0"/>
                                <a:pt x="4" y="0"/>
                              </a:cubicBezTo>
                              <a:lnTo>
                                <a:pt x="93" y="0"/>
                              </a:lnTo>
                              <a:cubicBezTo>
                                <a:pt x="101" y="0"/>
                                <a:pt x="107" y="3"/>
                                <a:pt x="110" y="8"/>
                              </a:cubicBezTo>
                              <a:cubicBezTo>
                                <a:pt x="111" y="11"/>
                                <a:pt x="113" y="17"/>
                                <a:pt x="114" y="27"/>
                              </a:cubicBezTo>
                              <a:cubicBezTo>
                                <a:pt x="116" y="40"/>
                                <a:pt x="116" y="58"/>
                                <a:pt x="116" y="82"/>
                              </a:cubicBezTo>
                              <a:close/>
                              <a:moveTo>
                                <a:pt x="101" y="85"/>
                              </a:moveTo>
                              <a:lnTo>
                                <a:pt x="101" y="77"/>
                              </a:lnTo>
                              <a:cubicBezTo>
                                <a:pt x="101" y="41"/>
                                <a:pt x="99" y="21"/>
                                <a:pt x="95" y="17"/>
                              </a:cubicBezTo>
                              <a:cubicBezTo>
                                <a:pt x="92" y="16"/>
                                <a:pt x="88" y="15"/>
                                <a:pt x="81" y="15"/>
                              </a:cubicBezTo>
                              <a:lnTo>
                                <a:pt x="35" y="15"/>
                              </a:lnTo>
                              <a:lnTo>
                                <a:pt x="35" y="109"/>
                              </a:lnTo>
                              <a:cubicBezTo>
                                <a:pt x="35" y="120"/>
                                <a:pt x="38" y="127"/>
                                <a:pt x="44" y="131"/>
                              </a:cubicBezTo>
                              <a:cubicBezTo>
                                <a:pt x="49" y="135"/>
                                <a:pt x="57" y="136"/>
                                <a:pt x="68" y="136"/>
                              </a:cubicBezTo>
                              <a:cubicBezTo>
                                <a:pt x="82" y="136"/>
                                <a:pt x="92" y="131"/>
                                <a:pt x="96" y="120"/>
                              </a:cubicBezTo>
                              <a:cubicBezTo>
                                <a:pt x="99" y="113"/>
                                <a:pt x="101" y="101"/>
                                <a:pt x="101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B9AA65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7" name="Freeform 104"/>
                      <wps:cNvSpPr>
                        <a:spLocks/>
                      </wps:cNvSpPr>
                      <wps:spPr bwMode="auto">
                        <a:xfrm>
                          <a:off x="814" y="327"/>
                          <a:ext cx="9" cy="11"/>
                        </a:xfrm>
                        <a:custGeom>
                          <a:avLst/>
                          <a:gdLst>
                            <a:gd name="T0" fmla="*/ 0 w 48"/>
                            <a:gd name="T1" fmla="*/ 0 h 61"/>
                            <a:gd name="T2" fmla="*/ 0 w 48"/>
                            <a:gd name="T3" fmla="*/ 0 h 61"/>
                            <a:gd name="T4" fmla="*/ 0 w 48"/>
                            <a:gd name="T5" fmla="*/ 0 h 61"/>
                            <a:gd name="T6" fmla="*/ 0 w 48"/>
                            <a:gd name="T7" fmla="*/ 0 h 61"/>
                            <a:gd name="T8" fmla="*/ 0 w 48"/>
                            <a:gd name="T9" fmla="*/ 0 h 61"/>
                            <a:gd name="T10" fmla="*/ 0 w 48"/>
                            <a:gd name="T11" fmla="*/ 0 h 61"/>
                            <a:gd name="T12" fmla="*/ 0 w 48"/>
                            <a:gd name="T13" fmla="*/ 0 h 61"/>
                            <a:gd name="T14" fmla="*/ 0 w 48"/>
                            <a:gd name="T15" fmla="*/ 0 h 61"/>
                            <a:gd name="T16" fmla="*/ 0 w 48"/>
                            <a:gd name="T17" fmla="*/ 0 h 61"/>
                            <a:gd name="T18" fmla="*/ 0 w 48"/>
                            <a:gd name="T19" fmla="*/ 0 h 61"/>
                            <a:gd name="T20" fmla="*/ 0 w 48"/>
                            <a:gd name="T21" fmla="*/ 0 h 61"/>
                            <a:gd name="T22" fmla="*/ 0 w 48"/>
                            <a:gd name="T23" fmla="*/ 0 h 61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48"/>
                            <a:gd name="T37" fmla="*/ 0 h 61"/>
                            <a:gd name="T38" fmla="*/ 48 w 48"/>
                            <a:gd name="T39" fmla="*/ 61 h 61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48" h="61">
                              <a:moveTo>
                                <a:pt x="48" y="54"/>
                              </a:moveTo>
                              <a:cubicBezTo>
                                <a:pt x="48" y="59"/>
                                <a:pt x="46" y="61"/>
                                <a:pt x="41" y="61"/>
                              </a:cubicBezTo>
                              <a:cubicBezTo>
                                <a:pt x="37" y="61"/>
                                <a:pt x="34" y="60"/>
                                <a:pt x="33" y="56"/>
                              </a:cubicBezTo>
                              <a:cubicBezTo>
                                <a:pt x="32" y="55"/>
                                <a:pt x="32" y="51"/>
                                <a:pt x="32" y="46"/>
                              </a:cubicBezTo>
                              <a:lnTo>
                                <a:pt x="32" y="18"/>
                              </a:lnTo>
                              <a:cubicBezTo>
                                <a:pt x="32" y="16"/>
                                <a:pt x="31" y="15"/>
                                <a:pt x="28" y="15"/>
                              </a:cubicBezTo>
                              <a:lnTo>
                                <a:pt x="7" y="15"/>
                              </a:lnTo>
                              <a:cubicBezTo>
                                <a:pt x="2" y="15"/>
                                <a:pt x="0" y="12"/>
                                <a:pt x="0" y="7"/>
                              </a:cubicBezTo>
                              <a:cubicBezTo>
                                <a:pt x="0" y="3"/>
                                <a:pt x="1" y="1"/>
                                <a:pt x="4" y="0"/>
                              </a:cubicBezTo>
                              <a:cubicBezTo>
                                <a:pt x="4" y="0"/>
                                <a:pt x="15" y="0"/>
                                <a:pt x="36" y="0"/>
                              </a:cubicBezTo>
                              <a:cubicBezTo>
                                <a:pt x="44" y="0"/>
                                <a:pt x="48" y="4"/>
                                <a:pt x="48" y="13"/>
                              </a:cubicBezTo>
                              <a:lnTo>
                                <a:pt x="48" y="5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E5659F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8" name="Freeform 105"/>
                      <wps:cNvSpPr>
                        <a:spLocks/>
                      </wps:cNvSpPr>
                      <wps:spPr bwMode="auto">
                        <a:xfrm>
                          <a:off x="793" y="322"/>
                          <a:ext cx="18" cy="33"/>
                        </a:xfrm>
                        <a:custGeom>
                          <a:avLst/>
                          <a:gdLst>
                            <a:gd name="T0" fmla="*/ 1 w 93"/>
                            <a:gd name="T1" fmla="*/ 0 h 176"/>
                            <a:gd name="T2" fmla="*/ 1 w 93"/>
                            <a:gd name="T3" fmla="*/ 1 h 176"/>
                            <a:gd name="T4" fmla="*/ 0 w 93"/>
                            <a:gd name="T5" fmla="*/ 1 h 176"/>
                            <a:gd name="T6" fmla="*/ 0 w 93"/>
                            <a:gd name="T7" fmla="*/ 1 h 176"/>
                            <a:gd name="T8" fmla="*/ 0 w 93"/>
                            <a:gd name="T9" fmla="*/ 1 h 176"/>
                            <a:gd name="T10" fmla="*/ 0 w 93"/>
                            <a:gd name="T11" fmla="*/ 1 h 176"/>
                            <a:gd name="T12" fmla="*/ 0 w 93"/>
                            <a:gd name="T13" fmla="*/ 1 h 176"/>
                            <a:gd name="T14" fmla="*/ 0 w 93"/>
                            <a:gd name="T15" fmla="*/ 1 h 176"/>
                            <a:gd name="T16" fmla="*/ 0 w 93"/>
                            <a:gd name="T17" fmla="*/ 1 h 176"/>
                            <a:gd name="T18" fmla="*/ 0 w 93"/>
                            <a:gd name="T19" fmla="*/ 1 h 176"/>
                            <a:gd name="T20" fmla="*/ 0 w 93"/>
                            <a:gd name="T21" fmla="*/ 1 h 176"/>
                            <a:gd name="T22" fmla="*/ 0 w 93"/>
                            <a:gd name="T23" fmla="*/ 1 h 176"/>
                            <a:gd name="T24" fmla="*/ 0 w 93"/>
                            <a:gd name="T25" fmla="*/ 1 h 176"/>
                            <a:gd name="T26" fmla="*/ 0 w 93"/>
                            <a:gd name="T27" fmla="*/ 1 h 176"/>
                            <a:gd name="T28" fmla="*/ 0 w 93"/>
                            <a:gd name="T29" fmla="*/ 1 h 176"/>
                            <a:gd name="T30" fmla="*/ 0 w 93"/>
                            <a:gd name="T31" fmla="*/ 1 h 176"/>
                            <a:gd name="T32" fmla="*/ 1 w 93"/>
                            <a:gd name="T33" fmla="*/ 1 h 176"/>
                            <a:gd name="T34" fmla="*/ 1 w 93"/>
                            <a:gd name="T35" fmla="*/ 0 h 176"/>
                            <a:gd name="T36" fmla="*/ 1 w 93"/>
                            <a:gd name="T37" fmla="*/ 0 h 176"/>
                            <a:gd name="T38" fmla="*/ 0 w 93"/>
                            <a:gd name="T39" fmla="*/ 0 h 176"/>
                            <a:gd name="T40" fmla="*/ 0 w 93"/>
                            <a:gd name="T41" fmla="*/ 0 h 176"/>
                            <a:gd name="T42" fmla="*/ 0 w 93"/>
                            <a:gd name="T43" fmla="*/ 0 h 176"/>
                            <a:gd name="T44" fmla="*/ 0 w 93"/>
                            <a:gd name="T45" fmla="*/ 0 h 176"/>
                            <a:gd name="T46" fmla="*/ 0 w 93"/>
                            <a:gd name="T47" fmla="*/ 0 h 176"/>
                            <a:gd name="T48" fmla="*/ 0 w 93"/>
                            <a:gd name="T49" fmla="*/ 0 h 176"/>
                            <a:gd name="T50" fmla="*/ 0 w 93"/>
                            <a:gd name="T51" fmla="*/ 0 h 176"/>
                            <a:gd name="T52" fmla="*/ 0 w 93"/>
                            <a:gd name="T53" fmla="*/ 0 h 176"/>
                            <a:gd name="T54" fmla="*/ 0 w 93"/>
                            <a:gd name="T55" fmla="*/ 0 h 176"/>
                            <a:gd name="T56" fmla="*/ 0 w 93"/>
                            <a:gd name="T57" fmla="*/ 0 h 176"/>
                            <a:gd name="T58" fmla="*/ 1 w 93"/>
                            <a:gd name="T59" fmla="*/ 0 h 176"/>
                            <a:gd name="T60" fmla="*/ 1 w 93"/>
                            <a:gd name="T61" fmla="*/ 0 h 176"/>
                            <a:gd name="T62" fmla="*/ 1 w 93"/>
                            <a:gd name="T63" fmla="*/ 0 h 176"/>
                            <a:gd name="T64" fmla="*/ 1 w 93"/>
                            <a:gd name="T65" fmla="*/ 0 h 17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93"/>
                            <a:gd name="T100" fmla="*/ 0 h 176"/>
                            <a:gd name="T101" fmla="*/ 93 w 93"/>
                            <a:gd name="T102" fmla="*/ 176 h 17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93" h="176">
                              <a:moveTo>
                                <a:pt x="93" y="68"/>
                              </a:moveTo>
                              <a:cubicBezTo>
                                <a:pt x="93" y="83"/>
                                <a:pt x="89" y="96"/>
                                <a:pt x="83" y="106"/>
                              </a:cubicBezTo>
                              <a:cubicBezTo>
                                <a:pt x="79" y="112"/>
                                <a:pt x="70" y="121"/>
                                <a:pt x="55" y="135"/>
                              </a:cubicBezTo>
                              <a:cubicBezTo>
                                <a:pt x="44" y="145"/>
                                <a:pt x="39" y="152"/>
                                <a:pt x="39" y="157"/>
                              </a:cubicBezTo>
                              <a:cubicBezTo>
                                <a:pt x="39" y="160"/>
                                <a:pt x="42" y="161"/>
                                <a:pt x="47" y="161"/>
                              </a:cubicBezTo>
                              <a:lnTo>
                                <a:pt x="54" y="161"/>
                              </a:lnTo>
                              <a:cubicBezTo>
                                <a:pt x="59" y="161"/>
                                <a:pt x="61" y="163"/>
                                <a:pt x="61" y="167"/>
                              </a:cubicBezTo>
                              <a:lnTo>
                                <a:pt x="61" y="170"/>
                              </a:lnTo>
                              <a:cubicBezTo>
                                <a:pt x="61" y="173"/>
                                <a:pt x="60" y="174"/>
                                <a:pt x="59" y="175"/>
                              </a:cubicBezTo>
                              <a:cubicBezTo>
                                <a:pt x="58" y="175"/>
                                <a:pt x="55" y="176"/>
                                <a:pt x="52" y="176"/>
                              </a:cubicBezTo>
                              <a:lnTo>
                                <a:pt x="31" y="176"/>
                              </a:lnTo>
                              <a:cubicBezTo>
                                <a:pt x="28" y="176"/>
                                <a:pt x="26" y="175"/>
                                <a:pt x="25" y="175"/>
                              </a:cubicBezTo>
                              <a:cubicBezTo>
                                <a:pt x="24" y="174"/>
                                <a:pt x="23" y="172"/>
                                <a:pt x="23" y="170"/>
                              </a:cubicBezTo>
                              <a:lnTo>
                                <a:pt x="23" y="158"/>
                              </a:lnTo>
                              <a:cubicBezTo>
                                <a:pt x="23" y="151"/>
                                <a:pt x="27" y="143"/>
                                <a:pt x="34" y="134"/>
                              </a:cubicBezTo>
                              <a:cubicBezTo>
                                <a:pt x="38" y="130"/>
                                <a:pt x="44" y="124"/>
                                <a:pt x="54" y="115"/>
                              </a:cubicBezTo>
                              <a:cubicBezTo>
                                <a:pt x="65" y="105"/>
                                <a:pt x="73" y="95"/>
                                <a:pt x="75" y="85"/>
                              </a:cubicBezTo>
                              <a:cubicBezTo>
                                <a:pt x="77" y="80"/>
                                <a:pt x="77" y="74"/>
                                <a:pt x="77" y="68"/>
                              </a:cubicBezTo>
                              <a:cubicBezTo>
                                <a:pt x="77" y="59"/>
                                <a:pt x="77" y="53"/>
                                <a:pt x="76" y="51"/>
                              </a:cubicBezTo>
                              <a:cubicBezTo>
                                <a:pt x="75" y="44"/>
                                <a:pt x="71" y="41"/>
                                <a:pt x="64" y="41"/>
                              </a:cubicBezTo>
                              <a:lnTo>
                                <a:pt x="8" y="41"/>
                              </a:lnTo>
                              <a:cubicBezTo>
                                <a:pt x="6" y="41"/>
                                <a:pt x="4" y="40"/>
                                <a:pt x="3" y="40"/>
                              </a:cubicBezTo>
                              <a:cubicBezTo>
                                <a:pt x="1" y="40"/>
                                <a:pt x="0" y="38"/>
                                <a:pt x="0" y="36"/>
                              </a:cubicBezTo>
                              <a:lnTo>
                                <a:pt x="0" y="6"/>
                              </a:lnTo>
                              <a:cubicBezTo>
                                <a:pt x="0" y="3"/>
                                <a:pt x="1" y="1"/>
                                <a:pt x="3" y="1"/>
                              </a:cubicBezTo>
                              <a:cubicBezTo>
                                <a:pt x="3" y="1"/>
                                <a:pt x="5" y="0"/>
                                <a:pt x="9" y="0"/>
                              </a:cubicBezTo>
                              <a:cubicBezTo>
                                <a:pt x="14" y="0"/>
                                <a:pt x="16" y="2"/>
                                <a:pt x="16" y="6"/>
                              </a:cubicBezTo>
                              <a:lnTo>
                                <a:pt x="16" y="21"/>
                              </a:lnTo>
                              <a:cubicBezTo>
                                <a:pt x="16" y="25"/>
                                <a:pt x="20" y="26"/>
                                <a:pt x="27" y="26"/>
                              </a:cubicBezTo>
                              <a:lnTo>
                                <a:pt x="69" y="26"/>
                              </a:lnTo>
                              <a:cubicBezTo>
                                <a:pt x="76" y="26"/>
                                <a:pt x="80" y="27"/>
                                <a:pt x="83" y="28"/>
                              </a:cubicBezTo>
                              <a:cubicBezTo>
                                <a:pt x="86" y="30"/>
                                <a:pt x="89" y="34"/>
                                <a:pt x="90" y="40"/>
                              </a:cubicBezTo>
                              <a:cubicBezTo>
                                <a:pt x="92" y="46"/>
                                <a:pt x="93" y="55"/>
                                <a:pt x="93" y="6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2DB08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9" name="Freeform 106"/>
                      <wps:cNvSpPr>
                        <a:spLocks/>
                      </wps:cNvSpPr>
                      <wps:spPr bwMode="auto">
                        <a:xfrm>
                          <a:off x="766" y="326"/>
                          <a:ext cx="25" cy="29"/>
                        </a:xfrm>
                        <a:custGeom>
                          <a:avLst/>
                          <a:gdLst>
                            <a:gd name="T0" fmla="*/ 1 w 127"/>
                            <a:gd name="T1" fmla="*/ 1 h 152"/>
                            <a:gd name="T2" fmla="*/ 1 w 127"/>
                            <a:gd name="T3" fmla="*/ 1 h 152"/>
                            <a:gd name="T4" fmla="*/ 1 w 127"/>
                            <a:gd name="T5" fmla="*/ 1 h 152"/>
                            <a:gd name="T6" fmla="*/ 0 w 127"/>
                            <a:gd name="T7" fmla="*/ 1 h 152"/>
                            <a:gd name="T8" fmla="*/ 0 w 127"/>
                            <a:gd name="T9" fmla="*/ 1 h 152"/>
                            <a:gd name="T10" fmla="*/ 0 w 127"/>
                            <a:gd name="T11" fmla="*/ 1 h 152"/>
                            <a:gd name="T12" fmla="*/ 0 w 127"/>
                            <a:gd name="T13" fmla="*/ 1 h 152"/>
                            <a:gd name="T14" fmla="*/ 0 w 127"/>
                            <a:gd name="T15" fmla="*/ 1 h 152"/>
                            <a:gd name="T16" fmla="*/ 1 w 127"/>
                            <a:gd name="T17" fmla="*/ 1 h 152"/>
                            <a:gd name="T18" fmla="*/ 1 w 127"/>
                            <a:gd name="T19" fmla="*/ 0 h 152"/>
                            <a:gd name="T20" fmla="*/ 1 w 127"/>
                            <a:gd name="T21" fmla="*/ 0 h 152"/>
                            <a:gd name="T22" fmla="*/ 1 w 127"/>
                            <a:gd name="T23" fmla="*/ 0 h 152"/>
                            <a:gd name="T24" fmla="*/ 0 w 127"/>
                            <a:gd name="T25" fmla="*/ 0 h 152"/>
                            <a:gd name="T26" fmla="*/ 0 w 127"/>
                            <a:gd name="T27" fmla="*/ 0 h 152"/>
                            <a:gd name="T28" fmla="*/ 0 w 127"/>
                            <a:gd name="T29" fmla="*/ 0 h 152"/>
                            <a:gd name="T30" fmla="*/ 0 w 127"/>
                            <a:gd name="T31" fmla="*/ 0 h 152"/>
                            <a:gd name="T32" fmla="*/ 0 w 127"/>
                            <a:gd name="T33" fmla="*/ 0 h 152"/>
                            <a:gd name="T34" fmla="*/ 0 w 127"/>
                            <a:gd name="T35" fmla="*/ 0 h 152"/>
                            <a:gd name="T36" fmla="*/ 1 w 127"/>
                            <a:gd name="T37" fmla="*/ 0 h 152"/>
                            <a:gd name="T38" fmla="*/ 1 w 127"/>
                            <a:gd name="T39" fmla="*/ 0 h 152"/>
                            <a:gd name="T40" fmla="*/ 1 w 127"/>
                            <a:gd name="T41" fmla="*/ 0 h 152"/>
                            <a:gd name="T42" fmla="*/ 1 w 127"/>
                            <a:gd name="T43" fmla="*/ 1 h 152"/>
                            <a:gd name="T44" fmla="*/ 1 w 127"/>
                            <a:gd name="T45" fmla="*/ 1 h 152"/>
                            <a:gd name="T46" fmla="*/ 1 w 127"/>
                            <a:gd name="T47" fmla="*/ 1 h 152"/>
                            <a:gd name="T48" fmla="*/ 1 w 127"/>
                            <a:gd name="T49" fmla="*/ 1 h 152"/>
                            <a:gd name="T50" fmla="*/ 1 w 127"/>
                            <a:gd name="T51" fmla="*/ 1 h 152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127"/>
                            <a:gd name="T79" fmla="*/ 0 h 152"/>
                            <a:gd name="T80" fmla="*/ 127 w 127"/>
                            <a:gd name="T81" fmla="*/ 152 h 152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127" h="152">
                              <a:moveTo>
                                <a:pt x="127" y="146"/>
                              </a:moveTo>
                              <a:cubicBezTo>
                                <a:pt x="127" y="148"/>
                                <a:pt x="127" y="150"/>
                                <a:pt x="126" y="151"/>
                              </a:cubicBezTo>
                              <a:cubicBezTo>
                                <a:pt x="125" y="151"/>
                                <a:pt x="123" y="152"/>
                                <a:pt x="120" y="152"/>
                              </a:cubicBezTo>
                              <a:lnTo>
                                <a:pt x="7" y="152"/>
                              </a:lnTo>
                              <a:cubicBezTo>
                                <a:pt x="5" y="152"/>
                                <a:pt x="3" y="151"/>
                                <a:pt x="2" y="151"/>
                              </a:cubicBezTo>
                              <a:cubicBezTo>
                                <a:pt x="1" y="150"/>
                                <a:pt x="0" y="149"/>
                                <a:pt x="0" y="147"/>
                              </a:cubicBezTo>
                              <a:lnTo>
                                <a:pt x="0" y="142"/>
                              </a:lnTo>
                              <a:cubicBezTo>
                                <a:pt x="0" y="139"/>
                                <a:pt x="2" y="137"/>
                                <a:pt x="5" y="137"/>
                              </a:cubicBezTo>
                              <a:lnTo>
                                <a:pt x="90" y="137"/>
                              </a:lnTo>
                              <a:lnTo>
                                <a:pt x="90" y="39"/>
                              </a:lnTo>
                              <a:cubicBezTo>
                                <a:pt x="90" y="30"/>
                                <a:pt x="88" y="24"/>
                                <a:pt x="84" y="21"/>
                              </a:cubicBezTo>
                              <a:cubicBezTo>
                                <a:pt x="80" y="18"/>
                                <a:pt x="73" y="17"/>
                                <a:pt x="64" y="17"/>
                              </a:cubicBezTo>
                              <a:lnTo>
                                <a:pt x="14" y="17"/>
                              </a:lnTo>
                              <a:cubicBezTo>
                                <a:pt x="11" y="17"/>
                                <a:pt x="9" y="16"/>
                                <a:pt x="8" y="16"/>
                              </a:cubicBezTo>
                              <a:cubicBezTo>
                                <a:pt x="7" y="15"/>
                                <a:pt x="6" y="14"/>
                                <a:pt x="6" y="11"/>
                              </a:cubicBezTo>
                              <a:lnTo>
                                <a:pt x="6" y="8"/>
                              </a:lnTo>
                              <a:cubicBezTo>
                                <a:pt x="6" y="4"/>
                                <a:pt x="10" y="2"/>
                                <a:pt x="19" y="1"/>
                              </a:cubicBezTo>
                              <a:cubicBezTo>
                                <a:pt x="26" y="0"/>
                                <a:pt x="34" y="0"/>
                                <a:pt x="46" y="1"/>
                              </a:cubicBezTo>
                              <a:cubicBezTo>
                                <a:pt x="60" y="2"/>
                                <a:pt x="66" y="2"/>
                                <a:pt x="64" y="2"/>
                              </a:cubicBezTo>
                              <a:cubicBezTo>
                                <a:pt x="79" y="2"/>
                                <a:pt x="90" y="4"/>
                                <a:pt x="95" y="9"/>
                              </a:cubicBezTo>
                              <a:cubicBezTo>
                                <a:pt x="102" y="14"/>
                                <a:pt x="106" y="23"/>
                                <a:pt x="106" y="37"/>
                              </a:cubicBezTo>
                              <a:lnTo>
                                <a:pt x="106" y="137"/>
                              </a:lnTo>
                              <a:lnTo>
                                <a:pt x="121" y="137"/>
                              </a:lnTo>
                              <a:cubicBezTo>
                                <a:pt x="123" y="137"/>
                                <a:pt x="125" y="137"/>
                                <a:pt x="126" y="137"/>
                              </a:cubicBezTo>
                              <a:cubicBezTo>
                                <a:pt x="127" y="138"/>
                                <a:pt x="127" y="139"/>
                                <a:pt x="127" y="142"/>
                              </a:cubicBezTo>
                              <a:lnTo>
                                <a:pt x="127" y="1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D9915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0" name="Freeform 107"/>
                      <wps:cNvSpPr>
                        <a:spLocks/>
                      </wps:cNvSpPr>
                      <wps:spPr bwMode="auto">
                        <a:xfrm>
                          <a:off x="742" y="326"/>
                          <a:ext cx="19" cy="29"/>
                        </a:xfrm>
                        <a:custGeom>
                          <a:avLst/>
                          <a:gdLst>
                            <a:gd name="T0" fmla="*/ 1 w 100"/>
                            <a:gd name="T1" fmla="*/ 1 h 151"/>
                            <a:gd name="T2" fmla="*/ 1 w 100"/>
                            <a:gd name="T3" fmla="*/ 1 h 151"/>
                            <a:gd name="T4" fmla="*/ 1 w 100"/>
                            <a:gd name="T5" fmla="*/ 1 h 151"/>
                            <a:gd name="T6" fmla="*/ 1 w 100"/>
                            <a:gd name="T7" fmla="*/ 1 h 151"/>
                            <a:gd name="T8" fmla="*/ 1 w 100"/>
                            <a:gd name="T9" fmla="*/ 0 h 151"/>
                            <a:gd name="T10" fmla="*/ 1 w 100"/>
                            <a:gd name="T11" fmla="*/ 0 h 151"/>
                            <a:gd name="T12" fmla="*/ 0 w 100"/>
                            <a:gd name="T13" fmla="*/ 0 h 151"/>
                            <a:gd name="T14" fmla="*/ 0 w 100"/>
                            <a:gd name="T15" fmla="*/ 0 h 151"/>
                            <a:gd name="T16" fmla="*/ 0 w 100"/>
                            <a:gd name="T17" fmla="*/ 0 h 151"/>
                            <a:gd name="T18" fmla="*/ 0 w 100"/>
                            <a:gd name="T19" fmla="*/ 0 h 151"/>
                            <a:gd name="T20" fmla="*/ 0 w 100"/>
                            <a:gd name="T21" fmla="*/ 0 h 151"/>
                            <a:gd name="T22" fmla="*/ 0 w 100"/>
                            <a:gd name="T23" fmla="*/ 0 h 151"/>
                            <a:gd name="T24" fmla="*/ 0 w 100"/>
                            <a:gd name="T25" fmla="*/ 0 h 151"/>
                            <a:gd name="T26" fmla="*/ 1 w 100"/>
                            <a:gd name="T27" fmla="*/ 0 h 151"/>
                            <a:gd name="T28" fmla="*/ 1 w 100"/>
                            <a:gd name="T29" fmla="*/ 0 h 151"/>
                            <a:gd name="T30" fmla="*/ 1 w 100"/>
                            <a:gd name="T31" fmla="*/ 1 h 151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w 100"/>
                            <a:gd name="T49" fmla="*/ 0 h 151"/>
                            <a:gd name="T50" fmla="*/ 100 w 100"/>
                            <a:gd name="T51" fmla="*/ 151 h 151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T48" t="T49" r="T50" b="T51"/>
                          <a:pathLst>
                            <a:path w="100" h="151">
                              <a:moveTo>
                                <a:pt x="100" y="137"/>
                              </a:moveTo>
                              <a:cubicBezTo>
                                <a:pt x="100" y="142"/>
                                <a:pt x="100" y="145"/>
                                <a:pt x="100" y="147"/>
                              </a:cubicBezTo>
                              <a:cubicBezTo>
                                <a:pt x="99" y="149"/>
                                <a:pt x="96" y="151"/>
                                <a:pt x="92" y="151"/>
                              </a:cubicBezTo>
                              <a:cubicBezTo>
                                <a:pt x="87" y="151"/>
                                <a:pt x="84" y="148"/>
                                <a:pt x="84" y="144"/>
                              </a:cubicBezTo>
                              <a:lnTo>
                                <a:pt x="84" y="31"/>
                              </a:lnTo>
                              <a:cubicBezTo>
                                <a:pt x="84" y="26"/>
                                <a:pt x="83" y="22"/>
                                <a:pt x="81" y="19"/>
                              </a:cubicBezTo>
                              <a:cubicBezTo>
                                <a:pt x="79" y="17"/>
                                <a:pt x="75" y="16"/>
                                <a:pt x="70" y="16"/>
                              </a:cubicBezTo>
                              <a:lnTo>
                                <a:pt x="6" y="16"/>
                              </a:lnTo>
                              <a:cubicBezTo>
                                <a:pt x="3" y="16"/>
                                <a:pt x="2" y="15"/>
                                <a:pt x="1" y="14"/>
                              </a:cubicBezTo>
                              <a:cubicBezTo>
                                <a:pt x="0" y="13"/>
                                <a:pt x="0" y="12"/>
                                <a:pt x="0" y="9"/>
                              </a:cubicBezTo>
                              <a:cubicBezTo>
                                <a:pt x="0" y="5"/>
                                <a:pt x="1" y="3"/>
                                <a:pt x="5" y="1"/>
                              </a:cubicBezTo>
                              <a:cubicBezTo>
                                <a:pt x="7" y="0"/>
                                <a:pt x="11" y="0"/>
                                <a:pt x="16" y="0"/>
                              </a:cubicBezTo>
                              <a:cubicBezTo>
                                <a:pt x="24" y="1"/>
                                <a:pt x="28" y="1"/>
                                <a:pt x="27" y="1"/>
                              </a:cubicBezTo>
                              <a:lnTo>
                                <a:pt x="78" y="1"/>
                              </a:lnTo>
                              <a:cubicBezTo>
                                <a:pt x="93" y="1"/>
                                <a:pt x="100" y="8"/>
                                <a:pt x="100" y="23"/>
                              </a:cubicBezTo>
                              <a:lnTo>
                                <a:pt x="100" y="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45B4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1" name="Freeform 108"/>
                      <wps:cNvSpPr>
                        <a:spLocks/>
                      </wps:cNvSpPr>
                      <wps:spPr bwMode="auto">
                        <a:xfrm>
                          <a:off x="715" y="326"/>
                          <a:ext cx="23" cy="29"/>
                        </a:xfrm>
                        <a:custGeom>
                          <a:avLst/>
                          <a:gdLst>
                            <a:gd name="T0" fmla="*/ 1 w 116"/>
                            <a:gd name="T1" fmla="*/ 1 h 151"/>
                            <a:gd name="T2" fmla="*/ 1 w 116"/>
                            <a:gd name="T3" fmla="*/ 1 h 151"/>
                            <a:gd name="T4" fmla="*/ 1 w 116"/>
                            <a:gd name="T5" fmla="*/ 1 h 151"/>
                            <a:gd name="T6" fmla="*/ 0 w 116"/>
                            <a:gd name="T7" fmla="*/ 1 h 151"/>
                            <a:gd name="T8" fmla="*/ 0 w 116"/>
                            <a:gd name="T9" fmla="*/ 1 h 151"/>
                            <a:gd name="T10" fmla="*/ 1 w 116"/>
                            <a:gd name="T11" fmla="*/ 1 h 151"/>
                            <a:gd name="T12" fmla="*/ 1 w 116"/>
                            <a:gd name="T13" fmla="*/ 1 h 151"/>
                            <a:gd name="T14" fmla="*/ 1 w 116"/>
                            <a:gd name="T15" fmla="*/ 1 h 151"/>
                            <a:gd name="T16" fmla="*/ 1 w 116"/>
                            <a:gd name="T17" fmla="*/ 1 h 151"/>
                            <a:gd name="T18" fmla="*/ 1 w 116"/>
                            <a:gd name="T19" fmla="*/ 0 h 151"/>
                            <a:gd name="T20" fmla="*/ 1 w 116"/>
                            <a:gd name="T21" fmla="*/ 0 h 151"/>
                            <a:gd name="T22" fmla="*/ 0 w 116"/>
                            <a:gd name="T23" fmla="*/ 0 h 151"/>
                            <a:gd name="T24" fmla="*/ 0 w 116"/>
                            <a:gd name="T25" fmla="*/ 0 h 151"/>
                            <a:gd name="T26" fmla="*/ 0 w 116"/>
                            <a:gd name="T27" fmla="*/ 1 h 151"/>
                            <a:gd name="T28" fmla="*/ 0 w 116"/>
                            <a:gd name="T29" fmla="*/ 1 h 151"/>
                            <a:gd name="T30" fmla="*/ 0 w 116"/>
                            <a:gd name="T31" fmla="*/ 1 h 151"/>
                            <a:gd name="T32" fmla="*/ 0 w 116"/>
                            <a:gd name="T33" fmla="*/ 1 h 151"/>
                            <a:gd name="T34" fmla="*/ 0 w 116"/>
                            <a:gd name="T35" fmla="*/ 1 h 151"/>
                            <a:gd name="T36" fmla="*/ 0 w 116"/>
                            <a:gd name="T37" fmla="*/ 1 h 151"/>
                            <a:gd name="T38" fmla="*/ 0 w 116"/>
                            <a:gd name="T39" fmla="*/ 0 h 151"/>
                            <a:gd name="T40" fmla="*/ 0 w 116"/>
                            <a:gd name="T41" fmla="*/ 0 h 151"/>
                            <a:gd name="T42" fmla="*/ 0 w 116"/>
                            <a:gd name="T43" fmla="*/ 0 h 151"/>
                            <a:gd name="T44" fmla="*/ 0 w 116"/>
                            <a:gd name="T45" fmla="*/ 0 h 151"/>
                            <a:gd name="T46" fmla="*/ 0 w 116"/>
                            <a:gd name="T47" fmla="*/ 0 h 151"/>
                            <a:gd name="T48" fmla="*/ 0 w 116"/>
                            <a:gd name="T49" fmla="*/ 0 h 151"/>
                            <a:gd name="T50" fmla="*/ 0 w 116"/>
                            <a:gd name="T51" fmla="*/ 0 h 151"/>
                            <a:gd name="T52" fmla="*/ 0 w 116"/>
                            <a:gd name="T53" fmla="*/ 0 h 151"/>
                            <a:gd name="T54" fmla="*/ 0 w 116"/>
                            <a:gd name="T55" fmla="*/ 0 h 151"/>
                            <a:gd name="T56" fmla="*/ 1 w 116"/>
                            <a:gd name="T57" fmla="*/ 0 h 151"/>
                            <a:gd name="T58" fmla="*/ 1 w 116"/>
                            <a:gd name="T59" fmla="*/ 0 h 151"/>
                            <a:gd name="T60" fmla="*/ 1 w 116"/>
                            <a:gd name="T61" fmla="*/ 0 h 151"/>
                            <a:gd name="T62" fmla="*/ 1 w 116"/>
                            <a:gd name="T63" fmla="*/ 1 h 151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w 116"/>
                            <a:gd name="T97" fmla="*/ 0 h 151"/>
                            <a:gd name="T98" fmla="*/ 116 w 116"/>
                            <a:gd name="T99" fmla="*/ 151 h 151"/>
                          </a:gdLst>
                          <a:ahLst/>
                          <a:cxnLst>
                            <a:cxn ang="T64">
                              <a:pos x="T0" y="T1"/>
                            </a:cxn>
                            <a:cxn ang="T65">
                              <a:pos x="T2" y="T3"/>
                            </a:cxn>
                            <a:cxn ang="T66">
                              <a:pos x="T4" y="T5"/>
                            </a:cxn>
                            <a:cxn ang="T67">
                              <a:pos x="T6" y="T7"/>
                            </a:cxn>
                            <a:cxn ang="T68">
                              <a:pos x="T8" y="T9"/>
                            </a:cxn>
                            <a:cxn ang="T69">
                              <a:pos x="T10" y="T11"/>
                            </a:cxn>
                            <a:cxn ang="T70">
                              <a:pos x="T12" y="T13"/>
                            </a:cxn>
                            <a:cxn ang="T71">
                              <a:pos x="T14" y="T15"/>
                            </a:cxn>
                            <a:cxn ang="T72">
                              <a:pos x="T16" y="T17"/>
                            </a:cxn>
                            <a:cxn ang="T73">
                              <a:pos x="T18" y="T19"/>
                            </a:cxn>
                            <a:cxn ang="T74">
                              <a:pos x="T20" y="T21"/>
                            </a:cxn>
                            <a:cxn ang="T75">
                              <a:pos x="T22" y="T23"/>
                            </a:cxn>
                            <a:cxn ang="T76">
                              <a:pos x="T24" y="T25"/>
                            </a:cxn>
                            <a:cxn ang="T77">
                              <a:pos x="T26" y="T27"/>
                            </a:cxn>
                            <a:cxn ang="T78">
                              <a:pos x="T28" y="T29"/>
                            </a:cxn>
                            <a:cxn ang="T79">
                              <a:pos x="T30" y="T31"/>
                            </a:cxn>
                            <a:cxn ang="T80">
                              <a:pos x="T32" y="T33"/>
                            </a:cxn>
                            <a:cxn ang="T81">
                              <a:pos x="T34" y="T35"/>
                            </a:cxn>
                            <a:cxn ang="T82">
                              <a:pos x="T36" y="T37"/>
                            </a:cxn>
                            <a:cxn ang="T83">
                              <a:pos x="T38" y="T39"/>
                            </a:cxn>
                            <a:cxn ang="T84">
                              <a:pos x="T40" y="T41"/>
                            </a:cxn>
                            <a:cxn ang="T85">
                              <a:pos x="T42" y="T43"/>
                            </a:cxn>
                            <a:cxn ang="T86">
                              <a:pos x="T44" y="T45"/>
                            </a:cxn>
                            <a:cxn ang="T87">
                              <a:pos x="T46" y="T47"/>
                            </a:cxn>
                            <a:cxn ang="T88">
                              <a:pos x="T48" y="T49"/>
                            </a:cxn>
                            <a:cxn ang="T89">
                              <a:pos x="T50" y="T51"/>
                            </a:cxn>
                            <a:cxn ang="T90">
                              <a:pos x="T52" y="T53"/>
                            </a:cxn>
                            <a:cxn ang="T91">
                              <a:pos x="T54" y="T55"/>
                            </a:cxn>
                            <a:cxn ang="T92">
                              <a:pos x="T56" y="T57"/>
                            </a:cxn>
                            <a:cxn ang="T93">
                              <a:pos x="T58" y="T59"/>
                            </a:cxn>
                            <a:cxn ang="T94">
                              <a:pos x="T60" y="T61"/>
                            </a:cxn>
                            <a:cxn ang="T95">
                              <a:pos x="T62" y="T63"/>
                            </a:cxn>
                          </a:cxnLst>
                          <a:rect l="T96" t="T97" r="T98" b="T99"/>
                          <a:pathLst>
                            <a:path w="116" h="151">
                              <a:moveTo>
                                <a:pt x="116" y="137"/>
                              </a:moveTo>
                              <a:cubicBezTo>
                                <a:pt x="116" y="146"/>
                                <a:pt x="113" y="151"/>
                                <a:pt x="107" y="151"/>
                              </a:cubicBezTo>
                              <a:lnTo>
                                <a:pt x="68" y="151"/>
                              </a:lnTo>
                              <a:cubicBezTo>
                                <a:pt x="63" y="151"/>
                                <a:pt x="60" y="149"/>
                                <a:pt x="60" y="145"/>
                              </a:cubicBezTo>
                              <a:lnTo>
                                <a:pt x="60" y="142"/>
                              </a:lnTo>
                              <a:cubicBezTo>
                                <a:pt x="60" y="138"/>
                                <a:pt x="63" y="136"/>
                                <a:pt x="68" y="136"/>
                              </a:cubicBezTo>
                              <a:lnTo>
                                <a:pt x="92" y="136"/>
                              </a:lnTo>
                              <a:cubicBezTo>
                                <a:pt x="95" y="136"/>
                                <a:pt x="97" y="135"/>
                                <a:pt x="98" y="134"/>
                              </a:cubicBezTo>
                              <a:cubicBezTo>
                                <a:pt x="99" y="133"/>
                                <a:pt x="100" y="131"/>
                                <a:pt x="100" y="128"/>
                              </a:cubicBezTo>
                              <a:lnTo>
                                <a:pt x="100" y="44"/>
                              </a:lnTo>
                              <a:cubicBezTo>
                                <a:pt x="100" y="24"/>
                                <a:pt x="92" y="14"/>
                                <a:pt x="77" y="14"/>
                              </a:cubicBezTo>
                              <a:cubicBezTo>
                                <a:pt x="66" y="14"/>
                                <a:pt x="56" y="21"/>
                                <a:pt x="47" y="34"/>
                              </a:cubicBezTo>
                              <a:cubicBezTo>
                                <a:pt x="39" y="46"/>
                                <a:pt x="35" y="57"/>
                                <a:pt x="35" y="68"/>
                              </a:cubicBezTo>
                              <a:lnTo>
                                <a:pt x="35" y="142"/>
                              </a:lnTo>
                              <a:cubicBezTo>
                                <a:pt x="35" y="145"/>
                                <a:pt x="35" y="147"/>
                                <a:pt x="35" y="148"/>
                              </a:cubicBezTo>
                              <a:cubicBezTo>
                                <a:pt x="34" y="150"/>
                                <a:pt x="33" y="151"/>
                                <a:pt x="30" y="151"/>
                              </a:cubicBezTo>
                              <a:lnTo>
                                <a:pt x="24" y="151"/>
                              </a:lnTo>
                              <a:cubicBezTo>
                                <a:pt x="22" y="151"/>
                                <a:pt x="20" y="150"/>
                                <a:pt x="20" y="148"/>
                              </a:cubicBezTo>
                              <a:cubicBezTo>
                                <a:pt x="19" y="148"/>
                                <a:pt x="19" y="146"/>
                                <a:pt x="19" y="142"/>
                              </a:cubicBezTo>
                              <a:lnTo>
                                <a:pt x="19" y="23"/>
                              </a:lnTo>
                              <a:cubicBezTo>
                                <a:pt x="19" y="18"/>
                                <a:pt x="17" y="16"/>
                                <a:pt x="12" y="16"/>
                              </a:cubicBezTo>
                              <a:lnTo>
                                <a:pt x="4" y="16"/>
                              </a:lnTo>
                              <a:cubicBezTo>
                                <a:pt x="1" y="16"/>
                                <a:pt x="0" y="14"/>
                                <a:pt x="0" y="11"/>
                              </a:cubicBezTo>
                              <a:lnTo>
                                <a:pt x="0" y="7"/>
                              </a:lnTo>
                              <a:cubicBezTo>
                                <a:pt x="0" y="3"/>
                                <a:pt x="1" y="1"/>
                                <a:pt x="5" y="1"/>
                              </a:cubicBezTo>
                              <a:lnTo>
                                <a:pt x="28" y="1"/>
                              </a:lnTo>
                              <a:cubicBezTo>
                                <a:pt x="33" y="1"/>
                                <a:pt x="36" y="4"/>
                                <a:pt x="36" y="11"/>
                              </a:cubicBezTo>
                              <a:lnTo>
                                <a:pt x="36" y="30"/>
                              </a:lnTo>
                              <a:cubicBezTo>
                                <a:pt x="47" y="10"/>
                                <a:pt x="61" y="0"/>
                                <a:pt x="78" y="0"/>
                              </a:cubicBezTo>
                              <a:cubicBezTo>
                                <a:pt x="90" y="0"/>
                                <a:pt x="99" y="4"/>
                                <a:pt x="106" y="12"/>
                              </a:cubicBezTo>
                              <a:cubicBezTo>
                                <a:pt x="112" y="19"/>
                                <a:pt x="116" y="29"/>
                                <a:pt x="116" y="41"/>
                              </a:cubicBezTo>
                              <a:lnTo>
                                <a:pt x="116" y="1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2100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2" name="Freeform 109"/>
                      <wps:cNvSpPr>
                        <a:spLocks/>
                      </wps:cNvSpPr>
                      <wps:spPr bwMode="auto">
                        <a:xfrm>
                          <a:off x="701" y="327"/>
                          <a:ext cx="11" cy="35"/>
                        </a:xfrm>
                        <a:custGeom>
                          <a:avLst/>
                          <a:gdLst>
                            <a:gd name="T0" fmla="*/ 0 w 59"/>
                            <a:gd name="T1" fmla="*/ 1 h 183"/>
                            <a:gd name="T2" fmla="*/ 0 w 59"/>
                            <a:gd name="T3" fmla="*/ 1 h 183"/>
                            <a:gd name="T4" fmla="*/ 0 w 59"/>
                            <a:gd name="T5" fmla="*/ 1 h 183"/>
                            <a:gd name="T6" fmla="*/ 0 w 59"/>
                            <a:gd name="T7" fmla="*/ 1 h 183"/>
                            <a:gd name="T8" fmla="*/ 0 w 59"/>
                            <a:gd name="T9" fmla="*/ 1 h 183"/>
                            <a:gd name="T10" fmla="*/ 0 w 59"/>
                            <a:gd name="T11" fmla="*/ 0 h 183"/>
                            <a:gd name="T12" fmla="*/ 0 w 59"/>
                            <a:gd name="T13" fmla="*/ 0 h 183"/>
                            <a:gd name="T14" fmla="*/ 0 w 59"/>
                            <a:gd name="T15" fmla="*/ 0 h 183"/>
                            <a:gd name="T16" fmla="*/ 0 w 59"/>
                            <a:gd name="T17" fmla="*/ 0 h 183"/>
                            <a:gd name="T18" fmla="*/ 0 w 59"/>
                            <a:gd name="T19" fmla="*/ 0 h 183"/>
                            <a:gd name="T20" fmla="*/ 0 w 59"/>
                            <a:gd name="T21" fmla="*/ 0 h 183"/>
                            <a:gd name="T22" fmla="*/ 0 w 59"/>
                            <a:gd name="T23" fmla="*/ 0 h 183"/>
                            <a:gd name="T24" fmla="*/ 0 w 59"/>
                            <a:gd name="T25" fmla="*/ 0 h 183"/>
                            <a:gd name="T26" fmla="*/ 0 w 59"/>
                            <a:gd name="T27" fmla="*/ 0 h 183"/>
                            <a:gd name="T28" fmla="*/ 0 w 59"/>
                            <a:gd name="T29" fmla="*/ 0 h 183"/>
                            <a:gd name="T30" fmla="*/ 0 w 59"/>
                            <a:gd name="T31" fmla="*/ 0 h 183"/>
                            <a:gd name="T32" fmla="*/ 0 w 59"/>
                            <a:gd name="T33" fmla="*/ 1 h 183"/>
                            <a:gd name="T34" fmla="*/ 0 w 59"/>
                            <a:gd name="T35" fmla="*/ 1 h 183"/>
                            <a:gd name="T36" fmla="*/ 0 w 59"/>
                            <a:gd name="T37" fmla="*/ 1 h 183"/>
                            <a:gd name="T38" fmla="*/ 0 w 59"/>
                            <a:gd name="T39" fmla="*/ 1 h 183"/>
                            <a:gd name="T40" fmla="*/ 0 w 59"/>
                            <a:gd name="T41" fmla="*/ 1 h 183"/>
                            <a:gd name="T42" fmla="*/ 0 w 59"/>
                            <a:gd name="T43" fmla="*/ 1 h 183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w 59"/>
                            <a:gd name="T67" fmla="*/ 0 h 183"/>
                            <a:gd name="T68" fmla="*/ 59 w 59"/>
                            <a:gd name="T69" fmla="*/ 183 h 183"/>
                          </a:gdLst>
                          <a:ahLst/>
                          <a:cxnLst>
                            <a:cxn ang="T44">
                              <a:pos x="T0" y="T1"/>
                            </a:cxn>
                            <a:cxn ang="T45">
                              <a:pos x="T2" y="T3"/>
                            </a:cxn>
                            <a:cxn ang="T46">
                              <a:pos x="T4" y="T5"/>
                            </a:cxn>
                            <a:cxn ang="T47">
                              <a:pos x="T6" y="T7"/>
                            </a:cxn>
                            <a:cxn ang="T48">
                              <a:pos x="T8" y="T9"/>
                            </a:cxn>
                            <a:cxn ang="T49">
                              <a:pos x="T10" y="T11"/>
                            </a:cxn>
                            <a:cxn ang="T50">
                              <a:pos x="T12" y="T13"/>
                            </a:cxn>
                            <a:cxn ang="T51">
                              <a:pos x="T14" y="T15"/>
                            </a:cxn>
                            <a:cxn ang="T52">
                              <a:pos x="T16" y="T17"/>
                            </a:cxn>
                            <a:cxn ang="T53">
                              <a:pos x="T18" y="T19"/>
                            </a:cxn>
                            <a:cxn ang="T54">
                              <a:pos x="T20" y="T21"/>
                            </a:cxn>
                            <a:cxn ang="T55">
                              <a:pos x="T22" y="T23"/>
                            </a:cxn>
                            <a:cxn ang="T56">
                              <a:pos x="T24" y="T25"/>
                            </a:cxn>
                            <a:cxn ang="T57">
                              <a:pos x="T26" y="T27"/>
                            </a:cxn>
                            <a:cxn ang="T58">
                              <a:pos x="T28" y="T29"/>
                            </a:cxn>
                            <a:cxn ang="T59">
                              <a:pos x="T30" y="T31"/>
                            </a:cxn>
                            <a:cxn ang="T60">
                              <a:pos x="T32" y="T33"/>
                            </a:cxn>
                            <a:cxn ang="T61">
                              <a:pos x="T34" y="T35"/>
                            </a:cxn>
                            <a:cxn ang="T62">
                              <a:pos x="T36" y="T37"/>
                            </a:cxn>
                            <a:cxn ang="T63">
                              <a:pos x="T38" y="T39"/>
                            </a:cxn>
                            <a:cxn ang="T64">
                              <a:pos x="T40" y="T41"/>
                            </a:cxn>
                            <a:cxn ang="T65">
                              <a:pos x="T42" y="T43"/>
                            </a:cxn>
                          </a:cxnLst>
                          <a:rect l="T66" t="T67" r="T68" b="T69"/>
                          <a:pathLst>
                            <a:path w="59" h="183">
                              <a:moveTo>
                                <a:pt x="59" y="180"/>
                              </a:moveTo>
                              <a:cubicBezTo>
                                <a:pt x="59" y="182"/>
                                <a:pt x="57" y="183"/>
                                <a:pt x="54" y="183"/>
                              </a:cubicBezTo>
                              <a:lnTo>
                                <a:pt x="37" y="183"/>
                              </a:lnTo>
                              <a:cubicBezTo>
                                <a:pt x="32" y="183"/>
                                <a:pt x="28" y="182"/>
                                <a:pt x="27" y="181"/>
                              </a:cubicBezTo>
                              <a:cubicBezTo>
                                <a:pt x="26" y="180"/>
                                <a:pt x="25" y="176"/>
                                <a:pt x="25" y="170"/>
                              </a:cubicBezTo>
                              <a:lnTo>
                                <a:pt x="25" y="23"/>
                              </a:lnTo>
                              <a:cubicBezTo>
                                <a:pt x="25" y="19"/>
                                <a:pt x="25" y="17"/>
                                <a:pt x="24" y="16"/>
                              </a:cubicBezTo>
                              <a:cubicBezTo>
                                <a:pt x="23" y="15"/>
                                <a:pt x="21" y="15"/>
                                <a:pt x="17" y="15"/>
                              </a:cubicBezTo>
                              <a:lnTo>
                                <a:pt x="6" y="15"/>
                              </a:lnTo>
                              <a:cubicBezTo>
                                <a:pt x="2" y="15"/>
                                <a:pt x="0" y="14"/>
                                <a:pt x="0" y="11"/>
                              </a:cubicBezTo>
                              <a:lnTo>
                                <a:pt x="0" y="5"/>
                              </a:lnTo>
                              <a:cubicBezTo>
                                <a:pt x="0" y="3"/>
                                <a:pt x="0" y="2"/>
                                <a:pt x="1" y="1"/>
                              </a:cubicBezTo>
                              <a:cubicBezTo>
                                <a:pt x="2" y="0"/>
                                <a:pt x="3" y="0"/>
                                <a:pt x="5" y="0"/>
                              </a:cubicBezTo>
                              <a:lnTo>
                                <a:pt x="31" y="0"/>
                              </a:lnTo>
                              <a:cubicBezTo>
                                <a:pt x="35" y="0"/>
                                <a:pt x="38" y="1"/>
                                <a:pt x="40" y="2"/>
                              </a:cubicBezTo>
                              <a:cubicBezTo>
                                <a:pt x="41" y="4"/>
                                <a:pt x="42" y="7"/>
                                <a:pt x="42" y="11"/>
                              </a:cubicBezTo>
                              <a:lnTo>
                                <a:pt x="42" y="161"/>
                              </a:lnTo>
                              <a:cubicBezTo>
                                <a:pt x="42" y="164"/>
                                <a:pt x="42" y="166"/>
                                <a:pt x="43" y="167"/>
                              </a:cubicBezTo>
                              <a:cubicBezTo>
                                <a:pt x="44" y="168"/>
                                <a:pt x="46" y="168"/>
                                <a:pt x="49" y="168"/>
                              </a:cubicBezTo>
                              <a:lnTo>
                                <a:pt x="54" y="168"/>
                              </a:lnTo>
                              <a:cubicBezTo>
                                <a:pt x="57" y="168"/>
                                <a:pt x="59" y="169"/>
                                <a:pt x="59" y="171"/>
                              </a:cubicBezTo>
                              <a:lnTo>
                                <a:pt x="59" y="1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8978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3" name="Freeform 110"/>
                      <wps:cNvSpPr>
                        <a:spLocks noEditPoints="1"/>
                      </wps:cNvSpPr>
                      <wps:spPr bwMode="auto">
                        <a:xfrm>
                          <a:off x="1111" y="372"/>
                          <a:ext cx="15" cy="21"/>
                        </a:xfrm>
                        <a:custGeom>
                          <a:avLst/>
                          <a:gdLst>
                            <a:gd name="T0" fmla="*/ 1 w 77"/>
                            <a:gd name="T1" fmla="*/ 1 h 108"/>
                            <a:gd name="T2" fmla="*/ 1 w 77"/>
                            <a:gd name="T3" fmla="*/ 1 h 108"/>
                            <a:gd name="T4" fmla="*/ 1 w 77"/>
                            <a:gd name="T5" fmla="*/ 1 h 108"/>
                            <a:gd name="T6" fmla="*/ 1 w 77"/>
                            <a:gd name="T7" fmla="*/ 1 h 108"/>
                            <a:gd name="T8" fmla="*/ 1 w 77"/>
                            <a:gd name="T9" fmla="*/ 1 h 108"/>
                            <a:gd name="T10" fmla="*/ 1 w 77"/>
                            <a:gd name="T11" fmla="*/ 0 h 108"/>
                            <a:gd name="T12" fmla="*/ 0 w 77"/>
                            <a:gd name="T13" fmla="*/ 0 h 108"/>
                            <a:gd name="T14" fmla="*/ 0 w 77"/>
                            <a:gd name="T15" fmla="*/ 0 h 108"/>
                            <a:gd name="T16" fmla="*/ 0 w 77"/>
                            <a:gd name="T17" fmla="*/ 0 h 108"/>
                            <a:gd name="T18" fmla="*/ 0 w 77"/>
                            <a:gd name="T19" fmla="*/ 0 h 108"/>
                            <a:gd name="T20" fmla="*/ 0 w 77"/>
                            <a:gd name="T21" fmla="*/ 0 h 108"/>
                            <a:gd name="T22" fmla="*/ 0 w 77"/>
                            <a:gd name="T23" fmla="*/ 0 h 108"/>
                            <a:gd name="T24" fmla="*/ 0 w 77"/>
                            <a:gd name="T25" fmla="*/ 0 h 108"/>
                            <a:gd name="T26" fmla="*/ 0 w 77"/>
                            <a:gd name="T27" fmla="*/ 0 h 108"/>
                            <a:gd name="T28" fmla="*/ 0 w 77"/>
                            <a:gd name="T29" fmla="*/ 0 h 108"/>
                            <a:gd name="T30" fmla="*/ 1 w 77"/>
                            <a:gd name="T31" fmla="*/ 0 h 108"/>
                            <a:gd name="T32" fmla="*/ 1 w 77"/>
                            <a:gd name="T33" fmla="*/ 0 h 108"/>
                            <a:gd name="T34" fmla="*/ 1 w 77"/>
                            <a:gd name="T35" fmla="*/ 1 h 108"/>
                            <a:gd name="T36" fmla="*/ 0 w 77"/>
                            <a:gd name="T37" fmla="*/ 1 h 108"/>
                            <a:gd name="T38" fmla="*/ 0 w 77"/>
                            <a:gd name="T39" fmla="*/ 1 h 108"/>
                            <a:gd name="T40" fmla="*/ 0 w 77"/>
                            <a:gd name="T41" fmla="*/ 1 h 108"/>
                            <a:gd name="T42" fmla="*/ 0 w 77"/>
                            <a:gd name="T43" fmla="*/ 1 h 108"/>
                            <a:gd name="T44" fmla="*/ 0 w 77"/>
                            <a:gd name="T45" fmla="*/ 1 h 108"/>
                            <a:gd name="T46" fmla="*/ 0 w 77"/>
                            <a:gd name="T47" fmla="*/ 0 h 108"/>
                            <a:gd name="T48" fmla="*/ 0 w 77"/>
                            <a:gd name="T49" fmla="*/ 0 h 108"/>
                            <a:gd name="T50" fmla="*/ 0 w 77"/>
                            <a:gd name="T51" fmla="*/ 0 h 108"/>
                            <a:gd name="T52" fmla="*/ 0 w 77"/>
                            <a:gd name="T53" fmla="*/ 0 h 108"/>
                            <a:gd name="T54" fmla="*/ 0 w 77"/>
                            <a:gd name="T55" fmla="*/ 0 h 108"/>
                            <a:gd name="T56" fmla="*/ 0 w 77"/>
                            <a:gd name="T57" fmla="*/ 1 h 10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77"/>
                            <a:gd name="T88" fmla="*/ 0 h 108"/>
                            <a:gd name="T89" fmla="*/ 77 w 77"/>
                            <a:gd name="T90" fmla="*/ 108 h 10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77" h="108">
                              <a:moveTo>
                                <a:pt x="77" y="103"/>
                              </a:moveTo>
                              <a:cubicBezTo>
                                <a:pt x="77" y="106"/>
                                <a:pt x="75" y="108"/>
                                <a:pt x="73" y="108"/>
                              </a:cubicBezTo>
                              <a:lnTo>
                                <a:pt x="68" y="108"/>
                              </a:lnTo>
                              <a:cubicBezTo>
                                <a:pt x="67" y="108"/>
                                <a:pt x="66" y="107"/>
                                <a:pt x="65" y="107"/>
                              </a:cubicBezTo>
                              <a:cubicBezTo>
                                <a:pt x="65" y="106"/>
                                <a:pt x="65" y="105"/>
                                <a:pt x="65" y="103"/>
                              </a:cubicBezTo>
                              <a:lnTo>
                                <a:pt x="65" y="18"/>
                              </a:lnTo>
                              <a:cubicBezTo>
                                <a:pt x="65" y="15"/>
                                <a:pt x="64" y="13"/>
                                <a:pt x="63" y="12"/>
                              </a:cubicBezTo>
                              <a:cubicBezTo>
                                <a:pt x="62" y="12"/>
                                <a:pt x="60" y="11"/>
                                <a:pt x="57" y="11"/>
                              </a:cubicBezTo>
                              <a:lnTo>
                                <a:pt x="2" y="11"/>
                              </a:lnTo>
                              <a:cubicBezTo>
                                <a:pt x="1" y="11"/>
                                <a:pt x="0" y="10"/>
                                <a:pt x="0" y="8"/>
                              </a:cubicBezTo>
                              <a:lnTo>
                                <a:pt x="0" y="4"/>
                              </a:lnTo>
                              <a:cubicBezTo>
                                <a:pt x="0" y="2"/>
                                <a:pt x="1" y="1"/>
                                <a:pt x="5" y="1"/>
                              </a:cubicBezTo>
                              <a:cubicBezTo>
                                <a:pt x="7" y="0"/>
                                <a:pt x="11" y="0"/>
                                <a:pt x="15" y="0"/>
                              </a:cubicBezTo>
                              <a:cubicBezTo>
                                <a:pt x="21" y="1"/>
                                <a:pt x="23" y="1"/>
                                <a:pt x="22" y="1"/>
                              </a:cubicBezTo>
                              <a:lnTo>
                                <a:pt x="63" y="1"/>
                              </a:lnTo>
                              <a:cubicBezTo>
                                <a:pt x="68" y="1"/>
                                <a:pt x="71" y="1"/>
                                <a:pt x="73" y="3"/>
                              </a:cubicBezTo>
                              <a:cubicBezTo>
                                <a:pt x="75" y="5"/>
                                <a:pt x="77" y="8"/>
                                <a:pt x="77" y="13"/>
                              </a:cubicBezTo>
                              <a:lnTo>
                                <a:pt x="77" y="103"/>
                              </a:lnTo>
                              <a:close/>
                              <a:moveTo>
                                <a:pt x="14" y="102"/>
                              </a:moveTo>
                              <a:cubicBezTo>
                                <a:pt x="14" y="104"/>
                                <a:pt x="14" y="106"/>
                                <a:pt x="13" y="107"/>
                              </a:cubicBezTo>
                              <a:cubicBezTo>
                                <a:pt x="12" y="107"/>
                                <a:pt x="11" y="108"/>
                                <a:pt x="8" y="108"/>
                              </a:cubicBezTo>
                              <a:cubicBezTo>
                                <a:pt x="6" y="108"/>
                                <a:pt x="4" y="107"/>
                                <a:pt x="3" y="107"/>
                              </a:cubicBezTo>
                              <a:cubicBezTo>
                                <a:pt x="3" y="106"/>
                                <a:pt x="2" y="105"/>
                                <a:pt x="2" y="103"/>
                              </a:cubicBezTo>
                              <a:lnTo>
                                <a:pt x="2" y="41"/>
                              </a:lnTo>
                              <a:cubicBezTo>
                                <a:pt x="2" y="39"/>
                                <a:pt x="3" y="38"/>
                                <a:pt x="4" y="38"/>
                              </a:cubicBezTo>
                              <a:cubicBezTo>
                                <a:pt x="5" y="37"/>
                                <a:pt x="6" y="37"/>
                                <a:pt x="8" y="37"/>
                              </a:cubicBezTo>
                              <a:cubicBezTo>
                                <a:pt x="11" y="37"/>
                                <a:pt x="12" y="37"/>
                                <a:pt x="13" y="38"/>
                              </a:cubicBezTo>
                              <a:cubicBezTo>
                                <a:pt x="14" y="38"/>
                                <a:pt x="14" y="39"/>
                                <a:pt x="14" y="42"/>
                              </a:cubicBezTo>
                              <a:lnTo>
                                <a:pt x="14" y="1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7BB1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" name="Freeform 111"/>
                      <wps:cNvSpPr>
                        <a:spLocks/>
                      </wps:cNvSpPr>
                      <wps:spPr bwMode="auto">
                        <a:xfrm>
                          <a:off x="1091" y="372"/>
                          <a:ext cx="15" cy="21"/>
                        </a:xfrm>
                        <a:custGeom>
                          <a:avLst/>
                          <a:gdLst>
                            <a:gd name="T0" fmla="*/ 1 w 77"/>
                            <a:gd name="T1" fmla="*/ 0 h 111"/>
                            <a:gd name="T2" fmla="*/ 0 w 77"/>
                            <a:gd name="T3" fmla="*/ 0 h 111"/>
                            <a:gd name="T4" fmla="*/ 1 w 77"/>
                            <a:gd name="T5" fmla="*/ 1 h 111"/>
                            <a:gd name="T6" fmla="*/ 1 w 77"/>
                            <a:gd name="T7" fmla="*/ 1 h 111"/>
                            <a:gd name="T8" fmla="*/ 1 w 77"/>
                            <a:gd name="T9" fmla="*/ 1 h 111"/>
                            <a:gd name="T10" fmla="*/ 1 w 77"/>
                            <a:gd name="T11" fmla="*/ 1 h 111"/>
                            <a:gd name="T12" fmla="*/ 1 w 77"/>
                            <a:gd name="T13" fmla="*/ 1 h 111"/>
                            <a:gd name="T14" fmla="*/ 0 w 77"/>
                            <a:gd name="T15" fmla="*/ 0 h 111"/>
                            <a:gd name="T16" fmla="*/ 0 w 77"/>
                            <a:gd name="T17" fmla="*/ 0 h 111"/>
                            <a:gd name="T18" fmla="*/ 0 w 77"/>
                            <a:gd name="T19" fmla="*/ 1 h 111"/>
                            <a:gd name="T20" fmla="*/ 0 w 77"/>
                            <a:gd name="T21" fmla="*/ 1 h 111"/>
                            <a:gd name="T22" fmla="*/ 0 w 77"/>
                            <a:gd name="T23" fmla="*/ 1 h 111"/>
                            <a:gd name="T24" fmla="*/ 0 w 77"/>
                            <a:gd name="T25" fmla="*/ 1 h 111"/>
                            <a:gd name="T26" fmla="*/ 0 w 77"/>
                            <a:gd name="T27" fmla="*/ 1 h 111"/>
                            <a:gd name="T28" fmla="*/ 0 w 77"/>
                            <a:gd name="T29" fmla="*/ 1 h 111"/>
                            <a:gd name="T30" fmla="*/ 0 w 77"/>
                            <a:gd name="T31" fmla="*/ 1 h 111"/>
                            <a:gd name="T32" fmla="*/ 0 w 77"/>
                            <a:gd name="T33" fmla="*/ 1 h 111"/>
                            <a:gd name="T34" fmla="*/ 0 w 77"/>
                            <a:gd name="T35" fmla="*/ 0 h 111"/>
                            <a:gd name="T36" fmla="*/ 0 w 77"/>
                            <a:gd name="T37" fmla="*/ 0 h 111"/>
                            <a:gd name="T38" fmla="*/ 0 w 77"/>
                            <a:gd name="T39" fmla="*/ 0 h 111"/>
                            <a:gd name="T40" fmla="*/ 0 w 77"/>
                            <a:gd name="T41" fmla="*/ 0 h 111"/>
                            <a:gd name="T42" fmla="*/ 0 w 77"/>
                            <a:gd name="T43" fmla="*/ 0 h 111"/>
                            <a:gd name="T44" fmla="*/ 0 w 77"/>
                            <a:gd name="T45" fmla="*/ 0 h 111"/>
                            <a:gd name="T46" fmla="*/ 0 w 77"/>
                            <a:gd name="T47" fmla="*/ 0 h 111"/>
                            <a:gd name="T48" fmla="*/ 0 w 77"/>
                            <a:gd name="T49" fmla="*/ 0 h 111"/>
                            <a:gd name="T50" fmla="*/ 0 w 77"/>
                            <a:gd name="T51" fmla="*/ 0 h 111"/>
                            <a:gd name="T52" fmla="*/ 1 w 77"/>
                            <a:gd name="T53" fmla="*/ 0 h 111"/>
                            <a:gd name="T54" fmla="*/ 1 w 77"/>
                            <a:gd name="T55" fmla="*/ 0 h 111"/>
                            <a:gd name="T56" fmla="*/ 0 w 77"/>
                            <a:gd name="T57" fmla="*/ 0 h 111"/>
                            <a:gd name="T58" fmla="*/ 0 w 77"/>
                            <a:gd name="T59" fmla="*/ 0 h 111"/>
                            <a:gd name="T60" fmla="*/ 0 w 77"/>
                            <a:gd name="T61" fmla="*/ 0 h 111"/>
                            <a:gd name="T62" fmla="*/ 0 w 77"/>
                            <a:gd name="T63" fmla="*/ 0 h 111"/>
                            <a:gd name="T64" fmla="*/ 0 w 77"/>
                            <a:gd name="T65" fmla="*/ 0 h 111"/>
                            <a:gd name="T66" fmla="*/ 0 w 77"/>
                            <a:gd name="T67" fmla="*/ 0 h 111"/>
                            <a:gd name="T68" fmla="*/ 1 w 77"/>
                            <a:gd name="T69" fmla="*/ 0 h 111"/>
                            <a:gd name="T70" fmla="*/ 1 w 77"/>
                            <a:gd name="T71" fmla="*/ 0 h 111"/>
                            <a:gd name="T72" fmla="*/ 1 w 77"/>
                            <a:gd name="T73" fmla="*/ 0 h 111"/>
                            <a:gd name="T74" fmla="*/ 1 w 77"/>
                            <a:gd name="T75" fmla="*/ 0 h 111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w 77"/>
                            <a:gd name="T115" fmla="*/ 0 h 111"/>
                            <a:gd name="T116" fmla="*/ 77 w 77"/>
                            <a:gd name="T117" fmla="*/ 111 h 111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T114" t="T115" r="T116" b="T117"/>
                          <a:pathLst>
                            <a:path w="77" h="111">
                              <a:moveTo>
                                <a:pt x="77" y="35"/>
                              </a:moveTo>
                              <a:cubicBezTo>
                                <a:pt x="77" y="47"/>
                                <a:pt x="68" y="57"/>
                                <a:pt x="50" y="63"/>
                              </a:cubicBezTo>
                              <a:lnTo>
                                <a:pt x="73" y="101"/>
                              </a:lnTo>
                              <a:cubicBezTo>
                                <a:pt x="75" y="104"/>
                                <a:pt x="75" y="105"/>
                                <a:pt x="75" y="106"/>
                              </a:cubicBezTo>
                              <a:cubicBezTo>
                                <a:pt x="75" y="108"/>
                                <a:pt x="75" y="109"/>
                                <a:pt x="74" y="110"/>
                              </a:cubicBezTo>
                              <a:cubicBezTo>
                                <a:pt x="73" y="111"/>
                                <a:pt x="71" y="111"/>
                                <a:pt x="70" y="111"/>
                              </a:cubicBezTo>
                              <a:cubicBezTo>
                                <a:pt x="68" y="111"/>
                                <a:pt x="67" y="110"/>
                                <a:pt x="66" y="108"/>
                              </a:cubicBezTo>
                              <a:lnTo>
                                <a:pt x="26" y="43"/>
                              </a:lnTo>
                              <a:cubicBezTo>
                                <a:pt x="17" y="48"/>
                                <a:pt x="12" y="55"/>
                                <a:pt x="12" y="65"/>
                              </a:cubicBezTo>
                              <a:lnTo>
                                <a:pt x="12" y="96"/>
                              </a:lnTo>
                              <a:cubicBezTo>
                                <a:pt x="12" y="98"/>
                                <a:pt x="13" y="99"/>
                                <a:pt x="15" y="99"/>
                              </a:cubicBezTo>
                              <a:lnTo>
                                <a:pt x="24" y="99"/>
                              </a:lnTo>
                              <a:cubicBezTo>
                                <a:pt x="27" y="99"/>
                                <a:pt x="28" y="100"/>
                                <a:pt x="28" y="102"/>
                              </a:cubicBezTo>
                              <a:lnTo>
                                <a:pt x="28" y="106"/>
                              </a:lnTo>
                              <a:cubicBezTo>
                                <a:pt x="28" y="108"/>
                                <a:pt x="26" y="110"/>
                                <a:pt x="24" y="110"/>
                              </a:cubicBezTo>
                              <a:lnTo>
                                <a:pt x="6" y="110"/>
                              </a:lnTo>
                              <a:cubicBezTo>
                                <a:pt x="2" y="110"/>
                                <a:pt x="0" y="108"/>
                                <a:pt x="0" y="106"/>
                              </a:cubicBezTo>
                              <a:lnTo>
                                <a:pt x="0" y="66"/>
                              </a:lnTo>
                              <a:cubicBezTo>
                                <a:pt x="0" y="52"/>
                                <a:pt x="7" y="42"/>
                                <a:pt x="21" y="35"/>
                              </a:cubicBezTo>
                              <a:lnTo>
                                <a:pt x="5" y="9"/>
                              </a:lnTo>
                              <a:cubicBezTo>
                                <a:pt x="4" y="7"/>
                                <a:pt x="3" y="6"/>
                                <a:pt x="3" y="4"/>
                              </a:cubicBezTo>
                              <a:cubicBezTo>
                                <a:pt x="3" y="3"/>
                                <a:pt x="4" y="2"/>
                                <a:pt x="5" y="1"/>
                              </a:cubicBezTo>
                              <a:cubicBezTo>
                                <a:pt x="6" y="0"/>
                                <a:pt x="7" y="0"/>
                                <a:pt x="8" y="0"/>
                              </a:cubicBezTo>
                              <a:cubicBezTo>
                                <a:pt x="10" y="0"/>
                                <a:pt x="12" y="1"/>
                                <a:pt x="13" y="4"/>
                              </a:cubicBezTo>
                              <a:lnTo>
                                <a:pt x="45" y="56"/>
                              </a:lnTo>
                              <a:cubicBezTo>
                                <a:pt x="52" y="53"/>
                                <a:pt x="57" y="50"/>
                                <a:pt x="60" y="47"/>
                              </a:cubicBezTo>
                              <a:cubicBezTo>
                                <a:pt x="63" y="43"/>
                                <a:pt x="65" y="38"/>
                                <a:pt x="65" y="32"/>
                              </a:cubicBezTo>
                              <a:lnTo>
                                <a:pt x="65" y="18"/>
                              </a:lnTo>
                              <a:cubicBezTo>
                                <a:pt x="65" y="16"/>
                                <a:pt x="65" y="14"/>
                                <a:pt x="64" y="14"/>
                              </a:cubicBezTo>
                              <a:cubicBezTo>
                                <a:pt x="63" y="13"/>
                                <a:pt x="62" y="13"/>
                                <a:pt x="60" y="13"/>
                              </a:cubicBezTo>
                              <a:lnTo>
                                <a:pt x="52" y="13"/>
                              </a:lnTo>
                              <a:cubicBezTo>
                                <a:pt x="50" y="13"/>
                                <a:pt x="49" y="12"/>
                                <a:pt x="49" y="11"/>
                              </a:cubicBezTo>
                              <a:lnTo>
                                <a:pt x="49" y="5"/>
                              </a:lnTo>
                              <a:cubicBezTo>
                                <a:pt x="49" y="4"/>
                                <a:pt x="50" y="3"/>
                                <a:pt x="51" y="3"/>
                              </a:cubicBezTo>
                              <a:lnTo>
                                <a:pt x="72" y="3"/>
                              </a:lnTo>
                              <a:cubicBezTo>
                                <a:pt x="73" y="3"/>
                                <a:pt x="74" y="3"/>
                                <a:pt x="75" y="4"/>
                              </a:cubicBezTo>
                              <a:cubicBezTo>
                                <a:pt x="76" y="5"/>
                                <a:pt x="77" y="6"/>
                                <a:pt x="77" y="8"/>
                              </a:cubicBezTo>
                              <a:lnTo>
                                <a:pt x="77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85CCF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5" name="Freeform 112"/>
                      <wps:cNvSpPr>
                        <a:spLocks/>
                      </wps:cNvSpPr>
                      <wps:spPr bwMode="auto">
                        <a:xfrm>
                          <a:off x="1080" y="372"/>
                          <a:ext cx="6" cy="21"/>
                        </a:xfrm>
                        <a:custGeom>
                          <a:avLst/>
                          <a:gdLst>
                            <a:gd name="T0" fmla="*/ 0 w 30"/>
                            <a:gd name="T1" fmla="*/ 1 h 108"/>
                            <a:gd name="T2" fmla="*/ 0 w 30"/>
                            <a:gd name="T3" fmla="*/ 1 h 108"/>
                            <a:gd name="T4" fmla="*/ 0 w 30"/>
                            <a:gd name="T5" fmla="*/ 1 h 108"/>
                            <a:gd name="T6" fmla="*/ 0 w 30"/>
                            <a:gd name="T7" fmla="*/ 1 h 108"/>
                            <a:gd name="T8" fmla="*/ 0 w 30"/>
                            <a:gd name="T9" fmla="*/ 1 h 108"/>
                            <a:gd name="T10" fmla="*/ 0 w 30"/>
                            <a:gd name="T11" fmla="*/ 0 h 108"/>
                            <a:gd name="T12" fmla="*/ 0 w 30"/>
                            <a:gd name="T13" fmla="*/ 0 h 108"/>
                            <a:gd name="T14" fmla="*/ 0 w 30"/>
                            <a:gd name="T15" fmla="*/ 0 h 108"/>
                            <a:gd name="T16" fmla="*/ 0 w 30"/>
                            <a:gd name="T17" fmla="*/ 0 h 108"/>
                            <a:gd name="T18" fmla="*/ 0 w 30"/>
                            <a:gd name="T19" fmla="*/ 0 h 108"/>
                            <a:gd name="T20" fmla="*/ 0 w 30"/>
                            <a:gd name="T21" fmla="*/ 0 h 108"/>
                            <a:gd name="T22" fmla="*/ 0 w 30"/>
                            <a:gd name="T23" fmla="*/ 0 h 108"/>
                            <a:gd name="T24" fmla="*/ 0 w 30"/>
                            <a:gd name="T25" fmla="*/ 0 h 108"/>
                            <a:gd name="T26" fmla="*/ 0 w 30"/>
                            <a:gd name="T27" fmla="*/ 0 h 108"/>
                            <a:gd name="T28" fmla="*/ 0 w 30"/>
                            <a:gd name="T29" fmla="*/ 0 h 108"/>
                            <a:gd name="T30" fmla="*/ 0 w 30"/>
                            <a:gd name="T31" fmla="*/ 0 h 108"/>
                            <a:gd name="T32" fmla="*/ 0 w 30"/>
                            <a:gd name="T33" fmla="*/ 1 h 108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30"/>
                            <a:gd name="T52" fmla="*/ 0 h 108"/>
                            <a:gd name="T53" fmla="*/ 30 w 30"/>
                            <a:gd name="T54" fmla="*/ 108 h 108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30" h="108">
                              <a:moveTo>
                                <a:pt x="30" y="101"/>
                              </a:moveTo>
                              <a:cubicBezTo>
                                <a:pt x="30" y="104"/>
                                <a:pt x="30" y="106"/>
                                <a:pt x="29" y="106"/>
                              </a:cubicBezTo>
                              <a:cubicBezTo>
                                <a:pt x="28" y="107"/>
                                <a:pt x="27" y="108"/>
                                <a:pt x="24" y="108"/>
                              </a:cubicBezTo>
                              <a:cubicBezTo>
                                <a:pt x="22" y="108"/>
                                <a:pt x="20" y="107"/>
                                <a:pt x="20" y="107"/>
                              </a:cubicBezTo>
                              <a:cubicBezTo>
                                <a:pt x="19" y="107"/>
                                <a:pt x="18" y="105"/>
                                <a:pt x="18" y="103"/>
                              </a:cubicBezTo>
                              <a:lnTo>
                                <a:pt x="18" y="16"/>
                              </a:lnTo>
                              <a:cubicBezTo>
                                <a:pt x="18" y="14"/>
                                <a:pt x="18" y="12"/>
                                <a:pt x="17" y="12"/>
                              </a:cubicBezTo>
                              <a:cubicBezTo>
                                <a:pt x="16" y="11"/>
                                <a:pt x="15" y="11"/>
                                <a:pt x="12" y="11"/>
                              </a:cubicBezTo>
                              <a:lnTo>
                                <a:pt x="5" y="11"/>
                              </a:lnTo>
                              <a:cubicBezTo>
                                <a:pt x="2" y="11"/>
                                <a:pt x="0" y="10"/>
                                <a:pt x="0" y="7"/>
                              </a:cubicBezTo>
                              <a:lnTo>
                                <a:pt x="0" y="4"/>
                              </a:lnTo>
                              <a:cubicBezTo>
                                <a:pt x="0" y="2"/>
                                <a:pt x="2" y="1"/>
                                <a:pt x="6" y="0"/>
                              </a:cubicBezTo>
                              <a:cubicBezTo>
                                <a:pt x="8" y="0"/>
                                <a:pt x="12" y="0"/>
                                <a:pt x="17" y="0"/>
                              </a:cubicBezTo>
                              <a:cubicBezTo>
                                <a:pt x="23" y="1"/>
                                <a:pt x="26" y="1"/>
                                <a:pt x="25" y="1"/>
                              </a:cubicBezTo>
                              <a:cubicBezTo>
                                <a:pt x="27" y="1"/>
                                <a:pt x="28" y="1"/>
                                <a:pt x="29" y="2"/>
                              </a:cubicBezTo>
                              <a:cubicBezTo>
                                <a:pt x="30" y="2"/>
                                <a:pt x="30" y="4"/>
                                <a:pt x="30" y="6"/>
                              </a:cubicBezTo>
                              <a:lnTo>
                                <a:pt x="30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58777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6" name="Freeform 113"/>
                      <wps:cNvSpPr>
                        <a:spLocks/>
                      </wps:cNvSpPr>
                      <wps:spPr bwMode="auto">
                        <a:xfrm>
                          <a:off x="1069" y="372"/>
                          <a:ext cx="7" cy="21"/>
                        </a:xfrm>
                        <a:custGeom>
                          <a:avLst/>
                          <a:gdLst>
                            <a:gd name="T0" fmla="*/ 0 w 38"/>
                            <a:gd name="T1" fmla="*/ 0 h 108"/>
                            <a:gd name="T2" fmla="*/ 0 w 38"/>
                            <a:gd name="T3" fmla="*/ 1 h 108"/>
                            <a:gd name="T4" fmla="*/ 0 w 38"/>
                            <a:gd name="T5" fmla="*/ 1 h 108"/>
                            <a:gd name="T6" fmla="*/ 0 w 38"/>
                            <a:gd name="T7" fmla="*/ 1 h 108"/>
                            <a:gd name="T8" fmla="*/ 0 w 38"/>
                            <a:gd name="T9" fmla="*/ 1 h 108"/>
                            <a:gd name="T10" fmla="*/ 0 w 38"/>
                            <a:gd name="T11" fmla="*/ 1 h 108"/>
                            <a:gd name="T12" fmla="*/ 0 w 38"/>
                            <a:gd name="T13" fmla="*/ 1 h 108"/>
                            <a:gd name="T14" fmla="*/ 0 w 38"/>
                            <a:gd name="T15" fmla="*/ 1 h 108"/>
                            <a:gd name="T16" fmla="*/ 0 w 38"/>
                            <a:gd name="T17" fmla="*/ 1 h 108"/>
                            <a:gd name="T18" fmla="*/ 0 w 38"/>
                            <a:gd name="T19" fmla="*/ 1 h 108"/>
                            <a:gd name="T20" fmla="*/ 0 w 38"/>
                            <a:gd name="T21" fmla="*/ 1 h 108"/>
                            <a:gd name="T22" fmla="*/ 0 w 38"/>
                            <a:gd name="T23" fmla="*/ 1 h 108"/>
                            <a:gd name="T24" fmla="*/ 0 w 38"/>
                            <a:gd name="T25" fmla="*/ 0 h 108"/>
                            <a:gd name="T26" fmla="*/ 0 w 38"/>
                            <a:gd name="T27" fmla="*/ 0 h 108"/>
                            <a:gd name="T28" fmla="*/ 0 w 38"/>
                            <a:gd name="T29" fmla="*/ 0 h 108"/>
                            <a:gd name="T30" fmla="*/ 0 w 38"/>
                            <a:gd name="T31" fmla="*/ 0 h 108"/>
                            <a:gd name="T32" fmla="*/ 0 w 38"/>
                            <a:gd name="T33" fmla="*/ 0 h 108"/>
                            <a:gd name="T34" fmla="*/ 0 w 38"/>
                            <a:gd name="T35" fmla="*/ 0 h 108"/>
                            <a:gd name="T36" fmla="*/ 0 w 38"/>
                            <a:gd name="T37" fmla="*/ 0 h 108"/>
                            <a:gd name="T38" fmla="*/ 0 w 38"/>
                            <a:gd name="T39" fmla="*/ 0 h 108"/>
                            <a:gd name="T40" fmla="*/ 0 w 38"/>
                            <a:gd name="T41" fmla="*/ 0 h 108"/>
                            <a:gd name="T42" fmla="*/ 0 w 38"/>
                            <a:gd name="T43" fmla="*/ 0 h 108"/>
                            <a:gd name="T44" fmla="*/ 0 w 38"/>
                            <a:gd name="T45" fmla="*/ 0 h 10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w 38"/>
                            <a:gd name="T70" fmla="*/ 0 h 108"/>
                            <a:gd name="T71" fmla="*/ 38 w 38"/>
                            <a:gd name="T72" fmla="*/ 108 h 108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T69" t="T70" r="T71" b="T72"/>
                          <a:pathLst>
                            <a:path w="38" h="108">
                              <a:moveTo>
                                <a:pt x="38" y="12"/>
                              </a:moveTo>
                              <a:lnTo>
                                <a:pt x="37" y="98"/>
                              </a:lnTo>
                              <a:cubicBezTo>
                                <a:pt x="37" y="101"/>
                                <a:pt x="37" y="104"/>
                                <a:pt x="36" y="105"/>
                              </a:cubicBezTo>
                              <a:cubicBezTo>
                                <a:pt x="35" y="107"/>
                                <a:pt x="32" y="108"/>
                                <a:pt x="29" y="108"/>
                              </a:cubicBezTo>
                              <a:lnTo>
                                <a:pt x="3" y="108"/>
                              </a:lnTo>
                              <a:cubicBezTo>
                                <a:pt x="1" y="108"/>
                                <a:pt x="0" y="106"/>
                                <a:pt x="0" y="104"/>
                              </a:cubicBezTo>
                              <a:lnTo>
                                <a:pt x="0" y="101"/>
                              </a:lnTo>
                              <a:cubicBezTo>
                                <a:pt x="0" y="99"/>
                                <a:pt x="0" y="98"/>
                                <a:pt x="1" y="98"/>
                              </a:cubicBezTo>
                              <a:cubicBezTo>
                                <a:pt x="1" y="97"/>
                                <a:pt x="2" y="97"/>
                                <a:pt x="4" y="97"/>
                              </a:cubicBezTo>
                              <a:lnTo>
                                <a:pt x="21" y="97"/>
                              </a:lnTo>
                              <a:cubicBezTo>
                                <a:pt x="23" y="97"/>
                                <a:pt x="24" y="97"/>
                                <a:pt x="25" y="96"/>
                              </a:cubicBezTo>
                              <a:cubicBezTo>
                                <a:pt x="25" y="96"/>
                                <a:pt x="26" y="95"/>
                                <a:pt x="26" y="93"/>
                              </a:cubicBezTo>
                              <a:lnTo>
                                <a:pt x="26" y="16"/>
                              </a:lnTo>
                              <a:cubicBezTo>
                                <a:pt x="26" y="14"/>
                                <a:pt x="26" y="13"/>
                                <a:pt x="25" y="12"/>
                              </a:cubicBezTo>
                              <a:cubicBezTo>
                                <a:pt x="25" y="12"/>
                                <a:pt x="23" y="11"/>
                                <a:pt x="22" y="11"/>
                              </a:cubicBezTo>
                              <a:lnTo>
                                <a:pt x="9" y="11"/>
                              </a:lnTo>
                              <a:cubicBezTo>
                                <a:pt x="7" y="11"/>
                                <a:pt x="5" y="10"/>
                                <a:pt x="5" y="8"/>
                              </a:cubicBezTo>
                              <a:lnTo>
                                <a:pt x="5" y="4"/>
                              </a:lnTo>
                              <a:cubicBezTo>
                                <a:pt x="5" y="2"/>
                                <a:pt x="7" y="1"/>
                                <a:pt x="11" y="0"/>
                              </a:cubicBezTo>
                              <a:cubicBezTo>
                                <a:pt x="14" y="0"/>
                                <a:pt x="17" y="0"/>
                                <a:pt x="22" y="0"/>
                              </a:cubicBezTo>
                              <a:cubicBezTo>
                                <a:pt x="28" y="1"/>
                                <a:pt x="31" y="1"/>
                                <a:pt x="30" y="1"/>
                              </a:cubicBezTo>
                              <a:cubicBezTo>
                                <a:pt x="33" y="1"/>
                                <a:pt x="35" y="2"/>
                                <a:pt x="37" y="4"/>
                              </a:cubicBezTo>
                              <a:cubicBezTo>
                                <a:pt x="37" y="5"/>
                                <a:pt x="38" y="8"/>
                                <a:pt x="38" y="1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87F2B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7" name="Freeform 114"/>
                      <wps:cNvSpPr>
                        <a:spLocks/>
                      </wps:cNvSpPr>
                      <wps:spPr bwMode="auto">
                        <a:xfrm>
                          <a:off x="1060" y="372"/>
                          <a:ext cx="7" cy="8"/>
                        </a:xfrm>
                        <a:custGeom>
                          <a:avLst/>
                          <a:gdLst>
                            <a:gd name="T0" fmla="*/ 0 w 34"/>
                            <a:gd name="T1" fmla="*/ 0 h 43"/>
                            <a:gd name="T2" fmla="*/ 0 w 34"/>
                            <a:gd name="T3" fmla="*/ 0 h 43"/>
                            <a:gd name="T4" fmla="*/ 0 w 34"/>
                            <a:gd name="T5" fmla="*/ 0 h 43"/>
                            <a:gd name="T6" fmla="*/ 0 w 34"/>
                            <a:gd name="T7" fmla="*/ 0 h 43"/>
                            <a:gd name="T8" fmla="*/ 0 w 34"/>
                            <a:gd name="T9" fmla="*/ 0 h 43"/>
                            <a:gd name="T10" fmla="*/ 0 w 34"/>
                            <a:gd name="T11" fmla="*/ 0 h 43"/>
                            <a:gd name="T12" fmla="*/ 0 w 34"/>
                            <a:gd name="T13" fmla="*/ 0 h 43"/>
                            <a:gd name="T14" fmla="*/ 0 w 34"/>
                            <a:gd name="T15" fmla="*/ 0 h 43"/>
                            <a:gd name="T16" fmla="*/ 0 w 34"/>
                            <a:gd name="T17" fmla="*/ 0 h 43"/>
                            <a:gd name="T18" fmla="*/ 0 w 34"/>
                            <a:gd name="T19" fmla="*/ 0 h 43"/>
                            <a:gd name="T20" fmla="*/ 0 w 34"/>
                            <a:gd name="T21" fmla="*/ 0 h 43"/>
                            <a:gd name="T22" fmla="*/ 0 w 34"/>
                            <a:gd name="T23" fmla="*/ 0 h 4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34"/>
                            <a:gd name="T37" fmla="*/ 0 h 43"/>
                            <a:gd name="T38" fmla="*/ 34 w 34"/>
                            <a:gd name="T39" fmla="*/ 43 h 4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34" h="43">
                              <a:moveTo>
                                <a:pt x="34" y="38"/>
                              </a:moveTo>
                              <a:cubicBezTo>
                                <a:pt x="34" y="42"/>
                                <a:pt x="33" y="43"/>
                                <a:pt x="29" y="43"/>
                              </a:cubicBezTo>
                              <a:cubicBezTo>
                                <a:pt x="26" y="43"/>
                                <a:pt x="24" y="42"/>
                                <a:pt x="23" y="40"/>
                              </a:cubicBezTo>
                              <a:cubicBezTo>
                                <a:pt x="23" y="39"/>
                                <a:pt x="23" y="36"/>
                                <a:pt x="23" y="32"/>
                              </a:cubicBezTo>
                              <a:lnTo>
                                <a:pt x="23" y="13"/>
                              </a:lnTo>
                              <a:cubicBezTo>
                                <a:pt x="23" y="11"/>
                                <a:pt x="22" y="10"/>
                                <a:pt x="20" y="10"/>
                              </a:cubicBezTo>
                              <a:lnTo>
                                <a:pt x="5" y="10"/>
                              </a:lnTo>
                              <a:cubicBezTo>
                                <a:pt x="2" y="10"/>
                                <a:pt x="0" y="8"/>
                                <a:pt x="0" y="5"/>
                              </a:cubicBezTo>
                              <a:cubicBezTo>
                                <a:pt x="0" y="2"/>
                                <a:pt x="1" y="0"/>
                                <a:pt x="2" y="0"/>
                              </a:cubicBezTo>
                              <a:cubicBezTo>
                                <a:pt x="3" y="0"/>
                                <a:pt x="11" y="0"/>
                                <a:pt x="25" y="0"/>
                              </a:cubicBezTo>
                              <a:cubicBezTo>
                                <a:pt x="31" y="0"/>
                                <a:pt x="34" y="3"/>
                                <a:pt x="34" y="9"/>
                              </a:cubicBezTo>
                              <a:lnTo>
                                <a:pt x="34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E569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8" name="Freeform 115"/>
                      <wps:cNvSpPr>
                        <a:spLocks/>
                      </wps:cNvSpPr>
                      <wps:spPr bwMode="auto">
                        <a:xfrm>
                          <a:off x="1041" y="372"/>
                          <a:ext cx="18" cy="21"/>
                        </a:xfrm>
                        <a:custGeom>
                          <a:avLst/>
                          <a:gdLst>
                            <a:gd name="T0" fmla="*/ 1 w 91"/>
                            <a:gd name="T1" fmla="*/ 1 h 109"/>
                            <a:gd name="T2" fmla="*/ 1 w 91"/>
                            <a:gd name="T3" fmla="*/ 1 h 109"/>
                            <a:gd name="T4" fmla="*/ 1 w 91"/>
                            <a:gd name="T5" fmla="*/ 1 h 109"/>
                            <a:gd name="T6" fmla="*/ 0 w 91"/>
                            <a:gd name="T7" fmla="*/ 1 h 109"/>
                            <a:gd name="T8" fmla="*/ 0 w 91"/>
                            <a:gd name="T9" fmla="*/ 1 h 109"/>
                            <a:gd name="T10" fmla="*/ 0 w 91"/>
                            <a:gd name="T11" fmla="*/ 1 h 109"/>
                            <a:gd name="T12" fmla="*/ 0 w 91"/>
                            <a:gd name="T13" fmla="*/ 1 h 109"/>
                            <a:gd name="T14" fmla="*/ 0 w 91"/>
                            <a:gd name="T15" fmla="*/ 1 h 109"/>
                            <a:gd name="T16" fmla="*/ 1 w 91"/>
                            <a:gd name="T17" fmla="*/ 1 h 109"/>
                            <a:gd name="T18" fmla="*/ 1 w 91"/>
                            <a:gd name="T19" fmla="*/ 0 h 109"/>
                            <a:gd name="T20" fmla="*/ 0 w 91"/>
                            <a:gd name="T21" fmla="*/ 0 h 109"/>
                            <a:gd name="T22" fmla="*/ 0 w 91"/>
                            <a:gd name="T23" fmla="*/ 0 h 109"/>
                            <a:gd name="T24" fmla="*/ 0 w 91"/>
                            <a:gd name="T25" fmla="*/ 0 h 109"/>
                            <a:gd name="T26" fmla="*/ 0 w 91"/>
                            <a:gd name="T27" fmla="*/ 0 h 109"/>
                            <a:gd name="T28" fmla="*/ 0 w 91"/>
                            <a:gd name="T29" fmla="*/ 0 h 109"/>
                            <a:gd name="T30" fmla="*/ 0 w 91"/>
                            <a:gd name="T31" fmla="*/ 0 h 109"/>
                            <a:gd name="T32" fmla="*/ 0 w 91"/>
                            <a:gd name="T33" fmla="*/ 0 h 109"/>
                            <a:gd name="T34" fmla="*/ 0 w 91"/>
                            <a:gd name="T35" fmla="*/ 0 h 109"/>
                            <a:gd name="T36" fmla="*/ 0 w 91"/>
                            <a:gd name="T37" fmla="*/ 0 h 109"/>
                            <a:gd name="T38" fmla="*/ 1 w 91"/>
                            <a:gd name="T39" fmla="*/ 0 h 109"/>
                            <a:gd name="T40" fmla="*/ 1 w 91"/>
                            <a:gd name="T41" fmla="*/ 0 h 109"/>
                            <a:gd name="T42" fmla="*/ 1 w 91"/>
                            <a:gd name="T43" fmla="*/ 1 h 109"/>
                            <a:gd name="T44" fmla="*/ 1 w 91"/>
                            <a:gd name="T45" fmla="*/ 1 h 109"/>
                            <a:gd name="T46" fmla="*/ 1 w 91"/>
                            <a:gd name="T47" fmla="*/ 1 h 109"/>
                            <a:gd name="T48" fmla="*/ 1 w 91"/>
                            <a:gd name="T49" fmla="*/ 1 h 109"/>
                            <a:gd name="T50" fmla="*/ 1 w 91"/>
                            <a:gd name="T51" fmla="*/ 1 h 109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91"/>
                            <a:gd name="T79" fmla="*/ 0 h 109"/>
                            <a:gd name="T80" fmla="*/ 91 w 91"/>
                            <a:gd name="T81" fmla="*/ 109 h 109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91" h="109">
                              <a:moveTo>
                                <a:pt x="91" y="104"/>
                              </a:moveTo>
                              <a:cubicBezTo>
                                <a:pt x="91" y="106"/>
                                <a:pt x="90" y="107"/>
                                <a:pt x="90" y="108"/>
                              </a:cubicBezTo>
                              <a:cubicBezTo>
                                <a:pt x="89" y="108"/>
                                <a:pt x="88" y="109"/>
                                <a:pt x="85" y="109"/>
                              </a:cubicBezTo>
                              <a:lnTo>
                                <a:pt x="5" y="109"/>
                              </a:lnTo>
                              <a:cubicBezTo>
                                <a:pt x="3" y="109"/>
                                <a:pt x="2" y="108"/>
                                <a:pt x="1" y="108"/>
                              </a:cubicBezTo>
                              <a:cubicBezTo>
                                <a:pt x="0" y="108"/>
                                <a:pt x="0" y="107"/>
                                <a:pt x="0" y="105"/>
                              </a:cubicBezTo>
                              <a:lnTo>
                                <a:pt x="0" y="102"/>
                              </a:lnTo>
                              <a:cubicBezTo>
                                <a:pt x="0" y="99"/>
                                <a:pt x="1" y="98"/>
                                <a:pt x="3" y="98"/>
                              </a:cubicBezTo>
                              <a:lnTo>
                                <a:pt x="64" y="98"/>
                              </a:lnTo>
                              <a:lnTo>
                                <a:pt x="64" y="28"/>
                              </a:lnTo>
                              <a:cubicBezTo>
                                <a:pt x="64" y="22"/>
                                <a:pt x="62" y="17"/>
                                <a:pt x="59" y="15"/>
                              </a:cubicBezTo>
                              <a:cubicBezTo>
                                <a:pt x="57" y="13"/>
                                <a:pt x="52" y="12"/>
                                <a:pt x="45" y="12"/>
                              </a:cubicBezTo>
                              <a:lnTo>
                                <a:pt x="10" y="12"/>
                              </a:lnTo>
                              <a:cubicBezTo>
                                <a:pt x="7" y="12"/>
                                <a:pt x="6" y="12"/>
                                <a:pt x="5" y="12"/>
                              </a:cubicBezTo>
                              <a:cubicBezTo>
                                <a:pt x="4" y="11"/>
                                <a:pt x="4" y="10"/>
                                <a:pt x="4" y="8"/>
                              </a:cubicBezTo>
                              <a:lnTo>
                                <a:pt x="4" y="6"/>
                              </a:lnTo>
                              <a:cubicBezTo>
                                <a:pt x="4" y="3"/>
                                <a:pt x="7" y="2"/>
                                <a:pt x="13" y="1"/>
                              </a:cubicBezTo>
                              <a:cubicBezTo>
                                <a:pt x="18" y="0"/>
                                <a:pt x="24" y="0"/>
                                <a:pt x="32" y="1"/>
                              </a:cubicBezTo>
                              <a:cubicBezTo>
                                <a:pt x="42" y="1"/>
                                <a:pt x="47" y="2"/>
                                <a:pt x="46" y="2"/>
                              </a:cubicBezTo>
                              <a:cubicBezTo>
                                <a:pt x="56" y="2"/>
                                <a:pt x="64" y="3"/>
                                <a:pt x="68" y="6"/>
                              </a:cubicBezTo>
                              <a:cubicBezTo>
                                <a:pt x="73" y="10"/>
                                <a:pt x="75" y="17"/>
                                <a:pt x="75" y="27"/>
                              </a:cubicBezTo>
                              <a:lnTo>
                                <a:pt x="75" y="98"/>
                              </a:lnTo>
                              <a:lnTo>
                                <a:pt x="86" y="98"/>
                              </a:lnTo>
                              <a:cubicBezTo>
                                <a:pt x="88" y="98"/>
                                <a:pt x="89" y="98"/>
                                <a:pt x="89" y="98"/>
                              </a:cubicBezTo>
                              <a:cubicBezTo>
                                <a:pt x="90" y="99"/>
                                <a:pt x="91" y="100"/>
                                <a:pt x="91" y="102"/>
                              </a:cubicBezTo>
                              <a:lnTo>
                                <a:pt x="91" y="1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44BD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9" name="Freeform 116"/>
                      <wps:cNvSpPr>
                        <a:spLocks/>
                      </wps:cNvSpPr>
                      <wps:spPr bwMode="auto">
                        <a:xfrm>
                          <a:off x="1024" y="372"/>
                          <a:ext cx="14" cy="21"/>
                        </a:xfrm>
                        <a:custGeom>
                          <a:avLst/>
                          <a:gdLst>
                            <a:gd name="T0" fmla="*/ 1 w 72"/>
                            <a:gd name="T1" fmla="*/ 1 h 108"/>
                            <a:gd name="T2" fmla="*/ 1 w 72"/>
                            <a:gd name="T3" fmla="*/ 1 h 108"/>
                            <a:gd name="T4" fmla="*/ 1 w 72"/>
                            <a:gd name="T5" fmla="*/ 1 h 108"/>
                            <a:gd name="T6" fmla="*/ 0 w 72"/>
                            <a:gd name="T7" fmla="*/ 1 h 108"/>
                            <a:gd name="T8" fmla="*/ 0 w 72"/>
                            <a:gd name="T9" fmla="*/ 0 h 108"/>
                            <a:gd name="T10" fmla="*/ 0 w 72"/>
                            <a:gd name="T11" fmla="*/ 0 h 108"/>
                            <a:gd name="T12" fmla="*/ 0 w 72"/>
                            <a:gd name="T13" fmla="*/ 0 h 108"/>
                            <a:gd name="T14" fmla="*/ 0 w 72"/>
                            <a:gd name="T15" fmla="*/ 0 h 108"/>
                            <a:gd name="T16" fmla="*/ 0 w 72"/>
                            <a:gd name="T17" fmla="*/ 0 h 108"/>
                            <a:gd name="T18" fmla="*/ 0 w 72"/>
                            <a:gd name="T19" fmla="*/ 0 h 108"/>
                            <a:gd name="T20" fmla="*/ 0 w 72"/>
                            <a:gd name="T21" fmla="*/ 0 h 108"/>
                            <a:gd name="T22" fmla="*/ 0 w 72"/>
                            <a:gd name="T23" fmla="*/ 0 h 108"/>
                            <a:gd name="T24" fmla="*/ 0 w 72"/>
                            <a:gd name="T25" fmla="*/ 0 h 108"/>
                            <a:gd name="T26" fmla="*/ 0 w 72"/>
                            <a:gd name="T27" fmla="*/ 0 h 108"/>
                            <a:gd name="T28" fmla="*/ 1 w 72"/>
                            <a:gd name="T29" fmla="*/ 0 h 108"/>
                            <a:gd name="T30" fmla="*/ 1 w 72"/>
                            <a:gd name="T31" fmla="*/ 1 h 108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w 72"/>
                            <a:gd name="T49" fmla="*/ 0 h 108"/>
                            <a:gd name="T50" fmla="*/ 72 w 72"/>
                            <a:gd name="T51" fmla="*/ 108 h 108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T48" t="T49" r="T50" b="T51"/>
                          <a:pathLst>
                            <a:path w="72" h="108">
                              <a:moveTo>
                                <a:pt x="72" y="98"/>
                              </a:moveTo>
                              <a:cubicBezTo>
                                <a:pt x="72" y="102"/>
                                <a:pt x="72" y="104"/>
                                <a:pt x="72" y="105"/>
                              </a:cubicBezTo>
                              <a:cubicBezTo>
                                <a:pt x="71" y="107"/>
                                <a:pt x="69" y="108"/>
                                <a:pt x="66" y="108"/>
                              </a:cubicBezTo>
                              <a:cubicBezTo>
                                <a:pt x="63" y="108"/>
                                <a:pt x="61" y="106"/>
                                <a:pt x="61" y="103"/>
                              </a:cubicBezTo>
                              <a:lnTo>
                                <a:pt x="61" y="22"/>
                              </a:lnTo>
                              <a:cubicBezTo>
                                <a:pt x="61" y="18"/>
                                <a:pt x="60" y="15"/>
                                <a:pt x="59" y="14"/>
                              </a:cubicBezTo>
                              <a:cubicBezTo>
                                <a:pt x="57" y="12"/>
                                <a:pt x="55" y="11"/>
                                <a:pt x="51" y="11"/>
                              </a:cubicBezTo>
                              <a:lnTo>
                                <a:pt x="5" y="11"/>
                              </a:lnTo>
                              <a:cubicBezTo>
                                <a:pt x="3" y="11"/>
                                <a:pt x="2" y="11"/>
                                <a:pt x="1" y="10"/>
                              </a:cubicBezTo>
                              <a:cubicBezTo>
                                <a:pt x="1" y="10"/>
                                <a:pt x="0" y="8"/>
                                <a:pt x="0" y="6"/>
                              </a:cubicBezTo>
                              <a:cubicBezTo>
                                <a:pt x="0" y="4"/>
                                <a:pt x="2" y="2"/>
                                <a:pt x="4" y="1"/>
                              </a:cubicBezTo>
                              <a:cubicBezTo>
                                <a:pt x="6" y="0"/>
                                <a:pt x="8" y="0"/>
                                <a:pt x="12" y="0"/>
                              </a:cubicBezTo>
                              <a:cubicBezTo>
                                <a:pt x="18" y="1"/>
                                <a:pt x="21" y="1"/>
                                <a:pt x="20" y="1"/>
                              </a:cubicBezTo>
                              <a:lnTo>
                                <a:pt x="57" y="1"/>
                              </a:lnTo>
                              <a:cubicBezTo>
                                <a:pt x="67" y="1"/>
                                <a:pt x="72" y="6"/>
                                <a:pt x="72" y="17"/>
                              </a:cubicBezTo>
                              <a:lnTo>
                                <a:pt x="72" y="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D7D90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0" name="Freeform 117"/>
                      <wps:cNvSpPr>
                        <a:spLocks noEditPoints="1"/>
                      </wps:cNvSpPr>
                      <wps:spPr bwMode="auto">
                        <a:xfrm>
                          <a:off x="1005" y="372"/>
                          <a:ext cx="15" cy="21"/>
                        </a:xfrm>
                        <a:custGeom>
                          <a:avLst/>
                          <a:gdLst>
                            <a:gd name="T0" fmla="*/ 1 w 83"/>
                            <a:gd name="T1" fmla="*/ 0 h 108"/>
                            <a:gd name="T2" fmla="*/ 1 w 83"/>
                            <a:gd name="T3" fmla="*/ 1 h 108"/>
                            <a:gd name="T4" fmla="*/ 0 w 83"/>
                            <a:gd name="T5" fmla="*/ 1 h 108"/>
                            <a:gd name="T6" fmla="*/ 0 w 83"/>
                            <a:gd name="T7" fmla="*/ 1 h 108"/>
                            <a:gd name="T8" fmla="*/ 0 w 83"/>
                            <a:gd name="T9" fmla="*/ 0 h 108"/>
                            <a:gd name="T10" fmla="*/ 0 w 83"/>
                            <a:gd name="T11" fmla="*/ 0 h 108"/>
                            <a:gd name="T12" fmla="*/ 0 w 83"/>
                            <a:gd name="T13" fmla="*/ 0 h 108"/>
                            <a:gd name="T14" fmla="*/ 0 w 83"/>
                            <a:gd name="T15" fmla="*/ 0 h 108"/>
                            <a:gd name="T16" fmla="*/ 0 w 83"/>
                            <a:gd name="T17" fmla="*/ 0 h 108"/>
                            <a:gd name="T18" fmla="*/ 0 w 83"/>
                            <a:gd name="T19" fmla="*/ 0 h 108"/>
                            <a:gd name="T20" fmla="*/ 1 w 83"/>
                            <a:gd name="T21" fmla="*/ 0 h 108"/>
                            <a:gd name="T22" fmla="*/ 1 w 83"/>
                            <a:gd name="T23" fmla="*/ 0 h 108"/>
                            <a:gd name="T24" fmla="*/ 1 w 83"/>
                            <a:gd name="T25" fmla="*/ 0 h 108"/>
                            <a:gd name="T26" fmla="*/ 0 w 83"/>
                            <a:gd name="T27" fmla="*/ 0 h 108"/>
                            <a:gd name="T28" fmla="*/ 0 w 83"/>
                            <a:gd name="T29" fmla="*/ 0 h 108"/>
                            <a:gd name="T30" fmla="*/ 0 w 83"/>
                            <a:gd name="T31" fmla="*/ 0 h 108"/>
                            <a:gd name="T32" fmla="*/ 0 w 83"/>
                            <a:gd name="T33" fmla="*/ 0 h 108"/>
                            <a:gd name="T34" fmla="*/ 0 w 83"/>
                            <a:gd name="T35" fmla="*/ 0 h 108"/>
                            <a:gd name="T36" fmla="*/ 0 w 83"/>
                            <a:gd name="T37" fmla="*/ 1 h 108"/>
                            <a:gd name="T38" fmla="*/ 0 w 83"/>
                            <a:gd name="T39" fmla="*/ 1 h 108"/>
                            <a:gd name="T40" fmla="*/ 0 w 83"/>
                            <a:gd name="T41" fmla="*/ 1 h 108"/>
                            <a:gd name="T42" fmla="*/ 0 w 83"/>
                            <a:gd name="T43" fmla="*/ 1 h 108"/>
                            <a:gd name="T44" fmla="*/ 0 w 83"/>
                            <a:gd name="T45" fmla="*/ 0 h 10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w 83"/>
                            <a:gd name="T70" fmla="*/ 0 h 108"/>
                            <a:gd name="T71" fmla="*/ 83 w 83"/>
                            <a:gd name="T72" fmla="*/ 108 h 108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T69" t="T70" r="T71" b="T72"/>
                          <a:pathLst>
                            <a:path w="83" h="108">
                              <a:moveTo>
                                <a:pt x="83" y="58"/>
                              </a:moveTo>
                              <a:cubicBezTo>
                                <a:pt x="83" y="75"/>
                                <a:pt x="81" y="87"/>
                                <a:pt x="78" y="93"/>
                              </a:cubicBezTo>
                              <a:cubicBezTo>
                                <a:pt x="73" y="103"/>
                                <a:pt x="63" y="108"/>
                                <a:pt x="48" y="108"/>
                              </a:cubicBezTo>
                              <a:cubicBezTo>
                                <a:pt x="25" y="108"/>
                                <a:pt x="13" y="98"/>
                                <a:pt x="13" y="79"/>
                              </a:cubicBezTo>
                              <a:lnTo>
                                <a:pt x="13" y="10"/>
                              </a:lnTo>
                              <a:lnTo>
                                <a:pt x="4" y="10"/>
                              </a:lnTo>
                              <a:cubicBezTo>
                                <a:pt x="2" y="10"/>
                                <a:pt x="1" y="10"/>
                                <a:pt x="0" y="9"/>
                              </a:cubicBezTo>
                              <a:cubicBezTo>
                                <a:pt x="0" y="9"/>
                                <a:pt x="0" y="7"/>
                                <a:pt x="0" y="5"/>
                              </a:cubicBezTo>
                              <a:cubicBezTo>
                                <a:pt x="0" y="2"/>
                                <a:pt x="1" y="0"/>
                                <a:pt x="3" y="0"/>
                              </a:cubicBezTo>
                              <a:lnTo>
                                <a:pt x="67" y="0"/>
                              </a:lnTo>
                              <a:cubicBezTo>
                                <a:pt x="72" y="0"/>
                                <a:pt x="76" y="2"/>
                                <a:pt x="78" y="5"/>
                              </a:cubicBezTo>
                              <a:cubicBezTo>
                                <a:pt x="79" y="8"/>
                                <a:pt x="80" y="12"/>
                                <a:pt x="81" y="19"/>
                              </a:cubicBezTo>
                              <a:cubicBezTo>
                                <a:pt x="83" y="28"/>
                                <a:pt x="83" y="41"/>
                                <a:pt x="83" y="58"/>
                              </a:cubicBezTo>
                              <a:close/>
                              <a:moveTo>
                                <a:pt x="72" y="60"/>
                              </a:moveTo>
                              <a:lnTo>
                                <a:pt x="72" y="55"/>
                              </a:lnTo>
                              <a:cubicBezTo>
                                <a:pt x="72" y="29"/>
                                <a:pt x="70" y="15"/>
                                <a:pt x="68" y="12"/>
                              </a:cubicBezTo>
                              <a:cubicBezTo>
                                <a:pt x="66" y="11"/>
                                <a:pt x="63" y="10"/>
                                <a:pt x="58" y="10"/>
                              </a:cubicBezTo>
                              <a:lnTo>
                                <a:pt x="25" y="10"/>
                              </a:lnTo>
                              <a:lnTo>
                                <a:pt x="25" y="78"/>
                              </a:lnTo>
                              <a:cubicBezTo>
                                <a:pt x="25" y="85"/>
                                <a:pt x="27" y="90"/>
                                <a:pt x="31" y="93"/>
                              </a:cubicBezTo>
                              <a:cubicBezTo>
                                <a:pt x="35" y="96"/>
                                <a:pt x="41" y="97"/>
                                <a:pt x="49" y="97"/>
                              </a:cubicBezTo>
                              <a:cubicBezTo>
                                <a:pt x="59" y="97"/>
                                <a:pt x="65" y="93"/>
                                <a:pt x="69" y="85"/>
                              </a:cubicBezTo>
                              <a:cubicBezTo>
                                <a:pt x="71" y="80"/>
                                <a:pt x="72" y="72"/>
                                <a:pt x="72" y="6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8A05E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1" name="Freeform 118"/>
                      <wps:cNvSpPr>
                        <a:spLocks/>
                      </wps:cNvSpPr>
                      <wps:spPr bwMode="auto">
                        <a:xfrm>
                          <a:off x="995" y="372"/>
                          <a:ext cx="7" cy="8"/>
                        </a:xfrm>
                        <a:custGeom>
                          <a:avLst/>
                          <a:gdLst>
                            <a:gd name="T0" fmla="*/ 0 w 35"/>
                            <a:gd name="T1" fmla="*/ 0 h 43"/>
                            <a:gd name="T2" fmla="*/ 0 w 35"/>
                            <a:gd name="T3" fmla="*/ 0 h 43"/>
                            <a:gd name="T4" fmla="*/ 0 w 35"/>
                            <a:gd name="T5" fmla="*/ 0 h 43"/>
                            <a:gd name="T6" fmla="*/ 0 w 35"/>
                            <a:gd name="T7" fmla="*/ 0 h 43"/>
                            <a:gd name="T8" fmla="*/ 0 w 35"/>
                            <a:gd name="T9" fmla="*/ 0 h 43"/>
                            <a:gd name="T10" fmla="*/ 0 w 35"/>
                            <a:gd name="T11" fmla="*/ 0 h 43"/>
                            <a:gd name="T12" fmla="*/ 0 w 35"/>
                            <a:gd name="T13" fmla="*/ 0 h 43"/>
                            <a:gd name="T14" fmla="*/ 0 w 35"/>
                            <a:gd name="T15" fmla="*/ 0 h 43"/>
                            <a:gd name="T16" fmla="*/ 0 w 35"/>
                            <a:gd name="T17" fmla="*/ 0 h 43"/>
                            <a:gd name="T18" fmla="*/ 0 w 35"/>
                            <a:gd name="T19" fmla="*/ 0 h 43"/>
                            <a:gd name="T20" fmla="*/ 0 w 35"/>
                            <a:gd name="T21" fmla="*/ 0 h 43"/>
                            <a:gd name="T22" fmla="*/ 0 w 35"/>
                            <a:gd name="T23" fmla="*/ 0 h 4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35"/>
                            <a:gd name="T37" fmla="*/ 0 h 43"/>
                            <a:gd name="T38" fmla="*/ 35 w 35"/>
                            <a:gd name="T39" fmla="*/ 43 h 4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35" h="43">
                              <a:moveTo>
                                <a:pt x="35" y="38"/>
                              </a:moveTo>
                              <a:cubicBezTo>
                                <a:pt x="35" y="42"/>
                                <a:pt x="33" y="43"/>
                                <a:pt x="30" y="43"/>
                              </a:cubicBezTo>
                              <a:cubicBezTo>
                                <a:pt x="26" y="43"/>
                                <a:pt x="24" y="42"/>
                                <a:pt x="24" y="40"/>
                              </a:cubicBezTo>
                              <a:cubicBezTo>
                                <a:pt x="23" y="39"/>
                                <a:pt x="23" y="36"/>
                                <a:pt x="23" y="32"/>
                              </a:cubicBezTo>
                              <a:lnTo>
                                <a:pt x="23" y="13"/>
                              </a:lnTo>
                              <a:cubicBezTo>
                                <a:pt x="23" y="11"/>
                                <a:pt x="22" y="10"/>
                                <a:pt x="20" y="10"/>
                              </a:cubicBezTo>
                              <a:lnTo>
                                <a:pt x="5" y="10"/>
                              </a:lnTo>
                              <a:cubicBezTo>
                                <a:pt x="2" y="10"/>
                                <a:pt x="0" y="8"/>
                                <a:pt x="0" y="5"/>
                              </a:cubicBezTo>
                              <a:cubicBezTo>
                                <a:pt x="0" y="2"/>
                                <a:pt x="1" y="0"/>
                                <a:pt x="3" y="0"/>
                              </a:cubicBezTo>
                              <a:cubicBezTo>
                                <a:pt x="3" y="0"/>
                                <a:pt x="11" y="0"/>
                                <a:pt x="26" y="0"/>
                              </a:cubicBezTo>
                              <a:cubicBezTo>
                                <a:pt x="32" y="0"/>
                                <a:pt x="35" y="3"/>
                                <a:pt x="35" y="9"/>
                              </a:cubicBezTo>
                              <a:lnTo>
                                <a:pt x="3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875AB8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2" name="Freeform 119"/>
                      <wps:cNvSpPr>
                        <a:spLocks/>
                      </wps:cNvSpPr>
                      <wps:spPr bwMode="auto">
                        <a:xfrm>
                          <a:off x="975" y="372"/>
                          <a:ext cx="16" cy="21"/>
                        </a:xfrm>
                        <a:custGeom>
                          <a:avLst/>
                          <a:gdLst>
                            <a:gd name="T0" fmla="*/ 1 w 84"/>
                            <a:gd name="T1" fmla="*/ 1 h 108"/>
                            <a:gd name="T2" fmla="*/ 1 w 84"/>
                            <a:gd name="T3" fmla="*/ 1 h 108"/>
                            <a:gd name="T4" fmla="*/ 0 w 84"/>
                            <a:gd name="T5" fmla="*/ 1 h 108"/>
                            <a:gd name="T6" fmla="*/ 0 w 84"/>
                            <a:gd name="T7" fmla="*/ 1 h 108"/>
                            <a:gd name="T8" fmla="*/ 0 w 84"/>
                            <a:gd name="T9" fmla="*/ 1 h 108"/>
                            <a:gd name="T10" fmla="*/ 0 w 84"/>
                            <a:gd name="T11" fmla="*/ 0 h 108"/>
                            <a:gd name="T12" fmla="*/ 0 w 84"/>
                            <a:gd name="T13" fmla="*/ 0 h 108"/>
                            <a:gd name="T14" fmla="*/ 0 w 84"/>
                            <a:gd name="T15" fmla="*/ 0 h 108"/>
                            <a:gd name="T16" fmla="*/ 0 w 84"/>
                            <a:gd name="T17" fmla="*/ 0 h 108"/>
                            <a:gd name="T18" fmla="*/ 0 w 84"/>
                            <a:gd name="T19" fmla="*/ 0 h 108"/>
                            <a:gd name="T20" fmla="*/ 0 w 84"/>
                            <a:gd name="T21" fmla="*/ 0 h 108"/>
                            <a:gd name="T22" fmla="*/ 0 w 84"/>
                            <a:gd name="T23" fmla="*/ 0 h 108"/>
                            <a:gd name="T24" fmla="*/ 0 w 84"/>
                            <a:gd name="T25" fmla="*/ 0 h 108"/>
                            <a:gd name="T26" fmla="*/ 0 w 84"/>
                            <a:gd name="T27" fmla="*/ 0 h 108"/>
                            <a:gd name="T28" fmla="*/ 0 w 84"/>
                            <a:gd name="T29" fmla="*/ 0 h 108"/>
                            <a:gd name="T30" fmla="*/ 0 w 84"/>
                            <a:gd name="T31" fmla="*/ 1 h 108"/>
                            <a:gd name="T32" fmla="*/ 0 w 84"/>
                            <a:gd name="T33" fmla="*/ 1 h 108"/>
                            <a:gd name="T34" fmla="*/ 0 w 84"/>
                            <a:gd name="T35" fmla="*/ 1 h 108"/>
                            <a:gd name="T36" fmla="*/ 0 w 84"/>
                            <a:gd name="T37" fmla="*/ 1 h 108"/>
                            <a:gd name="T38" fmla="*/ 1 w 84"/>
                            <a:gd name="T39" fmla="*/ 1 h 108"/>
                            <a:gd name="T40" fmla="*/ 1 w 84"/>
                            <a:gd name="T41" fmla="*/ 0 h 108"/>
                            <a:gd name="T42" fmla="*/ 0 w 84"/>
                            <a:gd name="T43" fmla="*/ 0 h 108"/>
                            <a:gd name="T44" fmla="*/ 0 w 84"/>
                            <a:gd name="T45" fmla="*/ 0 h 108"/>
                            <a:gd name="T46" fmla="*/ 0 w 84"/>
                            <a:gd name="T47" fmla="*/ 0 h 108"/>
                            <a:gd name="T48" fmla="*/ 0 w 84"/>
                            <a:gd name="T49" fmla="*/ 0 h 108"/>
                            <a:gd name="T50" fmla="*/ 0 w 84"/>
                            <a:gd name="T51" fmla="*/ 0 h 108"/>
                            <a:gd name="T52" fmla="*/ 0 w 84"/>
                            <a:gd name="T53" fmla="*/ 0 h 108"/>
                            <a:gd name="T54" fmla="*/ 0 w 84"/>
                            <a:gd name="T55" fmla="*/ 0 h 108"/>
                            <a:gd name="T56" fmla="*/ 0 w 84"/>
                            <a:gd name="T57" fmla="*/ 0 h 108"/>
                            <a:gd name="T58" fmla="*/ 0 w 84"/>
                            <a:gd name="T59" fmla="*/ 0 h 108"/>
                            <a:gd name="T60" fmla="*/ 1 w 84"/>
                            <a:gd name="T61" fmla="*/ 0 h 108"/>
                            <a:gd name="T62" fmla="*/ 1 w 84"/>
                            <a:gd name="T63" fmla="*/ 0 h 108"/>
                            <a:gd name="T64" fmla="*/ 1 w 84"/>
                            <a:gd name="T65" fmla="*/ 1 h 10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84"/>
                            <a:gd name="T100" fmla="*/ 0 h 108"/>
                            <a:gd name="T101" fmla="*/ 84 w 84"/>
                            <a:gd name="T102" fmla="*/ 108 h 108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84" h="108">
                              <a:moveTo>
                                <a:pt x="84" y="79"/>
                              </a:moveTo>
                              <a:cubicBezTo>
                                <a:pt x="84" y="90"/>
                                <a:pt x="81" y="98"/>
                                <a:pt x="76" y="102"/>
                              </a:cubicBezTo>
                              <a:cubicBezTo>
                                <a:pt x="72" y="106"/>
                                <a:pt x="64" y="108"/>
                                <a:pt x="51" y="108"/>
                              </a:cubicBezTo>
                              <a:cubicBezTo>
                                <a:pt x="38" y="108"/>
                                <a:pt x="29" y="106"/>
                                <a:pt x="25" y="104"/>
                              </a:cubicBezTo>
                              <a:cubicBezTo>
                                <a:pt x="18" y="101"/>
                                <a:pt x="15" y="93"/>
                                <a:pt x="15" y="82"/>
                              </a:cubicBezTo>
                              <a:lnTo>
                                <a:pt x="15" y="16"/>
                              </a:lnTo>
                              <a:cubicBezTo>
                                <a:pt x="15" y="14"/>
                                <a:pt x="15" y="13"/>
                                <a:pt x="14" y="12"/>
                              </a:cubicBezTo>
                              <a:cubicBezTo>
                                <a:pt x="14" y="11"/>
                                <a:pt x="12" y="11"/>
                                <a:pt x="10" y="11"/>
                              </a:cubicBezTo>
                              <a:lnTo>
                                <a:pt x="5" y="11"/>
                              </a:lnTo>
                              <a:cubicBezTo>
                                <a:pt x="1" y="11"/>
                                <a:pt x="0" y="10"/>
                                <a:pt x="0" y="7"/>
                              </a:cubicBezTo>
                              <a:lnTo>
                                <a:pt x="0" y="4"/>
                              </a:lnTo>
                              <a:cubicBezTo>
                                <a:pt x="0" y="3"/>
                                <a:pt x="0" y="2"/>
                                <a:pt x="1" y="1"/>
                              </a:cubicBezTo>
                              <a:cubicBezTo>
                                <a:pt x="2" y="1"/>
                                <a:pt x="3" y="1"/>
                                <a:pt x="5" y="1"/>
                              </a:cubicBezTo>
                              <a:lnTo>
                                <a:pt x="19" y="1"/>
                              </a:lnTo>
                              <a:cubicBezTo>
                                <a:pt x="24" y="1"/>
                                <a:pt x="27" y="3"/>
                                <a:pt x="27" y="9"/>
                              </a:cubicBezTo>
                              <a:lnTo>
                                <a:pt x="27" y="81"/>
                              </a:lnTo>
                              <a:cubicBezTo>
                                <a:pt x="27" y="89"/>
                                <a:pt x="29" y="94"/>
                                <a:pt x="32" y="95"/>
                              </a:cubicBezTo>
                              <a:cubicBezTo>
                                <a:pt x="35" y="97"/>
                                <a:pt x="40" y="97"/>
                                <a:pt x="50" y="97"/>
                              </a:cubicBezTo>
                              <a:cubicBezTo>
                                <a:pt x="58" y="97"/>
                                <a:pt x="63" y="97"/>
                                <a:pt x="66" y="95"/>
                              </a:cubicBezTo>
                              <a:cubicBezTo>
                                <a:pt x="70" y="93"/>
                                <a:pt x="72" y="89"/>
                                <a:pt x="72" y="82"/>
                              </a:cubicBezTo>
                              <a:lnTo>
                                <a:pt x="72" y="22"/>
                              </a:lnTo>
                              <a:cubicBezTo>
                                <a:pt x="72" y="14"/>
                                <a:pt x="69" y="10"/>
                                <a:pt x="62" y="10"/>
                              </a:cubicBezTo>
                              <a:cubicBezTo>
                                <a:pt x="55" y="10"/>
                                <a:pt x="52" y="14"/>
                                <a:pt x="52" y="22"/>
                              </a:cubicBezTo>
                              <a:lnTo>
                                <a:pt x="52" y="29"/>
                              </a:lnTo>
                              <a:cubicBezTo>
                                <a:pt x="52" y="31"/>
                                <a:pt x="51" y="33"/>
                                <a:pt x="51" y="33"/>
                              </a:cubicBezTo>
                              <a:cubicBezTo>
                                <a:pt x="50" y="34"/>
                                <a:pt x="48" y="34"/>
                                <a:pt x="46" y="34"/>
                              </a:cubicBezTo>
                              <a:cubicBezTo>
                                <a:pt x="43" y="34"/>
                                <a:pt x="42" y="34"/>
                                <a:pt x="41" y="33"/>
                              </a:cubicBezTo>
                              <a:cubicBezTo>
                                <a:pt x="41" y="32"/>
                                <a:pt x="40" y="30"/>
                                <a:pt x="40" y="27"/>
                              </a:cubicBezTo>
                              <a:cubicBezTo>
                                <a:pt x="40" y="18"/>
                                <a:pt x="42" y="11"/>
                                <a:pt x="44" y="7"/>
                              </a:cubicBezTo>
                              <a:cubicBezTo>
                                <a:pt x="47" y="2"/>
                                <a:pt x="53" y="0"/>
                                <a:pt x="62" y="0"/>
                              </a:cubicBezTo>
                              <a:cubicBezTo>
                                <a:pt x="70" y="0"/>
                                <a:pt x="76" y="1"/>
                                <a:pt x="79" y="5"/>
                              </a:cubicBezTo>
                              <a:cubicBezTo>
                                <a:pt x="82" y="8"/>
                                <a:pt x="84" y="13"/>
                                <a:pt x="84" y="21"/>
                              </a:cubicBezTo>
                              <a:lnTo>
                                <a:pt x="84" y="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615A0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Freeform 120"/>
                      <wps:cNvSpPr>
                        <a:spLocks noEditPoints="1"/>
                      </wps:cNvSpPr>
                      <wps:spPr bwMode="auto">
                        <a:xfrm>
                          <a:off x="956" y="372"/>
                          <a:ext cx="15" cy="21"/>
                        </a:xfrm>
                        <a:custGeom>
                          <a:avLst/>
                          <a:gdLst>
                            <a:gd name="T0" fmla="*/ 1 w 76"/>
                            <a:gd name="T1" fmla="*/ 1 h 108"/>
                            <a:gd name="T2" fmla="*/ 1 w 76"/>
                            <a:gd name="T3" fmla="*/ 1 h 108"/>
                            <a:gd name="T4" fmla="*/ 1 w 76"/>
                            <a:gd name="T5" fmla="*/ 1 h 108"/>
                            <a:gd name="T6" fmla="*/ 1 w 76"/>
                            <a:gd name="T7" fmla="*/ 1 h 108"/>
                            <a:gd name="T8" fmla="*/ 1 w 76"/>
                            <a:gd name="T9" fmla="*/ 1 h 108"/>
                            <a:gd name="T10" fmla="*/ 1 w 76"/>
                            <a:gd name="T11" fmla="*/ 0 h 108"/>
                            <a:gd name="T12" fmla="*/ 0 w 76"/>
                            <a:gd name="T13" fmla="*/ 0 h 108"/>
                            <a:gd name="T14" fmla="*/ 0 w 76"/>
                            <a:gd name="T15" fmla="*/ 0 h 108"/>
                            <a:gd name="T16" fmla="*/ 0 w 76"/>
                            <a:gd name="T17" fmla="*/ 0 h 108"/>
                            <a:gd name="T18" fmla="*/ 0 w 76"/>
                            <a:gd name="T19" fmla="*/ 0 h 108"/>
                            <a:gd name="T20" fmla="*/ 0 w 76"/>
                            <a:gd name="T21" fmla="*/ 0 h 108"/>
                            <a:gd name="T22" fmla="*/ 0 w 76"/>
                            <a:gd name="T23" fmla="*/ 0 h 108"/>
                            <a:gd name="T24" fmla="*/ 0 w 76"/>
                            <a:gd name="T25" fmla="*/ 0 h 108"/>
                            <a:gd name="T26" fmla="*/ 0 w 76"/>
                            <a:gd name="T27" fmla="*/ 0 h 108"/>
                            <a:gd name="T28" fmla="*/ 0 w 76"/>
                            <a:gd name="T29" fmla="*/ 0 h 108"/>
                            <a:gd name="T30" fmla="*/ 1 w 76"/>
                            <a:gd name="T31" fmla="*/ 0 h 108"/>
                            <a:gd name="T32" fmla="*/ 1 w 76"/>
                            <a:gd name="T33" fmla="*/ 0 h 108"/>
                            <a:gd name="T34" fmla="*/ 1 w 76"/>
                            <a:gd name="T35" fmla="*/ 1 h 108"/>
                            <a:gd name="T36" fmla="*/ 0 w 76"/>
                            <a:gd name="T37" fmla="*/ 1 h 108"/>
                            <a:gd name="T38" fmla="*/ 0 w 76"/>
                            <a:gd name="T39" fmla="*/ 1 h 108"/>
                            <a:gd name="T40" fmla="*/ 0 w 76"/>
                            <a:gd name="T41" fmla="*/ 1 h 108"/>
                            <a:gd name="T42" fmla="*/ 0 w 76"/>
                            <a:gd name="T43" fmla="*/ 1 h 108"/>
                            <a:gd name="T44" fmla="*/ 0 w 76"/>
                            <a:gd name="T45" fmla="*/ 1 h 108"/>
                            <a:gd name="T46" fmla="*/ 0 w 76"/>
                            <a:gd name="T47" fmla="*/ 0 h 108"/>
                            <a:gd name="T48" fmla="*/ 0 w 76"/>
                            <a:gd name="T49" fmla="*/ 0 h 108"/>
                            <a:gd name="T50" fmla="*/ 0 w 76"/>
                            <a:gd name="T51" fmla="*/ 0 h 108"/>
                            <a:gd name="T52" fmla="*/ 0 w 76"/>
                            <a:gd name="T53" fmla="*/ 0 h 108"/>
                            <a:gd name="T54" fmla="*/ 0 w 76"/>
                            <a:gd name="T55" fmla="*/ 0 h 108"/>
                            <a:gd name="T56" fmla="*/ 0 w 76"/>
                            <a:gd name="T57" fmla="*/ 1 h 10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76"/>
                            <a:gd name="T88" fmla="*/ 0 h 108"/>
                            <a:gd name="T89" fmla="*/ 76 w 76"/>
                            <a:gd name="T90" fmla="*/ 108 h 10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76" h="108">
                              <a:moveTo>
                                <a:pt x="76" y="103"/>
                              </a:moveTo>
                              <a:cubicBezTo>
                                <a:pt x="76" y="106"/>
                                <a:pt x="75" y="108"/>
                                <a:pt x="73" y="108"/>
                              </a:cubicBezTo>
                              <a:lnTo>
                                <a:pt x="68" y="108"/>
                              </a:lnTo>
                              <a:cubicBezTo>
                                <a:pt x="67" y="108"/>
                                <a:pt x="66" y="107"/>
                                <a:pt x="65" y="107"/>
                              </a:cubicBezTo>
                              <a:cubicBezTo>
                                <a:pt x="65" y="106"/>
                                <a:pt x="65" y="105"/>
                                <a:pt x="65" y="103"/>
                              </a:cubicBezTo>
                              <a:lnTo>
                                <a:pt x="65" y="18"/>
                              </a:lnTo>
                              <a:cubicBezTo>
                                <a:pt x="65" y="15"/>
                                <a:pt x="64" y="13"/>
                                <a:pt x="63" y="12"/>
                              </a:cubicBezTo>
                              <a:cubicBezTo>
                                <a:pt x="62" y="12"/>
                                <a:pt x="60" y="11"/>
                                <a:pt x="57" y="11"/>
                              </a:cubicBezTo>
                              <a:lnTo>
                                <a:pt x="2" y="11"/>
                              </a:lnTo>
                              <a:cubicBezTo>
                                <a:pt x="1" y="11"/>
                                <a:pt x="0" y="10"/>
                                <a:pt x="0" y="8"/>
                              </a:cubicBezTo>
                              <a:lnTo>
                                <a:pt x="0" y="4"/>
                              </a:lnTo>
                              <a:cubicBezTo>
                                <a:pt x="0" y="2"/>
                                <a:pt x="1" y="1"/>
                                <a:pt x="5" y="1"/>
                              </a:cubicBezTo>
                              <a:cubicBezTo>
                                <a:pt x="7" y="0"/>
                                <a:pt x="10" y="0"/>
                                <a:pt x="15" y="0"/>
                              </a:cubicBezTo>
                              <a:cubicBezTo>
                                <a:pt x="21" y="1"/>
                                <a:pt x="23" y="1"/>
                                <a:pt x="22" y="1"/>
                              </a:cubicBezTo>
                              <a:lnTo>
                                <a:pt x="63" y="1"/>
                              </a:lnTo>
                              <a:cubicBezTo>
                                <a:pt x="68" y="1"/>
                                <a:pt x="71" y="1"/>
                                <a:pt x="73" y="3"/>
                              </a:cubicBezTo>
                              <a:cubicBezTo>
                                <a:pt x="75" y="5"/>
                                <a:pt x="76" y="8"/>
                                <a:pt x="76" y="13"/>
                              </a:cubicBezTo>
                              <a:lnTo>
                                <a:pt x="76" y="103"/>
                              </a:lnTo>
                              <a:close/>
                              <a:moveTo>
                                <a:pt x="14" y="102"/>
                              </a:moveTo>
                              <a:cubicBezTo>
                                <a:pt x="14" y="104"/>
                                <a:pt x="14" y="106"/>
                                <a:pt x="13" y="107"/>
                              </a:cubicBezTo>
                              <a:cubicBezTo>
                                <a:pt x="12" y="107"/>
                                <a:pt x="11" y="108"/>
                                <a:pt x="8" y="108"/>
                              </a:cubicBezTo>
                              <a:cubicBezTo>
                                <a:pt x="6" y="108"/>
                                <a:pt x="4" y="107"/>
                                <a:pt x="3" y="107"/>
                              </a:cubicBezTo>
                              <a:cubicBezTo>
                                <a:pt x="3" y="106"/>
                                <a:pt x="2" y="105"/>
                                <a:pt x="2" y="103"/>
                              </a:cubicBezTo>
                              <a:lnTo>
                                <a:pt x="2" y="41"/>
                              </a:lnTo>
                              <a:cubicBezTo>
                                <a:pt x="2" y="39"/>
                                <a:pt x="3" y="38"/>
                                <a:pt x="4" y="38"/>
                              </a:cubicBezTo>
                              <a:cubicBezTo>
                                <a:pt x="5" y="37"/>
                                <a:pt x="6" y="37"/>
                                <a:pt x="8" y="37"/>
                              </a:cubicBezTo>
                              <a:cubicBezTo>
                                <a:pt x="10" y="37"/>
                                <a:pt x="12" y="37"/>
                                <a:pt x="13" y="38"/>
                              </a:cubicBezTo>
                              <a:cubicBezTo>
                                <a:pt x="13" y="38"/>
                                <a:pt x="14" y="39"/>
                                <a:pt x="14" y="42"/>
                              </a:cubicBezTo>
                              <a:lnTo>
                                <a:pt x="14" y="1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D539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4" name="Freeform 121"/>
                      <wps:cNvSpPr>
                        <a:spLocks noEditPoints="1"/>
                      </wps:cNvSpPr>
                      <wps:spPr bwMode="auto">
                        <a:xfrm>
                          <a:off x="925" y="372"/>
                          <a:ext cx="15" cy="21"/>
                        </a:xfrm>
                        <a:custGeom>
                          <a:avLst/>
                          <a:gdLst>
                            <a:gd name="T0" fmla="*/ 1 w 77"/>
                            <a:gd name="T1" fmla="*/ 1 h 108"/>
                            <a:gd name="T2" fmla="*/ 1 w 77"/>
                            <a:gd name="T3" fmla="*/ 1 h 108"/>
                            <a:gd name="T4" fmla="*/ 1 w 77"/>
                            <a:gd name="T5" fmla="*/ 1 h 108"/>
                            <a:gd name="T6" fmla="*/ 1 w 77"/>
                            <a:gd name="T7" fmla="*/ 1 h 108"/>
                            <a:gd name="T8" fmla="*/ 1 w 77"/>
                            <a:gd name="T9" fmla="*/ 1 h 108"/>
                            <a:gd name="T10" fmla="*/ 1 w 77"/>
                            <a:gd name="T11" fmla="*/ 0 h 108"/>
                            <a:gd name="T12" fmla="*/ 0 w 77"/>
                            <a:gd name="T13" fmla="*/ 0 h 108"/>
                            <a:gd name="T14" fmla="*/ 0 w 77"/>
                            <a:gd name="T15" fmla="*/ 0 h 108"/>
                            <a:gd name="T16" fmla="*/ 0 w 77"/>
                            <a:gd name="T17" fmla="*/ 0 h 108"/>
                            <a:gd name="T18" fmla="*/ 0 w 77"/>
                            <a:gd name="T19" fmla="*/ 0 h 108"/>
                            <a:gd name="T20" fmla="*/ 0 w 77"/>
                            <a:gd name="T21" fmla="*/ 0 h 108"/>
                            <a:gd name="T22" fmla="*/ 0 w 77"/>
                            <a:gd name="T23" fmla="*/ 0 h 108"/>
                            <a:gd name="T24" fmla="*/ 0 w 77"/>
                            <a:gd name="T25" fmla="*/ 0 h 108"/>
                            <a:gd name="T26" fmla="*/ 0 w 77"/>
                            <a:gd name="T27" fmla="*/ 0 h 108"/>
                            <a:gd name="T28" fmla="*/ 0 w 77"/>
                            <a:gd name="T29" fmla="*/ 0 h 108"/>
                            <a:gd name="T30" fmla="*/ 1 w 77"/>
                            <a:gd name="T31" fmla="*/ 0 h 108"/>
                            <a:gd name="T32" fmla="*/ 1 w 77"/>
                            <a:gd name="T33" fmla="*/ 0 h 108"/>
                            <a:gd name="T34" fmla="*/ 1 w 77"/>
                            <a:gd name="T35" fmla="*/ 1 h 108"/>
                            <a:gd name="T36" fmla="*/ 0 w 77"/>
                            <a:gd name="T37" fmla="*/ 1 h 108"/>
                            <a:gd name="T38" fmla="*/ 0 w 77"/>
                            <a:gd name="T39" fmla="*/ 1 h 108"/>
                            <a:gd name="T40" fmla="*/ 0 w 77"/>
                            <a:gd name="T41" fmla="*/ 1 h 108"/>
                            <a:gd name="T42" fmla="*/ 0 w 77"/>
                            <a:gd name="T43" fmla="*/ 1 h 108"/>
                            <a:gd name="T44" fmla="*/ 0 w 77"/>
                            <a:gd name="T45" fmla="*/ 1 h 108"/>
                            <a:gd name="T46" fmla="*/ 0 w 77"/>
                            <a:gd name="T47" fmla="*/ 0 h 108"/>
                            <a:gd name="T48" fmla="*/ 0 w 77"/>
                            <a:gd name="T49" fmla="*/ 0 h 108"/>
                            <a:gd name="T50" fmla="*/ 0 w 77"/>
                            <a:gd name="T51" fmla="*/ 0 h 108"/>
                            <a:gd name="T52" fmla="*/ 0 w 77"/>
                            <a:gd name="T53" fmla="*/ 0 h 108"/>
                            <a:gd name="T54" fmla="*/ 0 w 77"/>
                            <a:gd name="T55" fmla="*/ 0 h 108"/>
                            <a:gd name="T56" fmla="*/ 0 w 77"/>
                            <a:gd name="T57" fmla="*/ 1 h 108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w 77"/>
                            <a:gd name="T88" fmla="*/ 0 h 108"/>
                            <a:gd name="T89" fmla="*/ 77 w 77"/>
                            <a:gd name="T90" fmla="*/ 108 h 108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T87" t="T88" r="T89" b="T90"/>
                          <a:pathLst>
                            <a:path w="77" h="108">
                              <a:moveTo>
                                <a:pt x="77" y="103"/>
                              </a:moveTo>
                              <a:cubicBezTo>
                                <a:pt x="77" y="106"/>
                                <a:pt x="75" y="108"/>
                                <a:pt x="73" y="108"/>
                              </a:cubicBezTo>
                              <a:lnTo>
                                <a:pt x="68" y="108"/>
                              </a:lnTo>
                              <a:cubicBezTo>
                                <a:pt x="67" y="108"/>
                                <a:pt x="66" y="107"/>
                                <a:pt x="65" y="107"/>
                              </a:cubicBezTo>
                              <a:cubicBezTo>
                                <a:pt x="65" y="106"/>
                                <a:pt x="65" y="105"/>
                                <a:pt x="65" y="103"/>
                              </a:cubicBezTo>
                              <a:lnTo>
                                <a:pt x="65" y="18"/>
                              </a:lnTo>
                              <a:cubicBezTo>
                                <a:pt x="65" y="15"/>
                                <a:pt x="64" y="13"/>
                                <a:pt x="63" y="12"/>
                              </a:cubicBezTo>
                              <a:cubicBezTo>
                                <a:pt x="62" y="12"/>
                                <a:pt x="60" y="11"/>
                                <a:pt x="57" y="11"/>
                              </a:cubicBezTo>
                              <a:lnTo>
                                <a:pt x="2" y="11"/>
                              </a:lnTo>
                              <a:cubicBezTo>
                                <a:pt x="1" y="11"/>
                                <a:pt x="0" y="10"/>
                                <a:pt x="0" y="8"/>
                              </a:cubicBezTo>
                              <a:lnTo>
                                <a:pt x="0" y="4"/>
                              </a:lnTo>
                              <a:cubicBezTo>
                                <a:pt x="0" y="2"/>
                                <a:pt x="1" y="1"/>
                                <a:pt x="5" y="1"/>
                              </a:cubicBezTo>
                              <a:cubicBezTo>
                                <a:pt x="7" y="0"/>
                                <a:pt x="11" y="0"/>
                                <a:pt x="15" y="0"/>
                              </a:cubicBezTo>
                              <a:cubicBezTo>
                                <a:pt x="21" y="1"/>
                                <a:pt x="23" y="1"/>
                                <a:pt x="22" y="1"/>
                              </a:cubicBezTo>
                              <a:lnTo>
                                <a:pt x="63" y="1"/>
                              </a:lnTo>
                              <a:cubicBezTo>
                                <a:pt x="68" y="1"/>
                                <a:pt x="71" y="1"/>
                                <a:pt x="73" y="3"/>
                              </a:cubicBezTo>
                              <a:cubicBezTo>
                                <a:pt x="75" y="5"/>
                                <a:pt x="77" y="8"/>
                                <a:pt x="77" y="13"/>
                              </a:cubicBezTo>
                              <a:lnTo>
                                <a:pt x="77" y="103"/>
                              </a:lnTo>
                              <a:close/>
                              <a:moveTo>
                                <a:pt x="14" y="102"/>
                              </a:moveTo>
                              <a:cubicBezTo>
                                <a:pt x="14" y="104"/>
                                <a:pt x="14" y="106"/>
                                <a:pt x="13" y="107"/>
                              </a:cubicBezTo>
                              <a:cubicBezTo>
                                <a:pt x="12" y="107"/>
                                <a:pt x="11" y="108"/>
                                <a:pt x="8" y="108"/>
                              </a:cubicBezTo>
                              <a:cubicBezTo>
                                <a:pt x="6" y="108"/>
                                <a:pt x="4" y="107"/>
                                <a:pt x="3" y="107"/>
                              </a:cubicBezTo>
                              <a:cubicBezTo>
                                <a:pt x="3" y="106"/>
                                <a:pt x="2" y="105"/>
                                <a:pt x="2" y="103"/>
                              </a:cubicBezTo>
                              <a:lnTo>
                                <a:pt x="2" y="41"/>
                              </a:lnTo>
                              <a:cubicBezTo>
                                <a:pt x="2" y="39"/>
                                <a:pt x="3" y="38"/>
                                <a:pt x="4" y="38"/>
                              </a:cubicBezTo>
                              <a:cubicBezTo>
                                <a:pt x="5" y="37"/>
                                <a:pt x="6" y="37"/>
                                <a:pt x="8" y="37"/>
                              </a:cubicBezTo>
                              <a:cubicBezTo>
                                <a:pt x="11" y="37"/>
                                <a:pt x="12" y="37"/>
                                <a:pt x="13" y="38"/>
                              </a:cubicBezTo>
                              <a:cubicBezTo>
                                <a:pt x="14" y="38"/>
                                <a:pt x="14" y="39"/>
                                <a:pt x="14" y="42"/>
                              </a:cubicBezTo>
                              <a:lnTo>
                                <a:pt x="14" y="10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47A12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Freeform 122"/>
                      <wps:cNvSpPr>
                        <a:spLocks/>
                      </wps:cNvSpPr>
                      <wps:spPr bwMode="auto">
                        <a:xfrm>
                          <a:off x="905" y="372"/>
                          <a:ext cx="14" cy="21"/>
                        </a:xfrm>
                        <a:custGeom>
                          <a:avLst/>
                          <a:gdLst>
                            <a:gd name="T0" fmla="*/ 1 w 76"/>
                            <a:gd name="T1" fmla="*/ 0 h 107"/>
                            <a:gd name="T2" fmla="*/ 0 w 76"/>
                            <a:gd name="T3" fmla="*/ 1 h 107"/>
                            <a:gd name="T4" fmla="*/ 0 w 76"/>
                            <a:gd name="T5" fmla="*/ 1 h 107"/>
                            <a:gd name="T6" fmla="*/ 0 w 76"/>
                            <a:gd name="T7" fmla="*/ 1 h 107"/>
                            <a:gd name="T8" fmla="*/ 0 w 76"/>
                            <a:gd name="T9" fmla="*/ 1 h 107"/>
                            <a:gd name="T10" fmla="*/ 0 w 76"/>
                            <a:gd name="T11" fmla="*/ 1 h 107"/>
                            <a:gd name="T12" fmla="*/ 0 w 76"/>
                            <a:gd name="T13" fmla="*/ 1 h 107"/>
                            <a:gd name="T14" fmla="*/ 0 w 76"/>
                            <a:gd name="T15" fmla="*/ 1 h 107"/>
                            <a:gd name="T16" fmla="*/ 0 w 76"/>
                            <a:gd name="T17" fmla="*/ 1 h 107"/>
                            <a:gd name="T18" fmla="*/ 0 w 76"/>
                            <a:gd name="T19" fmla="*/ 0 h 107"/>
                            <a:gd name="T20" fmla="*/ 0 w 76"/>
                            <a:gd name="T21" fmla="*/ 0 h 107"/>
                            <a:gd name="T22" fmla="*/ 0 w 76"/>
                            <a:gd name="T23" fmla="*/ 0 h 107"/>
                            <a:gd name="T24" fmla="*/ 0 w 76"/>
                            <a:gd name="T25" fmla="*/ 0 h 107"/>
                            <a:gd name="T26" fmla="*/ 0 w 76"/>
                            <a:gd name="T27" fmla="*/ 0 h 107"/>
                            <a:gd name="T28" fmla="*/ 0 w 76"/>
                            <a:gd name="T29" fmla="*/ 0 h 107"/>
                            <a:gd name="T30" fmla="*/ 0 w 76"/>
                            <a:gd name="T31" fmla="*/ 0 h 107"/>
                            <a:gd name="T32" fmla="*/ 0 w 76"/>
                            <a:gd name="T33" fmla="*/ 0 h 107"/>
                            <a:gd name="T34" fmla="*/ 0 w 76"/>
                            <a:gd name="T35" fmla="*/ 0 h 107"/>
                            <a:gd name="T36" fmla="*/ 0 w 76"/>
                            <a:gd name="T37" fmla="*/ 0 h 107"/>
                            <a:gd name="T38" fmla="*/ 0 w 76"/>
                            <a:gd name="T39" fmla="*/ 0 h 107"/>
                            <a:gd name="T40" fmla="*/ 0 w 76"/>
                            <a:gd name="T41" fmla="*/ 1 h 107"/>
                            <a:gd name="T42" fmla="*/ 0 w 76"/>
                            <a:gd name="T43" fmla="*/ 1 h 107"/>
                            <a:gd name="T44" fmla="*/ 0 w 76"/>
                            <a:gd name="T45" fmla="*/ 0 h 107"/>
                            <a:gd name="T46" fmla="*/ 0 w 76"/>
                            <a:gd name="T47" fmla="*/ 0 h 107"/>
                            <a:gd name="T48" fmla="*/ 0 w 76"/>
                            <a:gd name="T49" fmla="*/ 0 h 107"/>
                            <a:gd name="T50" fmla="*/ 0 w 76"/>
                            <a:gd name="T51" fmla="*/ 0 h 107"/>
                            <a:gd name="T52" fmla="*/ 0 w 76"/>
                            <a:gd name="T53" fmla="*/ 0 h 107"/>
                            <a:gd name="T54" fmla="*/ 0 w 76"/>
                            <a:gd name="T55" fmla="*/ 0 h 107"/>
                            <a:gd name="T56" fmla="*/ 0 w 76"/>
                            <a:gd name="T57" fmla="*/ 0 h 107"/>
                            <a:gd name="T58" fmla="*/ 0 w 76"/>
                            <a:gd name="T59" fmla="*/ 0 h 107"/>
                            <a:gd name="T60" fmla="*/ 0 w 76"/>
                            <a:gd name="T61" fmla="*/ 0 h 107"/>
                            <a:gd name="T62" fmla="*/ 1 w 76"/>
                            <a:gd name="T63" fmla="*/ 0 h 107"/>
                            <a:gd name="T64" fmla="*/ 1 w 76"/>
                            <a:gd name="T65" fmla="*/ 0 h 107"/>
                            <a:gd name="T66" fmla="*/ 1 w 76"/>
                            <a:gd name="T67" fmla="*/ 0 h 107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w 76"/>
                            <a:gd name="T103" fmla="*/ 0 h 107"/>
                            <a:gd name="T104" fmla="*/ 76 w 76"/>
                            <a:gd name="T105" fmla="*/ 107 h 107"/>
                          </a:gdLst>
                          <a:ahLst/>
                          <a:cxnLst>
                            <a:cxn ang="T68">
                              <a:pos x="T0" y="T1"/>
                            </a:cxn>
                            <a:cxn ang="T69">
                              <a:pos x="T2" y="T3"/>
                            </a:cxn>
                            <a:cxn ang="T70">
                              <a:pos x="T4" y="T5"/>
                            </a:cxn>
                            <a:cxn ang="T71">
                              <a:pos x="T6" y="T7"/>
                            </a:cxn>
                            <a:cxn ang="T72">
                              <a:pos x="T8" y="T9"/>
                            </a:cxn>
                            <a:cxn ang="T73">
                              <a:pos x="T10" y="T11"/>
                            </a:cxn>
                            <a:cxn ang="T74">
                              <a:pos x="T12" y="T13"/>
                            </a:cxn>
                            <a:cxn ang="T75">
                              <a:pos x="T14" y="T15"/>
                            </a:cxn>
                            <a:cxn ang="T76">
                              <a:pos x="T16" y="T17"/>
                            </a:cxn>
                            <a:cxn ang="T77">
                              <a:pos x="T18" y="T19"/>
                            </a:cxn>
                            <a:cxn ang="T78">
                              <a:pos x="T20" y="T21"/>
                            </a:cxn>
                            <a:cxn ang="T79">
                              <a:pos x="T22" y="T23"/>
                            </a:cxn>
                            <a:cxn ang="T80">
                              <a:pos x="T24" y="T25"/>
                            </a:cxn>
                            <a:cxn ang="T81">
                              <a:pos x="T26" y="T27"/>
                            </a:cxn>
                            <a:cxn ang="T82">
                              <a:pos x="T28" y="T29"/>
                            </a:cxn>
                            <a:cxn ang="T83">
                              <a:pos x="T30" y="T31"/>
                            </a:cxn>
                            <a:cxn ang="T84">
                              <a:pos x="T32" y="T33"/>
                            </a:cxn>
                            <a:cxn ang="T85">
                              <a:pos x="T34" y="T35"/>
                            </a:cxn>
                            <a:cxn ang="T86">
                              <a:pos x="T36" y="T37"/>
                            </a:cxn>
                            <a:cxn ang="T87">
                              <a:pos x="T38" y="T39"/>
                            </a:cxn>
                            <a:cxn ang="T88">
                              <a:pos x="T40" y="T41"/>
                            </a:cxn>
                            <a:cxn ang="T89">
                              <a:pos x="T42" y="T43"/>
                            </a:cxn>
                            <a:cxn ang="T90">
                              <a:pos x="T44" y="T45"/>
                            </a:cxn>
                            <a:cxn ang="T91">
                              <a:pos x="T46" y="T47"/>
                            </a:cxn>
                            <a:cxn ang="T92">
                              <a:pos x="T48" y="T49"/>
                            </a:cxn>
                            <a:cxn ang="T93">
                              <a:pos x="T50" y="T51"/>
                            </a:cxn>
                            <a:cxn ang="T94">
                              <a:pos x="T52" y="T53"/>
                            </a:cxn>
                            <a:cxn ang="T95">
                              <a:pos x="T54" y="T55"/>
                            </a:cxn>
                            <a:cxn ang="T96">
                              <a:pos x="T56" y="T57"/>
                            </a:cxn>
                            <a:cxn ang="T97">
                              <a:pos x="T58" y="T59"/>
                            </a:cxn>
                            <a:cxn ang="T98">
                              <a:pos x="T60" y="T61"/>
                            </a:cxn>
                            <a:cxn ang="T99">
                              <a:pos x="T62" y="T63"/>
                            </a:cxn>
                            <a:cxn ang="T100">
                              <a:pos x="T64" y="T65"/>
                            </a:cxn>
                            <a:cxn ang="T101">
                              <a:pos x="T66" y="T67"/>
                            </a:cxn>
                          </a:cxnLst>
                          <a:rect l="T102" t="T103" r="T104" b="T105"/>
                          <a:pathLst>
                            <a:path w="76" h="107">
                              <a:moveTo>
                                <a:pt x="76" y="33"/>
                              </a:moveTo>
                              <a:cubicBezTo>
                                <a:pt x="76" y="62"/>
                                <a:pt x="72" y="81"/>
                                <a:pt x="63" y="92"/>
                              </a:cubicBezTo>
                              <a:cubicBezTo>
                                <a:pt x="58" y="98"/>
                                <a:pt x="52" y="102"/>
                                <a:pt x="46" y="104"/>
                              </a:cubicBezTo>
                              <a:cubicBezTo>
                                <a:pt x="41" y="106"/>
                                <a:pt x="34" y="107"/>
                                <a:pt x="25" y="107"/>
                              </a:cubicBezTo>
                              <a:lnTo>
                                <a:pt x="2" y="107"/>
                              </a:lnTo>
                              <a:cubicBezTo>
                                <a:pt x="1" y="107"/>
                                <a:pt x="0" y="105"/>
                                <a:pt x="0" y="103"/>
                              </a:cubicBezTo>
                              <a:lnTo>
                                <a:pt x="0" y="99"/>
                              </a:lnTo>
                              <a:cubicBezTo>
                                <a:pt x="0" y="97"/>
                                <a:pt x="1" y="96"/>
                                <a:pt x="3" y="96"/>
                              </a:cubicBezTo>
                              <a:lnTo>
                                <a:pt x="17" y="96"/>
                              </a:lnTo>
                              <a:lnTo>
                                <a:pt x="16" y="15"/>
                              </a:lnTo>
                              <a:cubicBezTo>
                                <a:pt x="16" y="13"/>
                                <a:pt x="16" y="12"/>
                                <a:pt x="15" y="11"/>
                              </a:cubicBezTo>
                              <a:cubicBezTo>
                                <a:pt x="15" y="10"/>
                                <a:pt x="13" y="10"/>
                                <a:pt x="11" y="10"/>
                              </a:cubicBezTo>
                              <a:lnTo>
                                <a:pt x="4" y="10"/>
                              </a:lnTo>
                              <a:cubicBezTo>
                                <a:pt x="1" y="10"/>
                                <a:pt x="0" y="9"/>
                                <a:pt x="0" y="7"/>
                              </a:cubicBezTo>
                              <a:lnTo>
                                <a:pt x="0" y="3"/>
                              </a:lnTo>
                              <a:cubicBezTo>
                                <a:pt x="0" y="2"/>
                                <a:pt x="0" y="1"/>
                                <a:pt x="1" y="0"/>
                              </a:cubicBezTo>
                              <a:cubicBezTo>
                                <a:pt x="2" y="0"/>
                                <a:pt x="3" y="0"/>
                                <a:pt x="5" y="0"/>
                              </a:cubicBezTo>
                              <a:lnTo>
                                <a:pt x="21" y="0"/>
                              </a:lnTo>
                              <a:cubicBezTo>
                                <a:pt x="24" y="0"/>
                                <a:pt x="26" y="0"/>
                                <a:pt x="27" y="2"/>
                              </a:cubicBezTo>
                              <a:cubicBezTo>
                                <a:pt x="28" y="3"/>
                                <a:pt x="28" y="5"/>
                                <a:pt x="28" y="9"/>
                              </a:cubicBezTo>
                              <a:lnTo>
                                <a:pt x="28" y="96"/>
                              </a:lnTo>
                              <a:lnTo>
                                <a:pt x="35" y="96"/>
                              </a:lnTo>
                              <a:cubicBezTo>
                                <a:pt x="55" y="96"/>
                                <a:pt x="65" y="78"/>
                                <a:pt x="65" y="41"/>
                              </a:cubicBezTo>
                              <a:lnTo>
                                <a:pt x="65" y="22"/>
                              </a:lnTo>
                              <a:cubicBezTo>
                                <a:pt x="65" y="17"/>
                                <a:pt x="64" y="14"/>
                                <a:pt x="64" y="13"/>
                              </a:cubicBezTo>
                              <a:cubicBezTo>
                                <a:pt x="63" y="11"/>
                                <a:pt x="60" y="10"/>
                                <a:pt x="56" y="10"/>
                              </a:cubicBezTo>
                              <a:lnTo>
                                <a:pt x="48" y="10"/>
                              </a:lnTo>
                              <a:cubicBezTo>
                                <a:pt x="46" y="10"/>
                                <a:pt x="46" y="9"/>
                                <a:pt x="46" y="6"/>
                              </a:cubicBezTo>
                              <a:lnTo>
                                <a:pt x="46" y="3"/>
                              </a:lnTo>
                              <a:cubicBezTo>
                                <a:pt x="46" y="1"/>
                                <a:pt x="47" y="0"/>
                                <a:pt x="50" y="0"/>
                              </a:cubicBezTo>
                              <a:lnTo>
                                <a:pt x="62" y="0"/>
                              </a:lnTo>
                              <a:cubicBezTo>
                                <a:pt x="68" y="0"/>
                                <a:pt x="72" y="2"/>
                                <a:pt x="74" y="7"/>
                              </a:cubicBezTo>
                              <a:cubicBezTo>
                                <a:pt x="76" y="10"/>
                                <a:pt x="76" y="16"/>
                                <a:pt x="76" y="23"/>
                              </a:cubicBezTo>
                              <a:lnTo>
                                <a:pt x="7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020EC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6" name="Freeform 123"/>
                      <wps:cNvSpPr>
                        <a:spLocks/>
                      </wps:cNvSpPr>
                      <wps:spPr bwMode="auto">
                        <a:xfrm>
                          <a:off x="885" y="372"/>
                          <a:ext cx="18" cy="21"/>
                        </a:xfrm>
                        <a:custGeom>
                          <a:avLst/>
                          <a:gdLst>
                            <a:gd name="T0" fmla="*/ 1 w 91"/>
                            <a:gd name="T1" fmla="*/ 1 h 109"/>
                            <a:gd name="T2" fmla="*/ 1 w 91"/>
                            <a:gd name="T3" fmla="*/ 1 h 109"/>
                            <a:gd name="T4" fmla="*/ 1 w 91"/>
                            <a:gd name="T5" fmla="*/ 1 h 109"/>
                            <a:gd name="T6" fmla="*/ 0 w 91"/>
                            <a:gd name="T7" fmla="*/ 1 h 109"/>
                            <a:gd name="T8" fmla="*/ 0 w 91"/>
                            <a:gd name="T9" fmla="*/ 1 h 109"/>
                            <a:gd name="T10" fmla="*/ 0 w 91"/>
                            <a:gd name="T11" fmla="*/ 1 h 109"/>
                            <a:gd name="T12" fmla="*/ 0 w 91"/>
                            <a:gd name="T13" fmla="*/ 1 h 109"/>
                            <a:gd name="T14" fmla="*/ 0 w 91"/>
                            <a:gd name="T15" fmla="*/ 1 h 109"/>
                            <a:gd name="T16" fmla="*/ 1 w 91"/>
                            <a:gd name="T17" fmla="*/ 1 h 109"/>
                            <a:gd name="T18" fmla="*/ 1 w 91"/>
                            <a:gd name="T19" fmla="*/ 0 h 109"/>
                            <a:gd name="T20" fmla="*/ 0 w 91"/>
                            <a:gd name="T21" fmla="*/ 0 h 109"/>
                            <a:gd name="T22" fmla="*/ 0 w 91"/>
                            <a:gd name="T23" fmla="*/ 0 h 109"/>
                            <a:gd name="T24" fmla="*/ 0 w 91"/>
                            <a:gd name="T25" fmla="*/ 0 h 109"/>
                            <a:gd name="T26" fmla="*/ 0 w 91"/>
                            <a:gd name="T27" fmla="*/ 0 h 109"/>
                            <a:gd name="T28" fmla="*/ 0 w 91"/>
                            <a:gd name="T29" fmla="*/ 0 h 109"/>
                            <a:gd name="T30" fmla="*/ 0 w 91"/>
                            <a:gd name="T31" fmla="*/ 0 h 109"/>
                            <a:gd name="T32" fmla="*/ 0 w 91"/>
                            <a:gd name="T33" fmla="*/ 0 h 109"/>
                            <a:gd name="T34" fmla="*/ 0 w 91"/>
                            <a:gd name="T35" fmla="*/ 0 h 109"/>
                            <a:gd name="T36" fmla="*/ 0 w 91"/>
                            <a:gd name="T37" fmla="*/ 0 h 109"/>
                            <a:gd name="T38" fmla="*/ 1 w 91"/>
                            <a:gd name="T39" fmla="*/ 0 h 109"/>
                            <a:gd name="T40" fmla="*/ 1 w 91"/>
                            <a:gd name="T41" fmla="*/ 0 h 109"/>
                            <a:gd name="T42" fmla="*/ 1 w 91"/>
                            <a:gd name="T43" fmla="*/ 1 h 109"/>
                            <a:gd name="T44" fmla="*/ 1 w 91"/>
                            <a:gd name="T45" fmla="*/ 1 h 109"/>
                            <a:gd name="T46" fmla="*/ 1 w 91"/>
                            <a:gd name="T47" fmla="*/ 1 h 109"/>
                            <a:gd name="T48" fmla="*/ 1 w 91"/>
                            <a:gd name="T49" fmla="*/ 1 h 109"/>
                            <a:gd name="T50" fmla="*/ 1 w 91"/>
                            <a:gd name="T51" fmla="*/ 1 h 109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91"/>
                            <a:gd name="T79" fmla="*/ 0 h 109"/>
                            <a:gd name="T80" fmla="*/ 91 w 91"/>
                            <a:gd name="T81" fmla="*/ 109 h 109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91" h="109">
                              <a:moveTo>
                                <a:pt x="91" y="104"/>
                              </a:moveTo>
                              <a:cubicBezTo>
                                <a:pt x="91" y="106"/>
                                <a:pt x="91" y="107"/>
                                <a:pt x="90" y="108"/>
                              </a:cubicBezTo>
                              <a:cubicBezTo>
                                <a:pt x="89" y="108"/>
                                <a:pt x="88" y="109"/>
                                <a:pt x="86" y="109"/>
                              </a:cubicBezTo>
                              <a:lnTo>
                                <a:pt x="5" y="109"/>
                              </a:lnTo>
                              <a:cubicBezTo>
                                <a:pt x="3" y="109"/>
                                <a:pt x="2" y="108"/>
                                <a:pt x="1" y="108"/>
                              </a:cubicBezTo>
                              <a:cubicBezTo>
                                <a:pt x="1" y="108"/>
                                <a:pt x="0" y="107"/>
                                <a:pt x="0" y="105"/>
                              </a:cubicBezTo>
                              <a:lnTo>
                                <a:pt x="0" y="102"/>
                              </a:lnTo>
                              <a:cubicBezTo>
                                <a:pt x="0" y="99"/>
                                <a:pt x="1" y="98"/>
                                <a:pt x="4" y="98"/>
                              </a:cubicBezTo>
                              <a:lnTo>
                                <a:pt x="64" y="98"/>
                              </a:lnTo>
                              <a:lnTo>
                                <a:pt x="64" y="28"/>
                              </a:lnTo>
                              <a:cubicBezTo>
                                <a:pt x="64" y="22"/>
                                <a:pt x="63" y="17"/>
                                <a:pt x="60" y="15"/>
                              </a:cubicBezTo>
                              <a:cubicBezTo>
                                <a:pt x="57" y="13"/>
                                <a:pt x="52" y="12"/>
                                <a:pt x="46" y="12"/>
                              </a:cubicBezTo>
                              <a:lnTo>
                                <a:pt x="10" y="12"/>
                              </a:lnTo>
                              <a:cubicBezTo>
                                <a:pt x="8" y="12"/>
                                <a:pt x="6" y="12"/>
                                <a:pt x="6" y="12"/>
                              </a:cubicBezTo>
                              <a:cubicBezTo>
                                <a:pt x="5" y="11"/>
                                <a:pt x="4" y="10"/>
                                <a:pt x="4" y="8"/>
                              </a:cubicBezTo>
                              <a:lnTo>
                                <a:pt x="4" y="6"/>
                              </a:lnTo>
                              <a:cubicBezTo>
                                <a:pt x="4" y="3"/>
                                <a:pt x="7" y="2"/>
                                <a:pt x="14" y="1"/>
                              </a:cubicBezTo>
                              <a:cubicBezTo>
                                <a:pt x="18" y="0"/>
                                <a:pt x="25" y="0"/>
                                <a:pt x="33" y="1"/>
                              </a:cubicBezTo>
                              <a:cubicBezTo>
                                <a:pt x="43" y="1"/>
                                <a:pt x="47" y="2"/>
                                <a:pt x="46" y="2"/>
                              </a:cubicBezTo>
                              <a:cubicBezTo>
                                <a:pt x="57" y="2"/>
                                <a:pt x="64" y="3"/>
                                <a:pt x="68" y="6"/>
                              </a:cubicBezTo>
                              <a:cubicBezTo>
                                <a:pt x="73" y="10"/>
                                <a:pt x="75" y="17"/>
                                <a:pt x="75" y="27"/>
                              </a:cubicBezTo>
                              <a:lnTo>
                                <a:pt x="75" y="98"/>
                              </a:lnTo>
                              <a:lnTo>
                                <a:pt x="86" y="98"/>
                              </a:lnTo>
                              <a:cubicBezTo>
                                <a:pt x="88" y="98"/>
                                <a:pt x="89" y="98"/>
                                <a:pt x="90" y="98"/>
                              </a:cubicBezTo>
                              <a:cubicBezTo>
                                <a:pt x="91" y="99"/>
                                <a:pt x="91" y="100"/>
                                <a:pt x="91" y="102"/>
                              </a:cubicBezTo>
                              <a:lnTo>
                                <a:pt x="91" y="1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8474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7" name="Freeform 124"/>
                      <wps:cNvSpPr>
                        <a:spLocks/>
                      </wps:cNvSpPr>
                      <wps:spPr bwMode="auto">
                        <a:xfrm>
                          <a:off x="868" y="372"/>
                          <a:ext cx="14" cy="21"/>
                        </a:xfrm>
                        <a:custGeom>
                          <a:avLst/>
                          <a:gdLst>
                            <a:gd name="T0" fmla="*/ 1 w 72"/>
                            <a:gd name="T1" fmla="*/ 1 h 108"/>
                            <a:gd name="T2" fmla="*/ 1 w 72"/>
                            <a:gd name="T3" fmla="*/ 1 h 108"/>
                            <a:gd name="T4" fmla="*/ 1 w 72"/>
                            <a:gd name="T5" fmla="*/ 1 h 108"/>
                            <a:gd name="T6" fmla="*/ 0 w 72"/>
                            <a:gd name="T7" fmla="*/ 1 h 108"/>
                            <a:gd name="T8" fmla="*/ 0 w 72"/>
                            <a:gd name="T9" fmla="*/ 0 h 108"/>
                            <a:gd name="T10" fmla="*/ 0 w 72"/>
                            <a:gd name="T11" fmla="*/ 0 h 108"/>
                            <a:gd name="T12" fmla="*/ 0 w 72"/>
                            <a:gd name="T13" fmla="*/ 0 h 108"/>
                            <a:gd name="T14" fmla="*/ 0 w 72"/>
                            <a:gd name="T15" fmla="*/ 0 h 108"/>
                            <a:gd name="T16" fmla="*/ 0 w 72"/>
                            <a:gd name="T17" fmla="*/ 0 h 108"/>
                            <a:gd name="T18" fmla="*/ 0 w 72"/>
                            <a:gd name="T19" fmla="*/ 0 h 108"/>
                            <a:gd name="T20" fmla="*/ 0 w 72"/>
                            <a:gd name="T21" fmla="*/ 0 h 108"/>
                            <a:gd name="T22" fmla="*/ 0 w 72"/>
                            <a:gd name="T23" fmla="*/ 0 h 108"/>
                            <a:gd name="T24" fmla="*/ 0 w 72"/>
                            <a:gd name="T25" fmla="*/ 0 h 108"/>
                            <a:gd name="T26" fmla="*/ 0 w 72"/>
                            <a:gd name="T27" fmla="*/ 0 h 108"/>
                            <a:gd name="T28" fmla="*/ 1 w 72"/>
                            <a:gd name="T29" fmla="*/ 0 h 108"/>
                            <a:gd name="T30" fmla="*/ 1 w 72"/>
                            <a:gd name="T31" fmla="*/ 1 h 108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w 72"/>
                            <a:gd name="T49" fmla="*/ 0 h 108"/>
                            <a:gd name="T50" fmla="*/ 72 w 72"/>
                            <a:gd name="T51" fmla="*/ 108 h 108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T48" t="T49" r="T50" b="T51"/>
                          <a:pathLst>
                            <a:path w="72" h="108">
                              <a:moveTo>
                                <a:pt x="72" y="98"/>
                              </a:moveTo>
                              <a:cubicBezTo>
                                <a:pt x="72" y="102"/>
                                <a:pt x="72" y="104"/>
                                <a:pt x="71" y="105"/>
                              </a:cubicBezTo>
                              <a:cubicBezTo>
                                <a:pt x="71" y="107"/>
                                <a:pt x="69" y="108"/>
                                <a:pt x="66" y="108"/>
                              </a:cubicBezTo>
                              <a:cubicBezTo>
                                <a:pt x="62" y="108"/>
                                <a:pt x="60" y="106"/>
                                <a:pt x="60" y="103"/>
                              </a:cubicBezTo>
                              <a:lnTo>
                                <a:pt x="60" y="22"/>
                              </a:lnTo>
                              <a:cubicBezTo>
                                <a:pt x="60" y="18"/>
                                <a:pt x="59" y="15"/>
                                <a:pt x="58" y="14"/>
                              </a:cubicBezTo>
                              <a:cubicBezTo>
                                <a:pt x="56" y="12"/>
                                <a:pt x="54" y="11"/>
                                <a:pt x="50" y="11"/>
                              </a:cubicBezTo>
                              <a:lnTo>
                                <a:pt x="4" y="11"/>
                              </a:lnTo>
                              <a:cubicBezTo>
                                <a:pt x="2" y="11"/>
                                <a:pt x="1" y="11"/>
                                <a:pt x="1" y="10"/>
                              </a:cubicBezTo>
                              <a:cubicBezTo>
                                <a:pt x="0" y="10"/>
                                <a:pt x="0" y="8"/>
                                <a:pt x="0" y="6"/>
                              </a:cubicBezTo>
                              <a:cubicBezTo>
                                <a:pt x="0" y="4"/>
                                <a:pt x="1" y="2"/>
                                <a:pt x="3" y="1"/>
                              </a:cubicBezTo>
                              <a:cubicBezTo>
                                <a:pt x="5" y="0"/>
                                <a:pt x="8" y="0"/>
                                <a:pt x="11" y="0"/>
                              </a:cubicBezTo>
                              <a:cubicBezTo>
                                <a:pt x="17" y="1"/>
                                <a:pt x="20" y="1"/>
                                <a:pt x="19" y="1"/>
                              </a:cubicBezTo>
                              <a:lnTo>
                                <a:pt x="56" y="1"/>
                              </a:lnTo>
                              <a:cubicBezTo>
                                <a:pt x="66" y="1"/>
                                <a:pt x="72" y="6"/>
                                <a:pt x="72" y="17"/>
                              </a:cubicBezTo>
                              <a:lnTo>
                                <a:pt x="72" y="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785E7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8" name="Freeform 125"/>
                      <wps:cNvSpPr>
                        <a:spLocks/>
                      </wps:cNvSpPr>
                      <wps:spPr bwMode="auto">
                        <a:xfrm>
                          <a:off x="859" y="372"/>
                          <a:ext cx="7" cy="8"/>
                        </a:xfrm>
                        <a:custGeom>
                          <a:avLst/>
                          <a:gdLst>
                            <a:gd name="T0" fmla="*/ 0 w 35"/>
                            <a:gd name="T1" fmla="*/ 0 h 43"/>
                            <a:gd name="T2" fmla="*/ 0 w 35"/>
                            <a:gd name="T3" fmla="*/ 0 h 43"/>
                            <a:gd name="T4" fmla="*/ 0 w 35"/>
                            <a:gd name="T5" fmla="*/ 0 h 43"/>
                            <a:gd name="T6" fmla="*/ 0 w 35"/>
                            <a:gd name="T7" fmla="*/ 0 h 43"/>
                            <a:gd name="T8" fmla="*/ 0 w 35"/>
                            <a:gd name="T9" fmla="*/ 0 h 43"/>
                            <a:gd name="T10" fmla="*/ 0 w 35"/>
                            <a:gd name="T11" fmla="*/ 0 h 43"/>
                            <a:gd name="T12" fmla="*/ 0 w 35"/>
                            <a:gd name="T13" fmla="*/ 0 h 43"/>
                            <a:gd name="T14" fmla="*/ 0 w 35"/>
                            <a:gd name="T15" fmla="*/ 0 h 43"/>
                            <a:gd name="T16" fmla="*/ 0 w 35"/>
                            <a:gd name="T17" fmla="*/ 0 h 43"/>
                            <a:gd name="T18" fmla="*/ 0 w 35"/>
                            <a:gd name="T19" fmla="*/ 0 h 43"/>
                            <a:gd name="T20" fmla="*/ 0 w 35"/>
                            <a:gd name="T21" fmla="*/ 0 h 43"/>
                            <a:gd name="T22" fmla="*/ 0 w 35"/>
                            <a:gd name="T23" fmla="*/ 0 h 4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35"/>
                            <a:gd name="T37" fmla="*/ 0 h 43"/>
                            <a:gd name="T38" fmla="*/ 35 w 35"/>
                            <a:gd name="T39" fmla="*/ 43 h 4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35" h="43">
                              <a:moveTo>
                                <a:pt x="35" y="38"/>
                              </a:moveTo>
                              <a:cubicBezTo>
                                <a:pt x="35" y="42"/>
                                <a:pt x="33" y="43"/>
                                <a:pt x="29" y="43"/>
                              </a:cubicBezTo>
                              <a:cubicBezTo>
                                <a:pt x="26" y="43"/>
                                <a:pt x="24" y="42"/>
                                <a:pt x="24" y="40"/>
                              </a:cubicBezTo>
                              <a:cubicBezTo>
                                <a:pt x="23" y="39"/>
                                <a:pt x="23" y="36"/>
                                <a:pt x="23" y="32"/>
                              </a:cubicBezTo>
                              <a:lnTo>
                                <a:pt x="23" y="13"/>
                              </a:lnTo>
                              <a:cubicBezTo>
                                <a:pt x="23" y="11"/>
                                <a:pt x="22" y="10"/>
                                <a:pt x="20" y="10"/>
                              </a:cubicBezTo>
                              <a:lnTo>
                                <a:pt x="5" y="10"/>
                              </a:lnTo>
                              <a:cubicBezTo>
                                <a:pt x="2" y="10"/>
                                <a:pt x="0" y="8"/>
                                <a:pt x="0" y="5"/>
                              </a:cubicBezTo>
                              <a:cubicBezTo>
                                <a:pt x="0" y="2"/>
                                <a:pt x="1" y="0"/>
                                <a:pt x="3" y="0"/>
                              </a:cubicBezTo>
                              <a:cubicBezTo>
                                <a:pt x="3" y="0"/>
                                <a:pt x="11" y="0"/>
                                <a:pt x="25" y="0"/>
                              </a:cubicBezTo>
                              <a:cubicBezTo>
                                <a:pt x="32" y="0"/>
                                <a:pt x="35" y="3"/>
                                <a:pt x="35" y="9"/>
                              </a:cubicBezTo>
                              <a:lnTo>
                                <a:pt x="3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2BAC2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9" name="Freeform 126"/>
                      <wps:cNvSpPr>
                        <a:spLocks/>
                      </wps:cNvSpPr>
                      <wps:spPr bwMode="auto">
                        <a:xfrm>
                          <a:off x="837" y="372"/>
                          <a:ext cx="18" cy="21"/>
                        </a:xfrm>
                        <a:custGeom>
                          <a:avLst/>
                          <a:gdLst>
                            <a:gd name="T0" fmla="*/ 1 w 91"/>
                            <a:gd name="T1" fmla="*/ 1 h 109"/>
                            <a:gd name="T2" fmla="*/ 1 w 91"/>
                            <a:gd name="T3" fmla="*/ 1 h 109"/>
                            <a:gd name="T4" fmla="*/ 1 w 91"/>
                            <a:gd name="T5" fmla="*/ 1 h 109"/>
                            <a:gd name="T6" fmla="*/ 1 w 91"/>
                            <a:gd name="T7" fmla="*/ 1 h 109"/>
                            <a:gd name="T8" fmla="*/ 1 w 91"/>
                            <a:gd name="T9" fmla="*/ 0 h 109"/>
                            <a:gd name="T10" fmla="*/ 1 w 91"/>
                            <a:gd name="T11" fmla="*/ 0 h 109"/>
                            <a:gd name="T12" fmla="*/ 0 w 91"/>
                            <a:gd name="T13" fmla="*/ 0 h 109"/>
                            <a:gd name="T14" fmla="*/ 0 w 91"/>
                            <a:gd name="T15" fmla="*/ 1 h 109"/>
                            <a:gd name="T16" fmla="*/ 0 w 91"/>
                            <a:gd name="T17" fmla="*/ 1 h 109"/>
                            <a:gd name="T18" fmla="*/ 0 w 91"/>
                            <a:gd name="T19" fmla="*/ 1 h 109"/>
                            <a:gd name="T20" fmla="*/ 0 w 91"/>
                            <a:gd name="T21" fmla="*/ 1 h 109"/>
                            <a:gd name="T22" fmla="*/ 0 w 91"/>
                            <a:gd name="T23" fmla="*/ 1 h 109"/>
                            <a:gd name="T24" fmla="*/ 0 w 91"/>
                            <a:gd name="T25" fmla="*/ 1 h 109"/>
                            <a:gd name="T26" fmla="*/ 0 w 91"/>
                            <a:gd name="T27" fmla="*/ 1 h 109"/>
                            <a:gd name="T28" fmla="*/ 0 w 91"/>
                            <a:gd name="T29" fmla="*/ 1 h 109"/>
                            <a:gd name="T30" fmla="*/ 0 w 91"/>
                            <a:gd name="T31" fmla="*/ 1 h 109"/>
                            <a:gd name="T32" fmla="*/ 0 w 91"/>
                            <a:gd name="T33" fmla="*/ 1 h 109"/>
                            <a:gd name="T34" fmla="*/ 0 w 91"/>
                            <a:gd name="T35" fmla="*/ 0 h 109"/>
                            <a:gd name="T36" fmla="*/ 0 w 91"/>
                            <a:gd name="T37" fmla="*/ 0 h 109"/>
                            <a:gd name="T38" fmla="*/ 0 w 91"/>
                            <a:gd name="T39" fmla="*/ 0 h 109"/>
                            <a:gd name="T40" fmla="*/ 0 w 91"/>
                            <a:gd name="T41" fmla="*/ 0 h 109"/>
                            <a:gd name="T42" fmla="*/ 1 w 91"/>
                            <a:gd name="T43" fmla="*/ 0 h 109"/>
                            <a:gd name="T44" fmla="*/ 1 w 91"/>
                            <a:gd name="T45" fmla="*/ 0 h 109"/>
                            <a:gd name="T46" fmla="*/ 1 w 91"/>
                            <a:gd name="T47" fmla="*/ 1 h 109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w 91"/>
                            <a:gd name="T73" fmla="*/ 0 h 109"/>
                            <a:gd name="T74" fmla="*/ 91 w 91"/>
                            <a:gd name="T75" fmla="*/ 109 h 109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T72" t="T73" r="T74" b="T75"/>
                          <a:pathLst>
                            <a:path w="91" h="109">
                              <a:moveTo>
                                <a:pt x="91" y="99"/>
                              </a:moveTo>
                              <a:cubicBezTo>
                                <a:pt x="91" y="102"/>
                                <a:pt x="91" y="105"/>
                                <a:pt x="91" y="106"/>
                              </a:cubicBezTo>
                              <a:cubicBezTo>
                                <a:pt x="90" y="108"/>
                                <a:pt x="88" y="109"/>
                                <a:pt x="86" y="109"/>
                              </a:cubicBezTo>
                              <a:cubicBezTo>
                                <a:pt x="82" y="109"/>
                                <a:pt x="80" y="107"/>
                                <a:pt x="80" y="104"/>
                              </a:cubicBezTo>
                              <a:lnTo>
                                <a:pt x="80" y="20"/>
                              </a:lnTo>
                              <a:cubicBezTo>
                                <a:pt x="80" y="13"/>
                                <a:pt x="77" y="10"/>
                                <a:pt x="71" y="10"/>
                              </a:cubicBezTo>
                              <a:lnTo>
                                <a:pt x="27" y="10"/>
                              </a:lnTo>
                              <a:lnTo>
                                <a:pt x="27" y="96"/>
                              </a:lnTo>
                              <a:cubicBezTo>
                                <a:pt x="27" y="99"/>
                                <a:pt x="26" y="102"/>
                                <a:pt x="24" y="104"/>
                              </a:cubicBezTo>
                              <a:cubicBezTo>
                                <a:pt x="23" y="106"/>
                                <a:pt x="20" y="107"/>
                                <a:pt x="17" y="107"/>
                              </a:cubicBezTo>
                              <a:lnTo>
                                <a:pt x="5" y="107"/>
                              </a:lnTo>
                              <a:cubicBezTo>
                                <a:pt x="3" y="107"/>
                                <a:pt x="1" y="106"/>
                                <a:pt x="1" y="106"/>
                              </a:cubicBezTo>
                              <a:cubicBezTo>
                                <a:pt x="0" y="105"/>
                                <a:pt x="0" y="104"/>
                                <a:pt x="0" y="102"/>
                              </a:cubicBezTo>
                              <a:cubicBezTo>
                                <a:pt x="0" y="100"/>
                                <a:pt x="0" y="98"/>
                                <a:pt x="0" y="98"/>
                              </a:cubicBezTo>
                              <a:cubicBezTo>
                                <a:pt x="1" y="97"/>
                                <a:pt x="2" y="96"/>
                                <a:pt x="5" y="96"/>
                              </a:cubicBezTo>
                              <a:lnTo>
                                <a:pt x="13" y="96"/>
                              </a:lnTo>
                              <a:cubicBezTo>
                                <a:pt x="14" y="96"/>
                                <a:pt x="15" y="95"/>
                                <a:pt x="15" y="92"/>
                              </a:cubicBezTo>
                              <a:lnTo>
                                <a:pt x="15" y="10"/>
                              </a:lnTo>
                              <a:lnTo>
                                <a:pt x="4" y="10"/>
                              </a:lnTo>
                              <a:cubicBezTo>
                                <a:pt x="1" y="10"/>
                                <a:pt x="0" y="8"/>
                                <a:pt x="0" y="5"/>
                              </a:cubicBezTo>
                              <a:cubicBezTo>
                                <a:pt x="0" y="2"/>
                                <a:pt x="1" y="0"/>
                                <a:pt x="4" y="0"/>
                              </a:cubicBezTo>
                              <a:lnTo>
                                <a:pt x="71" y="0"/>
                              </a:lnTo>
                              <a:cubicBezTo>
                                <a:pt x="85" y="0"/>
                                <a:pt x="91" y="7"/>
                                <a:pt x="91" y="21"/>
                              </a:cubicBezTo>
                              <a:lnTo>
                                <a:pt x="91" y="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BA82E5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0" name="Freeform 127"/>
                      <wps:cNvSpPr>
                        <a:spLocks/>
                      </wps:cNvSpPr>
                      <wps:spPr bwMode="auto">
                        <a:xfrm>
                          <a:off x="807" y="372"/>
                          <a:ext cx="18" cy="21"/>
                        </a:xfrm>
                        <a:custGeom>
                          <a:avLst/>
                          <a:gdLst>
                            <a:gd name="T0" fmla="*/ 1 w 91"/>
                            <a:gd name="T1" fmla="*/ 1 h 109"/>
                            <a:gd name="T2" fmla="*/ 1 w 91"/>
                            <a:gd name="T3" fmla="*/ 1 h 109"/>
                            <a:gd name="T4" fmla="*/ 1 w 91"/>
                            <a:gd name="T5" fmla="*/ 1 h 109"/>
                            <a:gd name="T6" fmla="*/ 0 w 91"/>
                            <a:gd name="T7" fmla="*/ 1 h 109"/>
                            <a:gd name="T8" fmla="*/ 0 w 91"/>
                            <a:gd name="T9" fmla="*/ 1 h 109"/>
                            <a:gd name="T10" fmla="*/ 0 w 91"/>
                            <a:gd name="T11" fmla="*/ 1 h 109"/>
                            <a:gd name="T12" fmla="*/ 0 w 91"/>
                            <a:gd name="T13" fmla="*/ 1 h 109"/>
                            <a:gd name="T14" fmla="*/ 0 w 91"/>
                            <a:gd name="T15" fmla="*/ 1 h 109"/>
                            <a:gd name="T16" fmla="*/ 1 w 91"/>
                            <a:gd name="T17" fmla="*/ 1 h 109"/>
                            <a:gd name="T18" fmla="*/ 1 w 91"/>
                            <a:gd name="T19" fmla="*/ 0 h 109"/>
                            <a:gd name="T20" fmla="*/ 0 w 91"/>
                            <a:gd name="T21" fmla="*/ 0 h 109"/>
                            <a:gd name="T22" fmla="*/ 0 w 91"/>
                            <a:gd name="T23" fmla="*/ 0 h 109"/>
                            <a:gd name="T24" fmla="*/ 0 w 91"/>
                            <a:gd name="T25" fmla="*/ 0 h 109"/>
                            <a:gd name="T26" fmla="*/ 0 w 91"/>
                            <a:gd name="T27" fmla="*/ 0 h 109"/>
                            <a:gd name="T28" fmla="*/ 0 w 91"/>
                            <a:gd name="T29" fmla="*/ 0 h 109"/>
                            <a:gd name="T30" fmla="*/ 0 w 91"/>
                            <a:gd name="T31" fmla="*/ 0 h 109"/>
                            <a:gd name="T32" fmla="*/ 0 w 91"/>
                            <a:gd name="T33" fmla="*/ 0 h 109"/>
                            <a:gd name="T34" fmla="*/ 0 w 91"/>
                            <a:gd name="T35" fmla="*/ 0 h 109"/>
                            <a:gd name="T36" fmla="*/ 0 w 91"/>
                            <a:gd name="T37" fmla="*/ 0 h 109"/>
                            <a:gd name="T38" fmla="*/ 1 w 91"/>
                            <a:gd name="T39" fmla="*/ 0 h 109"/>
                            <a:gd name="T40" fmla="*/ 1 w 91"/>
                            <a:gd name="T41" fmla="*/ 0 h 109"/>
                            <a:gd name="T42" fmla="*/ 1 w 91"/>
                            <a:gd name="T43" fmla="*/ 1 h 109"/>
                            <a:gd name="T44" fmla="*/ 1 w 91"/>
                            <a:gd name="T45" fmla="*/ 1 h 109"/>
                            <a:gd name="T46" fmla="*/ 1 w 91"/>
                            <a:gd name="T47" fmla="*/ 1 h 109"/>
                            <a:gd name="T48" fmla="*/ 1 w 91"/>
                            <a:gd name="T49" fmla="*/ 1 h 109"/>
                            <a:gd name="T50" fmla="*/ 1 w 91"/>
                            <a:gd name="T51" fmla="*/ 1 h 109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91"/>
                            <a:gd name="T79" fmla="*/ 0 h 109"/>
                            <a:gd name="T80" fmla="*/ 91 w 91"/>
                            <a:gd name="T81" fmla="*/ 109 h 109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91" h="109">
                              <a:moveTo>
                                <a:pt x="91" y="104"/>
                              </a:moveTo>
                              <a:cubicBezTo>
                                <a:pt x="91" y="106"/>
                                <a:pt x="90" y="107"/>
                                <a:pt x="90" y="108"/>
                              </a:cubicBezTo>
                              <a:cubicBezTo>
                                <a:pt x="89" y="108"/>
                                <a:pt x="88" y="109"/>
                                <a:pt x="86" y="109"/>
                              </a:cubicBezTo>
                              <a:lnTo>
                                <a:pt x="5" y="109"/>
                              </a:lnTo>
                              <a:cubicBezTo>
                                <a:pt x="3" y="109"/>
                                <a:pt x="2" y="108"/>
                                <a:pt x="1" y="108"/>
                              </a:cubicBezTo>
                              <a:cubicBezTo>
                                <a:pt x="1" y="108"/>
                                <a:pt x="0" y="107"/>
                                <a:pt x="0" y="105"/>
                              </a:cubicBezTo>
                              <a:lnTo>
                                <a:pt x="0" y="102"/>
                              </a:lnTo>
                              <a:cubicBezTo>
                                <a:pt x="0" y="99"/>
                                <a:pt x="1" y="98"/>
                                <a:pt x="4" y="98"/>
                              </a:cubicBezTo>
                              <a:lnTo>
                                <a:pt x="64" y="98"/>
                              </a:lnTo>
                              <a:lnTo>
                                <a:pt x="64" y="28"/>
                              </a:lnTo>
                              <a:cubicBezTo>
                                <a:pt x="64" y="22"/>
                                <a:pt x="62" y="17"/>
                                <a:pt x="60" y="15"/>
                              </a:cubicBezTo>
                              <a:cubicBezTo>
                                <a:pt x="57" y="13"/>
                                <a:pt x="52" y="12"/>
                                <a:pt x="46" y="12"/>
                              </a:cubicBezTo>
                              <a:lnTo>
                                <a:pt x="10" y="12"/>
                              </a:lnTo>
                              <a:cubicBezTo>
                                <a:pt x="8" y="12"/>
                                <a:pt x="6" y="12"/>
                                <a:pt x="6" y="12"/>
                              </a:cubicBezTo>
                              <a:cubicBezTo>
                                <a:pt x="5" y="11"/>
                                <a:pt x="4" y="10"/>
                                <a:pt x="4" y="8"/>
                              </a:cubicBezTo>
                              <a:lnTo>
                                <a:pt x="4" y="6"/>
                              </a:lnTo>
                              <a:cubicBezTo>
                                <a:pt x="4" y="3"/>
                                <a:pt x="7" y="2"/>
                                <a:pt x="14" y="1"/>
                              </a:cubicBezTo>
                              <a:cubicBezTo>
                                <a:pt x="18" y="0"/>
                                <a:pt x="24" y="0"/>
                                <a:pt x="33" y="1"/>
                              </a:cubicBezTo>
                              <a:cubicBezTo>
                                <a:pt x="43" y="1"/>
                                <a:pt x="47" y="2"/>
                                <a:pt x="46" y="2"/>
                              </a:cubicBezTo>
                              <a:cubicBezTo>
                                <a:pt x="57" y="2"/>
                                <a:pt x="64" y="3"/>
                                <a:pt x="68" y="6"/>
                              </a:cubicBezTo>
                              <a:cubicBezTo>
                                <a:pt x="73" y="10"/>
                                <a:pt x="75" y="17"/>
                                <a:pt x="75" y="27"/>
                              </a:cubicBezTo>
                              <a:lnTo>
                                <a:pt x="75" y="98"/>
                              </a:lnTo>
                              <a:lnTo>
                                <a:pt x="86" y="98"/>
                              </a:lnTo>
                              <a:cubicBezTo>
                                <a:pt x="88" y="98"/>
                                <a:pt x="89" y="98"/>
                                <a:pt x="90" y="98"/>
                              </a:cubicBezTo>
                              <a:cubicBezTo>
                                <a:pt x="90" y="99"/>
                                <a:pt x="91" y="100"/>
                                <a:pt x="91" y="102"/>
                              </a:cubicBezTo>
                              <a:lnTo>
                                <a:pt x="91" y="10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93A1E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1" name="Freeform 128"/>
                      <wps:cNvSpPr>
                        <a:spLocks/>
                      </wps:cNvSpPr>
                      <wps:spPr bwMode="auto">
                        <a:xfrm>
                          <a:off x="798" y="372"/>
                          <a:ext cx="7" cy="8"/>
                        </a:xfrm>
                        <a:custGeom>
                          <a:avLst/>
                          <a:gdLst>
                            <a:gd name="T0" fmla="*/ 0 w 34"/>
                            <a:gd name="T1" fmla="*/ 0 h 43"/>
                            <a:gd name="T2" fmla="*/ 0 w 34"/>
                            <a:gd name="T3" fmla="*/ 0 h 43"/>
                            <a:gd name="T4" fmla="*/ 0 w 34"/>
                            <a:gd name="T5" fmla="*/ 0 h 43"/>
                            <a:gd name="T6" fmla="*/ 0 w 34"/>
                            <a:gd name="T7" fmla="*/ 0 h 43"/>
                            <a:gd name="T8" fmla="*/ 0 w 34"/>
                            <a:gd name="T9" fmla="*/ 0 h 43"/>
                            <a:gd name="T10" fmla="*/ 0 w 34"/>
                            <a:gd name="T11" fmla="*/ 0 h 43"/>
                            <a:gd name="T12" fmla="*/ 0 w 34"/>
                            <a:gd name="T13" fmla="*/ 0 h 43"/>
                            <a:gd name="T14" fmla="*/ 0 w 34"/>
                            <a:gd name="T15" fmla="*/ 0 h 43"/>
                            <a:gd name="T16" fmla="*/ 0 w 34"/>
                            <a:gd name="T17" fmla="*/ 0 h 43"/>
                            <a:gd name="T18" fmla="*/ 0 w 34"/>
                            <a:gd name="T19" fmla="*/ 0 h 43"/>
                            <a:gd name="T20" fmla="*/ 0 w 34"/>
                            <a:gd name="T21" fmla="*/ 0 h 43"/>
                            <a:gd name="T22" fmla="*/ 0 w 34"/>
                            <a:gd name="T23" fmla="*/ 0 h 4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34"/>
                            <a:gd name="T37" fmla="*/ 0 h 43"/>
                            <a:gd name="T38" fmla="*/ 34 w 34"/>
                            <a:gd name="T39" fmla="*/ 43 h 4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34" h="43">
                              <a:moveTo>
                                <a:pt x="34" y="38"/>
                              </a:moveTo>
                              <a:cubicBezTo>
                                <a:pt x="34" y="42"/>
                                <a:pt x="32" y="43"/>
                                <a:pt x="29" y="43"/>
                              </a:cubicBezTo>
                              <a:cubicBezTo>
                                <a:pt x="26" y="43"/>
                                <a:pt x="24" y="42"/>
                                <a:pt x="23" y="40"/>
                              </a:cubicBezTo>
                              <a:cubicBezTo>
                                <a:pt x="23" y="39"/>
                                <a:pt x="23" y="36"/>
                                <a:pt x="23" y="32"/>
                              </a:cubicBezTo>
                              <a:lnTo>
                                <a:pt x="23" y="13"/>
                              </a:lnTo>
                              <a:cubicBezTo>
                                <a:pt x="23" y="11"/>
                                <a:pt x="22" y="10"/>
                                <a:pt x="20" y="10"/>
                              </a:cubicBezTo>
                              <a:lnTo>
                                <a:pt x="5" y="10"/>
                              </a:lnTo>
                              <a:cubicBezTo>
                                <a:pt x="1" y="10"/>
                                <a:pt x="0" y="8"/>
                                <a:pt x="0" y="5"/>
                              </a:cubicBezTo>
                              <a:cubicBezTo>
                                <a:pt x="0" y="2"/>
                                <a:pt x="0" y="0"/>
                                <a:pt x="2" y="0"/>
                              </a:cubicBezTo>
                              <a:cubicBezTo>
                                <a:pt x="3" y="0"/>
                                <a:pt x="10" y="0"/>
                                <a:pt x="25" y="0"/>
                              </a:cubicBezTo>
                              <a:cubicBezTo>
                                <a:pt x="31" y="0"/>
                                <a:pt x="34" y="3"/>
                                <a:pt x="34" y="9"/>
                              </a:cubicBezTo>
                              <a:lnTo>
                                <a:pt x="34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3695D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Freeform 129"/>
                      <wps:cNvSpPr>
                        <a:spLocks/>
                      </wps:cNvSpPr>
                      <wps:spPr bwMode="auto">
                        <a:xfrm>
                          <a:off x="781" y="372"/>
                          <a:ext cx="14" cy="21"/>
                        </a:xfrm>
                        <a:custGeom>
                          <a:avLst/>
                          <a:gdLst>
                            <a:gd name="T0" fmla="*/ 1 w 72"/>
                            <a:gd name="T1" fmla="*/ 1 h 108"/>
                            <a:gd name="T2" fmla="*/ 1 w 72"/>
                            <a:gd name="T3" fmla="*/ 1 h 108"/>
                            <a:gd name="T4" fmla="*/ 1 w 72"/>
                            <a:gd name="T5" fmla="*/ 1 h 108"/>
                            <a:gd name="T6" fmla="*/ 0 w 72"/>
                            <a:gd name="T7" fmla="*/ 1 h 108"/>
                            <a:gd name="T8" fmla="*/ 0 w 72"/>
                            <a:gd name="T9" fmla="*/ 0 h 108"/>
                            <a:gd name="T10" fmla="*/ 0 w 72"/>
                            <a:gd name="T11" fmla="*/ 0 h 108"/>
                            <a:gd name="T12" fmla="*/ 0 w 72"/>
                            <a:gd name="T13" fmla="*/ 0 h 108"/>
                            <a:gd name="T14" fmla="*/ 0 w 72"/>
                            <a:gd name="T15" fmla="*/ 0 h 108"/>
                            <a:gd name="T16" fmla="*/ 0 w 72"/>
                            <a:gd name="T17" fmla="*/ 0 h 108"/>
                            <a:gd name="T18" fmla="*/ 0 w 72"/>
                            <a:gd name="T19" fmla="*/ 0 h 108"/>
                            <a:gd name="T20" fmla="*/ 0 w 72"/>
                            <a:gd name="T21" fmla="*/ 0 h 108"/>
                            <a:gd name="T22" fmla="*/ 0 w 72"/>
                            <a:gd name="T23" fmla="*/ 0 h 108"/>
                            <a:gd name="T24" fmla="*/ 0 w 72"/>
                            <a:gd name="T25" fmla="*/ 0 h 108"/>
                            <a:gd name="T26" fmla="*/ 0 w 72"/>
                            <a:gd name="T27" fmla="*/ 0 h 108"/>
                            <a:gd name="T28" fmla="*/ 1 w 72"/>
                            <a:gd name="T29" fmla="*/ 0 h 108"/>
                            <a:gd name="T30" fmla="*/ 1 w 72"/>
                            <a:gd name="T31" fmla="*/ 1 h 108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w 72"/>
                            <a:gd name="T49" fmla="*/ 0 h 108"/>
                            <a:gd name="T50" fmla="*/ 72 w 72"/>
                            <a:gd name="T51" fmla="*/ 108 h 108"/>
                          </a:gdLst>
                          <a:ahLst/>
                          <a:cxnLst>
                            <a:cxn ang="T32">
                              <a:pos x="T0" y="T1"/>
                            </a:cxn>
                            <a:cxn ang="T33">
                              <a:pos x="T2" y="T3"/>
                            </a:cxn>
                            <a:cxn ang="T34">
                              <a:pos x="T4" y="T5"/>
                            </a:cxn>
                            <a:cxn ang="T35">
                              <a:pos x="T6" y="T7"/>
                            </a:cxn>
                            <a:cxn ang="T36">
                              <a:pos x="T8" y="T9"/>
                            </a:cxn>
                            <a:cxn ang="T37">
                              <a:pos x="T10" y="T11"/>
                            </a:cxn>
                            <a:cxn ang="T38">
                              <a:pos x="T12" y="T13"/>
                            </a:cxn>
                            <a:cxn ang="T39">
                              <a:pos x="T14" y="T15"/>
                            </a:cxn>
                            <a:cxn ang="T40">
                              <a:pos x="T16" y="T17"/>
                            </a:cxn>
                            <a:cxn ang="T41">
                              <a:pos x="T18" y="T19"/>
                            </a:cxn>
                            <a:cxn ang="T42">
                              <a:pos x="T20" y="T21"/>
                            </a:cxn>
                            <a:cxn ang="T43">
                              <a:pos x="T22" y="T23"/>
                            </a:cxn>
                            <a:cxn ang="T44">
                              <a:pos x="T24" y="T25"/>
                            </a:cxn>
                            <a:cxn ang="T45">
                              <a:pos x="T26" y="T27"/>
                            </a:cxn>
                            <a:cxn ang="T46">
                              <a:pos x="T28" y="T29"/>
                            </a:cxn>
                            <a:cxn ang="T47">
                              <a:pos x="T30" y="T31"/>
                            </a:cxn>
                          </a:cxnLst>
                          <a:rect l="T48" t="T49" r="T50" b="T51"/>
                          <a:pathLst>
                            <a:path w="72" h="108">
                              <a:moveTo>
                                <a:pt x="72" y="98"/>
                              </a:moveTo>
                              <a:cubicBezTo>
                                <a:pt x="72" y="102"/>
                                <a:pt x="72" y="104"/>
                                <a:pt x="71" y="105"/>
                              </a:cubicBezTo>
                              <a:cubicBezTo>
                                <a:pt x="71" y="107"/>
                                <a:pt x="69" y="108"/>
                                <a:pt x="66" y="108"/>
                              </a:cubicBezTo>
                              <a:cubicBezTo>
                                <a:pt x="62" y="108"/>
                                <a:pt x="60" y="106"/>
                                <a:pt x="60" y="103"/>
                              </a:cubicBezTo>
                              <a:lnTo>
                                <a:pt x="60" y="22"/>
                              </a:lnTo>
                              <a:cubicBezTo>
                                <a:pt x="60" y="18"/>
                                <a:pt x="59" y="15"/>
                                <a:pt x="58" y="14"/>
                              </a:cubicBezTo>
                              <a:cubicBezTo>
                                <a:pt x="57" y="12"/>
                                <a:pt x="54" y="11"/>
                                <a:pt x="50" y="11"/>
                              </a:cubicBezTo>
                              <a:lnTo>
                                <a:pt x="4" y="11"/>
                              </a:lnTo>
                              <a:cubicBezTo>
                                <a:pt x="2" y="11"/>
                                <a:pt x="1" y="11"/>
                                <a:pt x="1" y="10"/>
                              </a:cubicBezTo>
                              <a:cubicBezTo>
                                <a:pt x="0" y="10"/>
                                <a:pt x="0" y="8"/>
                                <a:pt x="0" y="6"/>
                              </a:cubicBezTo>
                              <a:cubicBezTo>
                                <a:pt x="0" y="4"/>
                                <a:pt x="1" y="2"/>
                                <a:pt x="3" y="1"/>
                              </a:cubicBezTo>
                              <a:cubicBezTo>
                                <a:pt x="5" y="0"/>
                                <a:pt x="8" y="0"/>
                                <a:pt x="11" y="0"/>
                              </a:cubicBezTo>
                              <a:cubicBezTo>
                                <a:pt x="17" y="1"/>
                                <a:pt x="20" y="1"/>
                                <a:pt x="19" y="1"/>
                              </a:cubicBezTo>
                              <a:lnTo>
                                <a:pt x="56" y="1"/>
                              </a:lnTo>
                              <a:cubicBezTo>
                                <a:pt x="67" y="1"/>
                                <a:pt x="72" y="6"/>
                                <a:pt x="72" y="17"/>
                              </a:cubicBezTo>
                              <a:lnTo>
                                <a:pt x="72" y="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77430A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3" name="Freeform 130"/>
                      <wps:cNvSpPr>
                        <a:spLocks/>
                      </wps:cNvSpPr>
                      <wps:spPr bwMode="auto">
                        <a:xfrm>
                          <a:off x="771" y="372"/>
                          <a:ext cx="6" cy="21"/>
                        </a:xfrm>
                        <a:custGeom>
                          <a:avLst/>
                          <a:gdLst>
                            <a:gd name="T0" fmla="*/ 0 w 30"/>
                            <a:gd name="T1" fmla="*/ 1 h 108"/>
                            <a:gd name="T2" fmla="*/ 0 w 30"/>
                            <a:gd name="T3" fmla="*/ 1 h 108"/>
                            <a:gd name="T4" fmla="*/ 0 w 30"/>
                            <a:gd name="T5" fmla="*/ 1 h 108"/>
                            <a:gd name="T6" fmla="*/ 0 w 30"/>
                            <a:gd name="T7" fmla="*/ 1 h 108"/>
                            <a:gd name="T8" fmla="*/ 0 w 30"/>
                            <a:gd name="T9" fmla="*/ 1 h 108"/>
                            <a:gd name="T10" fmla="*/ 0 w 30"/>
                            <a:gd name="T11" fmla="*/ 0 h 108"/>
                            <a:gd name="T12" fmla="*/ 0 w 30"/>
                            <a:gd name="T13" fmla="*/ 0 h 108"/>
                            <a:gd name="T14" fmla="*/ 0 w 30"/>
                            <a:gd name="T15" fmla="*/ 0 h 108"/>
                            <a:gd name="T16" fmla="*/ 0 w 30"/>
                            <a:gd name="T17" fmla="*/ 0 h 108"/>
                            <a:gd name="T18" fmla="*/ 0 w 30"/>
                            <a:gd name="T19" fmla="*/ 0 h 108"/>
                            <a:gd name="T20" fmla="*/ 0 w 30"/>
                            <a:gd name="T21" fmla="*/ 0 h 108"/>
                            <a:gd name="T22" fmla="*/ 0 w 30"/>
                            <a:gd name="T23" fmla="*/ 0 h 108"/>
                            <a:gd name="T24" fmla="*/ 0 w 30"/>
                            <a:gd name="T25" fmla="*/ 0 h 108"/>
                            <a:gd name="T26" fmla="*/ 0 w 30"/>
                            <a:gd name="T27" fmla="*/ 0 h 108"/>
                            <a:gd name="T28" fmla="*/ 0 w 30"/>
                            <a:gd name="T29" fmla="*/ 0 h 108"/>
                            <a:gd name="T30" fmla="*/ 0 w 30"/>
                            <a:gd name="T31" fmla="*/ 0 h 108"/>
                            <a:gd name="T32" fmla="*/ 0 w 30"/>
                            <a:gd name="T33" fmla="*/ 1 h 108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w 30"/>
                            <a:gd name="T52" fmla="*/ 0 h 108"/>
                            <a:gd name="T53" fmla="*/ 30 w 30"/>
                            <a:gd name="T54" fmla="*/ 108 h 108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T51" t="T52" r="T53" b="T54"/>
                          <a:pathLst>
                            <a:path w="30" h="108">
                              <a:moveTo>
                                <a:pt x="30" y="101"/>
                              </a:moveTo>
                              <a:cubicBezTo>
                                <a:pt x="30" y="104"/>
                                <a:pt x="30" y="106"/>
                                <a:pt x="29" y="106"/>
                              </a:cubicBezTo>
                              <a:cubicBezTo>
                                <a:pt x="29" y="107"/>
                                <a:pt x="27" y="108"/>
                                <a:pt x="25" y="108"/>
                              </a:cubicBezTo>
                              <a:cubicBezTo>
                                <a:pt x="22" y="108"/>
                                <a:pt x="21" y="107"/>
                                <a:pt x="20" y="107"/>
                              </a:cubicBezTo>
                              <a:cubicBezTo>
                                <a:pt x="19" y="107"/>
                                <a:pt x="19" y="105"/>
                                <a:pt x="19" y="103"/>
                              </a:cubicBezTo>
                              <a:lnTo>
                                <a:pt x="19" y="16"/>
                              </a:lnTo>
                              <a:cubicBezTo>
                                <a:pt x="19" y="14"/>
                                <a:pt x="18" y="12"/>
                                <a:pt x="17" y="12"/>
                              </a:cubicBezTo>
                              <a:cubicBezTo>
                                <a:pt x="17" y="11"/>
                                <a:pt x="15" y="11"/>
                                <a:pt x="13" y="11"/>
                              </a:cubicBezTo>
                              <a:lnTo>
                                <a:pt x="5" y="11"/>
                              </a:lnTo>
                              <a:cubicBezTo>
                                <a:pt x="2" y="11"/>
                                <a:pt x="0" y="10"/>
                                <a:pt x="0" y="7"/>
                              </a:cubicBezTo>
                              <a:lnTo>
                                <a:pt x="0" y="4"/>
                              </a:lnTo>
                              <a:cubicBezTo>
                                <a:pt x="0" y="2"/>
                                <a:pt x="2" y="1"/>
                                <a:pt x="6" y="0"/>
                              </a:cubicBezTo>
                              <a:cubicBezTo>
                                <a:pt x="9" y="0"/>
                                <a:pt x="13" y="0"/>
                                <a:pt x="17" y="0"/>
                              </a:cubicBezTo>
                              <a:cubicBezTo>
                                <a:pt x="24" y="1"/>
                                <a:pt x="27" y="1"/>
                                <a:pt x="26" y="1"/>
                              </a:cubicBezTo>
                              <a:cubicBezTo>
                                <a:pt x="28" y="1"/>
                                <a:pt x="29" y="1"/>
                                <a:pt x="30" y="2"/>
                              </a:cubicBezTo>
                              <a:cubicBezTo>
                                <a:pt x="30" y="2"/>
                                <a:pt x="30" y="4"/>
                                <a:pt x="30" y="6"/>
                              </a:cubicBezTo>
                              <a:lnTo>
                                <a:pt x="30" y="1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B98F9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4" name="Freeform 131"/>
                      <wps:cNvSpPr>
                        <a:spLocks/>
                      </wps:cNvSpPr>
                      <wps:spPr bwMode="auto">
                        <a:xfrm>
                          <a:off x="749" y="372"/>
                          <a:ext cx="18" cy="21"/>
                        </a:xfrm>
                        <a:custGeom>
                          <a:avLst/>
                          <a:gdLst>
                            <a:gd name="T0" fmla="*/ 1 w 94"/>
                            <a:gd name="T1" fmla="*/ 1 h 107"/>
                            <a:gd name="T2" fmla="*/ 1 w 94"/>
                            <a:gd name="T3" fmla="*/ 1 h 107"/>
                            <a:gd name="T4" fmla="*/ 0 w 94"/>
                            <a:gd name="T5" fmla="*/ 1 h 107"/>
                            <a:gd name="T6" fmla="*/ 0 w 94"/>
                            <a:gd name="T7" fmla="*/ 1 h 107"/>
                            <a:gd name="T8" fmla="*/ 0 w 94"/>
                            <a:gd name="T9" fmla="*/ 1 h 107"/>
                            <a:gd name="T10" fmla="*/ 0 w 94"/>
                            <a:gd name="T11" fmla="*/ 0 h 107"/>
                            <a:gd name="T12" fmla="*/ 0 w 94"/>
                            <a:gd name="T13" fmla="*/ 0 h 107"/>
                            <a:gd name="T14" fmla="*/ 0 w 94"/>
                            <a:gd name="T15" fmla="*/ 0 h 107"/>
                            <a:gd name="T16" fmla="*/ 0 w 94"/>
                            <a:gd name="T17" fmla="*/ 0 h 107"/>
                            <a:gd name="T18" fmla="*/ 0 w 94"/>
                            <a:gd name="T19" fmla="*/ 0 h 107"/>
                            <a:gd name="T20" fmla="*/ 0 w 94"/>
                            <a:gd name="T21" fmla="*/ 0 h 107"/>
                            <a:gd name="T22" fmla="*/ 0 w 94"/>
                            <a:gd name="T23" fmla="*/ 0 h 107"/>
                            <a:gd name="T24" fmla="*/ 0 w 94"/>
                            <a:gd name="T25" fmla="*/ 0 h 107"/>
                            <a:gd name="T26" fmla="*/ 0 w 94"/>
                            <a:gd name="T27" fmla="*/ 0 h 107"/>
                            <a:gd name="T28" fmla="*/ 0 w 94"/>
                            <a:gd name="T29" fmla="*/ 0 h 107"/>
                            <a:gd name="T30" fmla="*/ 0 w 94"/>
                            <a:gd name="T31" fmla="*/ 0 h 107"/>
                            <a:gd name="T32" fmla="*/ 0 w 94"/>
                            <a:gd name="T33" fmla="*/ 0 h 107"/>
                            <a:gd name="T34" fmla="*/ 0 w 94"/>
                            <a:gd name="T35" fmla="*/ 1 h 107"/>
                            <a:gd name="T36" fmla="*/ 0 w 94"/>
                            <a:gd name="T37" fmla="*/ 1 h 107"/>
                            <a:gd name="T38" fmla="*/ 0 w 94"/>
                            <a:gd name="T39" fmla="*/ 1 h 107"/>
                            <a:gd name="T40" fmla="*/ 0 w 94"/>
                            <a:gd name="T41" fmla="*/ 1 h 107"/>
                            <a:gd name="T42" fmla="*/ 0 w 94"/>
                            <a:gd name="T43" fmla="*/ 0 h 107"/>
                            <a:gd name="T44" fmla="*/ 0 w 94"/>
                            <a:gd name="T45" fmla="*/ 0 h 107"/>
                            <a:gd name="T46" fmla="*/ 0 w 94"/>
                            <a:gd name="T47" fmla="*/ 0 h 107"/>
                            <a:gd name="T48" fmla="*/ 0 w 94"/>
                            <a:gd name="T49" fmla="*/ 0 h 107"/>
                            <a:gd name="T50" fmla="*/ 0 w 94"/>
                            <a:gd name="T51" fmla="*/ 0 h 107"/>
                            <a:gd name="T52" fmla="*/ 0 w 94"/>
                            <a:gd name="T53" fmla="*/ 1 h 107"/>
                            <a:gd name="T54" fmla="*/ 0 w 94"/>
                            <a:gd name="T55" fmla="*/ 1 h 107"/>
                            <a:gd name="T56" fmla="*/ 1 w 94"/>
                            <a:gd name="T57" fmla="*/ 1 h 107"/>
                            <a:gd name="T58" fmla="*/ 1 w 94"/>
                            <a:gd name="T59" fmla="*/ 1 h 107"/>
                            <a:gd name="T60" fmla="*/ 1 w 94"/>
                            <a:gd name="T61" fmla="*/ 0 h 107"/>
                            <a:gd name="T62" fmla="*/ 1 w 94"/>
                            <a:gd name="T63" fmla="*/ 0 h 107"/>
                            <a:gd name="T64" fmla="*/ 1 w 94"/>
                            <a:gd name="T65" fmla="*/ 0 h 107"/>
                            <a:gd name="T66" fmla="*/ 1 w 94"/>
                            <a:gd name="T67" fmla="*/ 0 h 107"/>
                            <a:gd name="T68" fmla="*/ 1 w 94"/>
                            <a:gd name="T69" fmla="*/ 0 h 107"/>
                            <a:gd name="T70" fmla="*/ 1 w 94"/>
                            <a:gd name="T71" fmla="*/ 0 h 107"/>
                            <a:gd name="T72" fmla="*/ 1 w 94"/>
                            <a:gd name="T73" fmla="*/ 0 h 107"/>
                            <a:gd name="T74" fmla="*/ 1 w 94"/>
                            <a:gd name="T75" fmla="*/ 0 h 107"/>
                            <a:gd name="T76" fmla="*/ 1 w 94"/>
                            <a:gd name="T77" fmla="*/ 0 h 107"/>
                            <a:gd name="T78" fmla="*/ 1 w 94"/>
                            <a:gd name="T79" fmla="*/ 0 h 107"/>
                            <a:gd name="T80" fmla="*/ 1 w 94"/>
                            <a:gd name="T81" fmla="*/ 1 h 107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w 94"/>
                            <a:gd name="T124" fmla="*/ 0 h 107"/>
                            <a:gd name="T125" fmla="*/ 94 w 94"/>
                            <a:gd name="T126" fmla="*/ 107 h 107"/>
                          </a:gdLst>
                          <a:ahLst/>
                          <a:cxnLst>
                            <a:cxn ang="T82">
                              <a:pos x="T0" y="T1"/>
                            </a:cxn>
                            <a:cxn ang="T83">
                              <a:pos x="T2" y="T3"/>
                            </a:cxn>
                            <a:cxn ang="T84">
                              <a:pos x="T4" y="T5"/>
                            </a:cxn>
                            <a:cxn ang="T85">
                              <a:pos x="T6" y="T7"/>
                            </a:cxn>
                            <a:cxn ang="T86">
                              <a:pos x="T8" y="T9"/>
                            </a:cxn>
                            <a:cxn ang="T87">
                              <a:pos x="T10" y="T11"/>
                            </a:cxn>
                            <a:cxn ang="T88">
                              <a:pos x="T12" y="T13"/>
                            </a:cxn>
                            <a:cxn ang="T89">
                              <a:pos x="T14" y="T15"/>
                            </a:cxn>
                            <a:cxn ang="T90">
                              <a:pos x="T16" y="T17"/>
                            </a:cxn>
                            <a:cxn ang="T91">
                              <a:pos x="T18" y="T19"/>
                            </a:cxn>
                            <a:cxn ang="T92">
                              <a:pos x="T20" y="T21"/>
                            </a:cxn>
                            <a:cxn ang="T93">
                              <a:pos x="T22" y="T23"/>
                            </a:cxn>
                            <a:cxn ang="T94">
                              <a:pos x="T24" y="T25"/>
                            </a:cxn>
                            <a:cxn ang="T95">
                              <a:pos x="T26" y="T27"/>
                            </a:cxn>
                            <a:cxn ang="T96">
                              <a:pos x="T28" y="T29"/>
                            </a:cxn>
                            <a:cxn ang="T97">
                              <a:pos x="T30" y="T31"/>
                            </a:cxn>
                            <a:cxn ang="T98">
                              <a:pos x="T32" y="T33"/>
                            </a:cxn>
                            <a:cxn ang="T99">
                              <a:pos x="T34" y="T35"/>
                            </a:cxn>
                            <a:cxn ang="T100">
                              <a:pos x="T36" y="T37"/>
                            </a:cxn>
                            <a:cxn ang="T101">
                              <a:pos x="T38" y="T39"/>
                            </a:cxn>
                            <a:cxn ang="T102">
                              <a:pos x="T40" y="T41"/>
                            </a:cxn>
                            <a:cxn ang="T103">
                              <a:pos x="T42" y="T43"/>
                            </a:cxn>
                            <a:cxn ang="T104">
                              <a:pos x="T44" y="T45"/>
                            </a:cxn>
                            <a:cxn ang="T105">
                              <a:pos x="T46" y="T47"/>
                            </a:cxn>
                            <a:cxn ang="T106">
                              <a:pos x="T48" y="T49"/>
                            </a:cxn>
                            <a:cxn ang="T107">
                              <a:pos x="T50" y="T51"/>
                            </a:cxn>
                            <a:cxn ang="T108">
                              <a:pos x="T52" y="T53"/>
                            </a:cxn>
                            <a:cxn ang="T109">
                              <a:pos x="T54" y="T55"/>
                            </a:cxn>
                            <a:cxn ang="T110">
                              <a:pos x="T56" y="T57"/>
                            </a:cxn>
                            <a:cxn ang="T111">
                              <a:pos x="T58" y="T59"/>
                            </a:cxn>
                            <a:cxn ang="T112">
                              <a:pos x="T60" y="T61"/>
                            </a:cxn>
                            <a:cxn ang="T113">
                              <a:pos x="T62" y="T63"/>
                            </a:cxn>
                            <a:cxn ang="T114">
                              <a:pos x="T64" y="T65"/>
                            </a:cxn>
                            <a:cxn ang="T115">
                              <a:pos x="T66" y="T67"/>
                            </a:cxn>
                            <a:cxn ang="T116">
                              <a:pos x="T68" y="T69"/>
                            </a:cxn>
                            <a:cxn ang="T117">
                              <a:pos x="T70" y="T71"/>
                            </a:cxn>
                            <a:cxn ang="T118">
                              <a:pos x="T72" y="T73"/>
                            </a:cxn>
                            <a:cxn ang="T119">
                              <a:pos x="T74" y="T75"/>
                            </a:cxn>
                            <a:cxn ang="T120">
                              <a:pos x="T76" y="T77"/>
                            </a:cxn>
                            <a:cxn ang="T121">
                              <a:pos x="T78" y="T79"/>
                            </a:cxn>
                            <a:cxn ang="T122">
                              <a:pos x="T80" y="T81"/>
                            </a:cxn>
                          </a:cxnLst>
                          <a:rect l="T123" t="T124" r="T125" b="T126"/>
                          <a:pathLst>
                            <a:path w="94" h="107">
                              <a:moveTo>
                                <a:pt x="94" y="75"/>
                              </a:moveTo>
                              <a:cubicBezTo>
                                <a:pt x="94" y="88"/>
                                <a:pt x="92" y="97"/>
                                <a:pt x="87" y="101"/>
                              </a:cubicBezTo>
                              <a:cubicBezTo>
                                <a:pt x="82" y="105"/>
                                <a:pt x="73" y="107"/>
                                <a:pt x="60" y="107"/>
                              </a:cubicBezTo>
                              <a:lnTo>
                                <a:pt x="29" y="107"/>
                              </a:lnTo>
                              <a:cubicBezTo>
                                <a:pt x="10" y="107"/>
                                <a:pt x="0" y="99"/>
                                <a:pt x="0" y="84"/>
                              </a:cubicBezTo>
                              <a:lnTo>
                                <a:pt x="0" y="4"/>
                              </a:lnTo>
                              <a:cubicBezTo>
                                <a:pt x="0" y="2"/>
                                <a:pt x="0" y="1"/>
                                <a:pt x="1" y="1"/>
                              </a:cubicBezTo>
                              <a:cubicBezTo>
                                <a:pt x="2" y="0"/>
                                <a:pt x="3" y="0"/>
                                <a:pt x="5" y="0"/>
                              </a:cubicBezTo>
                              <a:lnTo>
                                <a:pt x="20" y="0"/>
                              </a:lnTo>
                              <a:cubicBezTo>
                                <a:pt x="22" y="0"/>
                                <a:pt x="23" y="0"/>
                                <a:pt x="23" y="0"/>
                              </a:cubicBezTo>
                              <a:cubicBezTo>
                                <a:pt x="24" y="1"/>
                                <a:pt x="24" y="2"/>
                                <a:pt x="24" y="4"/>
                              </a:cubicBezTo>
                              <a:lnTo>
                                <a:pt x="24" y="7"/>
                              </a:lnTo>
                              <a:cubicBezTo>
                                <a:pt x="24" y="8"/>
                                <a:pt x="24" y="9"/>
                                <a:pt x="23" y="10"/>
                              </a:cubicBezTo>
                              <a:cubicBezTo>
                                <a:pt x="23" y="10"/>
                                <a:pt x="21" y="10"/>
                                <a:pt x="20" y="10"/>
                              </a:cubicBezTo>
                              <a:lnTo>
                                <a:pt x="15" y="10"/>
                              </a:lnTo>
                              <a:cubicBezTo>
                                <a:pt x="14" y="10"/>
                                <a:pt x="13" y="10"/>
                                <a:pt x="12" y="11"/>
                              </a:cubicBezTo>
                              <a:cubicBezTo>
                                <a:pt x="12" y="11"/>
                                <a:pt x="12" y="12"/>
                                <a:pt x="12" y="14"/>
                              </a:cubicBezTo>
                              <a:lnTo>
                                <a:pt x="12" y="84"/>
                              </a:lnTo>
                              <a:cubicBezTo>
                                <a:pt x="12" y="89"/>
                                <a:pt x="14" y="92"/>
                                <a:pt x="17" y="94"/>
                              </a:cubicBezTo>
                              <a:cubicBezTo>
                                <a:pt x="20" y="95"/>
                                <a:pt x="24" y="96"/>
                                <a:pt x="29" y="96"/>
                              </a:cubicBezTo>
                              <a:lnTo>
                                <a:pt x="41" y="96"/>
                              </a:lnTo>
                              <a:lnTo>
                                <a:pt x="41" y="4"/>
                              </a:lnTo>
                              <a:cubicBezTo>
                                <a:pt x="41" y="2"/>
                                <a:pt x="41" y="1"/>
                                <a:pt x="42" y="0"/>
                              </a:cubicBezTo>
                              <a:cubicBezTo>
                                <a:pt x="42" y="0"/>
                                <a:pt x="43" y="0"/>
                                <a:pt x="45" y="0"/>
                              </a:cubicBezTo>
                              <a:lnTo>
                                <a:pt x="49" y="0"/>
                              </a:lnTo>
                              <a:cubicBezTo>
                                <a:pt x="52" y="0"/>
                                <a:pt x="53" y="1"/>
                                <a:pt x="53" y="3"/>
                              </a:cubicBezTo>
                              <a:lnTo>
                                <a:pt x="53" y="96"/>
                              </a:lnTo>
                              <a:lnTo>
                                <a:pt x="62" y="96"/>
                              </a:lnTo>
                              <a:cubicBezTo>
                                <a:pt x="71" y="96"/>
                                <a:pt x="76" y="95"/>
                                <a:pt x="78" y="93"/>
                              </a:cubicBezTo>
                              <a:cubicBezTo>
                                <a:pt x="81" y="91"/>
                                <a:pt x="83" y="86"/>
                                <a:pt x="83" y="79"/>
                              </a:cubicBezTo>
                              <a:lnTo>
                                <a:pt x="83" y="15"/>
                              </a:lnTo>
                              <a:cubicBezTo>
                                <a:pt x="83" y="13"/>
                                <a:pt x="82" y="12"/>
                                <a:pt x="82" y="11"/>
                              </a:cubicBezTo>
                              <a:cubicBezTo>
                                <a:pt x="81" y="11"/>
                                <a:pt x="80" y="10"/>
                                <a:pt x="78" y="10"/>
                              </a:cubicBezTo>
                              <a:lnTo>
                                <a:pt x="74" y="10"/>
                              </a:lnTo>
                              <a:cubicBezTo>
                                <a:pt x="72" y="10"/>
                                <a:pt x="71" y="9"/>
                                <a:pt x="71" y="6"/>
                              </a:cubicBezTo>
                              <a:lnTo>
                                <a:pt x="71" y="3"/>
                              </a:lnTo>
                              <a:cubicBezTo>
                                <a:pt x="71" y="1"/>
                                <a:pt x="72" y="0"/>
                                <a:pt x="75" y="0"/>
                              </a:cubicBezTo>
                              <a:lnTo>
                                <a:pt x="90" y="0"/>
                              </a:lnTo>
                              <a:cubicBezTo>
                                <a:pt x="91" y="0"/>
                                <a:pt x="93" y="0"/>
                                <a:pt x="93" y="1"/>
                              </a:cubicBezTo>
                              <a:cubicBezTo>
                                <a:pt x="94" y="1"/>
                                <a:pt x="94" y="2"/>
                                <a:pt x="94" y="4"/>
                              </a:cubicBezTo>
                              <a:lnTo>
                                <a:pt x="94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39848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5" name="Freeform 132"/>
                      <wps:cNvSpPr>
                        <a:spLocks/>
                      </wps:cNvSpPr>
                      <wps:spPr bwMode="auto">
                        <a:xfrm>
                          <a:off x="732" y="369"/>
                          <a:ext cx="12" cy="24"/>
                        </a:xfrm>
                        <a:custGeom>
                          <a:avLst/>
                          <a:gdLst>
                            <a:gd name="T0" fmla="*/ 0 w 66"/>
                            <a:gd name="T1" fmla="*/ 0 h 126"/>
                            <a:gd name="T2" fmla="*/ 0 w 66"/>
                            <a:gd name="T3" fmla="*/ 1 h 126"/>
                            <a:gd name="T4" fmla="*/ 0 w 66"/>
                            <a:gd name="T5" fmla="*/ 1 h 126"/>
                            <a:gd name="T6" fmla="*/ 0 w 66"/>
                            <a:gd name="T7" fmla="*/ 1 h 126"/>
                            <a:gd name="T8" fmla="*/ 0 w 66"/>
                            <a:gd name="T9" fmla="*/ 1 h 126"/>
                            <a:gd name="T10" fmla="*/ 0 w 66"/>
                            <a:gd name="T11" fmla="*/ 1 h 126"/>
                            <a:gd name="T12" fmla="*/ 0 w 66"/>
                            <a:gd name="T13" fmla="*/ 1 h 126"/>
                            <a:gd name="T14" fmla="*/ 0 w 66"/>
                            <a:gd name="T15" fmla="*/ 1 h 126"/>
                            <a:gd name="T16" fmla="*/ 0 w 66"/>
                            <a:gd name="T17" fmla="*/ 1 h 126"/>
                            <a:gd name="T18" fmla="*/ 0 w 66"/>
                            <a:gd name="T19" fmla="*/ 1 h 126"/>
                            <a:gd name="T20" fmla="*/ 0 w 66"/>
                            <a:gd name="T21" fmla="*/ 1 h 126"/>
                            <a:gd name="T22" fmla="*/ 0 w 66"/>
                            <a:gd name="T23" fmla="*/ 1 h 126"/>
                            <a:gd name="T24" fmla="*/ 0 w 66"/>
                            <a:gd name="T25" fmla="*/ 1 h 126"/>
                            <a:gd name="T26" fmla="*/ 0 w 66"/>
                            <a:gd name="T27" fmla="*/ 1 h 126"/>
                            <a:gd name="T28" fmla="*/ 0 w 66"/>
                            <a:gd name="T29" fmla="*/ 1 h 126"/>
                            <a:gd name="T30" fmla="*/ 0 w 66"/>
                            <a:gd name="T31" fmla="*/ 1 h 126"/>
                            <a:gd name="T32" fmla="*/ 0 w 66"/>
                            <a:gd name="T33" fmla="*/ 0 h 126"/>
                            <a:gd name="T34" fmla="*/ 0 w 66"/>
                            <a:gd name="T35" fmla="*/ 0 h 126"/>
                            <a:gd name="T36" fmla="*/ 0 w 66"/>
                            <a:gd name="T37" fmla="*/ 0 h 126"/>
                            <a:gd name="T38" fmla="*/ 0 w 66"/>
                            <a:gd name="T39" fmla="*/ 0 h 126"/>
                            <a:gd name="T40" fmla="*/ 0 w 66"/>
                            <a:gd name="T41" fmla="*/ 0 h 126"/>
                            <a:gd name="T42" fmla="*/ 0 w 66"/>
                            <a:gd name="T43" fmla="*/ 0 h 126"/>
                            <a:gd name="T44" fmla="*/ 0 w 66"/>
                            <a:gd name="T45" fmla="*/ 0 h 126"/>
                            <a:gd name="T46" fmla="*/ 0 w 66"/>
                            <a:gd name="T47" fmla="*/ 0 h 126"/>
                            <a:gd name="T48" fmla="*/ 0 w 66"/>
                            <a:gd name="T49" fmla="*/ 0 h 126"/>
                            <a:gd name="T50" fmla="*/ 0 w 66"/>
                            <a:gd name="T51" fmla="*/ 0 h 126"/>
                            <a:gd name="T52" fmla="*/ 0 w 66"/>
                            <a:gd name="T53" fmla="*/ 0 h 126"/>
                            <a:gd name="T54" fmla="*/ 0 w 66"/>
                            <a:gd name="T55" fmla="*/ 0 h 126"/>
                            <a:gd name="T56" fmla="*/ 0 w 66"/>
                            <a:gd name="T57" fmla="*/ 0 h 126"/>
                            <a:gd name="T58" fmla="*/ 0 w 66"/>
                            <a:gd name="T59" fmla="*/ 0 h 126"/>
                            <a:gd name="T60" fmla="*/ 0 w 66"/>
                            <a:gd name="T61" fmla="*/ 0 h 126"/>
                            <a:gd name="T62" fmla="*/ 0 w 66"/>
                            <a:gd name="T63" fmla="*/ 0 h 126"/>
                            <a:gd name="T64" fmla="*/ 0 w 66"/>
                            <a:gd name="T65" fmla="*/ 0 h 12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w 66"/>
                            <a:gd name="T100" fmla="*/ 0 h 126"/>
                            <a:gd name="T101" fmla="*/ 66 w 66"/>
                            <a:gd name="T102" fmla="*/ 126 h 12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T99" t="T100" r="T101" b="T102"/>
                          <a:pathLst>
                            <a:path w="66" h="126">
                              <a:moveTo>
                                <a:pt x="66" y="48"/>
                              </a:moveTo>
                              <a:cubicBezTo>
                                <a:pt x="66" y="60"/>
                                <a:pt x="64" y="69"/>
                                <a:pt x="59" y="76"/>
                              </a:cubicBezTo>
                              <a:cubicBezTo>
                                <a:pt x="57" y="80"/>
                                <a:pt x="50" y="87"/>
                                <a:pt x="39" y="97"/>
                              </a:cubicBezTo>
                              <a:cubicBezTo>
                                <a:pt x="31" y="104"/>
                                <a:pt x="28" y="109"/>
                                <a:pt x="28" y="112"/>
                              </a:cubicBezTo>
                              <a:cubicBezTo>
                                <a:pt x="28" y="114"/>
                                <a:pt x="30" y="115"/>
                                <a:pt x="34" y="115"/>
                              </a:cubicBezTo>
                              <a:lnTo>
                                <a:pt x="39" y="115"/>
                              </a:lnTo>
                              <a:cubicBezTo>
                                <a:pt x="42" y="115"/>
                                <a:pt x="44" y="116"/>
                                <a:pt x="44" y="119"/>
                              </a:cubicBezTo>
                              <a:lnTo>
                                <a:pt x="44" y="122"/>
                              </a:lnTo>
                              <a:cubicBezTo>
                                <a:pt x="44" y="123"/>
                                <a:pt x="43" y="125"/>
                                <a:pt x="42" y="125"/>
                              </a:cubicBezTo>
                              <a:cubicBezTo>
                                <a:pt x="41" y="125"/>
                                <a:pt x="39" y="126"/>
                                <a:pt x="37" y="126"/>
                              </a:cubicBezTo>
                              <a:lnTo>
                                <a:pt x="22" y="126"/>
                              </a:lnTo>
                              <a:cubicBezTo>
                                <a:pt x="20" y="126"/>
                                <a:pt x="19" y="125"/>
                                <a:pt x="18" y="125"/>
                              </a:cubicBezTo>
                              <a:cubicBezTo>
                                <a:pt x="17" y="124"/>
                                <a:pt x="17" y="123"/>
                                <a:pt x="17" y="121"/>
                              </a:cubicBezTo>
                              <a:lnTo>
                                <a:pt x="17" y="113"/>
                              </a:lnTo>
                              <a:cubicBezTo>
                                <a:pt x="17" y="108"/>
                                <a:pt x="19" y="102"/>
                                <a:pt x="24" y="96"/>
                              </a:cubicBezTo>
                              <a:cubicBezTo>
                                <a:pt x="27" y="93"/>
                                <a:pt x="32" y="88"/>
                                <a:pt x="38" y="82"/>
                              </a:cubicBezTo>
                              <a:cubicBezTo>
                                <a:pt x="47" y="75"/>
                                <a:pt x="52" y="68"/>
                                <a:pt x="54" y="61"/>
                              </a:cubicBezTo>
                              <a:cubicBezTo>
                                <a:pt x="55" y="57"/>
                                <a:pt x="55" y="53"/>
                                <a:pt x="55" y="49"/>
                              </a:cubicBezTo>
                              <a:cubicBezTo>
                                <a:pt x="55" y="42"/>
                                <a:pt x="55" y="38"/>
                                <a:pt x="54" y="36"/>
                              </a:cubicBezTo>
                              <a:cubicBezTo>
                                <a:pt x="53" y="32"/>
                                <a:pt x="50" y="29"/>
                                <a:pt x="46" y="29"/>
                              </a:cubicBezTo>
                              <a:lnTo>
                                <a:pt x="6" y="29"/>
                              </a:lnTo>
                              <a:cubicBezTo>
                                <a:pt x="4" y="29"/>
                                <a:pt x="2" y="29"/>
                                <a:pt x="2" y="29"/>
                              </a:cubicBezTo>
                              <a:cubicBezTo>
                                <a:pt x="1" y="28"/>
                                <a:pt x="0" y="27"/>
                                <a:pt x="0" y="26"/>
                              </a:cubicBezTo>
                              <a:lnTo>
                                <a:pt x="0" y="4"/>
                              </a:lnTo>
                              <a:cubicBezTo>
                                <a:pt x="0" y="2"/>
                                <a:pt x="1" y="1"/>
                                <a:pt x="2" y="1"/>
                              </a:cubicBezTo>
                              <a:cubicBezTo>
                                <a:pt x="2" y="0"/>
                                <a:pt x="4" y="0"/>
                                <a:pt x="6" y="0"/>
                              </a:cubicBezTo>
                              <a:cubicBezTo>
                                <a:pt x="10" y="0"/>
                                <a:pt x="12" y="2"/>
                                <a:pt x="12" y="4"/>
                              </a:cubicBezTo>
                              <a:lnTo>
                                <a:pt x="12" y="15"/>
                              </a:lnTo>
                              <a:cubicBezTo>
                                <a:pt x="12" y="18"/>
                                <a:pt x="14" y="19"/>
                                <a:pt x="19" y="19"/>
                              </a:cubicBezTo>
                              <a:lnTo>
                                <a:pt x="49" y="19"/>
                              </a:lnTo>
                              <a:cubicBezTo>
                                <a:pt x="54" y="19"/>
                                <a:pt x="57" y="19"/>
                                <a:pt x="59" y="20"/>
                              </a:cubicBezTo>
                              <a:cubicBezTo>
                                <a:pt x="62" y="22"/>
                                <a:pt x="63" y="24"/>
                                <a:pt x="65" y="29"/>
                              </a:cubicBezTo>
                              <a:cubicBezTo>
                                <a:pt x="66" y="33"/>
                                <a:pt x="66" y="39"/>
                                <a:pt x="66" y="4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C41176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6" name="Freeform 133"/>
                      <wps:cNvSpPr>
                        <a:spLocks/>
                      </wps:cNvSpPr>
                      <wps:spPr bwMode="auto">
                        <a:xfrm>
                          <a:off x="723" y="372"/>
                          <a:ext cx="6" cy="8"/>
                        </a:xfrm>
                        <a:custGeom>
                          <a:avLst/>
                          <a:gdLst>
                            <a:gd name="T0" fmla="*/ 0 w 35"/>
                            <a:gd name="T1" fmla="*/ 0 h 43"/>
                            <a:gd name="T2" fmla="*/ 0 w 35"/>
                            <a:gd name="T3" fmla="*/ 0 h 43"/>
                            <a:gd name="T4" fmla="*/ 0 w 35"/>
                            <a:gd name="T5" fmla="*/ 0 h 43"/>
                            <a:gd name="T6" fmla="*/ 0 w 35"/>
                            <a:gd name="T7" fmla="*/ 0 h 43"/>
                            <a:gd name="T8" fmla="*/ 0 w 35"/>
                            <a:gd name="T9" fmla="*/ 0 h 43"/>
                            <a:gd name="T10" fmla="*/ 0 w 35"/>
                            <a:gd name="T11" fmla="*/ 0 h 43"/>
                            <a:gd name="T12" fmla="*/ 0 w 35"/>
                            <a:gd name="T13" fmla="*/ 0 h 43"/>
                            <a:gd name="T14" fmla="*/ 0 w 35"/>
                            <a:gd name="T15" fmla="*/ 0 h 43"/>
                            <a:gd name="T16" fmla="*/ 0 w 35"/>
                            <a:gd name="T17" fmla="*/ 0 h 43"/>
                            <a:gd name="T18" fmla="*/ 0 w 35"/>
                            <a:gd name="T19" fmla="*/ 0 h 43"/>
                            <a:gd name="T20" fmla="*/ 0 w 35"/>
                            <a:gd name="T21" fmla="*/ 0 h 43"/>
                            <a:gd name="T22" fmla="*/ 0 w 35"/>
                            <a:gd name="T23" fmla="*/ 0 h 43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  <a:gd name="T36" fmla="*/ 0 w 35"/>
                            <a:gd name="T37" fmla="*/ 0 h 43"/>
                            <a:gd name="T38" fmla="*/ 35 w 35"/>
                            <a:gd name="T39" fmla="*/ 43 h 43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T36" t="T37" r="T38" b="T39"/>
                          <a:pathLst>
                            <a:path w="35" h="43">
                              <a:moveTo>
                                <a:pt x="35" y="38"/>
                              </a:moveTo>
                              <a:cubicBezTo>
                                <a:pt x="35" y="42"/>
                                <a:pt x="33" y="43"/>
                                <a:pt x="30" y="43"/>
                              </a:cubicBezTo>
                              <a:cubicBezTo>
                                <a:pt x="27" y="43"/>
                                <a:pt x="25" y="42"/>
                                <a:pt x="24" y="40"/>
                              </a:cubicBezTo>
                              <a:cubicBezTo>
                                <a:pt x="23" y="39"/>
                                <a:pt x="23" y="36"/>
                                <a:pt x="23" y="32"/>
                              </a:cubicBezTo>
                              <a:lnTo>
                                <a:pt x="23" y="13"/>
                              </a:lnTo>
                              <a:cubicBezTo>
                                <a:pt x="23" y="11"/>
                                <a:pt x="22" y="10"/>
                                <a:pt x="20" y="10"/>
                              </a:cubicBezTo>
                              <a:lnTo>
                                <a:pt x="6" y="10"/>
                              </a:lnTo>
                              <a:cubicBezTo>
                                <a:pt x="2" y="10"/>
                                <a:pt x="0" y="8"/>
                                <a:pt x="0" y="5"/>
                              </a:cubicBezTo>
                              <a:cubicBezTo>
                                <a:pt x="0" y="2"/>
                                <a:pt x="1" y="0"/>
                                <a:pt x="3" y="0"/>
                              </a:cubicBezTo>
                              <a:cubicBezTo>
                                <a:pt x="3" y="0"/>
                                <a:pt x="11" y="0"/>
                                <a:pt x="26" y="0"/>
                              </a:cubicBezTo>
                              <a:cubicBezTo>
                                <a:pt x="32" y="0"/>
                                <a:pt x="35" y="3"/>
                                <a:pt x="35" y="9"/>
                              </a:cubicBezTo>
                              <a:lnTo>
                                <a:pt x="3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88A04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7" name="Freeform 134"/>
                      <wps:cNvSpPr>
                        <a:spLocks noEditPoints="1"/>
                      </wps:cNvSpPr>
                      <wps:spPr bwMode="auto">
                        <a:xfrm>
                          <a:off x="702" y="372"/>
                          <a:ext cx="17" cy="21"/>
                        </a:xfrm>
                        <a:custGeom>
                          <a:avLst/>
                          <a:gdLst>
                            <a:gd name="T0" fmla="*/ 1 w 85"/>
                            <a:gd name="T1" fmla="*/ 0 h 107"/>
                            <a:gd name="T2" fmla="*/ 1 w 85"/>
                            <a:gd name="T3" fmla="*/ 1 h 107"/>
                            <a:gd name="T4" fmla="*/ 1 w 85"/>
                            <a:gd name="T5" fmla="*/ 1 h 107"/>
                            <a:gd name="T6" fmla="*/ 1 w 85"/>
                            <a:gd name="T7" fmla="*/ 1 h 107"/>
                            <a:gd name="T8" fmla="*/ 0 w 85"/>
                            <a:gd name="T9" fmla="*/ 1 h 107"/>
                            <a:gd name="T10" fmla="*/ 0 w 85"/>
                            <a:gd name="T11" fmla="*/ 1 h 107"/>
                            <a:gd name="T12" fmla="*/ 0 w 85"/>
                            <a:gd name="T13" fmla="*/ 1 h 107"/>
                            <a:gd name="T14" fmla="*/ 0 w 85"/>
                            <a:gd name="T15" fmla="*/ 0 h 107"/>
                            <a:gd name="T16" fmla="*/ 0 w 85"/>
                            <a:gd name="T17" fmla="*/ 0 h 107"/>
                            <a:gd name="T18" fmla="*/ 0 w 85"/>
                            <a:gd name="T19" fmla="*/ 0 h 107"/>
                            <a:gd name="T20" fmla="*/ 0 w 85"/>
                            <a:gd name="T21" fmla="*/ 0 h 107"/>
                            <a:gd name="T22" fmla="*/ 0 w 85"/>
                            <a:gd name="T23" fmla="*/ 0 h 107"/>
                            <a:gd name="T24" fmla="*/ 0 w 85"/>
                            <a:gd name="T25" fmla="*/ 0 h 107"/>
                            <a:gd name="T26" fmla="*/ 1 w 85"/>
                            <a:gd name="T27" fmla="*/ 0 h 107"/>
                            <a:gd name="T28" fmla="*/ 1 w 85"/>
                            <a:gd name="T29" fmla="*/ 0 h 107"/>
                            <a:gd name="T30" fmla="*/ 1 w 85"/>
                            <a:gd name="T31" fmla="*/ 1 h 107"/>
                            <a:gd name="T32" fmla="*/ 1 w 85"/>
                            <a:gd name="T33" fmla="*/ 0 h 107"/>
                            <a:gd name="T34" fmla="*/ 1 w 85"/>
                            <a:gd name="T35" fmla="*/ 0 h 107"/>
                            <a:gd name="T36" fmla="*/ 1 w 85"/>
                            <a:gd name="T37" fmla="*/ 0 h 107"/>
                            <a:gd name="T38" fmla="*/ 0 w 85"/>
                            <a:gd name="T39" fmla="*/ 0 h 107"/>
                            <a:gd name="T40" fmla="*/ 0 w 85"/>
                            <a:gd name="T41" fmla="*/ 1 h 107"/>
                            <a:gd name="T42" fmla="*/ 0 w 85"/>
                            <a:gd name="T43" fmla="*/ 1 h 107"/>
                            <a:gd name="T44" fmla="*/ 0 w 85"/>
                            <a:gd name="T45" fmla="*/ 1 h 107"/>
                            <a:gd name="T46" fmla="*/ 1 w 85"/>
                            <a:gd name="T47" fmla="*/ 1 h 107"/>
                            <a:gd name="T48" fmla="*/ 1 w 85"/>
                            <a:gd name="T49" fmla="*/ 1 h 107"/>
                            <a:gd name="T50" fmla="*/ 1 w 85"/>
                            <a:gd name="T51" fmla="*/ 1 h 107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w 85"/>
                            <a:gd name="T79" fmla="*/ 0 h 107"/>
                            <a:gd name="T80" fmla="*/ 85 w 85"/>
                            <a:gd name="T81" fmla="*/ 107 h 107"/>
                          </a:gdLst>
                          <a:ahLst/>
                          <a:cxnLst>
                            <a:cxn ang="T52">
                              <a:pos x="T0" y="T1"/>
                            </a:cxn>
                            <a:cxn ang="T53">
                              <a:pos x="T2" y="T3"/>
                            </a:cxn>
                            <a:cxn ang="T54">
                              <a:pos x="T4" y="T5"/>
                            </a:cxn>
                            <a:cxn ang="T55">
                              <a:pos x="T6" y="T7"/>
                            </a:cxn>
                            <a:cxn ang="T56">
                              <a:pos x="T8" y="T9"/>
                            </a:cxn>
                            <a:cxn ang="T57">
                              <a:pos x="T10" y="T11"/>
                            </a:cxn>
                            <a:cxn ang="T58">
                              <a:pos x="T12" y="T13"/>
                            </a:cxn>
                            <a:cxn ang="T59">
                              <a:pos x="T14" y="T15"/>
                            </a:cxn>
                            <a:cxn ang="T60">
                              <a:pos x="T16" y="T17"/>
                            </a:cxn>
                            <a:cxn ang="T61">
                              <a:pos x="T18" y="T19"/>
                            </a:cxn>
                            <a:cxn ang="T62">
                              <a:pos x="T20" y="T21"/>
                            </a:cxn>
                            <a:cxn ang="T63">
                              <a:pos x="T22" y="T23"/>
                            </a:cxn>
                            <a:cxn ang="T64">
                              <a:pos x="T24" y="T25"/>
                            </a:cxn>
                            <a:cxn ang="T65">
                              <a:pos x="T26" y="T27"/>
                            </a:cxn>
                            <a:cxn ang="T66">
                              <a:pos x="T28" y="T29"/>
                            </a:cxn>
                            <a:cxn ang="T67">
                              <a:pos x="T30" y="T31"/>
                            </a:cxn>
                            <a:cxn ang="T68">
                              <a:pos x="T32" y="T33"/>
                            </a:cxn>
                            <a:cxn ang="T69">
                              <a:pos x="T34" y="T35"/>
                            </a:cxn>
                            <a:cxn ang="T70">
                              <a:pos x="T36" y="T37"/>
                            </a:cxn>
                            <a:cxn ang="T71">
                              <a:pos x="T38" y="T39"/>
                            </a:cxn>
                            <a:cxn ang="T72">
                              <a:pos x="T40" y="T41"/>
                            </a:cxn>
                            <a:cxn ang="T73">
                              <a:pos x="T42" y="T43"/>
                            </a:cxn>
                            <a:cxn ang="T74">
                              <a:pos x="T44" y="T45"/>
                            </a:cxn>
                            <a:cxn ang="T75">
                              <a:pos x="T46" y="T47"/>
                            </a:cxn>
                            <a:cxn ang="T76">
                              <a:pos x="T48" y="T49"/>
                            </a:cxn>
                            <a:cxn ang="T77">
                              <a:pos x="T50" y="T51"/>
                            </a:cxn>
                          </a:cxnLst>
                          <a:rect l="T78" t="T79" r="T80" b="T81"/>
                          <a:pathLst>
                            <a:path w="85" h="107">
                              <a:moveTo>
                                <a:pt x="85" y="9"/>
                              </a:moveTo>
                              <a:lnTo>
                                <a:pt x="85" y="92"/>
                              </a:lnTo>
                              <a:cubicBezTo>
                                <a:pt x="85" y="97"/>
                                <a:pt x="85" y="100"/>
                                <a:pt x="84" y="102"/>
                              </a:cubicBezTo>
                              <a:cubicBezTo>
                                <a:pt x="83" y="105"/>
                                <a:pt x="80" y="107"/>
                                <a:pt x="76" y="107"/>
                              </a:cubicBezTo>
                              <a:lnTo>
                                <a:pt x="21" y="107"/>
                              </a:lnTo>
                              <a:cubicBezTo>
                                <a:pt x="18" y="107"/>
                                <a:pt x="16" y="106"/>
                                <a:pt x="16" y="105"/>
                              </a:cubicBezTo>
                              <a:cubicBezTo>
                                <a:pt x="15" y="104"/>
                                <a:pt x="15" y="102"/>
                                <a:pt x="15" y="99"/>
                              </a:cubicBezTo>
                              <a:lnTo>
                                <a:pt x="15" y="10"/>
                              </a:lnTo>
                              <a:lnTo>
                                <a:pt x="6" y="10"/>
                              </a:lnTo>
                              <a:cubicBezTo>
                                <a:pt x="3" y="10"/>
                                <a:pt x="2" y="10"/>
                                <a:pt x="1" y="9"/>
                              </a:cubicBezTo>
                              <a:cubicBezTo>
                                <a:pt x="0" y="9"/>
                                <a:pt x="0" y="7"/>
                                <a:pt x="0" y="5"/>
                              </a:cubicBezTo>
                              <a:cubicBezTo>
                                <a:pt x="0" y="2"/>
                                <a:pt x="0" y="1"/>
                                <a:pt x="1" y="0"/>
                              </a:cubicBezTo>
                              <a:cubicBezTo>
                                <a:pt x="2" y="0"/>
                                <a:pt x="8" y="0"/>
                                <a:pt x="20" y="0"/>
                              </a:cubicBezTo>
                              <a:lnTo>
                                <a:pt x="76" y="0"/>
                              </a:lnTo>
                              <a:cubicBezTo>
                                <a:pt x="82" y="0"/>
                                <a:pt x="85" y="3"/>
                                <a:pt x="85" y="9"/>
                              </a:cubicBezTo>
                              <a:close/>
                              <a:moveTo>
                                <a:pt x="74" y="87"/>
                              </a:moveTo>
                              <a:lnTo>
                                <a:pt x="74" y="18"/>
                              </a:lnTo>
                              <a:cubicBezTo>
                                <a:pt x="74" y="15"/>
                                <a:pt x="73" y="13"/>
                                <a:pt x="73" y="12"/>
                              </a:cubicBezTo>
                              <a:cubicBezTo>
                                <a:pt x="72" y="11"/>
                                <a:pt x="70" y="10"/>
                                <a:pt x="66" y="10"/>
                              </a:cubicBezTo>
                              <a:lnTo>
                                <a:pt x="27" y="10"/>
                              </a:lnTo>
                              <a:lnTo>
                                <a:pt x="27" y="90"/>
                              </a:lnTo>
                              <a:cubicBezTo>
                                <a:pt x="27" y="92"/>
                                <a:pt x="27" y="94"/>
                                <a:pt x="27" y="94"/>
                              </a:cubicBezTo>
                              <a:cubicBezTo>
                                <a:pt x="28" y="96"/>
                                <a:pt x="29" y="96"/>
                                <a:pt x="32" y="96"/>
                              </a:cubicBezTo>
                              <a:lnTo>
                                <a:pt x="66" y="96"/>
                              </a:lnTo>
                              <a:cubicBezTo>
                                <a:pt x="70" y="96"/>
                                <a:pt x="72" y="95"/>
                                <a:pt x="73" y="94"/>
                              </a:cubicBezTo>
                              <a:cubicBezTo>
                                <a:pt x="74" y="93"/>
                                <a:pt x="74" y="91"/>
                                <a:pt x="74" y="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B8D5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8" name="Freeform 135"/>
                      <wps:cNvSpPr>
                        <a:spLocks/>
                      </wps:cNvSpPr>
                      <wps:spPr bwMode="auto">
                        <a:xfrm>
                          <a:off x="30" y="81"/>
                          <a:ext cx="45" cy="83"/>
                        </a:xfrm>
                        <a:custGeom>
                          <a:avLst/>
                          <a:gdLst>
                            <a:gd name="T0" fmla="*/ 1 w 233"/>
                            <a:gd name="T1" fmla="*/ 0 h 426"/>
                            <a:gd name="T2" fmla="*/ 0 w 233"/>
                            <a:gd name="T3" fmla="*/ 2 h 426"/>
                            <a:gd name="T4" fmla="*/ 2 w 233"/>
                            <a:gd name="T5" fmla="*/ 2 h 426"/>
                            <a:gd name="T6" fmla="*/ 2 w 233"/>
                            <a:gd name="T7" fmla="*/ 1 h 426"/>
                            <a:gd name="T8" fmla="*/ 1 w 233"/>
                            <a:gd name="T9" fmla="*/ 2 h 426"/>
                            <a:gd name="T10" fmla="*/ 1 w 233"/>
                            <a:gd name="T11" fmla="*/ 1 h 426"/>
                            <a:gd name="T12" fmla="*/ 1 w 233"/>
                            <a:gd name="T13" fmla="*/ 0 h 42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w 233"/>
                            <a:gd name="T22" fmla="*/ 0 h 426"/>
                            <a:gd name="T23" fmla="*/ 233 w 233"/>
                            <a:gd name="T24" fmla="*/ 426 h 426"/>
                          </a:gdLst>
                          <a:ahLst/>
                          <a:cxnLst>
                            <a:cxn ang="T14">
                              <a:pos x="T0" y="T1"/>
                            </a:cxn>
                            <a:cxn ang="T15">
                              <a:pos x="T2" y="T3"/>
                            </a:cxn>
                            <a:cxn ang="T16">
                              <a:pos x="T4" y="T5"/>
                            </a:cxn>
                            <a:cxn ang="T17">
                              <a:pos x="T6" y="T7"/>
                            </a:cxn>
                            <a:cxn ang="T18">
                              <a:pos x="T8" y="T9"/>
                            </a:cxn>
                            <a:cxn ang="T19">
                              <a:pos x="T10" y="T11"/>
                            </a:cxn>
                            <a:cxn ang="T20">
                              <a:pos x="T12" y="T13"/>
                            </a:cxn>
                          </a:cxnLst>
                          <a:rect l="T21" t="T22" r="T23" b="T24"/>
                          <a:pathLst>
                            <a:path w="233" h="426">
                              <a:moveTo>
                                <a:pt x="111" y="0"/>
                              </a:moveTo>
                              <a:cubicBezTo>
                                <a:pt x="111" y="0"/>
                                <a:pt x="36" y="203"/>
                                <a:pt x="32" y="225"/>
                              </a:cubicBezTo>
                              <a:cubicBezTo>
                                <a:pt x="0" y="381"/>
                                <a:pt x="153" y="426"/>
                                <a:pt x="215" y="289"/>
                              </a:cubicBezTo>
                              <a:cubicBezTo>
                                <a:pt x="223" y="266"/>
                                <a:pt x="233" y="196"/>
                                <a:pt x="221" y="187"/>
                              </a:cubicBezTo>
                              <a:cubicBezTo>
                                <a:pt x="205" y="185"/>
                                <a:pt x="200" y="247"/>
                                <a:pt x="174" y="244"/>
                              </a:cubicBezTo>
                              <a:cubicBezTo>
                                <a:pt x="154" y="241"/>
                                <a:pt x="175" y="210"/>
                                <a:pt x="160" y="144"/>
                              </a:cubicBezTo>
                              <a:cubicBezTo>
                                <a:pt x="153" y="114"/>
                                <a:pt x="125" y="1"/>
                                <a:pt x="11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F82D7E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Freeform 136"/>
                      <wps:cNvSpPr>
                        <a:spLocks noEditPoints="1"/>
                      </wps:cNvSpPr>
                      <wps:spPr bwMode="auto">
                        <a:xfrm>
                          <a:off x="42" y="164"/>
                          <a:ext cx="101" cy="217"/>
                        </a:xfrm>
                        <a:custGeom>
                          <a:avLst/>
                          <a:gdLst>
                            <a:gd name="T0" fmla="*/ 0 w 529"/>
                            <a:gd name="T1" fmla="*/ 0 h 1122"/>
                            <a:gd name="T2" fmla="*/ 0 w 529"/>
                            <a:gd name="T3" fmla="*/ 8 h 1122"/>
                            <a:gd name="T4" fmla="*/ 2 w 529"/>
                            <a:gd name="T5" fmla="*/ 5 h 1122"/>
                            <a:gd name="T6" fmla="*/ 2 w 529"/>
                            <a:gd name="T7" fmla="*/ 4 h 1122"/>
                            <a:gd name="T8" fmla="*/ 1 w 529"/>
                            <a:gd name="T9" fmla="*/ 5 h 1122"/>
                            <a:gd name="T10" fmla="*/ 1 w 529"/>
                            <a:gd name="T11" fmla="*/ 5 h 1122"/>
                            <a:gd name="T12" fmla="*/ 1 w 529"/>
                            <a:gd name="T13" fmla="*/ 0 h 1122"/>
                            <a:gd name="T14" fmla="*/ 0 w 529"/>
                            <a:gd name="T15" fmla="*/ 0 h 1122"/>
                            <a:gd name="T16" fmla="*/ 4 w 529"/>
                            <a:gd name="T17" fmla="*/ 3 h 1122"/>
                            <a:gd name="T18" fmla="*/ 3 w 529"/>
                            <a:gd name="T19" fmla="*/ 4 h 1122"/>
                            <a:gd name="T20" fmla="*/ 2 w 529"/>
                            <a:gd name="T21" fmla="*/ 5 h 1122"/>
                            <a:gd name="T22" fmla="*/ 3 w 529"/>
                            <a:gd name="T23" fmla="*/ 6 h 1122"/>
                            <a:gd name="T24" fmla="*/ 2 w 529"/>
                            <a:gd name="T25" fmla="*/ 7 h 1122"/>
                            <a:gd name="T26" fmla="*/ 2 w 529"/>
                            <a:gd name="T27" fmla="*/ 8 h 1122"/>
                            <a:gd name="T28" fmla="*/ 3 w 529"/>
                            <a:gd name="T29" fmla="*/ 7 h 1122"/>
                            <a:gd name="T30" fmla="*/ 4 w 529"/>
                            <a:gd name="T31" fmla="*/ 6 h 1122"/>
                            <a:gd name="T32" fmla="*/ 3 w 529"/>
                            <a:gd name="T33" fmla="*/ 5 h 1122"/>
                            <a:gd name="T34" fmla="*/ 4 w 529"/>
                            <a:gd name="T35" fmla="*/ 4 h 1122"/>
                            <a:gd name="T36" fmla="*/ 4 w 529"/>
                            <a:gd name="T37" fmla="*/ 3 h 1122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w 529"/>
                            <a:gd name="T58" fmla="*/ 0 h 1122"/>
                            <a:gd name="T59" fmla="*/ 529 w 529"/>
                            <a:gd name="T60" fmla="*/ 1122 h 1122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T57" t="T58" r="T59" b="T60"/>
                          <a:pathLst>
                            <a:path w="529" h="1122">
                              <a:moveTo>
                                <a:pt x="26" y="0"/>
                              </a:moveTo>
                              <a:lnTo>
                                <a:pt x="0" y="1072"/>
                              </a:lnTo>
                              <a:lnTo>
                                <a:pt x="306" y="661"/>
                              </a:lnTo>
                              <a:lnTo>
                                <a:pt x="258" y="566"/>
                              </a:lnTo>
                              <a:lnTo>
                                <a:pt x="134" y="740"/>
                              </a:lnTo>
                              <a:cubicBezTo>
                                <a:pt x="134" y="740"/>
                                <a:pt x="120" y="765"/>
                                <a:pt x="112" y="710"/>
                              </a:cubicBezTo>
                              <a:cubicBezTo>
                                <a:pt x="105" y="654"/>
                                <a:pt x="91" y="5"/>
                                <a:pt x="91" y="5"/>
                              </a:cubicBezTo>
                              <a:lnTo>
                                <a:pt x="26" y="0"/>
                              </a:lnTo>
                              <a:close/>
                              <a:moveTo>
                                <a:pt x="513" y="448"/>
                              </a:moveTo>
                              <a:cubicBezTo>
                                <a:pt x="513" y="448"/>
                                <a:pt x="421" y="499"/>
                                <a:pt x="374" y="563"/>
                              </a:cubicBezTo>
                              <a:cubicBezTo>
                                <a:pt x="327" y="627"/>
                                <a:pt x="368" y="712"/>
                                <a:pt x="368" y="712"/>
                              </a:cubicBezTo>
                              <a:cubicBezTo>
                                <a:pt x="368" y="712"/>
                                <a:pt x="370" y="725"/>
                                <a:pt x="411" y="777"/>
                              </a:cubicBezTo>
                              <a:cubicBezTo>
                                <a:pt x="451" y="829"/>
                                <a:pt x="302" y="1000"/>
                                <a:pt x="302" y="1000"/>
                              </a:cubicBezTo>
                              <a:lnTo>
                                <a:pt x="358" y="1122"/>
                              </a:lnTo>
                              <a:cubicBezTo>
                                <a:pt x="358" y="1122"/>
                                <a:pt x="408" y="1023"/>
                                <a:pt x="441" y="974"/>
                              </a:cubicBezTo>
                              <a:cubicBezTo>
                                <a:pt x="473" y="925"/>
                                <a:pt x="519" y="860"/>
                                <a:pt x="518" y="796"/>
                              </a:cubicBezTo>
                              <a:cubicBezTo>
                                <a:pt x="518" y="740"/>
                                <a:pt x="443" y="683"/>
                                <a:pt x="452" y="643"/>
                              </a:cubicBezTo>
                              <a:cubicBezTo>
                                <a:pt x="460" y="604"/>
                                <a:pt x="529" y="567"/>
                                <a:pt x="529" y="567"/>
                              </a:cubicBezTo>
                              <a:lnTo>
                                <a:pt x="513" y="4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33D4B1" w14:textId="77777777" w:rsidR="00E35D83" w:rsidRDefault="00E35D83" w:rsidP="0020033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201B936" id="Group 142" o:spid="_x0000_s1026" style="position:absolute;left:0;text-align:left;margin-left:-39.95pt;margin-top:18.8pt;width:306.35pt;height:90.5pt;z-index:251658752;mso-height-relative:margin" coordorigin=",64" coordsize="1126,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">
              <v:rect id="Rectangle 2" o:spid="_x0000_s1027" style="position:absolute;top:64;width:17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" fillcolor="#2c89a0" stroked="f">
                <v:textbox>
                  <w:txbxContent>
                    <w:p w14:paraId="3DCAF63A" w14:textId="77777777" w:rsidR="00E35D83" w:rsidRDefault="00E35D83" w:rsidP="0020033F"/>
                  </w:txbxContent>
                </v:textbox>
              </v:rect>
              <v:shape id="Freeform 3" o:spid="_x0000_s1028" style="position:absolute;left:210;top:267;width:23;height:33;visibility:visible;mso-wrap-style:square;v-text-anchor:top" coordsize="122,1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" adj="-11796480,,5400" path="m72,11c71,23,70,36,70,49r,70c70,144,71,159,72,161v1,3,5,4,12,4l91,165r,8c79,172,69,172,61,172v-9,,-19,,-31,1l30,165r9,c43,165,46,164,48,163v1,-1,2,-4,2,-8c51,145,51,133,51,118r,-70c51,35,51,22,50,11r-10,c23,11,14,11,12,12,10,13,9,17,9,23l7,39r-6,l1,25c1,19,1,11,,,37,,58,,65,r57,c120,13,120,27,119,39r-6,l112,23v,-5,-1,-8,-2,-9c109,13,108,12,105,12,98,11,89,11,80,11r-8,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122,173"/>
                <v:textbox>
                  <w:txbxContent>
                    <w:p w14:paraId="09A90DA2" w14:textId="77777777" w:rsidR="00E35D83" w:rsidRDefault="00E35D83" w:rsidP="0020033F"/>
                  </w:txbxContent>
                </v:textbox>
              </v:shape>
              <v:shape id="Freeform 4" o:spid="_x0000_s1029" style="position:absolute;left:234;top:265;width:23;height:35;visibility:visible;mso-wrap-style:square;v-text-anchor:top" coordsize="118,1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" adj="-11796480,,5400" path="m34,87l48,73v3,-3,6,-6,9,-7c60,65,64,64,68,64v8,,14,2,20,6c93,73,97,78,99,83v3,6,4,16,4,29l102,148v,8,,15,1,19c103,169,104,171,105,172v1,1,3,1,6,2l118,175r,7c112,181,105,181,99,181v-5,,-11,,-16,1c84,161,85,141,85,122v,-14,-1,-22,-2,-27c81,90,79,86,75,84,71,81,67,79,61,79v-5,,-10,2,-15,5c41,87,38,91,36,95v-1,3,-2,11,-2,22l34,138v,19,1,30,2,32c36,172,39,173,44,174r9,1l53,182c42,181,33,181,27,181v-7,,-16,,-27,1l,175r7,-1c11,173,13,173,14,172v1,-1,2,-3,2,-5c17,162,17,152,17,137r,-82c17,33,17,21,16,19,15,17,12,16,7,16l,16,,8c11,7,19,5,26,3l34,v1,,2,,2,2l36,7,35,29v,11,-1,20,-1,26l34,87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" textboxrect="0,0,118,182"/>
                <v:textbox>
                  <w:txbxContent>
                    <w:p w14:paraId="0A60418E" w14:textId="77777777" w:rsidR="00E35D83" w:rsidRDefault="00E35D83" w:rsidP="0020033F"/>
                  </w:txbxContent>
                </v:textbox>
              </v:shape>
              <v:shape id="Freeform 5" o:spid="_x0000_s1030" style="position:absolute;left:258;top:278;width:17;height:23;visibility:visible;mso-wrap-style:square;v-text-anchor:top" coordsize="89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" adj="-11796480,,5400" path="m20,59v,16,4,28,10,36c37,104,45,108,56,108v5,,10,-1,14,-3c75,103,80,100,84,97r2,1l83,109v-6,3,-12,6,-18,8c59,119,53,120,47,120v-14,,-25,-5,-34,-15c5,94,,80,,62,,49,3,37,7,27,11,20,16,14,25,9,33,3,42,,50,,62,,71,4,78,13v8,8,11,20,11,35l89,55v-5,2,-9,3,-13,3c69,59,58,59,45,59r-25,xm20,50v11,,22,1,35,1c60,51,65,50,70,50r,-7c70,36,69,29,66,23,65,19,62,15,59,13,55,10,50,9,46,9,38,9,32,12,27,19v-4,6,-7,17,-7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9,120"/>
                <o:lock v:ext="edit" verticies="t"/>
                <v:textbox>
                  <w:txbxContent>
                    <w:p w14:paraId="379DDF73" w14:textId="77777777" w:rsidR="00E35D83" w:rsidRDefault="00E35D83" w:rsidP="0020033F"/>
                  </w:txbxContent>
                </v:textbox>
              </v:shape>
              <v:shape id="Freeform 6" o:spid="_x0000_s1031" style="position:absolute;left:288;top:267;width:29;height:33;visibility:visible;mso-wrap-style:square;v-text-anchor:top" coordsize="155,1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" adj="-11796480,,5400" path="m103,116r-59,l37,136v-5,13,-7,21,-7,24c30,162,30,163,31,164v1,1,3,1,7,2l48,167r,8c41,174,34,174,26,174v-10,,-19,,-26,1l,167r3,c7,167,11,166,12,165v1,-1,3,-3,4,-7c21,146,26,133,31,120l59,44c67,24,72,9,75,r7,l134,144v3,9,6,15,7,17c142,163,143,165,145,165v1,1,5,2,10,2l155,175v-9,-1,-17,-1,-26,-1c122,174,112,174,99,175r,-8l110,166v3,,5,,6,-1c117,164,118,163,118,162v,-2,-1,-6,-4,-12l103,116xm48,106r51,l74,33,48,10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" o:connectangles="0,0,0,0,0,0,0,0,0,0,0,0,0,0,0,0,0,0,0,0,0,0,0,0,0,0,0,0,0,0,0,0,0,0,0" textboxrect="0,0,155,175"/>
                <o:lock v:ext="edit" verticies="t"/>
                <v:textbox>
                  <w:txbxContent>
                    <w:p w14:paraId="03DE8D0F" w14:textId="77777777" w:rsidR="00E35D83" w:rsidRDefault="00E35D83" w:rsidP="0020033F"/>
                  </w:txbxContent>
                </v:textbox>
              </v:shape>
              <v:shape id="Freeform 7" o:spid="_x0000_s1032" style="position:absolute;left:319;top:265;width:10;height:35;visibility:visible;mso-wrap-style:square;v-text-anchor:top" coordsize="51,1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" adj="-11796480,,5400" path="m36,1c35,25,34,46,34,66r,62c34,153,34,167,35,170v1,2,3,3,7,4l51,175r,7c43,181,36,181,29,181v-7,,-17,,-29,1l,175r9,-1c13,174,15,172,15,170v1,-3,2,-17,2,-43l17,65r,-23l16,26v,-4,,-7,-1,-8c14,17,12,16,8,16l,16,,9c14,8,26,4,34,r2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" o:connectangles="0,0,0,0,0,0,0,0,0,0,0,0,0,0,0,0,0,0,0,0,0,0" textboxrect="0,0,51,182"/>
                <v:textbox>
                  <w:txbxContent>
                    <w:p w14:paraId="33CFE438" w14:textId="77777777" w:rsidR="00E35D83" w:rsidRDefault="00E35D83" w:rsidP="0020033F"/>
                  </w:txbxContent>
                </v:textbox>
              </v:shape>
              <v:shape id="Freeform 8" o:spid="_x0000_s1033" style="position:absolute;left:331;top:278;width:17;height:23;visibility:visible;mso-wrap-style:square;v-text-anchor:top" coordsize="89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" adj="-11796480,,5400" path="m19,59v1,16,4,28,11,36c36,104,45,108,56,108v4,,9,-1,14,-3c75,103,79,100,84,97r2,1l82,109v-5,3,-11,6,-17,8c59,119,53,120,46,120v-14,,-25,-5,-33,-15c4,94,,80,,62,,49,2,37,7,27,10,20,16,14,25,9,33,3,41,,49,,61,,71,4,78,13v7,8,11,20,11,35l88,55v-4,2,-8,3,-12,3c68,59,58,59,45,59r-26,xm20,50v10,,22,1,35,1c60,51,65,50,70,50r,-7c70,36,69,29,66,23,65,19,62,15,58,13,54,10,50,9,45,9,38,9,31,12,27,19v-5,6,-7,17,-7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9,120"/>
                <o:lock v:ext="edit" verticies="t"/>
                <v:textbox>
                  <w:txbxContent>
                    <w:p w14:paraId="5A2C592F" w14:textId="77777777" w:rsidR="00E35D83" w:rsidRDefault="00E35D83" w:rsidP="0020033F"/>
                  </w:txbxContent>
                </v:textbox>
              </v:shape>
              <v:shape id="Freeform 9" o:spid="_x0000_s1034" style="position:absolute;left:350;top:278;width:19;height:23;visibility:visible;mso-wrap-style:square;v-text-anchor:top" coordsize="98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" adj="-11796480,,5400" path="m,11l19,v5,2,8,5,11,8c35,14,42,27,52,47,61,33,70,18,79,2v3,,5,,7,c87,2,90,2,95,2r,7c91,9,88,10,86,13,82,16,72,30,57,54v9,16,16,29,23,38c84,99,87,103,90,105v2,1,4,1,8,1l98,113v-7,2,-13,4,-21,7c74,117,71,114,68,110,67,108,59,94,46,70,39,80,34,87,31,93v-4,6,-8,14,-13,24c15,116,12,116,10,116v-3,,-6,,-10,1l,109v3,,6,,7,-1c8,108,12,104,17,96,25,86,33,75,41,63,28,40,20,27,16,23,13,19,9,17,4,17v-1,,-2,,-4,1l,1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98,120"/>
                <v:textbox>
                  <w:txbxContent>
                    <w:p w14:paraId="561C1F70" w14:textId="77777777" w:rsidR="00E35D83" w:rsidRDefault="00E35D83" w:rsidP="0020033F"/>
                  </w:txbxContent>
                </v:textbox>
              </v:shape>
              <v:shape id="Freeform 10" o:spid="_x0000_s1035" style="position:absolute;left:371;top:278;width:18;height:23;visibility:visible;mso-wrap-style:square;v-text-anchor:top" coordsize="93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" adj="-11796480,,5400" path="m8,33r,-8l8,17,19,9c24,6,28,3,32,2,36,1,40,,44,,54,,61,3,67,8v6,5,9,11,11,19c78,33,79,47,79,70v,22,1,34,1,36c81,109,83,110,85,110r8,l93,118v-7,-1,-13,-1,-16,-1c73,117,68,117,62,118r,-11c62,104,62,100,62,96l41,116v-2,1,-4,3,-6,3c33,120,30,120,27,120v-9,,-15,-2,-20,-7c2,107,,100,,92,,84,2,76,5,70,8,64,13,60,19,57,25,54,39,50,62,45,62,35,60,27,56,22,51,16,45,13,36,13v-3,,-6,,-9,1c24,15,21,16,19,18v-2,6,-4,12,-6,17l8,33xm62,52c43,57,31,62,26,66v-6,4,-8,11,-8,20c18,92,19,97,22,100v3,4,7,6,12,6c39,106,44,104,48,101,53,97,58,92,62,85r,-27l62,5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" o:connectangles="0,0,0,0,0,0,0,0,0,0,0,0,0,0,0,0,0,0,0,0,0,0,0,0,0,0,0,0,0,0,0,0,0,0,0,0,0,0,0,0" textboxrect="0,0,93,120"/>
                <o:lock v:ext="edit" verticies="t"/>
                <v:textbox>
                  <w:txbxContent>
                    <w:p w14:paraId="5D6C20BF" w14:textId="77777777" w:rsidR="00E35D83" w:rsidRDefault="00E35D83" w:rsidP="0020033F"/>
                  </w:txbxContent>
                </v:textbox>
              </v:shape>
              <v:shape id="Freeform 11" o:spid="_x0000_s1036" style="position:absolute;left:391;top:278;width:22;height:22;visibility:visible;mso-wrap-style:square;v-text-anchor:top" coordsize="119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" adj="-11796480,,5400" path="m34,23l50,7c52,5,54,4,56,3,60,1,65,,69,v7,,14,2,19,5c93,9,97,14,100,19v2,6,3,15,3,27l103,84v,13,,21,1,23c105,109,108,111,112,111r7,l119,118v-7,-1,-14,-1,-19,-1c95,117,89,117,83,118v2,-16,2,-37,2,-64c85,43,84,35,83,31,81,26,79,22,75,20,71,17,66,15,61,15v-7,,-12,2,-17,6c40,25,37,30,36,35v-1,3,-1,11,-1,24c35,74,35,88,35,101v,4,,6,1,7c38,110,41,111,45,111r7,l52,118c40,117,31,117,24,117v-7,,-15,,-24,1l,111r7,c12,111,15,109,16,107v1,-3,1,-20,1,-51c17,42,17,31,17,23v,-2,-1,-4,-2,-5c14,17,11,17,7,17l,17,,10c6,9,11,8,15,6,20,5,25,3,31,v1,,1,,2,c34,,35,,35,2l34,7r,1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" o:connectangles="0,0,0,0,0,0,0,0,0,0,0,0,0,0,0,0,0,0,0,0,0,0,0,0,0,0,0,0,0,0,0,0,0,0,0,0,0,0,0,0,0,0,0" textboxrect="0,0,119,118"/>
                <v:textbox>
                  <w:txbxContent>
                    <w:p w14:paraId="2E345CA8" w14:textId="77777777" w:rsidR="00E35D83" w:rsidRDefault="00E35D83" w:rsidP="0020033F"/>
                  </w:txbxContent>
                </v:textbox>
              </v:shape>
              <v:shape id="Freeform 12" o:spid="_x0000_s1037" style="position:absolute;left:415;top:265;width:22;height:36;visibility:visible;mso-wrap-style:square;v-text-anchor:top" coordsize="112,1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" adj="-11796480,,5400" path="m78,72r,-44c78,22,78,19,77,18,76,17,73,16,70,16r-9,l61,9c73,8,85,5,95,r2,1c97,9,96,19,96,31l95,63r,11l95,147v,13,1,21,1,22c97,171,100,173,105,174r7,1l112,182v-8,-1,-16,-1,-22,-1c89,181,84,181,77,182v,-6,1,-14,1,-24c72,164,65,171,56,181v-6,2,-11,3,-16,3c29,184,19,179,11,169,4,159,,145,,127,,117,1,107,4,100,7,92,11,87,15,83,19,80,26,75,34,70v7,-4,13,-6,19,-6c57,64,61,65,65,66v4,1,9,3,13,6xm78,93c73,86,68,82,63,79,58,76,53,74,47,74v-9,,-16,4,-21,12c20,94,17,105,17,120v,15,4,27,10,36c33,164,41,169,50,169v5,,10,-2,15,-6c69,160,73,155,75,149v2,-5,3,-14,3,-27l78,93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" o:connectangles="0,0,0,0,0,0,0,0,0,0,0,0,0,0,0,0,0,0,0,0,0,0,0,0,0,0,0,0,0,0,0,0,0,0,0,0,0,0,0,0" textboxrect="0,0,112,184"/>
                <o:lock v:ext="edit" verticies="t"/>
                <v:textbox>
                  <w:txbxContent>
                    <w:p w14:paraId="30522207" w14:textId="77777777" w:rsidR="00E35D83" w:rsidRDefault="00E35D83" w:rsidP="0020033F"/>
                  </w:txbxContent>
                </v:textbox>
              </v:shape>
              <v:shape id="Freeform 13" o:spid="_x0000_s1038" style="position:absolute;left:439;top:278;width:17;height:23;visibility:visible;mso-wrap-style:square;v-text-anchor:top" coordsize="88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" adj="-11796480,,5400" path="m19,59v1,16,4,28,11,36c36,104,45,108,55,108v5,,10,-1,15,-3c74,103,79,100,84,97r2,1l82,109v-5,3,-11,6,-17,8c59,119,52,120,46,120v-14,,-25,-5,-33,-15c4,94,,80,,62,,49,2,37,7,27,10,20,16,14,24,9,33,3,41,,49,,61,,71,4,78,13v7,8,10,20,10,35l88,55v-4,2,-9,3,-13,3c68,59,58,59,45,59r-26,xm20,50v10,,22,1,35,1c60,51,65,50,70,50r,-7c70,36,68,29,66,23,64,19,62,15,58,13,54,10,50,9,45,9,37,9,31,12,27,19v-5,6,-7,17,-7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8,120"/>
                <o:lock v:ext="edit" verticies="t"/>
                <v:textbox>
                  <w:txbxContent>
                    <w:p w14:paraId="7194F941" w14:textId="77777777" w:rsidR="00E35D83" w:rsidRDefault="00E35D83" w:rsidP="0020033F"/>
                  </w:txbxContent>
                </v:textbox>
              </v:shape>
              <v:shape id="Freeform 14" o:spid="_x0000_s1039" style="position:absolute;left:458;top:278;width:14;height:22;visibility:visible;mso-wrap-style:square;v-text-anchor:top" coordsize="75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" adj="-11796480,,5400" path="m35,28v3,-3,6,-7,9,-13c48,10,52,6,55,3,58,1,62,,65,v4,,7,1,9,2c75,2,75,3,75,4r,1c74,12,74,21,74,33r-5,c67,29,66,26,63,24,61,22,59,21,56,21v-4,,-8,2,-12,5c41,30,39,34,37,40v-1,6,-1,17,-1,34c36,86,36,95,37,103v,3,1,4,2,5c42,110,45,111,50,111r7,l57,118c46,117,36,117,27,117v-9,,-18,,-27,1l,111r10,-1c13,109,15,109,16,107v1,-1,2,-5,2,-11c19,84,19,70,19,54,19,35,18,23,17,20,16,17,13,16,8,16l,16,,9c6,8,12,7,18,6,23,4,27,3,31,v1,,2,,3,c35,,35,,35,v1,1,1,2,1,4l35,2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75,118"/>
                <v:textbox>
                  <w:txbxContent>
                    <w:p w14:paraId="3F6C7A29" w14:textId="77777777" w:rsidR="00E35D83" w:rsidRDefault="00E35D83" w:rsidP="0020033F"/>
                  </w:txbxContent>
                </v:textbox>
              </v:shape>
              <v:shape id="Freeform 15" o:spid="_x0000_s1040" style="position:absolute;left:484;top:266;width:20;height:35;visibility:visible;mso-wrap-style:square;v-text-anchor:top" coordsize="104,1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" adj="-11796480,,5400" path="m95,11v-2,8,-3,19,-3,33l85,44r,-9c85,28,85,24,83,22,82,19,78,17,72,15,66,12,59,11,53,11,42,11,33,14,27,21v-6,6,-9,15,-9,25c18,52,19,58,21,63v3,4,6,8,11,10c36,75,45,77,59,78v14,2,24,4,29,7c93,87,97,92,100,97v3,6,4,13,4,22c104,135,99,149,87,161,76,172,60,178,41,178v-6,,-13,-1,-20,-2c15,174,8,172,1,169,2,159,3,147,3,131r7,l10,138v,7,,12,1,14c12,154,13,156,16,158v3,3,8,6,13,7c34,167,40,168,46,168v13,,23,-4,30,-11c83,150,86,141,86,129v,-6,-1,-12,-3,-16c80,108,77,105,73,103,69,101,61,99,49,98,33,96,23,94,17,91,12,88,8,84,4,78,1,71,,63,,54,,38,4,25,14,15,24,5,37,,54,v7,,14,1,21,3c82,5,89,7,95,1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" o:connectangles="0,0,0,0,0,0,0,0,0,0,0,0,0,0,0,0,0,0,0,0,0,0,0,0,0,0,0,0,0,0,0,0,0,0,0,0,0,0" textboxrect="0,0,104,178"/>
                <v:textbox>
                  <w:txbxContent>
                    <w:p w14:paraId="2BB905B2" w14:textId="77777777" w:rsidR="00E35D83" w:rsidRDefault="00E35D83" w:rsidP="0020033F"/>
                  </w:txbxContent>
                </v:textbox>
              </v:shape>
              <v:shape id="Freeform 16" o:spid="_x0000_s1041" style="position:absolute;left:506;top:267;width:9;height:33;visibility:visible;mso-wrap-style:square;v-text-anchor:top" coordsize="51,1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" adj="-11796480,,5400" path="m25,v3,,6,1,8,4c35,7,36,10,36,14v,3,-1,7,-3,9c31,26,28,27,25,27v-3,,-6,-1,-8,-4c15,21,13,17,13,14v,-4,2,-7,4,-10c19,1,22,,25,xm33,54r3,1c35,62,35,68,35,76v-1,23,-1,41,-1,52c34,139,34,148,35,155v,3,1,5,2,6c38,162,40,163,44,164r7,1l51,172c41,171,32,171,24,171v-8,,-16,,-24,1l,165r8,-1c12,163,14,163,15,161v,-1,1,-5,1,-11c17,139,17,125,17,107v,-12,,-22,-1,-29c16,75,15,74,14,73,13,72,11,71,7,71l,71,,64c8,62,14,61,18,60v4,-1,9,-3,15,-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51,172"/>
                <o:lock v:ext="edit" verticies="t"/>
                <v:textbox>
                  <w:txbxContent>
                    <w:p w14:paraId="793CBC3F" w14:textId="77777777" w:rsidR="00E35D83" w:rsidRDefault="00E35D83" w:rsidP="0020033F"/>
                  </w:txbxContent>
                </v:textbox>
              </v:shape>
              <v:shape id="Freeform 17" o:spid="_x0000_s1042" style="position:absolute;left:517;top:265;width:10;height:35;visibility:visible;mso-wrap-style:square;v-text-anchor:top" coordsize="50,1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" adj="-11796480,,5400" path="m35,1c34,25,34,46,34,66r,62c34,153,34,167,35,170v,2,3,3,7,4l50,175r,7c43,181,36,181,29,181v-7,,-17,,-29,1l,175r8,-1c12,174,14,172,15,170v1,-3,1,-17,1,-43l16,65r,-23l16,26v,-4,,-7,-1,-8c14,17,11,16,8,16l,16,,9c14,8,25,4,34,r1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" o:connectangles="0,0,0,0,0,0,0,0,0,0,0,0,0,0,0,0,0,0,0,0,0,0" textboxrect="0,0,50,182"/>
                <v:textbox>
                  <w:txbxContent>
                    <w:p w14:paraId="11147D24" w14:textId="77777777" w:rsidR="00E35D83" w:rsidRDefault="00E35D83" w:rsidP="0020033F"/>
                  </w:txbxContent>
                </v:textbox>
              </v:shape>
              <v:shape id="Freeform 18" o:spid="_x0000_s1043" style="position:absolute;left:528;top:265;width:21;height:36;visibility:visible;mso-wrap-style:square;v-text-anchor:top" coordsize="110,18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" adj="-11796480,,5400" path="m,16l,9c6,8,12,7,19,5,23,4,28,3,32,v1,,2,,2,c36,,37,1,37,4r-1,6c36,15,35,19,35,21v,10,,25,,43l35,89,47,74v3,-3,7,-5,11,-7c62,65,67,64,72,64v11,,20,5,27,14c106,87,110,99,110,114v,8,-1,16,-4,23c104,145,100,151,97,156v-2,3,-6,7,-14,13c76,176,71,180,69,181v-4,2,-9,3,-15,3c49,184,44,183,40,182v-4,-2,-8,-5,-13,-9l19,182r-3,-1c17,168,18,155,18,141r,-77c18,52,17,40,17,28,17,22,16,18,15,17,14,16,12,16,9,16l,16xm35,142v,9,,14,1,15c37,160,40,163,45,167v4,3,10,5,16,5c71,172,78,167,84,157v5,-9,8,-21,8,-34c92,109,89,98,84,91,79,83,72,79,63,79v-6,,-12,3,-17,7c41,90,38,94,36,100v-1,2,-1,7,-1,14l35,14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" o:connectangles="0,0,0,0,0,0,0,0,0,0,0,0,0,0,0,0,0,0,0,0,0,0,0,0,0,0,0,0,0,0,0,0,0,0,0,0,0,0,0,0,0,0" textboxrect="0,0,110,184"/>
                <o:lock v:ext="edit" verticies="t"/>
                <v:textbox>
                  <w:txbxContent>
                    <w:p w14:paraId="6F7575CB" w14:textId="77777777" w:rsidR="00E35D83" w:rsidRDefault="00E35D83" w:rsidP="0020033F"/>
                  </w:txbxContent>
                </v:textbox>
              </v:shape>
              <v:shape id="Freeform 19" o:spid="_x0000_s1044" style="position:absolute;left:551;top:278;width:17;height:23;visibility:visible;mso-wrap-style:square;v-text-anchor:top" coordsize="88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" adj="-11796480,,5400" path="m19,59v,16,4,28,11,36c36,104,45,108,55,108v5,,10,-1,15,-3c74,103,79,100,84,97r1,1l82,109v-6,3,-11,6,-17,8c59,119,52,120,46,120v-14,,-25,-5,-34,-15c4,94,,80,,62,,49,2,37,7,27,10,20,16,14,24,9,33,3,41,,49,,61,,71,4,78,13v7,8,10,20,10,35l88,55v-4,2,-9,3,-13,3c68,59,58,59,45,59r-26,xm19,50v11,,23,1,36,1c60,51,65,50,69,50r,-7c69,36,68,29,66,23,64,19,62,15,58,13,54,10,50,9,45,9,37,9,31,12,27,19v-5,6,-7,17,-8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8,120"/>
                <o:lock v:ext="edit" verticies="t"/>
                <v:textbox>
                  <w:txbxContent>
                    <w:p w14:paraId="71985644" w14:textId="77777777" w:rsidR="00E35D83" w:rsidRDefault="00E35D83" w:rsidP="0020033F"/>
                  </w:txbxContent>
                </v:textbox>
              </v:shape>
              <v:shape id="Freeform 20" o:spid="_x0000_s1045" style="position:absolute;left:570;top:278;width:15;height:22;visibility:visible;mso-wrap-style:square;v-text-anchor:top" coordsize="75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" adj="-11796480,,5400" path="m35,28v3,-3,6,-7,9,-13c48,10,52,6,55,3,58,1,62,,65,v4,,7,1,9,2c75,2,75,3,75,4r,1c74,12,74,21,74,33r-5,c67,29,65,26,63,24,61,22,59,21,56,21v-4,,-8,2,-12,5c41,30,39,34,37,40v-1,6,-1,17,-1,34c36,86,36,95,37,103v,3,1,4,2,5c41,110,45,111,50,111r6,l56,118c46,117,36,117,27,117v-9,,-18,,-27,1l,111r10,-1c13,109,15,109,16,107v1,-1,2,-5,2,-11c18,84,19,70,19,54,19,35,18,23,17,20,16,17,13,16,8,16l,16,,9c6,8,12,7,18,6,23,4,27,3,31,v1,,2,,3,c34,,35,,35,v1,1,1,2,1,4l35,2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75,118"/>
                <v:textbox>
                  <w:txbxContent>
                    <w:p w14:paraId="337CC722" w14:textId="77777777" w:rsidR="00E35D83" w:rsidRDefault="00E35D83" w:rsidP="0020033F"/>
                  </w:txbxContent>
                </v:textbox>
              </v:shape>
              <v:shape id="Freeform 21" o:spid="_x0000_s1046" style="position:absolute;left:586;top:278;width:35;height:22;visibility:visible;mso-wrap-style:square;v-text-anchor:top" coordsize="180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" adj="-11796480,,5400" path="m35,22l49,7c51,5,53,3,56,2,59,1,63,,66,v8,,14,2,19,5c89,8,94,14,98,23l111,9v2,-3,5,-5,8,-6c123,1,128,,132,v6,,11,2,16,5c153,9,157,13,160,19v2,5,3,12,3,22l163,88v,11,,17,1,19c165,109,168,110,172,110r8,1l180,118r-5,-1c167,117,162,117,159,117v-5,,-10,,-15,1c145,103,145,86,145,66v,-17,-1,-28,-2,-33c142,27,140,23,136,20v-3,-3,-8,-4,-13,-4c117,16,112,18,108,21v-4,4,-7,9,-8,14c99,38,99,53,99,78v,15,,23,,25c99,105,100,107,101,108v1,,4,1,9,2l117,111r,7c104,117,96,117,90,117v-5,,-13,,-26,1l64,111r6,c75,111,77,110,78,109v2,-2,2,-5,3,-10c81,86,81,72,81,57v,-13,,-21,-2,-26c78,26,75,22,72,19,68,16,64,15,59,15v-5,,-10,1,-14,5c40,23,37,28,36,33v-1,3,-2,13,-2,29c34,79,35,92,35,100v,4,,6,1,7c37,108,40,109,45,110r7,1l52,118v-8,-1,-16,-1,-24,-1c19,117,10,117,,118r,-7l8,111v4,,7,-2,8,-4c17,104,17,89,17,61v,-20,,-32,,-36c17,21,16,19,15,18,14,17,11,17,6,17l,17,,10c10,8,19,6,26,3l33,v2,,2,1,2,3l35,7v,5,,10,,1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180,118"/>
                <v:textbox>
                  <w:txbxContent>
                    <w:p w14:paraId="1E48DF68" w14:textId="77777777" w:rsidR="00E35D83" w:rsidRDefault="00E35D83" w:rsidP="0020033F"/>
                  </w:txbxContent>
                </v:textbox>
              </v:shape>
              <v:shape id="Freeform 22" o:spid="_x0000_s1047" style="position:absolute;left:622;top:278;width:18;height:23;visibility:visible;mso-wrap-style:square;v-text-anchor:top" coordsize="93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" adj="-11796480,,5400" path="m7,33l8,25,7,17,19,9c24,6,28,3,32,2,36,1,40,,44,,54,,61,3,67,8v6,5,9,11,10,19c78,33,79,47,79,70v,22,,34,1,36c81,109,83,110,85,110r8,l93,118v-8,-1,-13,-1,-16,-1c73,117,68,117,62,118r,-11c62,104,62,100,62,96l40,116v-2,1,-3,3,-5,3c33,120,30,120,27,120v-9,,-16,-2,-20,-7c2,107,,100,,92,,84,1,76,5,70,8,64,13,60,19,57,25,54,39,50,62,45,61,35,60,27,56,22,51,16,45,13,36,13v-3,,-6,,-9,1c24,15,21,16,19,18v-2,6,-4,12,-6,17l7,33xm62,52c43,57,30,62,25,66v-5,4,-7,11,-7,20c18,92,19,97,22,100v3,4,7,6,11,6c39,106,43,104,48,101v5,-4,9,-9,14,-16l61,58r1,-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" o:connectangles="0,0,0,0,0,0,0,0,0,0,0,0,0,0,0,0,0,0,0,0,0,0,0,0,0,0,0,0,0,0,0,0,0,0,0,0,0,0,0,0" textboxrect="0,0,93,120"/>
                <o:lock v:ext="edit" verticies="t"/>
                <v:textbox>
                  <w:txbxContent>
                    <w:p w14:paraId="20406148" w14:textId="77777777" w:rsidR="00E35D83" w:rsidRDefault="00E35D83" w:rsidP="0020033F"/>
                  </w:txbxContent>
                </v:textbox>
              </v:shape>
              <v:shape id="Freeform 23" o:spid="_x0000_s1048" style="position:absolute;left:641;top:278;width:23;height:22;visibility:visible;mso-wrap-style:square;v-text-anchor:top" coordsize="120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" adj="-11796480,,5400" path="m35,23l51,7c52,5,54,4,56,3,61,1,65,,70,v7,,14,2,19,5c94,9,98,14,100,19v3,6,4,15,4,27l103,84v,13,1,21,2,23c106,109,109,111,112,111r8,l120,118v-8,-1,-14,-1,-19,-1c96,117,90,117,84,118v1,-16,2,-37,2,-64c86,43,85,35,84,31,82,26,79,22,76,20,72,17,67,15,62,15v-7,,-12,2,-17,6c40,25,37,30,36,35v,3,-1,11,-1,24c35,74,35,88,36,101v,4,,6,1,7c39,110,42,111,46,111r7,l53,118c41,117,32,117,25,117v-7,,-15,,-25,1l,111r8,c13,111,16,109,17,107v1,-3,1,-20,1,-51c18,42,18,31,18,23,17,21,17,19,16,18,15,17,12,17,8,17l,17,,10c6,9,12,8,16,6,21,5,26,3,32,v1,,1,,2,c35,,35,,35,2r,5l35,23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" o:connectangles="0,0,0,0,0,0,0,0,0,0,0,0,0,0,0,0,0,0,0,0,0,0,0,0,0,0,0,0,0,0,0,0,0,0,0,0,0,0,0,0,0,0,0" textboxrect="0,0,120,118"/>
                <v:textbox>
                  <w:txbxContent>
                    <w:p w14:paraId="2D1074BA" w14:textId="77777777" w:rsidR="00E35D83" w:rsidRDefault="00E35D83" w:rsidP="0020033F"/>
                  </w:txbxContent>
                </v:textbox>
              </v:shape>
              <v:shape id="Freeform 24" o:spid="_x0000_s1049" style="position:absolute;left:211;top:315;width:11;height:33;visibility:visible;mso-wrap-style:square;v-text-anchor:top" coordsize="58,1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" adj="-11796480,,5400" path="m,165r6,c12,165,16,164,18,160v1,-4,1,-21,1,-53l19,66v,-32,,-50,-1,-53c17,9,13,8,8,8l,8,,c11,,22,1,33,1,43,1,51,,58,r,8l51,8v-5,,-8,,-10,2c40,11,39,15,39,20v,9,,24,,46l39,108v,32,,49,1,53c42,164,45,165,52,165r6,l58,173v-8,,-17,-1,-27,-1c19,172,9,173,,173r,-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" o:connectangles="0,0,0,0,0,0,0,0,0,0,0,0,0,0,0,0,0,0,0,0,0,0,0,0" textboxrect="0,0,58,173"/>
                <v:textbox>
                  <w:txbxContent>
                    <w:p w14:paraId="13E7C51E" w14:textId="77777777" w:rsidR="00E35D83" w:rsidRDefault="00E35D83" w:rsidP="0020033F"/>
                  </w:txbxContent>
                </v:textbox>
              </v:shape>
              <v:shape id="Freeform 25" o:spid="_x0000_s1050" style="position:absolute;left:224;top:325;width:23;height:23;visibility:visible;mso-wrap-style:square;v-text-anchor:top" coordsize="120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" adj="-11796480,,5400" path="m35,24l51,7c52,5,54,4,56,3,61,1,65,,70,v7,,14,2,19,6c94,9,98,14,100,19v3,6,4,15,4,27l103,84v,13,1,21,2,23c106,110,109,111,112,111r8,l120,118v-7,,-14,-1,-19,-1c96,117,90,118,84,118v1,-16,2,-37,2,-64c86,43,85,35,84,31,82,26,79,23,76,20,72,17,67,16,62,16v-7,,-12,2,-17,6c40,26,37,30,36,35v,3,-1,11,-1,25c35,75,35,88,36,101v,4,,6,1,7c39,110,42,111,46,111r7,l53,118v-12,,-21,-1,-28,-1c18,117,10,118,,118r,-7l8,111v5,,8,-1,9,-4c18,104,18,87,18,56v,-14,,-24,,-32c17,21,17,19,16,18,15,17,12,17,8,17l,17,,10c6,9,12,8,16,7,21,5,26,3,32,v1,,1,,2,c35,,35,1,35,3r,4l35,2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" o:connectangles="0,0,0,0,0,0,0,0,0,0,0,0,0,0,0,0,0,0,0,0,0,0,0,0,0,0,0,0,0,0,0,0,0,0,0,0,0,0,0,0,0,0,0" textboxrect="0,0,120,118"/>
                <v:textbox>
                  <w:txbxContent>
                    <w:p w14:paraId="38C06E10" w14:textId="77777777" w:rsidR="00E35D83" w:rsidRDefault="00E35D83" w:rsidP="0020033F"/>
                  </w:txbxContent>
                </v:textbox>
              </v:shape>
              <v:shape id="Freeform 26" o:spid="_x0000_s1051" style="position:absolute;left:249;top:325;width:15;height:23;visibility:visible;mso-wrap-style:square;v-text-anchor:top" coordsize="75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" adj="-11796480,,5400" path="m8,81r,8c8,95,9,99,10,101v2,2,5,5,10,7c25,111,31,112,36,112v7,,13,-2,17,-7c58,101,60,95,60,89v,-5,-1,-9,-4,-12c54,74,49,72,41,70,28,67,19,64,14,61,10,59,7,56,4,52,2,47,1,43,1,37,1,26,4,17,11,11,18,4,27,,39,,49,,58,3,68,7v-1,6,-1,15,-2,28l60,35v,-7,,-12,-2,-14c57,18,54,15,50,13,46,10,41,9,36,9v-6,,-11,2,-14,6c18,18,16,23,16,29v,5,1,9,4,12c23,44,31,47,45,50v10,3,16,5,19,7c67,59,70,62,72,66v2,4,3,9,3,14c75,91,71,101,63,109v-8,8,-19,12,-32,12c23,121,13,119,3,116,1,115,,114,,113r,-1c1,110,1,108,1,105,2,97,2,91,2,87r,-6l8,8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75,121"/>
                <v:textbox>
                  <w:txbxContent>
                    <w:p w14:paraId="62707AB4" w14:textId="77777777" w:rsidR="00E35D83" w:rsidRDefault="00E35D83" w:rsidP="0020033F"/>
                  </w:txbxContent>
                </v:textbox>
              </v:shape>
              <v:shape id="Freeform 27" o:spid="_x0000_s1052" style="position:absolute;left:267;top:318;width:12;height:30;visibility:visible;mso-wrap-style:square;v-text-anchor:top" coordsize="62,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" adj="-11796480,,5400" path="m33,59r,48c33,120,34,128,34,131v1,3,3,6,5,8c41,141,43,142,47,142v2,,3,,5,-1c54,140,56,138,58,136r3,5l51,155v-2,1,-4,1,-6,2c43,157,41,158,39,158v-5,,-10,-2,-13,-4c22,152,20,149,18,146v-1,-4,-2,-9,-2,-16l16,107r,-46c11,61,5,61,,61l,56c6,53,11,51,16,48v,-12,,-24,-1,-38c23,6,29,3,32,r3,3c35,9,34,24,33,48v9,,16,,21,-1l62,47,61,59r-4,l37,59r-4,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62,158"/>
                <v:textbox>
                  <w:txbxContent>
                    <w:p w14:paraId="404BEB8C" w14:textId="77777777" w:rsidR="00E35D83" w:rsidRDefault="00E35D83" w:rsidP="0020033F"/>
                  </w:txbxContent>
                </v:textbox>
              </v:shape>
              <v:shape id="Freeform 28" o:spid="_x0000_s1053" style="position:absolute;left:281;top:315;width:10;height:33;visibility:visible;mso-wrap-style:square;v-text-anchor:top" coordsize="51,1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" adj="-11796480,,5400" path="m25,v3,,6,1,8,4c35,7,37,10,37,14v,4,-2,7,-4,10c31,26,28,28,25,28v-3,,-6,-2,-8,-4c15,21,13,18,13,14v,-4,2,-7,4,-10c19,1,22,,25,xm33,54r3,2c35,62,35,69,35,76v-1,24,-1,41,-1,52c34,139,34,148,35,155v,3,1,5,2,6c38,163,40,163,44,164r7,1l51,172v-10,,-19,-1,-27,-1c16,171,8,172,,172r,-7l8,164v4,,6,-1,7,-2c16,161,16,157,16,150v1,-10,1,-25,1,-43c17,95,17,85,16,78v,-2,,-4,-2,-5c13,72,11,71,7,71l,71,,64c8,63,14,61,18,60v4,-1,9,-3,15,-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51,172"/>
                <o:lock v:ext="edit" verticies="t"/>
                <v:textbox>
                  <w:txbxContent>
                    <w:p w14:paraId="5AD5D6BF" w14:textId="77777777" w:rsidR="00E35D83" w:rsidRDefault="00E35D83" w:rsidP="0020033F"/>
                  </w:txbxContent>
                </v:textbox>
              </v:shape>
              <v:shape id="Freeform 29" o:spid="_x0000_s1054" style="position:absolute;left:294;top:318;width:11;height:30;visibility:visible;mso-wrap-style:square;v-text-anchor:top" coordsize="62,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" adj="-11796480,,5400" path="m33,59r,48c33,120,33,128,34,131v1,3,2,6,4,8c40,141,43,142,46,142v2,,4,,6,-1c54,140,56,138,58,136r3,5l51,155v-3,1,-5,1,-7,2c42,157,40,158,38,158v-5,,-9,-2,-12,-4c22,152,20,149,18,146v-2,-4,-2,-9,-2,-16l16,107r,-46c11,61,5,61,,61l,56c5,53,11,51,16,48v,-12,,-24,-1,-38c23,6,29,3,32,r3,3c34,9,34,24,33,48v8,,15,,21,-1l62,47,61,59r-5,l37,59r-4,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62,158"/>
                <v:textbox>
                  <w:txbxContent>
                    <w:p w14:paraId="7F5DD6F1" w14:textId="77777777" w:rsidR="00E35D83" w:rsidRDefault="00E35D83" w:rsidP="0020033F"/>
                  </w:txbxContent>
                </v:textbox>
              </v:shape>
              <v:shape id="Freeform 30" o:spid="_x0000_s1055" style="position:absolute;left:307;top:325;width:23;height:23;visibility:visible;mso-wrap-style:square;v-text-anchor:top" coordsize="117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" adj="-11796480,,5400" path="m82,118l84,96r-6,8c73,110,68,114,63,117v-5,2,-11,4,-18,4c39,121,34,119,29,116v-4,-3,-8,-7,-10,-12c17,99,16,91,16,81v,-6,,-12,1,-20l17,42v,-14,,-22,-1,-23c15,17,13,17,9,17l,17,,10c10,9,18,7,26,4l35,v1,,1,1,1,3l36,15c35,33,34,49,34,63v,15,1,25,2,29c37,96,39,99,42,102v3,3,7,4,12,4c61,106,66,104,72,99,77,94,80,89,82,84v1,-3,1,-11,1,-26c83,34,83,21,82,19v,-2,-3,-2,-9,-2l65,17r,-7c72,9,78,8,83,6,88,5,93,3,99,1,99,,100,,100,v2,,2,1,2,2l102,14v-1,27,-2,52,-2,73c100,99,101,106,102,107v1,3,4,4,9,4l117,111r,7c109,118,102,117,96,117v-5,,-9,1,-14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" o:connectangles="0,0,0,0,0,0,0,0,0,0,0,0,0,0,0,0,0,0,0,0,0,0,0,0,0,0,0,0,0,0,0,0,0,0,0,0,0,0,0,0,0" textboxrect="0,0,117,121"/>
                <v:textbox>
                  <w:txbxContent>
                    <w:p w14:paraId="369B9CA4" w14:textId="77777777" w:rsidR="00E35D83" w:rsidRDefault="00E35D83" w:rsidP="0020033F"/>
                  </w:txbxContent>
                </v:textbox>
              </v:shape>
              <v:shape id="Freeform 31" o:spid="_x0000_s1056" style="position:absolute;left:333;top:318;width:12;height:30;visibility:visible;mso-wrap-style:square;v-text-anchor:top" coordsize="62,15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" adj="-11796480,,5400" path="m34,59r,48c34,120,34,128,35,131v,3,2,6,4,8c41,141,43,142,47,142v2,,4,,5,-1c54,140,56,138,58,136r3,5l51,155v-2,1,-4,1,-6,2c43,157,41,158,39,158v-5,,-10,-2,-13,-4c22,152,20,149,18,146v-1,-4,-2,-9,-2,-16l16,107r,-46c11,61,6,61,,61l,56c6,53,11,51,16,48v,-12,,-24,-1,-38c23,6,29,3,33,r2,3c35,9,34,24,34,48v8,,15,,20,-1l62,47,61,59r-4,l37,59r-3,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62,158"/>
                <v:textbox>
                  <w:txbxContent>
                    <w:p w14:paraId="28127F86" w14:textId="77777777" w:rsidR="00E35D83" w:rsidRDefault="00E35D83" w:rsidP="0020033F"/>
                  </w:txbxContent>
                </v:textbox>
              </v:shape>
              <v:shape id="Freeform 32" o:spid="_x0000_s1057" style="position:absolute;left:347;top:325;width:17;height:23;visibility:visible;mso-wrap-style:square;v-text-anchor:top" coordsize="89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" adj="-11796480,,5400" path="m20,59v,16,4,28,10,37c37,104,45,108,56,108v5,,10,-1,14,-3c75,103,80,101,84,97r2,2l83,109v-6,4,-12,7,-18,9c59,120,53,121,47,121v-14,,-25,-6,-34,-16c5,94,,80,,62,,49,3,37,8,27,11,20,17,14,25,9,33,3,42,,50,,62,,71,5,79,13v7,9,10,20,10,35l89,56v-5,1,-9,2,-13,2c69,59,59,59,46,59r-26,xm20,50v11,1,22,1,35,1c60,51,65,51,70,50r,-7c70,36,69,29,67,23,65,19,62,16,59,13,55,10,51,9,46,9,38,9,32,12,27,19v-4,7,-7,17,-7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9,121"/>
                <o:lock v:ext="edit" verticies="t"/>
                <v:textbox>
                  <w:txbxContent>
                    <w:p w14:paraId="37CB1777" w14:textId="77777777" w:rsidR="00E35D83" w:rsidRDefault="00E35D83" w:rsidP="0020033F"/>
                  </w:txbxContent>
                </v:textbox>
              </v:shape>
              <v:shape id="Freeform 33" o:spid="_x0000_s1058" style="position:absolute;left:378;top:325;width:19;height:23;visibility:visible;mso-wrap-style:square;v-text-anchor:top" coordsize="100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" adj="-11796480,,5400" path="m,60c,48,2,38,7,29,11,20,17,13,25,8,33,3,42,,52,,67,,78,6,87,16v9,10,13,24,13,41c100,77,94,93,83,105,73,115,61,121,46,121v-13,,-24,-6,-33,-17c4,93,,78,,60xm19,51v,17,3,31,9,43c34,106,42,112,53,112v8,,15,-4,20,-11c78,93,81,82,81,67,81,54,79,44,76,35,73,26,69,19,64,15,59,11,54,9,48,9v-6,,-11,2,-15,5c29,17,26,22,24,27v-3,7,-5,15,-5,2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" o:connectangles="0,0,0,0,0,0,0,0,0,0,0,0,0,0,0,0,0,0,0,0,0" textboxrect="0,0,100,121"/>
                <o:lock v:ext="edit" verticies="t"/>
                <v:textbox>
                  <w:txbxContent>
                    <w:p w14:paraId="68D61AC6" w14:textId="77777777" w:rsidR="00E35D83" w:rsidRDefault="00E35D83" w:rsidP="0020033F"/>
                  </w:txbxContent>
                </v:textbox>
              </v:shape>
              <v:shape id="Freeform 34" o:spid="_x0000_s1059" style="position:absolute;left:400;top:313;width:13;height:35;visibility:visible;mso-wrap-style:square;v-text-anchor:top" coordsize="68,1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" adj="-11796480,,5400" path="m36,86r,47c36,156,37,168,38,171v1,3,4,4,10,4l57,175r,7c46,181,38,181,33,181l,182r,-7l7,175v6,,9,-1,10,-4c18,168,19,155,19,133r,-47l4,87r,-5c9,79,14,76,19,73r,-16c19,49,20,43,21,38,23,33,27,27,32,20,40,11,45,6,49,3,52,1,55,,59,v3,,6,1,9,2c68,6,68,9,68,12v,2,,6,,10l66,23c62,19,57,17,52,17v-6,,-10,2,-12,7c37,29,36,40,36,58r,16c47,74,56,73,63,73r1,1l62,86,50,85v-3,,-8,,-14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68,182"/>
                <v:textbox>
                  <w:txbxContent>
                    <w:p w14:paraId="110BADB7" w14:textId="77777777" w:rsidR="00E35D83" w:rsidRDefault="00E35D83" w:rsidP="0020033F"/>
                  </w:txbxContent>
                </v:textbox>
              </v:shape>
              <v:shape id="Freeform 35" o:spid="_x0000_s1060" style="position:absolute;left:426;top:315;width:23;height:33;visibility:visible;mso-wrap-style:square;v-text-anchor:top" coordsize="119,17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" adj="-11796480,,5400" path="m40,161v7,1,14,1,20,1c73,162,83,161,90,161v5,-1,10,-2,16,-4l112,128r7,c117,144,116,158,115,171v-6,2,-15,2,-26,2l41,172v-7,,-17,1,-31,2l10,167v5,-3,9,-6,10,-9c21,155,21,142,21,119r,-67c21,28,21,15,20,12,19,9,16,8,11,8l,8,,c16,,27,1,33,1,40,1,49,,61,r,8l49,8v-4,,-6,1,-7,3c41,14,40,24,40,42r,78l41,154r-1,7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" o:connectangles="0,0,0,0,0,0,0,0,0,0,0,0,0,0,0,0,0,0,0,0,0,0,0,0,0,0,0" textboxrect="0,0,119,174"/>
                <v:textbox>
                  <w:txbxContent>
                    <w:p w14:paraId="0295D16B" w14:textId="77777777" w:rsidR="00E35D83" w:rsidRDefault="00E35D83" w:rsidP="0020033F"/>
                  </w:txbxContent>
                </v:textbox>
              </v:shape>
              <v:shape id="Freeform 36" o:spid="_x0000_s1061" style="position:absolute;left:451;top:315;width:10;height:33;visibility:visible;mso-wrap-style:square;v-text-anchor:top" coordsize="52,1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" adj="-11796480,,5400" path="m26,v3,,5,1,8,4c36,7,37,10,37,14v,4,-1,7,-3,10c31,26,29,28,26,28v-4,,-6,-2,-9,-4c15,21,14,18,14,14v,-4,1,-7,3,-10c20,1,22,,26,xm34,54r2,2c36,62,35,69,35,76v,24,,41,,52c35,139,35,148,35,155v1,3,1,5,2,6c38,163,41,163,45,164r7,1l52,172v-10,,-19,-1,-27,-1c16,171,8,172,,172r,-7l9,164v3,,5,-1,6,-2c16,161,17,157,17,150v,-10,,-25,,-43c17,95,17,85,17,78v,-2,-1,-4,-2,-5c14,72,11,71,8,71l,71,,64c8,63,15,61,19,60v3,-1,9,-3,15,-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52,172"/>
                <o:lock v:ext="edit" verticies="t"/>
                <v:textbox>
                  <w:txbxContent>
                    <w:p w14:paraId="4C2C7850" w14:textId="77777777" w:rsidR="00E35D83" w:rsidRDefault="00E35D83" w:rsidP="0020033F"/>
                  </w:txbxContent>
                </v:textbox>
              </v:shape>
              <v:shape id="Freeform 37" o:spid="_x0000_s1062" style="position:absolute;left:464;top:313;width:13;height:35;visibility:visible;mso-wrap-style:square;v-text-anchor:top" coordsize="68,18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" adj="-11796480,,5400" path="m35,86r,47c35,156,36,168,37,171v1,3,5,4,10,4l56,175r,7c45,181,37,181,32,181l,182r,-7l7,175v5,,8,-1,9,-4c18,168,18,155,18,133r,-47l3,87r,-5c8,79,13,76,18,73r,-16c18,49,19,43,21,38,23,33,26,27,32,20,39,11,45,6,49,3,51,1,55,,59,v2,,5,1,9,2c68,6,67,9,67,12v,2,1,6,1,10l65,23c61,19,56,17,51,17v-5,,-10,2,-12,7c37,29,35,40,35,58r,16c46,74,56,73,63,73r,1l62,86,49,85v-3,,-8,,-14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68,182"/>
                <v:textbox>
                  <w:txbxContent>
                    <w:p w14:paraId="50C8AB14" w14:textId="77777777" w:rsidR="00E35D83" w:rsidRDefault="00E35D83" w:rsidP="0020033F"/>
                  </w:txbxContent>
                </v:textbox>
              </v:shape>
              <v:shape id="Freeform 38" o:spid="_x0000_s1063" style="position:absolute;left:479;top:325;width:17;height:23;visibility:visible;mso-wrap-style:square;v-text-anchor:top" coordsize="89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" adj="-11796480,,5400" path="m20,59v,16,3,28,10,37c37,104,45,108,56,108v5,,9,-1,14,-3c75,103,79,101,84,97r2,2l83,109v-6,4,-12,7,-18,9c59,120,53,121,46,121v-13,,-25,-6,-33,-16c4,94,,80,,62,,49,2,37,7,27,10,20,16,14,25,9,33,3,41,,49,,62,,71,5,78,13v7,9,11,20,11,35l89,56v-5,1,-9,2,-13,2c68,59,58,59,45,59r-25,xm20,50v10,1,22,1,35,1c60,51,65,51,70,50r,-7c70,36,69,29,66,23,65,19,62,16,58,13,55,10,50,9,45,9,38,9,32,12,27,19v-5,7,-7,17,-7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9,121"/>
                <o:lock v:ext="edit" verticies="t"/>
                <v:textbox>
                  <w:txbxContent>
                    <w:p w14:paraId="72A517AD" w14:textId="77777777" w:rsidR="00E35D83" w:rsidRDefault="00E35D83" w:rsidP="0020033F"/>
                  </w:txbxContent>
                </v:textbox>
              </v:shape>
              <v:shape id="Freeform 39" o:spid="_x0000_s1064" style="position:absolute;left:509;top:314;width:20;height:34;visibility:visible;mso-wrap-style:square;v-text-anchor:top" coordsize="105,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" adj="-11796480,,5400" path="m96,11v-2,9,-3,20,-3,34l86,45r,-10c86,29,85,24,84,22,82,20,78,17,72,15,66,12,60,11,53,11,42,11,34,14,27,21v-6,6,-9,15,-9,25c18,53,19,58,22,63v2,5,6,8,10,10c37,75,46,77,60,78v14,2,23,4,28,7c93,87,97,92,100,98v3,6,5,13,5,21c105,135,99,149,88,161,76,173,61,179,42,179v-7,,-14,-1,-20,-3c15,175,8,172,2,169,3,159,3,147,3,132r7,l10,138v,8,1,13,1,14c12,154,14,156,16,158v4,3,8,6,14,8c35,167,40,168,46,168v13,,23,-4,30,-11c83,150,87,141,87,130v,-7,-1,-12,-4,-17c81,109,78,105,73,103,69,101,61,99,49,98,34,97,23,95,18,92,12,89,8,84,5,78,2,72,,64,,54,,39,5,26,15,16,24,6,38,,55,v6,,13,1,20,3c82,5,89,7,96,1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" o:connectangles="0,0,0,0,0,0,0,0,0,0,0,0,0,0,0,0,0,0,0,0,0,0,0,0,0,0,0,0,0,0,0,0,0,0,0,0,0,0" textboxrect="0,0,105,179"/>
                <v:textbox>
                  <w:txbxContent>
                    <w:p w14:paraId="4CE9D8AE" w14:textId="77777777" w:rsidR="00E35D83" w:rsidRDefault="00E35D83" w:rsidP="0020033F"/>
                  </w:txbxContent>
                </v:textbox>
              </v:shape>
              <v:shape id="Freeform 40" o:spid="_x0000_s1065" style="position:absolute;left:531;top:325;width:16;height:23;visibility:visible;mso-wrap-style:square;v-text-anchor:top" coordsize="81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" adj="-11796480,,5400" path="m78,101r3,3l77,112v-5,3,-9,5,-14,6c58,120,53,121,48,121v-11,,-19,-3,-26,-7c15,109,9,103,6,94,2,85,,75,,63,,53,1,44,4,36,7,28,11,22,17,18,22,13,29,9,37,5,42,2,48,,55,v6,,10,1,14,2c73,3,77,5,81,7,79,18,79,29,78,39r-6,l72,33v,-5,-1,-8,-2,-11c69,20,66,18,61,16,57,14,52,13,47,13,37,13,30,16,25,23v-5,7,-7,17,-7,30c18,70,21,84,29,94v6,9,15,14,25,14c59,108,63,107,67,106v4,-1,8,-3,11,-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81,121"/>
                <v:textbox>
                  <w:txbxContent>
                    <w:p w14:paraId="70900897" w14:textId="77777777" w:rsidR="00E35D83" w:rsidRDefault="00E35D83" w:rsidP="0020033F"/>
                  </w:txbxContent>
                </v:textbox>
              </v:shape>
              <v:shape id="Freeform 41" o:spid="_x0000_s1066" style="position:absolute;left:550;top:315;width:10;height:33;visibility:visible;mso-wrap-style:square;v-text-anchor:top" coordsize="52,17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" adj="-11796480,,5400" path="m26,v3,,6,1,8,4c36,7,37,10,37,14v,4,-1,7,-3,10c32,26,29,28,26,28v-4,,-6,-2,-9,-4c15,21,14,18,14,14v,-4,1,-7,3,-10c20,1,22,,26,xm34,54r2,2c36,62,36,69,35,76v,24,,41,,52c35,139,35,148,36,155v,3,1,5,2,6c39,163,41,163,45,164r7,1l52,172v-10,,-19,-1,-27,-1c17,171,8,172,,172r,-7l9,164v3,,6,-1,6,-2c16,161,17,157,17,150v,-10,,-25,,-43c17,95,17,85,17,78v,-2,-1,-4,-2,-5c14,72,12,71,8,71l,71,,64c9,63,15,61,19,60v4,-1,9,-3,15,-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52,172"/>
                <o:lock v:ext="edit" verticies="t"/>
                <v:textbox>
                  <w:txbxContent>
                    <w:p w14:paraId="6C2D60ED" w14:textId="77777777" w:rsidR="00E35D83" w:rsidRDefault="00E35D83" w:rsidP="0020033F"/>
                  </w:txbxContent>
                </v:textbox>
              </v:shape>
              <v:shape id="Freeform 42" o:spid="_x0000_s1067" style="position:absolute;left:563;top:325;width:17;height:23;visibility:visible;mso-wrap-style:square;v-text-anchor:top" coordsize="89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" adj="-11796480,,5400" path="m20,59v,16,4,28,10,37c37,104,46,108,56,108v5,,10,-1,14,-3c75,103,80,101,85,97r1,2l83,109v-6,4,-12,7,-18,9c59,120,53,121,47,121v-14,,-25,-6,-34,-16c5,94,,80,,62,,49,3,37,8,27,11,20,17,14,25,9,34,3,42,,50,,62,,72,5,79,13v7,9,10,20,10,35l89,56v-4,1,-9,2,-13,2c69,59,59,59,46,59r-26,xm20,50v11,1,23,1,35,1c61,51,65,51,70,50r,-7c70,36,69,29,67,23,65,19,63,16,59,13,55,10,51,9,46,9,38,9,32,12,27,19v-4,7,-7,17,-7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9,121"/>
                <o:lock v:ext="edit" verticies="t"/>
                <v:textbox>
                  <w:txbxContent>
                    <w:p w14:paraId="3C32EDEE" w14:textId="77777777" w:rsidR="00E35D83" w:rsidRDefault="00E35D83" w:rsidP="0020033F"/>
                  </w:txbxContent>
                </v:textbox>
              </v:shape>
              <v:shape id="Freeform 43" o:spid="_x0000_s1068" style="position:absolute;left:582;top:325;width:23;height:23;visibility:visible;mso-wrap-style:square;v-text-anchor:top" coordsize="120,11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" adj="-11796480,,5400" path="m35,24l50,7c52,5,54,4,56,3,61,1,65,,70,v7,,13,2,19,6c94,9,98,14,100,19v3,6,4,15,4,27l103,84v,13,1,21,2,23c106,110,108,111,112,111r8,l120,118v-8,,-14,-1,-19,-1c95,117,90,118,84,118v1,-16,2,-37,2,-64c86,43,85,35,83,31,82,26,79,23,75,20,72,17,67,16,62,16v-7,,-13,2,-17,6c40,26,37,30,36,35v,3,-1,11,-1,25c35,75,35,88,35,101v1,4,1,6,2,7c39,110,41,111,45,111r8,l53,118v-12,,-21,-1,-28,-1c18,117,10,118,,118r,-7l8,111v5,,8,-1,9,-4c17,104,18,87,18,56v,-14,,-24,-1,-32c17,21,17,19,16,18,15,17,12,17,8,17l,17,,10c6,9,11,8,16,7,21,5,26,3,32,v,,1,,2,c35,,35,1,35,3r,4l35,2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" o:connectangles="0,0,0,0,0,0,0,0,0,0,0,0,0,0,0,0,0,0,0,0,0,0,0,0,0,0,0,0,0,0,0,0,0,0,0,0,0,0,0,0,0,0,0" textboxrect="0,0,120,118"/>
                <v:textbox>
                  <w:txbxContent>
                    <w:p w14:paraId="5BB62DA4" w14:textId="77777777" w:rsidR="00E35D83" w:rsidRDefault="00E35D83" w:rsidP="0020033F"/>
                  </w:txbxContent>
                </v:textbox>
              </v:shape>
              <v:shape id="Freeform 44" o:spid="_x0000_s1069" style="position:absolute;left:607;top:325;width:16;height:23;visibility:visible;mso-wrap-style:square;v-text-anchor:top" coordsize="81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" adj="-11796480,,5400" path="m79,101r2,3l77,112v-4,3,-9,5,-14,6c58,120,53,121,48,121v-10,,-19,-3,-26,-7c15,109,10,103,6,94,2,85,,75,,63,,53,2,44,5,36,8,28,12,22,17,18,22,13,29,9,37,5,42,2,49,,56,v5,,9,1,13,2c73,3,77,5,81,7,80,18,79,29,79,39r-7,l72,33v,-5,,-8,-2,-11c69,20,66,18,62,16,57,14,52,13,47,13v-9,,-16,3,-21,10c21,30,18,40,18,53v,17,4,31,11,41c36,103,44,108,55,108v4,,8,-1,12,-2c71,105,75,103,79,10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81,121"/>
                <v:textbox>
                  <w:txbxContent>
                    <w:p w14:paraId="1A6225D4" w14:textId="77777777" w:rsidR="00E35D83" w:rsidRDefault="00E35D83" w:rsidP="0020033F"/>
                  </w:txbxContent>
                </v:textbox>
              </v:shape>
              <v:shape id="Freeform 45" o:spid="_x0000_s1070" style="position:absolute;left:626;top:325;width:17;height:23;visibility:visible;mso-wrap-style:square;v-text-anchor:top" coordsize="89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" adj="-11796480,,5400" path="m20,59v,16,3,28,10,37c37,104,45,108,56,108v5,,9,-1,14,-3c75,103,79,101,84,97r2,2l83,109v-6,4,-12,7,-18,9c59,120,53,121,46,121v-13,,-25,-6,-33,-16c4,94,,80,,62,,49,2,37,7,27,10,20,16,14,25,9,33,3,41,,49,,62,,71,5,78,13v7,9,11,20,11,35l89,56v-5,1,-9,2,-13,2c68,59,58,59,45,59r-25,xm20,50v11,1,22,1,35,1c60,51,65,51,70,50r,-7c70,36,69,29,66,23,65,19,62,16,58,13,55,10,50,9,45,9,38,9,32,12,27,19v-5,7,-7,17,-7,3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89,121"/>
                <o:lock v:ext="edit" verticies="t"/>
                <v:textbox>
                  <w:txbxContent>
                    <w:p w14:paraId="5FB027D1" w14:textId="77777777" w:rsidR="00E35D83" w:rsidRDefault="00E35D83" w:rsidP="0020033F"/>
                  </w:txbxContent>
                </v:textbox>
              </v:shape>
              <v:shape id="Freeform 46" o:spid="_x0000_s1071" style="position:absolute;left:647;top:325;width:14;height:23;visibility:visible;mso-wrap-style:square;v-text-anchor:top" coordsize="74,1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" adj="-11796480,,5400" path="m8,81r,8c8,95,8,99,9,101v2,2,6,5,11,7c25,111,30,112,36,112v7,,13,-2,17,-7c57,101,60,95,60,89v,-5,-2,-9,-4,-12c53,74,48,72,41,70,27,67,18,64,14,61,9,59,6,56,4,52,2,47,1,43,1,37,1,26,4,17,11,11,17,4,27,,39,v9,,19,3,28,7c67,13,66,22,66,35r-6,c60,28,59,23,58,21,56,18,54,15,49,13,45,10,41,9,36,9v-6,,-11,2,-15,6c17,18,16,23,16,29v,5,1,9,4,12c23,44,31,47,44,50v10,3,17,5,20,7c67,59,70,62,71,66v2,4,3,9,3,14c74,91,70,101,62,109v-7,8,-18,12,-31,12c22,121,13,119,2,116,1,115,,114,,113r,-1c,110,1,108,1,105,1,97,2,91,2,87r,-6l8,8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74,121"/>
                <v:textbox>
                  <w:txbxContent>
                    <w:p w14:paraId="5321074D" w14:textId="77777777" w:rsidR="00E35D83" w:rsidRDefault="00E35D83" w:rsidP="0020033F"/>
                  </w:txbxContent>
                </v:textbox>
              </v:shape>
              <v:shape id="Freeform 47" o:spid="_x0000_s1072" style="position:absolute;left:210;top:367;width:15;height:21;visibility:visible;mso-wrap-style:square;v-text-anchor:top" coordsize="79,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" adj="-11796480,,5400" path="m46,7v,8,-1,17,-1,25l45,77v,17,1,26,1,28c47,107,50,108,54,108r5,l59,113v-8,-1,-14,-1,-20,-1c34,112,27,112,19,113r,-5l25,108v3,,5,-1,6,-2c31,105,32,104,32,101v1,-6,1,-14,1,-24l33,32v,-9,,-17,-1,-25l26,7c15,7,9,8,7,8,6,9,6,11,5,15l4,26,,26,,17c,13,,7,,,23,1,38,1,42,1l79,c78,9,77,18,77,26r-4,l72,16v,-4,,-6,-1,-7c71,9,70,8,68,8,63,8,58,7,51,7r-5,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79,113"/>
                <v:textbox>
                  <w:txbxContent>
                    <w:p w14:paraId="727FEB79" w14:textId="77777777" w:rsidR="00E35D83" w:rsidRDefault="00E35D83" w:rsidP="0020033F"/>
                  </w:txbxContent>
                </v:textbox>
              </v:shape>
              <v:shape id="Freeform 48" o:spid="_x0000_s1073" style="position:absolute;left:226;top:366;width:15;height:22;visibility:visible;mso-wrap-style:square;v-text-anchor:top" coordsize="77,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" adj="-11796480,,5400" path="m23,57r8,-9c33,46,35,44,37,44v2,-1,5,-2,8,-2c49,42,54,43,57,46v4,2,6,5,8,9c66,58,67,65,67,73r,24c67,102,67,106,67,109v,2,1,3,1,3c69,113,70,113,72,113r5,1l77,119v-4,-1,-8,-1,-12,-1c61,118,58,118,54,119v1,-14,1,-27,1,-39c55,71,55,65,54,62,53,59,51,57,49,55,47,53,44,52,40,52v-4,,-7,1,-10,3c27,57,25,60,24,63v-1,2,-1,6,-1,13l23,90v,13,,20,,21c24,112,26,113,29,113r5,1l34,119v-6,-1,-12,-1,-16,-1c13,118,8,118,,119r,-5l5,113v2,,4,,5,-1c10,112,11,110,11,109v,-3,,-10,,-19l11,36v,-14,,-22,-1,-23c10,11,8,11,5,11l,11,,6c7,5,13,4,17,3l22,v1,,2,1,2,2l23,5r,14c23,27,23,32,23,36r,2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" textboxrect="0,0,77,119"/>
                <v:textbox>
                  <w:txbxContent>
                    <w:p w14:paraId="3DBC31E7" w14:textId="77777777" w:rsidR="00E35D83" w:rsidRDefault="00E35D83" w:rsidP="0020033F"/>
                  </w:txbxContent>
                </v:textbox>
              </v:shape>
              <v:shape id="Freeform 49" o:spid="_x0000_s1074" style="position:absolute;left:243;top:374;width:11;height:15;visibility:visible;mso-wrap-style:square;v-text-anchor:top" coordsize="58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" adj="-11796480,,5400" path="m13,38v,11,2,19,7,24c24,67,29,70,36,70v3,,6,-1,10,-2c49,67,52,65,55,63r1,1l54,71v-4,2,-8,4,-12,5c38,78,34,78,30,78,21,78,14,75,8,68,3,61,,52,,41,,32,2,24,5,18,7,13,11,9,16,6,22,2,27,,32,v8,,14,3,19,8c55,14,58,22,58,31r,5c55,37,52,38,49,38v-5,,-11,,-20,l13,38xm13,32v7,1,14,1,23,1c39,33,42,33,45,32r,-4c45,23,45,19,43,15,42,12,40,10,38,8,36,7,33,6,29,6v-4,,-8,2,-11,6c15,17,13,23,13,3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58,78"/>
                <o:lock v:ext="edit" verticies="t"/>
                <v:textbox>
                  <w:txbxContent>
                    <w:p w14:paraId="00C4E3D9" w14:textId="77777777" w:rsidR="00E35D83" w:rsidRDefault="00E35D83" w:rsidP="0020033F"/>
                  </w:txbxContent>
                </v:textbox>
              </v:shape>
              <v:shape id="Freeform 50" o:spid="_x0000_s1075" style="position:absolute;left:264;top:367;width:20;height:21;visibility:visible;mso-wrap-style:square;v-text-anchor:top" coordsize="108,11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" adj="-11796480,,5400" path="m26,57r,22c26,83,26,87,26,92v1,7,1,11,1,12c27,105,28,106,29,106v1,1,3,2,5,2l39,108r,5c33,112,27,112,22,112v-5,,-13,,-22,1l,108r4,c9,108,11,107,12,105v1,-2,1,-11,1,-26l13,32c13,18,13,10,12,8,11,6,9,5,5,5l,5,,c7,1,14,1,20,1v7,,13,,19,-1l39,5r-3,c32,5,29,6,28,6v-1,1,-1,2,-2,4c26,13,26,20,26,31r,18c34,50,44,50,56,50v10,,19,,25,-1l81,34v,-9,,-17,,-23c80,9,80,8,79,7,78,6,76,5,72,5r-4,l68,v6,1,13,1,19,1c94,1,100,1,108,r,5l102,5v-3,,-5,1,-6,2c95,7,94,9,94,11v,3,,10,,23l94,78v,16,,25,1,27c96,107,98,108,102,108r6,l108,113v-7,-1,-13,-1,-19,-1c81,112,74,112,68,113r,-5l72,108v4,,6,-1,7,-2c80,105,80,104,81,101v,-5,,-13,,-24l81,57c75,56,67,56,57,56v-14,,-24,,-31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;0,0;0,0;0,0;0,0;0,0;0,0;0,0;0,0;0,0;0,0;0,0;0,0;0,0;0,0" o:connectangles="0,0,0,0,0,0,0,0,0,0,0,0,0,0,0,0,0,0,0,0,0,0,0,0,0,0,0,0,0,0,0,0,0,0,0,0,0,0,0,0,0,0,0,0,0,0,0,0,0,0,0,0,0,0,0,0,0" textboxrect="0,0,108,113"/>
                <v:textbox>
                  <w:txbxContent>
                    <w:p w14:paraId="04BB3319" w14:textId="77777777" w:rsidR="00E35D83" w:rsidRDefault="00E35D83" w:rsidP="0020033F"/>
                  </w:txbxContent>
                </v:textbox>
              </v:shape>
              <v:shape id="Freeform 51" o:spid="_x0000_s1076" style="position:absolute;left:286;top:374;width:11;height:15;visibility:visible;mso-wrap-style:square;v-text-anchor:top" coordsize="57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" adj="-11796480,,5400" path="m12,38v,11,3,19,7,24c23,67,29,70,36,70v3,,6,-1,9,-2c48,67,51,65,54,63r1,1l53,71v-4,2,-7,4,-11,5c38,78,34,78,30,78,21,78,13,75,8,68,2,61,,52,,41,,32,1,24,4,18,6,13,10,9,16,6,21,2,26,,32,v7,,14,3,18,8c55,14,57,22,57,31r,5c54,37,51,38,49,38v-5,,-12,,-20,l12,38xm12,32v7,1,15,1,23,1c39,33,42,33,45,32r,-4c45,23,44,19,43,15,42,12,40,10,37,8,35,7,32,6,29,6v-5,,-9,2,-12,6c14,17,12,23,12,3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57,78"/>
                <o:lock v:ext="edit" verticies="t"/>
                <v:textbox>
                  <w:txbxContent>
                    <w:p w14:paraId="5C09A944" w14:textId="77777777" w:rsidR="00E35D83" w:rsidRDefault="00E35D83" w:rsidP="0020033F"/>
                  </w:txbxContent>
                </v:textbox>
              </v:shape>
              <v:shape id="Freeform 52" o:spid="_x0000_s1077" style="position:absolute;left:299;top:366;width:14;height:23;visibility:visible;mso-wrap-style:square;v-text-anchor:top" coordsize="72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" adj="-11796480,,5400" path="m,11l,6c4,6,8,5,12,4,15,3,18,2,22,1v,,,-1,1,-1c24,,24,1,24,3r,4c24,10,23,13,23,14v,7,,16,,28l23,59,31,49v2,-2,4,-4,7,-5c41,43,44,42,47,42v7,,13,3,18,9c69,57,72,65,72,74v,6,-1,11,-3,16c68,95,66,99,63,102v-1,2,-4,4,-9,9c50,115,46,117,45,118v-3,2,-6,2,-9,2c32,120,29,120,27,119v-3,-1,-6,-3,-9,-6l13,119r-2,-1c12,110,12,101,12,92r,-50c12,35,12,27,11,18v,-3,,-5,-1,-6c10,11,8,11,6,11l,11xm23,93v,6,,9,1,10c24,104,26,106,29,109v4,2,7,3,11,3c46,112,51,109,55,103v3,-6,5,-14,5,-23c60,71,58,64,55,59,51,55,47,52,41,52v-4,,-7,2,-11,4c27,59,25,62,24,65v-1,2,-1,5,-1,10l23,93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" o:connectangles="0,0,0,0,0,0,0,0,0,0,0,0,0,0,0,0,0,0,0,0,0,0,0,0,0,0,0,0,0,0,0,0,0,0,0,0,0,0,0,0,0,0" textboxrect="0,0,72,120"/>
                <o:lock v:ext="edit" verticies="t"/>
                <v:textbox>
                  <w:txbxContent>
                    <w:p w14:paraId="5EC21650" w14:textId="77777777" w:rsidR="00E35D83" w:rsidRDefault="00E35D83" w:rsidP="0020033F"/>
                  </w:txbxContent>
                </v:textbox>
              </v:shape>
              <v:shape id="Freeform 53" o:spid="_x0000_s1078" style="position:absolute;left:315;top:374;width:9;height:14;visibility:visible;mso-wrap-style:square;v-text-anchor:top" coordsize="49,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" adj="-11796480,,5400" path="m23,18v2,-2,3,-5,6,-8c31,6,33,4,35,2,38,1,40,,42,v3,,5,1,6,1c48,2,49,2,49,3r,1c48,8,48,14,48,21r-3,c44,19,42,17,41,16,40,15,38,14,36,14v-3,,-5,1,-7,3c26,19,25,22,24,26v-1,4,-1,11,-1,22c23,56,23,62,24,67v,2,,3,1,3c27,72,29,72,32,72r4,l36,77c30,76,23,76,17,76,11,76,5,76,,77l,72,6,71v2,,4,,4,-1c11,69,11,67,12,62v,-7,,-16,,-27c12,23,12,15,11,13,10,11,8,11,5,11l,11,,6c4,6,8,5,11,4,15,3,18,2,20,v1,,1,,2,c22,,23,,23,v,1,,1,,2l23,1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49,77"/>
                <v:textbox>
                  <w:txbxContent>
                    <w:p w14:paraId="42463DCA" w14:textId="77777777" w:rsidR="00E35D83" w:rsidRDefault="00E35D83" w:rsidP="0020033F"/>
                  </w:txbxContent>
                </v:textbox>
              </v:shape>
              <v:shape id="Freeform 54" o:spid="_x0000_s1079" style="position:absolute;left:326;top:374;width:11;height:15;visibility:visible;mso-wrap-style:square;v-text-anchor:top" coordsize="57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" adj="-11796480,,5400" path="m12,38v,11,3,19,7,24c23,67,29,70,36,70v3,,6,-1,9,-2c48,67,51,65,54,63r1,1l53,71v-4,2,-7,4,-11,5c38,78,34,78,30,78,21,78,13,75,8,68,2,61,,52,,41,,32,1,24,4,18,6,13,10,9,16,6,21,2,26,,32,v7,,14,3,18,8c55,14,57,22,57,31r,5c54,37,51,38,49,38v-5,,-12,,-20,l12,38xm12,32v7,1,15,1,23,1c39,33,42,33,45,32r,-4c45,23,44,19,43,15,42,12,40,10,37,8,35,7,32,6,29,6v-5,,-9,2,-12,6c14,17,13,23,12,3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57,78"/>
                <o:lock v:ext="edit" verticies="t"/>
                <v:textbox>
                  <w:txbxContent>
                    <w:p w14:paraId="49433076" w14:textId="77777777" w:rsidR="00E35D83" w:rsidRDefault="00E35D83" w:rsidP="0020033F"/>
                  </w:txbxContent>
                </v:textbox>
              </v:shape>
              <v:shape id="Freeform 55" o:spid="_x0000_s1080" style="position:absolute;left:339;top:374;width:21;height:14;visibility:visible;mso-wrap-style:square;v-text-anchor:top" coordsize="109,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" adj="-11796480,,5400" path="m33,77r-7,c23,62,19,46,14,28l10,12c9,10,8,9,7,8,6,7,5,6,3,6l,6,,2v7,,12,,16,c20,2,25,2,32,2r,4l29,6v-3,,-5,1,-6,1c22,8,22,9,22,10v,3,4,19,11,49l48,22c50,16,52,9,55,r3,c60,7,62,13,64,19l78,60,88,28v2,-6,4,-11,4,-14c92,12,92,11,92,10v,-1,,-2,-1,-3c90,7,89,6,87,6r-5,l82,2v6,,11,,16,c102,2,106,2,109,2r,4l106,6v-1,,-3,1,-4,3c100,11,97,21,90,38,85,53,81,66,78,77r-6,c70,71,66,61,62,47l53,22c47,37,42,51,38,61v-1,5,-3,11,-5,1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" o:connectangles="0,0,0,0,0,0,0,0,0,0,0,0,0,0,0,0,0,0,0,0,0,0,0,0,0,0,0,0,0,0,0,0,0,0,0,0,0,0,0" textboxrect="0,0,109,77"/>
                <v:textbox>
                  <w:txbxContent>
                    <w:p w14:paraId="702F6BF0" w14:textId="77777777" w:rsidR="00E35D83" w:rsidRDefault="00E35D83" w:rsidP="0020033F"/>
                  </w:txbxContent>
                </v:textbox>
              </v:shape>
              <v:shape id="Freeform 56" o:spid="_x0000_s1081" style="position:absolute;left:369;top:367;width:20;height:22;visibility:visible;mso-wrap-style:square;v-text-anchor:top" coordsize="101,11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" adj="-11796480,,5400" path="m,5l,c9,1,16,1,20,1v4,,11,,19,-1l39,5r-5,c30,5,28,6,27,8v-1,2,-2,11,-2,26l25,65v,11,1,19,2,23c28,93,31,97,35,100v4,3,10,4,18,4c60,104,66,103,72,99v3,-2,6,-5,7,-10c81,84,82,75,82,62r,-30c82,18,81,10,80,8,79,6,76,5,72,5r-4,l68,v9,1,15,1,18,1c90,1,95,1,101,r,5l96,5v-3,,-6,1,-7,4c88,11,88,19,88,32r,30c88,75,87,84,86,89v-1,5,-3,9,-6,13c77,106,73,109,68,111v-5,2,-11,3,-18,3c43,114,37,113,32,111v-5,-2,-9,-4,-12,-7c18,101,16,98,15,93,13,89,13,82,13,72r,-15l13,33c13,18,13,10,12,8,11,6,9,5,5,5l,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" o:connectangles="0,0,0,0,0,0,0,0,0,0,0,0,0,0,0,0,0,0,0,0,0,0,0,0,0,0,0,0,0,0,0,0,0,0,0,0,0,0,0,0" textboxrect="0,0,101,114"/>
                <v:textbox>
                  <w:txbxContent>
                    <w:p w14:paraId="29E3ED71" w14:textId="77777777" w:rsidR="00E35D83" w:rsidRDefault="00E35D83" w:rsidP="0020033F"/>
                  </w:txbxContent>
                </v:textbox>
              </v:shape>
              <v:shape id="Freeform 57" o:spid="_x0000_s1082" style="position:absolute;left:391;top:374;width:14;height:14;visibility:visible;mso-wrap-style:square;v-text-anchor:top" coordsize="77,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" adj="-11796480,,5400" path="m22,15l32,5c33,4,35,3,36,2,39,1,42,,45,v5,,9,1,12,4c61,6,63,9,65,13v1,3,2,9,2,17l67,55v,8,,13,,15c68,71,70,72,72,72r5,l77,77c72,76,68,76,65,76v-4,,-7,,-11,1c55,66,55,53,55,35v,-7,,-12,-1,-15c53,17,51,15,48,13,46,11,43,10,40,10v-5,,-8,2,-11,4c26,17,24,20,23,23v,2,-1,7,-1,16c22,48,22,57,23,66v,2,,4,,4c25,71,26,72,29,72r5,l34,77c26,76,20,76,16,76,11,76,6,76,,77l,72r5,c8,72,10,71,10,69v1,-1,1,-12,1,-32c11,28,11,20,11,15v,-1,-1,-2,-1,-3c9,11,7,11,5,11l,11,,6c4,6,7,5,10,4,13,3,16,2,20,v1,,1,,1,c22,,22,,22,2r,3l22,1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;0,0;0,0" o:connectangles="0,0,0,0,0,0,0,0,0,0,0,0,0,0,0,0,0,0,0,0,0,0,0,0,0,0,0,0,0,0,0,0,0,0,0,0,0,0,0,0,0,0,0" textboxrect="0,0,77,77"/>
                <v:textbox>
                  <w:txbxContent>
                    <w:p w14:paraId="5CF52121" w14:textId="77777777" w:rsidR="00E35D83" w:rsidRDefault="00E35D83" w:rsidP="0020033F"/>
                  </w:txbxContent>
                </v:textbox>
              </v:shape>
              <v:shape id="Freeform 58" o:spid="_x0000_s1083" style="position:absolute;left:407;top:367;width:6;height:21;visibility:visible;mso-wrap-style:square;v-text-anchor:top" coordsize="34,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" adj="-11796480,,5400" path="m17,v2,,4,1,5,3c24,4,24,6,24,9v,2,,5,-2,6c21,17,19,18,17,18v-2,,-4,-1,-5,-3c10,14,9,11,9,9,9,6,10,4,12,3,13,1,15,,17,xm22,35r2,1c23,40,23,44,23,49v,16,,27,,34c23,90,23,96,23,101v1,2,1,3,2,4c25,105,27,106,29,106r5,1l34,112v-7,-1,-12,-1,-18,-1c11,111,6,111,,112r,-5l6,106v2,,4,,4,-1c11,104,11,102,11,97v,-6,,-16,,-27c11,61,11,55,11,51v,-2,,-3,-1,-4c9,47,8,46,5,46l,46,,42c6,41,10,40,12,39v3,-1,6,-2,10,-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34,112"/>
                <o:lock v:ext="edit" verticies="t"/>
                <v:textbox>
                  <w:txbxContent>
                    <w:p w14:paraId="2B794917" w14:textId="77777777" w:rsidR="00E35D83" w:rsidRDefault="00E35D83" w:rsidP="0020033F"/>
                  </w:txbxContent>
                </v:textbox>
              </v:shape>
              <v:shape id="Freeform 59" o:spid="_x0000_s1084" style="position:absolute;left:415;top:374;width:14;height:14;visibility:visible;mso-wrap-style:square;v-text-anchor:top" coordsize="72,7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" adj="-11796480,,5400" path="m46,4l46,v5,,9,,13,c63,,67,,72,r,4l70,4v-1,,-2,1,-3,1c66,6,66,6,65,7v,,-2,4,-5,11c55,30,52,40,49,47,46,54,43,63,39,75r-7,c26,58,20,41,14,25,12,19,10,15,10,13,9,10,8,8,6,6,5,5,4,4,2,4l,4,,c6,,12,,16,v5,,10,,15,l31,4r-3,c26,4,24,5,23,5,22,6,21,7,21,8v,1,1,3,2,5c23,16,29,32,39,61l51,27v2,-8,4,-13,5,-16c56,10,56,9,56,8v,-1,,-1,-1,-2c54,6,53,5,51,5l46,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72,75"/>
                <v:textbox>
                  <w:txbxContent>
                    <w:p w14:paraId="7FAF1999" w14:textId="77777777" w:rsidR="00E35D83" w:rsidRDefault="00E35D83" w:rsidP="0020033F"/>
                  </w:txbxContent>
                </v:textbox>
              </v:shape>
              <v:shape id="Freeform 60" o:spid="_x0000_s1085" style="position:absolute;left:431;top:374;width:11;height:15;visibility:visible;mso-wrap-style:square;v-text-anchor:top" coordsize="58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" adj="-11796480,,5400" path="m13,38v,11,3,19,7,24c24,67,30,70,37,70v3,,6,-1,9,-2c49,67,52,65,55,63r1,1l54,71v-4,2,-7,4,-11,5c39,78,35,78,31,78,22,78,14,75,9,68,3,61,,52,,41,,32,2,24,5,18,7,13,11,9,16,6,22,2,27,,33,v7,,14,3,18,8c56,14,58,22,58,31r,5c55,37,52,38,50,38v-5,,-12,,-20,l13,38xm13,32v7,1,15,1,23,1c39,33,43,33,46,32r,-4c46,23,45,19,43,15,42,12,41,10,38,8,36,7,33,6,30,6v-5,,-9,2,-12,6c15,17,13,23,13,3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58,78"/>
                <o:lock v:ext="edit" verticies="t"/>
                <v:textbox>
                  <w:txbxContent>
                    <w:p w14:paraId="7B1336CB" w14:textId="77777777" w:rsidR="00E35D83" w:rsidRDefault="00E35D83" w:rsidP="0020033F"/>
                  </w:txbxContent>
                </v:textbox>
              </v:shape>
              <v:shape id="Freeform 61" o:spid="_x0000_s1086" style="position:absolute;left:444;top:374;width:10;height:14;visibility:visible;mso-wrap-style:square;v-text-anchor:top" coordsize="49,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" adj="-11796480,,5400" path="m23,18v2,-2,4,-5,6,-8c31,6,33,4,36,2,38,1,40,,42,v3,,5,1,6,1c48,2,49,2,49,3r,1c48,8,48,14,48,21r-3,c44,19,42,17,41,16,40,15,38,14,36,14v-3,,-5,1,-7,3c26,19,25,22,24,26v-1,4,-1,11,-1,22c23,56,23,62,24,67v,2,,3,1,3c27,72,29,72,33,72r4,l37,77c30,76,23,76,17,76,11,76,5,76,,77l,72,6,71v2,,4,,4,-1c11,69,11,67,12,62v,-7,,-16,,-27c12,23,12,15,11,13,10,11,8,11,5,11l,11,,6c4,6,8,5,11,4,15,3,18,2,20,v1,,1,,2,c22,,23,,23,v,1,,1,,2l23,1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49,77"/>
                <v:textbox>
                  <w:txbxContent>
                    <w:p w14:paraId="051794B0" w14:textId="77777777" w:rsidR="00E35D83" w:rsidRDefault="00E35D83" w:rsidP="0020033F"/>
                  </w:txbxContent>
                </v:textbox>
              </v:shape>
              <v:shape id="Freeform 62" o:spid="_x0000_s1087" style="position:absolute;left:456;top:374;width:9;height:15;visibility:visible;mso-wrap-style:square;v-text-anchor:top" coordsize="48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" adj="-11796480,,5400" path="m5,52r,6c5,62,5,64,6,65v1,2,3,4,7,5c16,72,19,73,23,73v5,,8,-2,11,-5c37,65,39,62,39,58v,-4,-1,-6,-3,-8c34,48,31,46,26,45,17,43,12,41,9,40,6,38,4,36,2,33,1,31,,28,,24,,17,2,11,7,7,11,2,17,,25,v6,,12,2,19,5c43,8,43,14,43,23r-4,c39,18,38,15,37,14,36,12,35,10,32,8,29,7,26,6,23,6v-4,,-7,1,-10,4c11,12,10,15,10,19v,3,1,6,3,8c15,29,20,31,29,33v6,1,10,3,12,4c43,38,45,40,46,43v1,3,2,6,2,9c48,59,45,65,40,70v-5,6,-12,8,-20,8c14,78,8,77,1,75,,75,,74,,74l,72v,,,-2,,-4c1,63,1,59,1,56r,-4l5,5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48,78"/>
                <v:textbox>
                  <w:txbxContent>
                    <w:p w14:paraId="1605106B" w14:textId="77777777" w:rsidR="00E35D83" w:rsidRDefault="00E35D83" w:rsidP="0020033F"/>
                  </w:txbxContent>
                </v:textbox>
              </v:shape>
              <v:shape id="Freeform 63" o:spid="_x0000_s1088" style="position:absolute;left:468;top:367;width:6;height:21;visibility:visible;mso-wrap-style:square;v-text-anchor:top" coordsize="33,11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" adj="-11796480,,5400" path="m16,v2,,4,1,5,3c23,4,24,6,24,9v,2,-1,5,-3,6c20,17,18,18,16,18v-2,,-4,-1,-5,-3c9,14,9,11,9,9,9,6,9,4,11,3,12,1,14,,16,xm21,35r2,1c23,40,22,44,22,49v,16,,27,,34c22,90,22,96,23,101v,2,,3,1,4c24,105,26,106,29,106r4,1l33,112v-6,-1,-12,-1,-18,-1c10,111,5,111,,112r,-5l5,106v2,,4,,4,-1c10,104,10,102,10,97v1,-6,1,-16,1,-27c11,61,11,55,10,51v,-2,,-3,-1,-4c8,47,7,46,5,46l,46,,42c5,41,9,40,11,39v3,-1,6,-2,10,-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33,112"/>
                <o:lock v:ext="edit" verticies="t"/>
                <v:textbox>
                  <w:txbxContent>
                    <w:p w14:paraId="32AB9C6E" w14:textId="77777777" w:rsidR="00E35D83" w:rsidRDefault="00E35D83" w:rsidP="0020033F"/>
                  </w:txbxContent>
                </v:textbox>
              </v:shape>
              <v:shape id="Freeform 64" o:spid="_x0000_s1089" style="position:absolute;left:476;top:369;width:8;height:20;visibility:visible;mso-wrap-style:square;v-text-anchor:top" coordsize="41,10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" adj="-11796480,,5400" path="m22,39r,31c22,78,22,83,23,85v,2,1,4,2,5c27,92,29,92,31,92v1,,2,,3,-1c36,91,37,90,38,89r2,2l33,100v-1,1,-2,1,-4,2c28,102,27,102,25,102v-3,,-6,,-8,-2c15,99,13,97,12,95,11,92,11,89,11,85r,-16l11,39c7,39,4,39,,40l,36c4,35,8,33,11,31v,-8,,-16,-1,-25c15,4,19,2,21,r2,2c23,6,22,16,22,31v5,,10,,13,l41,30r-1,9l37,38,24,39r-2,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41,102"/>
                <v:textbox>
                  <w:txbxContent>
                    <w:p w14:paraId="2F075F63" w14:textId="77777777" w:rsidR="00E35D83" w:rsidRDefault="00E35D83" w:rsidP="0020033F"/>
                  </w:txbxContent>
                </v:textbox>
              </v:shape>
              <v:shape id="Freeform 65" o:spid="_x0000_s1090" style="position:absolute;left:485;top:374;width:14;height:23;visibility:visible;mso-wrap-style:square;v-text-anchor:top" coordsize="72,1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" adj="-11796480,,5400" path="m3,117l6,105r1,c9,106,10,108,11,108v1,1,3,2,4,2c18,110,20,108,22,105v3,-3,6,-12,11,-26c31,73,27,61,21,44l15,26,10,12c8,7,6,4,3,4l,4,,c5,,9,,12,v3,,10,,20,l32,4r-5,c25,4,24,5,23,5,22,6,22,7,22,8v,1,,3,1,5c28,28,33,44,39,60,45,45,50,30,54,16v2,-4,2,-7,2,-7c56,7,55,6,52,5l47,4,47,v5,,10,,14,c65,,69,,72,r,4l70,4v-1,,-2,1,-3,1c66,6,65,7,64,8,63,11,59,21,52,39,50,44,45,57,38,79,31,97,27,107,26,109v-1,3,-4,6,-6,8c17,119,14,120,11,120v-1,,-3,,-4,-1c6,119,4,118,3,117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" o:connectangles="0,0,0,0,0,0,0,0,0,0,0,0,0,0,0,0,0,0,0,0,0,0,0,0,0,0,0,0,0,0,0,0,0,0,0,0,0,0,0" textboxrect="0,0,72,120"/>
                <v:textbox>
                  <w:txbxContent>
                    <w:p w14:paraId="4C85F883" w14:textId="77777777" w:rsidR="00E35D83" w:rsidRDefault="00E35D83" w:rsidP="0020033F"/>
                  </w:txbxContent>
                </v:textbox>
              </v:shape>
              <v:shape id="Freeform 66" o:spid="_x0000_s1091" style="position:absolute;left:508;top:374;width:13;height:15;visibility:visible;mso-wrap-style:square;v-text-anchor:top" coordsize="65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" adj="-11796480,,5400" path="m,39c,31,2,25,4,19,7,13,11,9,16,5,22,2,27,,34,v9,,17,4,23,10c62,17,65,26,65,37v,13,-4,23,-11,31c47,75,40,78,30,78,21,78,14,75,9,68,3,61,,51,,39xm13,33v,11,2,20,5,28c22,69,28,73,35,73v5,,9,-3,13,-8c51,60,53,53,53,43,53,35,52,28,50,23,48,17,45,13,42,10,39,7,35,6,31,6v-3,,-6,1,-9,3c19,11,17,14,15,17v-1,5,-2,10,-2,1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" o:connectangles="0,0,0,0,0,0,0,0,0,0,0,0,0,0,0,0,0,0,0,0,0" textboxrect="0,0,65,78"/>
                <o:lock v:ext="edit" verticies="t"/>
                <v:textbox>
                  <w:txbxContent>
                    <w:p w14:paraId="4CEF7A95" w14:textId="77777777" w:rsidR="00E35D83" w:rsidRDefault="00E35D83" w:rsidP="0020033F"/>
                  </w:txbxContent>
                </v:textbox>
              </v:shape>
              <v:shape id="Freeform 67" o:spid="_x0000_s1092" style="position:absolute;left:523;top:366;width:8;height:22;visibility:visible;mso-wrap-style:square;v-text-anchor:top" coordsize="44,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" adj="-11796480,,5400" path="m23,56r,31c23,101,23,110,24,111v1,2,3,3,7,3l37,114r,5c30,118,24,118,21,118l,119r,-5l5,114v3,,5,-1,6,-2c12,109,12,101,12,87r,-31l2,57r,-4c6,52,9,50,12,48r,-10c12,32,13,28,14,25v1,-3,3,-7,7,-11c26,8,29,4,32,2,34,1,36,,38,v2,,4,1,6,1c44,4,44,6,44,8v,2,,4,,7l42,16c40,13,37,11,33,11v-3,,-6,2,-8,5c24,19,23,26,23,38r,10c30,48,36,48,41,48r-1,8l32,56v-2,,-5,,-9,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44,119"/>
                <v:textbox>
                  <w:txbxContent>
                    <w:p w14:paraId="6A58A36B" w14:textId="77777777" w:rsidR="00E35D83" w:rsidRDefault="00E35D83" w:rsidP="0020033F"/>
                  </w:txbxContent>
                </v:textbox>
              </v:shape>
              <v:shape id="Freeform 68" o:spid="_x0000_s1093" style="position:absolute;left:539;top:367;width:9;height:27;visibility:visible;mso-wrap-style:square;v-text-anchor:top" coordsize="43,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" adj="-11796480,,5400" path="m,143v,-2,,-4,,-5l,131r1,-1c4,132,6,133,8,133v4,,6,-2,8,-4c17,126,18,118,18,105r,-68c18,20,18,10,17,8,16,6,13,5,9,5l4,5,4,c9,1,15,1,23,1v8,,15,,20,-1l43,5,39,6v-4,,-6,,-6,1c32,8,31,9,31,10v,1,,6,,13l31,91v,12,-1,20,-2,25c27,123,23,130,18,136v-5,5,-10,8,-15,8c2,144,1,144,,143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" o:connectangles="0,0,0,0,0,0,0,0,0,0,0,0,0,0,0,0,0,0,0,0,0,0,0,0" textboxrect="0,0,43,144"/>
                <v:textbox>
                  <w:txbxContent>
                    <w:p w14:paraId="500C3425" w14:textId="77777777" w:rsidR="00E35D83" w:rsidRDefault="00E35D83" w:rsidP="0020033F"/>
                  </w:txbxContent>
                </v:textbox>
              </v:shape>
              <v:shape id="Freeform 69" o:spid="_x0000_s1094" style="position:absolute;left:550;top:374;width:11;height:15;visibility:visible;mso-wrap-style:square;v-text-anchor:top" coordsize="58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" adj="-11796480,,5400" path="m13,38v,11,2,19,6,24c24,67,29,70,36,70v3,,6,-1,10,-2c49,67,52,65,55,63r1,1l54,71v-4,2,-8,4,-12,5c38,78,34,78,30,78,21,78,14,75,8,68,3,61,,52,,41,,32,2,24,5,18,7,13,11,9,16,6,22,2,27,,32,v8,,14,3,19,8c55,14,58,22,58,31r,5c55,37,52,38,49,38v-5,,-11,,-20,l13,38xm13,32v7,1,14,1,23,1c39,33,42,33,45,32r,-4c45,23,45,19,43,15,42,12,40,10,38,8,36,7,33,6,29,6v-4,,-8,2,-11,6c15,17,13,23,13,3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58,78"/>
                <o:lock v:ext="edit" verticies="t"/>
                <v:textbox>
                  <w:txbxContent>
                    <w:p w14:paraId="536124F7" w14:textId="77777777" w:rsidR="00E35D83" w:rsidRDefault="00E35D83" w:rsidP="0020033F"/>
                  </w:txbxContent>
                </v:textbox>
              </v:shape>
              <v:shape id="Freeform 70" o:spid="_x0000_s1095" style="position:absolute;left:563;top:374;width:9;height:14;visibility:visible;mso-wrap-style:square;v-text-anchor:top" coordsize="49,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" adj="-11796480,,5400" path="m23,18v2,-2,4,-5,6,-8c32,6,34,4,36,2,38,1,41,,43,v2,,4,1,5,1c49,2,49,2,49,3r,1c49,8,48,14,48,21r-3,c44,19,43,17,42,16,40,15,38,14,37,14v-3,,-6,1,-8,3c27,19,26,22,25,26v-1,4,-1,11,-1,22c24,56,24,62,24,67v1,2,1,3,2,3c27,72,30,72,33,72r4,l37,77c30,76,24,76,18,76,12,76,6,76,,77l,72,7,71v2,,3,,4,-1c12,69,12,67,12,62v,-7,1,-16,1,-27c13,23,12,15,11,13,11,11,9,11,6,11l,11,,6c5,6,8,5,12,4,15,3,18,2,21,v,,1,,1,c23,,23,,23,v1,1,1,1,1,2l23,1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49,77"/>
                <v:textbox>
                  <w:txbxContent>
                    <w:p w14:paraId="705FA342" w14:textId="77777777" w:rsidR="00E35D83" w:rsidRDefault="00E35D83" w:rsidP="0020033F"/>
                  </w:txbxContent>
                </v:textbox>
              </v:shape>
              <v:shape id="Freeform 71" o:spid="_x0000_s1096" style="position:absolute;left:574;top:374;width:15;height:15;visibility:visible;mso-wrap-style:square;v-text-anchor:top" coordsize="76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" adj="-11796480,,5400" path="m53,77l54,62r-4,5c47,71,44,74,41,76v-3,1,-7,2,-12,2c25,78,22,77,19,75,16,73,14,71,13,67,11,64,11,59,11,52v,-3,,-7,,-12l11,27v,-9,,-14,-1,-15c10,11,8,11,6,11l,11,,6c6,6,12,4,17,2l22,v1,,2,1,2,2l23,10c22,21,22,32,22,41v,10,,16,1,19c24,62,25,64,27,66v2,2,5,3,8,3c39,69,43,67,47,64v3,-3,5,-6,6,-9c54,53,54,47,54,38v,-16,,-24,-1,-26c53,11,51,11,47,11r-5,l42,6v5,,9,-1,12,-2c57,3,60,2,64,v,,1,,1,c66,,66,1,66,2r,7c65,27,65,43,65,56v,8,,13,1,14c67,71,69,72,72,72r4,l76,77c71,76,66,76,62,76v-3,,-6,,-9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" o:connectangles="0,0,0,0,0,0,0,0,0,0,0,0,0,0,0,0,0,0,0,0,0,0,0,0,0,0,0,0,0,0,0,0,0,0,0,0,0,0,0,0,0" textboxrect="0,0,76,78"/>
                <v:textbox>
                  <w:txbxContent>
                    <w:p w14:paraId="47F5F023" w14:textId="77777777" w:rsidR="00E35D83" w:rsidRDefault="00E35D83" w:rsidP="0020033F"/>
                  </w:txbxContent>
                </v:textbox>
              </v:shape>
              <v:shape id="Freeform 72" o:spid="_x0000_s1097" style="position:absolute;left:591;top:374;width:10;height:15;visibility:visible;mso-wrap-style:square;v-text-anchor:top" coordsize="49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" adj="-11796480,,5400" path="m5,52r,6c5,62,6,64,6,65v1,2,4,4,7,5c16,72,20,73,23,73v5,,9,-2,12,-5c38,65,39,62,39,58v,-4,-1,-6,-3,-8c35,48,32,46,27,45,18,43,12,41,9,40,6,38,4,36,3,33,1,31,1,28,1,24,1,17,3,11,7,7,11,2,18,,25,v7,,13,2,19,5c44,8,43,14,43,23r-4,c39,18,39,15,38,14,37,12,35,10,32,8,30,7,27,6,24,6v-4,,-8,1,-10,4c12,12,10,15,10,19v,3,1,6,3,8c15,29,20,31,29,33v6,1,11,3,13,4c44,38,45,40,47,43v1,3,2,6,2,9c49,59,46,65,41,70v-5,6,-12,8,-21,8c15,78,9,77,2,75,1,75,,74,,74l,72v,,1,-2,1,-4c1,63,1,59,1,56r,-4l5,5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" o:connectangles="0,0,0,0,0,0,0,0,0,0,0,0,0,0,0,0,0,0,0,0,0,0,0,0,0,0,0,0,0,0,0,0,0,0,0,0" textboxrect="0,0,49,78"/>
                <v:textbox>
                  <w:txbxContent>
                    <w:p w14:paraId="405DBA7A" w14:textId="77777777" w:rsidR="00E35D83" w:rsidRDefault="00E35D83" w:rsidP="0020033F"/>
                  </w:txbxContent>
                </v:textbox>
              </v:shape>
              <v:shape id="Freeform 73" o:spid="_x0000_s1098" style="position:absolute;left:603;top:374;width:12;height:15;visibility:visible;mso-wrap-style:square;v-text-anchor:top" coordsize="61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" adj="-11796480,,5400" path="m5,22r,-6l5,11,12,6c16,4,19,2,21,1,23,1,26,,29,v6,,11,2,15,5c47,8,50,13,51,18v,3,,13,1,28c52,60,52,68,52,69v1,2,2,2,4,2l61,71r,6c56,76,52,76,50,76v-2,,-6,,-10,1l40,70v,-3,,-5,,-7l26,75v-1,1,-2,2,-3,3c22,78,20,78,18,78,12,78,8,77,5,73,2,70,,65,,60,,54,1,50,3,46,6,42,9,39,13,37v4,-2,13,-4,27,-7c40,23,39,18,37,15,33,10,29,8,24,8v-3,,-5,1,-6,1c16,10,14,11,12,12v-1,4,-2,7,-3,11l5,22xm40,34c28,37,20,40,17,43v-4,3,-5,7,-5,13c12,60,13,63,15,65v2,3,4,4,7,4c25,69,29,68,32,66v3,-3,5,-6,8,-10l40,38r,-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" o:connectangles="0,0,0,0,0,0,0,0,0,0,0,0,0,0,0,0,0,0,0,0,0,0,0,0,0,0,0,0,0,0,0,0,0,0,0,0,0,0,0,0" textboxrect="0,0,61,78"/>
                <o:lock v:ext="edit" verticies="t"/>
                <v:textbox>
                  <w:txbxContent>
                    <w:p w14:paraId="15F87ED6" w14:textId="77777777" w:rsidR="00E35D83" w:rsidRDefault="00E35D83" w:rsidP="0020033F"/>
                  </w:txbxContent>
                </v:textbox>
              </v:shape>
              <v:shape id="Freeform 74" o:spid="_x0000_s1099" style="position:absolute;left:617;top:366;width:6;height:22;visibility:visible;mso-wrap-style:square;v-text-anchor:top" coordsize="33,1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" adj="-11796480,,5400" path="m23,1c22,17,22,31,22,43r,41c22,100,22,109,23,111v,1,1,2,4,2l33,114r,5c28,118,23,118,19,118v-5,,-11,,-19,1l,114r5,c8,113,9,112,10,111v,-2,1,-11,1,-28l11,43,10,28r,-11c10,15,10,13,10,13,9,12,7,11,5,11l,11,,7c9,6,16,3,22,r1,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" o:connectangles="0,0,0,0,0,0,0,0,0,0,0,0,0,0,0,0,0,0,0,0,0,0" textboxrect="0,0,33,119"/>
                <v:textbox>
                  <w:txbxContent>
                    <w:p w14:paraId="59C871B5" w14:textId="77777777" w:rsidR="00E35D83" w:rsidRDefault="00E35D83" w:rsidP="0020033F"/>
                  </w:txbxContent>
                </v:textbox>
              </v:shape>
              <v:shape id="Freeform 75" o:spid="_x0000_s1100" style="position:absolute;left:626;top:374;width:11;height:15;visibility:visible;mso-wrap-style:square;v-text-anchor:top" coordsize="58,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" adj="-11796480,,5400" path="m13,38v,11,2,19,7,24c24,67,30,70,37,70v3,,6,-1,9,-2c49,67,52,65,55,63r1,1l54,71v-4,2,-8,4,-11,5c39,78,35,78,30,78,21,78,14,75,9,68,3,61,,52,,41,,32,2,24,5,18,7,13,11,9,16,6,22,2,27,,32,v8,,14,3,19,8c56,14,58,22,58,31r,5c55,37,52,38,49,38v-4,,-11,,-19,l13,38xm13,32v7,1,15,1,23,1c39,33,43,33,46,32r,-4c46,23,45,19,43,15,42,12,41,10,38,8,36,7,33,6,30,6v-5,,-9,2,-12,6c15,17,13,23,13,3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58,78"/>
                <o:lock v:ext="edit" verticies="t"/>
                <v:textbox>
                  <w:txbxContent>
                    <w:p w14:paraId="343E1AEC" w14:textId="77777777" w:rsidR="00E35D83" w:rsidRDefault="00E35D83" w:rsidP="0020033F"/>
                  </w:txbxContent>
                </v:textbox>
              </v:shape>
              <v:shape id="Freeform 76" o:spid="_x0000_s1101" style="position:absolute;left:639;top:374;width:22;height:14;visibility:visible;mso-wrap-style:square;v-text-anchor:top" coordsize="117,7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" adj="-11796480,,5400" path="m23,14l32,5c33,3,35,2,36,2,39,1,41,,43,v5,,9,1,12,4c58,6,61,10,64,15l72,6c74,4,76,3,78,2,81,1,83,,86,v4,,7,1,11,4c100,6,102,9,104,12v2,4,2,9,2,15l106,58v,6,,11,1,12c108,71,109,72,112,72r5,l117,77r-3,-1c109,76,105,76,103,76v-2,,-6,,-9,1c94,67,95,56,95,43,95,32,94,25,93,21v,-3,-2,-6,-4,-8c87,11,84,10,80,10v-4,,-7,2,-10,4c68,16,66,19,65,23v,2,,11,,28c65,60,65,66,65,67v,1,,2,1,3c66,71,68,71,72,71r4,1l76,77c68,76,62,76,59,76v-3,,-9,,-17,1l42,72r4,c49,72,51,72,51,71v1,-1,2,-3,2,-7c53,56,53,47,53,37v,-8,,-14,-1,-17c51,17,49,14,47,13,45,11,42,10,39,10v-4,,-7,1,-10,3c27,15,25,18,24,21v-1,3,-1,9,-1,19c23,51,23,60,23,65v,3,,4,1,5c25,71,26,71,30,71r4,1l34,77c29,76,24,76,19,76,13,76,7,76,,77l,72r5,c8,72,10,71,11,69v,-1,,-11,,-29c11,27,11,19,11,16v,-2,,-3,-1,-4c10,11,8,11,4,11l,11,,7c7,6,12,4,17,2l22,v1,,1,1,1,2l23,5v,3,,6,,9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117,77"/>
                <v:textbox>
                  <w:txbxContent>
                    <w:p w14:paraId="64B76140" w14:textId="77777777" w:rsidR="00E35D83" w:rsidRDefault="00E35D83" w:rsidP="0020033F"/>
                  </w:txbxContent>
                </v:textbox>
              </v:shape>
              <v:line id="Line 793" o:spid="_x0000_s1102" style="position:absolute;visibility:visible;mso-wrap-style:square" from="683,277" to="683,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" stroked="f" strokeweight=".25pt">
                <v:stroke joinstyle="miter"/>
              </v:line>
              <v:shape id="Freeform 78" o:spid="_x0000_s1103" style="position:absolute;left:1099;top:275;width:24;height:34;visibility:visible;mso-wrap-style:square;v-text-anchor:top" coordsize="128,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" adj="-11796480,,5400" path="m128,172v,5,-2,7,-5,7l114,179v-2,,-4,,-5,-1c109,177,109,175,109,172r,-143c109,25,108,22,106,20v-2,-1,-5,-1,-10,-1l4,19c1,19,,17,,13l,6c,4,3,2,8,1,12,,18,,25,,35,1,39,1,38,1r67,c113,1,119,3,122,5v4,3,6,8,6,16l128,172xm24,170v,4,-1,7,-2,8c21,179,18,179,14,179v-4,,-7,,-8,-1c5,177,5,175,5,171l5,69v,-3,,-5,2,-6c8,62,10,62,14,62v4,,6,,7,1c23,64,24,66,24,69r,10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128,179"/>
                <o:lock v:ext="edit" verticies="t"/>
                <v:textbox>
                  <w:txbxContent>
                    <w:p w14:paraId="1DC62C52" w14:textId="77777777" w:rsidR="00E35D83" w:rsidRDefault="00E35D83" w:rsidP="0020033F"/>
                  </w:txbxContent>
                </v:textbox>
              </v:shape>
              <v:shape id="Freeform 79" o:spid="_x0000_s1104" style="position:absolute;left:1062;top:275;width:27;height:34;visibility:visible;mso-wrap-style:square;v-text-anchor:top" coordsize="138,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" adj="-11796480,,5400" path="m138,163v,11,-3,16,-10,16l81,179v-6,,-9,-2,-9,-6l72,169v,-5,3,-7,9,-7l110,162v4,,6,-1,7,-2c119,159,119,156,119,153r,-100c119,29,110,17,92,17,79,17,67,25,57,40,47,54,43,68,43,81r,89c43,173,43,175,42,177v-1,1,-2,2,-5,2l29,179v-3,,-5,-1,-5,-2c24,176,24,174,24,170l24,27v,-5,-3,-8,-9,-8l5,19c2,19,,17,,12l,8c,4,2,1,6,1r28,c40,1,43,5,43,13r,23c57,12,73,,93,v14,,26,4,34,14c134,23,138,35,138,49r,11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138,179"/>
                <v:textbox>
                  <w:txbxContent>
                    <w:p w14:paraId="2F42CF8B" w14:textId="77777777" w:rsidR="00E35D83" w:rsidRDefault="00E35D83" w:rsidP="0020033F"/>
                  </w:txbxContent>
                </v:textbox>
              </v:shape>
              <v:shape id="Freeform 80" o:spid="_x0000_s1105" style="position:absolute;left:1031;top:275;width:26;height:34;visibility:visible;mso-wrap-style:square;v-text-anchor:top" coordsize="131,1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" adj="-11796480,,5400" path="m131,91v,40,-10,66,-29,78c93,175,82,178,68,178r-59,c3,178,,175,,169v,-5,3,-8,8,-8l62,161v20,,34,-8,41,-23c109,128,111,111,111,89v,-22,-2,-38,-8,-49c96,25,82,18,62,18r-47,c12,18,10,17,9,16,8,15,7,12,7,9,7,4,9,1,13,l27,,64,v26,,44,10,55,28c127,42,131,63,131,91xe" fillcolor="black" stroked="f" strokeweight="0">
                <v:stroke joinstyle="round"/>
                <v:formulas/>
                <v:path arrowok="t" o:connecttype="custom" o:connectlocs="0,0;0,0;0,0;0,0;0,0;0,0;0,0;0,0;0,0;0,0;0,0;0,0;0,0;0,0;0,0;0,0;0,0;0,0;0,0" o:connectangles="0,0,0,0,0,0,0,0,0,0,0,0,0,0,0,0,0,0,0" textboxrect="0,0,131,178"/>
                <v:textbox>
                  <w:txbxContent>
                    <w:p w14:paraId="54E1B861" w14:textId="77777777" w:rsidR="00E35D83" w:rsidRDefault="00E35D83" w:rsidP="0020033F"/>
                  </w:txbxContent>
                </v:textbox>
              </v:shape>
              <v:shape id="Freeform 81" o:spid="_x0000_s1106" style="position:absolute;left:1016;top:275;width:9;height:34;visibility:visible;mso-wrap-style:square;v-text-anchor:top" coordsize="50,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" adj="-11796480,,5400" path="m50,169v,5,-1,7,-2,9c47,179,45,179,40,179v-4,,-6,,-7,c31,178,31,176,31,173l31,27v,-4,-1,-6,-3,-7c27,19,25,19,21,19l8,19c3,19,,16,,12l,7c,4,3,2,9,1,14,,20,,28,,39,1,44,1,42,1v3,,6,1,7,2c50,4,50,6,50,9r,160xe" fillcolor="black" stroked="f" strokeweight="0">
                <v:stroke joinstyle="round"/>
                <v:formulas/>
                <v:path arrowok="t" o:connecttype="custom" o:connectlocs="0,0;0,0;0,0;0,0;0,0;0,0;0,0;0,0;0,0;0,0;0,0;0,0;0,0;0,0;0,0;0,0;0,0" o:connectangles="0,0,0,0,0,0,0,0,0,0,0,0,0,0,0,0,0" textboxrect="0,0,50,179"/>
                <v:textbox>
                  <w:txbxContent>
                    <w:p w14:paraId="18D72825" w14:textId="77777777" w:rsidR="00E35D83" w:rsidRDefault="00E35D83" w:rsidP="0020033F"/>
                  </w:txbxContent>
                </v:textbox>
              </v:shape>
              <v:shape id="Freeform 82" o:spid="_x0000_s1107" style="position:absolute;left:999;top:275;width:14;height:42;visibility:visible;mso-wrap-style:square;v-text-anchor:top" coordsize="70,21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" adj="-11796480,,5400" path="m70,214v,3,-2,5,-5,5l44,219v-7,,-11,-1,-12,-3c31,214,30,210,30,203l30,27v,-4,-1,-7,-2,-8c27,18,24,18,20,18l7,18c2,18,,16,,14l,6c,4,,2,1,1,2,1,4,,6,l37,v5,,9,1,10,3c49,4,50,8,50,13r,179c50,196,50,198,51,199v1,1,3,2,7,2l64,201v4,,6,1,6,3l70,21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" o:connectangles="0,0,0,0,0,0,0,0,0,0,0,0,0,0,0,0,0,0,0,0,0,0" textboxrect="0,0,70,219"/>
                <v:textbox>
                  <w:txbxContent>
                    <w:p w14:paraId="58C8680A" w14:textId="77777777" w:rsidR="00E35D83" w:rsidRDefault="00E35D83" w:rsidP="0020033F"/>
                  </w:txbxContent>
                </v:textbox>
              </v:shape>
              <v:shape id="Freeform 83" o:spid="_x0000_s1108" style="position:absolute;left:956;top:269;width:21;height:40;visibility:visible;mso-wrap-style:square;v-text-anchor:top" coordsize="110,2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" adj="-11796480,,5400" path="m110,80v,19,-3,34,-11,45c94,132,83,144,65,160,52,172,46,180,46,186v,3,4,5,10,5l64,191v6,,9,2,9,7l73,202v,3,-1,5,-3,6c68,208,66,208,62,208r-25,c34,208,31,208,30,207v-2,-1,-2,-3,-2,-6l28,188v,-9,4,-18,13,-29c45,154,53,146,64,137,78,124,86,112,89,101v2,-7,3,-13,3,-21c92,70,92,63,91,60,89,52,84,48,77,48r-67,c6,48,4,47,3,47,1,46,,45,,42l,6c,3,1,1,3,v1,,3,,7,c17,,20,2,20,6r,19c20,28,24,30,32,30r50,c90,30,96,31,99,33v4,2,7,7,9,14c109,54,110,65,110,8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110,208"/>
                <v:textbox>
                  <w:txbxContent>
                    <w:p w14:paraId="55B50DB6" w14:textId="77777777" w:rsidR="00E35D83" w:rsidRDefault="00E35D83" w:rsidP="0020033F"/>
                  </w:txbxContent>
                </v:textbox>
              </v:shape>
              <v:shape id="Freeform 84" o:spid="_x0000_s1109" style="position:absolute;left:924;top:275;width:26;height:34;visibility:visible;mso-wrap-style:square;v-text-anchor:top" coordsize="139,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" adj="-11796480,,5400" path="m139,163v,11,-4,16,-10,16l82,179v-6,,-9,-2,-9,-6l73,169v,-5,3,-7,8,-7l111,162v3,,6,-1,7,-2c119,159,119,156,119,153r,-100c119,29,110,17,92,17,79,17,67,25,57,40,48,54,43,68,43,81r,89c43,173,43,175,42,177v,1,-2,2,-5,2l29,179v-3,,-4,-1,-5,-2c24,176,24,174,24,170l24,27v,-5,-3,-8,-9,-8l5,19c2,19,,17,,12l,8c,4,2,1,6,1r28,c40,1,43,5,43,13r,23c57,12,74,,94,v14,,25,4,33,14c135,23,139,35,139,49r,11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139,179"/>
                <v:textbox>
                  <w:txbxContent>
                    <w:p w14:paraId="160801B7" w14:textId="77777777" w:rsidR="00E35D83" w:rsidRDefault="00E35D83" w:rsidP="0020033F"/>
                  </w:txbxContent>
                </v:textbox>
              </v:shape>
              <v:shape id="Freeform 85" o:spid="_x0000_s1110" style="position:absolute;left:897;top:275;width:23;height:34;visibility:visible;mso-wrap-style:square;v-text-anchor:top" coordsize="123,1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" adj="-11796480,,5400" path="m123,9v,4,-1,6,-2,7c120,17,118,18,115,18r-19,l96,167v,5,,8,-1,9c94,178,91,178,86,178v-4,,-7,,-8,-2c77,175,77,172,77,167l77,18,7,18c4,18,2,17,1,15,1,14,,12,,9,,5,1,2,2,1,3,1,12,,29,r85,c118,,120,1,121,2v1,1,2,3,2,7xe" fillcolor="black" stroked="f" strokeweight="0">
                <v:stroke joinstyle="round"/>
                <v:formulas/>
                <v:path arrowok="t" o:connecttype="custom" o:connectlocs="0,0;0,0;0,0;0,0;0,0;0,0;0,0;0,0;0,0;0,0;0,0;0,0;0,0;0,0;0,0;0,0;0,0;0,0" o:connectangles="0,0,0,0,0,0,0,0,0,0,0,0,0,0,0,0,0,0" textboxrect="0,0,123,178"/>
                <v:textbox>
                  <w:txbxContent>
                    <w:p w14:paraId="60845EC3" w14:textId="77777777" w:rsidR="00E35D83" w:rsidRDefault="00E35D83" w:rsidP="0020033F"/>
                  </w:txbxContent>
                </v:textbox>
              </v:shape>
              <v:shape id="Freeform 86" o:spid="_x0000_s1111" style="position:absolute;left:867;top:275;width:24;height:34;visibility:visible;mso-wrap-style:square;v-text-anchor:top" coordsize="128,1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" adj="-11796480,,5400" path="m128,56v,48,-7,80,-22,98c97,164,88,171,77,174v-8,3,-20,4,-35,4l4,178c2,178,,176,,172r,-6c,163,2,161,5,161r23,l28,26v,-3,-1,-6,-2,-7c25,18,22,18,18,18l7,18c2,18,,16,,12l,6c,4,1,2,3,1,4,,6,,10,l35,v6,,9,1,11,4c47,5,48,9,48,15r,146l58,161v34,,50,-31,50,-92l108,37v,-8,,-13,-1,-15c105,19,101,18,94,18r-13,c78,18,77,15,77,11r,-5c77,2,79,,83,r21,c115,,121,4,125,13v2,5,3,14,3,25l128,5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128,178"/>
                <v:textbox>
                  <w:txbxContent>
                    <w:p w14:paraId="5D8BA491" w14:textId="77777777" w:rsidR="00E35D83" w:rsidRDefault="00E35D83" w:rsidP="0020033F"/>
                  </w:txbxContent>
                </v:textbox>
              </v:shape>
              <v:shape id="Freeform 87" o:spid="_x0000_s1112" style="position:absolute;left:850;top:275;width:12;height:14;visibility:visible;mso-wrap-style:square;v-text-anchor:top" coordsize="5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" adj="-11796480,,5400" path="m58,64v,6,-3,9,-8,9c44,73,41,71,40,67,39,66,39,61,39,54r,-32c39,19,37,18,34,18l9,18c3,18,,15,,9,,4,2,1,5,1,6,,18,,43,,53,,58,5,58,15r,4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58,73"/>
                <v:textbox>
                  <w:txbxContent>
                    <w:p w14:paraId="03EF2D1F" w14:textId="77777777" w:rsidR="00E35D83" w:rsidRDefault="00E35D83" w:rsidP="0020033F"/>
                  </w:txbxContent>
                </v:textbox>
              </v:shape>
              <v:shape id="Freeform 88" o:spid="_x0000_s1113" style="position:absolute;left:802;top:275;width:25;height:34;visibility:visible;mso-wrap-style:square;v-text-anchor:top" coordsize="128,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" adj="-11796480,,5400" path="m128,172v,5,-2,7,-6,7l114,179v-3,,-4,,-5,-1c109,177,108,175,108,172r,-143c108,25,107,22,105,20v-1,-1,-5,-1,-10,-1l4,19c1,19,,17,,13l,6c,4,2,2,8,1,12,,18,,25,,35,1,39,1,37,1r67,c113,1,119,3,122,5v4,3,6,8,6,16l128,172xm23,170v,4,,7,-1,8c20,179,18,179,14,179v-5,,-7,,-8,-1c5,177,4,175,4,171l4,69v,-3,1,-5,3,-6c8,62,10,62,14,62v4,,6,,7,1c23,64,23,66,23,69r,10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128,179"/>
                <o:lock v:ext="edit" verticies="t"/>
                <v:textbox>
                  <w:txbxContent>
                    <w:p w14:paraId="43B15880" w14:textId="77777777" w:rsidR="00E35D83" w:rsidRDefault="00E35D83" w:rsidP="0020033F"/>
                  </w:txbxContent>
                </v:textbox>
              </v:shape>
              <v:shape id="Freeform 89" o:spid="_x0000_s1114" style="position:absolute;left:765;top:275;width:29;height:34;visibility:visible;mso-wrap-style:square;v-text-anchor:top" coordsize="152,17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" adj="-11796480,,5400" path="m152,13v,4,-2,6,-5,6l134,19r,151c134,174,134,176,133,177v,2,-2,2,-6,2l120,179v-4,,-6,-2,-6,-6l114,19r-76,l38,171v,3,,5,-1,6c36,179,34,179,31,179r-7,c21,179,20,179,19,178v,-1,,-3,,-5l19,19,6,19c3,19,2,18,1,18,,17,,15,,13l,7c,3,4,1,12,v5,,13,,23,c48,1,53,1,52,1r94,c150,1,152,3,152,7r,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" o:connectangles="0,0,0,0,0,0,0,0,0,0,0,0,0,0,0,0,0,0,0,0,0,0,0,0,0,0,0" textboxrect="0,0,152,179"/>
                <v:textbox>
                  <w:txbxContent>
                    <w:p w14:paraId="75398338" w14:textId="77777777" w:rsidR="00E35D83" w:rsidRDefault="00E35D83" w:rsidP="0020033F"/>
                  </w:txbxContent>
                </v:textbox>
              </v:shape>
              <v:shape id="Freeform 90" o:spid="_x0000_s1115" style="position:absolute;left:748;top:275;width:11;height:14;visibility:visible;mso-wrap-style:square;v-text-anchor:top" coordsize="5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" adj="-11796480,,5400" path="m58,64v,6,-3,9,-9,9c44,73,40,71,39,67,38,66,38,61,38,54r,-32c38,19,37,18,33,18l9,18c3,18,,15,,9,,4,1,1,4,1,5,,18,,42,,53,,58,5,58,15r,4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58,73"/>
                <v:textbox>
                  <w:txbxContent>
                    <w:p w14:paraId="5BA97B16" w14:textId="77777777" w:rsidR="00E35D83" w:rsidRDefault="00E35D83" w:rsidP="0020033F"/>
                  </w:txbxContent>
                </v:textbox>
              </v:shape>
              <v:shape id="Freeform 91" o:spid="_x0000_s1116" style="position:absolute;left:732;top:275;width:11;height:14;visibility:visible;mso-wrap-style:square;v-text-anchor:top" coordsize="58,7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" adj="-11796480,,5400" path="m58,64v,6,-3,9,-9,9c44,73,40,71,39,67v,-1,-1,-6,-1,-13l38,22v,-3,-1,-4,-5,-4l9,18c3,18,,15,,9,,4,1,1,4,1,5,,18,,43,,53,,58,5,58,15r,4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58,73"/>
                <v:textbox>
                  <w:txbxContent>
                    <w:p w14:paraId="36AA300A" w14:textId="77777777" w:rsidR="00E35D83" w:rsidRDefault="00E35D83" w:rsidP="0020033F"/>
                  </w:txbxContent>
                </v:textbox>
              </v:shape>
              <v:shape id="Freeform 92" o:spid="_x0000_s1117" style="position:absolute;left:699;top:275;width:27;height:34;visibility:visible;mso-wrap-style:square;v-text-anchor:top" coordsize="143,17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" adj="-11796480,,5400" path="m143,15r,139c143,162,142,168,141,171v-3,5,-7,7,-14,7l35,178v-4,,-7,-1,-8,-3c26,174,26,171,26,166l26,18r-16,c6,18,3,17,2,16,1,15,,13,,9,,5,1,2,3,1,4,1,14,,33,r95,c138,,143,5,143,15xm124,146r,-115c124,26,123,22,121,20v-1,-1,-5,-2,-10,-2l45,18r,132c45,154,45,157,46,158v1,2,3,3,7,3l111,161v6,,9,-1,11,-3c123,156,124,152,124,14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143,178"/>
                <o:lock v:ext="edit" verticies="t"/>
                <v:textbox>
                  <w:txbxContent>
                    <w:p w14:paraId="6D70889B" w14:textId="77777777" w:rsidR="00E35D83" w:rsidRDefault="00E35D83" w:rsidP="0020033F"/>
                  </w:txbxContent>
                </v:textbox>
              </v:shape>
              <v:shape id="Freeform 93" o:spid="_x0000_s1118" style="position:absolute;left:1100;top:327;width:21;height:28;visibility:visible;mso-wrap-style:square;v-text-anchor:top" coordsize="107,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" adj="-11796480,,5400" path="m107,47v,40,-6,67,-18,82c81,137,73,143,65,146v-7,2,-17,4,-30,4l3,150c1,150,,148,,144r,-5c,136,1,135,4,135r19,l23,22v,-3,,-5,-1,-6c21,15,18,15,15,15l5,15c2,15,,13,,10l,5c,3,1,1,2,1,3,,5,,8,l29,v5,,8,1,9,3c39,4,40,8,40,12r,123l49,135v28,,42,-26,42,-77l91,31c91,25,90,20,89,19,88,16,84,15,78,15r-10,c65,15,64,13,64,9r,-4c64,2,66,,70,l87,v9,,14,4,17,11c106,15,107,22,107,32r,1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107,150"/>
                <v:textbox>
                  <w:txbxContent>
                    <w:p w14:paraId="50BF77E3" w14:textId="77777777" w:rsidR="00E35D83" w:rsidRDefault="00E35D83" w:rsidP="0020033F"/>
                  </w:txbxContent>
                </v:textbox>
              </v:shape>
              <v:shape id="Freeform 94" o:spid="_x0000_s1119" style="position:absolute;left:1079;top:327;width:18;height:12;visibility:visible;mso-wrap-style:square;v-text-anchor:top" coordsize="92,6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" adj="-11796480,,5400" path="m92,6v,3,-2,7,-5,11l60,56v-4,5,-7,8,-10,8c47,64,45,62,45,59v,-2,1,-5,3,-9l69,10c72,4,77,,83,v6,,9,2,9,6xm47,6v,2,-1,5,-4,9l13,58v-2,4,-5,6,-7,6c2,64,,62,,59,,58,1,55,3,51l22,11c24,7,26,5,28,3,30,1,33,,37,v7,,10,2,10,6xe" fillcolor="black" stroked="f" strokeweight="0">
                <v:stroke joinstyle="round"/>
                <v:formulas/>
                <v:path arrowok="t" o:connecttype="custom" o:connectlocs="0,0;0,0;0,0;0,0;0,0;0,0;0,0;0,0;0,0;0,0;0,0;0,0;0,0;0,0;0,0;0,0;0,0;0,0;0,0" o:connectangles="0,0,0,0,0,0,0,0,0,0,0,0,0,0,0,0,0,0,0" textboxrect="0,0,92,64"/>
                <o:lock v:ext="edit" verticies="t"/>
                <v:textbox>
                  <w:txbxContent>
                    <w:p w14:paraId="7A903383" w14:textId="77777777" w:rsidR="00E35D83" w:rsidRDefault="00E35D83" w:rsidP="0020033F"/>
                  </w:txbxContent>
                </v:textbox>
              </v:shape>
              <v:shape id="Freeform 95" o:spid="_x0000_s1120" style="position:absolute;left:1048;top:327;width:25;height:28;visibility:visible;mso-wrap-style:square;v-text-anchor:top" coordsize="131,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" adj="-11796480,,5400" path="m131,106v,18,-3,30,-10,35c115,147,103,150,84,150r-44,c13,150,,139,,118l,7c,4,1,2,1,1,2,1,4,,7,l28,v2,,4,,4,1c33,2,33,3,33,6r,4c33,12,33,13,32,14v-1,,-2,1,-5,1l21,15v-2,,-3,,-4,1c17,16,16,18,16,20r,98c16,125,19,130,24,132v3,2,9,3,17,3l58,135,58,6v,-3,,-4,,-5c59,,60,,63,r6,c72,,74,2,74,5r,130l87,135v12,,19,-1,22,-4c113,128,115,121,115,111r,-90c115,18,115,17,114,16v,-1,-2,-1,-5,-1l104,15v-4,,-5,-2,-5,-7l99,4v,-2,2,-4,6,-4l125,v3,,5,1,5,1c131,2,131,4,131,6r,10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" o:connectangles="0,0,0,0,0,0,0,0,0,0,0,0,0,0,0,0,0,0,0,0,0,0,0,0,0,0,0,0,0,0,0,0,0,0,0,0,0,0,0,0,0" textboxrect="0,0,131,150"/>
                <v:textbox>
                  <w:txbxContent>
                    <w:p w14:paraId="0C4C1F9A" w14:textId="77777777" w:rsidR="00E35D83" w:rsidRDefault="00E35D83" w:rsidP="0020033F"/>
                  </w:txbxContent>
                </v:textbox>
              </v:shape>
              <v:shape id="Freeform 96" o:spid="_x0000_s1121" style="position:absolute;left:1006;top:326;width:21;height:30;visibility:visible;mso-wrap-style:square;v-text-anchor:top" coordsize="107,1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" adj="-11796480,,5400" path="m107,50v,17,-13,30,-38,39l102,142v2,4,3,6,3,7c105,151,104,152,103,154v-2,1,-4,2,-6,2c95,156,93,154,91,152l36,61c22,68,16,78,16,91r,43c16,137,17,139,20,139r13,c36,139,38,140,38,143r,5c38,152,36,154,33,154r-26,c2,154,,152,,148l,93c,74,9,59,28,49l6,13c5,10,4,8,4,6,4,5,4,3,6,2,8,1,9,,11,v2,,5,2,7,5l62,78c72,74,79,70,83,66v5,-5,7,-13,7,-22l90,25v,-3,,-5,-1,-5c88,19,86,19,83,19r-11,c69,19,68,18,68,15r,-7c68,5,69,4,71,4r28,c101,4,103,5,104,6v2,2,3,3,3,5l107,5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" o:connectangles="0,0,0,0,0,0,0,0,0,0,0,0,0,0,0,0,0,0,0,0,0,0,0,0,0,0,0,0,0,0,0,0,0,0,0,0,0,0" textboxrect="0,0,107,156"/>
                <v:textbox>
                  <w:txbxContent>
                    <w:p w14:paraId="4330B8B1" w14:textId="77777777" w:rsidR="00E35D83" w:rsidRDefault="00E35D83" w:rsidP="0020033F"/>
                  </w:txbxContent>
                </v:textbox>
              </v:shape>
              <v:shape id="Freeform 97" o:spid="_x0000_s1122" style="position:absolute;left:983;top:322;width:18;height:33;visibility:visible;mso-wrap-style:square;v-text-anchor:top" coordsize="92,1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" adj="-11796480,,5400" path="m92,68v,15,-3,28,-10,38c79,112,69,121,54,135,43,145,38,152,38,157v,3,3,4,9,4l53,161v5,,8,2,8,6l61,170v,3,-1,4,-3,5c57,175,55,176,51,176r-20,c27,176,25,175,24,175v-1,-1,-1,-3,-1,-5l23,158v,-7,3,-15,10,-24c37,130,44,124,53,115,65,105,72,95,74,85v2,-5,2,-11,2,-17c76,59,76,53,75,51,74,44,70,41,64,41l8,41c5,41,3,40,2,40,,40,,38,,36l,6c,3,,1,2,1,2,1,5,,8,v5,,8,2,8,6l16,21v,4,3,5,10,5l68,26v7,,12,1,14,2c86,30,88,34,90,40v1,6,2,15,2,2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92,176"/>
                <v:textbox>
                  <w:txbxContent>
                    <w:p w14:paraId="4EDB8FBA" w14:textId="77777777" w:rsidR="00E35D83" w:rsidRDefault="00E35D83" w:rsidP="0020033F"/>
                  </w:txbxContent>
                </v:textbox>
              </v:shape>
              <v:shape id="Freeform 98" o:spid="_x0000_s1123" style="position:absolute;left:958;top:327;width:21;height:28;visibility:visible;mso-wrap-style:square;v-text-anchor:top" coordsize="110,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" adj="-11796480,,5400" path="m110,76v,34,-8,56,-24,66c78,147,69,150,57,150r-50,c3,150,,147,,142v,-5,2,-7,7,-7l52,135v17,,28,-6,35,-19c91,107,93,93,93,75,93,56,91,43,87,34,80,21,69,15,52,15r-39,c10,15,8,14,7,13,6,12,6,10,6,7,6,3,8,1,11,l22,,54,v22,,37,8,46,24c106,35,110,53,110,76xe" fillcolor="black" stroked="f" strokeweight="0">
                <v:stroke joinstyle="round"/>
                <v:formulas/>
                <v:path arrowok="t" o:connecttype="custom" o:connectlocs="0,0;0,0;0,0;0,0;0,0;0,0;0,0;0,0;0,0;0,0;0,0;0,0;0,0;0,0;0,0;0,0;0,0;0,0;0,0" o:connectangles="0,0,0,0,0,0,0,0,0,0,0,0,0,0,0,0,0,0,0" textboxrect="0,0,110,150"/>
                <v:textbox>
                  <w:txbxContent>
                    <w:p w14:paraId="3A849099" w14:textId="77777777" w:rsidR="00E35D83" w:rsidRDefault="00E35D83" w:rsidP="0020033F"/>
                  </w:txbxContent>
                </v:textbox>
              </v:shape>
              <v:shape id="Freeform 99" o:spid="_x0000_s1124" style="position:absolute;left:931;top:327;width:23;height:28;visibility:visible;mso-wrap-style:square;v-text-anchor:top" coordsize="117,1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" adj="-11796480,,5400" path="m117,82v,24,-2,40,-7,49c103,145,89,151,67,151,35,151,19,138,19,111r,-96l7,15c4,15,2,14,2,13,1,13,,11,,8,,3,2,,5,l94,v8,,13,3,16,8c112,11,113,17,115,27v1,13,2,31,2,55xm101,85r,-8c101,41,99,21,95,17,93,16,89,15,82,15r-46,l36,109v,11,3,18,9,22c49,135,58,136,69,136v14,,23,-5,28,-16c100,113,101,101,101,8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" o:connectangles="0,0,0,0,0,0,0,0,0,0,0,0,0,0,0,0,0,0,0,0,0,0,0" textboxrect="0,0,117,151"/>
                <o:lock v:ext="edit" verticies="t"/>
                <v:textbox>
                  <w:txbxContent>
                    <w:p w14:paraId="0747B932" w14:textId="77777777" w:rsidR="00E35D83" w:rsidRDefault="00E35D83" w:rsidP="0020033F"/>
                  </w:txbxContent>
                </v:textbox>
              </v:shape>
              <v:shape id="Freeform 100" o:spid="_x0000_s1125" style="position:absolute;left:915;top:326;width:10;height:29;visibility:visible;mso-wrap-style:square;v-text-anchor:top" coordsize="53,1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" adj="-11796480,,5400" path="m53,16r,121c53,142,52,145,50,147v-1,2,-5,4,-10,4l4,151c1,151,,149,,145r,-4c,139,,137,1,137v1,-1,2,-1,5,-1l29,136v3,,5,,6,-1c36,134,36,133,36,130l36,22v,-2,,-4,,-5c35,16,33,16,31,16r-18,c10,16,8,14,8,11l8,5c8,3,10,1,16,1,19,,24,,31,v8,1,12,1,11,1c47,1,50,3,51,6v1,1,2,5,2,1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" o:connectangles="0,0,0,0,0,0,0,0,0,0,0,0,0,0,0,0,0,0,0,0,0,0,0" textboxrect="0,0,53,151"/>
                <v:textbox>
                  <w:txbxContent>
                    <w:p w14:paraId="211CA4F8" w14:textId="77777777" w:rsidR="00E35D83" w:rsidRDefault="00E35D83" w:rsidP="0020033F"/>
                  </w:txbxContent>
                </v:textbox>
              </v:shape>
              <v:shape id="Freeform 101" o:spid="_x0000_s1126" style="position:absolute;left:893;top:327;width:20;height:28;visibility:visible;mso-wrap-style:square;v-text-anchor:top" coordsize="103,1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" adj="-11796480,,5400" path="m103,7v,3,,5,-1,6c101,14,99,15,96,15r-15,l81,140v,4,,6,-1,7c79,149,76,150,73,150v-4,,-6,-1,-7,-3c65,146,65,144,65,140l65,15,6,15c4,15,2,14,1,13,1,12,,10,,7,,4,1,2,2,1,3,,10,,24,l96,v3,,5,1,6,2c103,3,103,4,103,7xe" fillcolor="black" stroked="f" strokeweight="0">
                <v:stroke joinstyle="round"/>
                <v:formulas/>
                <v:path arrowok="t" o:connecttype="custom" o:connectlocs="0,0;0,0;0,0;0,0;0,0;0,0;0,0;0,0;0,0;0,0;0,0;0,0;0,0;0,0;0,0;0,0;0,0;0,0" o:connectangles="0,0,0,0,0,0,0,0,0,0,0,0,0,0,0,0,0,0" textboxrect="0,0,103,150"/>
                <v:textbox>
                  <w:txbxContent>
                    <w:p w14:paraId="67AC7106" w14:textId="77777777" w:rsidR="00E35D83" w:rsidRDefault="00E35D83" w:rsidP="0020033F"/>
                  </w:txbxContent>
                </v:textbox>
              </v:shape>
              <v:shape id="Freeform 102" o:spid="_x0000_s1127" style="position:absolute;left:869;top:326;width:19;height:29;visibility:visible;mso-wrap-style:square;v-text-anchor:top" coordsize="101,1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" adj="-11796480,,5400" path="m101,137v,5,,8,,10c100,149,97,151,93,151v-6,,-8,-3,-8,-7l85,31v,-5,-1,-9,-3,-12c80,17,76,16,71,16l7,16c4,16,2,15,2,14,1,13,,12,,9,,5,2,3,5,1,8,,12,,16,v9,1,13,1,12,1l79,1v15,,22,7,22,22l101,137xe" fillcolor="black" stroked="f" strokeweight="0">
                <v:stroke joinstyle="round"/>
                <v:formulas/>
                <v:path arrowok="t" o:connecttype="custom" o:connectlocs="0,0;0,0;0,0;0,0;0,0;0,0;0,0;0,0;0,0;0,0;0,0;0,0;0,0;0,0;0,0;0,0" o:connectangles="0,0,0,0,0,0,0,0,0,0,0,0,0,0,0,0" textboxrect="0,0,101,151"/>
                <v:textbox>
                  <w:txbxContent>
                    <w:p w14:paraId="7F919CA6" w14:textId="77777777" w:rsidR="00E35D83" w:rsidRDefault="00E35D83" w:rsidP="0020033F"/>
                  </w:txbxContent>
                </v:textbox>
              </v:shape>
              <v:shape id="Freeform 103" o:spid="_x0000_s1128" style="position:absolute;left:828;top:327;width:22;height:28;visibility:visible;mso-wrap-style:square;v-text-anchor:top" coordsize="116,1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" adj="-11796480,,5400" path="m116,82v,24,-2,40,-7,49c102,145,88,151,67,151,35,151,19,138,19,111r,-96l6,15c3,15,2,14,1,13,,13,,11,,8,,3,1,,4,l93,v8,,14,3,17,8c111,11,113,17,114,27v2,13,2,31,2,55xm101,85r,-8c101,41,99,21,95,17,92,16,88,15,81,15r-46,l35,109v,11,3,18,9,22c49,135,57,136,68,136v14,,24,-5,28,-16c99,113,101,101,101,8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" o:connectangles="0,0,0,0,0,0,0,0,0,0,0,0,0,0,0,0,0,0,0,0,0,0,0" textboxrect="0,0,116,151"/>
                <o:lock v:ext="edit" verticies="t"/>
                <v:textbox>
                  <w:txbxContent>
                    <w:p w14:paraId="21B9AA65" w14:textId="77777777" w:rsidR="00E35D83" w:rsidRDefault="00E35D83" w:rsidP="0020033F"/>
                  </w:txbxContent>
                </v:textbox>
              </v:shape>
              <v:shape id="Freeform 104" o:spid="_x0000_s1129" style="position:absolute;left:814;top:327;width:9;height:11;visibility:visible;mso-wrap-style:square;v-text-anchor:top" coordsize="48,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" adj="-11796480,,5400" path="m48,54v,5,-2,7,-7,7c37,61,34,60,33,56,32,55,32,51,32,46r,-28c32,16,31,15,28,15l7,15c2,15,,12,,7,,3,1,1,4,v,,11,,32,c44,,48,4,48,13r,41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48,61"/>
                <v:textbox>
                  <w:txbxContent>
                    <w:p w14:paraId="7DE5659F" w14:textId="77777777" w:rsidR="00E35D83" w:rsidRDefault="00E35D83" w:rsidP="0020033F"/>
                  </w:txbxContent>
                </v:textbox>
              </v:shape>
              <v:shape id="Freeform 105" o:spid="_x0000_s1130" style="position:absolute;left:793;top:322;width:18;height:33;visibility:visible;mso-wrap-style:square;v-text-anchor:top" coordsize="93,17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" adj="-11796480,,5400" path="m93,68v,15,-4,28,-10,38c79,112,70,121,55,135,44,145,39,152,39,157v,3,3,4,8,4l54,161v5,,7,2,7,6l61,170v,3,-1,4,-2,5c58,175,55,176,52,176r-21,c28,176,26,175,25,175v-1,-1,-2,-3,-2,-5l23,158v,-7,4,-15,11,-24c38,130,44,124,54,115,65,105,73,95,75,85v2,-5,2,-11,2,-17c77,59,77,53,76,51,75,44,71,41,64,41l8,41c6,41,4,40,3,40,1,40,,38,,36l,6c,3,1,1,3,1,3,1,5,,9,v5,,7,2,7,6l16,21v,4,4,5,11,5l69,26v7,,11,1,14,2c86,30,89,34,90,40v2,6,3,15,3,2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93,176"/>
                <v:textbox>
                  <w:txbxContent>
                    <w:p w14:paraId="7B2DB088" w14:textId="77777777" w:rsidR="00E35D83" w:rsidRDefault="00E35D83" w:rsidP="0020033F"/>
                  </w:txbxContent>
                </v:textbox>
              </v:shape>
              <v:shape id="Freeform 106" o:spid="_x0000_s1131" style="position:absolute;left:766;top:326;width:25;height:29;visibility:visible;mso-wrap-style:square;v-text-anchor:top" coordsize="127,1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" adj="-11796480,,5400" path="m127,146v,2,,4,-1,5c125,151,123,152,120,152l7,152v-2,,-4,-1,-5,-1c1,150,,149,,147r,-5c,139,2,137,5,137r85,l90,39c90,30,88,24,84,21,80,18,73,17,64,17r-50,c11,17,9,16,8,16,7,15,6,14,6,11l6,8c6,4,10,2,19,1,26,,34,,46,1,60,2,66,2,64,2v15,,26,2,31,7c102,14,106,23,106,37r,100l121,137v2,,4,,5,c127,138,127,139,127,142r,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127,152"/>
                <v:textbox>
                  <w:txbxContent>
                    <w:p w14:paraId="2A3D9915" w14:textId="77777777" w:rsidR="00E35D83" w:rsidRDefault="00E35D83" w:rsidP="0020033F"/>
                  </w:txbxContent>
                </v:textbox>
              </v:shape>
              <v:shape id="Freeform 107" o:spid="_x0000_s1132" style="position:absolute;left:742;top:326;width:19;height:29;visibility:visible;mso-wrap-style:square;v-text-anchor:top" coordsize="100,1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" adj="-11796480,,5400" path="m100,137v,5,,8,,10c99,149,96,151,92,151v-5,,-8,-3,-8,-7l84,31v,-5,-1,-9,-3,-12c79,17,75,16,70,16l6,16c3,16,2,15,1,14,,13,,12,,9,,5,1,3,5,1,7,,11,,16,v8,1,12,1,11,1l78,1v15,,22,7,22,22l100,137xe" fillcolor="black" stroked="f" strokeweight="0">
                <v:stroke joinstyle="round"/>
                <v:formulas/>
                <v:path arrowok="t" o:connecttype="custom" o:connectlocs="0,0;0,0;0,0;0,0;0,0;0,0;0,0;0,0;0,0;0,0;0,0;0,0;0,0;0,0;0,0;0,0" o:connectangles="0,0,0,0,0,0,0,0,0,0,0,0,0,0,0,0" textboxrect="0,0,100,151"/>
                <v:textbox>
                  <w:txbxContent>
                    <w:p w14:paraId="17745B4D" w14:textId="77777777" w:rsidR="00E35D83" w:rsidRDefault="00E35D83" w:rsidP="0020033F"/>
                  </w:txbxContent>
                </v:textbox>
              </v:shape>
              <v:shape id="Freeform 108" o:spid="_x0000_s1133" style="position:absolute;left:715;top:326;width:23;height:29;visibility:visible;mso-wrap-style:square;v-text-anchor:top" coordsize="116,1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" adj="-11796480,,5400" path="m116,137v,9,-3,14,-9,14l68,151v-5,,-8,-2,-8,-6l60,142v,-4,3,-6,8,-6l92,136v3,,5,-1,6,-2c99,133,100,131,100,128r,-84c100,24,92,14,77,14,66,14,56,21,47,34,39,46,35,57,35,68r,74c35,145,35,147,35,148v-1,2,-2,3,-5,3l24,151v-2,,-4,-1,-4,-3c19,148,19,146,19,142l19,23v,-5,-2,-7,-7,-7l4,16c1,16,,14,,11l,7c,3,1,1,5,1r23,c33,1,36,4,36,11r,19c47,10,61,,78,v12,,21,4,28,12c112,19,116,29,116,41r,96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" o:connectangles="0,0,0,0,0,0,0,0,0,0,0,0,0,0,0,0,0,0,0,0,0,0,0,0,0,0,0,0,0,0,0,0" textboxrect="0,0,116,151"/>
                <v:textbox>
                  <w:txbxContent>
                    <w:p w14:paraId="41F2100C" w14:textId="77777777" w:rsidR="00E35D83" w:rsidRDefault="00E35D83" w:rsidP="0020033F"/>
                  </w:txbxContent>
                </v:textbox>
              </v:shape>
              <v:shape id="Freeform 109" o:spid="_x0000_s1134" style="position:absolute;left:701;top:327;width:11;height:35;visibility:visible;mso-wrap-style:square;v-text-anchor:top" coordsize="59,1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" adj="-11796480,,5400" path="m59,180v,2,-2,3,-5,3l37,183v-5,,-9,-1,-10,-2c26,180,25,176,25,170l25,23v,-4,,-6,-1,-7c23,15,21,15,17,15l6,15c2,15,,14,,11l,5c,3,,2,1,1,2,,3,,5,l31,v4,,7,1,9,2c41,4,42,7,42,11r,150c42,164,42,166,43,167v1,1,3,1,6,1l54,168v3,,5,1,5,3l59,18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" o:connectangles="0,0,0,0,0,0,0,0,0,0,0,0,0,0,0,0,0,0,0,0,0,0" textboxrect="0,0,59,183"/>
                <v:textbox>
                  <w:txbxContent>
                    <w:p w14:paraId="05D89782" w14:textId="77777777" w:rsidR="00E35D83" w:rsidRDefault="00E35D83" w:rsidP="0020033F"/>
                  </w:txbxContent>
                </v:textbox>
              </v:shape>
              <v:shape id="Freeform 110" o:spid="_x0000_s1135" style="position:absolute;left:1111;top:372;width:15;height:21;visibility:visible;mso-wrap-style:square;v-text-anchor:top" coordsize="77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" adj="-11796480,,5400" path="m77,103v,3,-2,5,-4,5l68,108v-1,,-2,-1,-3,-1c65,106,65,105,65,103r,-85c65,15,64,13,63,12v-1,,-3,-1,-6,-1l2,11c1,11,,10,,8l,4c,2,1,1,5,1,7,,11,,15,v6,1,8,1,7,1l63,1v5,,8,,10,2c75,5,77,8,77,13r,90xm14,102v,2,,4,-1,5c12,107,11,108,8,108v-2,,-4,-1,-5,-1c3,106,2,105,2,103l2,41v,-2,1,-3,2,-3c5,37,6,37,8,37v3,,4,,5,1c14,38,14,39,14,42r,6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77,108"/>
                <o:lock v:ext="edit" verticies="t"/>
                <v:textbox>
                  <w:txbxContent>
                    <w:p w14:paraId="6607BB1C" w14:textId="77777777" w:rsidR="00E35D83" w:rsidRDefault="00E35D83" w:rsidP="0020033F"/>
                  </w:txbxContent>
                </v:textbox>
              </v:shape>
              <v:shape id="Freeform 111" o:spid="_x0000_s1136" style="position:absolute;left:1091;top:372;width:15;height:21;visibility:visible;mso-wrap-style:square;v-text-anchor:top" coordsize="77,11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" adj="-11796480,,5400" path="m77,35v,12,-9,22,-27,28l73,101v2,3,2,4,2,5c75,108,75,109,74,110v-1,1,-3,1,-4,1c68,111,67,110,66,108l26,43c17,48,12,55,12,65r,31c12,98,13,99,15,99r9,c27,99,28,100,28,102r,4c28,108,26,110,24,110r-18,c2,110,,108,,106l,66c,52,7,42,21,35l5,9c4,7,3,6,3,4,3,3,4,2,5,1,6,,7,,8,v2,,4,1,5,4l45,56v7,-3,12,-6,15,-9c63,43,65,38,65,32r,-14c65,16,65,14,64,14,63,13,62,13,60,13r-8,c50,13,49,12,49,11r,-6c49,4,50,3,51,3r21,c73,3,74,3,75,4v1,1,2,2,2,4l77,35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" o:connectangles="0,0,0,0,0,0,0,0,0,0,0,0,0,0,0,0,0,0,0,0,0,0,0,0,0,0,0,0,0,0,0,0,0,0,0,0,0,0" textboxrect="0,0,77,111"/>
                <v:textbox>
                  <w:txbxContent>
                    <w:p w14:paraId="5185CCF7" w14:textId="77777777" w:rsidR="00E35D83" w:rsidRDefault="00E35D83" w:rsidP="0020033F"/>
                  </w:txbxContent>
                </v:textbox>
              </v:shape>
              <v:shape id="Freeform 112" o:spid="_x0000_s1137" style="position:absolute;left:1080;top:372;width:6;height:21;visibility:visible;mso-wrap-style:square;v-text-anchor:top" coordsize="30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" adj="-11796480,,5400" path="m30,101v,3,,5,-1,5c28,107,27,108,24,108v-2,,-4,-1,-4,-1c19,107,18,105,18,103r,-87c18,14,18,12,17,12,16,11,15,11,12,11r-7,c2,11,,10,,7l,4c,2,2,1,6,v2,,6,,11,c23,1,26,1,25,1v2,,3,,4,1c30,2,30,4,30,6r,95xe" fillcolor="black" stroked="f" strokeweight="0">
                <v:stroke joinstyle="round"/>
                <v:formulas/>
                <v:path arrowok="t" o:connecttype="custom" o:connectlocs="0,0;0,0;0,0;0,0;0,0;0,0;0,0;0,0;0,0;0,0;0,0;0,0;0,0;0,0;0,0;0,0;0,0" o:connectangles="0,0,0,0,0,0,0,0,0,0,0,0,0,0,0,0,0" textboxrect="0,0,30,108"/>
                <v:textbox>
                  <w:txbxContent>
                    <w:p w14:paraId="5F58777D" w14:textId="77777777" w:rsidR="00E35D83" w:rsidRDefault="00E35D83" w:rsidP="0020033F"/>
                  </w:txbxContent>
                </v:textbox>
              </v:shape>
              <v:shape id="Freeform 113" o:spid="_x0000_s1138" style="position:absolute;left:1069;top:372;width:7;height:21;visibility:visible;mso-wrap-style:square;v-text-anchor:top" coordsize="38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" adj="-11796480,,5400" path="m38,12l37,98v,3,,6,-1,7c35,107,32,108,29,108r-26,c1,108,,106,,104r,-3c,99,,98,1,98v,-1,1,-1,3,-1l21,97v2,,3,,4,-1c25,96,26,95,26,93r,-77c26,14,26,13,25,12v,,-2,-1,-3,-1l9,11c7,11,5,10,5,8l5,4c5,2,7,1,11,v3,,6,,11,c28,1,31,1,30,1v3,,5,1,7,3c37,5,38,8,38,12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" o:connectangles="0,0,0,0,0,0,0,0,0,0,0,0,0,0,0,0,0,0,0,0,0,0,0" textboxrect="0,0,38,108"/>
                <v:textbox>
                  <w:txbxContent>
                    <w:p w14:paraId="1B87F2B7" w14:textId="77777777" w:rsidR="00E35D83" w:rsidRDefault="00E35D83" w:rsidP="0020033F"/>
                  </w:txbxContent>
                </v:textbox>
              </v:shape>
              <v:shape id="Freeform 114" o:spid="_x0000_s1139" style="position:absolute;left:1060;top:372;width:7;height:8;visibility:visible;mso-wrap-style:square;v-text-anchor:top" coordsize="34,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" adj="-11796480,,5400" path="m34,38v,4,-1,5,-5,5c26,43,24,42,23,40v,-1,,-4,,-8l23,13v,-2,-1,-3,-3,-3l5,10c2,10,,8,,5,,2,1,,2,v1,,9,,23,c31,,34,3,34,9r,2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34,43"/>
                <v:textbox>
                  <w:txbxContent>
                    <w:p w14:paraId="7B8E5694" w14:textId="77777777" w:rsidR="00E35D83" w:rsidRDefault="00E35D83" w:rsidP="0020033F"/>
                  </w:txbxContent>
                </v:textbox>
              </v:shape>
              <v:shape id="Freeform 115" o:spid="_x0000_s1140" style="position:absolute;left:1041;top:372;width:18;height:21;visibility:visible;mso-wrap-style:square;v-text-anchor:top" coordsize="91,1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" adj="-11796480,,5400" path="m91,104v,2,-1,3,-1,4c89,108,88,109,85,109r-80,c3,109,2,108,1,108,,108,,107,,105r,-3c,99,1,98,3,98r61,l64,28c64,22,62,17,59,15,57,13,52,12,45,12r-35,c7,12,6,12,5,12,4,11,4,10,4,8l4,6c4,3,7,2,13,1,18,,24,,32,1v10,,15,1,14,1c56,2,64,3,68,6v5,4,7,11,7,21l75,98r11,c88,98,89,98,89,98v1,1,2,2,2,4l91,10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91,109"/>
                <v:textbox>
                  <w:txbxContent>
                    <w:p w14:paraId="73344BD6" w14:textId="77777777" w:rsidR="00E35D83" w:rsidRDefault="00E35D83" w:rsidP="0020033F"/>
                  </w:txbxContent>
                </v:textbox>
              </v:shape>
              <v:shape id="Freeform 116" o:spid="_x0000_s1141" style="position:absolute;left:1024;top:372;width:14;height:21;visibility:visible;mso-wrap-style:square;v-text-anchor:top" coordsize="72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" adj="-11796480,,5400" path="m72,98v,4,,6,,7c71,107,69,108,66,108v-3,,-5,-2,-5,-5l61,22v,-4,-1,-7,-2,-8c57,12,55,11,51,11l5,11v-2,,-3,,-4,-1c1,10,,8,,6,,4,2,2,4,1,6,,8,,12,v6,1,9,1,8,1l57,1v10,,15,5,15,16l72,98xe" fillcolor="black" stroked="f" strokeweight="0">
                <v:stroke joinstyle="round"/>
                <v:formulas/>
                <v:path arrowok="t" o:connecttype="custom" o:connectlocs="0,0;0,0;0,0;0,0;0,0;0,0;0,0;0,0;0,0;0,0;0,0;0,0;0,0;0,0;0,0;0,0" o:connectangles="0,0,0,0,0,0,0,0,0,0,0,0,0,0,0,0" textboxrect="0,0,72,108"/>
                <v:textbox>
                  <w:txbxContent>
                    <w:p w14:paraId="2DD7D902" w14:textId="77777777" w:rsidR="00E35D83" w:rsidRDefault="00E35D83" w:rsidP="0020033F"/>
                  </w:txbxContent>
                </v:textbox>
              </v:shape>
              <v:shape id="Freeform 117" o:spid="_x0000_s1142" style="position:absolute;left:1005;top:372;width:15;height:21;visibility:visible;mso-wrap-style:square;v-text-anchor:top" coordsize="83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" adj="-11796480,,5400" path="m83,58v,17,-2,29,-5,35c73,103,63,108,48,108,25,108,13,98,13,79r,-69l4,10c2,10,1,10,,9,,9,,7,,5,,2,1,,3,l67,v5,,9,2,11,5c79,8,80,12,81,19v2,9,2,22,2,39xm72,60r,-5c72,29,70,15,68,12,66,11,63,10,58,10r-33,l25,78v,7,2,12,6,15c35,96,41,97,49,97v10,,16,-4,20,-12c71,80,72,72,72,6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" o:connectangles="0,0,0,0,0,0,0,0,0,0,0,0,0,0,0,0,0,0,0,0,0,0,0" textboxrect="0,0,83,108"/>
                <o:lock v:ext="edit" verticies="t"/>
                <v:textbox>
                  <w:txbxContent>
                    <w:p w14:paraId="1F8A05E6" w14:textId="77777777" w:rsidR="00E35D83" w:rsidRDefault="00E35D83" w:rsidP="0020033F"/>
                  </w:txbxContent>
                </v:textbox>
              </v:shape>
              <v:shape id="Freeform 118" o:spid="_x0000_s1143" style="position:absolute;left:995;top:372;width:7;height:8;visibility:visible;mso-wrap-style:square;v-text-anchor:top" coordsize="35,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" adj="-11796480,,5400" path="m35,38v,4,-2,5,-5,5c26,43,24,42,24,40,23,39,23,36,23,32r,-19c23,11,22,10,20,10l5,10c2,10,,8,,5,,2,1,,3,v,,8,,23,c32,,35,3,35,9r,2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35,43"/>
                <v:textbox>
                  <w:txbxContent>
                    <w:p w14:paraId="61875AB8" w14:textId="77777777" w:rsidR="00E35D83" w:rsidRDefault="00E35D83" w:rsidP="0020033F"/>
                  </w:txbxContent>
                </v:textbox>
              </v:shape>
              <v:shape id="Freeform 119" o:spid="_x0000_s1144" style="position:absolute;left:975;top:372;width:16;height:21;visibility:visible;mso-wrap-style:square;v-text-anchor:top" coordsize="84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" adj="-11796480,,5400" path="m84,79v,11,-3,19,-8,23c72,106,64,108,51,108v-13,,-22,-2,-26,-4c18,101,15,93,15,82r,-66c15,14,15,13,14,12v,-1,-2,-1,-4,-1l5,11c1,11,,10,,7l,4c,3,,2,1,1v1,,2,,4,l19,1v5,,8,2,8,8l27,81v,8,2,13,5,14c35,97,40,97,50,97v8,,13,,16,-2c70,93,72,89,72,82r,-60c72,14,69,10,62,10v-7,,-10,4,-10,12l52,29v,2,-1,4,-1,4c50,34,48,34,46,34v-3,,-4,,-5,-1c41,32,40,30,40,27v,-9,2,-16,4,-20c47,2,53,,62,v8,,14,1,17,5c82,8,84,13,84,21r,5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84,108"/>
                <v:textbox>
                  <w:txbxContent>
                    <w:p w14:paraId="24615A07" w14:textId="77777777" w:rsidR="00E35D83" w:rsidRDefault="00E35D83" w:rsidP="0020033F"/>
                  </w:txbxContent>
                </v:textbox>
              </v:shape>
              <v:shape id="Freeform 120" o:spid="_x0000_s1145" style="position:absolute;left:956;top:372;width:15;height:21;visibility:visible;mso-wrap-style:square;v-text-anchor:top" coordsize="76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" adj="-11796480,,5400" path="m76,103v,3,-1,5,-3,5l68,108v-1,,-2,-1,-3,-1c65,106,65,105,65,103r,-85c65,15,64,13,63,12v-1,,-3,-1,-6,-1l2,11c1,11,,10,,8l,4c,2,1,1,5,1,7,,10,,15,v6,1,8,1,7,1l63,1v5,,8,,10,2c75,5,76,8,76,13r,90xm14,102v,2,,4,-1,5c12,107,11,108,8,108v-2,,-4,-1,-5,-1c3,106,2,105,2,103l2,41v,-2,1,-3,2,-3c5,37,6,37,8,37v2,,4,,5,1c13,38,14,39,14,42r,6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76,108"/>
                <o:lock v:ext="edit" verticies="t"/>
                <v:textbox>
                  <w:txbxContent>
                    <w:p w14:paraId="101D539A" w14:textId="77777777" w:rsidR="00E35D83" w:rsidRDefault="00E35D83" w:rsidP="0020033F"/>
                  </w:txbxContent>
                </v:textbox>
              </v:shape>
              <v:shape id="Freeform 121" o:spid="_x0000_s1146" style="position:absolute;left:925;top:372;width:15;height:21;visibility:visible;mso-wrap-style:square;v-text-anchor:top" coordsize="77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" adj="-11796480,,5400" path="m77,103v,3,-2,5,-4,5l68,108v-1,,-2,-1,-3,-1c65,106,65,105,65,103r,-85c65,15,64,13,63,12v-1,,-3,-1,-6,-1l2,11c1,11,,10,,8l,4c,2,1,1,5,1,7,,11,,15,v6,1,8,1,7,1l63,1v5,,8,,10,2c75,5,77,8,77,13r,90xm14,102v,2,,4,-1,5c12,107,11,108,8,108v-2,,-4,-1,-5,-1c3,106,2,105,2,103l2,41v,-2,1,-3,2,-3c5,37,6,37,8,37v3,,4,,5,1c14,38,14,39,14,42r,6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" o:connectangles="0,0,0,0,0,0,0,0,0,0,0,0,0,0,0,0,0,0,0,0,0,0,0,0,0,0,0,0,0" textboxrect="0,0,77,108"/>
                <o:lock v:ext="edit" verticies="t"/>
                <v:textbox>
                  <w:txbxContent>
                    <w:p w14:paraId="03747A12" w14:textId="77777777" w:rsidR="00E35D83" w:rsidRDefault="00E35D83" w:rsidP="0020033F"/>
                  </w:txbxContent>
                </v:textbox>
              </v:shape>
              <v:shape id="Freeform 122" o:spid="_x0000_s1147" style="position:absolute;left:905;top:372;width:14;height:21;visibility:visible;mso-wrap-style:square;v-text-anchor:top" coordsize="76,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" adj="-11796480,,5400" path="m76,33v,29,-4,48,-13,59c58,98,52,102,46,104v-5,2,-12,3,-21,3l2,107c1,107,,105,,103l,99c,97,1,96,3,96r14,l16,15v,-2,,-3,-1,-4c15,10,13,10,11,10r-7,c1,10,,9,,7l,3c,2,,1,1,,2,,3,,5,l21,v3,,5,,6,2c28,3,28,5,28,9r,87l35,96c55,96,65,78,65,41r,-19c65,17,64,14,64,13,63,11,60,10,56,10r-8,c46,10,46,9,46,6r,-3c46,1,47,,50,l62,v6,,10,2,12,7c76,10,76,16,76,23r,10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" o:connectangles="0,0,0,0,0,0,0,0,0,0,0,0,0,0,0,0,0,0,0,0,0,0,0,0,0,0,0,0,0,0,0,0,0,0" textboxrect="0,0,76,107"/>
                <v:textbox>
                  <w:txbxContent>
                    <w:p w14:paraId="738020EC" w14:textId="77777777" w:rsidR="00E35D83" w:rsidRDefault="00E35D83" w:rsidP="0020033F"/>
                  </w:txbxContent>
                </v:textbox>
              </v:shape>
              <v:shape id="Freeform 123" o:spid="_x0000_s1148" style="position:absolute;left:885;top:372;width:18;height:21;visibility:visible;mso-wrap-style:square;v-text-anchor:top" coordsize="91,1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" adj="-11796480,,5400" path="m91,104v,2,,3,-1,4c89,108,88,109,86,109r-81,c3,109,2,108,1,108v,,-1,-1,-1,-3l,102c,99,1,98,4,98r60,l64,28c64,22,63,17,60,15,57,13,52,12,46,12r-36,c8,12,6,12,6,12,5,11,4,10,4,8l4,6c4,3,7,2,14,1,18,,25,,33,1v10,,14,1,13,1c57,2,64,3,68,6v5,4,7,11,7,21l75,98r11,c88,98,89,98,90,98v1,1,1,2,1,4l91,10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91,109"/>
                <v:textbox>
                  <w:txbxContent>
                    <w:p w14:paraId="51B84746" w14:textId="77777777" w:rsidR="00E35D83" w:rsidRDefault="00E35D83" w:rsidP="0020033F"/>
                  </w:txbxContent>
                </v:textbox>
              </v:shape>
              <v:shape id="Freeform 124" o:spid="_x0000_s1149" style="position:absolute;left:868;top:372;width:14;height:21;visibility:visible;mso-wrap-style:square;v-text-anchor:top" coordsize="72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" adj="-11796480,,5400" path="m72,98v,4,,6,-1,7c71,107,69,108,66,108v-4,,-6,-2,-6,-5l60,22v,-4,-1,-7,-2,-8c56,12,54,11,50,11l4,11v-2,,-3,,-3,-1c,10,,8,,6,,4,1,2,3,1,5,,8,,11,v6,1,9,1,8,1l56,1v10,,16,5,16,16l72,98xe" fillcolor="black" stroked="f" strokeweight="0">
                <v:stroke joinstyle="round"/>
                <v:formulas/>
                <v:path arrowok="t" o:connecttype="custom" o:connectlocs="0,0;0,0;0,0;0,0;0,0;0,0;0,0;0,0;0,0;0,0;0,0;0,0;0,0;0,0;0,0;0,0" o:connectangles="0,0,0,0,0,0,0,0,0,0,0,0,0,0,0,0" textboxrect="0,0,72,108"/>
                <v:textbox>
                  <w:txbxContent>
                    <w:p w14:paraId="1B1785E7" w14:textId="77777777" w:rsidR="00E35D83" w:rsidRDefault="00E35D83" w:rsidP="0020033F"/>
                  </w:txbxContent>
                </v:textbox>
              </v:shape>
              <v:shape id="Freeform 125" o:spid="_x0000_s1150" style="position:absolute;left:859;top:372;width:7;height:8;visibility:visible;mso-wrap-style:square;v-text-anchor:top" coordsize="35,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" adj="-11796480,,5400" path="m35,38v,4,-2,5,-6,5c26,43,24,42,24,40,23,39,23,36,23,32r,-19c23,11,22,10,20,10l5,10c2,10,,8,,5,,2,1,,3,v,,8,,22,c32,,35,3,35,9r,2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35,43"/>
                <v:textbox>
                  <w:txbxContent>
                    <w:p w14:paraId="5F2BAC2A" w14:textId="77777777" w:rsidR="00E35D83" w:rsidRDefault="00E35D83" w:rsidP="0020033F"/>
                  </w:txbxContent>
                </v:textbox>
              </v:shape>
              <v:shape id="Freeform 126" o:spid="_x0000_s1151" style="position:absolute;left:837;top:372;width:18;height:21;visibility:visible;mso-wrap-style:square;v-text-anchor:top" coordsize="91,1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" adj="-11796480,,5400" path="m91,99v,3,,6,,7c90,108,88,109,86,109v-4,,-6,-2,-6,-5l80,20c80,13,77,10,71,10r-44,l27,96v,3,-1,6,-3,8c23,106,20,107,17,107r-12,c3,107,1,106,1,106,,105,,104,,102v,-2,,-4,,-4c1,97,2,96,5,96r8,c14,96,15,95,15,92r,-82l4,10c1,10,,8,,5,,2,1,,4,l71,c85,,91,7,91,21r,78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" o:connectangles="0,0,0,0,0,0,0,0,0,0,0,0,0,0,0,0,0,0,0,0,0,0,0,0" textboxrect="0,0,91,109"/>
                <v:textbox>
                  <w:txbxContent>
                    <w:p w14:paraId="14BA82E5" w14:textId="77777777" w:rsidR="00E35D83" w:rsidRDefault="00E35D83" w:rsidP="0020033F"/>
                  </w:txbxContent>
                </v:textbox>
              </v:shape>
              <v:shape id="Freeform 127" o:spid="_x0000_s1152" style="position:absolute;left:807;top:372;width:18;height:21;visibility:visible;mso-wrap-style:square;v-text-anchor:top" coordsize="91,10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" adj="-11796480,,5400" path="m91,104v,2,-1,3,-1,4c89,108,88,109,86,109r-81,c3,109,2,108,1,108v,,-1,-1,-1,-3l,102c,99,1,98,4,98r60,l64,28c64,22,62,17,60,15,57,13,52,12,46,12r-36,c8,12,6,12,6,12,5,11,4,10,4,8l4,6c4,3,7,2,14,1,18,,24,,33,1v10,,14,1,13,1c57,2,64,3,68,6v5,4,7,11,7,21l75,98r11,c88,98,89,98,90,98v,1,1,2,1,4l91,104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91,109"/>
                <v:textbox>
                  <w:txbxContent>
                    <w:p w14:paraId="6C093A1E" w14:textId="77777777" w:rsidR="00E35D83" w:rsidRDefault="00E35D83" w:rsidP="0020033F"/>
                  </w:txbxContent>
                </v:textbox>
              </v:shape>
              <v:shape id="Freeform 128" o:spid="_x0000_s1153" style="position:absolute;left:798;top:372;width:7;height:8;visibility:visible;mso-wrap-style:square;v-text-anchor:top" coordsize="34,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" adj="-11796480,,5400" path="m34,38v,4,-2,5,-5,5c26,43,24,42,23,40v,-1,,-4,,-8l23,13v,-2,-1,-3,-3,-3l5,10c1,10,,8,,5,,2,,,2,v1,,8,,23,c31,,34,3,34,9r,2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34,43"/>
                <v:textbox>
                  <w:txbxContent>
                    <w:p w14:paraId="71E3695D" w14:textId="77777777" w:rsidR="00E35D83" w:rsidRDefault="00E35D83" w:rsidP="0020033F"/>
                  </w:txbxContent>
                </v:textbox>
              </v:shape>
              <v:shape id="Freeform 129" o:spid="_x0000_s1154" style="position:absolute;left:781;top:372;width:14;height:21;visibility:visible;mso-wrap-style:square;v-text-anchor:top" coordsize="72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" adj="-11796480,,5400" path="m72,98v,4,,6,-1,7c71,107,69,108,66,108v-4,,-6,-2,-6,-5l60,22v,-4,-1,-7,-2,-8c57,12,54,11,50,11l4,11v-2,,-3,,-3,-1c,10,,8,,6,,4,1,2,3,1,5,,8,,11,v6,1,9,1,8,1l56,1v11,,16,5,16,16l72,98xe" fillcolor="black" stroked="f" strokeweight="0">
                <v:stroke joinstyle="round"/>
                <v:formulas/>
                <v:path arrowok="t" o:connecttype="custom" o:connectlocs="0,0;0,0;0,0;0,0;0,0;0,0;0,0;0,0;0,0;0,0;0,0;0,0;0,0;0,0;0,0;0,0" o:connectangles="0,0,0,0,0,0,0,0,0,0,0,0,0,0,0,0" textboxrect="0,0,72,108"/>
                <v:textbox>
                  <w:txbxContent>
                    <w:p w14:paraId="1777430A" w14:textId="77777777" w:rsidR="00E35D83" w:rsidRDefault="00E35D83" w:rsidP="0020033F"/>
                  </w:txbxContent>
                </v:textbox>
              </v:shape>
              <v:shape id="Freeform 130" o:spid="_x0000_s1155" style="position:absolute;left:771;top:372;width:6;height:21;visibility:visible;mso-wrap-style:square;v-text-anchor:top" coordsize="30,10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" adj="-11796480,,5400" path="m30,101v,3,,5,-1,5c29,107,27,108,25,108v-3,,-4,-1,-5,-1c19,107,19,105,19,103r,-87c19,14,18,12,17,12v,-1,-2,-1,-4,-1l5,11c2,11,,10,,7l,4c,2,2,1,6,v3,,7,,11,c24,1,27,1,26,1v2,,3,,4,1c30,2,30,4,30,6r,95xe" fillcolor="black" stroked="f" strokeweight="0">
                <v:stroke joinstyle="round"/>
                <v:formulas/>
                <v:path arrowok="t" o:connecttype="custom" o:connectlocs="0,0;0,0;0,0;0,0;0,0;0,0;0,0;0,0;0,0;0,0;0,0;0,0;0,0;0,0;0,0;0,0;0,0" o:connectangles="0,0,0,0,0,0,0,0,0,0,0,0,0,0,0,0,0" textboxrect="0,0,30,108"/>
                <v:textbox>
                  <w:txbxContent>
                    <w:p w14:paraId="04CB98F9" w14:textId="77777777" w:rsidR="00E35D83" w:rsidRDefault="00E35D83" w:rsidP="0020033F"/>
                  </w:txbxContent>
                </v:textbox>
              </v:shape>
              <v:shape id="Freeform 131" o:spid="_x0000_s1156" style="position:absolute;left:749;top:372;width:18;height:21;visibility:visible;mso-wrap-style:square;v-text-anchor:top" coordsize="94,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" adj="-11796480,,5400" path="m94,75v,13,-2,22,-7,26c82,105,73,107,60,107r-31,c10,107,,99,,84l,4c,2,,1,1,1,2,,3,,5,l20,v2,,3,,3,c24,1,24,2,24,4r,3c24,8,24,9,23,10v,,-2,,-3,l15,10v-1,,-2,,-3,1c12,11,12,12,12,14r,70c12,89,14,92,17,94v3,1,7,2,12,2l41,96,41,4v,-2,,-3,1,-4c42,,43,,45,r4,c52,,53,1,53,3r,93l62,96v9,,14,-1,16,-3c81,91,83,86,83,79r,-64c83,13,82,12,82,11v-1,,-2,-1,-4,-1l74,10c72,10,71,9,71,6r,-3c71,1,72,,75,l90,v1,,3,,3,1c94,1,94,2,94,4r,71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;0,0;0,0;0,0;0,0;0,0;0,0;0,0;0,0" o:connectangles="0,0,0,0,0,0,0,0,0,0,0,0,0,0,0,0,0,0,0,0,0,0,0,0,0,0,0,0,0,0,0,0,0,0,0,0,0,0,0,0,0" textboxrect="0,0,94,107"/>
                <v:textbox>
                  <w:txbxContent>
                    <w:p w14:paraId="62398481" w14:textId="77777777" w:rsidR="00E35D83" w:rsidRDefault="00E35D83" w:rsidP="0020033F"/>
                  </w:txbxContent>
                </v:textbox>
              </v:shape>
              <v:shape id="Freeform 132" o:spid="_x0000_s1157" style="position:absolute;left:732;top:369;width:12;height:24;visibility:visible;mso-wrap-style:square;v-text-anchor:top" coordsize="66,1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" adj="-11796480,,5400" path="m66,48v,12,-2,21,-7,28c57,80,50,87,39,97v-8,7,-11,12,-11,15c28,114,30,115,34,115r5,c42,115,44,116,44,119r,3c44,123,43,125,42,125v-1,,-3,1,-5,1l22,126v-2,,-3,-1,-4,-1c17,124,17,123,17,121r,-8c17,108,19,102,24,96v3,-3,8,-8,14,-14c47,75,52,68,54,61v1,-4,1,-8,1,-12c55,42,55,38,54,36,53,32,50,29,46,29l6,29v-2,,-4,,-4,c1,28,,27,,26l,4c,2,1,1,2,1,2,,4,,6,v4,,6,2,6,4l12,15v,3,2,4,7,4l49,19v5,,8,,10,1c62,22,63,24,65,29v1,4,1,10,1,19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;0,0;0,0;0,0;0,0;0,0;0,0;0,0" o:connectangles="0,0,0,0,0,0,0,0,0,0,0,0,0,0,0,0,0,0,0,0,0,0,0,0,0,0,0,0,0,0,0,0,0" textboxrect="0,0,66,126"/>
                <v:textbox>
                  <w:txbxContent>
                    <w:p w14:paraId="52C41176" w14:textId="77777777" w:rsidR="00E35D83" w:rsidRDefault="00E35D83" w:rsidP="0020033F"/>
                  </w:txbxContent>
                </v:textbox>
              </v:shape>
              <v:shape id="Freeform 133" o:spid="_x0000_s1158" style="position:absolute;left:723;top:372;width:6;height:8;visibility:visible;mso-wrap-style:square;v-text-anchor:top" coordsize="35,4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" adj="-11796480,,5400" path="m35,38v,4,-2,5,-5,5c27,43,25,42,24,40,23,39,23,36,23,32r,-19c23,11,22,10,20,10l6,10c2,10,,8,,5,,2,1,,3,v,,8,,23,c32,,35,3,35,9r,29xe" fillcolor="black" stroked="f" strokeweight="0">
                <v:stroke joinstyle="round"/>
                <v:formulas/>
                <v:path arrowok="t" o:connecttype="custom" o:connectlocs="0,0;0,0;0,0;0,0;0,0;0,0;0,0;0,0;0,0;0,0;0,0;0,0" o:connectangles="0,0,0,0,0,0,0,0,0,0,0,0" textboxrect="0,0,35,43"/>
                <v:textbox>
                  <w:txbxContent>
                    <w:p w14:paraId="69A88A04" w14:textId="77777777" w:rsidR="00E35D83" w:rsidRDefault="00E35D83" w:rsidP="0020033F"/>
                  </w:txbxContent>
                </v:textbox>
              </v:shape>
              <v:shape id="Freeform 134" o:spid="_x0000_s1159" style="position:absolute;left:702;top:372;width:17;height:21;visibility:visible;mso-wrap-style:square;v-text-anchor:top" coordsize="85,10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" adj="-11796480,,5400" path="m85,9r,83c85,97,85,100,84,102v-1,3,-4,5,-8,5l21,107v-3,,-5,-1,-5,-2c15,104,15,102,15,99r,-89l6,10c3,10,2,10,1,9,,9,,7,,5,,2,,1,1,,2,,8,,20,l76,v6,,9,3,9,9xm74,87r,-69c74,15,73,13,73,12,72,11,70,10,66,10r-39,l27,90v,2,,4,,4c28,96,29,96,32,96r34,c70,96,72,95,73,94v1,-1,1,-3,1,-7xe" fillcolor="black" stroked="f" strokeweight="0">
                <v:stroke joinstyle="round"/>
                <v:formulas/>
                <v:path arrowok="t" o:connecttype="custom" o:connectlocs="0,0;0,0;0,0;0,0;0,0;0,0;0,0;0,0;0,0;0,0;0,0;0,0;0,0;0,0;0,0;0,0;0,0;0,0;0,0;0,0;0,0;0,0;0,0;0,0;0,0;0,0" o:connectangles="0,0,0,0,0,0,0,0,0,0,0,0,0,0,0,0,0,0,0,0,0,0,0,0,0,0" textboxrect="0,0,85,107"/>
                <o:lock v:ext="edit" verticies="t"/>
                <v:textbox>
                  <w:txbxContent>
                    <w:p w14:paraId="4D0B8D51" w14:textId="77777777" w:rsidR="00E35D83" w:rsidRDefault="00E35D83" w:rsidP="0020033F"/>
                  </w:txbxContent>
                </v:textbox>
              </v:shape>
              <v:shape id="Freeform 135" o:spid="_x0000_s1160" style="position:absolute;left:30;top:81;width:45;height:83;visibility:visible;mso-wrap-style:square;v-text-anchor:top" coordsize="233,4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" adj="-11796480,,5400" path="m111,v,,-75,203,-79,225c,381,153,426,215,289v8,-23,18,-93,6,-102c205,185,200,247,174,244v-20,-3,1,-34,-14,-100c153,114,125,1,111,xe" stroked="f" strokeweight="0">
                <v:stroke joinstyle="round"/>
                <v:formulas/>
                <v:path arrowok="t" o:connecttype="custom" o:connectlocs="0,0;0,0;0,0;0,0;0,0;0,0;0,0" o:connectangles="0,0,0,0,0,0,0" textboxrect="0,0,233,426"/>
                <v:textbox>
                  <w:txbxContent>
                    <w:p w14:paraId="5EF82D7E" w14:textId="77777777" w:rsidR="00E35D83" w:rsidRDefault="00E35D83" w:rsidP="0020033F"/>
                  </w:txbxContent>
                </v:textbox>
              </v:shape>
              <v:shape id="Freeform 136" o:spid="_x0000_s1161" style="position:absolute;left:42;top:164;width:101;height:217;visibility:visible;mso-wrap-style:square;v-text-anchor:top" coordsize="529,112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" adj="-11796480,,5400" path="m26,l,1072,306,661,258,566,134,740v,,-14,25,-22,-30c105,654,91,5,91,5l26,xm513,448v,,-92,51,-139,115c327,627,368,712,368,712v,,2,13,43,65c451,829,302,1000,302,1000r56,122c358,1122,408,1023,441,974v32,-49,78,-114,77,-178c518,740,443,683,452,643v8,-39,77,-76,77,-76l513,448xe" stroked="f" strokeweight="0">
                <v:stroke joinstyle="round"/>
                <v:formulas/>
                <v:path arrowok="t" o:connecttype="custom" o:connectlocs="0,0;0,2;0,1;0,1;0,1;0,1;0,0;0,0;1,1;1,1;0,1;1,1;0,1;0,2;1,1;1,1;1,1;1,1;1,1" o:connectangles="0,0,0,0,0,0,0,0,0,0,0,0,0,0,0,0,0,0,0" textboxrect="0,0,529,1122"/>
                <o:lock v:ext="edit" verticies="t"/>
                <v:textbox>
                  <w:txbxContent>
                    <w:p w14:paraId="0933D4B1" w14:textId="77777777" w:rsidR="00E35D83" w:rsidRDefault="00E35D83" w:rsidP="0020033F"/>
                  </w:txbxContent>
                </v:textbox>
              </v:shape>
            </v:group>
          </w:pict>
        </mc:Fallback>
      </mc:AlternateContent>
    </w:r>
    <w:r>
      <w:rPr>
        <w:noProof/>
        <w:rtl/>
        <w:lang w:eastAsia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4F2F9400" wp14:editId="6F4DA6D4">
              <wp:simplePos x="0" y="0"/>
              <wp:positionH relativeFrom="page">
                <wp:posOffset>161925</wp:posOffset>
              </wp:positionH>
              <wp:positionV relativeFrom="paragraph">
                <wp:posOffset>1025525</wp:posOffset>
              </wp:positionV>
              <wp:extent cx="1485900" cy="8382000"/>
              <wp:effectExtent l="0" t="0" r="0" b="0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5900" cy="8382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F8B73C" w14:textId="77777777" w:rsidR="008A0E0D" w:rsidRPr="00440E43" w:rsidRDefault="008A0E0D" w:rsidP="00113DA9">
                          <w:pPr>
                            <w:bidi/>
                            <w:rPr>
                              <w:sz w:val="20"/>
                              <w:szCs w:val="20"/>
                            </w:rPr>
                          </w:pPr>
                        </w:p>
                        <w:p w14:paraId="619A76C0" w14:textId="77777777" w:rsidR="008A0E0D" w:rsidRPr="00440E43" w:rsidRDefault="008A0E0D" w:rsidP="00113DA9">
                          <w:pPr>
                            <w:pStyle w:val="Heading1"/>
                            <w:bidi/>
                            <w:rPr>
                              <w:rFonts w:ascii="Times New Roman" w:hAnsi="Times New Roman" w:cs="Times New Roman"/>
                              <w:spacing w:val="6"/>
                              <w:sz w:val="20"/>
                              <w:szCs w:val="20"/>
                              <w:rtl/>
                            </w:rPr>
                          </w:pPr>
                        </w:p>
                        <w:p w14:paraId="7DCA8AA0" w14:textId="77777777" w:rsidR="008A0E0D" w:rsidRPr="00440E43" w:rsidRDefault="008A0E0D" w:rsidP="00113DA9">
                          <w:pPr>
                            <w:pStyle w:val="Heading1"/>
                            <w:bidi/>
                            <w:rPr>
                              <w:rFonts w:ascii="Times New Roman" w:hAnsi="Times New Roman" w:cs="Times New Roman"/>
                              <w:spacing w:val="6"/>
                              <w:sz w:val="20"/>
                              <w:szCs w:val="20"/>
                              <w:rtl/>
                            </w:rPr>
                          </w:pPr>
                        </w:p>
                        <w:p w14:paraId="5E350506" w14:textId="77777777" w:rsidR="008A0E0D" w:rsidRPr="00440E43" w:rsidRDefault="008A0E0D" w:rsidP="00113DA9">
                          <w:pPr>
                            <w:pStyle w:val="Heading1"/>
                            <w:bidi/>
                            <w:rPr>
                              <w:rFonts w:ascii="Times New Roman" w:hAnsi="Times New Roman" w:cs="Times New Roman"/>
                              <w:spacing w:val="6"/>
                              <w:sz w:val="20"/>
                              <w:szCs w:val="20"/>
                              <w:rtl/>
                            </w:rPr>
                          </w:pPr>
                        </w:p>
                        <w:p w14:paraId="330E9C69" w14:textId="77777777" w:rsidR="008A0E0D" w:rsidRPr="00440E43" w:rsidRDefault="008A0E0D" w:rsidP="00113DA9">
                          <w:pPr>
                            <w:pStyle w:val="Heading1"/>
                            <w:bidi/>
                            <w:rPr>
                              <w:rFonts w:ascii="Times New Roman" w:hAnsi="Times New Roman" w:cs="Times New Roman"/>
                              <w:spacing w:val="6"/>
                              <w:sz w:val="20"/>
                              <w:szCs w:val="20"/>
                              <w:rtl/>
                            </w:rPr>
                          </w:pPr>
                        </w:p>
                        <w:p w14:paraId="52932AD4" w14:textId="77777777" w:rsidR="008A0E0D" w:rsidRPr="00440E43" w:rsidRDefault="008A0E0D" w:rsidP="00113DA9">
                          <w:pPr>
                            <w:pStyle w:val="Heading1"/>
                            <w:bidi/>
                            <w:rPr>
                              <w:rFonts w:ascii="Times New Roman" w:hAnsi="Times New Roman" w:cs="Times New Roman"/>
                              <w:spacing w:val="6"/>
                              <w:sz w:val="20"/>
                              <w:szCs w:val="20"/>
                              <w:rtl/>
                            </w:rPr>
                          </w:pPr>
                        </w:p>
                        <w:p w14:paraId="72DEFA2D" w14:textId="77777777" w:rsidR="00CB0508" w:rsidRDefault="00CB0508" w:rsidP="009F5EEC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6F309784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363196DE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27759C7D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66013914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57F7B404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54C1F20A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2F6F5BC0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5E1FA0BA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7E65E073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256096A9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0580A70B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3394F5B6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74A3211A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3139E86B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15962205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3BA3E8CB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1A267875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50E7E9A2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6BFAD07A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7"/>
                              <w:szCs w:val="17"/>
                            </w:rPr>
                          </w:pPr>
                        </w:p>
                        <w:p w14:paraId="101CD65A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3D580241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745B3CFE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6B3FE41E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0D1F38E1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01D5CB76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01EB186E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3314EE09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44FC90FA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2852A47C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057CDE7A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226F8EFE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2CCD613E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5E185F7D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681421B0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675D50A0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01EAF55A" w14:textId="77777777" w:rsidR="00CB0508" w:rsidRDefault="00CB0508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2DD32E66" w14:textId="77777777" w:rsidR="008A0E0D" w:rsidRPr="00CB0508" w:rsidRDefault="000155DE" w:rsidP="00CB0508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</w:pPr>
                          <w:r>
                            <w:rPr>
                              <w:rFonts w:ascii="Arial" w:hAnsi="Arial" w:cs="Arial" w:hint="cs"/>
                              <w:spacing w:val="6"/>
                              <w:sz w:val="18"/>
                              <w:szCs w:val="18"/>
                              <w:rtl/>
                            </w:rPr>
                            <w:t>מכו</w:t>
                          </w:r>
                          <w:r w:rsidR="009F5EEC" w:rsidRPr="00CB0508">
                            <w:rPr>
                              <w:rFonts w:ascii="Arial" w:hAnsi="Arial" w:cs="Arial" w:hint="cs"/>
                              <w:spacing w:val="6"/>
                              <w:sz w:val="18"/>
                              <w:szCs w:val="18"/>
                              <w:rtl/>
                            </w:rPr>
                            <w:t>ן סילברמן</w:t>
                          </w:r>
                          <w:r w:rsidR="008A0E0D" w:rsidRPr="00CB0508"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 w:hint="cs"/>
                              <w:spacing w:val="6"/>
                              <w:sz w:val="18"/>
                              <w:szCs w:val="18"/>
                              <w:rtl/>
                            </w:rPr>
                            <w:t>למדעי החיים</w:t>
                          </w:r>
                          <w:r w:rsidR="008A0E0D" w:rsidRPr="00CB0508"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  <w:t xml:space="preserve"> </w:t>
                          </w:r>
                        </w:p>
                        <w:p w14:paraId="19A7DB72" w14:textId="77777777" w:rsidR="000155DE" w:rsidRDefault="008A0E0D" w:rsidP="00113DA9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</w:pPr>
                          <w:r w:rsidRPr="00CB0508"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  <w:t>קרית אדמונד י' ספרא,</w:t>
                          </w:r>
                        </w:p>
                        <w:p w14:paraId="579A6D78" w14:textId="77777777" w:rsidR="008A0E0D" w:rsidRPr="00CB0508" w:rsidRDefault="008A0E0D" w:rsidP="000155DE">
                          <w:pPr>
                            <w:bidi/>
                            <w:spacing w:line="220" w:lineRule="exact"/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</w:pPr>
                          <w:r w:rsidRPr="00CB0508"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  <w:t>גבעת רם</w:t>
                          </w:r>
                          <w:r w:rsidRPr="00CB0508">
                            <w:rPr>
                              <w:rFonts w:ascii="Arial" w:hAnsi="Arial" w:cs="Arial" w:hint="cs"/>
                              <w:spacing w:val="6"/>
                              <w:sz w:val="18"/>
                              <w:szCs w:val="18"/>
                              <w:rtl/>
                            </w:rPr>
                            <w:t xml:space="preserve">, </w:t>
                          </w:r>
                          <w:r w:rsidRPr="00CB0508">
                            <w:rPr>
                              <w:rFonts w:ascii="Arial" w:hAnsi="Arial" w:cs="Arial"/>
                              <w:spacing w:val="6"/>
                              <w:sz w:val="18"/>
                              <w:szCs w:val="18"/>
                              <w:rtl/>
                            </w:rPr>
                            <w:t>ירושלים</w:t>
                          </w:r>
                          <w:r w:rsidRPr="00CB0508">
                            <w:rPr>
                              <w:rFonts w:ascii="Arial" w:hAnsi="Arial" w:cs="Arial"/>
                              <w:spacing w:val="10"/>
                              <w:sz w:val="18"/>
                              <w:szCs w:val="18"/>
                              <w:rtl/>
                            </w:rPr>
                            <w:t xml:space="preserve"> </w:t>
                          </w:r>
                          <w:r w:rsidR="000155DE">
                            <w:rPr>
                              <w:rFonts w:ascii="Arial" w:hAnsi="Arial" w:cs="Arial" w:hint="cs"/>
                              <w:spacing w:val="10"/>
                              <w:sz w:val="18"/>
                              <w:szCs w:val="18"/>
                              <w:rtl/>
                            </w:rPr>
                            <w:t>0</w:t>
                          </w:r>
                          <w:r w:rsidRPr="00CB0508">
                            <w:rPr>
                              <w:rFonts w:ascii="Arial" w:hAnsi="Arial" w:cs="Arial"/>
                              <w:spacing w:val="10"/>
                              <w:sz w:val="18"/>
                              <w:szCs w:val="18"/>
                            </w:rPr>
                            <w:t>91904</w:t>
                          </w:r>
                        </w:p>
                        <w:p w14:paraId="5A667241" w14:textId="77777777" w:rsidR="008A0E0D" w:rsidRPr="00600BCA" w:rsidRDefault="008A0E0D" w:rsidP="00113DA9">
                          <w:pPr>
                            <w:bidi/>
                            <w:rPr>
                              <w:sz w:val="17"/>
                              <w:szCs w:val="17"/>
                              <w:rtl/>
                            </w:rPr>
                          </w:pPr>
                        </w:p>
                        <w:p w14:paraId="273A0367" w14:textId="77777777" w:rsidR="000155DE" w:rsidRDefault="008A0E0D" w:rsidP="000155DE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</w:pPr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 xml:space="preserve">Silberman </w:t>
                          </w:r>
                          <w:r w:rsidR="000155DE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 xml:space="preserve">Institute of </w:t>
                          </w:r>
                        </w:p>
                        <w:p w14:paraId="77A14D72" w14:textId="77777777" w:rsidR="008A0E0D" w:rsidRPr="00CB0508" w:rsidRDefault="000155DE" w:rsidP="000155DE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>Life Sciences</w:t>
                          </w:r>
                        </w:p>
                        <w:p w14:paraId="0225161D" w14:textId="77777777" w:rsidR="008A0E0D" w:rsidRPr="00CB0508" w:rsidRDefault="008A0E0D" w:rsidP="00113DA9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</w:pPr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 xml:space="preserve">Edmond J. Safra campus  </w:t>
                          </w:r>
                        </w:p>
                        <w:p w14:paraId="63CE0836" w14:textId="77777777" w:rsidR="008A0E0D" w:rsidRPr="00CB0508" w:rsidRDefault="008A0E0D" w:rsidP="00113DA9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</w:pPr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 xml:space="preserve">Givat Ram, Jerusalem </w:t>
                          </w:r>
                          <w:r w:rsidRPr="00CB0508"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  <w:t>91904</w:t>
                          </w:r>
                          <w:r w:rsidR="000155DE"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  <w:t>01</w:t>
                          </w:r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>, Israel</w:t>
                          </w:r>
                        </w:p>
                        <w:p w14:paraId="721DE9DD" w14:textId="77777777" w:rsidR="008A0E0D" w:rsidRPr="00CB0508" w:rsidRDefault="008A0E0D" w:rsidP="00113DA9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</w:pPr>
                        </w:p>
                        <w:p w14:paraId="00A1C9DC" w14:textId="77777777" w:rsidR="008A0E0D" w:rsidRPr="00CB0508" w:rsidRDefault="008A0E0D" w:rsidP="00CB0508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  <w:rtl/>
                            </w:rPr>
                          </w:pPr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 xml:space="preserve">Tel.  </w:t>
                          </w:r>
                          <w:r w:rsidRPr="00CB0508"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  <w:t>972-2-</w:t>
                          </w:r>
                          <w:r w:rsidR="00CB0508" w:rsidRPr="00CB0508"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  <w:t>6585191</w:t>
                          </w:r>
                        </w:p>
                        <w:p w14:paraId="59C9B917" w14:textId="77777777" w:rsidR="008A0E0D" w:rsidRPr="00CB0508" w:rsidRDefault="008A0E0D" w:rsidP="00CB0508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</w:pPr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18"/>
                              <w:szCs w:val="18"/>
                            </w:rPr>
                            <w:t xml:space="preserve">Fax. </w:t>
                          </w:r>
                          <w:r w:rsidRPr="00CB0508"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  <w:t>972-2-</w:t>
                          </w:r>
                          <w:r w:rsidR="00CB0508" w:rsidRPr="00CB0508"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  <w:t>6586103</w:t>
                          </w:r>
                        </w:p>
                        <w:p w14:paraId="2ACE7BBA" w14:textId="77777777" w:rsidR="008A0E0D" w:rsidRPr="00CB0508" w:rsidRDefault="008A0E0D" w:rsidP="00113DA9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10"/>
                              <w:sz w:val="18"/>
                              <w:szCs w:val="18"/>
                            </w:rPr>
                          </w:pPr>
                        </w:p>
                        <w:p w14:paraId="4E6D61BD" w14:textId="77777777" w:rsidR="008A0E0D" w:rsidRPr="00B2319E" w:rsidRDefault="008A0E0D" w:rsidP="00113DA9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17"/>
                              <w:szCs w:val="17"/>
                            </w:rPr>
                          </w:pPr>
                          <w:r w:rsidRPr="00B2319E">
                            <w:rPr>
                              <w:rFonts w:ascii="Times New Roman" w:hAnsi="Times New Roman" w:cs="Times New Roman"/>
                              <w:spacing w:val="6"/>
                              <w:sz w:val="17"/>
                              <w:szCs w:val="17"/>
                            </w:rPr>
                            <w:t>Web:</w:t>
                          </w:r>
                        </w:p>
                        <w:p w14:paraId="554B8153" w14:textId="77777777" w:rsidR="008A0E0D" w:rsidRPr="00CB0508" w:rsidRDefault="00CB0508" w:rsidP="00113DA9">
                          <w:pPr>
                            <w:spacing w:line="220" w:lineRule="exact"/>
                            <w:rPr>
                              <w:rFonts w:ascii="Times New Roman" w:hAnsi="Times New Roman" w:cs="Times New Roman"/>
                              <w:spacing w:val="6"/>
                              <w:sz w:val="20"/>
                              <w:szCs w:val="20"/>
                            </w:rPr>
                          </w:pPr>
                          <w:r w:rsidRPr="00CB0508">
                            <w:rPr>
                              <w:rFonts w:ascii="Times New Roman" w:hAnsi="Times New Roman" w:cs="Times New Roman"/>
                              <w:spacing w:val="6"/>
                              <w:sz w:val="20"/>
                              <w:szCs w:val="20"/>
                            </w:rPr>
                            <w:t>http://Bio.huji.ac.il</w:t>
                          </w:r>
                        </w:p>
                        <w:p w14:paraId="4CAD3C0C" w14:textId="77777777" w:rsidR="008A0E0D" w:rsidRPr="00440E43" w:rsidRDefault="008A0E0D" w:rsidP="00113DA9">
                          <w:pPr>
                            <w:bidi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F940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62" type="#_x0000_t202" style="position:absolute;left:0;text-align:left;margin-left:12.75pt;margin-top:80.75pt;width:117pt;height:660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" stroked="f">
              <v:textbox inset=",,0">
                <w:txbxContent>
                  <w:p w14:paraId="75F8B73C" w14:textId="77777777" w:rsidR="008A0E0D" w:rsidRPr="00440E43" w:rsidRDefault="008A0E0D" w:rsidP="00113DA9">
                    <w:pPr>
                      <w:bidi/>
                      <w:rPr>
                        <w:sz w:val="20"/>
                        <w:szCs w:val="20"/>
                      </w:rPr>
                    </w:pPr>
                  </w:p>
                  <w:p w14:paraId="619A76C0" w14:textId="77777777" w:rsidR="008A0E0D" w:rsidRPr="00440E43" w:rsidRDefault="008A0E0D" w:rsidP="00113DA9">
                    <w:pPr>
                      <w:pStyle w:val="Heading1"/>
                      <w:bidi/>
                      <w:rPr>
                        <w:rFonts w:ascii="Times New Roman" w:hAnsi="Times New Roman" w:cs="Times New Roman"/>
                        <w:spacing w:val="6"/>
                        <w:sz w:val="20"/>
                        <w:szCs w:val="20"/>
                        <w:rtl/>
                      </w:rPr>
                    </w:pPr>
                  </w:p>
                  <w:p w14:paraId="7DCA8AA0" w14:textId="77777777" w:rsidR="008A0E0D" w:rsidRPr="00440E43" w:rsidRDefault="008A0E0D" w:rsidP="00113DA9">
                    <w:pPr>
                      <w:pStyle w:val="Heading1"/>
                      <w:bidi/>
                      <w:rPr>
                        <w:rFonts w:ascii="Times New Roman" w:hAnsi="Times New Roman" w:cs="Times New Roman"/>
                        <w:spacing w:val="6"/>
                        <w:sz w:val="20"/>
                        <w:szCs w:val="20"/>
                        <w:rtl/>
                      </w:rPr>
                    </w:pPr>
                  </w:p>
                  <w:p w14:paraId="5E350506" w14:textId="77777777" w:rsidR="008A0E0D" w:rsidRPr="00440E43" w:rsidRDefault="008A0E0D" w:rsidP="00113DA9">
                    <w:pPr>
                      <w:pStyle w:val="Heading1"/>
                      <w:bidi/>
                      <w:rPr>
                        <w:rFonts w:ascii="Times New Roman" w:hAnsi="Times New Roman" w:cs="Times New Roman"/>
                        <w:spacing w:val="6"/>
                        <w:sz w:val="20"/>
                        <w:szCs w:val="20"/>
                        <w:rtl/>
                      </w:rPr>
                    </w:pPr>
                  </w:p>
                  <w:p w14:paraId="330E9C69" w14:textId="77777777" w:rsidR="008A0E0D" w:rsidRPr="00440E43" w:rsidRDefault="008A0E0D" w:rsidP="00113DA9">
                    <w:pPr>
                      <w:pStyle w:val="Heading1"/>
                      <w:bidi/>
                      <w:rPr>
                        <w:rFonts w:ascii="Times New Roman" w:hAnsi="Times New Roman" w:cs="Times New Roman"/>
                        <w:spacing w:val="6"/>
                        <w:sz w:val="20"/>
                        <w:szCs w:val="20"/>
                        <w:rtl/>
                      </w:rPr>
                    </w:pPr>
                  </w:p>
                  <w:p w14:paraId="52932AD4" w14:textId="77777777" w:rsidR="008A0E0D" w:rsidRPr="00440E43" w:rsidRDefault="008A0E0D" w:rsidP="00113DA9">
                    <w:pPr>
                      <w:pStyle w:val="Heading1"/>
                      <w:bidi/>
                      <w:rPr>
                        <w:rFonts w:ascii="Times New Roman" w:hAnsi="Times New Roman" w:cs="Times New Roman"/>
                        <w:spacing w:val="6"/>
                        <w:sz w:val="20"/>
                        <w:szCs w:val="20"/>
                        <w:rtl/>
                      </w:rPr>
                    </w:pPr>
                  </w:p>
                  <w:p w14:paraId="72DEFA2D" w14:textId="77777777" w:rsidR="00CB0508" w:rsidRDefault="00CB0508" w:rsidP="009F5EEC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6F309784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363196DE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27759C7D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66013914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57F7B404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54C1F20A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2F6F5BC0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5E1FA0BA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7E65E073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256096A9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0580A70B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3394F5B6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74A3211A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3139E86B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15962205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3BA3E8CB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1A267875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50E7E9A2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6BFAD07A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7"/>
                        <w:szCs w:val="17"/>
                      </w:rPr>
                    </w:pPr>
                  </w:p>
                  <w:p w14:paraId="101CD65A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3D580241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745B3CFE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6B3FE41E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0D1F38E1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01D5CB76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01EB186E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3314EE09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44FC90FA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2852A47C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057CDE7A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226F8EFE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2CCD613E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5E185F7D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681421B0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675D50A0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01EAF55A" w14:textId="77777777" w:rsidR="00CB0508" w:rsidRDefault="00CB0508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</w:rPr>
                    </w:pPr>
                  </w:p>
                  <w:p w14:paraId="2DD32E66" w14:textId="77777777" w:rsidR="008A0E0D" w:rsidRPr="00CB0508" w:rsidRDefault="000155DE" w:rsidP="00CB0508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</w:pPr>
                    <w:r>
                      <w:rPr>
                        <w:rFonts w:ascii="Arial" w:hAnsi="Arial" w:cs="Arial" w:hint="cs"/>
                        <w:spacing w:val="6"/>
                        <w:sz w:val="18"/>
                        <w:szCs w:val="18"/>
                        <w:rtl/>
                      </w:rPr>
                      <w:t>מכו</w:t>
                    </w:r>
                    <w:r w:rsidR="009F5EEC" w:rsidRPr="00CB0508">
                      <w:rPr>
                        <w:rFonts w:ascii="Arial" w:hAnsi="Arial" w:cs="Arial" w:hint="cs"/>
                        <w:spacing w:val="6"/>
                        <w:sz w:val="18"/>
                        <w:szCs w:val="18"/>
                        <w:rtl/>
                      </w:rPr>
                      <w:t>ן סילברמן</w:t>
                    </w:r>
                    <w:r w:rsidR="008A0E0D" w:rsidRPr="00CB0508"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  <w:t xml:space="preserve"> </w:t>
                    </w:r>
                    <w:r>
                      <w:rPr>
                        <w:rFonts w:ascii="Arial" w:hAnsi="Arial" w:cs="Arial" w:hint="cs"/>
                        <w:spacing w:val="6"/>
                        <w:sz w:val="18"/>
                        <w:szCs w:val="18"/>
                        <w:rtl/>
                      </w:rPr>
                      <w:t>למדעי החיים</w:t>
                    </w:r>
                    <w:r w:rsidR="008A0E0D" w:rsidRPr="00CB0508"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  <w:t xml:space="preserve"> </w:t>
                    </w:r>
                  </w:p>
                  <w:p w14:paraId="19A7DB72" w14:textId="77777777" w:rsidR="000155DE" w:rsidRDefault="008A0E0D" w:rsidP="00113DA9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</w:pPr>
                    <w:r w:rsidRPr="00CB0508"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  <w:t>קרית אדמונד י' ספרא,</w:t>
                    </w:r>
                  </w:p>
                  <w:p w14:paraId="579A6D78" w14:textId="77777777" w:rsidR="008A0E0D" w:rsidRPr="00CB0508" w:rsidRDefault="008A0E0D" w:rsidP="000155DE">
                    <w:pPr>
                      <w:bidi/>
                      <w:spacing w:line="220" w:lineRule="exact"/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</w:pPr>
                    <w:r w:rsidRPr="00CB0508"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  <w:t>גבעת רם</w:t>
                    </w:r>
                    <w:r w:rsidRPr="00CB0508">
                      <w:rPr>
                        <w:rFonts w:ascii="Arial" w:hAnsi="Arial" w:cs="Arial" w:hint="cs"/>
                        <w:spacing w:val="6"/>
                        <w:sz w:val="18"/>
                        <w:szCs w:val="18"/>
                        <w:rtl/>
                      </w:rPr>
                      <w:t xml:space="preserve">, </w:t>
                    </w:r>
                    <w:r w:rsidRPr="00CB0508">
                      <w:rPr>
                        <w:rFonts w:ascii="Arial" w:hAnsi="Arial" w:cs="Arial"/>
                        <w:spacing w:val="6"/>
                        <w:sz w:val="18"/>
                        <w:szCs w:val="18"/>
                        <w:rtl/>
                      </w:rPr>
                      <w:t>ירושלים</w:t>
                    </w:r>
                    <w:r w:rsidRPr="00CB0508">
                      <w:rPr>
                        <w:rFonts w:ascii="Arial" w:hAnsi="Arial" w:cs="Arial"/>
                        <w:spacing w:val="10"/>
                        <w:sz w:val="18"/>
                        <w:szCs w:val="18"/>
                        <w:rtl/>
                      </w:rPr>
                      <w:t xml:space="preserve"> </w:t>
                    </w:r>
                    <w:r w:rsidR="000155DE">
                      <w:rPr>
                        <w:rFonts w:ascii="Arial" w:hAnsi="Arial" w:cs="Arial" w:hint="cs"/>
                        <w:spacing w:val="10"/>
                        <w:sz w:val="18"/>
                        <w:szCs w:val="18"/>
                        <w:rtl/>
                      </w:rPr>
                      <w:t>0</w:t>
                    </w:r>
                    <w:r w:rsidRPr="00CB0508">
                      <w:rPr>
                        <w:rFonts w:ascii="Arial" w:hAnsi="Arial" w:cs="Arial"/>
                        <w:spacing w:val="10"/>
                        <w:sz w:val="18"/>
                        <w:szCs w:val="18"/>
                      </w:rPr>
                      <w:t>91904</w:t>
                    </w:r>
                  </w:p>
                  <w:p w14:paraId="5A667241" w14:textId="77777777" w:rsidR="008A0E0D" w:rsidRPr="00600BCA" w:rsidRDefault="008A0E0D" w:rsidP="00113DA9">
                    <w:pPr>
                      <w:bidi/>
                      <w:rPr>
                        <w:sz w:val="17"/>
                        <w:szCs w:val="17"/>
                        <w:rtl/>
                      </w:rPr>
                    </w:pPr>
                  </w:p>
                  <w:p w14:paraId="273A0367" w14:textId="77777777" w:rsidR="000155DE" w:rsidRDefault="008A0E0D" w:rsidP="000155DE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</w:pPr>
                    <w:r w:rsidRPr="00CB0508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 xml:space="preserve">Silberman </w:t>
                    </w:r>
                    <w:r w:rsidR="000155DE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 xml:space="preserve">Institute of </w:t>
                    </w:r>
                  </w:p>
                  <w:p w14:paraId="77A14D72" w14:textId="77777777" w:rsidR="008A0E0D" w:rsidRPr="00CB0508" w:rsidRDefault="000155DE" w:rsidP="000155DE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>Life Sciences</w:t>
                    </w:r>
                  </w:p>
                  <w:p w14:paraId="0225161D" w14:textId="77777777" w:rsidR="008A0E0D" w:rsidRPr="00CB0508" w:rsidRDefault="008A0E0D" w:rsidP="00113DA9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</w:pPr>
                    <w:r w:rsidRPr="00CB0508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 xml:space="preserve">Edmond J. Safra campus  </w:t>
                    </w:r>
                  </w:p>
                  <w:p w14:paraId="63CE0836" w14:textId="77777777" w:rsidR="008A0E0D" w:rsidRPr="00CB0508" w:rsidRDefault="008A0E0D" w:rsidP="00113DA9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</w:pPr>
                    <w:r w:rsidRPr="00CB0508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 xml:space="preserve">Givat Ram, Jerusalem </w:t>
                    </w:r>
                    <w:r w:rsidRPr="00CB0508"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  <w:t>91904</w:t>
                    </w:r>
                    <w:r w:rsidR="000155DE"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  <w:t>01</w:t>
                    </w:r>
                    <w:r w:rsidRPr="00CB0508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>, Israel</w:t>
                    </w:r>
                  </w:p>
                  <w:p w14:paraId="721DE9DD" w14:textId="77777777" w:rsidR="008A0E0D" w:rsidRPr="00CB0508" w:rsidRDefault="008A0E0D" w:rsidP="00113DA9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</w:pPr>
                  </w:p>
                  <w:p w14:paraId="00A1C9DC" w14:textId="77777777" w:rsidR="008A0E0D" w:rsidRPr="00CB0508" w:rsidRDefault="008A0E0D" w:rsidP="00CB0508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  <w:rtl/>
                      </w:rPr>
                    </w:pPr>
                    <w:r w:rsidRPr="00CB0508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 xml:space="preserve">Tel.  </w:t>
                    </w:r>
                    <w:r w:rsidRPr="00CB0508"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  <w:t>972-2-</w:t>
                    </w:r>
                    <w:r w:rsidR="00CB0508" w:rsidRPr="00CB0508"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  <w:t>6585191</w:t>
                    </w:r>
                  </w:p>
                  <w:p w14:paraId="59C9B917" w14:textId="77777777" w:rsidR="008A0E0D" w:rsidRPr="00CB0508" w:rsidRDefault="008A0E0D" w:rsidP="00CB0508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</w:pPr>
                    <w:r w:rsidRPr="00CB0508">
                      <w:rPr>
                        <w:rFonts w:ascii="Times New Roman" w:hAnsi="Times New Roman" w:cs="Times New Roman"/>
                        <w:spacing w:val="6"/>
                        <w:sz w:val="18"/>
                        <w:szCs w:val="18"/>
                      </w:rPr>
                      <w:t xml:space="preserve">Fax. </w:t>
                    </w:r>
                    <w:r w:rsidRPr="00CB0508"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  <w:t>972-2-</w:t>
                    </w:r>
                    <w:r w:rsidR="00CB0508" w:rsidRPr="00CB0508"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  <w:t>6586103</w:t>
                    </w:r>
                  </w:p>
                  <w:p w14:paraId="2ACE7BBA" w14:textId="77777777" w:rsidR="008A0E0D" w:rsidRPr="00CB0508" w:rsidRDefault="008A0E0D" w:rsidP="00113DA9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10"/>
                        <w:sz w:val="18"/>
                        <w:szCs w:val="18"/>
                      </w:rPr>
                    </w:pPr>
                  </w:p>
                  <w:p w14:paraId="4E6D61BD" w14:textId="77777777" w:rsidR="008A0E0D" w:rsidRPr="00B2319E" w:rsidRDefault="008A0E0D" w:rsidP="00113DA9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17"/>
                        <w:szCs w:val="17"/>
                      </w:rPr>
                    </w:pPr>
                    <w:r w:rsidRPr="00B2319E">
                      <w:rPr>
                        <w:rFonts w:ascii="Times New Roman" w:hAnsi="Times New Roman" w:cs="Times New Roman"/>
                        <w:spacing w:val="6"/>
                        <w:sz w:val="17"/>
                        <w:szCs w:val="17"/>
                      </w:rPr>
                      <w:t>Web:</w:t>
                    </w:r>
                  </w:p>
                  <w:p w14:paraId="554B8153" w14:textId="77777777" w:rsidR="008A0E0D" w:rsidRPr="00CB0508" w:rsidRDefault="00CB0508" w:rsidP="00113DA9">
                    <w:pPr>
                      <w:spacing w:line="220" w:lineRule="exact"/>
                      <w:rPr>
                        <w:rFonts w:ascii="Times New Roman" w:hAnsi="Times New Roman" w:cs="Times New Roman"/>
                        <w:spacing w:val="6"/>
                        <w:sz w:val="20"/>
                        <w:szCs w:val="20"/>
                      </w:rPr>
                    </w:pPr>
                    <w:r w:rsidRPr="00CB0508">
                      <w:rPr>
                        <w:rFonts w:ascii="Times New Roman" w:hAnsi="Times New Roman" w:cs="Times New Roman"/>
                        <w:spacing w:val="6"/>
                        <w:sz w:val="20"/>
                        <w:szCs w:val="20"/>
                      </w:rPr>
                      <w:t>http://Bio.huji.ac.il</w:t>
                    </w:r>
                  </w:p>
                  <w:p w14:paraId="4CAD3C0C" w14:textId="77777777" w:rsidR="008A0E0D" w:rsidRPr="00440E43" w:rsidRDefault="008A0E0D" w:rsidP="00113DA9">
                    <w:pPr>
                      <w:bidi/>
                      <w:rPr>
                        <w:sz w:val="18"/>
                        <w:szCs w:val="18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rtl/>
        <w:lang w:eastAsia="en-US"/>
      </w:rPr>
      <mc:AlternateContent>
        <mc:Choice Requires="wps">
          <w:drawing>
            <wp:anchor distT="4294967295" distB="4294967295" distL="114300" distR="114300" simplePos="0" relativeHeight="251657728" behindDoc="0" locked="1" layoutInCell="1" allowOverlap="1" wp14:anchorId="11060343" wp14:editId="2EB7D8B7">
              <wp:simplePos x="0" y="0"/>
              <wp:positionH relativeFrom="column">
                <wp:posOffset>-1624965</wp:posOffset>
              </wp:positionH>
              <wp:positionV relativeFrom="paragraph">
                <wp:posOffset>1510664</wp:posOffset>
              </wp:positionV>
              <wp:extent cx="471805" cy="0"/>
              <wp:effectExtent l="0" t="0" r="4445" b="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47180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31329" id="Line 3" o:spid="_x0000_s1026" style="position:absolute;flip:x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27.95pt,118.95pt" to="-90.8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" strokecolor="blue" strokeweight=".5pt">
              <w10:anchorlock/>
            </v:line>
          </w:pict>
        </mc:Fallback>
      </mc:AlternateContent>
    </w:r>
    <w:r w:rsidR="002D31E7">
      <w:rPr>
        <w:rFonts w:ascii="Arial" w:hAnsi="Arial" w:cs="Arial"/>
        <w:b/>
        <w:bCs/>
        <w:color w:val="000099"/>
        <w:sz w:val="8"/>
        <w:szCs w:val="10"/>
      </w:rPr>
      <w:t xml:space="preserve">          </w:t>
    </w:r>
    <w:r>
      <w:rPr>
        <w:noProof/>
        <w:lang w:eastAsia="en-US"/>
      </w:rPr>
      <w:drawing>
        <wp:inline distT="0" distB="0" distL="0" distR="0" wp14:anchorId="5E01A0DF" wp14:editId="7F857448">
          <wp:extent cx="1363980" cy="150114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150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D31E7">
      <w:rPr>
        <w:rFonts w:ascii="Arial" w:hAnsi="Arial" w:cs="Arial"/>
        <w:b/>
        <w:bCs/>
        <w:color w:val="000099"/>
        <w:sz w:val="8"/>
        <w:szCs w:val="10"/>
      </w:rPr>
      <w:t xml:space="preserve"> </w:t>
    </w:r>
    <w:r w:rsidR="00306408">
      <w:rPr>
        <w:rFonts w:ascii="Arial" w:hAnsi="Arial" w:cs="Arial"/>
        <w:b/>
        <w:bCs/>
        <w:color w:val="000099"/>
        <w:sz w:val="8"/>
        <w:szCs w:val="10"/>
      </w:rPr>
      <w:t xml:space="preserve">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D8867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BC4E5E"/>
    <w:multiLevelType w:val="hybridMultilevel"/>
    <w:tmpl w:val="6B9C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2286AF6"/>
    <w:multiLevelType w:val="multilevel"/>
    <w:tmpl w:val="450E89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577A9E"/>
    <w:multiLevelType w:val="hybridMultilevel"/>
    <w:tmpl w:val="882454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FC5748"/>
    <w:multiLevelType w:val="hybridMultilevel"/>
    <w:tmpl w:val="022E0396"/>
    <w:lvl w:ilvl="0" w:tplc="74BA70E2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816D3"/>
    <w:multiLevelType w:val="hybridMultilevel"/>
    <w:tmpl w:val="549658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C676B55"/>
    <w:multiLevelType w:val="hybridMultilevel"/>
    <w:tmpl w:val="F8B4C42C"/>
    <w:lvl w:ilvl="0" w:tplc="0409000F">
      <w:start w:val="1"/>
      <w:numFmt w:val="decimal"/>
      <w:lvlText w:val="%1."/>
      <w:lvlJc w:val="left"/>
      <w:pPr>
        <w:tabs>
          <w:tab w:val="num" w:pos="747"/>
        </w:tabs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67"/>
        </w:tabs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7"/>
        </w:tabs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7"/>
        </w:tabs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7"/>
        </w:tabs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7"/>
        </w:tabs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7"/>
        </w:tabs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7"/>
        </w:tabs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7"/>
        </w:tabs>
        <w:ind w:left="6507" w:hanging="180"/>
      </w:pPr>
    </w:lvl>
  </w:abstractNum>
  <w:abstractNum w:abstractNumId="7" w15:restartNumberingAfterBreak="0">
    <w:nsid w:val="0F04449C"/>
    <w:multiLevelType w:val="hybridMultilevel"/>
    <w:tmpl w:val="CBFA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605B2"/>
    <w:multiLevelType w:val="hybridMultilevel"/>
    <w:tmpl w:val="774C2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57538"/>
    <w:multiLevelType w:val="hybridMultilevel"/>
    <w:tmpl w:val="FD1CC5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246556"/>
    <w:multiLevelType w:val="hybridMultilevel"/>
    <w:tmpl w:val="2B12B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7E5E53"/>
    <w:multiLevelType w:val="hybridMultilevel"/>
    <w:tmpl w:val="9BACA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2E3F30"/>
    <w:multiLevelType w:val="hybridMultilevel"/>
    <w:tmpl w:val="FD4E5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2F4829"/>
    <w:multiLevelType w:val="hybridMultilevel"/>
    <w:tmpl w:val="7A3E0E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4C73B5"/>
    <w:multiLevelType w:val="multilevel"/>
    <w:tmpl w:val="E9FE6E6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hebrew1"/>
      <w:lvlText w:val="%2.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368712E5"/>
    <w:multiLevelType w:val="hybridMultilevel"/>
    <w:tmpl w:val="27BC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54125"/>
    <w:multiLevelType w:val="multilevel"/>
    <w:tmpl w:val="D172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7024F8"/>
    <w:multiLevelType w:val="hybridMultilevel"/>
    <w:tmpl w:val="6B52B4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495568"/>
    <w:multiLevelType w:val="hybridMultilevel"/>
    <w:tmpl w:val="D18C6086"/>
    <w:lvl w:ilvl="0" w:tplc="2E8ACB4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C00835"/>
    <w:multiLevelType w:val="hybridMultilevel"/>
    <w:tmpl w:val="882454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6C4B34"/>
    <w:multiLevelType w:val="hybridMultilevel"/>
    <w:tmpl w:val="921E2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3741C"/>
    <w:multiLevelType w:val="hybridMultilevel"/>
    <w:tmpl w:val="1F64A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D147E"/>
    <w:multiLevelType w:val="hybridMultilevel"/>
    <w:tmpl w:val="A0405CAA"/>
    <w:lvl w:ilvl="0" w:tplc="0409000F">
      <w:start w:val="1"/>
      <w:numFmt w:val="decimal"/>
      <w:lvlText w:val="%1."/>
      <w:lvlJc w:val="left"/>
      <w:pPr>
        <w:tabs>
          <w:tab w:val="num" w:pos="747"/>
        </w:tabs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67"/>
        </w:tabs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7"/>
        </w:tabs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7"/>
        </w:tabs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7"/>
        </w:tabs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7"/>
        </w:tabs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7"/>
        </w:tabs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7"/>
        </w:tabs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7"/>
        </w:tabs>
        <w:ind w:left="6507" w:hanging="180"/>
      </w:pPr>
    </w:lvl>
  </w:abstractNum>
  <w:abstractNum w:abstractNumId="23" w15:restartNumberingAfterBreak="0">
    <w:nsid w:val="76DC1EA2"/>
    <w:multiLevelType w:val="hybridMultilevel"/>
    <w:tmpl w:val="11DA2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17"/>
  </w:num>
  <w:num w:numId="5">
    <w:abstractNumId w:val="5"/>
  </w:num>
  <w:num w:numId="6">
    <w:abstractNumId w:val="23"/>
  </w:num>
  <w:num w:numId="7">
    <w:abstractNumId w:val="3"/>
  </w:num>
  <w:num w:numId="8">
    <w:abstractNumId w:val="1"/>
  </w:num>
  <w:num w:numId="9">
    <w:abstractNumId w:val="19"/>
  </w:num>
  <w:num w:numId="10">
    <w:abstractNumId w:val="22"/>
  </w:num>
  <w:num w:numId="11">
    <w:abstractNumId w:val="6"/>
  </w:num>
  <w:num w:numId="12">
    <w:abstractNumId w:val="0"/>
  </w:num>
  <w:num w:numId="13">
    <w:abstractNumId w:val="16"/>
  </w:num>
  <w:num w:numId="14">
    <w:abstractNumId w:val="2"/>
  </w:num>
  <w:num w:numId="15">
    <w:abstractNumId w:val="21"/>
  </w:num>
  <w:num w:numId="1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</w:num>
  <w:num w:numId="18">
    <w:abstractNumId w:val="12"/>
  </w:num>
  <w:num w:numId="19">
    <w:abstractNumId w:val="15"/>
  </w:num>
  <w:num w:numId="20">
    <w:abstractNumId w:val="20"/>
  </w:num>
  <w:num w:numId="21">
    <w:abstractNumId w:val="10"/>
  </w:num>
  <w:num w:numId="22">
    <w:abstractNumId w:val="4"/>
  </w:num>
  <w:num w:numId="23">
    <w:abstractNumId w:val="8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392"/>
    <w:rsid w:val="00000363"/>
    <w:rsid w:val="0000662F"/>
    <w:rsid w:val="000155DE"/>
    <w:rsid w:val="00033392"/>
    <w:rsid w:val="00040185"/>
    <w:rsid w:val="00040624"/>
    <w:rsid w:val="000536C9"/>
    <w:rsid w:val="00054F01"/>
    <w:rsid w:val="000601C8"/>
    <w:rsid w:val="00062FEF"/>
    <w:rsid w:val="000675D9"/>
    <w:rsid w:val="00086117"/>
    <w:rsid w:val="00113DA9"/>
    <w:rsid w:val="00122C99"/>
    <w:rsid w:val="00132471"/>
    <w:rsid w:val="0015346D"/>
    <w:rsid w:val="0019045A"/>
    <w:rsid w:val="001A19DE"/>
    <w:rsid w:val="001A6250"/>
    <w:rsid w:val="001B22C6"/>
    <w:rsid w:val="001C3DF3"/>
    <w:rsid w:val="001D25B2"/>
    <w:rsid w:val="001E0E6B"/>
    <w:rsid w:val="001F0AB7"/>
    <w:rsid w:val="001F1A7D"/>
    <w:rsid w:val="0020033F"/>
    <w:rsid w:val="00201892"/>
    <w:rsid w:val="00206D59"/>
    <w:rsid w:val="0022602A"/>
    <w:rsid w:val="00281140"/>
    <w:rsid w:val="00290695"/>
    <w:rsid w:val="002915EC"/>
    <w:rsid w:val="002D31E7"/>
    <w:rsid w:val="002E1896"/>
    <w:rsid w:val="002F5072"/>
    <w:rsid w:val="002F5593"/>
    <w:rsid w:val="002F65B7"/>
    <w:rsid w:val="00306408"/>
    <w:rsid w:val="0034790B"/>
    <w:rsid w:val="00361109"/>
    <w:rsid w:val="003700FC"/>
    <w:rsid w:val="00373D4D"/>
    <w:rsid w:val="003B1C69"/>
    <w:rsid w:val="003B300F"/>
    <w:rsid w:val="003B3B76"/>
    <w:rsid w:val="003B5745"/>
    <w:rsid w:val="003C72D6"/>
    <w:rsid w:val="004030E3"/>
    <w:rsid w:val="00431BC7"/>
    <w:rsid w:val="0043328F"/>
    <w:rsid w:val="00445F1D"/>
    <w:rsid w:val="0045714E"/>
    <w:rsid w:val="0048320F"/>
    <w:rsid w:val="004C1DBA"/>
    <w:rsid w:val="004C7544"/>
    <w:rsid w:val="004E13C5"/>
    <w:rsid w:val="004F7123"/>
    <w:rsid w:val="005076D4"/>
    <w:rsid w:val="00511F26"/>
    <w:rsid w:val="00576C57"/>
    <w:rsid w:val="005B048A"/>
    <w:rsid w:val="005C0008"/>
    <w:rsid w:val="005D0116"/>
    <w:rsid w:val="005D0BAD"/>
    <w:rsid w:val="005E7737"/>
    <w:rsid w:val="0063558E"/>
    <w:rsid w:val="00641F0B"/>
    <w:rsid w:val="00663CBF"/>
    <w:rsid w:val="006704F2"/>
    <w:rsid w:val="006C09F8"/>
    <w:rsid w:val="006C2043"/>
    <w:rsid w:val="006C2FFB"/>
    <w:rsid w:val="006D3618"/>
    <w:rsid w:val="007043F5"/>
    <w:rsid w:val="00743A81"/>
    <w:rsid w:val="00775444"/>
    <w:rsid w:val="0077616A"/>
    <w:rsid w:val="007933DE"/>
    <w:rsid w:val="007A5190"/>
    <w:rsid w:val="007C341E"/>
    <w:rsid w:val="007D178A"/>
    <w:rsid w:val="00824305"/>
    <w:rsid w:val="0086716A"/>
    <w:rsid w:val="00897307"/>
    <w:rsid w:val="008A0E0D"/>
    <w:rsid w:val="008C3AE4"/>
    <w:rsid w:val="008E453A"/>
    <w:rsid w:val="00923E06"/>
    <w:rsid w:val="00940CFB"/>
    <w:rsid w:val="00967AF7"/>
    <w:rsid w:val="0097670B"/>
    <w:rsid w:val="00976777"/>
    <w:rsid w:val="00995B3A"/>
    <w:rsid w:val="009E3663"/>
    <w:rsid w:val="009F5EEC"/>
    <w:rsid w:val="00A1000C"/>
    <w:rsid w:val="00A234E2"/>
    <w:rsid w:val="00A26B75"/>
    <w:rsid w:val="00A55608"/>
    <w:rsid w:val="00A854DC"/>
    <w:rsid w:val="00AC26A5"/>
    <w:rsid w:val="00AC2C8A"/>
    <w:rsid w:val="00AE74C2"/>
    <w:rsid w:val="00AF14DC"/>
    <w:rsid w:val="00B064D6"/>
    <w:rsid w:val="00B06941"/>
    <w:rsid w:val="00B3311D"/>
    <w:rsid w:val="00B44E02"/>
    <w:rsid w:val="00B524AF"/>
    <w:rsid w:val="00B66D8C"/>
    <w:rsid w:val="00BB2DE3"/>
    <w:rsid w:val="00BD6AB9"/>
    <w:rsid w:val="00C40260"/>
    <w:rsid w:val="00C456F3"/>
    <w:rsid w:val="00C60B0D"/>
    <w:rsid w:val="00C71D96"/>
    <w:rsid w:val="00C80B00"/>
    <w:rsid w:val="00CA75CC"/>
    <w:rsid w:val="00CB0508"/>
    <w:rsid w:val="00CC490A"/>
    <w:rsid w:val="00CE2B30"/>
    <w:rsid w:val="00D13BF4"/>
    <w:rsid w:val="00D43CAB"/>
    <w:rsid w:val="00D51E8D"/>
    <w:rsid w:val="00D751DD"/>
    <w:rsid w:val="00DC1392"/>
    <w:rsid w:val="00DC1E9B"/>
    <w:rsid w:val="00DE048A"/>
    <w:rsid w:val="00DE51EC"/>
    <w:rsid w:val="00E35D83"/>
    <w:rsid w:val="00E4053C"/>
    <w:rsid w:val="00E677C8"/>
    <w:rsid w:val="00EA20B5"/>
    <w:rsid w:val="00EC6132"/>
    <w:rsid w:val="00ED6DBC"/>
    <w:rsid w:val="00F15EA0"/>
    <w:rsid w:val="00F65097"/>
    <w:rsid w:val="00F651DD"/>
    <w:rsid w:val="00F87369"/>
    <w:rsid w:val="00FA07EF"/>
    <w:rsid w:val="00FB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ADBCD4"/>
  <w14:defaultImageDpi w14:val="300"/>
  <w15:docId w15:val="{F594B932-6566-474B-9CB4-3C0A49DB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Geneva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B35EA"/>
    <w:rPr>
      <w:rFonts w:ascii="Times" w:hAnsi="Times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9868B2"/>
    <w:pPr>
      <w:keepNext/>
      <w:outlineLvl w:val="0"/>
    </w:pPr>
    <w:rPr>
      <w:rFonts w:ascii="Arial" w:hAnsi="Arial" w:cs="Arial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868B2"/>
    <w:pPr>
      <w:tabs>
        <w:tab w:val="center" w:pos="4153"/>
        <w:tab w:val="right" w:pos="8306"/>
      </w:tabs>
    </w:pPr>
    <w:rPr>
      <w:rFonts w:ascii="חרמון" w:eastAsia="חרמון" w:hAnsi="חרמון"/>
    </w:rPr>
  </w:style>
  <w:style w:type="paragraph" w:styleId="Footer">
    <w:name w:val="footer"/>
    <w:basedOn w:val="Normal"/>
    <w:link w:val="FooterChar"/>
    <w:uiPriority w:val="99"/>
    <w:rsid w:val="009868B2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9868B2"/>
    <w:rPr>
      <w:sz w:val="16"/>
      <w:szCs w:val="16"/>
    </w:rPr>
  </w:style>
  <w:style w:type="paragraph" w:customStyle="1" w:styleId="a">
    <w:name w:val="עשירה"/>
    <w:basedOn w:val="Normal"/>
    <w:rsid w:val="009868B2"/>
    <w:pPr>
      <w:ind w:left="851" w:right="851"/>
    </w:pPr>
    <w:rPr>
      <w:rFonts w:cs="Arial"/>
    </w:rPr>
  </w:style>
  <w:style w:type="paragraph" w:styleId="BodyText2">
    <w:name w:val="Body Text 2"/>
    <w:basedOn w:val="Normal"/>
    <w:rsid w:val="009868B2"/>
    <w:pPr>
      <w:spacing w:line="360" w:lineRule="auto"/>
    </w:pPr>
    <w:rPr>
      <w:rFonts w:ascii="Arial" w:hAnsi="Arial" w:cs="David Transparent"/>
      <w:noProof/>
    </w:rPr>
  </w:style>
  <w:style w:type="character" w:styleId="Hyperlink">
    <w:name w:val="Hyperlink"/>
    <w:rsid w:val="009868B2"/>
    <w:rPr>
      <w:color w:val="0000FF"/>
      <w:u w:val="single"/>
    </w:rPr>
  </w:style>
  <w:style w:type="table" w:styleId="TableGrid">
    <w:name w:val="Table Grid"/>
    <w:basedOn w:val="TableNormal"/>
    <w:rsid w:val="00C50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7F505C"/>
    <w:rPr>
      <w:color w:val="800080"/>
      <w:u w:val="single"/>
    </w:rPr>
  </w:style>
  <w:style w:type="paragraph" w:styleId="HTMLPreformatted">
    <w:name w:val="HTML Preformatted"/>
    <w:basedOn w:val="Normal"/>
    <w:rsid w:val="00175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bidi="ar-SA"/>
    </w:rPr>
  </w:style>
  <w:style w:type="paragraph" w:styleId="NormalWeb">
    <w:name w:val="Normal (Web)"/>
    <w:basedOn w:val="Normal"/>
    <w:semiHidden/>
    <w:unhideWhenUsed/>
    <w:rsid w:val="00DA1126"/>
    <w:pPr>
      <w:spacing w:before="100" w:beforeAutospacing="1" w:after="100" w:afterAutospacing="1"/>
    </w:pPr>
    <w:rPr>
      <w:rFonts w:ascii="Times New Roman" w:hAnsi="Times New Roman"/>
      <w:lang w:eastAsia="en-US" w:bidi="ar-SA"/>
    </w:rPr>
  </w:style>
  <w:style w:type="paragraph" w:styleId="PlainText">
    <w:name w:val="Plain Text"/>
    <w:basedOn w:val="Normal"/>
    <w:link w:val="PlainTextChar"/>
    <w:rsid w:val="00864BC1"/>
    <w:rPr>
      <w:rFonts w:ascii="Arial" w:hAnsi="Arial" w:cs="Arial"/>
      <w:sz w:val="22"/>
      <w:szCs w:val="22"/>
      <w:lang w:eastAsia="en-US"/>
    </w:rPr>
  </w:style>
  <w:style w:type="paragraph" w:customStyle="1" w:styleId="Default">
    <w:name w:val="Default"/>
    <w:rsid w:val="00C45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erChar">
    <w:name w:val="Header Char"/>
    <w:link w:val="Header"/>
    <w:rsid w:val="00E96C69"/>
    <w:rPr>
      <w:rFonts w:ascii="חרמון" w:eastAsia="חרמון" w:hAnsi="חרמון"/>
      <w:sz w:val="24"/>
      <w:szCs w:val="24"/>
      <w:lang w:val="en-US" w:eastAsia="he-IL" w:bidi="he-IL"/>
    </w:rPr>
  </w:style>
  <w:style w:type="paragraph" w:styleId="ListParagraph">
    <w:name w:val="List Paragraph"/>
    <w:basedOn w:val="Normal"/>
    <w:uiPriority w:val="34"/>
    <w:qFormat/>
    <w:rsid w:val="008D004F"/>
    <w:pPr>
      <w:bidi/>
      <w:ind w:left="720"/>
      <w:contextualSpacing/>
    </w:pPr>
    <w:rPr>
      <w:rFonts w:ascii="Times New Roman" w:hAnsi="Times New Roman" w:cs="Times New Roman"/>
      <w:lang w:eastAsia="en-US"/>
    </w:rPr>
  </w:style>
  <w:style w:type="character" w:styleId="Strong">
    <w:name w:val="Strong"/>
    <w:qFormat/>
    <w:rsid w:val="002B4C7A"/>
    <w:rPr>
      <w:b/>
      <w:bCs/>
    </w:rPr>
  </w:style>
  <w:style w:type="character" w:customStyle="1" w:styleId="PlainTextChar">
    <w:name w:val="Plain Text Char"/>
    <w:link w:val="PlainText"/>
    <w:locked/>
    <w:rsid w:val="00C35BFF"/>
    <w:rPr>
      <w:rFonts w:ascii="Arial" w:hAnsi="Arial" w:cs="Arial"/>
      <w:sz w:val="22"/>
      <w:szCs w:val="22"/>
      <w:lang w:val="en-US" w:eastAsia="en-US" w:bidi="he-IL"/>
    </w:rPr>
  </w:style>
  <w:style w:type="character" w:customStyle="1" w:styleId="googqs-tidbit1">
    <w:name w:val="goog_qs-tidbit1"/>
    <w:rsid w:val="00C35BFF"/>
    <w:rPr>
      <w:rFonts w:cs="Times New Roman"/>
    </w:rPr>
  </w:style>
  <w:style w:type="character" w:customStyle="1" w:styleId="st1">
    <w:name w:val="st1"/>
    <w:rsid w:val="00C35BFF"/>
    <w:rPr>
      <w:rFonts w:cs="Times New Roman"/>
    </w:rPr>
  </w:style>
  <w:style w:type="character" w:customStyle="1" w:styleId="ft">
    <w:name w:val="ft"/>
    <w:rsid w:val="00C35BFF"/>
    <w:rPr>
      <w:rFonts w:cs="Times New Roman"/>
    </w:rPr>
  </w:style>
  <w:style w:type="paragraph" w:styleId="BalloonText">
    <w:name w:val="Balloon Text"/>
    <w:basedOn w:val="Normal"/>
    <w:link w:val="BalloonTextChar"/>
    <w:rsid w:val="002260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22602A"/>
    <w:rPr>
      <w:rFonts w:ascii="Lucida Grande" w:hAnsi="Lucida Grande" w:cs="Lucida Grande"/>
      <w:sz w:val="18"/>
      <w:szCs w:val="18"/>
      <w:lang w:eastAsia="he-IL" w:bidi="he-IL"/>
    </w:rPr>
  </w:style>
  <w:style w:type="character" w:customStyle="1" w:styleId="FooterChar">
    <w:name w:val="Footer Char"/>
    <w:link w:val="Footer"/>
    <w:uiPriority w:val="99"/>
    <w:rsid w:val="00663CBF"/>
    <w:rPr>
      <w:rFonts w:ascii="Times" w:hAnsi="Times"/>
      <w:sz w:val="24"/>
      <w:szCs w:val="24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ic-secretary.huji.ac.il/?cmd=mini.46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cademic-secretary.huji.ac.il/?cmd=mini.465" TargetMode="Externa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mailto:elishevad@savion.huji.ac.i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tp.huji.ac.i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wner.OWNER-D0B64101C\Desktop\RN%20firm%20letter%20ASIL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8F1F17FD-9F6C-4F57-8E41-03501CE6813B}"/>
</file>

<file path=customXml/itemProps2.xml><?xml version="1.0" encoding="utf-8"?>
<ds:datastoreItem xmlns:ds="http://schemas.openxmlformats.org/officeDocument/2006/customXml" ds:itemID="{2455DFD4-89C7-4F8D-AC68-78583535C1EA}"/>
</file>

<file path=customXml/itemProps3.xml><?xml version="1.0" encoding="utf-8"?>
<ds:datastoreItem xmlns:ds="http://schemas.openxmlformats.org/officeDocument/2006/customXml" ds:itemID="{32FA9DF9-E3CB-432F-ADE0-E7AB6F50437D}"/>
</file>

<file path=docProps/app.xml><?xml version="1.0" encoding="utf-8"?>
<Properties xmlns="http://schemas.openxmlformats.org/officeDocument/2006/extended-properties" xmlns:vt="http://schemas.openxmlformats.org/officeDocument/2006/docPropsVTypes">
  <Template>RN firm letter ASILS</Template>
  <TotalTime>5</TotalTime>
  <Pages>1</Pages>
  <Words>330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אוניברסיטה  העברית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Ruth Lischinski</dc:creator>
  <cp:lastModifiedBy>Lya Brik</cp:lastModifiedBy>
  <cp:revision>5</cp:revision>
  <cp:lastPrinted>2013-07-21T11:41:00Z</cp:lastPrinted>
  <dcterms:created xsi:type="dcterms:W3CDTF">2022-06-19T04:19:00Z</dcterms:created>
  <dcterms:modified xsi:type="dcterms:W3CDTF">2022-07-03T05:30:00Z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