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1489C" w14:textId="77777777" w:rsidR="00C60D54" w:rsidRDefault="00C60D54" w:rsidP="00C60D54">
      <w:pPr>
        <w:jc w:val="center"/>
        <w:rPr>
          <w:rFonts w:ascii="Times New Roman" w:hAnsi="Times New Roman" w:cs="Times New Roman"/>
          <w:b/>
          <w:bCs/>
          <w:color w:val="800000"/>
          <w:rtl/>
        </w:rPr>
      </w:pPr>
    </w:p>
    <w:p w14:paraId="39CB75D8" w14:textId="5B5089CA" w:rsidR="00C60D54" w:rsidRPr="009B5565" w:rsidRDefault="00C60D54" w:rsidP="00F72DBF">
      <w:pPr>
        <w:jc w:val="center"/>
        <w:rPr>
          <w:rFonts w:ascii="Calibri" w:hAnsi="Calibri" w:cs="Times New Roman"/>
          <w:b/>
          <w:bCs/>
          <w:color w:val="800000"/>
          <w:sz w:val="28"/>
          <w:szCs w:val="28"/>
        </w:rPr>
      </w:pPr>
      <w:r w:rsidRPr="009B5565">
        <w:rPr>
          <w:rFonts w:ascii="Calibri" w:hAnsi="Calibri" w:cs="Times New Roman"/>
          <w:b/>
          <w:bCs/>
          <w:color w:val="800000"/>
          <w:sz w:val="28"/>
          <w:szCs w:val="28"/>
        </w:rPr>
        <w:t>Call for Applications for</w:t>
      </w:r>
      <w:r w:rsidRPr="009B5565">
        <w:rPr>
          <w:rFonts w:ascii="Calibri" w:hAnsi="Calibri" w:cs="Times New Roman"/>
          <w:b/>
          <w:bCs/>
          <w:color w:val="800000"/>
          <w:sz w:val="28"/>
          <w:szCs w:val="28"/>
        </w:rPr>
        <w:br/>
        <w:t>Ten</w:t>
      </w:r>
      <w:r w:rsidR="00F72DBF">
        <w:rPr>
          <w:rFonts w:ascii="Calibri" w:hAnsi="Calibri" w:cs="Times New Roman"/>
          <w:b/>
          <w:bCs/>
          <w:color w:val="800000"/>
          <w:sz w:val="28"/>
          <w:szCs w:val="28"/>
        </w:rPr>
        <w:t>ure Track Academic positions 202</w:t>
      </w:r>
      <w:r w:rsidR="00523635">
        <w:rPr>
          <w:rFonts w:ascii="Calibri" w:hAnsi="Calibri" w:cs="Times New Roman"/>
          <w:b/>
          <w:bCs/>
          <w:color w:val="800000"/>
          <w:sz w:val="28"/>
          <w:szCs w:val="28"/>
        </w:rPr>
        <w:t>2</w:t>
      </w:r>
      <w:r w:rsidR="000D167D" w:rsidRPr="009B5565">
        <w:rPr>
          <w:rFonts w:ascii="Calibri" w:hAnsi="Calibri" w:cs="Times New Roman"/>
          <w:b/>
          <w:bCs/>
          <w:color w:val="800000"/>
          <w:sz w:val="28"/>
          <w:szCs w:val="28"/>
        </w:rPr>
        <w:t>-</w:t>
      </w:r>
      <w:r w:rsidR="00AE37EB">
        <w:rPr>
          <w:rFonts w:ascii="Calibri" w:hAnsi="Calibri" w:cs="Times New Roman"/>
          <w:b/>
          <w:bCs/>
          <w:color w:val="800000"/>
          <w:sz w:val="28"/>
          <w:szCs w:val="28"/>
        </w:rPr>
        <w:t>20</w:t>
      </w:r>
      <w:r w:rsidR="00F72DBF">
        <w:rPr>
          <w:rFonts w:ascii="Calibri" w:hAnsi="Calibri" w:cs="Times New Roman"/>
          <w:b/>
          <w:bCs/>
          <w:color w:val="800000"/>
          <w:sz w:val="28"/>
          <w:szCs w:val="28"/>
        </w:rPr>
        <w:t>2</w:t>
      </w:r>
      <w:r w:rsidR="00523635">
        <w:rPr>
          <w:rFonts w:ascii="Calibri" w:hAnsi="Calibri" w:cs="Times New Roman"/>
          <w:b/>
          <w:bCs/>
          <w:color w:val="800000"/>
          <w:sz w:val="28"/>
          <w:szCs w:val="28"/>
        </w:rPr>
        <w:t>3</w:t>
      </w:r>
    </w:p>
    <w:p w14:paraId="4D74ABE5" w14:textId="77777777" w:rsidR="000536C9" w:rsidRDefault="000536C9" w:rsidP="00040185">
      <w:pPr>
        <w:jc w:val="right"/>
      </w:pPr>
    </w:p>
    <w:p w14:paraId="0FF35486" w14:textId="77777777" w:rsidR="00982691" w:rsidRPr="00982691" w:rsidRDefault="00982691" w:rsidP="00982691">
      <w:pPr>
        <w:rPr>
          <w:rFonts w:ascii="Calibri" w:hAnsi="Calibri" w:cs="Arial"/>
          <w:b/>
          <w:bCs/>
          <w:color w:val="1D1B11" w:themeColor="background2" w:themeShade="1A"/>
        </w:rPr>
      </w:pPr>
    </w:p>
    <w:p w14:paraId="04FE547A" w14:textId="1826D959" w:rsidR="00035985" w:rsidRPr="00484CC6" w:rsidRDefault="00035985" w:rsidP="00035985">
      <w:pPr>
        <w:rPr>
          <w:rFonts w:ascii="Calibri" w:hAnsi="Calibri" w:cs="Arial"/>
          <w:b/>
          <w:bCs/>
          <w:color w:val="1D1B11" w:themeColor="background2" w:themeShade="1A"/>
          <w:sz w:val="28"/>
          <w:szCs w:val="28"/>
        </w:rPr>
      </w:pPr>
      <w:r w:rsidRPr="00484CC6">
        <w:rPr>
          <w:rFonts w:ascii="Calibri" w:hAnsi="Calibri" w:cs="Arial"/>
          <w:b/>
          <w:bCs/>
          <w:color w:val="1D1B11" w:themeColor="background2" w:themeShade="1A"/>
        </w:rPr>
        <w:t>The Alexander Silberman Institute of Life Sciences</w:t>
      </w:r>
      <w:r w:rsidRPr="00484CC6">
        <w:rPr>
          <w:rFonts w:ascii="Calibri" w:hAnsi="Calibri" w:cs="Arial"/>
          <w:b/>
          <w:bCs/>
          <w:color w:val="1D1B11" w:themeColor="background2" w:themeShade="1A"/>
          <w:sz w:val="28"/>
          <w:szCs w:val="28"/>
        </w:rPr>
        <w:t xml:space="preserve"> </w:t>
      </w:r>
      <w:r w:rsidRPr="00484CC6">
        <w:rPr>
          <w:rFonts w:ascii="Calibri" w:hAnsi="Calibri" w:cs="Arial"/>
          <w:b/>
          <w:bCs/>
          <w:color w:val="1D1B11" w:themeColor="background2" w:themeShade="1A"/>
        </w:rPr>
        <w:t xml:space="preserve">at the Hebrew University invites </w:t>
      </w:r>
      <w:r w:rsidR="003F7F78">
        <w:rPr>
          <w:rFonts w:ascii="Calibri" w:hAnsi="Calibri" w:cs="Arial"/>
          <w:b/>
          <w:bCs/>
          <w:color w:val="1D1B11" w:themeColor="background2" w:themeShade="1A"/>
        </w:rPr>
        <w:t>applications</w:t>
      </w:r>
      <w:r w:rsidRPr="00484CC6">
        <w:rPr>
          <w:rFonts w:ascii="Calibri" w:hAnsi="Calibri" w:cs="Arial"/>
          <w:b/>
          <w:bCs/>
          <w:color w:val="1D1B11" w:themeColor="background2" w:themeShade="1A"/>
        </w:rPr>
        <w:t xml:space="preserve"> for a tenure-track position in the Life Sciences with emphasis on the following disciplines:</w:t>
      </w:r>
    </w:p>
    <w:p w14:paraId="2BFB7DD9" w14:textId="72A4B4C0" w:rsidR="0019170A" w:rsidRPr="00CA02FD" w:rsidRDefault="0019170A" w:rsidP="0019170A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Calibri" w:hAnsi="Calibri" w:cs="Arial"/>
          <w:b/>
          <w:bCs/>
          <w:color w:val="008000"/>
        </w:rPr>
      </w:pPr>
      <w:r w:rsidRPr="00CA02FD">
        <w:rPr>
          <w:rFonts w:ascii="Calibri" w:hAnsi="Calibri" w:cs="Arial"/>
          <w:b/>
          <w:bCs/>
          <w:color w:val="008000"/>
        </w:rPr>
        <w:t>Biochemistry, Structural and Molecular Biology,</w:t>
      </w:r>
      <w:r w:rsidR="00AB4B64">
        <w:rPr>
          <w:rFonts w:ascii="Calibri" w:hAnsi="Calibri" w:cs="Arial"/>
          <w:b/>
          <w:bCs/>
          <w:color w:val="008000"/>
        </w:rPr>
        <w:t xml:space="preserve"> Proteomics</w:t>
      </w:r>
      <w:r w:rsidRPr="00CA02FD">
        <w:rPr>
          <w:rFonts w:ascii="Calibri" w:hAnsi="Calibri" w:cs="Arial"/>
          <w:b/>
          <w:bCs/>
          <w:color w:val="008000"/>
        </w:rPr>
        <w:t xml:space="preserve"> &amp; Protein Engineering </w:t>
      </w:r>
    </w:p>
    <w:p w14:paraId="6A17CA24" w14:textId="7005BF25" w:rsidR="0019170A" w:rsidRPr="00CA02FD" w:rsidRDefault="0019170A" w:rsidP="0019170A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Calibri" w:hAnsi="Calibri" w:cs="Arial"/>
          <w:b/>
          <w:bCs/>
          <w:color w:val="008000"/>
        </w:rPr>
      </w:pPr>
      <w:r w:rsidRPr="00CA02FD">
        <w:rPr>
          <w:rFonts w:ascii="Calibri" w:hAnsi="Calibri" w:cs="Arial"/>
          <w:b/>
          <w:bCs/>
          <w:color w:val="008000"/>
        </w:rPr>
        <w:t>Systems Biology,</w:t>
      </w:r>
      <w:r w:rsidR="00AB4B64">
        <w:rPr>
          <w:rFonts w:ascii="Calibri" w:hAnsi="Calibri" w:cs="Arial"/>
          <w:b/>
          <w:bCs/>
          <w:color w:val="008000"/>
        </w:rPr>
        <w:t xml:space="preserve"> </w:t>
      </w:r>
      <w:r w:rsidR="00AB4B64">
        <w:rPr>
          <w:rFonts w:ascii="Calibri" w:hAnsi="Calibri" w:cs="Arial"/>
          <w:b/>
          <w:bCs/>
          <w:color w:val="008000"/>
        </w:rPr>
        <w:t xml:space="preserve">Ecological genetics, Population genetics, </w:t>
      </w:r>
      <w:r w:rsidRPr="00CA02FD">
        <w:rPr>
          <w:rFonts w:ascii="Calibri" w:hAnsi="Calibri" w:cs="Arial"/>
          <w:b/>
          <w:bCs/>
          <w:color w:val="008000"/>
        </w:rPr>
        <w:t xml:space="preserve">Bioinformatics &amp; Computational Biology </w:t>
      </w:r>
    </w:p>
    <w:p w14:paraId="2DB2BEE4" w14:textId="6485A30D" w:rsidR="0019170A" w:rsidRPr="00CA02FD" w:rsidRDefault="0019170A" w:rsidP="0019170A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Calibri" w:hAnsi="Calibri" w:cs="Arial"/>
          <w:b/>
          <w:bCs/>
          <w:color w:val="008000"/>
        </w:rPr>
      </w:pPr>
      <w:r>
        <w:rPr>
          <w:rFonts w:ascii="Calibri" w:hAnsi="Calibri" w:cs="Arial"/>
          <w:b/>
          <w:bCs/>
          <w:color w:val="008000"/>
        </w:rPr>
        <w:t xml:space="preserve">Ecology, Evolution, </w:t>
      </w:r>
      <w:r w:rsidRPr="00CA02FD">
        <w:rPr>
          <w:rFonts w:ascii="Calibri" w:hAnsi="Calibri" w:cs="Arial"/>
          <w:b/>
          <w:bCs/>
          <w:color w:val="008000"/>
        </w:rPr>
        <w:t>Animal behavior,</w:t>
      </w:r>
      <w:r w:rsidR="003F7F78">
        <w:rPr>
          <w:rFonts w:ascii="Calibri" w:hAnsi="Calibri" w:cs="Arial"/>
          <w:b/>
          <w:bCs/>
          <w:color w:val="008000"/>
        </w:rPr>
        <w:t xml:space="preserve"> population biology</w:t>
      </w:r>
      <w:r w:rsidRPr="00CA02FD">
        <w:rPr>
          <w:rFonts w:ascii="Calibri" w:hAnsi="Calibri" w:cs="Arial"/>
          <w:b/>
          <w:bCs/>
          <w:color w:val="008000"/>
        </w:rPr>
        <w:t xml:space="preserve"> &amp; Global Environmental Changes  </w:t>
      </w:r>
    </w:p>
    <w:p w14:paraId="3D51F550" w14:textId="623B29FA" w:rsidR="0019170A" w:rsidRPr="00CA02FD" w:rsidRDefault="00AB4B64" w:rsidP="0019170A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Calibri" w:hAnsi="Calibri" w:cs="Arial"/>
          <w:b/>
          <w:bCs/>
          <w:color w:val="008000"/>
        </w:rPr>
      </w:pPr>
      <w:r>
        <w:rPr>
          <w:rFonts w:ascii="Calibri" w:hAnsi="Calibri" w:cs="Arial"/>
          <w:b/>
          <w:bCs/>
          <w:color w:val="008000"/>
        </w:rPr>
        <w:t xml:space="preserve">Genomics, </w:t>
      </w:r>
      <w:r w:rsidR="0019170A" w:rsidRPr="00CA02FD">
        <w:rPr>
          <w:rFonts w:ascii="Calibri" w:hAnsi="Calibri" w:cs="Arial"/>
          <w:b/>
          <w:bCs/>
          <w:color w:val="008000"/>
        </w:rPr>
        <w:t>Genetics</w:t>
      </w:r>
      <w:r>
        <w:rPr>
          <w:rFonts w:ascii="Calibri" w:hAnsi="Calibri" w:cs="Arial"/>
          <w:b/>
          <w:bCs/>
          <w:color w:val="008000"/>
        </w:rPr>
        <w:t xml:space="preserve"> </w:t>
      </w:r>
      <w:r w:rsidR="0019170A" w:rsidRPr="00CA02FD">
        <w:rPr>
          <w:rFonts w:ascii="Calibri" w:hAnsi="Calibri" w:cs="Arial"/>
          <w:b/>
          <w:bCs/>
          <w:color w:val="008000"/>
        </w:rPr>
        <w:t xml:space="preserve">&amp; </w:t>
      </w:r>
      <w:r w:rsidRPr="00AB4B64">
        <w:rPr>
          <w:rFonts w:ascii="Calibri" w:hAnsi="Calibri" w:cs="Arial"/>
          <w:b/>
          <w:bCs/>
          <w:color w:val="008000"/>
        </w:rPr>
        <w:t>Disease genetics</w:t>
      </w:r>
    </w:p>
    <w:p w14:paraId="0C3CD8A7" w14:textId="06F03364" w:rsidR="0019170A" w:rsidRPr="00CA02FD" w:rsidRDefault="0019170A" w:rsidP="0019170A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Calibri" w:hAnsi="Calibri" w:cs="Arial"/>
          <w:b/>
          <w:bCs/>
          <w:color w:val="008000"/>
        </w:rPr>
      </w:pPr>
      <w:r w:rsidRPr="00CA02FD">
        <w:rPr>
          <w:rFonts w:ascii="Calibri" w:hAnsi="Calibri" w:cs="Arial"/>
          <w:b/>
          <w:bCs/>
          <w:color w:val="008000"/>
        </w:rPr>
        <w:t xml:space="preserve">Cellular and Developmental Biology, </w:t>
      </w:r>
      <w:r w:rsidR="00AB4B64" w:rsidRPr="00AB4B64">
        <w:rPr>
          <w:rFonts w:ascii="Calibri" w:hAnsi="Calibri" w:cs="Arial"/>
          <w:b/>
          <w:bCs/>
          <w:color w:val="008000"/>
        </w:rPr>
        <w:t xml:space="preserve">Stem cells, metabolism, embryology, </w:t>
      </w:r>
      <w:r w:rsidRPr="00CA02FD">
        <w:rPr>
          <w:rFonts w:ascii="Calibri" w:hAnsi="Calibri" w:cs="Arial"/>
          <w:b/>
          <w:bCs/>
          <w:color w:val="008000"/>
        </w:rPr>
        <w:t xml:space="preserve">Intra-cellular Trafficking &amp; Cancer Biology </w:t>
      </w:r>
    </w:p>
    <w:p w14:paraId="1550494D" w14:textId="79975EEF" w:rsidR="0019170A" w:rsidRPr="00CA02FD" w:rsidRDefault="0019170A" w:rsidP="0019170A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Calibri" w:hAnsi="Calibri" w:cs="Arial"/>
          <w:b/>
          <w:bCs/>
          <w:color w:val="008000"/>
        </w:rPr>
      </w:pPr>
      <w:r w:rsidRPr="00CA02FD">
        <w:rPr>
          <w:rFonts w:ascii="Calibri" w:hAnsi="Calibri" w:cs="Arial"/>
          <w:b/>
          <w:bCs/>
          <w:color w:val="008000"/>
        </w:rPr>
        <w:t>Plant Biolog</w:t>
      </w:r>
      <w:r w:rsidR="00AB4B64">
        <w:rPr>
          <w:rFonts w:ascii="Calibri" w:hAnsi="Calibri" w:cs="Arial"/>
          <w:b/>
          <w:bCs/>
          <w:color w:val="008000"/>
        </w:rPr>
        <w:t>y</w:t>
      </w:r>
      <w:r w:rsidRPr="00CA02FD">
        <w:rPr>
          <w:rFonts w:ascii="Calibri" w:hAnsi="Calibri" w:cs="Arial"/>
          <w:b/>
          <w:bCs/>
          <w:color w:val="008000"/>
        </w:rPr>
        <w:t xml:space="preserve"> </w:t>
      </w:r>
      <w:r w:rsidR="00AB4B64">
        <w:rPr>
          <w:rFonts w:ascii="Calibri" w:hAnsi="Calibri" w:cs="Arial"/>
          <w:b/>
          <w:bCs/>
          <w:color w:val="008000"/>
        </w:rPr>
        <w:t>(</w:t>
      </w:r>
      <w:r w:rsidR="00AB4B64" w:rsidRPr="00AB4B64">
        <w:rPr>
          <w:rFonts w:ascii="Calibri" w:hAnsi="Calibri" w:cs="Arial"/>
          <w:b/>
          <w:bCs/>
          <w:color w:val="008000"/>
        </w:rPr>
        <w:t>development, physiology, biochemistry) &amp;</w:t>
      </w:r>
      <w:r w:rsidR="00AB4B64">
        <w:rPr>
          <w:rFonts w:ascii="Calibri" w:hAnsi="Calibri" w:cs="Arial"/>
          <w:b/>
          <w:bCs/>
          <w:color w:val="008000"/>
        </w:rPr>
        <w:t xml:space="preserve"> </w:t>
      </w:r>
      <w:r w:rsidRPr="00CA02FD">
        <w:rPr>
          <w:rFonts w:ascii="Calibri" w:hAnsi="Calibri" w:cs="Arial"/>
          <w:b/>
          <w:bCs/>
          <w:color w:val="008000"/>
        </w:rPr>
        <w:t xml:space="preserve">Plant Environment Interactions </w:t>
      </w:r>
    </w:p>
    <w:p w14:paraId="4418BF27" w14:textId="77777777" w:rsidR="0019170A" w:rsidRPr="00D9739E" w:rsidRDefault="0019170A" w:rsidP="00D9739E">
      <w:pPr>
        <w:numPr>
          <w:ilvl w:val="0"/>
          <w:numId w:val="23"/>
        </w:numPr>
        <w:spacing w:after="200" w:line="276" w:lineRule="auto"/>
        <w:rPr>
          <w:rFonts w:ascii="Calibri" w:hAnsi="Calibri" w:cs="Arial"/>
          <w:b/>
          <w:bCs/>
          <w:color w:val="008000"/>
        </w:rPr>
      </w:pPr>
      <w:r w:rsidRPr="00CA02FD">
        <w:rPr>
          <w:rFonts w:ascii="Calibri" w:hAnsi="Calibri" w:cs="Arial"/>
          <w:b/>
          <w:bCs/>
          <w:color w:val="008000"/>
        </w:rPr>
        <w:t xml:space="preserve">Neurobiology with </w:t>
      </w:r>
      <w:r w:rsidR="00AE37EB">
        <w:rPr>
          <w:rFonts w:ascii="Calibri" w:hAnsi="Calibri" w:cs="Arial"/>
          <w:b/>
          <w:bCs/>
          <w:color w:val="008000"/>
        </w:rPr>
        <w:t>emphasis on neuroethology</w:t>
      </w:r>
      <w:r w:rsidR="00D9739E">
        <w:rPr>
          <w:rFonts w:ascii="Calibri" w:hAnsi="Calibri" w:cs="Arial"/>
          <w:b/>
          <w:bCs/>
          <w:color w:val="008000"/>
        </w:rPr>
        <w:t xml:space="preserve"> (excluding higher brain functions) </w:t>
      </w:r>
    </w:p>
    <w:p w14:paraId="7386ECFA" w14:textId="69A1F37D" w:rsidR="00AE37EB" w:rsidRPr="00AB4B64" w:rsidRDefault="00AE37EB" w:rsidP="002172E1">
      <w:pPr>
        <w:pStyle w:val="ListParagraph"/>
        <w:numPr>
          <w:ilvl w:val="0"/>
          <w:numId w:val="13"/>
        </w:numPr>
        <w:bidi w:val="0"/>
        <w:rPr>
          <w:b/>
          <w:bCs/>
          <w:color w:val="008000"/>
        </w:rPr>
      </w:pPr>
      <w:r w:rsidRPr="00AB4B64">
        <w:rPr>
          <w:rFonts w:eastAsia="Times New Roman"/>
          <w:b/>
          <w:bCs/>
          <w:color w:val="008000"/>
          <w:sz w:val="24"/>
          <w:szCs w:val="24"/>
          <w:lang w:eastAsia="he-IL"/>
        </w:rPr>
        <w:t xml:space="preserve">Natural History Collections - Recruits are expected to combine academic research and teaching with the development of collection-based research programs. </w:t>
      </w:r>
    </w:p>
    <w:p w14:paraId="1A3E16ED" w14:textId="77777777" w:rsidR="00035985" w:rsidRPr="00035985" w:rsidRDefault="00035985" w:rsidP="00035985">
      <w:pPr>
        <w:ind w:left="720"/>
        <w:rPr>
          <w:rFonts w:ascii="Calibri" w:hAnsi="Calibri" w:cs="Arial"/>
          <w:b/>
          <w:bCs/>
        </w:rPr>
      </w:pPr>
    </w:p>
    <w:p w14:paraId="5B024F59" w14:textId="77777777" w:rsidR="00035985" w:rsidRPr="00484CC6" w:rsidRDefault="00035985" w:rsidP="00C60D54">
      <w:pPr>
        <w:rPr>
          <w:rFonts w:ascii="Calibri" w:eastAsia="Calibri" w:hAnsi="Calibri" w:cs="Arial"/>
          <w:b/>
          <w:bCs/>
          <w:color w:val="1D1B11" w:themeColor="background2" w:themeShade="1A"/>
          <w:lang w:eastAsia="en-US"/>
        </w:rPr>
      </w:pPr>
      <w:r w:rsidRPr="00484CC6">
        <w:rPr>
          <w:rFonts w:ascii="Calibri" w:eastAsia="Calibri" w:hAnsi="Calibri" w:cs="Arial"/>
          <w:b/>
          <w:bCs/>
          <w:color w:val="1D1B11" w:themeColor="background2" w:themeShade="1A"/>
          <w:lang w:eastAsia="en-US"/>
        </w:rPr>
        <w:t>Position Requirements</w:t>
      </w:r>
    </w:p>
    <w:p w14:paraId="02AAED97" w14:textId="31BCFB84" w:rsidR="00035985" w:rsidRPr="00E07775" w:rsidRDefault="00035985" w:rsidP="00E07775">
      <w:pPr>
        <w:rPr>
          <w:rFonts w:ascii="Calibri" w:eastAsia="Calibri" w:hAnsi="Calibri" w:cs="Arial"/>
          <w:color w:val="1D1B11" w:themeColor="background2" w:themeShade="1A"/>
          <w:lang w:eastAsia="en-US"/>
        </w:rPr>
      </w:pPr>
      <w:r w:rsidRPr="00E07775">
        <w:rPr>
          <w:rFonts w:ascii="Calibri" w:eastAsia="Calibri" w:hAnsi="Calibri" w:cs="Arial"/>
          <w:color w:val="1D1B11" w:themeColor="background2" w:themeShade="1A"/>
          <w:lang w:eastAsia="en-US"/>
        </w:rPr>
        <w:t>Candidates are expected to have a strong track record in research, outstanding academic credentials, and a strong commitment to graduate and undergraduate education. Candidates must have a PhD and/or MD degree. Postdoctoral research experience is highly recommended</w:t>
      </w:r>
      <w:r w:rsidR="00E07775">
        <w:rPr>
          <w:rFonts w:ascii="Calibri" w:eastAsia="Calibri" w:hAnsi="Calibri" w:cs="Arial"/>
          <w:color w:val="1D1B11" w:themeColor="background2" w:themeShade="1A"/>
          <w:lang w:eastAsia="en-US"/>
        </w:rPr>
        <w:t>.</w:t>
      </w:r>
      <w:r w:rsidRPr="00E07775">
        <w:rPr>
          <w:rFonts w:ascii="Calibri" w:eastAsia="Calibri" w:hAnsi="Calibri" w:cs="Arial"/>
          <w:color w:val="1D1B11" w:themeColor="background2" w:themeShade="1A"/>
          <w:lang w:eastAsia="en-US"/>
        </w:rPr>
        <w:t xml:space="preserve"> </w:t>
      </w:r>
    </w:p>
    <w:p w14:paraId="72696EAD" w14:textId="77777777" w:rsidR="00035985" w:rsidRPr="00484CC6" w:rsidRDefault="00035985" w:rsidP="00035985">
      <w:pPr>
        <w:rPr>
          <w:rFonts w:ascii="Calibri" w:eastAsia="Calibri" w:hAnsi="Calibri" w:cs="Arial"/>
          <w:b/>
          <w:bCs/>
          <w:color w:val="1D1B11" w:themeColor="background2" w:themeShade="1A"/>
          <w:lang w:eastAsia="en-US"/>
        </w:rPr>
      </w:pPr>
    </w:p>
    <w:p w14:paraId="51C7E539" w14:textId="15787C9B" w:rsidR="00035985" w:rsidRPr="00E07775" w:rsidRDefault="00035985" w:rsidP="00035985">
      <w:pPr>
        <w:rPr>
          <w:rFonts w:ascii="Calibri" w:eastAsia="Calibri" w:hAnsi="Calibri" w:cs="Arial"/>
          <w:color w:val="1D1B11" w:themeColor="background2" w:themeShade="1A"/>
          <w:lang w:eastAsia="en-US"/>
        </w:rPr>
      </w:pPr>
      <w:r w:rsidRPr="00E07775">
        <w:rPr>
          <w:rFonts w:ascii="Calibri" w:eastAsia="Calibri" w:hAnsi="Calibri" w:cs="Arial"/>
          <w:color w:val="1D1B11" w:themeColor="background2" w:themeShade="1A"/>
          <w:lang w:eastAsia="en-US"/>
        </w:rPr>
        <w:t xml:space="preserve">Our recruits are expected to establish and lead </w:t>
      </w:r>
      <w:r w:rsidR="00E07775" w:rsidRPr="00E07775">
        <w:rPr>
          <w:rFonts w:ascii="Calibri" w:eastAsia="Calibri" w:hAnsi="Calibri" w:cs="Arial"/>
          <w:color w:val="1D1B11" w:themeColor="background2" w:themeShade="1A"/>
          <w:lang w:eastAsia="en-US"/>
        </w:rPr>
        <w:t>an independent research</w:t>
      </w:r>
      <w:r w:rsidR="00E07775" w:rsidRPr="00E07775">
        <w:rPr>
          <w:rFonts w:ascii="Calibri" w:eastAsia="Calibri" w:hAnsi="Calibri" w:cs="Arial"/>
          <w:color w:val="1D1B11" w:themeColor="background2" w:themeShade="1A"/>
          <w:lang w:eastAsia="en-US"/>
        </w:rPr>
        <w:t xml:space="preserve"> group as well as to </w:t>
      </w:r>
      <w:r w:rsidRPr="00E07775">
        <w:rPr>
          <w:rFonts w:ascii="Calibri" w:eastAsia="Calibri" w:hAnsi="Calibri" w:cs="Arial"/>
          <w:color w:val="1D1B11" w:themeColor="background2" w:themeShade="1A"/>
          <w:lang w:eastAsia="en-US"/>
        </w:rPr>
        <w:t>teach and develop courses at the graduate and undergraduate levels.</w:t>
      </w:r>
    </w:p>
    <w:p w14:paraId="7CB1AEB8" w14:textId="77777777" w:rsidR="00035985" w:rsidRPr="00035985" w:rsidRDefault="00035985" w:rsidP="00035985">
      <w:pPr>
        <w:rPr>
          <w:rFonts w:ascii="Calibri" w:eastAsia="Calibri" w:hAnsi="Calibri" w:cs="Arial"/>
          <w:b/>
          <w:bCs/>
          <w:color w:val="006600"/>
          <w:lang w:eastAsia="en-US"/>
        </w:rPr>
      </w:pPr>
    </w:p>
    <w:p w14:paraId="4788C214" w14:textId="77777777" w:rsidR="00035985" w:rsidRDefault="00035985" w:rsidP="00035985">
      <w:pPr>
        <w:rPr>
          <w:rFonts w:ascii="Calibri" w:eastAsia="Calibri" w:hAnsi="Calibri" w:cs="Arial"/>
          <w:b/>
          <w:bCs/>
          <w:color w:val="006600"/>
          <w:lang w:eastAsia="en-US"/>
        </w:rPr>
      </w:pPr>
    </w:p>
    <w:p w14:paraId="648A4F35" w14:textId="77777777" w:rsidR="00AE37EB" w:rsidRDefault="00AE37EB" w:rsidP="00035985">
      <w:pPr>
        <w:rPr>
          <w:rFonts w:ascii="Calibri" w:eastAsia="Calibri" w:hAnsi="Calibri" w:cs="Arial"/>
          <w:b/>
          <w:bCs/>
          <w:color w:val="006600"/>
          <w:lang w:eastAsia="en-US"/>
        </w:rPr>
      </w:pPr>
    </w:p>
    <w:p w14:paraId="290D8B35" w14:textId="77777777" w:rsidR="00AE37EB" w:rsidRPr="00035985" w:rsidRDefault="00AE37EB" w:rsidP="00035985">
      <w:pPr>
        <w:rPr>
          <w:rFonts w:ascii="Calibri" w:eastAsia="Calibri" w:hAnsi="Calibri" w:cs="Arial"/>
          <w:b/>
          <w:bCs/>
          <w:color w:val="006600"/>
          <w:lang w:eastAsia="en-US"/>
        </w:rPr>
      </w:pPr>
    </w:p>
    <w:p w14:paraId="07A239C3" w14:textId="77777777" w:rsidR="00C60D54" w:rsidRDefault="00C60D54" w:rsidP="00C60D54">
      <w:pPr>
        <w:rPr>
          <w:rFonts w:ascii="Times New Roman" w:hAnsi="Times New Roman" w:cs="Times New Roman"/>
          <w:b/>
          <w:bCs/>
          <w:color w:val="800000"/>
          <w:sz w:val="22"/>
          <w:szCs w:val="22"/>
        </w:rPr>
      </w:pPr>
    </w:p>
    <w:p w14:paraId="758EA895" w14:textId="77777777" w:rsidR="00C60D54" w:rsidRPr="009B5565" w:rsidRDefault="00C60D54" w:rsidP="00C60D54">
      <w:pPr>
        <w:rPr>
          <w:rFonts w:ascii="Calibri" w:hAnsi="Calibri" w:cs="Arial"/>
          <w:b/>
          <w:bCs/>
          <w:color w:val="008000"/>
        </w:rPr>
      </w:pPr>
      <w:r w:rsidRPr="009B5565">
        <w:rPr>
          <w:rFonts w:ascii="Calibri" w:hAnsi="Calibri" w:cs="Arial"/>
          <w:b/>
          <w:bCs/>
          <w:color w:val="008000"/>
        </w:rPr>
        <w:lastRenderedPageBreak/>
        <w:t xml:space="preserve">Each application (in English) must include the following items: </w:t>
      </w:r>
    </w:p>
    <w:p w14:paraId="7CE6458D" w14:textId="77777777" w:rsidR="00C60D54" w:rsidRPr="00220D49" w:rsidRDefault="00C60D54" w:rsidP="00C60D54">
      <w:pPr>
        <w:numPr>
          <w:ilvl w:val="0"/>
          <w:numId w:val="13"/>
        </w:numPr>
        <w:rPr>
          <w:rFonts w:ascii="Calibri" w:hAnsi="Calibri"/>
          <w:b/>
          <w:bCs/>
          <w:color w:val="1D1B11" w:themeColor="background2" w:themeShade="1A"/>
          <w:szCs w:val="26"/>
        </w:rPr>
      </w:pPr>
      <w:r w:rsidRPr="00220D49">
        <w:rPr>
          <w:rFonts w:ascii="Calibri" w:hAnsi="Calibri"/>
          <w:b/>
          <w:bCs/>
          <w:color w:val="1D1B11" w:themeColor="background2" w:themeShade="1A"/>
          <w:szCs w:val="26"/>
        </w:rPr>
        <w:t>Application Form</w:t>
      </w:r>
    </w:p>
    <w:p w14:paraId="290721F1" w14:textId="77777777" w:rsidR="00C60D54" w:rsidRPr="00220D49" w:rsidRDefault="00C60D54" w:rsidP="00C60D54">
      <w:pPr>
        <w:numPr>
          <w:ilvl w:val="0"/>
          <w:numId w:val="13"/>
        </w:numPr>
        <w:rPr>
          <w:rFonts w:ascii="Calibri" w:hAnsi="Calibri"/>
          <w:b/>
          <w:bCs/>
          <w:color w:val="1D1B11" w:themeColor="background2" w:themeShade="1A"/>
          <w:szCs w:val="26"/>
        </w:rPr>
      </w:pPr>
      <w:r w:rsidRPr="00220D49">
        <w:rPr>
          <w:rFonts w:ascii="Calibri" w:hAnsi="Calibri"/>
          <w:b/>
          <w:bCs/>
          <w:color w:val="1D1B11" w:themeColor="background2" w:themeShade="1A"/>
          <w:szCs w:val="26"/>
        </w:rPr>
        <w:t>P</w:t>
      </w:r>
      <w:r w:rsidR="00D9739E">
        <w:rPr>
          <w:rFonts w:ascii="Calibri" w:hAnsi="Calibri"/>
          <w:b/>
          <w:bCs/>
          <w:color w:val="1D1B11" w:themeColor="background2" w:themeShade="1A"/>
          <w:szCs w:val="26"/>
        </w:rPr>
        <w:t>rofile</w:t>
      </w:r>
      <w:r w:rsidRPr="00220D49">
        <w:rPr>
          <w:rFonts w:ascii="Calibri" w:hAnsi="Calibri"/>
          <w:b/>
          <w:bCs/>
          <w:color w:val="1D1B11" w:themeColor="background2" w:themeShade="1A"/>
          <w:szCs w:val="26"/>
        </w:rPr>
        <w:t xml:space="preserve"> photo</w:t>
      </w:r>
    </w:p>
    <w:p w14:paraId="11ADEDCD" w14:textId="7EEA6E7C" w:rsidR="00794FEC" w:rsidRPr="00220D49" w:rsidRDefault="00E07775" w:rsidP="00FF5B42">
      <w:pPr>
        <w:numPr>
          <w:ilvl w:val="0"/>
          <w:numId w:val="13"/>
        </w:numPr>
        <w:rPr>
          <w:rFonts w:ascii="Calibri" w:hAnsi="Calibri"/>
          <w:b/>
          <w:bCs/>
          <w:color w:val="1D1B11" w:themeColor="background2" w:themeShade="1A"/>
          <w:szCs w:val="26"/>
        </w:rPr>
      </w:pPr>
      <w:hyperlink r:id="rId7" w:history="1">
        <w:r w:rsidR="00794FEC" w:rsidRPr="00E07775">
          <w:rPr>
            <w:rStyle w:val="Hyperlink"/>
            <w:rFonts w:ascii="Calibri" w:hAnsi="Calibri"/>
            <w:b/>
            <w:bCs/>
            <w:szCs w:val="26"/>
          </w:rPr>
          <w:t>Curricul</w:t>
        </w:r>
        <w:r w:rsidR="00794FEC" w:rsidRPr="00E07775">
          <w:rPr>
            <w:rStyle w:val="Hyperlink"/>
            <w:rFonts w:ascii="Calibri" w:hAnsi="Calibri"/>
            <w:b/>
            <w:bCs/>
            <w:szCs w:val="26"/>
          </w:rPr>
          <w:t>u</w:t>
        </w:r>
        <w:r w:rsidR="00794FEC" w:rsidRPr="00E07775">
          <w:rPr>
            <w:rStyle w:val="Hyperlink"/>
            <w:rFonts w:ascii="Calibri" w:hAnsi="Calibri"/>
            <w:b/>
            <w:bCs/>
            <w:szCs w:val="26"/>
          </w:rPr>
          <w:t xml:space="preserve">m Vitae </w:t>
        </w:r>
      </w:hyperlink>
    </w:p>
    <w:p w14:paraId="58887D61" w14:textId="1A702DBD" w:rsidR="00794FEC" w:rsidRPr="00220D49" w:rsidRDefault="00E07775" w:rsidP="00794FEC">
      <w:pPr>
        <w:numPr>
          <w:ilvl w:val="0"/>
          <w:numId w:val="13"/>
        </w:numPr>
        <w:rPr>
          <w:rFonts w:ascii="Calibri" w:hAnsi="Calibri" w:cs="Times New Roman"/>
          <w:b/>
          <w:bCs/>
          <w:color w:val="1D1B11" w:themeColor="background2" w:themeShade="1A"/>
          <w:sz w:val="22"/>
          <w:szCs w:val="26"/>
          <w:lang w:eastAsia="en-US"/>
        </w:rPr>
      </w:pPr>
      <w:hyperlink r:id="rId8" w:history="1">
        <w:r w:rsidR="00794FEC" w:rsidRPr="00E07775">
          <w:rPr>
            <w:rStyle w:val="Hyperlink"/>
            <w:rFonts w:ascii="Calibri" w:hAnsi="Calibri"/>
            <w:b/>
            <w:bCs/>
            <w:szCs w:val="26"/>
          </w:rPr>
          <w:t>List of Pub</w:t>
        </w:r>
        <w:r w:rsidR="00794FEC" w:rsidRPr="00E07775">
          <w:rPr>
            <w:rStyle w:val="Hyperlink"/>
            <w:rFonts w:ascii="Calibri" w:hAnsi="Calibri"/>
            <w:b/>
            <w:bCs/>
            <w:szCs w:val="26"/>
          </w:rPr>
          <w:t>l</w:t>
        </w:r>
        <w:r w:rsidR="00794FEC" w:rsidRPr="00E07775">
          <w:rPr>
            <w:rStyle w:val="Hyperlink"/>
            <w:rFonts w:ascii="Calibri" w:hAnsi="Calibri"/>
            <w:b/>
            <w:bCs/>
            <w:szCs w:val="26"/>
          </w:rPr>
          <w:t>ications</w:t>
        </w:r>
      </w:hyperlink>
      <w:r w:rsidR="00794FEC" w:rsidRPr="00220D49">
        <w:rPr>
          <w:rFonts w:ascii="Calibri" w:hAnsi="Calibri"/>
          <w:b/>
          <w:bCs/>
          <w:color w:val="1D1B11" w:themeColor="background2" w:themeShade="1A"/>
          <w:szCs w:val="26"/>
        </w:rPr>
        <w:t xml:space="preserve"> </w:t>
      </w:r>
    </w:p>
    <w:p w14:paraId="073EDD04" w14:textId="77777777" w:rsidR="00794FEC" w:rsidRPr="00220D49" w:rsidRDefault="00794FEC" w:rsidP="00794FEC">
      <w:pPr>
        <w:numPr>
          <w:ilvl w:val="0"/>
          <w:numId w:val="13"/>
        </w:numPr>
        <w:rPr>
          <w:rFonts w:ascii="Calibri" w:hAnsi="Calibri"/>
          <w:b/>
          <w:bCs/>
          <w:color w:val="1D1B11" w:themeColor="background2" w:themeShade="1A"/>
          <w:szCs w:val="26"/>
        </w:rPr>
      </w:pPr>
      <w:r w:rsidRPr="00220D49">
        <w:rPr>
          <w:rFonts w:ascii="Calibri" w:hAnsi="Calibri"/>
          <w:b/>
          <w:bCs/>
          <w:color w:val="1D1B11" w:themeColor="background2" w:themeShade="1A"/>
          <w:szCs w:val="26"/>
        </w:rPr>
        <w:t>Scientific Biography</w:t>
      </w:r>
    </w:p>
    <w:p w14:paraId="11B18FB7" w14:textId="77777777" w:rsidR="00794FEC" w:rsidRPr="00220D49" w:rsidRDefault="009B5565" w:rsidP="00794FEC">
      <w:pPr>
        <w:numPr>
          <w:ilvl w:val="0"/>
          <w:numId w:val="13"/>
        </w:numPr>
        <w:rPr>
          <w:rFonts w:ascii="Times New Roman" w:hAnsi="Times New Roman" w:cs="Times New Roman"/>
          <w:color w:val="1D1B11" w:themeColor="background2" w:themeShade="1A"/>
          <w:sz w:val="22"/>
          <w:szCs w:val="22"/>
          <w:lang w:eastAsia="en-US"/>
        </w:rPr>
      </w:pPr>
      <w:r>
        <w:rPr>
          <w:rFonts w:ascii="Calibri" w:hAnsi="Calibri"/>
          <w:b/>
          <w:bCs/>
          <w:color w:val="1D1B11" w:themeColor="background2" w:themeShade="1A"/>
          <w:szCs w:val="26"/>
        </w:rPr>
        <w:t xml:space="preserve">Research </w:t>
      </w:r>
      <w:r w:rsidR="00794FEC" w:rsidRPr="00220D49">
        <w:rPr>
          <w:rFonts w:ascii="Calibri" w:hAnsi="Calibri"/>
          <w:b/>
          <w:bCs/>
          <w:color w:val="1D1B11" w:themeColor="background2" w:themeShade="1A"/>
          <w:szCs w:val="26"/>
        </w:rPr>
        <w:t>Proposal</w:t>
      </w:r>
    </w:p>
    <w:p w14:paraId="63E307DD" w14:textId="19288E50" w:rsidR="00794FEC" w:rsidRPr="00220D49" w:rsidRDefault="00794FEC" w:rsidP="00794FEC">
      <w:pPr>
        <w:numPr>
          <w:ilvl w:val="0"/>
          <w:numId w:val="13"/>
        </w:numPr>
        <w:rPr>
          <w:rFonts w:ascii="Calibri" w:hAnsi="Calibri"/>
          <w:b/>
          <w:bCs/>
          <w:color w:val="1D1B11" w:themeColor="background2" w:themeShade="1A"/>
          <w:szCs w:val="26"/>
        </w:rPr>
      </w:pPr>
      <w:r w:rsidRPr="00220D49">
        <w:rPr>
          <w:rFonts w:ascii="Calibri" w:hAnsi="Calibri"/>
          <w:b/>
          <w:bCs/>
          <w:color w:val="1D1B11" w:themeColor="background2" w:themeShade="1A"/>
          <w:szCs w:val="26"/>
        </w:rPr>
        <w:t xml:space="preserve">Teaching </w:t>
      </w:r>
      <w:r w:rsidR="009F3110">
        <w:rPr>
          <w:rFonts w:ascii="Calibri" w:hAnsi="Calibri"/>
          <w:b/>
          <w:bCs/>
          <w:color w:val="1D1B11" w:themeColor="background2" w:themeShade="1A"/>
          <w:szCs w:val="26"/>
        </w:rPr>
        <w:t xml:space="preserve">Statement </w:t>
      </w:r>
    </w:p>
    <w:p w14:paraId="17B1A5D2" w14:textId="0D9BB9E8" w:rsidR="00794FEC" w:rsidRPr="00220D49" w:rsidRDefault="00794FEC" w:rsidP="00794FEC">
      <w:pPr>
        <w:numPr>
          <w:ilvl w:val="0"/>
          <w:numId w:val="13"/>
        </w:numPr>
        <w:rPr>
          <w:rFonts w:ascii="Calibri" w:hAnsi="Calibri"/>
          <w:b/>
          <w:bCs/>
          <w:color w:val="1D1B11" w:themeColor="background2" w:themeShade="1A"/>
          <w:szCs w:val="26"/>
        </w:rPr>
      </w:pPr>
      <w:r w:rsidRPr="00220D49">
        <w:rPr>
          <w:rFonts w:ascii="Calibri" w:hAnsi="Calibri"/>
          <w:b/>
          <w:bCs/>
          <w:color w:val="1D1B11" w:themeColor="background2" w:themeShade="1A"/>
          <w:szCs w:val="26"/>
        </w:rPr>
        <w:t>Copies of 3 representative papers</w:t>
      </w:r>
    </w:p>
    <w:p w14:paraId="1533186C" w14:textId="62492542" w:rsidR="00794FEC" w:rsidRPr="00220D49" w:rsidRDefault="00794FEC" w:rsidP="00794FEC">
      <w:pPr>
        <w:numPr>
          <w:ilvl w:val="0"/>
          <w:numId w:val="13"/>
        </w:numPr>
        <w:rPr>
          <w:rFonts w:ascii="Calibri" w:hAnsi="Calibri"/>
          <w:b/>
          <w:bCs/>
          <w:color w:val="1D1B11" w:themeColor="background2" w:themeShade="1A"/>
          <w:szCs w:val="26"/>
        </w:rPr>
      </w:pPr>
      <w:r w:rsidRPr="00220D49">
        <w:rPr>
          <w:rFonts w:ascii="Calibri" w:hAnsi="Calibri"/>
          <w:b/>
          <w:bCs/>
          <w:color w:val="1D1B11" w:themeColor="background2" w:themeShade="1A"/>
          <w:szCs w:val="26"/>
        </w:rPr>
        <w:t>Recommendation letters</w:t>
      </w:r>
      <w:r w:rsidR="007C57D2">
        <w:rPr>
          <w:rFonts w:ascii="Calibri" w:hAnsi="Calibri"/>
          <w:b/>
          <w:bCs/>
          <w:color w:val="1D1B11" w:themeColor="background2" w:themeShade="1A"/>
          <w:szCs w:val="26"/>
        </w:rPr>
        <w:t xml:space="preserve">, </w:t>
      </w:r>
      <w:r w:rsidR="007C57D2" w:rsidRPr="007C57D2">
        <w:rPr>
          <w:rFonts w:ascii="Calibri" w:hAnsi="Calibri"/>
          <w:b/>
          <w:bCs/>
          <w:color w:val="1D1B11" w:themeColor="background2" w:themeShade="1A"/>
          <w:szCs w:val="26"/>
        </w:rPr>
        <w:t xml:space="preserve">preferably including </w:t>
      </w:r>
      <w:proofErr w:type="gramStart"/>
      <w:r w:rsidR="007C57D2" w:rsidRPr="007C57D2">
        <w:rPr>
          <w:rFonts w:ascii="Calibri" w:hAnsi="Calibri"/>
          <w:b/>
          <w:bCs/>
          <w:color w:val="1D1B11" w:themeColor="background2" w:themeShade="1A"/>
          <w:szCs w:val="26"/>
        </w:rPr>
        <w:t xml:space="preserve">letters </w:t>
      </w:r>
      <w:r w:rsidRPr="00220D49">
        <w:rPr>
          <w:rFonts w:ascii="Calibri" w:hAnsi="Calibri"/>
          <w:b/>
          <w:bCs/>
          <w:color w:val="1D1B11" w:themeColor="background2" w:themeShade="1A"/>
          <w:szCs w:val="26"/>
        </w:rPr>
        <w:t xml:space="preserve"> from</w:t>
      </w:r>
      <w:proofErr w:type="gramEnd"/>
      <w:r w:rsidRPr="00220D49">
        <w:rPr>
          <w:rFonts w:ascii="Calibri" w:hAnsi="Calibri"/>
          <w:b/>
          <w:bCs/>
          <w:color w:val="1D1B11" w:themeColor="background2" w:themeShade="1A"/>
          <w:szCs w:val="26"/>
        </w:rPr>
        <w:t xml:space="preserve"> </w:t>
      </w:r>
      <w:r w:rsidR="007C57D2">
        <w:rPr>
          <w:rFonts w:ascii="Calibri" w:hAnsi="Calibri"/>
          <w:b/>
          <w:bCs/>
          <w:color w:val="1D1B11" w:themeColor="background2" w:themeShade="1A"/>
          <w:szCs w:val="26"/>
        </w:rPr>
        <w:t xml:space="preserve">the </w:t>
      </w:r>
      <w:r w:rsidRPr="00220D49">
        <w:rPr>
          <w:rFonts w:ascii="Calibri" w:hAnsi="Calibri"/>
          <w:b/>
          <w:bCs/>
          <w:color w:val="1D1B11" w:themeColor="background2" w:themeShade="1A"/>
          <w:szCs w:val="26"/>
        </w:rPr>
        <w:t xml:space="preserve">PhD and Post-doc </w:t>
      </w:r>
      <w:r w:rsidR="007C57D2">
        <w:rPr>
          <w:rFonts w:ascii="Calibri" w:hAnsi="Calibri"/>
          <w:b/>
          <w:bCs/>
          <w:color w:val="1D1B11" w:themeColor="background2" w:themeShade="1A"/>
          <w:szCs w:val="26"/>
        </w:rPr>
        <w:t>advisor</w:t>
      </w:r>
      <w:r w:rsidRPr="00220D49">
        <w:rPr>
          <w:rFonts w:ascii="Calibri" w:hAnsi="Calibri"/>
          <w:b/>
          <w:bCs/>
          <w:color w:val="1D1B11" w:themeColor="background2" w:themeShade="1A"/>
          <w:szCs w:val="26"/>
        </w:rPr>
        <w:t>/s</w:t>
      </w:r>
    </w:p>
    <w:p w14:paraId="643CA460" w14:textId="77777777" w:rsidR="00794FEC" w:rsidRPr="00220D49" w:rsidRDefault="00794FEC" w:rsidP="00031F68">
      <w:pPr>
        <w:numPr>
          <w:ilvl w:val="0"/>
          <w:numId w:val="13"/>
        </w:numPr>
        <w:rPr>
          <w:rFonts w:ascii="Calibri" w:hAnsi="Calibri"/>
          <w:b/>
          <w:bCs/>
          <w:color w:val="1D1B11" w:themeColor="background2" w:themeShade="1A"/>
          <w:szCs w:val="26"/>
        </w:rPr>
      </w:pPr>
      <w:r w:rsidRPr="00220D49">
        <w:rPr>
          <w:rFonts w:ascii="Calibri" w:hAnsi="Calibri"/>
          <w:b/>
          <w:bCs/>
          <w:color w:val="1D1B11" w:themeColor="background2" w:themeShade="1A"/>
          <w:szCs w:val="26"/>
        </w:rPr>
        <w:t xml:space="preserve">List of </w:t>
      </w:r>
      <w:r w:rsidR="00880059" w:rsidRPr="00220D49">
        <w:rPr>
          <w:rFonts w:ascii="Calibri" w:hAnsi="Calibri"/>
          <w:b/>
          <w:bCs/>
          <w:color w:val="1D1B11" w:themeColor="background2" w:themeShade="1A"/>
          <w:szCs w:val="26"/>
        </w:rPr>
        <w:t xml:space="preserve">5 </w:t>
      </w:r>
      <w:r w:rsidRPr="00220D49">
        <w:rPr>
          <w:rFonts w:ascii="Calibri" w:hAnsi="Calibri"/>
          <w:b/>
          <w:bCs/>
          <w:color w:val="1D1B11" w:themeColor="background2" w:themeShade="1A"/>
          <w:szCs w:val="26"/>
        </w:rPr>
        <w:t xml:space="preserve">potential reviewing scientists in </w:t>
      </w:r>
      <w:r w:rsidR="00031F68">
        <w:rPr>
          <w:rFonts w:ascii="Calibri" w:hAnsi="Calibri"/>
          <w:b/>
          <w:bCs/>
          <w:color w:val="1D1B11" w:themeColor="background2" w:themeShade="1A"/>
          <w:szCs w:val="26"/>
        </w:rPr>
        <w:t>research</w:t>
      </w:r>
      <w:r w:rsidRPr="00220D49">
        <w:rPr>
          <w:rFonts w:ascii="Calibri" w:hAnsi="Calibri"/>
          <w:b/>
          <w:bCs/>
          <w:color w:val="1D1B11" w:themeColor="background2" w:themeShade="1A"/>
          <w:szCs w:val="26"/>
        </w:rPr>
        <w:t xml:space="preserve"> field</w:t>
      </w:r>
    </w:p>
    <w:p w14:paraId="057AD91C" w14:textId="77777777" w:rsidR="00794FEC" w:rsidRPr="00220D49" w:rsidRDefault="00794FEC" w:rsidP="00880059">
      <w:pPr>
        <w:rPr>
          <w:rFonts w:ascii="Times New Roman" w:hAnsi="Times New Roman" w:cs="Times New Roman"/>
          <w:color w:val="1D1B11" w:themeColor="background2" w:themeShade="1A"/>
          <w:lang w:eastAsia="en-US"/>
        </w:rPr>
      </w:pPr>
    </w:p>
    <w:p w14:paraId="54E7BFAB" w14:textId="77777777" w:rsidR="00880059" w:rsidRDefault="00880059" w:rsidP="00794FEC">
      <w:pPr>
        <w:rPr>
          <w:rFonts w:ascii="Calibri" w:hAnsi="Calibri"/>
          <w:b/>
          <w:bCs/>
          <w:color w:val="666666"/>
          <w:sz w:val="28"/>
          <w:szCs w:val="28"/>
        </w:rPr>
      </w:pPr>
    </w:p>
    <w:p w14:paraId="59B0DB4F" w14:textId="77777777" w:rsidR="00880059" w:rsidRPr="00880059" w:rsidRDefault="00880059" w:rsidP="002877CF">
      <w:pPr>
        <w:rPr>
          <w:rFonts w:ascii="Calibri" w:hAnsi="Calibri" w:cs="Times New Roman"/>
          <w:b/>
          <w:bCs/>
          <w:color w:val="800000"/>
        </w:rPr>
      </w:pPr>
      <w:r w:rsidRPr="00880059">
        <w:rPr>
          <w:rFonts w:ascii="Calibri" w:hAnsi="Calibri" w:cs="Times New Roman"/>
          <w:b/>
          <w:bCs/>
          <w:color w:val="800000"/>
        </w:rPr>
        <w:t xml:space="preserve">All applicants must register and </w:t>
      </w:r>
      <w:r w:rsidR="002877CF">
        <w:rPr>
          <w:rFonts w:ascii="Calibri" w:hAnsi="Calibri" w:cs="Times New Roman"/>
          <w:b/>
          <w:bCs/>
          <w:color w:val="800000"/>
        </w:rPr>
        <w:t xml:space="preserve">submit their applications via an on-line system </w:t>
      </w:r>
      <w:r w:rsidRPr="00880059">
        <w:rPr>
          <w:rFonts w:ascii="Calibri" w:hAnsi="Calibri" w:cs="Times New Roman"/>
          <w:b/>
          <w:bCs/>
          <w:color w:val="800000"/>
        </w:rPr>
        <w:t xml:space="preserve">using the following link: </w:t>
      </w:r>
    </w:p>
    <w:p w14:paraId="70DA5DE2" w14:textId="77777777" w:rsidR="0019170A" w:rsidRDefault="00FD4120" w:rsidP="00AE37EB">
      <w:pPr>
        <w:rPr>
          <w:rFonts w:ascii="Calibri" w:hAnsi="Calibri" w:cs="Times New Roman"/>
          <w:b/>
          <w:bCs/>
          <w:color w:val="800000"/>
          <w:rtl/>
        </w:rPr>
      </w:pPr>
      <w:hyperlink r:id="rId9" w:history="1">
        <w:r w:rsidR="003522ED">
          <w:rPr>
            <w:rStyle w:val="Hyperlink"/>
            <w:rFonts w:ascii="Arial" w:hAnsi="Arial" w:cs="Arial"/>
          </w:rPr>
          <w:t>http://ttp.huji.ac.il</w:t>
        </w:r>
      </w:hyperlink>
    </w:p>
    <w:p w14:paraId="04508E6F" w14:textId="77777777" w:rsidR="009B5565" w:rsidRDefault="009B5565" w:rsidP="00C675EA">
      <w:pPr>
        <w:rPr>
          <w:rFonts w:ascii="Calibri" w:hAnsi="Calibri" w:cs="Times New Roman"/>
          <w:b/>
          <w:bCs/>
          <w:color w:val="800000"/>
          <w:sz w:val="28"/>
          <w:szCs w:val="28"/>
        </w:rPr>
      </w:pPr>
    </w:p>
    <w:p w14:paraId="2174D805" w14:textId="0CE9224E" w:rsidR="00880059" w:rsidRPr="009B5565" w:rsidRDefault="00880059" w:rsidP="009A223D">
      <w:pPr>
        <w:rPr>
          <w:rFonts w:ascii="Calibri" w:hAnsi="Calibri" w:cs="Times New Roman"/>
          <w:b/>
          <w:bCs/>
          <w:color w:val="800000"/>
          <w:sz w:val="28"/>
          <w:szCs w:val="28"/>
        </w:rPr>
      </w:pPr>
      <w:r w:rsidRPr="009B5565">
        <w:rPr>
          <w:rFonts w:ascii="Calibri" w:hAnsi="Calibri" w:cs="Times New Roman"/>
          <w:b/>
          <w:bCs/>
          <w:color w:val="800000"/>
          <w:sz w:val="28"/>
          <w:szCs w:val="28"/>
        </w:rPr>
        <w:t xml:space="preserve">Application Deadline: </w:t>
      </w:r>
      <w:r w:rsidR="00C00B4E">
        <w:rPr>
          <w:rFonts w:ascii="Calibri" w:hAnsi="Calibri" w:cs="Times New Roman" w:hint="cs"/>
          <w:b/>
          <w:bCs/>
          <w:color w:val="800000"/>
          <w:sz w:val="28"/>
          <w:szCs w:val="28"/>
        </w:rPr>
        <w:t>S</w:t>
      </w:r>
      <w:r w:rsidR="00C00B4E">
        <w:rPr>
          <w:rFonts w:ascii="Calibri" w:hAnsi="Calibri" w:cs="Times New Roman"/>
          <w:b/>
          <w:bCs/>
          <w:color w:val="800000"/>
          <w:sz w:val="28"/>
          <w:szCs w:val="28"/>
        </w:rPr>
        <w:t xml:space="preserve">eptember </w:t>
      </w:r>
      <w:r w:rsidR="007F4B42">
        <w:rPr>
          <w:rFonts w:ascii="Calibri" w:hAnsi="Calibri" w:cs="Times New Roman"/>
          <w:b/>
          <w:bCs/>
          <w:color w:val="800000"/>
          <w:sz w:val="28"/>
          <w:szCs w:val="28"/>
        </w:rPr>
        <w:t>22</w:t>
      </w:r>
      <w:r w:rsidR="007F4B42" w:rsidRPr="007F4B42">
        <w:rPr>
          <w:rFonts w:ascii="Calibri" w:hAnsi="Calibri" w:cs="Times New Roman"/>
          <w:b/>
          <w:bCs/>
          <w:color w:val="800000"/>
          <w:sz w:val="28"/>
          <w:szCs w:val="28"/>
          <w:vertAlign w:val="superscript"/>
        </w:rPr>
        <w:t>nd</w:t>
      </w:r>
      <w:r w:rsidR="007F4B42">
        <w:rPr>
          <w:rFonts w:ascii="Calibri" w:hAnsi="Calibri" w:cs="Times New Roman"/>
          <w:b/>
          <w:bCs/>
          <w:color w:val="800000"/>
          <w:sz w:val="28"/>
          <w:szCs w:val="28"/>
        </w:rPr>
        <w:t>, 2022.</w:t>
      </w:r>
    </w:p>
    <w:p w14:paraId="1A900B4A" w14:textId="77777777" w:rsidR="00880059" w:rsidRDefault="00880059" w:rsidP="00794FEC">
      <w:pPr>
        <w:rPr>
          <w:rFonts w:ascii="Calibri" w:hAnsi="Calibri"/>
          <w:b/>
          <w:bCs/>
          <w:color w:val="666666"/>
          <w:sz w:val="28"/>
          <w:szCs w:val="28"/>
        </w:rPr>
      </w:pPr>
    </w:p>
    <w:p w14:paraId="230DD6B3" w14:textId="77777777" w:rsidR="00880059" w:rsidRDefault="00880059" w:rsidP="00880059">
      <w:pPr>
        <w:rPr>
          <w:rFonts w:ascii="Calibri" w:hAnsi="Calibri"/>
          <w:b/>
          <w:bCs/>
          <w:color w:val="666666"/>
          <w:szCs w:val="26"/>
        </w:rPr>
      </w:pPr>
    </w:p>
    <w:p w14:paraId="64F24912" w14:textId="77777777" w:rsidR="00040185" w:rsidRPr="00A906BB" w:rsidRDefault="00880059" w:rsidP="00F72DBF">
      <w:pPr>
        <w:rPr>
          <w:rFonts w:ascii="Calibri" w:hAnsi="Calibri"/>
        </w:rPr>
      </w:pPr>
      <w:r w:rsidRPr="009B5565">
        <w:rPr>
          <w:rFonts w:ascii="Calibri" w:hAnsi="Calibri"/>
          <w:b/>
          <w:bCs/>
          <w:color w:val="1D1B11" w:themeColor="background2" w:themeShade="1A"/>
          <w:szCs w:val="26"/>
        </w:rPr>
        <w:t>For</w:t>
      </w:r>
      <w:r w:rsidR="002877CF" w:rsidRPr="009B5565">
        <w:rPr>
          <w:rFonts w:ascii="Calibri" w:hAnsi="Calibri"/>
          <w:b/>
          <w:bCs/>
          <w:color w:val="1D1B11" w:themeColor="background2" w:themeShade="1A"/>
          <w:szCs w:val="26"/>
        </w:rPr>
        <w:t xml:space="preserve"> further</w:t>
      </w:r>
      <w:r w:rsidRPr="009B5565">
        <w:rPr>
          <w:rFonts w:ascii="Calibri" w:hAnsi="Calibri"/>
          <w:b/>
          <w:bCs/>
          <w:color w:val="1D1B11" w:themeColor="background2" w:themeShade="1A"/>
          <w:szCs w:val="26"/>
        </w:rPr>
        <w:t xml:space="preserve"> inquiries regarding application please contact:</w:t>
      </w:r>
      <w:r>
        <w:t xml:space="preserve"> </w:t>
      </w:r>
      <w:hyperlink r:id="rId10" w:history="1">
        <w:r w:rsidR="00F72DBF" w:rsidRPr="00FD4D23">
          <w:rPr>
            <w:rStyle w:val="Hyperlink"/>
            <w:rFonts w:ascii="Calibri" w:hAnsi="Calibri"/>
          </w:rPr>
          <w:t>lyab@savion.huji.ac.il</w:t>
        </w:r>
      </w:hyperlink>
    </w:p>
    <w:p w14:paraId="3DEA32A6" w14:textId="77777777" w:rsidR="00880059" w:rsidRPr="00C71D96" w:rsidRDefault="00880059" w:rsidP="00880059"/>
    <w:sectPr w:rsidR="00880059" w:rsidRPr="00C71D96" w:rsidSect="00967AF7">
      <w:headerReference w:type="default" r:id="rId11"/>
      <w:footerReference w:type="default" r:id="rId12"/>
      <w:endnotePr>
        <w:numFmt w:val="lowerLetter"/>
      </w:endnotePr>
      <w:pgSz w:w="11907" w:h="16840" w:code="9"/>
      <w:pgMar w:top="2000" w:right="1500" w:bottom="1000" w:left="3000" w:header="500" w:footer="30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A99F9" w14:textId="77777777" w:rsidR="00FD4120" w:rsidRDefault="00FD4120">
      <w:r>
        <w:separator/>
      </w:r>
    </w:p>
  </w:endnote>
  <w:endnote w:type="continuationSeparator" w:id="0">
    <w:p w14:paraId="6E293E28" w14:textId="77777777" w:rsidR="00FD4120" w:rsidRDefault="00FD4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Segoe UI Symbol"/>
    <w:charset w:val="00"/>
    <w:family w:val="auto"/>
    <w:pitch w:val="variable"/>
    <w:sig w:usb0="E00002FF" w:usb1="5200205F" w:usb2="00A0C000" w:usb3="00000000" w:csb0="0000019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חרמון">
    <w:altName w:val="Arial Unicode MS"/>
    <w:panose1 w:val="00000000000000000000"/>
    <w:charset w:val="53"/>
    <w:family w:val="roman"/>
    <w:notTrueType/>
    <w:pitch w:val="default"/>
    <w:sig w:usb0="00000000" w:usb1="00000005" w:usb2="02D0FD3C" w:usb3="06232220" w:csb0="064CFF01" w:csb1="064CFEA0"/>
  </w:font>
  <w:font w:name="David Transparent">
    <w:panose1 w:val="020E0502060401010101"/>
    <w:charset w:val="B1"/>
    <w:family w:val="auto"/>
    <w:pitch w:val="variable"/>
    <w:sig w:usb0="00000801" w:usb1="00000000" w:usb2="00000000" w:usb3="00000000" w:csb0="00000020" w:csb1="00000000"/>
  </w:font>
  <w:font w:name="Lucida Grande">
    <w:altName w:val="﷽﷽﷽﷽﷽﷽﷽﷽rande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B7F13" w14:textId="77777777" w:rsidR="00D51E8D" w:rsidRDefault="00E45685">
    <w:pPr>
      <w:pStyle w:val="Footer"/>
      <w:jc w:val="center"/>
    </w:pPr>
    <w:r>
      <w:fldChar w:fldCharType="begin"/>
    </w:r>
    <w:r w:rsidR="00D51E8D">
      <w:instrText xml:space="preserve"> PAGE   \* MERGEFORMAT </w:instrText>
    </w:r>
    <w:r>
      <w:fldChar w:fldCharType="separate"/>
    </w:r>
    <w:r w:rsidR="009A223D">
      <w:rPr>
        <w:noProof/>
      </w:rPr>
      <w:t>1</w:t>
    </w:r>
    <w:r>
      <w:rPr>
        <w:noProof/>
      </w:rPr>
      <w:fldChar w:fldCharType="end"/>
    </w:r>
  </w:p>
  <w:p w14:paraId="6E26C661" w14:textId="77777777" w:rsidR="008A0E0D" w:rsidRDefault="008A0E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B0E9C" w14:textId="77777777" w:rsidR="00FD4120" w:rsidRDefault="00FD4120">
      <w:r>
        <w:separator/>
      </w:r>
    </w:p>
  </w:footnote>
  <w:footnote w:type="continuationSeparator" w:id="0">
    <w:p w14:paraId="13A9F53E" w14:textId="77777777" w:rsidR="00FD4120" w:rsidRDefault="00FD41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7FB24" w14:textId="77777777" w:rsidR="008A0E0D" w:rsidRPr="00306408" w:rsidRDefault="00AA5096" w:rsidP="004C1DBA">
    <w:pPr>
      <w:tabs>
        <w:tab w:val="left" w:pos="1632"/>
      </w:tabs>
      <w:bidi/>
      <w:jc w:val="both"/>
      <w:rPr>
        <w:rFonts w:ascii="Arial" w:hAnsi="Arial" w:cs="Arial"/>
        <w:b/>
        <w:bCs/>
        <w:color w:val="000099"/>
        <w:sz w:val="8"/>
        <w:szCs w:val="10"/>
        <w:rtl/>
      </w:rPr>
    </w:pPr>
    <w:r>
      <w:rPr>
        <w:noProof/>
        <w:rtl/>
        <w:lang w:eastAsia="en-US"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436C7E9D" wp14:editId="34423410">
              <wp:simplePos x="0" y="0"/>
              <wp:positionH relativeFrom="column">
                <wp:posOffset>-507365</wp:posOffset>
              </wp:positionH>
              <wp:positionV relativeFrom="paragraph">
                <wp:posOffset>238760</wp:posOffset>
              </wp:positionV>
              <wp:extent cx="3890645" cy="1149350"/>
              <wp:effectExtent l="0" t="635" r="7620" b="2540"/>
              <wp:wrapNone/>
              <wp:docPr id="4" name="Group 1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890645" cy="1149350"/>
                        <a:chOff x="0" y="64"/>
                        <a:chExt cx="1126" cy="333"/>
                      </a:xfrm>
                    </wpg:grpSpPr>
                    <wps:wsp>
                      <wps:cNvPr id="5" name="Rectangle 2"/>
                      <wps:cNvSpPr>
                        <a:spLocks noChangeArrowheads="1"/>
                      </wps:cNvSpPr>
                      <wps:spPr bwMode="auto">
                        <a:xfrm>
                          <a:off x="0" y="64"/>
                          <a:ext cx="179" cy="330"/>
                        </a:xfrm>
                        <a:prstGeom prst="rect">
                          <a:avLst/>
                        </a:prstGeom>
                        <a:solidFill>
                          <a:srgbClr val="2C89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C4379D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Freeform 3"/>
                      <wps:cNvSpPr>
                        <a:spLocks/>
                      </wps:cNvSpPr>
                      <wps:spPr bwMode="auto">
                        <a:xfrm>
                          <a:off x="210" y="267"/>
                          <a:ext cx="23" cy="33"/>
                        </a:xfrm>
                        <a:custGeom>
                          <a:avLst/>
                          <a:gdLst>
                            <a:gd name="T0" fmla="*/ 1 w 122"/>
                            <a:gd name="T1" fmla="*/ 0 h 173"/>
                            <a:gd name="T2" fmla="*/ 0 w 122"/>
                            <a:gd name="T3" fmla="*/ 0 h 173"/>
                            <a:gd name="T4" fmla="*/ 0 w 122"/>
                            <a:gd name="T5" fmla="*/ 1 h 173"/>
                            <a:gd name="T6" fmla="*/ 1 w 122"/>
                            <a:gd name="T7" fmla="*/ 1 h 173"/>
                            <a:gd name="T8" fmla="*/ 1 w 122"/>
                            <a:gd name="T9" fmla="*/ 1 h 173"/>
                            <a:gd name="T10" fmla="*/ 1 w 122"/>
                            <a:gd name="T11" fmla="*/ 1 h 173"/>
                            <a:gd name="T12" fmla="*/ 1 w 122"/>
                            <a:gd name="T13" fmla="*/ 1 h 173"/>
                            <a:gd name="T14" fmla="*/ 0 w 122"/>
                            <a:gd name="T15" fmla="*/ 1 h 173"/>
                            <a:gd name="T16" fmla="*/ 0 w 122"/>
                            <a:gd name="T17" fmla="*/ 1 h 173"/>
                            <a:gd name="T18" fmla="*/ 0 w 122"/>
                            <a:gd name="T19" fmla="*/ 1 h 173"/>
                            <a:gd name="T20" fmla="*/ 0 w 122"/>
                            <a:gd name="T21" fmla="*/ 1 h 173"/>
                            <a:gd name="T22" fmla="*/ 0 w 122"/>
                            <a:gd name="T23" fmla="*/ 1 h 173"/>
                            <a:gd name="T24" fmla="*/ 0 w 122"/>
                            <a:gd name="T25" fmla="*/ 1 h 173"/>
                            <a:gd name="T26" fmla="*/ 0 w 122"/>
                            <a:gd name="T27" fmla="*/ 1 h 173"/>
                            <a:gd name="T28" fmla="*/ 0 w 122"/>
                            <a:gd name="T29" fmla="*/ 0 h 173"/>
                            <a:gd name="T30" fmla="*/ 0 w 122"/>
                            <a:gd name="T31" fmla="*/ 0 h 173"/>
                            <a:gd name="T32" fmla="*/ 0 w 122"/>
                            <a:gd name="T33" fmla="*/ 0 h 173"/>
                            <a:gd name="T34" fmla="*/ 0 w 122"/>
                            <a:gd name="T35" fmla="*/ 0 h 173"/>
                            <a:gd name="T36" fmla="*/ 0 w 122"/>
                            <a:gd name="T37" fmla="*/ 0 h 173"/>
                            <a:gd name="T38" fmla="*/ 0 w 122"/>
                            <a:gd name="T39" fmla="*/ 0 h 173"/>
                            <a:gd name="T40" fmla="*/ 0 w 122"/>
                            <a:gd name="T41" fmla="*/ 0 h 173"/>
                            <a:gd name="T42" fmla="*/ 0 w 122"/>
                            <a:gd name="T43" fmla="*/ 0 h 173"/>
                            <a:gd name="T44" fmla="*/ 0 w 122"/>
                            <a:gd name="T45" fmla="*/ 0 h 173"/>
                            <a:gd name="T46" fmla="*/ 0 w 122"/>
                            <a:gd name="T47" fmla="*/ 0 h 173"/>
                            <a:gd name="T48" fmla="*/ 1 w 122"/>
                            <a:gd name="T49" fmla="*/ 0 h 173"/>
                            <a:gd name="T50" fmla="*/ 1 w 122"/>
                            <a:gd name="T51" fmla="*/ 0 h 173"/>
                            <a:gd name="T52" fmla="*/ 1 w 122"/>
                            <a:gd name="T53" fmla="*/ 0 h 173"/>
                            <a:gd name="T54" fmla="*/ 1 w 122"/>
                            <a:gd name="T55" fmla="*/ 0 h 173"/>
                            <a:gd name="T56" fmla="*/ 1 w 122"/>
                            <a:gd name="T57" fmla="*/ 0 h 173"/>
                            <a:gd name="T58" fmla="*/ 1 w 122"/>
                            <a:gd name="T59" fmla="*/ 0 h 173"/>
                            <a:gd name="T60" fmla="*/ 1 w 122"/>
                            <a:gd name="T61" fmla="*/ 0 h 173"/>
                            <a:gd name="T62" fmla="*/ 1 w 122"/>
                            <a:gd name="T63" fmla="*/ 0 h 173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w 122"/>
                            <a:gd name="T97" fmla="*/ 0 h 173"/>
                            <a:gd name="T98" fmla="*/ 122 w 122"/>
                            <a:gd name="T99" fmla="*/ 173 h 173"/>
                          </a:gdLst>
                          <a:ahLst/>
                          <a:cxnLst>
                            <a:cxn ang="T64">
                              <a:pos x="T0" y="T1"/>
                            </a:cxn>
                            <a:cxn ang="T65">
                              <a:pos x="T2" y="T3"/>
                            </a:cxn>
                            <a:cxn ang="T66">
                              <a:pos x="T4" y="T5"/>
                            </a:cxn>
                            <a:cxn ang="T67">
                              <a:pos x="T6" y="T7"/>
                            </a:cxn>
                            <a:cxn ang="T68">
                              <a:pos x="T8" y="T9"/>
                            </a:cxn>
                            <a:cxn ang="T69">
                              <a:pos x="T10" y="T11"/>
                            </a:cxn>
                            <a:cxn ang="T70">
                              <a:pos x="T12" y="T13"/>
                            </a:cxn>
                            <a:cxn ang="T71">
                              <a:pos x="T14" y="T15"/>
                            </a:cxn>
                            <a:cxn ang="T72">
                              <a:pos x="T16" y="T17"/>
                            </a:cxn>
                            <a:cxn ang="T73">
                              <a:pos x="T18" y="T19"/>
                            </a:cxn>
                            <a:cxn ang="T74">
                              <a:pos x="T20" y="T21"/>
                            </a:cxn>
                            <a:cxn ang="T75">
                              <a:pos x="T22" y="T23"/>
                            </a:cxn>
                            <a:cxn ang="T76">
                              <a:pos x="T24" y="T25"/>
                            </a:cxn>
                            <a:cxn ang="T77">
                              <a:pos x="T26" y="T27"/>
                            </a:cxn>
                            <a:cxn ang="T78">
                              <a:pos x="T28" y="T29"/>
                            </a:cxn>
                            <a:cxn ang="T79">
                              <a:pos x="T30" y="T31"/>
                            </a:cxn>
                            <a:cxn ang="T80">
                              <a:pos x="T32" y="T33"/>
                            </a:cxn>
                            <a:cxn ang="T81">
                              <a:pos x="T34" y="T35"/>
                            </a:cxn>
                            <a:cxn ang="T82">
                              <a:pos x="T36" y="T37"/>
                            </a:cxn>
                            <a:cxn ang="T83">
                              <a:pos x="T38" y="T39"/>
                            </a:cxn>
                            <a:cxn ang="T84">
                              <a:pos x="T40" y="T41"/>
                            </a:cxn>
                            <a:cxn ang="T85">
                              <a:pos x="T42" y="T43"/>
                            </a:cxn>
                            <a:cxn ang="T86">
                              <a:pos x="T44" y="T45"/>
                            </a:cxn>
                            <a:cxn ang="T87">
                              <a:pos x="T46" y="T47"/>
                            </a:cxn>
                            <a:cxn ang="T88">
                              <a:pos x="T48" y="T49"/>
                            </a:cxn>
                            <a:cxn ang="T89">
                              <a:pos x="T50" y="T51"/>
                            </a:cxn>
                            <a:cxn ang="T90">
                              <a:pos x="T52" y="T53"/>
                            </a:cxn>
                            <a:cxn ang="T91">
                              <a:pos x="T54" y="T55"/>
                            </a:cxn>
                            <a:cxn ang="T92">
                              <a:pos x="T56" y="T57"/>
                            </a:cxn>
                            <a:cxn ang="T93">
                              <a:pos x="T58" y="T59"/>
                            </a:cxn>
                            <a:cxn ang="T94">
                              <a:pos x="T60" y="T61"/>
                            </a:cxn>
                            <a:cxn ang="T95">
                              <a:pos x="T62" y="T63"/>
                            </a:cxn>
                          </a:cxnLst>
                          <a:rect l="T96" t="T97" r="T98" b="T99"/>
                          <a:pathLst>
                            <a:path w="122" h="173">
                              <a:moveTo>
                                <a:pt x="72" y="11"/>
                              </a:moveTo>
                              <a:cubicBezTo>
                                <a:pt x="71" y="23"/>
                                <a:pt x="70" y="36"/>
                                <a:pt x="70" y="49"/>
                              </a:cubicBezTo>
                              <a:lnTo>
                                <a:pt x="70" y="119"/>
                              </a:lnTo>
                              <a:cubicBezTo>
                                <a:pt x="70" y="144"/>
                                <a:pt x="71" y="159"/>
                                <a:pt x="72" y="161"/>
                              </a:cubicBezTo>
                              <a:cubicBezTo>
                                <a:pt x="73" y="164"/>
                                <a:pt x="77" y="165"/>
                                <a:pt x="84" y="165"/>
                              </a:cubicBezTo>
                              <a:lnTo>
                                <a:pt x="91" y="165"/>
                              </a:lnTo>
                              <a:lnTo>
                                <a:pt x="91" y="173"/>
                              </a:lnTo>
                              <a:cubicBezTo>
                                <a:pt x="79" y="172"/>
                                <a:pt x="69" y="172"/>
                                <a:pt x="61" y="172"/>
                              </a:cubicBezTo>
                              <a:cubicBezTo>
                                <a:pt x="52" y="172"/>
                                <a:pt x="42" y="172"/>
                                <a:pt x="30" y="173"/>
                              </a:cubicBezTo>
                              <a:lnTo>
                                <a:pt x="30" y="165"/>
                              </a:lnTo>
                              <a:lnTo>
                                <a:pt x="39" y="165"/>
                              </a:lnTo>
                              <a:cubicBezTo>
                                <a:pt x="43" y="165"/>
                                <a:pt x="46" y="164"/>
                                <a:pt x="48" y="163"/>
                              </a:cubicBezTo>
                              <a:cubicBezTo>
                                <a:pt x="49" y="162"/>
                                <a:pt x="50" y="159"/>
                                <a:pt x="50" y="155"/>
                              </a:cubicBezTo>
                              <a:cubicBezTo>
                                <a:pt x="51" y="145"/>
                                <a:pt x="51" y="133"/>
                                <a:pt x="51" y="118"/>
                              </a:cubicBezTo>
                              <a:lnTo>
                                <a:pt x="51" y="48"/>
                              </a:lnTo>
                              <a:cubicBezTo>
                                <a:pt x="51" y="35"/>
                                <a:pt x="51" y="22"/>
                                <a:pt x="50" y="11"/>
                              </a:cubicBezTo>
                              <a:lnTo>
                                <a:pt x="40" y="11"/>
                              </a:lnTo>
                              <a:cubicBezTo>
                                <a:pt x="23" y="11"/>
                                <a:pt x="14" y="11"/>
                                <a:pt x="12" y="12"/>
                              </a:cubicBezTo>
                              <a:cubicBezTo>
                                <a:pt x="10" y="13"/>
                                <a:pt x="9" y="17"/>
                                <a:pt x="9" y="23"/>
                              </a:cubicBezTo>
                              <a:lnTo>
                                <a:pt x="7" y="39"/>
                              </a:lnTo>
                              <a:lnTo>
                                <a:pt x="1" y="39"/>
                              </a:lnTo>
                              <a:lnTo>
                                <a:pt x="1" y="25"/>
                              </a:lnTo>
                              <a:cubicBezTo>
                                <a:pt x="1" y="19"/>
                                <a:pt x="1" y="11"/>
                                <a:pt x="0" y="0"/>
                              </a:cubicBezTo>
                              <a:cubicBezTo>
                                <a:pt x="37" y="0"/>
                                <a:pt x="58" y="0"/>
                                <a:pt x="65" y="0"/>
                              </a:cubicBezTo>
                              <a:lnTo>
                                <a:pt x="122" y="0"/>
                              </a:lnTo>
                              <a:cubicBezTo>
                                <a:pt x="120" y="13"/>
                                <a:pt x="120" y="27"/>
                                <a:pt x="119" y="39"/>
                              </a:cubicBezTo>
                              <a:lnTo>
                                <a:pt x="113" y="39"/>
                              </a:lnTo>
                              <a:lnTo>
                                <a:pt x="112" y="23"/>
                              </a:lnTo>
                              <a:cubicBezTo>
                                <a:pt x="112" y="18"/>
                                <a:pt x="111" y="15"/>
                                <a:pt x="110" y="14"/>
                              </a:cubicBezTo>
                              <a:cubicBezTo>
                                <a:pt x="109" y="13"/>
                                <a:pt x="108" y="12"/>
                                <a:pt x="105" y="12"/>
                              </a:cubicBezTo>
                              <a:cubicBezTo>
                                <a:pt x="98" y="11"/>
                                <a:pt x="89" y="11"/>
                                <a:pt x="80" y="11"/>
                              </a:cubicBezTo>
                              <a:lnTo>
                                <a:pt x="72" y="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51A3E0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Freeform 4"/>
                      <wps:cNvSpPr>
                        <a:spLocks/>
                      </wps:cNvSpPr>
                      <wps:spPr bwMode="auto">
                        <a:xfrm>
                          <a:off x="234" y="265"/>
                          <a:ext cx="23" cy="35"/>
                        </a:xfrm>
                        <a:custGeom>
                          <a:avLst/>
                          <a:gdLst>
                            <a:gd name="T0" fmla="*/ 0 w 118"/>
                            <a:gd name="T1" fmla="*/ 1 h 182"/>
                            <a:gd name="T2" fmla="*/ 0 w 118"/>
                            <a:gd name="T3" fmla="*/ 1 h 182"/>
                            <a:gd name="T4" fmla="*/ 0 w 118"/>
                            <a:gd name="T5" fmla="*/ 1 h 182"/>
                            <a:gd name="T6" fmla="*/ 1 w 118"/>
                            <a:gd name="T7" fmla="*/ 0 h 182"/>
                            <a:gd name="T8" fmla="*/ 1 w 118"/>
                            <a:gd name="T9" fmla="*/ 1 h 182"/>
                            <a:gd name="T10" fmla="*/ 1 w 118"/>
                            <a:gd name="T11" fmla="*/ 1 h 182"/>
                            <a:gd name="T12" fmla="*/ 1 w 118"/>
                            <a:gd name="T13" fmla="*/ 1 h 182"/>
                            <a:gd name="T14" fmla="*/ 1 w 118"/>
                            <a:gd name="T15" fmla="*/ 1 h 182"/>
                            <a:gd name="T16" fmla="*/ 1 w 118"/>
                            <a:gd name="T17" fmla="*/ 1 h 182"/>
                            <a:gd name="T18" fmla="*/ 1 w 118"/>
                            <a:gd name="T19" fmla="*/ 1 h 182"/>
                            <a:gd name="T20" fmla="*/ 1 w 118"/>
                            <a:gd name="T21" fmla="*/ 1 h 182"/>
                            <a:gd name="T22" fmla="*/ 1 w 118"/>
                            <a:gd name="T23" fmla="*/ 1 h 182"/>
                            <a:gd name="T24" fmla="*/ 1 w 118"/>
                            <a:gd name="T25" fmla="*/ 1 h 182"/>
                            <a:gd name="T26" fmla="*/ 1 w 118"/>
                            <a:gd name="T27" fmla="*/ 1 h 182"/>
                            <a:gd name="T28" fmla="*/ 1 w 118"/>
                            <a:gd name="T29" fmla="*/ 1 h 182"/>
                            <a:gd name="T30" fmla="*/ 1 w 118"/>
                            <a:gd name="T31" fmla="*/ 1 h 182"/>
                            <a:gd name="T32" fmla="*/ 1 w 118"/>
                            <a:gd name="T33" fmla="*/ 1 h 182"/>
                            <a:gd name="T34" fmla="*/ 1 w 118"/>
                            <a:gd name="T35" fmla="*/ 1 h 182"/>
                            <a:gd name="T36" fmla="*/ 0 w 118"/>
                            <a:gd name="T37" fmla="*/ 1 h 182"/>
                            <a:gd name="T38" fmla="*/ 0 w 118"/>
                            <a:gd name="T39" fmla="*/ 1 h 182"/>
                            <a:gd name="T40" fmla="*/ 0 w 118"/>
                            <a:gd name="T41" fmla="*/ 1 h 182"/>
                            <a:gd name="T42" fmla="*/ 0 w 118"/>
                            <a:gd name="T43" fmla="*/ 1 h 182"/>
                            <a:gd name="T44" fmla="*/ 0 w 118"/>
                            <a:gd name="T45" fmla="*/ 1 h 182"/>
                            <a:gd name="T46" fmla="*/ 0 w 118"/>
                            <a:gd name="T47" fmla="*/ 1 h 182"/>
                            <a:gd name="T48" fmla="*/ 0 w 118"/>
                            <a:gd name="T49" fmla="*/ 1 h 182"/>
                            <a:gd name="T50" fmla="*/ 0 w 118"/>
                            <a:gd name="T51" fmla="*/ 1 h 182"/>
                            <a:gd name="T52" fmla="*/ 0 w 118"/>
                            <a:gd name="T53" fmla="*/ 1 h 182"/>
                            <a:gd name="T54" fmla="*/ 0 w 118"/>
                            <a:gd name="T55" fmla="*/ 1 h 182"/>
                            <a:gd name="T56" fmla="*/ 0 w 118"/>
                            <a:gd name="T57" fmla="*/ 1 h 182"/>
                            <a:gd name="T58" fmla="*/ 0 w 118"/>
                            <a:gd name="T59" fmla="*/ 1 h 182"/>
                            <a:gd name="T60" fmla="*/ 0 w 118"/>
                            <a:gd name="T61" fmla="*/ 1 h 182"/>
                            <a:gd name="T62" fmla="*/ 0 w 118"/>
                            <a:gd name="T63" fmla="*/ 1 h 182"/>
                            <a:gd name="T64" fmla="*/ 0 w 118"/>
                            <a:gd name="T65" fmla="*/ 1 h 182"/>
                            <a:gd name="T66" fmla="*/ 0 w 118"/>
                            <a:gd name="T67" fmla="*/ 1 h 182"/>
                            <a:gd name="T68" fmla="*/ 0 w 118"/>
                            <a:gd name="T69" fmla="*/ 0 h 182"/>
                            <a:gd name="T70" fmla="*/ 0 w 118"/>
                            <a:gd name="T71" fmla="*/ 0 h 182"/>
                            <a:gd name="T72" fmla="*/ 0 w 118"/>
                            <a:gd name="T73" fmla="*/ 0 h 182"/>
                            <a:gd name="T74" fmla="*/ 0 w 118"/>
                            <a:gd name="T75" fmla="*/ 0 h 182"/>
                            <a:gd name="T76" fmla="*/ 0 w 118"/>
                            <a:gd name="T77" fmla="*/ 0 h 182"/>
                            <a:gd name="T78" fmla="*/ 0 w 118"/>
                            <a:gd name="T79" fmla="*/ 0 h 182"/>
                            <a:gd name="T80" fmla="*/ 0 w 118"/>
                            <a:gd name="T81" fmla="*/ 0 h 182"/>
                            <a:gd name="T82" fmla="*/ 0 w 118"/>
                            <a:gd name="T83" fmla="*/ 0 h 182"/>
                            <a:gd name="T84" fmla="*/ 0 w 118"/>
                            <a:gd name="T85" fmla="*/ 0 h 182"/>
                            <a:gd name="T86" fmla="*/ 0 w 118"/>
                            <a:gd name="T87" fmla="*/ 0 h 182"/>
                            <a:gd name="T88" fmla="*/ 0 w 118"/>
                            <a:gd name="T89" fmla="*/ 0 h 182"/>
                            <a:gd name="T90" fmla="*/ 0 w 118"/>
                            <a:gd name="T91" fmla="*/ 1 h 182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w 118"/>
                            <a:gd name="T139" fmla="*/ 0 h 182"/>
                            <a:gd name="T140" fmla="*/ 118 w 118"/>
                            <a:gd name="T141" fmla="*/ 182 h 182"/>
                          </a:gdLst>
                          <a:ahLst/>
                          <a:cxnLst>
                            <a:cxn ang="T92">
                              <a:pos x="T0" y="T1"/>
                            </a:cxn>
                            <a:cxn ang="T93">
                              <a:pos x="T2" y="T3"/>
                            </a:cxn>
                            <a:cxn ang="T94">
                              <a:pos x="T4" y="T5"/>
                            </a:cxn>
                            <a:cxn ang="T95">
                              <a:pos x="T6" y="T7"/>
                            </a:cxn>
                            <a:cxn ang="T96">
                              <a:pos x="T8" y="T9"/>
                            </a:cxn>
                            <a:cxn ang="T97">
                              <a:pos x="T10" y="T11"/>
                            </a:cxn>
                            <a:cxn ang="T98">
                              <a:pos x="T12" y="T13"/>
                            </a:cxn>
                            <a:cxn ang="T99">
                              <a:pos x="T14" y="T15"/>
                            </a:cxn>
                            <a:cxn ang="T100">
                              <a:pos x="T16" y="T17"/>
                            </a:cxn>
                            <a:cxn ang="T101">
                              <a:pos x="T18" y="T19"/>
                            </a:cxn>
                            <a:cxn ang="T102">
                              <a:pos x="T20" y="T21"/>
                            </a:cxn>
                            <a:cxn ang="T103">
                              <a:pos x="T22" y="T23"/>
                            </a:cxn>
                            <a:cxn ang="T104">
                              <a:pos x="T24" y="T25"/>
                            </a:cxn>
                            <a:cxn ang="T105">
                              <a:pos x="T26" y="T27"/>
                            </a:cxn>
                            <a:cxn ang="T106">
                              <a:pos x="T28" y="T29"/>
                            </a:cxn>
                            <a:cxn ang="T107">
                              <a:pos x="T30" y="T31"/>
                            </a:cxn>
                            <a:cxn ang="T108">
                              <a:pos x="T32" y="T33"/>
                            </a:cxn>
                            <a:cxn ang="T109">
                              <a:pos x="T34" y="T35"/>
                            </a:cxn>
                            <a:cxn ang="T110">
                              <a:pos x="T36" y="T37"/>
                            </a:cxn>
                            <a:cxn ang="T111">
                              <a:pos x="T38" y="T39"/>
                            </a:cxn>
                            <a:cxn ang="T112">
                              <a:pos x="T40" y="T41"/>
                            </a:cxn>
                            <a:cxn ang="T113">
                              <a:pos x="T42" y="T43"/>
                            </a:cxn>
                            <a:cxn ang="T114">
                              <a:pos x="T44" y="T45"/>
                            </a:cxn>
                            <a:cxn ang="T115">
                              <a:pos x="T46" y="T47"/>
                            </a:cxn>
                            <a:cxn ang="T116">
                              <a:pos x="T48" y="T49"/>
                            </a:cxn>
                            <a:cxn ang="T117">
                              <a:pos x="T50" y="T51"/>
                            </a:cxn>
                            <a:cxn ang="T118">
                              <a:pos x="T52" y="T53"/>
                            </a:cxn>
                            <a:cxn ang="T119">
                              <a:pos x="T54" y="T55"/>
                            </a:cxn>
                            <a:cxn ang="T120">
                              <a:pos x="T56" y="T57"/>
                            </a:cxn>
                            <a:cxn ang="T121">
                              <a:pos x="T58" y="T59"/>
                            </a:cxn>
                            <a:cxn ang="T122">
                              <a:pos x="T60" y="T61"/>
                            </a:cxn>
                            <a:cxn ang="T123">
                              <a:pos x="T62" y="T63"/>
                            </a:cxn>
                            <a:cxn ang="T124">
                              <a:pos x="T64" y="T65"/>
                            </a:cxn>
                            <a:cxn ang="T125">
                              <a:pos x="T66" y="T67"/>
                            </a:cxn>
                            <a:cxn ang="T126">
                              <a:pos x="T68" y="T69"/>
                            </a:cxn>
                            <a:cxn ang="T127">
                              <a:pos x="T70" y="T71"/>
                            </a:cxn>
                            <a:cxn ang="T128">
                              <a:pos x="T72" y="T73"/>
                            </a:cxn>
                            <a:cxn ang="T129">
                              <a:pos x="T74" y="T75"/>
                            </a:cxn>
                            <a:cxn ang="T130">
                              <a:pos x="T76" y="T77"/>
                            </a:cxn>
                            <a:cxn ang="T131">
                              <a:pos x="T78" y="T79"/>
                            </a:cxn>
                            <a:cxn ang="T132">
                              <a:pos x="T80" y="T81"/>
                            </a:cxn>
                            <a:cxn ang="T133">
                              <a:pos x="T82" y="T83"/>
                            </a:cxn>
                            <a:cxn ang="T134">
                              <a:pos x="T84" y="T85"/>
                            </a:cxn>
                            <a:cxn ang="T135">
                              <a:pos x="T86" y="T87"/>
                            </a:cxn>
                            <a:cxn ang="T136">
                              <a:pos x="T88" y="T89"/>
                            </a:cxn>
                            <a:cxn ang="T137">
                              <a:pos x="T90" y="T91"/>
                            </a:cxn>
                          </a:cxnLst>
                          <a:rect l="T138" t="T139" r="T140" b="T141"/>
                          <a:pathLst>
                            <a:path w="118" h="182">
                              <a:moveTo>
                                <a:pt x="34" y="87"/>
                              </a:moveTo>
                              <a:lnTo>
                                <a:pt x="48" y="73"/>
                              </a:lnTo>
                              <a:cubicBezTo>
                                <a:pt x="51" y="70"/>
                                <a:pt x="54" y="67"/>
                                <a:pt x="57" y="66"/>
                              </a:cubicBezTo>
                              <a:cubicBezTo>
                                <a:pt x="60" y="65"/>
                                <a:pt x="64" y="64"/>
                                <a:pt x="68" y="64"/>
                              </a:cubicBezTo>
                              <a:cubicBezTo>
                                <a:pt x="76" y="64"/>
                                <a:pt x="82" y="66"/>
                                <a:pt x="88" y="70"/>
                              </a:cubicBezTo>
                              <a:cubicBezTo>
                                <a:pt x="93" y="73"/>
                                <a:pt x="97" y="78"/>
                                <a:pt x="99" y="83"/>
                              </a:cubicBezTo>
                              <a:cubicBezTo>
                                <a:pt x="102" y="89"/>
                                <a:pt x="103" y="99"/>
                                <a:pt x="103" y="112"/>
                              </a:cubicBezTo>
                              <a:lnTo>
                                <a:pt x="102" y="148"/>
                              </a:lnTo>
                              <a:cubicBezTo>
                                <a:pt x="102" y="156"/>
                                <a:pt x="102" y="163"/>
                                <a:pt x="103" y="167"/>
                              </a:cubicBezTo>
                              <a:cubicBezTo>
                                <a:pt x="103" y="169"/>
                                <a:pt x="104" y="171"/>
                                <a:pt x="105" y="172"/>
                              </a:cubicBezTo>
                              <a:cubicBezTo>
                                <a:pt x="106" y="173"/>
                                <a:pt x="108" y="173"/>
                                <a:pt x="111" y="174"/>
                              </a:cubicBezTo>
                              <a:lnTo>
                                <a:pt x="118" y="175"/>
                              </a:lnTo>
                              <a:lnTo>
                                <a:pt x="118" y="182"/>
                              </a:lnTo>
                              <a:cubicBezTo>
                                <a:pt x="112" y="181"/>
                                <a:pt x="105" y="181"/>
                                <a:pt x="99" y="181"/>
                              </a:cubicBezTo>
                              <a:cubicBezTo>
                                <a:pt x="94" y="181"/>
                                <a:pt x="88" y="181"/>
                                <a:pt x="83" y="182"/>
                              </a:cubicBezTo>
                              <a:cubicBezTo>
                                <a:pt x="84" y="161"/>
                                <a:pt x="85" y="141"/>
                                <a:pt x="85" y="122"/>
                              </a:cubicBezTo>
                              <a:cubicBezTo>
                                <a:pt x="85" y="108"/>
                                <a:pt x="84" y="100"/>
                                <a:pt x="83" y="95"/>
                              </a:cubicBezTo>
                              <a:cubicBezTo>
                                <a:pt x="81" y="90"/>
                                <a:pt x="79" y="86"/>
                                <a:pt x="75" y="84"/>
                              </a:cubicBezTo>
                              <a:cubicBezTo>
                                <a:pt x="71" y="81"/>
                                <a:pt x="67" y="79"/>
                                <a:pt x="61" y="79"/>
                              </a:cubicBezTo>
                              <a:cubicBezTo>
                                <a:pt x="56" y="79"/>
                                <a:pt x="51" y="81"/>
                                <a:pt x="46" y="84"/>
                              </a:cubicBezTo>
                              <a:cubicBezTo>
                                <a:pt x="41" y="87"/>
                                <a:pt x="38" y="91"/>
                                <a:pt x="36" y="95"/>
                              </a:cubicBezTo>
                              <a:cubicBezTo>
                                <a:pt x="35" y="98"/>
                                <a:pt x="34" y="106"/>
                                <a:pt x="34" y="117"/>
                              </a:cubicBezTo>
                              <a:lnTo>
                                <a:pt x="34" y="138"/>
                              </a:lnTo>
                              <a:cubicBezTo>
                                <a:pt x="34" y="157"/>
                                <a:pt x="35" y="168"/>
                                <a:pt x="36" y="170"/>
                              </a:cubicBezTo>
                              <a:cubicBezTo>
                                <a:pt x="36" y="172"/>
                                <a:pt x="39" y="173"/>
                                <a:pt x="44" y="174"/>
                              </a:cubicBezTo>
                              <a:lnTo>
                                <a:pt x="53" y="175"/>
                              </a:lnTo>
                              <a:lnTo>
                                <a:pt x="53" y="182"/>
                              </a:lnTo>
                              <a:cubicBezTo>
                                <a:pt x="42" y="181"/>
                                <a:pt x="33" y="181"/>
                                <a:pt x="27" y="181"/>
                              </a:cubicBezTo>
                              <a:cubicBezTo>
                                <a:pt x="20" y="181"/>
                                <a:pt x="11" y="181"/>
                                <a:pt x="0" y="182"/>
                              </a:cubicBezTo>
                              <a:lnTo>
                                <a:pt x="0" y="175"/>
                              </a:lnTo>
                              <a:lnTo>
                                <a:pt x="7" y="174"/>
                              </a:lnTo>
                              <a:cubicBezTo>
                                <a:pt x="11" y="173"/>
                                <a:pt x="13" y="173"/>
                                <a:pt x="14" y="172"/>
                              </a:cubicBezTo>
                              <a:cubicBezTo>
                                <a:pt x="15" y="171"/>
                                <a:pt x="16" y="169"/>
                                <a:pt x="16" y="167"/>
                              </a:cubicBezTo>
                              <a:cubicBezTo>
                                <a:pt x="17" y="162"/>
                                <a:pt x="17" y="152"/>
                                <a:pt x="17" y="137"/>
                              </a:cubicBezTo>
                              <a:lnTo>
                                <a:pt x="17" y="55"/>
                              </a:lnTo>
                              <a:cubicBezTo>
                                <a:pt x="17" y="33"/>
                                <a:pt x="17" y="21"/>
                                <a:pt x="16" y="19"/>
                              </a:cubicBezTo>
                              <a:cubicBezTo>
                                <a:pt x="15" y="17"/>
                                <a:pt x="12" y="16"/>
                                <a:pt x="7" y="16"/>
                              </a:cubicBezTo>
                              <a:lnTo>
                                <a:pt x="0" y="16"/>
                              </a:lnTo>
                              <a:lnTo>
                                <a:pt x="0" y="8"/>
                              </a:lnTo>
                              <a:cubicBezTo>
                                <a:pt x="11" y="7"/>
                                <a:pt x="19" y="5"/>
                                <a:pt x="26" y="3"/>
                              </a:cubicBezTo>
                              <a:lnTo>
                                <a:pt x="34" y="0"/>
                              </a:lnTo>
                              <a:cubicBezTo>
                                <a:pt x="35" y="0"/>
                                <a:pt x="36" y="0"/>
                                <a:pt x="36" y="2"/>
                              </a:cubicBezTo>
                              <a:lnTo>
                                <a:pt x="36" y="7"/>
                              </a:lnTo>
                              <a:lnTo>
                                <a:pt x="35" y="29"/>
                              </a:lnTo>
                              <a:cubicBezTo>
                                <a:pt x="35" y="40"/>
                                <a:pt x="34" y="49"/>
                                <a:pt x="34" y="55"/>
                              </a:cubicBezTo>
                              <a:lnTo>
                                <a:pt x="34" y="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EFDF5E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Freeform 5"/>
                      <wps:cNvSpPr>
                        <a:spLocks noEditPoints="1"/>
                      </wps:cNvSpPr>
                      <wps:spPr bwMode="auto">
                        <a:xfrm>
                          <a:off x="258" y="278"/>
                          <a:ext cx="17" cy="23"/>
                        </a:xfrm>
                        <a:custGeom>
                          <a:avLst/>
                          <a:gdLst>
                            <a:gd name="T0" fmla="*/ 0 w 89"/>
                            <a:gd name="T1" fmla="*/ 0 h 120"/>
                            <a:gd name="T2" fmla="*/ 0 w 89"/>
                            <a:gd name="T3" fmla="*/ 1 h 120"/>
                            <a:gd name="T4" fmla="*/ 0 w 89"/>
                            <a:gd name="T5" fmla="*/ 1 h 120"/>
                            <a:gd name="T6" fmla="*/ 0 w 89"/>
                            <a:gd name="T7" fmla="*/ 1 h 120"/>
                            <a:gd name="T8" fmla="*/ 1 w 89"/>
                            <a:gd name="T9" fmla="*/ 1 h 120"/>
                            <a:gd name="T10" fmla="*/ 1 w 89"/>
                            <a:gd name="T11" fmla="*/ 1 h 120"/>
                            <a:gd name="T12" fmla="*/ 1 w 89"/>
                            <a:gd name="T13" fmla="*/ 1 h 120"/>
                            <a:gd name="T14" fmla="*/ 0 w 89"/>
                            <a:gd name="T15" fmla="*/ 1 h 120"/>
                            <a:gd name="T16" fmla="*/ 0 w 89"/>
                            <a:gd name="T17" fmla="*/ 1 h 120"/>
                            <a:gd name="T18" fmla="*/ 0 w 89"/>
                            <a:gd name="T19" fmla="*/ 1 h 120"/>
                            <a:gd name="T20" fmla="*/ 0 w 89"/>
                            <a:gd name="T21" fmla="*/ 0 h 120"/>
                            <a:gd name="T22" fmla="*/ 0 w 89"/>
                            <a:gd name="T23" fmla="*/ 0 h 120"/>
                            <a:gd name="T24" fmla="*/ 0 w 89"/>
                            <a:gd name="T25" fmla="*/ 0 h 120"/>
                            <a:gd name="T26" fmla="*/ 0 w 89"/>
                            <a:gd name="T27" fmla="*/ 0 h 120"/>
                            <a:gd name="T28" fmla="*/ 1 w 89"/>
                            <a:gd name="T29" fmla="*/ 0 h 120"/>
                            <a:gd name="T30" fmla="*/ 1 w 89"/>
                            <a:gd name="T31" fmla="*/ 0 h 120"/>
                            <a:gd name="T32" fmla="*/ 1 w 89"/>
                            <a:gd name="T33" fmla="*/ 0 h 120"/>
                            <a:gd name="T34" fmla="*/ 1 w 89"/>
                            <a:gd name="T35" fmla="*/ 0 h 120"/>
                            <a:gd name="T36" fmla="*/ 0 w 89"/>
                            <a:gd name="T37" fmla="*/ 0 h 120"/>
                            <a:gd name="T38" fmla="*/ 0 w 89"/>
                            <a:gd name="T39" fmla="*/ 0 h 120"/>
                            <a:gd name="T40" fmla="*/ 0 w 89"/>
                            <a:gd name="T41" fmla="*/ 0 h 120"/>
                            <a:gd name="T42" fmla="*/ 0 w 89"/>
                            <a:gd name="T43" fmla="*/ 0 h 120"/>
                            <a:gd name="T44" fmla="*/ 0 w 89"/>
                            <a:gd name="T45" fmla="*/ 0 h 120"/>
                            <a:gd name="T46" fmla="*/ 0 w 89"/>
                            <a:gd name="T47" fmla="*/ 0 h 120"/>
                            <a:gd name="T48" fmla="*/ 0 w 89"/>
                            <a:gd name="T49" fmla="*/ 0 h 120"/>
                            <a:gd name="T50" fmla="*/ 0 w 89"/>
                            <a:gd name="T51" fmla="*/ 0 h 120"/>
                            <a:gd name="T52" fmla="*/ 0 w 89"/>
                            <a:gd name="T53" fmla="*/ 0 h 120"/>
                            <a:gd name="T54" fmla="*/ 0 w 89"/>
                            <a:gd name="T55" fmla="*/ 0 h 120"/>
                            <a:gd name="T56" fmla="*/ 0 w 89"/>
                            <a:gd name="T57" fmla="*/ 0 h 120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w 89"/>
                            <a:gd name="T88" fmla="*/ 0 h 120"/>
                            <a:gd name="T89" fmla="*/ 89 w 89"/>
                            <a:gd name="T90" fmla="*/ 120 h 120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T87" t="T88" r="T89" b="T90"/>
                          <a:pathLst>
                            <a:path w="89" h="120">
                              <a:moveTo>
                                <a:pt x="20" y="59"/>
                              </a:moveTo>
                              <a:cubicBezTo>
                                <a:pt x="20" y="75"/>
                                <a:pt x="24" y="87"/>
                                <a:pt x="30" y="95"/>
                              </a:cubicBezTo>
                              <a:cubicBezTo>
                                <a:pt x="37" y="104"/>
                                <a:pt x="45" y="108"/>
                                <a:pt x="56" y="108"/>
                              </a:cubicBezTo>
                              <a:cubicBezTo>
                                <a:pt x="61" y="108"/>
                                <a:pt x="66" y="107"/>
                                <a:pt x="70" y="105"/>
                              </a:cubicBezTo>
                              <a:cubicBezTo>
                                <a:pt x="75" y="103"/>
                                <a:pt x="80" y="100"/>
                                <a:pt x="84" y="97"/>
                              </a:cubicBezTo>
                              <a:lnTo>
                                <a:pt x="86" y="98"/>
                              </a:lnTo>
                              <a:lnTo>
                                <a:pt x="83" y="109"/>
                              </a:lnTo>
                              <a:cubicBezTo>
                                <a:pt x="77" y="112"/>
                                <a:pt x="71" y="115"/>
                                <a:pt x="65" y="117"/>
                              </a:cubicBezTo>
                              <a:cubicBezTo>
                                <a:pt x="59" y="119"/>
                                <a:pt x="53" y="120"/>
                                <a:pt x="47" y="120"/>
                              </a:cubicBezTo>
                              <a:cubicBezTo>
                                <a:pt x="33" y="120"/>
                                <a:pt x="22" y="115"/>
                                <a:pt x="13" y="105"/>
                              </a:cubicBezTo>
                              <a:cubicBezTo>
                                <a:pt x="5" y="94"/>
                                <a:pt x="0" y="80"/>
                                <a:pt x="0" y="62"/>
                              </a:cubicBezTo>
                              <a:cubicBezTo>
                                <a:pt x="0" y="49"/>
                                <a:pt x="3" y="37"/>
                                <a:pt x="7" y="27"/>
                              </a:cubicBezTo>
                              <a:cubicBezTo>
                                <a:pt x="11" y="20"/>
                                <a:pt x="16" y="14"/>
                                <a:pt x="25" y="9"/>
                              </a:cubicBezTo>
                              <a:cubicBezTo>
                                <a:pt x="33" y="3"/>
                                <a:pt x="42" y="0"/>
                                <a:pt x="50" y="0"/>
                              </a:cubicBezTo>
                              <a:cubicBezTo>
                                <a:pt x="62" y="0"/>
                                <a:pt x="71" y="4"/>
                                <a:pt x="78" y="13"/>
                              </a:cubicBezTo>
                              <a:cubicBezTo>
                                <a:pt x="86" y="21"/>
                                <a:pt x="89" y="33"/>
                                <a:pt x="89" y="48"/>
                              </a:cubicBezTo>
                              <a:lnTo>
                                <a:pt x="89" y="55"/>
                              </a:lnTo>
                              <a:cubicBezTo>
                                <a:pt x="84" y="57"/>
                                <a:pt x="80" y="58"/>
                                <a:pt x="76" y="58"/>
                              </a:cubicBezTo>
                              <a:cubicBezTo>
                                <a:pt x="69" y="59"/>
                                <a:pt x="58" y="59"/>
                                <a:pt x="45" y="59"/>
                              </a:cubicBezTo>
                              <a:lnTo>
                                <a:pt x="20" y="59"/>
                              </a:lnTo>
                              <a:close/>
                              <a:moveTo>
                                <a:pt x="20" y="50"/>
                              </a:moveTo>
                              <a:cubicBezTo>
                                <a:pt x="31" y="50"/>
                                <a:pt x="42" y="51"/>
                                <a:pt x="55" y="51"/>
                              </a:cubicBezTo>
                              <a:cubicBezTo>
                                <a:pt x="60" y="51"/>
                                <a:pt x="65" y="50"/>
                                <a:pt x="70" y="50"/>
                              </a:cubicBezTo>
                              <a:lnTo>
                                <a:pt x="70" y="43"/>
                              </a:lnTo>
                              <a:cubicBezTo>
                                <a:pt x="70" y="36"/>
                                <a:pt x="69" y="29"/>
                                <a:pt x="66" y="23"/>
                              </a:cubicBezTo>
                              <a:cubicBezTo>
                                <a:pt x="65" y="19"/>
                                <a:pt x="62" y="15"/>
                                <a:pt x="59" y="13"/>
                              </a:cubicBezTo>
                              <a:cubicBezTo>
                                <a:pt x="55" y="10"/>
                                <a:pt x="50" y="9"/>
                                <a:pt x="46" y="9"/>
                              </a:cubicBezTo>
                              <a:cubicBezTo>
                                <a:pt x="38" y="9"/>
                                <a:pt x="32" y="12"/>
                                <a:pt x="27" y="19"/>
                              </a:cubicBezTo>
                              <a:cubicBezTo>
                                <a:pt x="23" y="25"/>
                                <a:pt x="20" y="36"/>
                                <a:pt x="20" y="5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E2D0FB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Freeform 6"/>
                      <wps:cNvSpPr>
                        <a:spLocks noEditPoints="1"/>
                      </wps:cNvSpPr>
                      <wps:spPr bwMode="auto">
                        <a:xfrm>
                          <a:off x="288" y="267"/>
                          <a:ext cx="29" cy="33"/>
                        </a:xfrm>
                        <a:custGeom>
                          <a:avLst/>
                          <a:gdLst>
                            <a:gd name="T0" fmla="*/ 1 w 155"/>
                            <a:gd name="T1" fmla="*/ 1 h 175"/>
                            <a:gd name="T2" fmla="*/ 0 w 155"/>
                            <a:gd name="T3" fmla="*/ 1 h 175"/>
                            <a:gd name="T4" fmla="*/ 0 w 155"/>
                            <a:gd name="T5" fmla="*/ 1 h 175"/>
                            <a:gd name="T6" fmla="*/ 0 w 155"/>
                            <a:gd name="T7" fmla="*/ 1 h 175"/>
                            <a:gd name="T8" fmla="*/ 0 w 155"/>
                            <a:gd name="T9" fmla="*/ 1 h 175"/>
                            <a:gd name="T10" fmla="*/ 0 w 155"/>
                            <a:gd name="T11" fmla="*/ 1 h 175"/>
                            <a:gd name="T12" fmla="*/ 0 w 155"/>
                            <a:gd name="T13" fmla="*/ 1 h 175"/>
                            <a:gd name="T14" fmla="*/ 0 w 155"/>
                            <a:gd name="T15" fmla="*/ 1 h 175"/>
                            <a:gd name="T16" fmla="*/ 0 w 155"/>
                            <a:gd name="T17" fmla="*/ 1 h 175"/>
                            <a:gd name="T18" fmla="*/ 0 w 155"/>
                            <a:gd name="T19" fmla="*/ 1 h 175"/>
                            <a:gd name="T20" fmla="*/ 0 w 155"/>
                            <a:gd name="T21" fmla="*/ 1 h 175"/>
                            <a:gd name="T22" fmla="*/ 0 w 155"/>
                            <a:gd name="T23" fmla="*/ 1 h 175"/>
                            <a:gd name="T24" fmla="*/ 0 w 155"/>
                            <a:gd name="T25" fmla="*/ 1 h 175"/>
                            <a:gd name="T26" fmla="*/ 0 w 155"/>
                            <a:gd name="T27" fmla="*/ 1 h 175"/>
                            <a:gd name="T28" fmla="*/ 0 w 155"/>
                            <a:gd name="T29" fmla="*/ 1 h 175"/>
                            <a:gd name="T30" fmla="*/ 0 w 155"/>
                            <a:gd name="T31" fmla="*/ 0 h 175"/>
                            <a:gd name="T32" fmla="*/ 1 w 155"/>
                            <a:gd name="T33" fmla="*/ 0 h 175"/>
                            <a:gd name="T34" fmla="*/ 1 w 155"/>
                            <a:gd name="T35" fmla="*/ 0 h 175"/>
                            <a:gd name="T36" fmla="*/ 1 w 155"/>
                            <a:gd name="T37" fmla="*/ 1 h 175"/>
                            <a:gd name="T38" fmla="*/ 1 w 155"/>
                            <a:gd name="T39" fmla="*/ 1 h 175"/>
                            <a:gd name="T40" fmla="*/ 1 w 155"/>
                            <a:gd name="T41" fmla="*/ 1 h 175"/>
                            <a:gd name="T42" fmla="*/ 1 w 155"/>
                            <a:gd name="T43" fmla="*/ 1 h 175"/>
                            <a:gd name="T44" fmla="*/ 1 w 155"/>
                            <a:gd name="T45" fmla="*/ 1 h 175"/>
                            <a:gd name="T46" fmla="*/ 1 w 155"/>
                            <a:gd name="T47" fmla="*/ 1 h 175"/>
                            <a:gd name="T48" fmla="*/ 1 w 155"/>
                            <a:gd name="T49" fmla="*/ 1 h 175"/>
                            <a:gd name="T50" fmla="*/ 1 w 155"/>
                            <a:gd name="T51" fmla="*/ 1 h 175"/>
                            <a:gd name="T52" fmla="*/ 1 w 155"/>
                            <a:gd name="T53" fmla="*/ 1 h 175"/>
                            <a:gd name="T54" fmla="*/ 1 w 155"/>
                            <a:gd name="T55" fmla="*/ 1 h 175"/>
                            <a:gd name="T56" fmla="*/ 1 w 155"/>
                            <a:gd name="T57" fmla="*/ 1 h 175"/>
                            <a:gd name="T58" fmla="*/ 1 w 155"/>
                            <a:gd name="T59" fmla="*/ 1 h 175"/>
                            <a:gd name="T60" fmla="*/ 1 w 155"/>
                            <a:gd name="T61" fmla="*/ 1 h 175"/>
                            <a:gd name="T62" fmla="*/ 0 w 155"/>
                            <a:gd name="T63" fmla="*/ 1 h 175"/>
                            <a:gd name="T64" fmla="*/ 1 w 155"/>
                            <a:gd name="T65" fmla="*/ 1 h 175"/>
                            <a:gd name="T66" fmla="*/ 1 w 155"/>
                            <a:gd name="T67" fmla="*/ 0 h 175"/>
                            <a:gd name="T68" fmla="*/ 0 w 155"/>
                            <a:gd name="T69" fmla="*/ 1 h 175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w 155"/>
                            <a:gd name="T106" fmla="*/ 0 h 175"/>
                            <a:gd name="T107" fmla="*/ 155 w 155"/>
                            <a:gd name="T108" fmla="*/ 175 h 175"/>
                          </a:gdLst>
                          <a:ahLst/>
                          <a:cxnLst>
                            <a:cxn ang="T70">
                              <a:pos x="T0" y="T1"/>
                            </a:cxn>
                            <a:cxn ang="T71">
                              <a:pos x="T2" y="T3"/>
                            </a:cxn>
                            <a:cxn ang="T72">
                              <a:pos x="T4" y="T5"/>
                            </a:cxn>
                            <a:cxn ang="T73">
                              <a:pos x="T6" y="T7"/>
                            </a:cxn>
                            <a:cxn ang="T74">
                              <a:pos x="T8" y="T9"/>
                            </a:cxn>
                            <a:cxn ang="T75">
                              <a:pos x="T10" y="T11"/>
                            </a:cxn>
                            <a:cxn ang="T76">
                              <a:pos x="T12" y="T13"/>
                            </a:cxn>
                            <a:cxn ang="T77">
                              <a:pos x="T14" y="T15"/>
                            </a:cxn>
                            <a:cxn ang="T78">
                              <a:pos x="T16" y="T17"/>
                            </a:cxn>
                            <a:cxn ang="T79">
                              <a:pos x="T18" y="T19"/>
                            </a:cxn>
                            <a:cxn ang="T80">
                              <a:pos x="T20" y="T21"/>
                            </a:cxn>
                            <a:cxn ang="T81">
                              <a:pos x="T22" y="T23"/>
                            </a:cxn>
                            <a:cxn ang="T82">
                              <a:pos x="T24" y="T25"/>
                            </a:cxn>
                            <a:cxn ang="T83">
                              <a:pos x="T26" y="T27"/>
                            </a:cxn>
                            <a:cxn ang="T84">
                              <a:pos x="T28" y="T29"/>
                            </a:cxn>
                            <a:cxn ang="T85">
                              <a:pos x="T30" y="T31"/>
                            </a:cxn>
                            <a:cxn ang="T86">
                              <a:pos x="T32" y="T33"/>
                            </a:cxn>
                            <a:cxn ang="T87">
                              <a:pos x="T34" y="T35"/>
                            </a:cxn>
                            <a:cxn ang="T88">
                              <a:pos x="T36" y="T37"/>
                            </a:cxn>
                            <a:cxn ang="T89">
                              <a:pos x="T38" y="T39"/>
                            </a:cxn>
                            <a:cxn ang="T90">
                              <a:pos x="T40" y="T41"/>
                            </a:cxn>
                            <a:cxn ang="T91">
                              <a:pos x="T42" y="T43"/>
                            </a:cxn>
                            <a:cxn ang="T92">
                              <a:pos x="T44" y="T45"/>
                            </a:cxn>
                            <a:cxn ang="T93">
                              <a:pos x="T46" y="T47"/>
                            </a:cxn>
                            <a:cxn ang="T94">
                              <a:pos x="T48" y="T49"/>
                            </a:cxn>
                            <a:cxn ang="T95">
                              <a:pos x="T50" y="T51"/>
                            </a:cxn>
                            <a:cxn ang="T96">
                              <a:pos x="T52" y="T53"/>
                            </a:cxn>
                            <a:cxn ang="T97">
                              <a:pos x="T54" y="T55"/>
                            </a:cxn>
                            <a:cxn ang="T98">
                              <a:pos x="T56" y="T57"/>
                            </a:cxn>
                            <a:cxn ang="T99">
                              <a:pos x="T58" y="T59"/>
                            </a:cxn>
                            <a:cxn ang="T100">
                              <a:pos x="T60" y="T61"/>
                            </a:cxn>
                            <a:cxn ang="T101">
                              <a:pos x="T62" y="T63"/>
                            </a:cxn>
                            <a:cxn ang="T102">
                              <a:pos x="T64" y="T65"/>
                            </a:cxn>
                            <a:cxn ang="T103">
                              <a:pos x="T66" y="T67"/>
                            </a:cxn>
                            <a:cxn ang="T104">
                              <a:pos x="T68" y="T69"/>
                            </a:cxn>
                          </a:cxnLst>
                          <a:rect l="T105" t="T106" r="T107" b="T108"/>
                          <a:pathLst>
                            <a:path w="155" h="175">
                              <a:moveTo>
                                <a:pt x="103" y="116"/>
                              </a:moveTo>
                              <a:lnTo>
                                <a:pt x="44" y="116"/>
                              </a:lnTo>
                              <a:lnTo>
                                <a:pt x="37" y="136"/>
                              </a:lnTo>
                              <a:cubicBezTo>
                                <a:pt x="32" y="149"/>
                                <a:pt x="30" y="157"/>
                                <a:pt x="30" y="160"/>
                              </a:cubicBezTo>
                              <a:cubicBezTo>
                                <a:pt x="30" y="162"/>
                                <a:pt x="30" y="163"/>
                                <a:pt x="31" y="164"/>
                              </a:cubicBezTo>
                              <a:cubicBezTo>
                                <a:pt x="32" y="165"/>
                                <a:pt x="34" y="165"/>
                                <a:pt x="38" y="166"/>
                              </a:cubicBezTo>
                              <a:lnTo>
                                <a:pt x="48" y="167"/>
                              </a:lnTo>
                              <a:lnTo>
                                <a:pt x="48" y="175"/>
                              </a:lnTo>
                              <a:cubicBezTo>
                                <a:pt x="41" y="174"/>
                                <a:pt x="34" y="174"/>
                                <a:pt x="26" y="174"/>
                              </a:cubicBezTo>
                              <a:cubicBezTo>
                                <a:pt x="16" y="174"/>
                                <a:pt x="7" y="174"/>
                                <a:pt x="0" y="175"/>
                              </a:cubicBezTo>
                              <a:lnTo>
                                <a:pt x="0" y="167"/>
                              </a:lnTo>
                              <a:lnTo>
                                <a:pt x="3" y="167"/>
                              </a:lnTo>
                              <a:cubicBezTo>
                                <a:pt x="7" y="167"/>
                                <a:pt x="11" y="166"/>
                                <a:pt x="12" y="165"/>
                              </a:cubicBezTo>
                              <a:cubicBezTo>
                                <a:pt x="13" y="164"/>
                                <a:pt x="15" y="162"/>
                                <a:pt x="16" y="158"/>
                              </a:cubicBezTo>
                              <a:cubicBezTo>
                                <a:pt x="21" y="146"/>
                                <a:pt x="26" y="133"/>
                                <a:pt x="31" y="120"/>
                              </a:cubicBezTo>
                              <a:lnTo>
                                <a:pt x="59" y="44"/>
                              </a:lnTo>
                              <a:cubicBezTo>
                                <a:pt x="67" y="24"/>
                                <a:pt x="72" y="9"/>
                                <a:pt x="75" y="0"/>
                              </a:cubicBezTo>
                              <a:lnTo>
                                <a:pt x="82" y="0"/>
                              </a:lnTo>
                              <a:lnTo>
                                <a:pt x="134" y="144"/>
                              </a:lnTo>
                              <a:cubicBezTo>
                                <a:pt x="137" y="153"/>
                                <a:pt x="140" y="159"/>
                                <a:pt x="141" y="161"/>
                              </a:cubicBezTo>
                              <a:cubicBezTo>
                                <a:pt x="142" y="163"/>
                                <a:pt x="143" y="165"/>
                                <a:pt x="145" y="165"/>
                              </a:cubicBezTo>
                              <a:cubicBezTo>
                                <a:pt x="146" y="166"/>
                                <a:pt x="150" y="167"/>
                                <a:pt x="155" y="167"/>
                              </a:cubicBezTo>
                              <a:lnTo>
                                <a:pt x="155" y="175"/>
                              </a:lnTo>
                              <a:cubicBezTo>
                                <a:pt x="146" y="174"/>
                                <a:pt x="138" y="174"/>
                                <a:pt x="129" y="174"/>
                              </a:cubicBezTo>
                              <a:cubicBezTo>
                                <a:pt x="122" y="174"/>
                                <a:pt x="112" y="174"/>
                                <a:pt x="99" y="175"/>
                              </a:cubicBezTo>
                              <a:lnTo>
                                <a:pt x="99" y="167"/>
                              </a:lnTo>
                              <a:lnTo>
                                <a:pt x="110" y="166"/>
                              </a:lnTo>
                              <a:cubicBezTo>
                                <a:pt x="113" y="166"/>
                                <a:pt x="115" y="166"/>
                                <a:pt x="116" y="165"/>
                              </a:cubicBezTo>
                              <a:cubicBezTo>
                                <a:pt x="117" y="164"/>
                                <a:pt x="118" y="163"/>
                                <a:pt x="118" y="162"/>
                              </a:cubicBezTo>
                              <a:cubicBezTo>
                                <a:pt x="118" y="160"/>
                                <a:pt x="117" y="156"/>
                                <a:pt x="114" y="150"/>
                              </a:cubicBezTo>
                              <a:lnTo>
                                <a:pt x="103" y="116"/>
                              </a:lnTo>
                              <a:close/>
                              <a:moveTo>
                                <a:pt x="48" y="106"/>
                              </a:moveTo>
                              <a:lnTo>
                                <a:pt x="99" y="106"/>
                              </a:lnTo>
                              <a:lnTo>
                                <a:pt x="74" y="33"/>
                              </a:lnTo>
                              <a:lnTo>
                                <a:pt x="48" y="1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7BFC54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Freeform 7"/>
                      <wps:cNvSpPr>
                        <a:spLocks/>
                      </wps:cNvSpPr>
                      <wps:spPr bwMode="auto">
                        <a:xfrm>
                          <a:off x="319" y="265"/>
                          <a:ext cx="10" cy="35"/>
                        </a:xfrm>
                        <a:custGeom>
                          <a:avLst/>
                          <a:gdLst>
                            <a:gd name="T0" fmla="*/ 0 w 51"/>
                            <a:gd name="T1" fmla="*/ 0 h 182"/>
                            <a:gd name="T2" fmla="*/ 0 w 51"/>
                            <a:gd name="T3" fmla="*/ 1 h 182"/>
                            <a:gd name="T4" fmla="*/ 0 w 51"/>
                            <a:gd name="T5" fmla="*/ 1 h 182"/>
                            <a:gd name="T6" fmla="*/ 0 w 51"/>
                            <a:gd name="T7" fmla="*/ 1 h 182"/>
                            <a:gd name="T8" fmla="*/ 0 w 51"/>
                            <a:gd name="T9" fmla="*/ 1 h 182"/>
                            <a:gd name="T10" fmla="*/ 0 w 51"/>
                            <a:gd name="T11" fmla="*/ 1 h 182"/>
                            <a:gd name="T12" fmla="*/ 0 w 51"/>
                            <a:gd name="T13" fmla="*/ 1 h 182"/>
                            <a:gd name="T14" fmla="*/ 0 w 51"/>
                            <a:gd name="T15" fmla="*/ 1 h 182"/>
                            <a:gd name="T16" fmla="*/ 0 w 51"/>
                            <a:gd name="T17" fmla="*/ 1 h 182"/>
                            <a:gd name="T18" fmla="*/ 0 w 51"/>
                            <a:gd name="T19" fmla="*/ 1 h 182"/>
                            <a:gd name="T20" fmla="*/ 0 w 51"/>
                            <a:gd name="T21" fmla="*/ 1 h 182"/>
                            <a:gd name="T22" fmla="*/ 0 w 51"/>
                            <a:gd name="T23" fmla="*/ 1 h 182"/>
                            <a:gd name="T24" fmla="*/ 0 w 51"/>
                            <a:gd name="T25" fmla="*/ 1 h 182"/>
                            <a:gd name="T26" fmla="*/ 0 w 51"/>
                            <a:gd name="T27" fmla="*/ 1 h 182"/>
                            <a:gd name="T28" fmla="*/ 0 w 51"/>
                            <a:gd name="T29" fmla="*/ 0 h 182"/>
                            <a:gd name="T30" fmla="*/ 0 w 51"/>
                            <a:gd name="T31" fmla="*/ 0 h 182"/>
                            <a:gd name="T32" fmla="*/ 0 w 51"/>
                            <a:gd name="T33" fmla="*/ 0 h 182"/>
                            <a:gd name="T34" fmla="*/ 0 w 51"/>
                            <a:gd name="T35" fmla="*/ 0 h 182"/>
                            <a:gd name="T36" fmla="*/ 0 w 51"/>
                            <a:gd name="T37" fmla="*/ 0 h 182"/>
                            <a:gd name="T38" fmla="*/ 0 w 51"/>
                            <a:gd name="T39" fmla="*/ 0 h 182"/>
                            <a:gd name="T40" fmla="*/ 0 w 51"/>
                            <a:gd name="T41" fmla="*/ 0 h 182"/>
                            <a:gd name="T42" fmla="*/ 0 w 51"/>
                            <a:gd name="T43" fmla="*/ 0 h 182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w 51"/>
                            <a:gd name="T67" fmla="*/ 0 h 182"/>
                            <a:gd name="T68" fmla="*/ 51 w 51"/>
                            <a:gd name="T69" fmla="*/ 182 h 182"/>
                          </a:gdLst>
                          <a:ahLst/>
                          <a:cxnLst>
                            <a:cxn ang="T44">
                              <a:pos x="T0" y="T1"/>
                            </a:cxn>
                            <a:cxn ang="T45">
                              <a:pos x="T2" y="T3"/>
                            </a:cxn>
                            <a:cxn ang="T46">
                              <a:pos x="T4" y="T5"/>
                            </a:cxn>
                            <a:cxn ang="T47">
                              <a:pos x="T6" y="T7"/>
                            </a:cxn>
                            <a:cxn ang="T48">
                              <a:pos x="T8" y="T9"/>
                            </a:cxn>
                            <a:cxn ang="T49">
                              <a:pos x="T10" y="T11"/>
                            </a:cxn>
                            <a:cxn ang="T50">
                              <a:pos x="T12" y="T13"/>
                            </a:cxn>
                            <a:cxn ang="T51">
                              <a:pos x="T14" y="T15"/>
                            </a:cxn>
                            <a:cxn ang="T52">
                              <a:pos x="T16" y="T17"/>
                            </a:cxn>
                            <a:cxn ang="T53">
                              <a:pos x="T18" y="T19"/>
                            </a:cxn>
                            <a:cxn ang="T54">
                              <a:pos x="T20" y="T21"/>
                            </a:cxn>
                            <a:cxn ang="T55">
                              <a:pos x="T22" y="T23"/>
                            </a:cxn>
                            <a:cxn ang="T56">
                              <a:pos x="T24" y="T25"/>
                            </a:cxn>
                            <a:cxn ang="T57">
                              <a:pos x="T26" y="T27"/>
                            </a:cxn>
                            <a:cxn ang="T58">
                              <a:pos x="T28" y="T29"/>
                            </a:cxn>
                            <a:cxn ang="T59">
                              <a:pos x="T30" y="T31"/>
                            </a:cxn>
                            <a:cxn ang="T60">
                              <a:pos x="T32" y="T33"/>
                            </a:cxn>
                            <a:cxn ang="T61">
                              <a:pos x="T34" y="T35"/>
                            </a:cxn>
                            <a:cxn ang="T62">
                              <a:pos x="T36" y="T37"/>
                            </a:cxn>
                            <a:cxn ang="T63">
                              <a:pos x="T38" y="T39"/>
                            </a:cxn>
                            <a:cxn ang="T64">
                              <a:pos x="T40" y="T41"/>
                            </a:cxn>
                            <a:cxn ang="T65">
                              <a:pos x="T42" y="T43"/>
                            </a:cxn>
                          </a:cxnLst>
                          <a:rect l="T66" t="T67" r="T68" b="T69"/>
                          <a:pathLst>
                            <a:path w="51" h="182">
                              <a:moveTo>
                                <a:pt x="36" y="1"/>
                              </a:moveTo>
                              <a:cubicBezTo>
                                <a:pt x="35" y="25"/>
                                <a:pt x="34" y="46"/>
                                <a:pt x="34" y="66"/>
                              </a:cubicBezTo>
                              <a:lnTo>
                                <a:pt x="34" y="128"/>
                              </a:lnTo>
                              <a:cubicBezTo>
                                <a:pt x="34" y="153"/>
                                <a:pt x="34" y="167"/>
                                <a:pt x="35" y="170"/>
                              </a:cubicBezTo>
                              <a:cubicBezTo>
                                <a:pt x="36" y="172"/>
                                <a:pt x="38" y="173"/>
                                <a:pt x="42" y="174"/>
                              </a:cubicBezTo>
                              <a:lnTo>
                                <a:pt x="51" y="175"/>
                              </a:lnTo>
                              <a:lnTo>
                                <a:pt x="51" y="182"/>
                              </a:lnTo>
                              <a:cubicBezTo>
                                <a:pt x="43" y="181"/>
                                <a:pt x="36" y="181"/>
                                <a:pt x="29" y="181"/>
                              </a:cubicBezTo>
                              <a:cubicBezTo>
                                <a:pt x="22" y="181"/>
                                <a:pt x="12" y="181"/>
                                <a:pt x="0" y="182"/>
                              </a:cubicBezTo>
                              <a:lnTo>
                                <a:pt x="0" y="175"/>
                              </a:lnTo>
                              <a:lnTo>
                                <a:pt x="9" y="174"/>
                              </a:lnTo>
                              <a:cubicBezTo>
                                <a:pt x="13" y="174"/>
                                <a:pt x="15" y="172"/>
                                <a:pt x="15" y="170"/>
                              </a:cubicBezTo>
                              <a:cubicBezTo>
                                <a:pt x="16" y="167"/>
                                <a:pt x="17" y="153"/>
                                <a:pt x="17" y="127"/>
                              </a:cubicBezTo>
                              <a:lnTo>
                                <a:pt x="17" y="65"/>
                              </a:lnTo>
                              <a:lnTo>
                                <a:pt x="17" y="42"/>
                              </a:lnTo>
                              <a:lnTo>
                                <a:pt x="16" y="26"/>
                              </a:lnTo>
                              <a:cubicBezTo>
                                <a:pt x="16" y="22"/>
                                <a:pt x="16" y="19"/>
                                <a:pt x="15" y="18"/>
                              </a:cubicBezTo>
                              <a:cubicBezTo>
                                <a:pt x="14" y="17"/>
                                <a:pt x="12" y="16"/>
                                <a:pt x="8" y="16"/>
                              </a:cubicBezTo>
                              <a:lnTo>
                                <a:pt x="0" y="16"/>
                              </a:lnTo>
                              <a:lnTo>
                                <a:pt x="0" y="9"/>
                              </a:lnTo>
                              <a:cubicBezTo>
                                <a:pt x="14" y="8"/>
                                <a:pt x="26" y="4"/>
                                <a:pt x="34" y="0"/>
                              </a:cubicBezTo>
                              <a:lnTo>
                                <a:pt x="36" y="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3A56C6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Freeform 8"/>
                      <wps:cNvSpPr>
                        <a:spLocks noEditPoints="1"/>
                      </wps:cNvSpPr>
                      <wps:spPr bwMode="auto">
                        <a:xfrm>
                          <a:off x="331" y="278"/>
                          <a:ext cx="17" cy="23"/>
                        </a:xfrm>
                        <a:custGeom>
                          <a:avLst/>
                          <a:gdLst>
                            <a:gd name="T0" fmla="*/ 0 w 89"/>
                            <a:gd name="T1" fmla="*/ 0 h 120"/>
                            <a:gd name="T2" fmla="*/ 0 w 89"/>
                            <a:gd name="T3" fmla="*/ 1 h 120"/>
                            <a:gd name="T4" fmla="*/ 0 w 89"/>
                            <a:gd name="T5" fmla="*/ 1 h 120"/>
                            <a:gd name="T6" fmla="*/ 0 w 89"/>
                            <a:gd name="T7" fmla="*/ 1 h 120"/>
                            <a:gd name="T8" fmla="*/ 1 w 89"/>
                            <a:gd name="T9" fmla="*/ 1 h 120"/>
                            <a:gd name="T10" fmla="*/ 1 w 89"/>
                            <a:gd name="T11" fmla="*/ 1 h 120"/>
                            <a:gd name="T12" fmla="*/ 1 w 89"/>
                            <a:gd name="T13" fmla="*/ 1 h 120"/>
                            <a:gd name="T14" fmla="*/ 0 w 89"/>
                            <a:gd name="T15" fmla="*/ 1 h 120"/>
                            <a:gd name="T16" fmla="*/ 0 w 89"/>
                            <a:gd name="T17" fmla="*/ 1 h 120"/>
                            <a:gd name="T18" fmla="*/ 0 w 89"/>
                            <a:gd name="T19" fmla="*/ 1 h 120"/>
                            <a:gd name="T20" fmla="*/ 0 w 89"/>
                            <a:gd name="T21" fmla="*/ 0 h 120"/>
                            <a:gd name="T22" fmla="*/ 0 w 89"/>
                            <a:gd name="T23" fmla="*/ 0 h 120"/>
                            <a:gd name="T24" fmla="*/ 0 w 89"/>
                            <a:gd name="T25" fmla="*/ 0 h 120"/>
                            <a:gd name="T26" fmla="*/ 0 w 89"/>
                            <a:gd name="T27" fmla="*/ 0 h 120"/>
                            <a:gd name="T28" fmla="*/ 1 w 89"/>
                            <a:gd name="T29" fmla="*/ 0 h 120"/>
                            <a:gd name="T30" fmla="*/ 1 w 89"/>
                            <a:gd name="T31" fmla="*/ 0 h 120"/>
                            <a:gd name="T32" fmla="*/ 1 w 89"/>
                            <a:gd name="T33" fmla="*/ 0 h 120"/>
                            <a:gd name="T34" fmla="*/ 1 w 89"/>
                            <a:gd name="T35" fmla="*/ 0 h 120"/>
                            <a:gd name="T36" fmla="*/ 0 w 89"/>
                            <a:gd name="T37" fmla="*/ 0 h 120"/>
                            <a:gd name="T38" fmla="*/ 0 w 89"/>
                            <a:gd name="T39" fmla="*/ 0 h 120"/>
                            <a:gd name="T40" fmla="*/ 0 w 89"/>
                            <a:gd name="T41" fmla="*/ 0 h 120"/>
                            <a:gd name="T42" fmla="*/ 0 w 89"/>
                            <a:gd name="T43" fmla="*/ 0 h 120"/>
                            <a:gd name="T44" fmla="*/ 0 w 89"/>
                            <a:gd name="T45" fmla="*/ 0 h 120"/>
                            <a:gd name="T46" fmla="*/ 0 w 89"/>
                            <a:gd name="T47" fmla="*/ 0 h 120"/>
                            <a:gd name="T48" fmla="*/ 0 w 89"/>
                            <a:gd name="T49" fmla="*/ 0 h 120"/>
                            <a:gd name="T50" fmla="*/ 0 w 89"/>
                            <a:gd name="T51" fmla="*/ 0 h 120"/>
                            <a:gd name="T52" fmla="*/ 0 w 89"/>
                            <a:gd name="T53" fmla="*/ 0 h 120"/>
                            <a:gd name="T54" fmla="*/ 0 w 89"/>
                            <a:gd name="T55" fmla="*/ 0 h 120"/>
                            <a:gd name="T56" fmla="*/ 0 w 89"/>
                            <a:gd name="T57" fmla="*/ 0 h 120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w 89"/>
                            <a:gd name="T88" fmla="*/ 0 h 120"/>
                            <a:gd name="T89" fmla="*/ 89 w 89"/>
                            <a:gd name="T90" fmla="*/ 120 h 120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T87" t="T88" r="T89" b="T90"/>
                          <a:pathLst>
                            <a:path w="89" h="120">
                              <a:moveTo>
                                <a:pt x="19" y="59"/>
                              </a:moveTo>
                              <a:cubicBezTo>
                                <a:pt x="20" y="75"/>
                                <a:pt x="23" y="87"/>
                                <a:pt x="30" y="95"/>
                              </a:cubicBezTo>
                              <a:cubicBezTo>
                                <a:pt x="36" y="104"/>
                                <a:pt x="45" y="108"/>
                                <a:pt x="56" y="108"/>
                              </a:cubicBezTo>
                              <a:cubicBezTo>
                                <a:pt x="60" y="108"/>
                                <a:pt x="65" y="107"/>
                                <a:pt x="70" y="105"/>
                              </a:cubicBezTo>
                              <a:cubicBezTo>
                                <a:pt x="75" y="103"/>
                                <a:pt x="79" y="100"/>
                                <a:pt x="84" y="97"/>
                              </a:cubicBezTo>
                              <a:lnTo>
                                <a:pt x="86" y="98"/>
                              </a:lnTo>
                              <a:lnTo>
                                <a:pt x="82" y="109"/>
                              </a:lnTo>
                              <a:cubicBezTo>
                                <a:pt x="77" y="112"/>
                                <a:pt x="71" y="115"/>
                                <a:pt x="65" y="117"/>
                              </a:cubicBezTo>
                              <a:cubicBezTo>
                                <a:pt x="59" y="119"/>
                                <a:pt x="53" y="120"/>
                                <a:pt x="46" y="120"/>
                              </a:cubicBezTo>
                              <a:cubicBezTo>
                                <a:pt x="32" y="120"/>
                                <a:pt x="21" y="115"/>
                                <a:pt x="13" y="105"/>
                              </a:cubicBezTo>
                              <a:cubicBezTo>
                                <a:pt x="4" y="94"/>
                                <a:pt x="0" y="80"/>
                                <a:pt x="0" y="62"/>
                              </a:cubicBezTo>
                              <a:cubicBezTo>
                                <a:pt x="0" y="49"/>
                                <a:pt x="2" y="37"/>
                                <a:pt x="7" y="27"/>
                              </a:cubicBezTo>
                              <a:cubicBezTo>
                                <a:pt x="10" y="20"/>
                                <a:pt x="16" y="14"/>
                                <a:pt x="25" y="9"/>
                              </a:cubicBezTo>
                              <a:cubicBezTo>
                                <a:pt x="33" y="3"/>
                                <a:pt x="41" y="0"/>
                                <a:pt x="49" y="0"/>
                              </a:cubicBezTo>
                              <a:cubicBezTo>
                                <a:pt x="61" y="0"/>
                                <a:pt x="71" y="4"/>
                                <a:pt x="78" y="13"/>
                              </a:cubicBezTo>
                              <a:cubicBezTo>
                                <a:pt x="85" y="21"/>
                                <a:pt x="89" y="33"/>
                                <a:pt x="89" y="48"/>
                              </a:cubicBezTo>
                              <a:lnTo>
                                <a:pt x="88" y="55"/>
                              </a:lnTo>
                              <a:cubicBezTo>
                                <a:pt x="84" y="57"/>
                                <a:pt x="80" y="58"/>
                                <a:pt x="76" y="58"/>
                              </a:cubicBezTo>
                              <a:cubicBezTo>
                                <a:pt x="68" y="59"/>
                                <a:pt x="58" y="59"/>
                                <a:pt x="45" y="59"/>
                              </a:cubicBezTo>
                              <a:lnTo>
                                <a:pt x="19" y="59"/>
                              </a:lnTo>
                              <a:close/>
                              <a:moveTo>
                                <a:pt x="20" y="50"/>
                              </a:moveTo>
                              <a:cubicBezTo>
                                <a:pt x="30" y="50"/>
                                <a:pt x="42" y="51"/>
                                <a:pt x="55" y="51"/>
                              </a:cubicBezTo>
                              <a:cubicBezTo>
                                <a:pt x="60" y="51"/>
                                <a:pt x="65" y="50"/>
                                <a:pt x="70" y="50"/>
                              </a:cubicBezTo>
                              <a:lnTo>
                                <a:pt x="70" y="43"/>
                              </a:lnTo>
                              <a:cubicBezTo>
                                <a:pt x="70" y="36"/>
                                <a:pt x="69" y="29"/>
                                <a:pt x="66" y="23"/>
                              </a:cubicBezTo>
                              <a:cubicBezTo>
                                <a:pt x="65" y="19"/>
                                <a:pt x="62" y="15"/>
                                <a:pt x="58" y="13"/>
                              </a:cubicBezTo>
                              <a:cubicBezTo>
                                <a:pt x="54" y="10"/>
                                <a:pt x="50" y="9"/>
                                <a:pt x="45" y="9"/>
                              </a:cubicBezTo>
                              <a:cubicBezTo>
                                <a:pt x="38" y="9"/>
                                <a:pt x="31" y="12"/>
                                <a:pt x="27" y="19"/>
                              </a:cubicBezTo>
                              <a:cubicBezTo>
                                <a:pt x="22" y="25"/>
                                <a:pt x="20" y="36"/>
                                <a:pt x="20" y="5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0840DC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9"/>
                      <wps:cNvSpPr>
                        <a:spLocks/>
                      </wps:cNvSpPr>
                      <wps:spPr bwMode="auto">
                        <a:xfrm>
                          <a:off x="350" y="278"/>
                          <a:ext cx="19" cy="23"/>
                        </a:xfrm>
                        <a:custGeom>
                          <a:avLst/>
                          <a:gdLst>
                            <a:gd name="T0" fmla="*/ 0 w 98"/>
                            <a:gd name="T1" fmla="*/ 0 h 120"/>
                            <a:gd name="T2" fmla="*/ 0 w 98"/>
                            <a:gd name="T3" fmla="*/ 0 h 120"/>
                            <a:gd name="T4" fmla="*/ 0 w 98"/>
                            <a:gd name="T5" fmla="*/ 0 h 120"/>
                            <a:gd name="T6" fmla="*/ 0 w 98"/>
                            <a:gd name="T7" fmla="*/ 0 h 120"/>
                            <a:gd name="T8" fmla="*/ 1 w 98"/>
                            <a:gd name="T9" fmla="*/ 0 h 120"/>
                            <a:gd name="T10" fmla="*/ 1 w 98"/>
                            <a:gd name="T11" fmla="*/ 0 h 120"/>
                            <a:gd name="T12" fmla="*/ 1 w 98"/>
                            <a:gd name="T13" fmla="*/ 0 h 120"/>
                            <a:gd name="T14" fmla="*/ 1 w 98"/>
                            <a:gd name="T15" fmla="*/ 0 h 120"/>
                            <a:gd name="T16" fmla="*/ 1 w 98"/>
                            <a:gd name="T17" fmla="*/ 0 h 120"/>
                            <a:gd name="T18" fmla="*/ 0 w 98"/>
                            <a:gd name="T19" fmla="*/ 0 h 120"/>
                            <a:gd name="T20" fmla="*/ 1 w 98"/>
                            <a:gd name="T21" fmla="*/ 1 h 120"/>
                            <a:gd name="T22" fmla="*/ 1 w 98"/>
                            <a:gd name="T23" fmla="*/ 1 h 120"/>
                            <a:gd name="T24" fmla="*/ 1 w 98"/>
                            <a:gd name="T25" fmla="*/ 1 h 120"/>
                            <a:gd name="T26" fmla="*/ 1 w 98"/>
                            <a:gd name="T27" fmla="*/ 1 h 120"/>
                            <a:gd name="T28" fmla="*/ 1 w 98"/>
                            <a:gd name="T29" fmla="*/ 1 h 120"/>
                            <a:gd name="T30" fmla="*/ 1 w 98"/>
                            <a:gd name="T31" fmla="*/ 1 h 120"/>
                            <a:gd name="T32" fmla="*/ 0 w 98"/>
                            <a:gd name="T33" fmla="*/ 0 h 120"/>
                            <a:gd name="T34" fmla="*/ 0 w 98"/>
                            <a:gd name="T35" fmla="*/ 1 h 120"/>
                            <a:gd name="T36" fmla="*/ 0 w 98"/>
                            <a:gd name="T37" fmla="*/ 1 h 120"/>
                            <a:gd name="T38" fmla="*/ 0 w 98"/>
                            <a:gd name="T39" fmla="*/ 1 h 120"/>
                            <a:gd name="T40" fmla="*/ 0 w 98"/>
                            <a:gd name="T41" fmla="*/ 1 h 120"/>
                            <a:gd name="T42" fmla="*/ 0 w 98"/>
                            <a:gd name="T43" fmla="*/ 1 h 120"/>
                            <a:gd name="T44" fmla="*/ 0 w 98"/>
                            <a:gd name="T45" fmla="*/ 1 h 120"/>
                            <a:gd name="T46" fmla="*/ 0 w 98"/>
                            <a:gd name="T47" fmla="*/ 1 h 120"/>
                            <a:gd name="T48" fmla="*/ 0 w 98"/>
                            <a:gd name="T49" fmla="*/ 0 h 120"/>
                            <a:gd name="T50" fmla="*/ 0 w 98"/>
                            <a:gd name="T51" fmla="*/ 0 h 120"/>
                            <a:gd name="T52" fmla="*/ 0 w 98"/>
                            <a:gd name="T53" fmla="*/ 0 h 120"/>
                            <a:gd name="T54" fmla="*/ 0 w 98"/>
                            <a:gd name="T55" fmla="*/ 0 h 120"/>
                            <a:gd name="T56" fmla="*/ 0 w 98"/>
                            <a:gd name="T57" fmla="*/ 0 h 120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w 98"/>
                            <a:gd name="T88" fmla="*/ 0 h 120"/>
                            <a:gd name="T89" fmla="*/ 98 w 98"/>
                            <a:gd name="T90" fmla="*/ 120 h 120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T87" t="T88" r="T89" b="T90"/>
                          <a:pathLst>
                            <a:path w="98" h="120">
                              <a:moveTo>
                                <a:pt x="0" y="11"/>
                              </a:moveTo>
                              <a:lnTo>
                                <a:pt x="19" y="0"/>
                              </a:lnTo>
                              <a:cubicBezTo>
                                <a:pt x="24" y="2"/>
                                <a:pt x="27" y="5"/>
                                <a:pt x="30" y="8"/>
                              </a:cubicBezTo>
                              <a:cubicBezTo>
                                <a:pt x="35" y="14"/>
                                <a:pt x="42" y="27"/>
                                <a:pt x="52" y="47"/>
                              </a:cubicBezTo>
                              <a:cubicBezTo>
                                <a:pt x="61" y="33"/>
                                <a:pt x="70" y="18"/>
                                <a:pt x="79" y="2"/>
                              </a:cubicBezTo>
                              <a:cubicBezTo>
                                <a:pt x="82" y="2"/>
                                <a:pt x="84" y="2"/>
                                <a:pt x="86" y="2"/>
                              </a:cubicBezTo>
                              <a:cubicBezTo>
                                <a:pt x="87" y="2"/>
                                <a:pt x="90" y="2"/>
                                <a:pt x="95" y="2"/>
                              </a:cubicBezTo>
                              <a:lnTo>
                                <a:pt x="95" y="9"/>
                              </a:lnTo>
                              <a:cubicBezTo>
                                <a:pt x="91" y="9"/>
                                <a:pt x="88" y="10"/>
                                <a:pt x="86" y="13"/>
                              </a:cubicBezTo>
                              <a:cubicBezTo>
                                <a:pt x="82" y="16"/>
                                <a:pt x="72" y="30"/>
                                <a:pt x="57" y="54"/>
                              </a:cubicBezTo>
                              <a:cubicBezTo>
                                <a:pt x="66" y="70"/>
                                <a:pt x="73" y="83"/>
                                <a:pt x="80" y="92"/>
                              </a:cubicBezTo>
                              <a:cubicBezTo>
                                <a:pt x="84" y="99"/>
                                <a:pt x="87" y="103"/>
                                <a:pt x="90" y="105"/>
                              </a:cubicBezTo>
                              <a:cubicBezTo>
                                <a:pt x="92" y="106"/>
                                <a:pt x="94" y="106"/>
                                <a:pt x="98" y="106"/>
                              </a:cubicBezTo>
                              <a:lnTo>
                                <a:pt x="98" y="113"/>
                              </a:lnTo>
                              <a:cubicBezTo>
                                <a:pt x="91" y="115"/>
                                <a:pt x="85" y="117"/>
                                <a:pt x="77" y="120"/>
                              </a:cubicBezTo>
                              <a:cubicBezTo>
                                <a:pt x="74" y="117"/>
                                <a:pt x="71" y="114"/>
                                <a:pt x="68" y="110"/>
                              </a:cubicBezTo>
                              <a:cubicBezTo>
                                <a:pt x="67" y="108"/>
                                <a:pt x="59" y="94"/>
                                <a:pt x="46" y="70"/>
                              </a:cubicBezTo>
                              <a:cubicBezTo>
                                <a:pt x="39" y="80"/>
                                <a:pt x="34" y="87"/>
                                <a:pt x="31" y="93"/>
                              </a:cubicBezTo>
                              <a:cubicBezTo>
                                <a:pt x="27" y="99"/>
                                <a:pt x="23" y="107"/>
                                <a:pt x="18" y="117"/>
                              </a:cubicBezTo>
                              <a:cubicBezTo>
                                <a:pt x="15" y="116"/>
                                <a:pt x="12" y="116"/>
                                <a:pt x="10" y="116"/>
                              </a:cubicBezTo>
                              <a:cubicBezTo>
                                <a:pt x="7" y="116"/>
                                <a:pt x="4" y="116"/>
                                <a:pt x="0" y="117"/>
                              </a:cubicBezTo>
                              <a:lnTo>
                                <a:pt x="0" y="109"/>
                              </a:lnTo>
                              <a:cubicBezTo>
                                <a:pt x="3" y="109"/>
                                <a:pt x="6" y="109"/>
                                <a:pt x="7" y="108"/>
                              </a:cubicBezTo>
                              <a:cubicBezTo>
                                <a:pt x="8" y="108"/>
                                <a:pt x="12" y="104"/>
                                <a:pt x="17" y="96"/>
                              </a:cubicBezTo>
                              <a:cubicBezTo>
                                <a:pt x="25" y="86"/>
                                <a:pt x="33" y="75"/>
                                <a:pt x="41" y="63"/>
                              </a:cubicBezTo>
                              <a:cubicBezTo>
                                <a:pt x="28" y="40"/>
                                <a:pt x="20" y="27"/>
                                <a:pt x="16" y="23"/>
                              </a:cubicBezTo>
                              <a:cubicBezTo>
                                <a:pt x="13" y="19"/>
                                <a:pt x="9" y="17"/>
                                <a:pt x="4" y="17"/>
                              </a:cubicBezTo>
                              <a:cubicBezTo>
                                <a:pt x="3" y="17"/>
                                <a:pt x="2" y="17"/>
                                <a:pt x="0" y="18"/>
                              </a:cubicBezTo>
                              <a:lnTo>
                                <a:pt x="0" y="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2FD93F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Freeform 10"/>
                      <wps:cNvSpPr>
                        <a:spLocks noEditPoints="1"/>
                      </wps:cNvSpPr>
                      <wps:spPr bwMode="auto">
                        <a:xfrm>
                          <a:off x="371" y="278"/>
                          <a:ext cx="18" cy="23"/>
                        </a:xfrm>
                        <a:custGeom>
                          <a:avLst/>
                          <a:gdLst>
                            <a:gd name="T0" fmla="*/ 0 w 93"/>
                            <a:gd name="T1" fmla="*/ 0 h 120"/>
                            <a:gd name="T2" fmla="*/ 0 w 93"/>
                            <a:gd name="T3" fmla="*/ 0 h 120"/>
                            <a:gd name="T4" fmla="*/ 0 w 93"/>
                            <a:gd name="T5" fmla="*/ 0 h 120"/>
                            <a:gd name="T6" fmla="*/ 0 w 93"/>
                            <a:gd name="T7" fmla="*/ 0 h 120"/>
                            <a:gd name="T8" fmla="*/ 0 w 93"/>
                            <a:gd name="T9" fmla="*/ 0 h 120"/>
                            <a:gd name="T10" fmla="*/ 0 w 93"/>
                            <a:gd name="T11" fmla="*/ 0 h 120"/>
                            <a:gd name="T12" fmla="*/ 1 w 93"/>
                            <a:gd name="T13" fmla="*/ 0 h 120"/>
                            <a:gd name="T14" fmla="*/ 1 w 93"/>
                            <a:gd name="T15" fmla="*/ 0 h 120"/>
                            <a:gd name="T16" fmla="*/ 1 w 93"/>
                            <a:gd name="T17" fmla="*/ 0 h 120"/>
                            <a:gd name="T18" fmla="*/ 1 w 93"/>
                            <a:gd name="T19" fmla="*/ 1 h 120"/>
                            <a:gd name="T20" fmla="*/ 1 w 93"/>
                            <a:gd name="T21" fmla="*/ 1 h 120"/>
                            <a:gd name="T22" fmla="*/ 1 w 93"/>
                            <a:gd name="T23" fmla="*/ 1 h 120"/>
                            <a:gd name="T24" fmla="*/ 1 w 93"/>
                            <a:gd name="T25" fmla="*/ 1 h 120"/>
                            <a:gd name="T26" fmla="*/ 1 w 93"/>
                            <a:gd name="T27" fmla="*/ 1 h 120"/>
                            <a:gd name="T28" fmla="*/ 0 w 93"/>
                            <a:gd name="T29" fmla="*/ 1 h 120"/>
                            <a:gd name="T30" fmla="*/ 0 w 93"/>
                            <a:gd name="T31" fmla="*/ 1 h 120"/>
                            <a:gd name="T32" fmla="*/ 0 w 93"/>
                            <a:gd name="T33" fmla="*/ 1 h 120"/>
                            <a:gd name="T34" fmla="*/ 0 w 93"/>
                            <a:gd name="T35" fmla="*/ 1 h 120"/>
                            <a:gd name="T36" fmla="*/ 0 w 93"/>
                            <a:gd name="T37" fmla="*/ 1 h 120"/>
                            <a:gd name="T38" fmla="*/ 0 w 93"/>
                            <a:gd name="T39" fmla="*/ 1 h 120"/>
                            <a:gd name="T40" fmla="*/ 0 w 93"/>
                            <a:gd name="T41" fmla="*/ 1 h 120"/>
                            <a:gd name="T42" fmla="*/ 0 w 93"/>
                            <a:gd name="T43" fmla="*/ 1 h 120"/>
                            <a:gd name="T44" fmla="*/ 0 w 93"/>
                            <a:gd name="T45" fmla="*/ 0 h 120"/>
                            <a:gd name="T46" fmla="*/ 0 w 93"/>
                            <a:gd name="T47" fmla="*/ 0 h 120"/>
                            <a:gd name="T48" fmla="*/ 0 w 93"/>
                            <a:gd name="T49" fmla="*/ 0 h 120"/>
                            <a:gd name="T50" fmla="*/ 0 w 93"/>
                            <a:gd name="T51" fmla="*/ 0 h 120"/>
                            <a:gd name="T52" fmla="*/ 0 w 93"/>
                            <a:gd name="T53" fmla="*/ 0 h 120"/>
                            <a:gd name="T54" fmla="*/ 0 w 93"/>
                            <a:gd name="T55" fmla="*/ 0 h 120"/>
                            <a:gd name="T56" fmla="*/ 0 w 93"/>
                            <a:gd name="T57" fmla="*/ 0 h 120"/>
                            <a:gd name="T58" fmla="*/ 0 w 93"/>
                            <a:gd name="T59" fmla="*/ 0 h 120"/>
                            <a:gd name="T60" fmla="*/ 0 w 93"/>
                            <a:gd name="T61" fmla="*/ 0 h 120"/>
                            <a:gd name="T62" fmla="*/ 0 w 93"/>
                            <a:gd name="T63" fmla="*/ 0 h 120"/>
                            <a:gd name="T64" fmla="*/ 0 w 93"/>
                            <a:gd name="T65" fmla="*/ 0 h 120"/>
                            <a:gd name="T66" fmla="*/ 0 w 93"/>
                            <a:gd name="T67" fmla="*/ 1 h 120"/>
                            <a:gd name="T68" fmla="*/ 0 w 93"/>
                            <a:gd name="T69" fmla="*/ 1 h 120"/>
                            <a:gd name="T70" fmla="*/ 0 w 93"/>
                            <a:gd name="T71" fmla="*/ 1 h 120"/>
                            <a:gd name="T72" fmla="*/ 0 w 93"/>
                            <a:gd name="T73" fmla="*/ 1 h 120"/>
                            <a:gd name="T74" fmla="*/ 0 w 93"/>
                            <a:gd name="T75" fmla="*/ 1 h 120"/>
                            <a:gd name="T76" fmla="*/ 0 w 93"/>
                            <a:gd name="T77" fmla="*/ 0 h 120"/>
                            <a:gd name="T78" fmla="*/ 0 w 93"/>
                            <a:gd name="T79" fmla="*/ 0 h 120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w 93"/>
                            <a:gd name="T121" fmla="*/ 0 h 120"/>
                            <a:gd name="T122" fmla="*/ 93 w 93"/>
                            <a:gd name="T123" fmla="*/ 120 h 120"/>
                          </a:gdLst>
                          <a:ahLst/>
                          <a:cxnLst>
                            <a:cxn ang="T80">
                              <a:pos x="T0" y="T1"/>
                            </a:cxn>
                            <a:cxn ang="T81">
                              <a:pos x="T2" y="T3"/>
                            </a:cxn>
                            <a:cxn ang="T82">
                              <a:pos x="T4" y="T5"/>
                            </a:cxn>
                            <a:cxn ang="T83">
                              <a:pos x="T6" y="T7"/>
                            </a:cxn>
                            <a:cxn ang="T84">
                              <a:pos x="T8" y="T9"/>
                            </a:cxn>
                            <a:cxn ang="T85">
                              <a:pos x="T10" y="T11"/>
                            </a:cxn>
                            <a:cxn ang="T86">
                              <a:pos x="T12" y="T13"/>
                            </a:cxn>
                            <a:cxn ang="T87">
                              <a:pos x="T14" y="T15"/>
                            </a:cxn>
                            <a:cxn ang="T88">
                              <a:pos x="T16" y="T17"/>
                            </a:cxn>
                            <a:cxn ang="T89">
                              <a:pos x="T18" y="T19"/>
                            </a:cxn>
                            <a:cxn ang="T90">
                              <a:pos x="T20" y="T21"/>
                            </a:cxn>
                            <a:cxn ang="T91">
                              <a:pos x="T22" y="T23"/>
                            </a:cxn>
                            <a:cxn ang="T92">
                              <a:pos x="T24" y="T25"/>
                            </a:cxn>
                            <a:cxn ang="T93">
                              <a:pos x="T26" y="T27"/>
                            </a:cxn>
                            <a:cxn ang="T94">
                              <a:pos x="T28" y="T29"/>
                            </a:cxn>
                            <a:cxn ang="T95">
                              <a:pos x="T30" y="T31"/>
                            </a:cxn>
                            <a:cxn ang="T96">
                              <a:pos x="T32" y="T33"/>
                            </a:cxn>
                            <a:cxn ang="T97">
                              <a:pos x="T34" y="T35"/>
                            </a:cxn>
                            <a:cxn ang="T98">
                              <a:pos x="T36" y="T37"/>
                            </a:cxn>
                            <a:cxn ang="T99">
                              <a:pos x="T38" y="T39"/>
                            </a:cxn>
                            <a:cxn ang="T100">
                              <a:pos x="T40" y="T41"/>
                            </a:cxn>
                            <a:cxn ang="T101">
                              <a:pos x="T42" y="T43"/>
                            </a:cxn>
                            <a:cxn ang="T102">
                              <a:pos x="T44" y="T45"/>
                            </a:cxn>
                            <a:cxn ang="T103">
                              <a:pos x="T46" y="T47"/>
                            </a:cxn>
                            <a:cxn ang="T104">
                              <a:pos x="T48" y="T49"/>
                            </a:cxn>
                            <a:cxn ang="T105">
                              <a:pos x="T50" y="T51"/>
                            </a:cxn>
                            <a:cxn ang="T106">
                              <a:pos x="T52" y="T53"/>
                            </a:cxn>
                            <a:cxn ang="T107">
                              <a:pos x="T54" y="T55"/>
                            </a:cxn>
                            <a:cxn ang="T108">
                              <a:pos x="T56" y="T57"/>
                            </a:cxn>
                            <a:cxn ang="T109">
                              <a:pos x="T58" y="T59"/>
                            </a:cxn>
                            <a:cxn ang="T110">
                              <a:pos x="T60" y="T61"/>
                            </a:cxn>
                            <a:cxn ang="T111">
                              <a:pos x="T62" y="T63"/>
                            </a:cxn>
                            <a:cxn ang="T112">
                              <a:pos x="T64" y="T65"/>
                            </a:cxn>
                            <a:cxn ang="T113">
                              <a:pos x="T66" y="T67"/>
                            </a:cxn>
                            <a:cxn ang="T114">
                              <a:pos x="T68" y="T69"/>
                            </a:cxn>
                            <a:cxn ang="T115">
                              <a:pos x="T70" y="T71"/>
                            </a:cxn>
                            <a:cxn ang="T116">
                              <a:pos x="T72" y="T73"/>
                            </a:cxn>
                            <a:cxn ang="T117">
                              <a:pos x="T74" y="T75"/>
                            </a:cxn>
                            <a:cxn ang="T118">
                              <a:pos x="T76" y="T77"/>
                            </a:cxn>
                            <a:cxn ang="T119">
                              <a:pos x="T78" y="T79"/>
                            </a:cxn>
                          </a:cxnLst>
                          <a:rect l="T120" t="T121" r="T122" b="T123"/>
                          <a:pathLst>
                            <a:path w="93" h="120">
                              <a:moveTo>
                                <a:pt x="8" y="33"/>
                              </a:moveTo>
                              <a:lnTo>
                                <a:pt x="8" y="25"/>
                              </a:lnTo>
                              <a:lnTo>
                                <a:pt x="8" y="17"/>
                              </a:lnTo>
                              <a:lnTo>
                                <a:pt x="19" y="9"/>
                              </a:lnTo>
                              <a:cubicBezTo>
                                <a:pt x="24" y="6"/>
                                <a:pt x="28" y="3"/>
                                <a:pt x="32" y="2"/>
                              </a:cubicBezTo>
                              <a:cubicBezTo>
                                <a:pt x="36" y="1"/>
                                <a:pt x="40" y="0"/>
                                <a:pt x="44" y="0"/>
                              </a:cubicBezTo>
                              <a:cubicBezTo>
                                <a:pt x="54" y="0"/>
                                <a:pt x="61" y="3"/>
                                <a:pt x="67" y="8"/>
                              </a:cubicBezTo>
                              <a:cubicBezTo>
                                <a:pt x="73" y="13"/>
                                <a:pt x="76" y="19"/>
                                <a:pt x="78" y="27"/>
                              </a:cubicBezTo>
                              <a:cubicBezTo>
                                <a:pt x="78" y="33"/>
                                <a:pt x="79" y="47"/>
                                <a:pt x="79" y="70"/>
                              </a:cubicBezTo>
                              <a:cubicBezTo>
                                <a:pt x="79" y="92"/>
                                <a:pt x="80" y="104"/>
                                <a:pt x="80" y="106"/>
                              </a:cubicBezTo>
                              <a:cubicBezTo>
                                <a:pt x="81" y="109"/>
                                <a:pt x="83" y="110"/>
                                <a:pt x="85" y="110"/>
                              </a:cubicBezTo>
                              <a:lnTo>
                                <a:pt x="93" y="110"/>
                              </a:lnTo>
                              <a:lnTo>
                                <a:pt x="93" y="118"/>
                              </a:lnTo>
                              <a:cubicBezTo>
                                <a:pt x="86" y="117"/>
                                <a:pt x="80" y="117"/>
                                <a:pt x="77" y="117"/>
                              </a:cubicBezTo>
                              <a:cubicBezTo>
                                <a:pt x="73" y="117"/>
                                <a:pt x="68" y="117"/>
                                <a:pt x="62" y="118"/>
                              </a:cubicBezTo>
                              <a:lnTo>
                                <a:pt x="62" y="107"/>
                              </a:lnTo>
                              <a:cubicBezTo>
                                <a:pt x="62" y="104"/>
                                <a:pt x="62" y="100"/>
                                <a:pt x="62" y="96"/>
                              </a:cubicBezTo>
                              <a:lnTo>
                                <a:pt x="41" y="116"/>
                              </a:lnTo>
                              <a:cubicBezTo>
                                <a:pt x="39" y="117"/>
                                <a:pt x="37" y="119"/>
                                <a:pt x="35" y="119"/>
                              </a:cubicBezTo>
                              <a:cubicBezTo>
                                <a:pt x="33" y="120"/>
                                <a:pt x="30" y="120"/>
                                <a:pt x="27" y="120"/>
                              </a:cubicBezTo>
                              <a:cubicBezTo>
                                <a:pt x="18" y="120"/>
                                <a:pt x="12" y="118"/>
                                <a:pt x="7" y="113"/>
                              </a:cubicBezTo>
                              <a:cubicBezTo>
                                <a:pt x="2" y="107"/>
                                <a:pt x="0" y="100"/>
                                <a:pt x="0" y="92"/>
                              </a:cubicBezTo>
                              <a:cubicBezTo>
                                <a:pt x="0" y="84"/>
                                <a:pt x="2" y="76"/>
                                <a:pt x="5" y="70"/>
                              </a:cubicBezTo>
                              <a:cubicBezTo>
                                <a:pt x="8" y="64"/>
                                <a:pt x="13" y="60"/>
                                <a:pt x="19" y="57"/>
                              </a:cubicBezTo>
                              <a:cubicBezTo>
                                <a:pt x="25" y="54"/>
                                <a:pt x="39" y="50"/>
                                <a:pt x="62" y="45"/>
                              </a:cubicBezTo>
                              <a:cubicBezTo>
                                <a:pt x="62" y="35"/>
                                <a:pt x="60" y="27"/>
                                <a:pt x="56" y="22"/>
                              </a:cubicBezTo>
                              <a:cubicBezTo>
                                <a:pt x="51" y="16"/>
                                <a:pt x="45" y="13"/>
                                <a:pt x="36" y="13"/>
                              </a:cubicBezTo>
                              <a:cubicBezTo>
                                <a:pt x="33" y="13"/>
                                <a:pt x="30" y="13"/>
                                <a:pt x="27" y="14"/>
                              </a:cubicBezTo>
                              <a:cubicBezTo>
                                <a:pt x="24" y="15"/>
                                <a:pt x="21" y="16"/>
                                <a:pt x="19" y="18"/>
                              </a:cubicBezTo>
                              <a:cubicBezTo>
                                <a:pt x="17" y="24"/>
                                <a:pt x="15" y="30"/>
                                <a:pt x="13" y="35"/>
                              </a:cubicBezTo>
                              <a:lnTo>
                                <a:pt x="8" y="33"/>
                              </a:lnTo>
                              <a:close/>
                              <a:moveTo>
                                <a:pt x="62" y="52"/>
                              </a:moveTo>
                              <a:cubicBezTo>
                                <a:pt x="43" y="57"/>
                                <a:pt x="31" y="62"/>
                                <a:pt x="26" y="66"/>
                              </a:cubicBezTo>
                              <a:cubicBezTo>
                                <a:pt x="20" y="70"/>
                                <a:pt x="18" y="77"/>
                                <a:pt x="18" y="86"/>
                              </a:cubicBezTo>
                              <a:cubicBezTo>
                                <a:pt x="18" y="92"/>
                                <a:pt x="19" y="97"/>
                                <a:pt x="22" y="100"/>
                              </a:cubicBezTo>
                              <a:cubicBezTo>
                                <a:pt x="25" y="104"/>
                                <a:pt x="29" y="106"/>
                                <a:pt x="34" y="106"/>
                              </a:cubicBezTo>
                              <a:cubicBezTo>
                                <a:pt x="39" y="106"/>
                                <a:pt x="44" y="104"/>
                                <a:pt x="48" y="101"/>
                              </a:cubicBezTo>
                              <a:cubicBezTo>
                                <a:pt x="53" y="97"/>
                                <a:pt x="58" y="92"/>
                                <a:pt x="62" y="85"/>
                              </a:cubicBezTo>
                              <a:lnTo>
                                <a:pt x="62" y="58"/>
                              </a:lnTo>
                              <a:lnTo>
                                <a:pt x="62" y="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E93BDB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11"/>
                      <wps:cNvSpPr>
                        <a:spLocks/>
                      </wps:cNvSpPr>
                      <wps:spPr bwMode="auto">
                        <a:xfrm>
                          <a:off x="391" y="278"/>
                          <a:ext cx="22" cy="22"/>
                        </a:xfrm>
                        <a:custGeom>
                          <a:avLst/>
                          <a:gdLst>
                            <a:gd name="T0" fmla="*/ 0 w 119"/>
                            <a:gd name="T1" fmla="*/ 0 h 118"/>
                            <a:gd name="T2" fmla="*/ 0 w 119"/>
                            <a:gd name="T3" fmla="*/ 0 h 118"/>
                            <a:gd name="T4" fmla="*/ 0 w 119"/>
                            <a:gd name="T5" fmla="*/ 0 h 118"/>
                            <a:gd name="T6" fmla="*/ 0 w 119"/>
                            <a:gd name="T7" fmla="*/ 0 h 118"/>
                            <a:gd name="T8" fmla="*/ 1 w 119"/>
                            <a:gd name="T9" fmla="*/ 0 h 118"/>
                            <a:gd name="T10" fmla="*/ 1 w 119"/>
                            <a:gd name="T11" fmla="*/ 0 h 118"/>
                            <a:gd name="T12" fmla="*/ 1 w 119"/>
                            <a:gd name="T13" fmla="*/ 0 h 118"/>
                            <a:gd name="T14" fmla="*/ 1 w 119"/>
                            <a:gd name="T15" fmla="*/ 1 h 118"/>
                            <a:gd name="T16" fmla="*/ 1 w 119"/>
                            <a:gd name="T17" fmla="*/ 1 h 118"/>
                            <a:gd name="T18" fmla="*/ 1 w 119"/>
                            <a:gd name="T19" fmla="*/ 1 h 118"/>
                            <a:gd name="T20" fmla="*/ 1 w 119"/>
                            <a:gd name="T21" fmla="*/ 1 h 118"/>
                            <a:gd name="T22" fmla="*/ 1 w 119"/>
                            <a:gd name="T23" fmla="*/ 1 h 118"/>
                            <a:gd name="T24" fmla="*/ 1 w 119"/>
                            <a:gd name="T25" fmla="*/ 1 h 118"/>
                            <a:gd name="T26" fmla="*/ 1 w 119"/>
                            <a:gd name="T27" fmla="*/ 1 h 118"/>
                            <a:gd name="T28" fmla="*/ 1 w 119"/>
                            <a:gd name="T29" fmla="*/ 0 h 118"/>
                            <a:gd name="T30" fmla="*/ 1 w 119"/>
                            <a:gd name="T31" fmla="*/ 0 h 118"/>
                            <a:gd name="T32" fmla="*/ 1 w 119"/>
                            <a:gd name="T33" fmla="*/ 0 h 118"/>
                            <a:gd name="T34" fmla="*/ 0 w 119"/>
                            <a:gd name="T35" fmla="*/ 0 h 118"/>
                            <a:gd name="T36" fmla="*/ 0 w 119"/>
                            <a:gd name="T37" fmla="*/ 0 h 118"/>
                            <a:gd name="T38" fmla="*/ 0 w 119"/>
                            <a:gd name="T39" fmla="*/ 0 h 118"/>
                            <a:gd name="T40" fmla="*/ 0 w 119"/>
                            <a:gd name="T41" fmla="*/ 0 h 118"/>
                            <a:gd name="T42" fmla="*/ 0 w 119"/>
                            <a:gd name="T43" fmla="*/ 1 h 118"/>
                            <a:gd name="T44" fmla="*/ 0 w 119"/>
                            <a:gd name="T45" fmla="*/ 1 h 118"/>
                            <a:gd name="T46" fmla="*/ 0 w 119"/>
                            <a:gd name="T47" fmla="*/ 1 h 118"/>
                            <a:gd name="T48" fmla="*/ 0 w 119"/>
                            <a:gd name="T49" fmla="*/ 1 h 118"/>
                            <a:gd name="T50" fmla="*/ 0 w 119"/>
                            <a:gd name="T51" fmla="*/ 1 h 118"/>
                            <a:gd name="T52" fmla="*/ 0 w 119"/>
                            <a:gd name="T53" fmla="*/ 1 h 118"/>
                            <a:gd name="T54" fmla="*/ 0 w 119"/>
                            <a:gd name="T55" fmla="*/ 1 h 118"/>
                            <a:gd name="T56" fmla="*/ 0 w 119"/>
                            <a:gd name="T57" fmla="*/ 1 h 118"/>
                            <a:gd name="T58" fmla="*/ 0 w 119"/>
                            <a:gd name="T59" fmla="*/ 1 h 118"/>
                            <a:gd name="T60" fmla="*/ 0 w 119"/>
                            <a:gd name="T61" fmla="*/ 1 h 118"/>
                            <a:gd name="T62" fmla="*/ 0 w 119"/>
                            <a:gd name="T63" fmla="*/ 0 h 118"/>
                            <a:gd name="T64" fmla="*/ 0 w 119"/>
                            <a:gd name="T65" fmla="*/ 0 h 118"/>
                            <a:gd name="T66" fmla="*/ 0 w 119"/>
                            <a:gd name="T67" fmla="*/ 0 h 118"/>
                            <a:gd name="T68" fmla="*/ 0 w 119"/>
                            <a:gd name="T69" fmla="*/ 0 h 118"/>
                            <a:gd name="T70" fmla="*/ 0 w 119"/>
                            <a:gd name="T71" fmla="*/ 0 h 118"/>
                            <a:gd name="T72" fmla="*/ 0 w 119"/>
                            <a:gd name="T73" fmla="*/ 0 h 118"/>
                            <a:gd name="T74" fmla="*/ 0 w 119"/>
                            <a:gd name="T75" fmla="*/ 0 h 118"/>
                            <a:gd name="T76" fmla="*/ 0 w 119"/>
                            <a:gd name="T77" fmla="*/ 0 h 118"/>
                            <a:gd name="T78" fmla="*/ 0 w 119"/>
                            <a:gd name="T79" fmla="*/ 0 h 118"/>
                            <a:gd name="T80" fmla="*/ 0 w 119"/>
                            <a:gd name="T81" fmla="*/ 0 h 118"/>
                            <a:gd name="T82" fmla="*/ 0 w 119"/>
                            <a:gd name="T83" fmla="*/ 0 h 118"/>
                            <a:gd name="T84" fmla="*/ 0 w 119"/>
                            <a:gd name="T85" fmla="*/ 0 h 118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w 119"/>
                            <a:gd name="T130" fmla="*/ 0 h 118"/>
                            <a:gd name="T131" fmla="*/ 119 w 119"/>
                            <a:gd name="T132" fmla="*/ 118 h 118"/>
                          </a:gdLst>
                          <a:ahLst/>
                          <a:cxnLst>
                            <a:cxn ang="T86">
                              <a:pos x="T0" y="T1"/>
                            </a:cxn>
                            <a:cxn ang="T87">
                              <a:pos x="T2" y="T3"/>
                            </a:cxn>
                            <a:cxn ang="T88">
                              <a:pos x="T4" y="T5"/>
                            </a:cxn>
                            <a:cxn ang="T89">
                              <a:pos x="T6" y="T7"/>
                            </a:cxn>
                            <a:cxn ang="T90">
                              <a:pos x="T8" y="T9"/>
                            </a:cxn>
                            <a:cxn ang="T91">
                              <a:pos x="T10" y="T11"/>
                            </a:cxn>
                            <a:cxn ang="T92">
                              <a:pos x="T12" y="T13"/>
                            </a:cxn>
                            <a:cxn ang="T93">
                              <a:pos x="T14" y="T15"/>
                            </a:cxn>
                            <a:cxn ang="T94">
                              <a:pos x="T16" y="T17"/>
                            </a:cxn>
                            <a:cxn ang="T95">
                              <a:pos x="T18" y="T19"/>
                            </a:cxn>
                            <a:cxn ang="T96">
                              <a:pos x="T20" y="T21"/>
                            </a:cxn>
                            <a:cxn ang="T97">
                              <a:pos x="T22" y="T23"/>
                            </a:cxn>
                            <a:cxn ang="T98">
                              <a:pos x="T24" y="T25"/>
                            </a:cxn>
                            <a:cxn ang="T99">
                              <a:pos x="T26" y="T27"/>
                            </a:cxn>
                            <a:cxn ang="T100">
                              <a:pos x="T28" y="T29"/>
                            </a:cxn>
                            <a:cxn ang="T101">
                              <a:pos x="T30" y="T31"/>
                            </a:cxn>
                            <a:cxn ang="T102">
                              <a:pos x="T32" y="T33"/>
                            </a:cxn>
                            <a:cxn ang="T103">
                              <a:pos x="T34" y="T35"/>
                            </a:cxn>
                            <a:cxn ang="T104">
                              <a:pos x="T36" y="T37"/>
                            </a:cxn>
                            <a:cxn ang="T105">
                              <a:pos x="T38" y="T39"/>
                            </a:cxn>
                            <a:cxn ang="T106">
                              <a:pos x="T40" y="T41"/>
                            </a:cxn>
                            <a:cxn ang="T107">
                              <a:pos x="T42" y="T43"/>
                            </a:cxn>
                            <a:cxn ang="T108">
                              <a:pos x="T44" y="T45"/>
                            </a:cxn>
                            <a:cxn ang="T109">
                              <a:pos x="T46" y="T47"/>
                            </a:cxn>
                            <a:cxn ang="T110">
                              <a:pos x="T48" y="T49"/>
                            </a:cxn>
                            <a:cxn ang="T111">
                              <a:pos x="T50" y="T51"/>
                            </a:cxn>
                            <a:cxn ang="T112">
                              <a:pos x="T52" y="T53"/>
                            </a:cxn>
                            <a:cxn ang="T113">
                              <a:pos x="T54" y="T55"/>
                            </a:cxn>
                            <a:cxn ang="T114">
                              <a:pos x="T56" y="T57"/>
                            </a:cxn>
                            <a:cxn ang="T115">
                              <a:pos x="T58" y="T59"/>
                            </a:cxn>
                            <a:cxn ang="T116">
                              <a:pos x="T60" y="T61"/>
                            </a:cxn>
                            <a:cxn ang="T117">
                              <a:pos x="T62" y="T63"/>
                            </a:cxn>
                            <a:cxn ang="T118">
                              <a:pos x="T64" y="T65"/>
                            </a:cxn>
                            <a:cxn ang="T119">
                              <a:pos x="T66" y="T67"/>
                            </a:cxn>
                            <a:cxn ang="T120">
                              <a:pos x="T68" y="T69"/>
                            </a:cxn>
                            <a:cxn ang="T121">
                              <a:pos x="T70" y="T71"/>
                            </a:cxn>
                            <a:cxn ang="T122">
                              <a:pos x="T72" y="T73"/>
                            </a:cxn>
                            <a:cxn ang="T123">
                              <a:pos x="T74" y="T75"/>
                            </a:cxn>
                            <a:cxn ang="T124">
                              <a:pos x="T76" y="T77"/>
                            </a:cxn>
                            <a:cxn ang="T125">
                              <a:pos x="T78" y="T79"/>
                            </a:cxn>
                            <a:cxn ang="T126">
                              <a:pos x="T80" y="T81"/>
                            </a:cxn>
                            <a:cxn ang="T127">
                              <a:pos x="T82" y="T83"/>
                            </a:cxn>
                            <a:cxn ang="T128">
                              <a:pos x="T84" y="T85"/>
                            </a:cxn>
                          </a:cxnLst>
                          <a:rect l="T129" t="T130" r="T131" b="T132"/>
                          <a:pathLst>
                            <a:path w="119" h="118">
                              <a:moveTo>
                                <a:pt x="34" y="23"/>
                              </a:moveTo>
                              <a:lnTo>
                                <a:pt x="50" y="7"/>
                              </a:lnTo>
                              <a:cubicBezTo>
                                <a:pt x="52" y="5"/>
                                <a:pt x="54" y="4"/>
                                <a:pt x="56" y="3"/>
                              </a:cubicBezTo>
                              <a:cubicBezTo>
                                <a:pt x="60" y="1"/>
                                <a:pt x="65" y="0"/>
                                <a:pt x="69" y="0"/>
                              </a:cubicBezTo>
                              <a:cubicBezTo>
                                <a:pt x="76" y="0"/>
                                <a:pt x="83" y="2"/>
                                <a:pt x="88" y="5"/>
                              </a:cubicBezTo>
                              <a:cubicBezTo>
                                <a:pt x="93" y="9"/>
                                <a:pt x="97" y="14"/>
                                <a:pt x="100" y="19"/>
                              </a:cubicBezTo>
                              <a:cubicBezTo>
                                <a:pt x="102" y="25"/>
                                <a:pt x="103" y="34"/>
                                <a:pt x="103" y="46"/>
                              </a:cubicBezTo>
                              <a:lnTo>
                                <a:pt x="103" y="84"/>
                              </a:lnTo>
                              <a:cubicBezTo>
                                <a:pt x="103" y="97"/>
                                <a:pt x="103" y="105"/>
                                <a:pt x="104" y="107"/>
                              </a:cubicBezTo>
                              <a:cubicBezTo>
                                <a:pt x="105" y="109"/>
                                <a:pt x="108" y="111"/>
                                <a:pt x="112" y="111"/>
                              </a:cubicBezTo>
                              <a:lnTo>
                                <a:pt x="119" y="111"/>
                              </a:lnTo>
                              <a:lnTo>
                                <a:pt x="119" y="118"/>
                              </a:lnTo>
                              <a:cubicBezTo>
                                <a:pt x="112" y="117"/>
                                <a:pt x="105" y="117"/>
                                <a:pt x="100" y="117"/>
                              </a:cubicBezTo>
                              <a:cubicBezTo>
                                <a:pt x="95" y="117"/>
                                <a:pt x="89" y="117"/>
                                <a:pt x="83" y="118"/>
                              </a:cubicBezTo>
                              <a:cubicBezTo>
                                <a:pt x="85" y="102"/>
                                <a:pt x="85" y="81"/>
                                <a:pt x="85" y="54"/>
                              </a:cubicBezTo>
                              <a:cubicBezTo>
                                <a:pt x="85" y="43"/>
                                <a:pt x="84" y="35"/>
                                <a:pt x="83" y="31"/>
                              </a:cubicBezTo>
                              <a:cubicBezTo>
                                <a:pt x="81" y="26"/>
                                <a:pt x="79" y="22"/>
                                <a:pt x="75" y="20"/>
                              </a:cubicBezTo>
                              <a:cubicBezTo>
                                <a:pt x="71" y="17"/>
                                <a:pt x="66" y="15"/>
                                <a:pt x="61" y="15"/>
                              </a:cubicBezTo>
                              <a:cubicBezTo>
                                <a:pt x="54" y="15"/>
                                <a:pt x="49" y="17"/>
                                <a:pt x="44" y="21"/>
                              </a:cubicBezTo>
                              <a:cubicBezTo>
                                <a:pt x="40" y="25"/>
                                <a:pt x="37" y="30"/>
                                <a:pt x="36" y="35"/>
                              </a:cubicBezTo>
                              <a:cubicBezTo>
                                <a:pt x="35" y="38"/>
                                <a:pt x="35" y="46"/>
                                <a:pt x="35" y="59"/>
                              </a:cubicBezTo>
                              <a:cubicBezTo>
                                <a:pt x="35" y="74"/>
                                <a:pt x="35" y="88"/>
                                <a:pt x="35" y="101"/>
                              </a:cubicBezTo>
                              <a:cubicBezTo>
                                <a:pt x="35" y="105"/>
                                <a:pt x="35" y="107"/>
                                <a:pt x="36" y="108"/>
                              </a:cubicBezTo>
                              <a:cubicBezTo>
                                <a:pt x="38" y="110"/>
                                <a:pt x="41" y="111"/>
                                <a:pt x="45" y="111"/>
                              </a:cubicBezTo>
                              <a:lnTo>
                                <a:pt x="52" y="111"/>
                              </a:lnTo>
                              <a:lnTo>
                                <a:pt x="52" y="118"/>
                              </a:lnTo>
                              <a:cubicBezTo>
                                <a:pt x="40" y="117"/>
                                <a:pt x="31" y="117"/>
                                <a:pt x="24" y="117"/>
                              </a:cubicBezTo>
                              <a:cubicBezTo>
                                <a:pt x="17" y="117"/>
                                <a:pt x="9" y="117"/>
                                <a:pt x="0" y="118"/>
                              </a:cubicBezTo>
                              <a:lnTo>
                                <a:pt x="0" y="111"/>
                              </a:lnTo>
                              <a:lnTo>
                                <a:pt x="7" y="111"/>
                              </a:lnTo>
                              <a:cubicBezTo>
                                <a:pt x="12" y="111"/>
                                <a:pt x="15" y="109"/>
                                <a:pt x="16" y="107"/>
                              </a:cubicBezTo>
                              <a:cubicBezTo>
                                <a:pt x="17" y="104"/>
                                <a:pt x="17" y="87"/>
                                <a:pt x="17" y="56"/>
                              </a:cubicBezTo>
                              <a:cubicBezTo>
                                <a:pt x="17" y="42"/>
                                <a:pt x="17" y="31"/>
                                <a:pt x="17" y="23"/>
                              </a:cubicBezTo>
                              <a:cubicBezTo>
                                <a:pt x="17" y="21"/>
                                <a:pt x="16" y="19"/>
                                <a:pt x="15" y="18"/>
                              </a:cubicBezTo>
                              <a:cubicBezTo>
                                <a:pt x="14" y="17"/>
                                <a:pt x="11" y="17"/>
                                <a:pt x="7" y="17"/>
                              </a:cubicBezTo>
                              <a:lnTo>
                                <a:pt x="0" y="17"/>
                              </a:lnTo>
                              <a:lnTo>
                                <a:pt x="0" y="10"/>
                              </a:lnTo>
                              <a:cubicBezTo>
                                <a:pt x="6" y="9"/>
                                <a:pt x="11" y="8"/>
                                <a:pt x="15" y="6"/>
                              </a:cubicBezTo>
                              <a:cubicBezTo>
                                <a:pt x="20" y="5"/>
                                <a:pt x="25" y="3"/>
                                <a:pt x="31" y="0"/>
                              </a:cubicBezTo>
                              <a:cubicBezTo>
                                <a:pt x="32" y="0"/>
                                <a:pt x="32" y="0"/>
                                <a:pt x="33" y="0"/>
                              </a:cubicBezTo>
                              <a:cubicBezTo>
                                <a:pt x="34" y="0"/>
                                <a:pt x="35" y="0"/>
                                <a:pt x="35" y="2"/>
                              </a:cubicBezTo>
                              <a:lnTo>
                                <a:pt x="34" y="7"/>
                              </a:lnTo>
                              <a:lnTo>
                                <a:pt x="34" y="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A3C2A4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Freeform 12"/>
                      <wps:cNvSpPr>
                        <a:spLocks noEditPoints="1"/>
                      </wps:cNvSpPr>
                      <wps:spPr bwMode="auto">
                        <a:xfrm>
                          <a:off x="415" y="265"/>
                          <a:ext cx="22" cy="36"/>
                        </a:xfrm>
                        <a:custGeom>
                          <a:avLst/>
                          <a:gdLst>
                            <a:gd name="T0" fmla="*/ 1 w 112"/>
                            <a:gd name="T1" fmla="*/ 1 h 184"/>
                            <a:gd name="T2" fmla="*/ 1 w 112"/>
                            <a:gd name="T3" fmla="*/ 0 h 184"/>
                            <a:gd name="T4" fmla="*/ 1 w 112"/>
                            <a:gd name="T5" fmla="*/ 0 h 184"/>
                            <a:gd name="T6" fmla="*/ 1 w 112"/>
                            <a:gd name="T7" fmla="*/ 0 h 184"/>
                            <a:gd name="T8" fmla="*/ 0 w 112"/>
                            <a:gd name="T9" fmla="*/ 0 h 184"/>
                            <a:gd name="T10" fmla="*/ 0 w 112"/>
                            <a:gd name="T11" fmla="*/ 0 h 184"/>
                            <a:gd name="T12" fmla="*/ 1 w 112"/>
                            <a:gd name="T13" fmla="*/ 0 h 184"/>
                            <a:gd name="T14" fmla="*/ 1 w 112"/>
                            <a:gd name="T15" fmla="*/ 0 h 184"/>
                            <a:gd name="T16" fmla="*/ 1 w 112"/>
                            <a:gd name="T17" fmla="*/ 0 h 184"/>
                            <a:gd name="T18" fmla="*/ 1 w 112"/>
                            <a:gd name="T19" fmla="*/ 0 h 184"/>
                            <a:gd name="T20" fmla="*/ 1 w 112"/>
                            <a:gd name="T21" fmla="*/ 1 h 184"/>
                            <a:gd name="T22" fmla="*/ 1 w 112"/>
                            <a:gd name="T23" fmla="*/ 1 h 184"/>
                            <a:gd name="T24" fmla="*/ 1 w 112"/>
                            <a:gd name="T25" fmla="*/ 1 h 184"/>
                            <a:gd name="T26" fmla="*/ 1 w 112"/>
                            <a:gd name="T27" fmla="*/ 1 h 184"/>
                            <a:gd name="T28" fmla="*/ 1 w 112"/>
                            <a:gd name="T29" fmla="*/ 1 h 184"/>
                            <a:gd name="T30" fmla="*/ 1 w 112"/>
                            <a:gd name="T31" fmla="*/ 1 h 184"/>
                            <a:gd name="T32" fmla="*/ 1 w 112"/>
                            <a:gd name="T33" fmla="*/ 1 h 184"/>
                            <a:gd name="T34" fmla="*/ 1 w 112"/>
                            <a:gd name="T35" fmla="*/ 1 h 184"/>
                            <a:gd name="T36" fmla="*/ 1 w 112"/>
                            <a:gd name="T37" fmla="*/ 1 h 184"/>
                            <a:gd name="T38" fmla="*/ 0 w 112"/>
                            <a:gd name="T39" fmla="*/ 1 h 184"/>
                            <a:gd name="T40" fmla="*/ 0 w 112"/>
                            <a:gd name="T41" fmla="*/ 1 h 184"/>
                            <a:gd name="T42" fmla="*/ 0 w 112"/>
                            <a:gd name="T43" fmla="*/ 1 h 184"/>
                            <a:gd name="T44" fmla="*/ 0 w 112"/>
                            <a:gd name="T45" fmla="*/ 1 h 184"/>
                            <a:gd name="T46" fmla="*/ 0 w 112"/>
                            <a:gd name="T47" fmla="*/ 1 h 184"/>
                            <a:gd name="T48" fmla="*/ 0 w 112"/>
                            <a:gd name="T49" fmla="*/ 1 h 184"/>
                            <a:gd name="T50" fmla="*/ 0 w 112"/>
                            <a:gd name="T51" fmla="*/ 1 h 184"/>
                            <a:gd name="T52" fmla="*/ 0 w 112"/>
                            <a:gd name="T53" fmla="*/ 1 h 184"/>
                            <a:gd name="T54" fmla="*/ 1 w 112"/>
                            <a:gd name="T55" fmla="*/ 1 h 184"/>
                            <a:gd name="T56" fmla="*/ 1 w 112"/>
                            <a:gd name="T57" fmla="*/ 1 h 184"/>
                            <a:gd name="T58" fmla="*/ 1 w 112"/>
                            <a:gd name="T59" fmla="*/ 1 h 184"/>
                            <a:gd name="T60" fmla="*/ 0 w 112"/>
                            <a:gd name="T61" fmla="*/ 1 h 184"/>
                            <a:gd name="T62" fmla="*/ 0 w 112"/>
                            <a:gd name="T63" fmla="*/ 1 h 184"/>
                            <a:gd name="T64" fmla="*/ 0 w 112"/>
                            <a:gd name="T65" fmla="*/ 1 h 184"/>
                            <a:gd name="T66" fmla="*/ 0 w 112"/>
                            <a:gd name="T67" fmla="*/ 1 h 184"/>
                            <a:gd name="T68" fmla="*/ 0 w 112"/>
                            <a:gd name="T69" fmla="*/ 1 h 184"/>
                            <a:gd name="T70" fmla="*/ 0 w 112"/>
                            <a:gd name="T71" fmla="*/ 1 h 184"/>
                            <a:gd name="T72" fmla="*/ 1 w 112"/>
                            <a:gd name="T73" fmla="*/ 1 h 184"/>
                            <a:gd name="T74" fmla="*/ 1 w 112"/>
                            <a:gd name="T75" fmla="*/ 1 h 184"/>
                            <a:gd name="T76" fmla="*/ 1 w 112"/>
                            <a:gd name="T77" fmla="*/ 1 h 184"/>
                            <a:gd name="T78" fmla="*/ 1 w 112"/>
                            <a:gd name="T79" fmla="*/ 1 h 184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w 112"/>
                            <a:gd name="T121" fmla="*/ 0 h 184"/>
                            <a:gd name="T122" fmla="*/ 112 w 112"/>
                            <a:gd name="T123" fmla="*/ 184 h 184"/>
                          </a:gdLst>
                          <a:ahLst/>
                          <a:cxnLst>
                            <a:cxn ang="T80">
                              <a:pos x="T0" y="T1"/>
                            </a:cxn>
                            <a:cxn ang="T81">
                              <a:pos x="T2" y="T3"/>
                            </a:cxn>
                            <a:cxn ang="T82">
                              <a:pos x="T4" y="T5"/>
                            </a:cxn>
                            <a:cxn ang="T83">
                              <a:pos x="T6" y="T7"/>
                            </a:cxn>
                            <a:cxn ang="T84">
                              <a:pos x="T8" y="T9"/>
                            </a:cxn>
                            <a:cxn ang="T85">
                              <a:pos x="T10" y="T11"/>
                            </a:cxn>
                            <a:cxn ang="T86">
                              <a:pos x="T12" y="T13"/>
                            </a:cxn>
                            <a:cxn ang="T87">
                              <a:pos x="T14" y="T15"/>
                            </a:cxn>
                            <a:cxn ang="T88">
                              <a:pos x="T16" y="T17"/>
                            </a:cxn>
                            <a:cxn ang="T89">
                              <a:pos x="T18" y="T19"/>
                            </a:cxn>
                            <a:cxn ang="T90">
                              <a:pos x="T20" y="T21"/>
                            </a:cxn>
                            <a:cxn ang="T91">
                              <a:pos x="T22" y="T23"/>
                            </a:cxn>
                            <a:cxn ang="T92">
                              <a:pos x="T24" y="T25"/>
                            </a:cxn>
                            <a:cxn ang="T93">
                              <a:pos x="T26" y="T27"/>
                            </a:cxn>
                            <a:cxn ang="T94">
                              <a:pos x="T28" y="T29"/>
                            </a:cxn>
                            <a:cxn ang="T95">
                              <a:pos x="T30" y="T31"/>
                            </a:cxn>
                            <a:cxn ang="T96">
                              <a:pos x="T32" y="T33"/>
                            </a:cxn>
                            <a:cxn ang="T97">
                              <a:pos x="T34" y="T35"/>
                            </a:cxn>
                            <a:cxn ang="T98">
                              <a:pos x="T36" y="T37"/>
                            </a:cxn>
                            <a:cxn ang="T99">
                              <a:pos x="T38" y="T39"/>
                            </a:cxn>
                            <a:cxn ang="T100">
                              <a:pos x="T40" y="T41"/>
                            </a:cxn>
                            <a:cxn ang="T101">
                              <a:pos x="T42" y="T43"/>
                            </a:cxn>
                            <a:cxn ang="T102">
                              <a:pos x="T44" y="T45"/>
                            </a:cxn>
                            <a:cxn ang="T103">
                              <a:pos x="T46" y="T47"/>
                            </a:cxn>
                            <a:cxn ang="T104">
                              <a:pos x="T48" y="T49"/>
                            </a:cxn>
                            <a:cxn ang="T105">
                              <a:pos x="T50" y="T51"/>
                            </a:cxn>
                            <a:cxn ang="T106">
                              <a:pos x="T52" y="T53"/>
                            </a:cxn>
                            <a:cxn ang="T107">
                              <a:pos x="T54" y="T55"/>
                            </a:cxn>
                            <a:cxn ang="T108">
                              <a:pos x="T56" y="T57"/>
                            </a:cxn>
                            <a:cxn ang="T109">
                              <a:pos x="T58" y="T59"/>
                            </a:cxn>
                            <a:cxn ang="T110">
                              <a:pos x="T60" y="T61"/>
                            </a:cxn>
                            <a:cxn ang="T111">
                              <a:pos x="T62" y="T63"/>
                            </a:cxn>
                            <a:cxn ang="T112">
                              <a:pos x="T64" y="T65"/>
                            </a:cxn>
                            <a:cxn ang="T113">
                              <a:pos x="T66" y="T67"/>
                            </a:cxn>
                            <a:cxn ang="T114">
                              <a:pos x="T68" y="T69"/>
                            </a:cxn>
                            <a:cxn ang="T115">
                              <a:pos x="T70" y="T71"/>
                            </a:cxn>
                            <a:cxn ang="T116">
                              <a:pos x="T72" y="T73"/>
                            </a:cxn>
                            <a:cxn ang="T117">
                              <a:pos x="T74" y="T75"/>
                            </a:cxn>
                            <a:cxn ang="T118">
                              <a:pos x="T76" y="T77"/>
                            </a:cxn>
                            <a:cxn ang="T119">
                              <a:pos x="T78" y="T79"/>
                            </a:cxn>
                          </a:cxnLst>
                          <a:rect l="T120" t="T121" r="T122" b="T123"/>
                          <a:pathLst>
                            <a:path w="112" h="184">
                              <a:moveTo>
                                <a:pt x="78" y="72"/>
                              </a:moveTo>
                              <a:lnTo>
                                <a:pt x="78" y="28"/>
                              </a:lnTo>
                              <a:cubicBezTo>
                                <a:pt x="78" y="22"/>
                                <a:pt x="78" y="19"/>
                                <a:pt x="77" y="18"/>
                              </a:cubicBezTo>
                              <a:cubicBezTo>
                                <a:pt x="76" y="17"/>
                                <a:pt x="73" y="16"/>
                                <a:pt x="70" y="16"/>
                              </a:cubicBezTo>
                              <a:lnTo>
                                <a:pt x="61" y="16"/>
                              </a:lnTo>
                              <a:lnTo>
                                <a:pt x="61" y="9"/>
                              </a:lnTo>
                              <a:cubicBezTo>
                                <a:pt x="73" y="8"/>
                                <a:pt x="85" y="5"/>
                                <a:pt x="95" y="0"/>
                              </a:cubicBezTo>
                              <a:lnTo>
                                <a:pt x="97" y="1"/>
                              </a:lnTo>
                              <a:cubicBezTo>
                                <a:pt x="97" y="9"/>
                                <a:pt x="96" y="19"/>
                                <a:pt x="96" y="31"/>
                              </a:cubicBezTo>
                              <a:lnTo>
                                <a:pt x="95" y="63"/>
                              </a:lnTo>
                              <a:lnTo>
                                <a:pt x="95" y="74"/>
                              </a:lnTo>
                              <a:lnTo>
                                <a:pt x="95" y="147"/>
                              </a:lnTo>
                              <a:cubicBezTo>
                                <a:pt x="95" y="160"/>
                                <a:pt x="96" y="168"/>
                                <a:pt x="96" y="169"/>
                              </a:cubicBezTo>
                              <a:cubicBezTo>
                                <a:pt x="97" y="171"/>
                                <a:pt x="100" y="173"/>
                                <a:pt x="105" y="174"/>
                              </a:cubicBezTo>
                              <a:lnTo>
                                <a:pt x="112" y="175"/>
                              </a:lnTo>
                              <a:lnTo>
                                <a:pt x="112" y="182"/>
                              </a:lnTo>
                              <a:cubicBezTo>
                                <a:pt x="104" y="181"/>
                                <a:pt x="96" y="181"/>
                                <a:pt x="90" y="181"/>
                              </a:cubicBezTo>
                              <a:cubicBezTo>
                                <a:pt x="89" y="181"/>
                                <a:pt x="84" y="181"/>
                                <a:pt x="77" y="182"/>
                              </a:cubicBezTo>
                              <a:cubicBezTo>
                                <a:pt x="77" y="176"/>
                                <a:pt x="78" y="168"/>
                                <a:pt x="78" y="158"/>
                              </a:cubicBezTo>
                              <a:cubicBezTo>
                                <a:pt x="72" y="164"/>
                                <a:pt x="65" y="171"/>
                                <a:pt x="56" y="181"/>
                              </a:cubicBezTo>
                              <a:cubicBezTo>
                                <a:pt x="50" y="183"/>
                                <a:pt x="45" y="184"/>
                                <a:pt x="40" y="184"/>
                              </a:cubicBezTo>
                              <a:cubicBezTo>
                                <a:pt x="29" y="184"/>
                                <a:pt x="19" y="179"/>
                                <a:pt x="11" y="169"/>
                              </a:cubicBezTo>
                              <a:cubicBezTo>
                                <a:pt x="4" y="159"/>
                                <a:pt x="0" y="145"/>
                                <a:pt x="0" y="127"/>
                              </a:cubicBezTo>
                              <a:cubicBezTo>
                                <a:pt x="0" y="117"/>
                                <a:pt x="1" y="107"/>
                                <a:pt x="4" y="100"/>
                              </a:cubicBezTo>
                              <a:cubicBezTo>
                                <a:pt x="7" y="92"/>
                                <a:pt x="11" y="87"/>
                                <a:pt x="15" y="83"/>
                              </a:cubicBezTo>
                              <a:cubicBezTo>
                                <a:pt x="19" y="80"/>
                                <a:pt x="26" y="75"/>
                                <a:pt x="34" y="70"/>
                              </a:cubicBezTo>
                              <a:cubicBezTo>
                                <a:pt x="41" y="66"/>
                                <a:pt x="47" y="64"/>
                                <a:pt x="53" y="64"/>
                              </a:cubicBezTo>
                              <a:cubicBezTo>
                                <a:pt x="57" y="64"/>
                                <a:pt x="61" y="65"/>
                                <a:pt x="65" y="66"/>
                              </a:cubicBezTo>
                              <a:cubicBezTo>
                                <a:pt x="69" y="67"/>
                                <a:pt x="74" y="69"/>
                                <a:pt x="78" y="72"/>
                              </a:cubicBezTo>
                              <a:close/>
                              <a:moveTo>
                                <a:pt x="78" y="93"/>
                              </a:moveTo>
                              <a:cubicBezTo>
                                <a:pt x="73" y="86"/>
                                <a:pt x="68" y="82"/>
                                <a:pt x="63" y="79"/>
                              </a:cubicBezTo>
                              <a:cubicBezTo>
                                <a:pt x="58" y="76"/>
                                <a:pt x="53" y="74"/>
                                <a:pt x="47" y="74"/>
                              </a:cubicBezTo>
                              <a:cubicBezTo>
                                <a:pt x="38" y="74"/>
                                <a:pt x="31" y="78"/>
                                <a:pt x="26" y="86"/>
                              </a:cubicBezTo>
                              <a:cubicBezTo>
                                <a:pt x="20" y="94"/>
                                <a:pt x="17" y="105"/>
                                <a:pt x="17" y="120"/>
                              </a:cubicBezTo>
                              <a:cubicBezTo>
                                <a:pt x="17" y="135"/>
                                <a:pt x="21" y="147"/>
                                <a:pt x="27" y="156"/>
                              </a:cubicBezTo>
                              <a:cubicBezTo>
                                <a:pt x="33" y="164"/>
                                <a:pt x="41" y="169"/>
                                <a:pt x="50" y="169"/>
                              </a:cubicBezTo>
                              <a:cubicBezTo>
                                <a:pt x="55" y="169"/>
                                <a:pt x="60" y="167"/>
                                <a:pt x="65" y="163"/>
                              </a:cubicBezTo>
                              <a:cubicBezTo>
                                <a:pt x="69" y="160"/>
                                <a:pt x="73" y="155"/>
                                <a:pt x="75" y="149"/>
                              </a:cubicBezTo>
                              <a:cubicBezTo>
                                <a:pt x="77" y="144"/>
                                <a:pt x="78" y="135"/>
                                <a:pt x="78" y="122"/>
                              </a:cubicBezTo>
                              <a:lnTo>
                                <a:pt x="78" y="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71DF68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13"/>
                      <wps:cNvSpPr>
                        <a:spLocks noEditPoints="1"/>
                      </wps:cNvSpPr>
                      <wps:spPr bwMode="auto">
                        <a:xfrm>
                          <a:off x="439" y="278"/>
                          <a:ext cx="17" cy="23"/>
                        </a:xfrm>
                        <a:custGeom>
                          <a:avLst/>
                          <a:gdLst>
                            <a:gd name="T0" fmla="*/ 0 w 88"/>
                            <a:gd name="T1" fmla="*/ 0 h 120"/>
                            <a:gd name="T2" fmla="*/ 0 w 88"/>
                            <a:gd name="T3" fmla="*/ 1 h 120"/>
                            <a:gd name="T4" fmla="*/ 0 w 88"/>
                            <a:gd name="T5" fmla="*/ 1 h 120"/>
                            <a:gd name="T6" fmla="*/ 1 w 88"/>
                            <a:gd name="T7" fmla="*/ 1 h 120"/>
                            <a:gd name="T8" fmla="*/ 1 w 88"/>
                            <a:gd name="T9" fmla="*/ 1 h 120"/>
                            <a:gd name="T10" fmla="*/ 1 w 88"/>
                            <a:gd name="T11" fmla="*/ 1 h 120"/>
                            <a:gd name="T12" fmla="*/ 1 w 88"/>
                            <a:gd name="T13" fmla="*/ 1 h 120"/>
                            <a:gd name="T14" fmla="*/ 1 w 88"/>
                            <a:gd name="T15" fmla="*/ 1 h 120"/>
                            <a:gd name="T16" fmla="*/ 0 w 88"/>
                            <a:gd name="T17" fmla="*/ 1 h 120"/>
                            <a:gd name="T18" fmla="*/ 0 w 88"/>
                            <a:gd name="T19" fmla="*/ 1 h 120"/>
                            <a:gd name="T20" fmla="*/ 0 w 88"/>
                            <a:gd name="T21" fmla="*/ 0 h 120"/>
                            <a:gd name="T22" fmla="*/ 0 w 88"/>
                            <a:gd name="T23" fmla="*/ 0 h 120"/>
                            <a:gd name="T24" fmla="*/ 0 w 88"/>
                            <a:gd name="T25" fmla="*/ 0 h 120"/>
                            <a:gd name="T26" fmla="*/ 0 w 88"/>
                            <a:gd name="T27" fmla="*/ 0 h 120"/>
                            <a:gd name="T28" fmla="*/ 1 w 88"/>
                            <a:gd name="T29" fmla="*/ 0 h 120"/>
                            <a:gd name="T30" fmla="*/ 1 w 88"/>
                            <a:gd name="T31" fmla="*/ 0 h 120"/>
                            <a:gd name="T32" fmla="*/ 1 w 88"/>
                            <a:gd name="T33" fmla="*/ 0 h 120"/>
                            <a:gd name="T34" fmla="*/ 1 w 88"/>
                            <a:gd name="T35" fmla="*/ 0 h 120"/>
                            <a:gd name="T36" fmla="*/ 0 w 88"/>
                            <a:gd name="T37" fmla="*/ 0 h 120"/>
                            <a:gd name="T38" fmla="*/ 0 w 88"/>
                            <a:gd name="T39" fmla="*/ 0 h 120"/>
                            <a:gd name="T40" fmla="*/ 0 w 88"/>
                            <a:gd name="T41" fmla="*/ 0 h 120"/>
                            <a:gd name="T42" fmla="*/ 0 w 88"/>
                            <a:gd name="T43" fmla="*/ 0 h 120"/>
                            <a:gd name="T44" fmla="*/ 1 w 88"/>
                            <a:gd name="T45" fmla="*/ 0 h 120"/>
                            <a:gd name="T46" fmla="*/ 1 w 88"/>
                            <a:gd name="T47" fmla="*/ 0 h 120"/>
                            <a:gd name="T48" fmla="*/ 1 w 88"/>
                            <a:gd name="T49" fmla="*/ 0 h 120"/>
                            <a:gd name="T50" fmla="*/ 0 w 88"/>
                            <a:gd name="T51" fmla="*/ 0 h 120"/>
                            <a:gd name="T52" fmla="*/ 0 w 88"/>
                            <a:gd name="T53" fmla="*/ 0 h 120"/>
                            <a:gd name="T54" fmla="*/ 0 w 88"/>
                            <a:gd name="T55" fmla="*/ 0 h 120"/>
                            <a:gd name="T56" fmla="*/ 0 w 88"/>
                            <a:gd name="T57" fmla="*/ 0 h 120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w 88"/>
                            <a:gd name="T88" fmla="*/ 0 h 120"/>
                            <a:gd name="T89" fmla="*/ 88 w 88"/>
                            <a:gd name="T90" fmla="*/ 120 h 120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T87" t="T88" r="T89" b="T90"/>
                          <a:pathLst>
                            <a:path w="88" h="120">
                              <a:moveTo>
                                <a:pt x="19" y="59"/>
                              </a:moveTo>
                              <a:cubicBezTo>
                                <a:pt x="20" y="75"/>
                                <a:pt x="23" y="87"/>
                                <a:pt x="30" y="95"/>
                              </a:cubicBezTo>
                              <a:cubicBezTo>
                                <a:pt x="36" y="104"/>
                                <a:pt x="45" y="108"/>
                                <a:pt x="55" y="108"/>
                              </a:cubicBezTo>
                              <a:cubicBezTo>
                                <a:pt x="60" y="108"/>
                                <a:pt x="65" y="107"/>
                                <a:pt x="70" y="105"/>
                              </a:cubicBezTo>
                              <a:cubicBezTo>
                                <a:pt x="74" y="103"/>
                                <a:pt x="79" y="100"/>
                                <a:pt x="84" y="97"/>
                              </a:cubicBezTo>
                              <a:lnTo>
                                <a:pt x="86" y="98"/>
                              </a:lnTo>
                              <a:lnTo>
                                <a:pt x="82" y="109"/>
                              </a:lnTo>
                              <a:cubicBezTo>
                                <a:pt x="77" y="112"/>
                                <a:pt x="71" y="115"/>
                                <a:pt x="65" y="117"/>
                              </a:cubicBezTo>
                              <a:cubicBezTo>
                                <a:pt x="59" y="119"/>
                                <a:pt x="52" y="120"/>
                                <a:pt x="46" y="120"/>
                              </a:cubicBezTo>
                              <a:cubicBezTo>
                                <a:pt x="32" y="120"/>
                                <a:pt x="21" y="115"/>
                                <a:pt x="13" y="105"/>
                              </a:cubicBezTo>
                              <a:cubicBezTo>
                                <a:pt x="4" y="94"/>
                                <a:pt x="0" y="80"/>
                                <a:pt x="0" y="62"/>
                              </a:cubicBezTo>
                              <a:cubicBezTo>
                                <a:pt x="0" y="49"/>
                                <a:pt x="2" y="37"/>
                                <a:pt x="7" y="27"/>
                              </a:cubicBezTo>
                              <a:cubicBezTo>
                                <a:pt x="10" y="20"/>
                                <a:pt x="16" y="14"/>
                                <a:pt x="24" y="9"/>
                              </a:cubicBezTo>
                              <a:cubicBezTo>
                                <a:pt x="33" y="3"/>
                                <a:pt x="41" y="0"/>
                                <a:pt x="49" y="0"/>
                              </a:cubicBezTo>
                              <a:cubicBezTo>
                                <a:pt x="61" y="0"/>
                                <a:pt x="71" y="4"/>
                                <a:pt x="78" y="13"/>
                              </a:cubicBezTo>
                              <a:cubicBezTo>
                                <a:pt x="85" y="21"/>
                                <a:pt x="88" y="33"/>
                                <a:pt x="88" y="48"/>
                              </a:cubicBezTo>
                              <a:lnTo>
                                <a:pt x="88" y="55"/>
                              </a:lnTo>
                              <a:cubicBezTo>
                                <a:pt x="84" y="57"/>
                                <a:pt x="79" y="58"/>
                                <a:pt x="75" y="58"/>
                              </a:cubicBezTo>
                              <a:cubicBezTo>
                                <a:pt x="68" y="59"/>
                                <a:pt x="58" y="59"/>
                                <a:pt x="45" y="59"/>
                              </a:cubicBezTo>
                              <a:lnTo>
                                <a:pt x="19" y="59"/>
                              </a:lnTo>
                              <a:close/>
                              <a:moveTo>
                                <a:pt x="20" y="50"/>
                              </a:moveTo>
                              <a:cubicBezTo>
                                <a:pt x="30" y="50"/>
                                <a:pt x="42" y="51"/>
                                <a:pt x="55" y="51"/>
                              </a:cubicBezTo>
                              <a:cubicBezTo>
                                <a:pt x="60" y="51"/>
                                <a:pt x="65" y="50"/>
                                <a:pt x="70" y="50"/>
                              </a:cubicBezTo>
                              <a:lnTo>
                                <a:pt x="70" y="43"/>
                              </a:lnTo>
                              <a:cubicBezTo>
                                <a:pt x="70" y="36"/>
                                <a:pt x="68" y="29"/>
                                <a:pt x="66" y="23"/>
                              </a:cubicBezTo>
                              <a:cubicBezTo>
                                <a:pt x="64" y="19"/>
                                <a:pt x="62" y="15"/>
                                <a:pt x="58" y="13"/>
                              </a:cubicBezTo>
                              <a:cubicBezTo>
                                <a:pt x="54" y="10"/>
                                <a:pt x="50" y="9"/>
                                <a:pt x="45" y="9"/>
                              </a:cubicBezTo>
                              <a:cubicBezTo>
                                <a:pt x="37" y="9"/>
                                <a:pt x="31" y="12"/>
                                <a:pt x="27" y="19"/>
                              </a:cubicBezTo>
                              <a:cubicBezTo>
                                <a:pt x="22" y="25"/>
                                <a:pt x="20" y="36"/>
                                <a:pt x="20" y="5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B5B037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Freeform 14"/>
                      <wps:cNvSpPr>
                        <a:spLocks/>
                      </wps:cNvSpPr>
                      <wps:spPr bwMode="auto">
                        <a:xfrm>
                          <a:off x="458" y="278"/>
                          <a:ext cx="14" cy="22"/>
                        </a:xfrm>
                        <a:custGeom>
                          <a:avLst/>
                          <a:gdLst>
                            <a:gd name="T0" fmla="*/ 0 w 75"/>
                            <a:gd name="T1" fmla="*/ 0 h 118"/>
                            <a:gd name="T2" fmla="*/ 0 w 75"/>
                            <a:gd name="T3" fmla="*/ 0 h 118"/>
                            <a:gd name="T4" fmla="*/ 0 w 75"/>
                            <a:gd name="T5" fmla="*/ 0 h 118"/>
                            <a:gd name="T6" fmla="*/ 0 w 75"/>
                            <a:gd name="T7" fmla="*/ 0 h 118"/>
                            <a:gd name="T8" fmla="*/ 1 w 75"/>
                            <a:gd name="T9" fmla="*/ 0 h 118"/>
                            <a:gd name="T10" fmla="*/ 1 w 75"/>
                            <a:gd name="T11" fmla="*/ 0 h 118"/>
                            <a:gd name="T12" fmla="*/ 1 w 75"/>
                            <a:gd name="T13" fmla="*/ 0 h 118"/>
                            <a:gd name="T14" fmla="*/ 1 w 75"/>
                            <a:gd name="T15" fmla="*/ 0 h 118"/>
                            <a:gd name="T16" fmla="*/ 0 w 75"/>
                            <a:gd name="T17" fmla="*/ 0 h 118"/>
                            <a:gd name="T18" fmla="*/ 0 w 75"/>
                            <a:gd name="T19" fmla="*/ 0 h 118"/>
                            <a:gd name="T20" fmla="*/ 0 w 75"/>
                            <a:gd name="T21" fmla="*/ 0 h 118"/>
                            <a:gd name="T22" fmla="*/ 0 w 75"/>
                            <a:gd name="T23" fmla="*/ 0 h 118"/>
                            <a:gd name="T24" fmla="*/ 0 w 75"/>
                            <a:gd name="T25" fmla="*/ 0 h 118"/>
                            <a:gd name="T26" fmla="*/ 0 w 75"/>
                            <a:gd name="T27" fmla="*/ 1 h 118"/>
                            <a:gd name="T28" fmla="*/ 0 w 75"/>
                            <a:gd name="T29" fmla="*/ 1 h 118"/>
                            <a:gd name="T30" fmla="*/ 0 w 75"/>
                            <a:gd name="T31" fmla="*/ 1 h 118"/>
                            <a:gd name="T32" fmla="*/ 0 w 75"/>
                            <a:gd name="T33" fmla="*/ 1 h 118"/>
                            <a:gd name="T34" fmla="*/ 0 w 75"/>
                            <a:gd name="T35" fmla="*/ 1 h 118"/>
                            <a:gd name="T36" fmla="*/ 0 w 75"/>
                            <a:gd name="T37" fmla="*/ 1 h 118"/>
                            <a:gd name="T38" fmla="*/ 0 w 75"/>
                            <a:gd name="T39" fmla="*/ 1 h 118"/>
                            <a:gd name="T40" fmla="*/ 0 w 75"/>
                            <a:gd name="T41" fmla="*/ 1 h 118"/>
                            <a:gd name="T42" fmla="*/ 0 w 75"/>
                            <a:gd name="T43" fmla="*/ 1 h 118"/>
                            <a:gd name="T44" fmla="*/ 0 w 75"/>
                            <a:gd name="T45" fmla="*/ 1 h 118"/>
                            <a:gd name="T46" fmla="*/ 0 w 75"/>
                            <a:gd name="T47" fmla="*/ 1 h 118"/>
                            <a:gd name="T48" fmla="*/ 0 w 75"/>
                            <a:gd name="T49" fmla="*/ 1 h 118"/>
                            <a:gd name="T50" fmla="*/ 0 w 75"/>
                            <a:gd name="T51" fmla="*/ 0 h 118"/>
                            <a:gd name="T52" fmla="*/ 0 w 75"/>
                            <a:gd name="T53" fmla="*/ 0 h 118"/>
                            <a:gd name="T54" fmla="*/ 0 w 75"/>
                            <a:gd name="T55" fmla="*/ 0 h 118"/>
                            <a:gd name="T56" fmla="*/ 0 w 75"/>
                            <a:gd name="T57" fmla="*/ 0 h 118"/>
                            <a:gd name="T58" fmla="*/ 0 w 75"/>
                            <a:gd name="T59" fmla="*/ 0 h 118"/>
                            <a:gd name="T60" fmla="*/ 0 w 75"/>
                            <a:gd name="T61" fmla="*/ 0 h 118"/>
                            <a:gd name="T62" fmla="*/ 0 w 75"/>
                            <a:gd name="T63" fmla="*/ 0 h 118"/>
                            <a:gd name="T64" fmla="*/ 0 w 75"/>
                            <a:gd name="T65" fmla="*/ 0 h 118"/>
                            <a:gd name="T66" fmla="*/ 0 w 75"/>
                            <a:gd name="T67" fmla="*/ 0 h 118"/>
                            <a:gd name="T68" fmla="*/ 0 w 75"/>
                            <a:gd name="T69" fmla="*/ 0 h 118"/>
                            <a:gd name="T70" fmla="*/ 0 w 75"/>
                            <a:gd name="T71" fmla="*/ 0 h 118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w 75"/>
                            <a:gd name="T109" fmla="*/ 0 h 118"/>
                            <a:gd name="T110" fmla="*/ 75 w 75"/>
                            <a:gd name="T111" fmla="*/ 118 h 118"/>
                          </a:gdLst>
                          <a:ahLst/>
                          <a:cxnLst>
                            <a:cxn ang="T72">
                              <a:pos x="T0" y="T1"/>
                            </a:cxn>
                            <a:cxn ang="T73">
                              <a:pos x="T2" y="T3"/>
                            </a:cxn>
                            <a:cxn ang="T74">
                              <a:pos x="T4" y="T5"/>
                            </a:cxn>
                            <a:cxn ang="T75">
                              <a:pos x="T6" y="T7"/>
                            </a:cxn>
                            <a:cxn ang="T76">
                              <a:pos x="T8" y="T9"/>
                            </a:cxn>
                            <a:cxn ang="T77">
                              <a:pos x="T10" y="T11"/>
                            </a:cxn>
                            <a:cxn ang="T78">
                              <a:pos x="T12" y="T13"/>
                            </a:cxn>
                            <a:cxn ang="T79">
                              <a:pos x="T14" y="T15"/>
                            </a:cxn>
                            <a:cxn ang="T80">
                              <a:pos x="T16" y="T17"/>
                            </a:cxn>
                            <a:cxn ang="T81">
                              <a:pos x="T18" y="T19"/>
                            </a:cxn>
                            <a:cxn ang="T82">
                              <a:pos x="T20" y="T21"/>
                            </a:cxn>
                            <a:cxn ang="T83">
                              <a:pos x="T22" y="T23"/>
                            </a:cxn>
                            <a:cxn ang="T84">
                              <a:pos x="T24" y="T25"/>
                            </a:cxn>
                            <a:cxn ang="T85">
                              <a:pos x="T26" y="T27"/>
                            </a:cxn>
                            <a:cxn ang="T86">
                              <a:pos x="T28" y="T29"/>
                            </a:cxn>
                            <a:cxn ang="T87">
                              <a:pos x="T30" y="T31"/>
                            </a:cxn>
                            <a:cxn ang="T88">
                              <a:pos x="T32" y="T33"/>
                            </a:cxn>
                            <a:cxn ang="T89">
                              <a:pos x="T34" y="T35"/>
                            </a:cxn>
                            <a:cxn ang="T90">
                              <a:pos x="T36" y="T37"/>
                            </a:cxn>
                            <a:cxn ang="T91">
                              <a:pos x="T38" y="T39"/>
                            </a:cxn>
                            <a:cxn ang="T92">
                              <a:pos x="T40" y="T41"/>
                            </a:cxn>
                            <a:cxn ang="T93">
                              <a:pos x="T42" y="T43"/>
                            </a:cxn>
                            <a:cxn ang="T94">
                              <a:pos x="T44" y="T45"/>
                            </a:cxn>
                            <a:cxn ang="T95">
                              <a:pos x="T46" y="T47"/>
                            </a:cxn>
                            <a:cxn ang="T96">
                              <a:pos x="T48" y="T49"/>
                            </a:cxn>
                            <a:cxn ang="T97">
                              <a:pos x="T50" y="T51"/>
                            </a:cxn>
                            <a:cxn ang="T98">
                              <a:pos x="T52" y="T53"/>
                            </a:cxn>
                            <a:cxn ang="T99">
                              <a:pos x="T54" y="T55"/>
                            </a:cxn>
                            <a:cxn ang="T100">
                              <a:pos x="T56" y="T57"/>
                            </a:cxn>
                            <a:cxn ang="T101">
                              <a:pos x="T58" y="T59"/>
                            </a:cxn>
                            <a:cxn ang="T102">
                              <a:pos x="T60" y="T61"/>
                            </a:cxn>
                            <a:cxn ang="T103">
                              <a:pos x="T62" y="T63"/>
                            </a:cxn>
                            <a:cxn ang="T104">
                              <a:pos x="T64" y="T65"/>
                            </a:cxn>
                            <a:cxn ang="T105">
                              <a:pos x="T66" y="T67"/>
                            </a:cxn>
                            <a:cxn ang="T106">
                              <a:pos x="T68" y="T69"/>
                            </a:cxn>
                            <a:cxn ang="T107">
                              <a:pos x="T70" y="T71"/>
                            </a:cxn>
                          </a:cxnLst>
                          <a:rect l="T108" t="T109" r="T110" b="T111"/>
                          <a:pathLst>
                            <a:path w="75" h="118">
                              <a:moveTo>
                                <a:pt x="35" y="28"/>
                              </a:moveTo>
                              <a:cubicBezTo>
                                <a:pt x="38" y="25"/>
                                <a:pt x="41" y="21"/>
                                <a:pt x="44" y="15"/>
                              </a:cubicBezTo>
                              <a:cubicBezTo>
                                <a:pt x="48" y="10"/>
                                <a:pt x="52" y="6"/>
                                <a:pt x="55" y="3"/>
                              </a:cubicBezTo>
                              <a:cubicBezTo>
                                <a:pt x="58" y="1"/>
                                <a:pt x="62" y="0"/>
                                <a:pt x="65" y="0"/>
                              </a:cubicBezTo>
                              <a:cubicBezTo>
                                <a:pt x="69" y="0"/>
                                <a:pt x="72" y="1"/>
                                <a:pt x="74" y="2"/>
                              </a:cubicBezTo>
                              <a:cubicBezTo>
                                <a:pt x="75" y="2"/>
                                <a:pt x="75" y="3"/>
                                <a:pt x="75" y="4"/>
                              </a:cubicBezTo>
                              <a:lnTo>
                                <a:pt x="75" y="5"/>
                              </a:lnTo>
                              <a:cubicBezTo>
                                <a:pt x="74" y="12"/>
                                <a:pt x="74" y="21"/>
                                <a:pt x="74" y="33"/>
                              </a:cubicBezTo>
                              <a:lnTo>
                                <a:pt x="69" y="33"/>
                              </a:lnTo>
                              <a:cubicBezTo>
                                <a:pt x="67" y="29"/>
                                <a:pt x="66" y="26"/>
                                <a:pt x="63" y="24"/>
                              </a:cubicBezTo>
                              <a:cubicBezTo>
                                <a:pt x="61" y="22"/>
                                <a:pt x="59" y="21"/>
                                <a:pt x="56" y="21"/>
                              </a:cubicBezTo>
                              <a:cubicBezTo>
                                <a:pt x="52" y="21"/>
                                <a:pt x="48" y="23"/>
                                <a:pt x="44" y="26"/>
                              </a:cubicBezTo>
                              <a:cubicBezTo>
                                <a:pt x="41" y="30"/>
                                <a:pt x="39" y="34"/>
                                <a:pt x="37" y="40"/>
                              </a:cubicBezTo>
                              <a:cubicBezTo>
                                <a:pt x="36" y="46"/>
                                <a:pt x="36" y="57"/>
                                <a:pt x="36" y="74"/>
                              </a:cubicBezTo>
                              <a:cubicBezTo>
                                <a:pt x="36" y="86"/>
                                <a:pt x="36" y="95"/>
                                <a:pt x="37" y="103"/>
                              </a:cubicBezTo>
                              <a:cubicBezTo>
                                <a:pt x="37" y="106"/>
                                <a:pt x="38" y="107"/>
                                <a:pt x="39" y="108"/>
                              </a:cubicBezTo>
                              <a:cubicBezTo>
                                <a:pt x="42" y="110"/>
                                <a:pt x="45" y="111"/>
                                <a:pt x="50" y="111"/>
                              </a:cubicBezTo>
                              <a:lnTo>
                                <a:pt x="57" y="111"/>
                              </a:lnTo>
                              <a:lnTo>
                                <a:pt x="57" y="118"/>
                              </a:lnTo>
                              <a:cubicBezTo>
                                <a:pt x="46" y="117"/>
                                <a:pt x="36" y="117"/>
                                <a:pt x="27" y="117"/>
                              </a:cubicBezTo>
                              <a:cubicBezTo>
                                <a:pt x="18" y="117"/>
                                <a:pt x="9" y="117"/>
                                <a:pt x="0" y="118"/>
                              </a:cubicBezTo>
                              <a:lnTo>
                                <a:pt x="0" y="111"/>
                              </a:lnTo>
                              <a:lnTo>
                                <a:pt x="10" y="110"/>
                              </a:lnTo>
                              <a:cubicBezTo>
                                <a:pt x="13" y="109"/>
                                <a:pt x="15" y="109"/>
                                <a:pt x="16" y="107"/>
                              </a:cubicBezTo>
                              <a:cubicBezTo>
                                <a:pt x="17" y="106"/>
                                <a:pt x="18" y="102"/>
                                <a:pt x="18" y="96"/>
                              </a:cubicBezTo>
                              <a:cubicBezTo>
                                <a:pt x="19" y="84"/>
                                <a:pt x="19" y="70"/>
                                <a:pt x="19" y="54"/>
                              </a:cubicBezTo>
                              <a:cubicBezTo>
                                <a:pt x="19" y="35"/>
                                <a:pt x="18" y="23"/>
                                <a:pt x="17" y="20"/>
                              </a:cubicBezTo>
                              <a:cubicBezTo>
                                <a:pt x="16" y="17"/>
                                <a:pt x="13" y="16"/>
                                <a:pt x="8" y="16"/>
                              </a:cubicBezTo>
                              <a:lnTo>
                                <a:pt x="0" y="16"/>
                              </a:lnTo>
                              <a:lnTo>
                                <a:pt x="0" y="9"/>
                              </a:lnTo>
                              <a:cubicBezTo>
                                <a:pt x="6" y="8"/>
                                <a:pt x="12" y="7"/>
                                <a:pt x="18" y="6"/>
                              </a:cubicBezTo>
                              <a:cubicBezTo>
                                <a:pt x="23" y="4"/>
                                <a:pt x="27" y="3"/>
                                <a:pt x="31" y="0"/>
                              </a:cubicBezTo>
                              <a:cubicBezTo>
                                <a:pt x="32" y="0"/>
                                <a:pt x="33" y="0"/>
                                <a:pt x="34" y="0"/>
                              </a:cubicBezTo>
                              <a:cubicBezTo>
                                <a:pt x="35" y="0"/>
                                <a:pt x="35" y="0"/>
                                <a:pt x="35" y="0"/>
                              </a:cubicBezTo>
                              <a:cubicBezTo>
                                <a:pt x="36" y="1"/>
                                <a:pt x="36" y="2"/>
                                <a:pt x="36" y="4"/>
                              </a:cubicBezTo>
                              <a:lnTo>
                                <a:pt x="35" y="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19CB89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15"/>
                      <wps:cNvSpPr>
                        <a:spLocks/>
                      </wps:cNvSpPr>
                      <wps:spPr bwMode="auto">
                        <a:xfrm>
                          <a:off x="484" y="266"/>
                          <a:ext cx="20" cy="35"/>
                        </a:xfrm>
                        <a:custGeom>
                          <a:avLst/>
                          <a:gdLst>
                            <a:gd name="T0" fmla="*/ 1 w 104"/>
                            <a:gd name="T1" fmla="*/ 0 h 178"/>
                            <a:gd name="T2" fmla="*/ 1 w 104"/>
                            <a:gd name="T3" fmla="*/ 0 h 178"/>
                            <a:gd name="T4" fmla="*/ 1 w 104"/>
                            <a:gd name="T5" fmla="*/ 0 h 178"/>
                            <a:gd name="T6" fmla="*/ 1 w 104"/>
                            <a:gd name="T7" fmla="*/ 0 h 178"/>
                            <a:gd name="T8" fmla="*/ 1 w 104"/>
                            <a:gd name="T9" fmla="*/ 0 h 178"/>
                            <a:gd name="T10" fmla="*/ 1 w 104"/>
                            <a:gd name="T11" fmla="*/ 0 h 178"/>
                            <a:gd name="T12" fmla="*/ 0 w 104"/>
                            <a:gd name="T13" fmla="*/ 0 h 178"/>
                            <a:gd name="T14" fmla="*/ 0 w 104"/>
                            <a:gd name="T15" fmla="*/ 0 h 178"/>
                            <a:gd name="T16" fmla="*/ 0 w 104"/>
                            <a:gd name="T17" fmla="*/ 0 h 178"/>
                            <a:gd name="T18" fmla="*/ 0 w 104"/>
                            <a:gd name="T19" fmla="*/ 0 h 178"/>
                            <a:gd name="T20" fmla="*/ 0 w 104"/>
                            <a:gd name="T21" fmla="*/ 1 h 178"/>
                            <a:gd name="T22" fmla="*/ 0 w 104"/>
                            <a:gd name="T23" fmla="*/ 1 h 178"/>
                            <a:gd name="T24" fmla="*/ 1 w 104"/>
                            <a:gd name="T25" fmla="*/ 1 h 178"/>
                            <a:gd name="T26" fmla="*/ 1 w 104"/>
                            <a:gd name="T27" fmla="*/ 1 h 178"/>
                            <a:gd name="T28" fmla="*/ 1 w 104"/>
                            <a:gd name="T29" fmla="*/ 1 h 178"/>
                            <a:gd name="T30" fmla="*/ 1 w 104"/>
                            <a:gd name="T31" fmla="*/ 1 h 178"/>
                            <a:gd name="T32" fmla="*/ 0 w 104"/>
                            <a:gd name="T33" fmla="*/ 1 h 178"/>
                            <a:gd name="T34" fmla="*/ 0 w 104"/>
                            <a:gd name="T35" fmla="*/ 1 h 178"/>
                            <a:gd name="T36" fmla="*/ 0 w 104"/>
                            <a:gd name="T37" fmla="*/ 1 h 178"/>
                            <a:gd name="T38" fmla="*/ 0 w 104"/>
                            <a:gd name="T39" fmla="*/ 1 h 178"/>
                            <a:gd name="T40" fmla="*/ 0 w 104"/>
                            <a:gd name="T41" fmla="*/ 1 h 178"/>
                            <a:gd name="T42" fmla="*/ 0 w 104"/>
                            <a:gd name="T43" fmla="*/ 1 h 178"/>
                            <a:gd name="T44" fmla="*/ 0 w 104"/>
                            <a:gd name="T45" fmla="*/ 1 h 178"/>
                            <a:gd name="T46" fmla="*/ 0 w 104"/>
                            <a:gd name="T47" fmla="*/ 1 h 178"/>
                            <a:gd name="T48" fmla="*/ 0 w 104"/>
                            <a:gd name="T49" fmla="*/ 1 h 178"/>
                            <a:gd name="T50" fmla="*/ 0 w 104"/>
                            <a:gd name="T51" fmla="*/ 1 h 178"/>
                            <a:gd name="T52" fmla="*/ 1 w 104"/>
                            <a:gd name="T53" fmla="*/ 1 h 178"/>
                            <a:gd name="T54" fmla="*/ 1 w 104"/>
                            <a:gd name="T55" fmla="*/ 1 h 178"/>
                            <a:gd name="T56" fmla="*/ 1 w 104"/>
                            <a:gd name="T57" fmla="*/ 1 h 178"/>
                            <a:gd name="T58" fmla="*/ 1 w 104"/>
                            <a:gd name="T59" fmla="*/ 1 h 178"/>
                            <a:gd name="T60" fmla="*/ 0 w 104"/>
                            <a:gd name="T61" fmla="*/ 1 h 178"/>
                            <a:gd name="T62" fmla="*/ 0 w 104"/>
                            <a:gd name="T63" fmla="*/ 1 h 178"/>
                            <a:gd name="T64" fmla="*/ 0 w 104"/>
                            <a:gd name="T65" fmla="*/ 1 h 178"/>
                            <a:gd name="T66" fmla="*/ 0 w 104"/>
                            <a:gd name="T67" fmla="*/ 0 h 178"/>
                            <a:gd name="T68" fmla="*/ 0 w 104"/>
                            <a:gd name="T69" fmla="*/ 0 h 178"/>
                            <a:gd name="T70" fmla="*/ 0 w 104"/>
                            <a:gd name="T71" fmla="*/ 0 h 178"/>
                            <a:gd name="T72" fmla="*/ 1 w 104"/>
                            <a:gd name="T73" fmla="*/ 0 h 178"/>
                            <a:gd name="T74" fmla="*/ 1 w 104"/>
                            <a:gd name="T75" fmla="*/ 0 h 178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w 104"/>
                            <a:gd name="T115" fmla="*/ 0 h 178"/>
                            <a:gd name="T116" fmla="*/ 104 w 104"/>
                            <a:gd name="T117" fmla="*/ 178 h 178"/>
                          </a:gdLst>
                          <a:ahLst/>
                          <a:cxnLst>
                            <a:cxn ang="T76">
                              <a:pos x="T0" y="T1"/>
                            </a:cxn>
                            <a:cxn ang="T77">
                              <a:pos x="T2" y="T3"/>
                            </a:cxn>
                            <a:cxn ang="T78">
                              <a:pos x="T4" y="T5"/>
                            </a:cxn>
                            <a:cxn ang="T79">
                              <a:pos x="T6" y="T7"/>
                            </a:cxn>
                            <a:cxn ang="T80">
                              <a:pos x="T8" y="T9"/>
                            </a:cxn>
                            <a:cxn ang="T81">
                              <a:pos x="T10" y="T11"/>
                            </a:cxn>
                            <a:cxn ang="T82">
                              <a:pos x="T12" y="T13"/>
                            </a:cxn>
                            <a:cxn ang="T83">
                              <a:pos x="T14" y="T15"/>
                            </a:cxn>
                            <a:cxn ang="T84">
                              <a:pos x="T16" y="T17"/>
                            </a:cxn>
                            <a:cxn ang="T85">
                              <a:pos x="T18" y="T19"/>
                            </a:cxn>
                            <a:cxn ang="T86">
                              <a:pos x="T20" y="T21"/>
                            </a:cxn>
                            <a:cxn ang="T87">
                              <a:pos x="T22" y="T23"/>
                            </a:cxn>
                            <a:cxn ang="T88">
                              <a:pos x="T24" y="T25"/>
                            </a:cxn>
                            <a:cxn ang="T89">
                              <a:pos x="T26" y="T27"/>
                            </a:cxn>
                            <a:cxn ang="T90">
                              <a:pos x="T28" y="T29"/>
                            </a:cxn>
                            <a:cxn ang="T91">
                              <a:pos x="T30" y="T31"/>
                            </a:cxn>
                            <a:cxn ang="T92">
                              <a:pos x="T32" y="T33"/>
                            </a:cxn>
                            <a:cxn ang="T93">
                              <a:pos x="T34" y="T35"/>
                            </a:cxn>
                            <a:cxn ang="T94">
                              <a:pos x="T36" y="T37"/>
                            </a:cxn>
                            <a:cxn ang="T95">
                              <a:pos x="T38" y="T39"/>
                            </a:cxn>
                            <a:cxn ang="T96">
                              <a:pos x="T40" y="T41"/>
                            </a:cxn>
                            <a:cxn ang="T97">
                              <a:pos x="T42" y="T43"/>
                            </a:cxn>
                            <a:cxn ang="T98">
                              <a:pos x="T44" y="T45"/>
                            </a:cxn>
                            <a:cxn ang="T99">
                              <a:pos x="T46" y="T47"/>
                            </a:cxn>
                            <a:cxn ang="T100">
                              <a:pos x="T48" y="T49"/>
                            </a:cxn>
                            <a:cxn ang="T101">
                              <a:pos x="T50" y="T51"/>
                            </a:cxn>
                            <a:cxn ang="T102">
                              <a:pos x="T52" y="T53"/>
                            </a:cxn>
                            <a:cxn ang="T103">
                              <a:pos x="T54" y="T55"/>
                            </a:cxn>
                            <a:cxn ang="T104">
                              <a:pos x="T56" y="T57"/>
                            </a:cxn>
                            <a:cxn ang="T105">
                              <a:pos x="T58" y="T59"/>
                            </a:cxn>
                            <a:cxn ang="T106">
                              <a:pos x="T60" y="T61"/>
                            </a:cxn>
                            <a:cxn ang="T107">
                              <a:pos x="T62" y="T63"/>
                            </a:cxn>
                            <a:cxn ang="T108">
                              <a:pos x="T64" y="T65"/>
                            </a:cxn>
                            <a:cxn ang="T109">
                              <a:pos x="T66" y="T67"/>
                            </a:cxn>
                            <a:cxn ang="T110">
                              <a:pos x="T68" y="T69"/>
                            </a:cxn>
                            <a:cxn ang="T111">
                              <a:pos x="T70" y="T71"/>
                            </a:cxn>
                            <a:cxn ang="T112">
                              <a:pos x="T72" y="T73"/>
                            </a:cxn>
                            <a:cxn ang="T113">
                              <a:pos x="T74" y="T75"/>
                            </a:cxn>
                          </a:cxnLst>
                          <a:rect l="T114" t="T115" r="T116" b="T117"/>
                          <a:pathLst>
                            <a:path w="104" h="178">
                              <a:moveTo>
                                <a:pt x="95" y="11"/>
                              </a:moveTo>
                              <a:cubicBezTo>
                                <a:pt x="93" y="19"/>
                                <a:pt x="92" y="30"/>
                                <a:pt x="92" y="44"/>
                              </a:cubicBezTo>
                              <a:lnTo>
                                <a:pt x="85" y="44"/>
                              </a:lnTo>
                              <a:lnTo>
                                <a:pt x="85" y="35"/>
                              </a:lnTo>
                              <a:cubicBezTo>
                                <a:pt x="85" y="28"/>
                                <a:pt x="85" y="24"/>
                                <a:pt x="83" y="22"/>
                              </a:cubicBezTo>
                              <a:cubicBezTo>
                                <a:pt x="82" y="19"/>
                                <a:pt x="78" y="17"/>
                                <a:pt x="72" y="15"/>
                              </a:cubicBezTo>
                              <a:cubicBezTo>
                                <a:pt x="66" y="12"/>
                                <a:pt x="59" y="11"/>
                                <a:pt x="53" y="11"/>
                              </a:cubicBezTo>
                              <a:cubicBezTo>
                                <a:pt x="42" y="11"/>
                                <a:pt x="33" y="14"/>
                                <a:pt x="27" y="21"/>
                              </a:cubicBezTo>
                              <a:cubicBezTo>
                                <a:pt x="21" y="27"/>
                                <a:pt x="18" y="36"/>
                                <a:pt x="18" y="46"/>
                              </a:cubicBezTo>
                              <a:cubicBezTo>
                                <a:pt x="18" y="52"/>
                                <a:pt x="19" y="58"/>
                                <a:pt x="21" y="63"/>
                              </a:cubicBezTo>
                              <a:cubicBezTo>
                                <a:pt x="24" y="67"/>
                                <a:pt x="27" y="71"/>
                                <a:pt x="32" y="73"/>
                              </a:cubicBezTo>
                              <a:cubicBezTo>
                                <a:pt x="36" y="75"/>
                                <a:pt x="45" y="77"/>
                                <a:pt x="59" y="78"/>
                              </a:cubicBezTo>
                              <a:cubicBezTo>
                                <a:pt x="73" y="80"/>
                                <a:pt x="83" y="82"/>
                                <a:pt x="88" y="85"/>
                              </a:cubicBezTo>
                              <a:cubicBezTo>
                                <a:pt x="93" y="87"/>
                                <a:pt x="97" y="92"/>
                                <a:pt x="100" y="97"/>
                              </a:cubicBezTo>
                              <a:cubicBezTo>
                                <a:pt x="103" y="103"/>
                                <a:pt x="104" y="110"/>
                                <a:pt x="104" y="119"/>
                              </a:cubicBezTo>
                              <a:cubicBezTo>
                                <a:pt x="104" y="135"/>
                                <a:pt x="99" y="149"/>
                                <a:pt x="87" y="161"/>
                              </a:cubicBezTo>
                              <a:cubicBezTo>
                                <a:pt x="76" y="172"/>
                                <a:pt x="60" y="178"/>
                                <a:pt x="41" y="178"/>
                              </a:cubicBezTo>
                              <a:cubicBezTo>
                                <a:pt x="35" y="178"/>
                                <a:pt x="28" y="177"/>
                                <a:pt x="21" y="176"/>
                              </a:cubicBezTo>
                              <a:cubicBezTo>
                                <a:pt x="15" y="174"/>
                                <a:pt x="8" y="172"/>
                                <a:pt x="1" y="169"/>
                              </a:cubicBezTo>
                              <a:cubicBezTo>
                                <a:pt x="2" y="159"/>
                                <a:pt x="3" y="147"/>
                                <a:pt x="3" y="131"/>
                              </a:cubicBezTo>
                              <a:lnTo>
                                <a:pt x="10" y="131"/>
                              </a:lnTo>
                              <a:lnTo>
                                <a:pt x="10" y="138"/>
                              </a:lnTo>
                              <a:cubicBezTo>
                                <a:pt x="10" y="145"/>
                                <a:pt x="10" y="150"/>
                                <a:pt x="11" y="152"/>
                              </a:cubicBezTo>
                              <a:cubicBezTo>
                                <a:pt x="12" y="154"/>
                                <a:pt x="13" y="156"/>
                                <a:pt x="16" y="158"/>
                              </a:cubicBezTo>
                              <a:cubicBezTo>
                                <a:pt x="19" y="161"/>
                                <a:pt x="24" y="164"/>
                                <a:pt x="29" y="165"/>
                              </a:cubicBezTo>
                              <a:cubicBezTo>
                                <a:pt x="34" y="167"/>
                                <a:pt x="40" y="168"/>
                                <a:pt x="46" y="168"/>
                              </a:cubicBezTo>
                              <a:cubicBezTo>
                                <a:pt x="59" y="168"/>
                                <a:pt x="69" y="164"/>
                                <a:pt x="76" y="157"/>
                              </a:cubicBezTo>
                              <a:cubicBezTo>
                                <a:pt x="83" y="150"/>
                                <a:pt x="86" y="141"/>
                                <a:pt x="86" y="129"/>
                              </a:cubicBezTo>
                              <a:cubicBezTo>
                                <a:pt x="86" y="123"/>
                                <a:pt x="85" y="117"/>
                                <a:pt x="83" y="113"/>
                              </a:cubicBezTo>
                              <a:cubicBezTo>
                                <a:pt x="80" y="108"/>
                                <a:pt x="77" y="105"/>
                                <a:pt x="73" y="103"/>
                              </a:cubicBezTo>
                              <a:cubicBezTo>
                                <a:pt x="69" y="101"/>
                                <a:pt x="61" y="99"/>
                                <a:pt x="49" y="98"/>
                              </a:cubicBezTo>
                              <a:cubicBezTo>
                                <a:pt x="33" y="96"/>
                                <a:pt x="23" y="94"/>
                                <a:pt x="17" y="91"/>
                              </a:cubicBezTo>
                              <a:cubicBezTo>
                                <a:pt x="12" y="88"/>
                                <a:pt x="8" y="84"/>
                                <a:pt x="4" y="78"/>
                              </a:cubicBezTo>
                              <a:cubicBezTo>
                                <a:pt x="1" y="71"/>
                                <a:pt x="0" y="63"/>
                                <a:pt x="0" y="54"/>
                              </a:cubicBezTo>
                              <a:cubicBezTo>
                                <a:pt x="0" y="38"/>
                                <a:pt x="4" y="25"/>
                                <a:pt x="14" y="15"/>
                              </a:cubicBezTo>
                              <a:cubicBezTo>
                                <a:pt x="24" y="5"/>
                                <a:pt x="37" y="0"/>
                                <a:pt x="54" y="0"/>
                              </a:cubicBezTo>
                              <a:cubicBezTo>
                                <a:pt x="61" y="0"/>
                                <a:pt x="68" y="1"/>
                                <a:pt x="75" y="3"/>
                              </a:cubicBezTo>
                              <a:cubicBezTo>
                                <a:pt x="82" y="5"/>
                                <a:pt x="89" y="7"/>
                                <a:pt x="95" y="1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A13D22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16"/>
                      <wps:cNvSpPr>
                        <a:spLocks noEditPoints="1"/>
                      </wps:cNvSpPr>
                      <wps:spPr bwMode="auto">
                        <a:xfrm>
                          <a:off x="506" y="267"/>
                          <a:ext cx="9" cy="33"/>
                        </a:xfrm>
                        <a:custGeom>
                          <a:avLst/>
                          <a:gdLst>
                            <a:gd name="T0" fmla="*/ 0 w 51"/>
                            <a:gd name="T1" fmla="*/ 0 h 172"/>
                            <a:gd name="T2" fmla="*/ 0 w 51"/>
                            <a:gd name="T3" fmla="*/ 0 h 172"/>
                            <a:gd name="T4" fmla="*/ 0 w 51"/>
                            <a:gd name="T5" fmla="*/ 0 h 172"/>
                            <a:gd name="T6" fmla="*/ 0 w 51"/>
                            <a:gd name="T7" fmla="*/ 0 h 172"/>
                            <a:gd name="T8" fmla="*/ 0 w 51"/>
                            <a:gd name="T9" fmla="*/ 0 h 172"/>
                            <a:gd name="T10" fmla="*/ 0 w 51"/>
                            <a:gd name="T11" fmla="*/ 0 h 172"/>
                            <a:gd name="T12" fmla="*/ 0 w 51"/>
                            <a:gd name="T13" fmla="*/ 0 h 172"/>
                            <a:gd name="T14" fmla="*/ 0 w 51"/>
                            <a:gd name="T15" fmla="*/ 0 h 172"/>
                            <a:gd name="T16" fmla="*/ 0 w 51"/>
                            <a:gd name="T17" fmla="*/ 0 h 172"/>
                            <a:gd name="T18" fmla="*/ 0 w 51"/>
                            <a:gd name="T19" fmla="*/ 0 h 172"/>
                            <a:gd name="T20" fmla="*/ 0 w 51"/>
                            <a:gd name="T21" fmla="*/ 0 h 172"/>
                            <a:gd name="T22" fmla="*/ 0 w 51"/>
                            <a:gd name="T23" fmla="*/ 1 h 172"/>
                            <a:gd name="T24" fmla="*/ 0 w 51"/>
                            <a:gd name="T25" fmla="*/ 1 h 172"/>
                            <a:gd name="T26" fmla="*/ 0 w 51"/>
                            <a:gd name="T27" fmla="*/ 1 h 172"/>
                            <a:gd name="T28" fmla="*/ 0 w 51"/>
                            <a:gd name="T29" fmla="*/ 1 h 172"/>
                            <a:gd name="T30" fmla="*/ 0 w 51"/>
                            <a:gd name="T31" fmla="*/ 1 h 172"/>
                            <a:gd name="T32" fmla="*/ 0 w 51"/>
                            <a:gd name="T33" fmla="*/ 1 h 172"/>
                            <a:gd name="T34" fmla="*/ 0 w 51"/>
                            <a:gd name="T35" fmla="*/ 1 h 172"/>
                            <a:gd name="T36" fmla="*/ 0 w 51"/>
                            <a:gd name="T37" fmla="*/ 1 h 172"/>
                            <a:gd name="T38" fmla="*/ 0 w 51"/>
                            <a:gd name="T39" fmla="*/ 1 h 172"/>
                            <a:gd name="T40" fmla="*/ 0 w 51"/>
                            <a:gd name="T41" fmla="*/ 1 h 172"/>
                            <a:gd name="T42" fmla="*/ 0 w 51"/>
                            <a:gd name="T43" fmla="*/ 1 h 172"/>
                            <a:gd name="T44" fmla="*/ 0 w 51"/>
                            <a:gd name="T45" fmla="*/ 1 h 172"/>
                            <a:gd name="T46" fmla="*/ 0 w 51"/>
                            <a:gd name="T47" fmla="*/ 1 h 172"/>
                            <a:gd name="T48" fmla="*/ 0 w 51"/>
                            <a:gd name="T49" fmla="*/ 1 h 172"/>
                            <a:gd name="T50" fmla="*/ 0 w 51"/>
                            <a:gd name="T51" fmla="*/ 1 h 172"/>
                            <a:gd name="T52" fmla="*/ 0 w 51"/>
                            <a:gd name="T53" fmla="*/ 1 h 172"/>
                            <a:gd name="T54" fmla="*/ 0 w 51"/>
                            <a:gd name="T55" fmla="*/ 1 h 172"/>
                            <a:gd name="T56" fmla="*/ 0 w 51"/>
                            <a:gd name="T57" fmla="*/ 1 h 172"/>
                            <a:gd name="T58" fmla="*/ 0 w 51"/>
                            <a:gd name="T59" fmla="*/ 0 h 172"/>
                            <a:gd name="T60" fmla="*/ 0 w 51"/>
                            <a:gd name="T61" fmla="*/ 0 h 172"/>
                            <a:gd name="T62" fmla="*/ 0 w 51"/>
                            <a:gd name="T63" fmla="*/ 0 h 172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w 51"/>
                            <a:gd name="T97" fmla="*/ 0 h 172"/>
                            <a:gd name="T98" fmla="*/ 51 w 51"/>
                            <a:gd name="T99" fmla="*/ 172 h 172"/>
                          </a:gdLst>
                          <a:ahLst/>
                          <a:cxnLst>
                            <a:cxn ang="T64">
                              <a:pos x="T0" y="T1"/>
                            </a:cxn>
                            <a:cxn ang="T65">
                              <a:pos x="T2" y="T3"/>
                            </a:cxn>
                            <a:cxn ang="T66">
                              <a:pos x="T4" y="T5"/>
                            </a:cxn>
                            <a:cxn ang="T67">
                              <a:pos x="T6" y="T7"/>
                            </a:cxn>
                            <a:cxn ang="T68">
                              <a:pos x="T8" y="T9"/>
                            </a:cxn>
                            <a:cxn ang="T69">
                              <a:pos x="T10" y="T11"/>
                            </a:cxn>
                            <a:cxn ang="T70">
                              <a:pos x="T12" y="T13"/>
                            </a:cxn>
                            <a:cxn ang="T71">
                              <a:pos x="T14" y="T15"/>
                            </a:cxn>
                            <a:cxn ang="T72">
                              <a:pos x="T16" y="T17"/>
                            </a:cxn>
                            <a:cxn ang="T73">
                              <a:pos x="T18" y="T19"/>
                            </a:cxn>
                            <a:cxn ang="T74">
                              <a:pos x="T20" y="T21"/>
                            </a:cxn>
                            <a:cxn ang="T75">
                              <a:pos x="T22" y="T23"/>
                            </a:cxn>
                            <a:cxn ang="T76">
                              <a:pos x="T24" y="T25"/>
                            </a:cxn>
                            <a:cxn ang="T77">
                              <a:pos x="T26" y="T27"/>
                            </a:cxn>
                            <a:cxn ang="T78">
                              <a:pos x="T28" y="T29"/>
                            </a:cxn>
                            <a:cxn ang="T79">
                              <a:pos x="T30" y="T31"/>
                            </a:cxn>
                            <a:cxn ang="T80">
                              <a:pos x="T32" y="T33"/>
                            </a:cxn>
                            <a:cxn ang="T81">
                              <a:pos x="T34" y="T35"/>
                            </a:cxn>
                            <a:cxn ang="T82">
                              <a:pos x="T36" y="T37"/>
                            </a:cxn>
                            <a:cxn ang="T83">
                              <a:pos x="T38" y="T39"/>
                            </a:cxn>
                            <a:cxn ang="T84">
                              <a:pos x="T40" y="T41"/>
                            </a:cxn>
                            <a:cxn ang="T85">
                              <a:pos x="T42" y="T43"/>
                            </a:cxn>
                            <a:cxn ang="T86">
                              <a:pos x="T44" y="T45"/>
                            </a:cxn>
                            <a:cxn ang="T87">
                              <a:pos x="T46" y="T47"/>
                            </a:cxn>
                            <a:cxn ang="T88">
                              <a:pos x="T48" y="T49"/>
                            </a:cxn>
                            <a:cxn ang="T89">
                              <a:pos x="T50" y="T51"/>
                            </a:cxn>
                            <a:cxn ang="T90">
                              <a:pos x="T52" y="T53"/>
                            </a:cxn>
                            <a:cxn ang="T91">
                              <a:pos x="T54" y="T55"/>
                            </a:cxn>
                            <a:cxn ang="T92">
                              <a:pos x="T56" y="T57"/>
                            </a:cxn>
                            <a:cxn ang="T93">
                              <a:pos x="T58" y="T59"/>
                            </a:cxn>
                            <a:cxn ang="T94">
                              <a:pos x="T60" y="T61"/>
                            </a:cxn>
                            <a:cxn ang="T95">
                              <a:pos x="T62" y="T63"/>
                            </a:cxn>
                          </a:cxnLst>
                          <a:rect l="T96" t="T97" r="T98" b="T99"/>
                          <a:pathLst>
                            <a:path w="51" h="172">
                              <a:moveTo>
                                <a:pt x="25" y="0"/>
                              </a:moveTo>
                              <a:cubicBezTo>
                                <a:pt x="28" y="0"/>
                                <a:pt x="31" y="1"/>
                                <a:pt x="33" y="4"/>
                              </a:cubicBezTo>
                              <a:cubicBezTo>
                                <a:pt x="35" y="7"/>
                                <a:pt x="36" y="10"/>
                                <a:pt x="36" y="14"/>
                              </a:cubicBezTo>
                              <a:cubicBezTo>
                                <a:pt x="36" y="17"/>
                                <a:pt x="35" y="21"/>
                                <a:pt x="33" y="23"/>
                              </a:cubicBezTo>
                              <a:cubicBezTo>
                                <a:pt x="31" y="26"/>
                                <a:pt x="28" y="27"/>
                                <a:pt x="25" y="27"/>
                              </a:cubicBezTo>
                              <a:cubicBezTo>
                                <a:pt x="22" y="27"/>
                                <a:pt x="19" y="26"/>
                                <a:pt x="17" y="23"/>
                              </a:cubicBezTo>
                              <a:cubicBezTo>
                                <a:pt x="15" y="21"/>
                                <a:pt x="13" y="17"/>
                                <a:pt x="13" y="14"/>
                              </a:cubicBezTo>
                              <a:cubicBezTo>
                                <a:pt x="13" y="10"/>
                                <a:pt x="15" y="7"/>
                                <a:pt x="17" y="4"/>
                              </a:cubicBezTo>
                              <a:cubicBezTo>
                                <a:pt x="19" y="1"/>
                                <a:pt x="22" y="0"/>
                                <a:pt x="25" y="0"/>
                              </a:cubicBezTo>
                              <a:close/>
                              <a:moveTo>
                                <a:pt x="33" y="54"/>
                              </a:moveTo>
                              <a:lnTo>
                                <a:pt x="36" y="55"/>
                              </a:lnTo>
                              <a:cubicBezTo>
                                <a:pt x="35" y="62"/>
                                <a:pt x="35" y="68"/>
                                <a:pt x="35" y="76"/>
                              </a:cubicBezTo>
                              <a:cubicBezTo>
                                <a:pt x="34" y="99"/>
                                <a:pt x="34" y="117"/>
                                <a:pt x="34" y="128"/>
                              </a:cubicBezTo>
                              <a:cubicBezTo>
                                <a:pt x="34" y="139"/>
                                <a:pt x="34" y="148"/>
                                <a:pt x="35" y="155"/>
                              </a:cubicBezTo>
                              <a:cubicBezTo>
                                <a:pt x="35" y="158"/>
                                <a:pt x="36" y="160"/>
                                <a:pt x="37" y="161"/>
                              </a:cubicBezTo>
                              <a:cubicBezTo>
                                <a:pt x="38" y="162"/>
                                <a:pt x="40" y="163"/>
                                <a:pt x="44" y="164"/>
                              </a:cubicBezTo>
                              <a:lnTo>
                                <a:pt x="51" y="165"/>
                              </a:lnTo>
                              <a:lnTo>
                                <a:pt x="51" y="172"/>
                              </a:lnTo>
                              <a:cubicBezTo>
                                <a:pt x="41" y="171"/>
                                <a:pt x="32" y="171"/>
                                <a:pt x="24" y="171"/>
                              </a:cubicBezTo>
                              <a:cubicBezTo>
                                <a:pt x="16" y="171"/>
                                <a:pt x="8" y="171"/>
                                <a:pt x="0" y="172"/>
                              </a:cubicBezTo>
                              <a:lnTo>
                                <a:pt x="0" y="165"/>
                              </a:lnTo>
                              <a:lnTo>
                                <a:pt x="8" y="164"/>
                              </a:lnTo>
                              <a:cubicBezTo>
                                <a:pt x="12" y="163"/>
                                <a:pt x="14" y="163"/>
                                <a:pt x="15" y="161"/>
                              </a:cubicBezTo>
                              <a:cubicBezTo>
                                <a:pt x="15" y="160"/>
                                <a:pt x="16" y="156"/>
                                <a:pt x="16" y="150"/>
                              </a:cubicBezTo>
                              <a:cubicBezTo>
                                <a:pt x="17" y="139"/>
                                <a:pt x="17" y="125"/>
                                <a:pt x="17" y="107"/>
                              </a:cubicBezTo>
                              <a:cubicBezTo>
                                <a:pt x="17" y="95"/>
                                <a:pt x="17" y="85"/>
                                <a:pt x="16" y="78"/>
                              </a:cubicBezTo>
                              <a:cubicBezTo>
                                <a:pt x="16" y="75"/>
                                <a:pt x="15" y="74"/>
                                <a:pt x="14" y="73"/>
                              </a:cubicBezTo>
                              <a:cubicBezTo>
                                <a:pt x="13" y="72"/>
                                <a:pt x="11" y="71"/>
                                <a:pt x="7" y="71"/>
                              </a:cubicBezTo>
                              <a:lnTo>
                                <a:pt x="0" y="71"/>
                              </a:lnTo>
                              <a:lnTo>
                                <a:pt x="0" y="64"/>
                              </a:lnTo>
                              <a:cubicBezTo>
                                <a:pt x="8" y="62"/>
                                <a:pt x="14" y="61"/>
                                <a:pt x="18" y="60"/>
                              </a:cubicBezTo>
                              <a:cubicBezTo>
                                <a:pt x="22" y="59"/>
                                <a:pt x="27" y="57"/>
                                <a:pt x="33" y="5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4EDFA5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17"/>
                      <wps:cNvSpPr>
                        <a:spLocks/>
                      </wps:cNvSpPr>
                      <wps:spPr bwMode="auto">
                        <a:xfrm>
                          <a:off x="517" y="265"/>
                          <a:ext cx="10" cy="35"/>
                        </a:xfrm>
                        <a:custGeom>
                          <a:avLst/>
                          <a:gdLst>
                            <a:gd name="T0" fmla="*/ 0 w 50"/>
                            <a:gd name="T1" fmla="*/ 0 h 182"/>
                            <a:gd name="T2" fmla="*/ 0 w 50"/>
                            <a:gd name="T3" fmla="*/ 1 h 182"/>
                            <a:gd name="T4" fmla="*/ 0 w 50"/>
                            <a:gd name="T5" fmla="*/ 1 h 182"/>
                            <a:gd name="T6" fmla="*/ 0 w 50"/>
                            <a:gd name="T7" fmla="*/ 1 h 182"/>
                            <a:gd name="T8" fmla="*/ 0 w 50"/>
                            <a:gd name="T9" fmla="*/ 1 h 182"/>
                            <a:gd name="T10" fmla="*/ 0 w 50"/>
                            <a:gd name="T11" fmla="*/ 1 h 182"/>
                            <a:gd name="T12" fmla="*/ 0 w 50"/>
                            <a:gd name="T13" fmla="*/ 1 h 182"/>
                            <a:gd name="T14" fmla="*/ 0 w 50"/>
                            <a:gd name="T15" fmla="*/ 1 h 182"/>
                            <a:gd name="T16" fmla="*/ 0 w 50"/>
                            <a:gd name="T17" fmla="*/ 1 h 182"/>
                            <a:gd name="T18" fmla="*/ 0 w 50"/>
                            <a:gd name="T19" fmla="*/ 1 h 182"/>
                            <a:gd name="T20" fmla="*/ 0 w 50"/>
                            <a:gd name="T21" fmla="*/ 1 h 182"/>
                            <a:gd name="T22" fmla="*/ 0 w 50"/>
                            <a:gd name="T23" fmla="*/ 1 h 182"/>
                            <a:gd name="T24" fmla="*/ 0 w 50"/>
                            <a:gd name="T25" fmla="*/ 1 h 182"/>
                            <a:gd name="T26" fmla="*/ 0 w 50"/>
                            <a:gd name="T27" fmla="*/ 1 h 182"/>
                            <a:gd name="T28" fmla="*/ 0 w 50"/>
                            <a:gd name="T29" fmla="*/ 0 h 182"/>
                            <a:gd name="T30" fmla="*/ 0 w 50"/>
                            <a:gd name="T31" fmla="*/ 0 h 182"/>
                            <a:gd name="T32" fmla="*/ 0 w 50"/>
                            <a:gd name="T33" fmla="*/ 0 h 182"/>
                            <a:gd name="T34" fmla="*/ 0 w 50"/>
                            <a:gd name="T35" fmla="*/ 0 h 182"/>
                            <a:gd name="T36" fmla="*/ 0 w 50"/>
                            <a:gd name="T37" fmla="*/ 0 h 182"/>
                            <a:gd name="T38" fmla="*/ 0 w 50"/>
                            <a:gd name="T39" fmla="*/ 0 h 182"/>
                            <a:gd name="T40" fmla="*/ 0 w 50"/>
                            <a:gd name="T41" fmla="*/ 0 h 182"/>
                            <a:gd name="T42" fmla="*/ 0 w 50"/>
                            <a:gd name="T43" fmla="*/ 0 h 182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w 50"/>
                            <a:gd name="T67" fmla="*/ 0 h 182"/>
                            <a:gd name="T68" fmla="*/ 50 w 50"/>
                            <a:gd name="T69" fmla="*/ 182 h 182"/>
                          </a:gdLst>
                          <a:ahLst/>
                          <a:cxnLst>
                            <a:cxn ang="T44">
                              <a:pos x="T0" y="T1"/>
                            </a:cxn>
                            <a:cxn ang="T45">
                              <a:pos x="T2" y="T3"/>
                            </a:cxn>
                            <a:cxn ang="T46">
                              <a:pos x="T4" y="T5"/>
                            </a:cxn>
                            <a:cxn ang="T47">
                              <a:pos x="T6" y="T7"/>
                            </a:cxn>
                            <a:cxn ang="T48">
                              <a:pos x="T8" y="T9"/>
                            </a:cxn>
                            <a:cxn ang="T49">
                              <a:pos x="T10" y="T11"/>
                            </a:cxn>
                            <a:cxn ang="T50">
                              <a:pos x="T12" y="T13"/>
                            </a:cxn>
                            <a:cxn ang="T51">
                              <a:pos x="T14" y="T15"/>
                            </a:cxn>
                            <a:cxn ang="T52">
                              <a:pos x="T16" y="T17"/>
                            </a:cxn>
                            <a:cxn ang="T53">
                              <a:pos x="T18" y="T19"/>
                            </a:cxn>
                            <a:cxn ang="T54">
                              <a:pos x="T20" y="T21"/>
                            </a:cxn>
                            <a:cxn ang="T55">
                              <a:pos x="T22" y="T23"/>
                            </a:cxn>
                            <a:cxn ang="T56">
                              <a:pos x="T24" y="T25"/>
                            </a:cxn>
                            <a:cxn ang="T57">
                              <a:pos x="T26" y="T27"/>
                            </a:cxn>
                            <a:cxn ang="T58">
                              <a:pos x="T28" y="T29"/>
                            </a:cxn>
                            <a:cxn ang="T59">
                              <a:pos x="T30" y="T31"/>
                            </a:cxn>
                            <a:cxn ang="T60">
                              <a:pos x="T32" y="T33"/>
                            </a:cxn>
                            <a:cxn ang="T61">
                              <a:pos x="T34" y="T35"/>
                            </a:cxn>
                            <a:cxn ang="T62">
                              <a:pos x="T36" y="T37"/>
                            </a:cxn>
                            <a:cxn ang="T63">
                              <a:pos x="T38" y="T39"/>
                            </a:cxn>
                            <a:cxn ang="T64">
                              <a:pos x="T40" y="T41"/>
                            </a:cxn>
                            <a:cxn ang="T65">
                              <a:pos x="T42" y="T43"/>
                            </a:cxn>
                          </a:cxnLst>
                          <a:rect l="T66" t="T67" r="T68" b="T69"/>
                          <a:pathLst>
                            <a:path w="50" h="182">
                              <a:moveTo>
                                <a:pt x="35" y="1"/>
                              </a:moveTo>
                              <a:cubicBezTo>
                                <a:pt x="34" y="25"/>
                                <a:pt x="34" y="46"/>
                                <a:pt x="34" y="66"/>
                              </a:cubicBezTo>
                              <a:lnTo>
                                <a:pt x="34" y="128"/>
                              </a:lnTo>
                              <a:cubicBezTo>
                                <a:pt x="34" y="153"/>
                                <a:pt x="34" y="167"/>
                                <a:pt x="35" y="170"/>
                              </a:cubicBezTo>
                              <a:cubicBezTo>
                                <a:pt x="35" y="172"/>
                                <a:pt x="38" y="173"/>
                                <a:pt x="42" y="174"/>
                              </a:cubicBezTo>
                              <a:lnTo>
                                <a:pt x="50" y="175"/>
                              </a:lnTo>
                              <a:lnTo>
                                <a:pt x="50" y="182"/>
                              </a:lnTo>
                              <a:cubicBezTo>
                                <a:pt x="43" y="181"/>
                                <a:pt x="36" y="181"/>
                                <a:pt x="29" y="181"/>
                              </a:cubicBezTo>
                              <a:cubicBezTo>
                                <a:pt x="22" y="181"/>
                                <a:pt x="12" y="181"/>
                                <a:pt x="0" y="182"/>
                              </a:cubicBezTo>
                              <a:lnTo>
                                <a:pt x="0" y="175"/>
                              </a:lnTo>
                              <a:lnTo>
                                <a:pt x="8" y="174"/>
                              </a:lnTo>
                              <a:cubicBezTo>
                                <a:pt x="12" y="174"/>
                                <a:pt x="14" y="172"/>
                                <a:pt x="15" y="170"/>
                              </a:cubicBezTo>
                              <a:cubicBezTo>
                                <a:pt x="16" y="167"/>
                                <a:pt x="16" y="153"/>
                                <a:pt x="16" y="127"/>
                              </a:cubicBezTo>
                              <a:lnTo>
                                <a:pt x="16" y="65"/>
                              </a:lnTo>
                              <a:lnTo>
                                <a:pt x="16" y="42"/>
                              </a:lnTo>
                              <a:lnTo>
                                <a:pt x="16" y="26"/>
                              </a:lnTo>
                              <a:cubicBezTo>
                                <a:pt x="16" y="22"/>
                                <a:pt x="16" y="19"/>
                                <a:pt x="15" y="18"/>
                              </a:cubicBezTo>
                              <a:cubicBezTo>
                                <a:pt x="14" y="17"/>
                                <a:pt x="11" y="16"/>
                                <a:pt x="8" y="16"/>
                              </a:cubicBezTo>
                              <a:lnTo>
                                <a:pt x="0" y="16"/>
                              </a:lnTo>
                              <a:lnTo>
                                <a:pt x="0" y="9"/>
                              </a:lnTo>
                              <a:cubicBezTo>
                                <a:pt x="14" y="8"/>
                                <a:pt x="25" y="4"/>
                                <a:pt x="34" y="0"/>
                              </a:cubicBezTo>
                              <a:lnTo>
                                <a:pt x="35" y="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8A327D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18"/>
                      <wps:cNvSpPr>
                        <a:spLocks noEditPoints="1"/>
                      </wps:cNvSpPr>
                      <wps:spPr bwMode="auto">
                        <a:xfrm>
                          <a:off x="528" y="265"/>
                          <a:ext cx="21" cy="36"/>
                        </a:xfrm>
                        <a:custGeom>
                          <a:avLst/>
                          <a:gdLst>
                            <a:gd name="T0" fmla="*/ 0 w 110"/>
                            <a:gd name="T1" fmla="*/ 0 h 184"/>
                            <a:gd name="T2" fmla="*/ 0 w 110"/>
                            <a:gd name="T3" fmla="*/ 0 h 184"/>
                            <a:gd name="T4" fmla="*/ 0 w 110"/>
                            <a:gd name="T5" fmla="*/ 0 h 184"/>
                            <a:gd name="T6" fmla="*/ 0 w 110"/>
                            <a:gd name="T7" fmla="*/ 0 h 184"/>
                            <a:gd name="T8" fmla="*/ 0 w 110"/>
                            <a:gd name="T9" fmla="*/ 0 h 184"/>
                            <a:gd name="T10" fmla="*/ 0 w 110"/>
                            <a:gd name="T11" fmla="*/ 0 h 184"/>
                            <a:gd name="T12" fmla="*/ 0 w 110"/>
                            <a:gd name="T13" fmla="*/ 0 h 184"/>
                            <a:gd name="T14" fmla="*/ 0 w 110"/>
                            <a:gd name="T15" fmla="*/ 0 h 184"/>
                            <a:gd name="T16" fmla="*/ 0 w 110"/>
                            <a:gd name="T17" fmla="*/ 1 h 184"/>
                            <a:gd name="T18" fmla="*/ 0 w 110"/>
                            <a:gd name="T19" fmla="*/ 1 h 184"/>
                            <a:gd name="T20" fmla="*/ 0 w 110"/>
                            <a:gd name="T21" fmla="*/ 1 h 184"/>
                            <a:gd name="T22" fmla="*/ 0 w 110"/>
                            <a:gd name="T23" fmla="*/ 1 h 184"/>
                            <a:gd name="T24" fmla="*/ 1 w 110"/>
                            <a:gd name="T25" fmla="*/ 1 h 184"/>
                            <a:gd name="T26" fmla="*/ 1 w 110"/>
                            <a:gd name="T27" fmla="*/ 1 h 184"/>
                            <a:gd name="T28" fmla="*/ 1 w 110"/>
                            <a:gd name="T29" fmla="*/ 1 h 184"/>
                            <a:gd name="T30" fmla="*/ 1 w 110"/>
                            <a:gd name="T31" fmla="*/ 1 h 184"/>
                            <a:gd name="T32" fmla="*/ 1 w 110"/>
                            <a:gd name="T33" fmla="*/ 1 h 184"/>
                            <a:gd name="T34" fmla="*/ 1 w 110"/>
                            <a:gd name="T35" fmla="*/ 1 h 184"/>
                            <a:gd name="T36" fmla="*/ 0 w 110"/>
                            <a:gd name="T37" fmla="*/ 1 h 184"/>
                            <a:gd name="T38" fmla="*/ 0 w 110"/>
                            <a:gd name="T39" fmla="*/ 1 h 184"/>
                            <a:gd name="T40" fmla="*/ 0 w 110"/>
                            <a:gd name="T41" fmla="*/ 1 h 184"/>
                            <a:gd name="T42" fmla="*/ 0 w 110"/>
                            <a:gd name="T43" fmla="*/ 1 h 184"/>
                            <a:gd name="T44" fmla="*/ 0 w 110"/>
                            <a:gd name="T45" fmla="*/ 1 h 184"/>
                            <a:gd name="T46" fmla="*/ 0 w 110"/>
                            <a:gd name="T47" fmla="*/ 1 h 184"/>
                            <a:gd name="T48" fmla="*/ 0 w 110"/>
                            <a:gd name="T49" fmla="*/ 1 h 184"/>
                            <a:gd name="T50" fmla="*/ 0 w 110"/>
                            <a:gd name="T51" fmla="*/ 1 h 184"/>
                            <a:gd name="T52" fmla="*/ 0 w 110"/>
                            <a:gd name="T53" fmla="*/ 0 h 184"/>
                            <a:gd name="T54" fmla="*/ 0 w 110"/>
                            <a:gd name="T55" fmla="*/ 0 h 184"/>
                            <a:gd name="T56" fmla="*/ 0 w 110"/>
                            <a:gd name="T57" fmla="*/ 0 h 184"/>
                            <a:gd name="T58" fmla="*/ 0 w 110"/>
                            <a:gd name="T59" fmla="*/ 0 h 184"/>
                            <a:gd name="T60" fmla="*/ 0 w 110"/>
                            <a:gd name="T61" fmla="*/ 1 h 184"/>
                            <a:gd name="T62" fmla="*/ 0 w 110"/>
                            <a:gd name="T63" fmla="*/ 1 h 184"/>
                            <a:gd name="T64" fmla="*/ 0 w 110"/>
                            <a:gd name="T65" fmla="*/ 1 h 184"/>
                            <a:gd name="T66" fmla="*/ 0 w 110"/>
                            <a:gd name="T67" fmla="*/ 1 h 184"/>
                            <a:gd name="T68" fmla="*/ 1 w 110"/>
                            <a:gd name="T69" fmla="*/ 1 h 184"/>
                            <a:gd name="T70" fmla="*/ 1 w 110"/>
                            <a:gd name="T71" fmla="*/ 1 h 184"/>
                            <a:gd name="T72" fmla="*/ 1 w 110"/>
                            <a:gd name="T73" fmla="*/ 1 h 184"/>
                            <a:gd name="T74" fmla="*/ 0 w 110"/>
                            <a:gd name="T75" fmla="*/ 1 h 184"/>
                            <a:gd name="T76" fmla="*/ 0 w 110"/>
                            <a:gd name="T77" fmla="*/ 1 h 184"/>
                            <a:gd name="T78" fmla="*/ 0 w 110"/>
                            <a:gd name="T79" fmla="*/ 1 h 184"/>
                            <a:gd name="T80" fmla="*/ 0 w 110"/>
                            <a:gd name="T81" fmla="*/ 1 h 184"/>
                            <a:gd name="T82" fmla="*/ 0 w 110"/>
                            <a:gd name="T83" fmla="*/ 1 h 184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w 110"/>
                            <a:gd name="T127" fmla="*/ 0 h 184"/>
                            <a:gd name="T128" fmla="*/ 110 w 110"/>
                            <a:gd name="T129" fmla="*/ 184 h 184"/>
                          </a:gdLst>
                          <a:ahLst/>
                          <a:cxnLst>
                            <a:cxn ang="T84">
                              <a:pos x="T0" y="T1"/>
                            </a:cxn>
                            <a:cxn ang="T85">
                              <a:pos x="T2" y="T3"/>
                            </a:cxn>
                            <a:cxn ang="T86">
                              <a:pos x="T4" y="T5"/>
                            </a:cxn>
                            <a:cxn ang="T87">
                              <a:pos x="T6" y="T7"/>
                            </a:cxn>
                            <a:cxn ang="T88">
                              <a:pos x="T8" y="T9"/>
                            </a:cxn>
                            <a:cxn ang="T89">
                              <a:pos x="T10" y="T11"/>
                            </a:cxn>
                            <a:cxn ang="T90">
                              <a:pos x="T12" y="T13"/>
                            </a:cxn>
                            <a:cxn ang="T91">
                              <a:pos x="T14" y="T15"/>
                            </a:cxn>
                            <a:cxn ang="T92">
                              <a:pos x="T16" y="T17"/>
                            </a:cxn>
                            <a:cxn ang="T93">
                              <a:pos x="T18" y="T19"/>
                            </a:cxn>
                            <a:cxn ang="T94">
                              <a:pos x="T20" y="T21"/>
                            </a:cxn>
                            <a:cxn ang="T95">
                              <a:pos x="T22" y="T23"/>
                            </a:cxn>
                            <a:cxn ang="T96">
                              <a:pos x="T24" y="T25"/>
                            </a:cxn>
                            <a:cxn ang="T97">
                              <a:pos x="T26" y="T27"/>
                            </a:cxn>
                            <a:cxn ang="T98">
                              <a:pos x="T28" y="T29"/>
                            </a:cxn>
                            <a:cxn ang="T99">
                              <a:pos x="T30" y="T31"/>
                            </a:cxn>
                            <a:cxn ang="T100">
                              <a:pos x="T32" y="T33"/>
                            </a:cxn>
                            <a:cxn ang="T101">
                              <a:pos x="T34" y="T35"/>
                            </a:cxn>
                            <a:cxn ang="T102">
                              <a:pos x="T36" y="T37"/>
                            </a:cxn>
                            <a:cxn ang="T103">
                              <a:pos x="T38" y="T39"/>
                            </a:cxn>
                            <a:cxn ang="T104">
                              <a:pos x="T40" y="T41"/>
                            </a:cxn>
                            <a:cxn ang="T105">
                              <a:pos x="T42" y="T43"/>
                            </a:cxn>
                            <a:cxn ang="T106">
                              <a:pos x="T44" y="T45"/>
                            </a:cxn>
                            <a:cxn ang="T107">
                              <a:pos x="T46" y="T47"/>
                            </a:cxn>
                            <a:cxn ang="T108">
                              <a:pos x="T48" y="T49"/>
                            </a:cxn>
                            <a:cxn ang="T109">
                              <a:pos x="T50" y="T51"/>
                            </a:cxn>
                            <a:cxn ang="T110">
                              <a:pos x="T52" y="T53"/>
                            </a:cxn>
                            <a:cxn ang="T111">
                              <a:pos x="T54" y="T55"/>
                            </a:cxn>
                            <a:cxn ang="T112">
                              <a:pos x="T56" y="T57"/>
                            </a:cxn>
                            <a:cxn ang="T113">
                              <a:pos x="T58" y="T59"/>
                            </a:cxn>
                            <a:cxn ang="T114">
                              <a:pos x="T60" y="T61"/>
                            </a:cxn>
                            <a:cxn ang="T115">
                              <a:pos x="T62" y="T63"/>
                            </a:cxn>
                            <a:cxn ang="T116">
                              <a:pos x="T64" y="T65"/>
                            </a:cxn>
                            <a:cxn ang="T117">
                              <a:pos x="T66" y="T67"/>
                            </a:cxn>
                            <a:cxn ang="T118">
                              <a:pos x="T68" y="T69"/>
                            </a:cxn>
                            <a:cxn ang="T119">
                              <a:pos x="T70" y="T71"/>
                            </a:cxn>
                            <a:cxn ang="T120">
                              <a:pos x="T72" y="T73"/>
                            </a:cxn>
                            <a:cxn ang="T121">
                              <a:pos x="T74" y="T75"/>
                            </a:cxn>
                            <a:cxn ang="T122">
                              <a:pos x="T76" y="T77"/>
                            </a:cxn>
                            <a:cxn ang="T123">
                              <a:pos x="T78" y="T79"/>
                            </a:cxn>
                            <a:cxn ang="T124">
                              <a:pos x="T80" y="T81"/>
                            </a:cxn>
                            <a:cxn ang="T125">
                              <a:pos x="T82" y="T83"/>
                            </a:cxn>
                          </a:cxnLst>
                          <a:rect l="T126" t="T127" r="T128" b="T129"/>
                          <a:pathLst>
                            <a:path w="110" h="184">
                              <a:moveTo>
                                <a:pt x="0" y="16"/>
                              </a:moveTo>
                              <a:lnTo>
                                <a:pt x="0" y="9"/>
                              </a:lnTo>
                              <a:cubicBezTo>
                                <a:pt x="6" y="8"/>
                                <a:pt x="12" y="7"/>
                                <a:pt x="19" y="5"/>
                              </a:cubicBezTo>
                              <a:cubicBezTo>
                                <a:pt x="23" y="4"/>
                                <a:pt x="28" y="3"/>
                                <a:pt x="32" y="0"/>
                              </a:cubicBezTo>
                              <a:cubicBezTo>
                                <a:pt x="33" y="0"/>
                                <a:pt x="34" y="0"/>
                                <a:pt x="34" y="0"/>
                              </a:cubicBezTo>
                              <a:cubicBezTo>
                                <a:pt x="36" y="0"/>
                                <a:pt x="37" y="1"/>
                                <a:pt x="37" y="4"/>
                              </a:cubicBezTo>
                              <a:lnTo>
                                <a:pt x="36" y="10"/>
                              </a:lnTo>
                              <a:cubicBezTo>
                                <a:pt x="36" y="15"/>
                                <a:pt x="35" y="19"/>
                                <a:pt x="35" y="21"/>
                              </a:cubicBezTo>
                              <a:cubicBezTo>
                                <a:pt x="35" y="31"/>
                                <a:pt x="35" y="46"/>
                                <a:pt x="35" y="64"/>
                              </a:cubicBezTo>
                              <a:lnTo>
                                <a:pt x="35" y="89"/>
                              </a:lnTo>
                              <a:lnTo>
                                <a:pt x="47" y="74"/>
                              </a:lnTo>
                              <a:cubicBezTo>
                                <a:pt x="50" y="71"/>
                                <a:pt x="54" y="69"/>
                                <a:pt x="58" y="67"/>
                              </a:cubicBezTo>
                              <a:cubicBezTo>
                                <a:pt x="62" y="65"/>
                                <a:pt x="67" y="64"/>
                                <a:pt x="72" y="64"/>
                              </a:cubicBezTo>
                              <a:cubicBezTo>
                                <a:pt x="83" y="64"/>
                                <a:pt x="92" y="69"/>
                                <a:pt x="99" y="78"/>
                              </a:cubicBezTo>
                              <a:cubicBezTo>
                                <a:pt x="106" y="87"/>
                                <a:pt x="110" y="99"/>
                                <a:pt x="110" y="114"/>
                              </a:cubicBezTo>
                              <a:cubicBezTo>
                                <a:pt x="110" y="122"/>
                                <a:pt x="109" y="130"/>
                                <a:pt x="106" y="137"/>
                              </a:cubicBezTo>
                              <a:cubicBezTo>
                                <a:pt x="104" y="145"/>
                                <a:pt x="100" y="151"/>
                                <a:pt x="97" y="156"/>
                              </a:cubicBezTo>
                              <a:cubicBezTo>
                                <a:pt x="95" y="159"/>
                                <a:pt x="91" y="163"/>
                                <a:pt x="83" y="169"/>
                              </a:cubicBezTo>
                              <a:cubicBezTo>
                                <a:pt x="76" y="176"/>
                                <a:pt x="71" y="180"/>
                                <a:pt x="69" y="181"/>
                              </a:cubicBezTo>
                              <a:cubicBezTo>
                                <a:pt x="65" y="183"/>
                                <a:pt x="60" y="184"/>
                                <a:pt x="54" y="184"/>
                              </a:cubicBezTo>
                              <a:cubicBezTo>
                                <a:pt x="49" y="184"/>
                                <a:pt x="44" y="183"/>
                                <a:pt x="40" y="182"/>
                              </a:cubicBezTo>
                              <a:cubicBezTo>
                                <a:pt x="36" y="180"/>
                                <a:pt x="32" y="177"/>
                                <a:pt x="27" y="173"/>
                              </a:cubicBezTo>
                              <a:lnTo>
                                <a:pt x="19" y="182"/>
                              </a:lnTo>
                              <a:lnTo>
                                <a:pt x="16" y="181"/>
                              </a:lnTo>
                              <a:cubicBezTo>
                                <a:pt x="17" y="168"/>
                                <a:pt x="18" y="155"/>
                                <a:pt x="18" y="141"/>
                              </a:cubicBezTo>
                              <a:lnTo>
                                <a:pt x="18" y="64"/>
                              </a:lnTo>
                              <a:cubicBezTo>
                                <a:pt x="18" y="52"/>
                                <a:pt x="17" y="40"/>
                                <a:pt x="17" y="28"/>
                              </a:cubicBezTo>
                              <a:cubicBezTo>
                                <a:pt x="17" y="22"/>
                                <a:pt x="16" y="18"/>
                                <a:pt x="15" y="17"/>
                              </a:cubicBezTo>
                              <a:cubicBezTo>
                                <a:pt x="14" y="16"/>
                                <a:pt x="12" y="16"/>
                                <a:pt x="9" y="16"/>
                              </a:cubicBezTo>
                              <a:lnTo>
                                <a:pt x="0" y="16"/>
                              </a:lnTo>
                              <a:close/>
                              <a:moveTo>
                                <a:pt x="35" y="142"/>
                              </a:moveTo>
                              <a:cubicBezTo>
                                <a:pt x="35" y="151"/>
                                <a:pt x="35" y="156"/>
                                <a:pt x="36" y="157"/>
                              </a:cubicBezTo>
                              <a:cubicBezTo>
                                <a:pt x="37" y="160"/>
                                <a:pt x="40" y="163"/>
                                <a:pt x="45" y="167"/>
                              </a:cubicBezTo>
                              <a:cubicBezTo>
                                <a:pt x="49" y="170"/>
                                <a:pt x="55" y="172"/>
                                <a:pt x="61" y="172"/>
                              </a:cubicBezTo>
                              <a:cubicBezTo>
                                <a:pt x="71" y="172"/>
                                <a:pt x="78" y="167"/>
                                <a:pt x="84" y="157"/>
                              </a:cubicBezTo>
                              <a:cubicBezTo>
                                <a:pt x="89" y="148"/>
                                <a:pt x="92" y="136"/>
                                <a:pt x="92" y="123"/>
                              </a:cubicBezTo>
                              <a:cubicBezTo>
                                <a:pt x="92" y="109"/>
                                <a:pt x="89" y="98"/>
                                <a:pt x="84" y="91"/>
                              </a:cubicBezTo>
                              <a:cubicBezTo>
                                <a:pt x="79" y="83"/>
                                <a:pt x="72" y="79"/>
                                <a:pt x="63" y="79"/>
                              </a:cubicBezTo>
                              <a:cubicBezTo>
                                <a:pt x="57" y="79"/>
                                <a:pt x="51" y="82"/>
                                <a:pt x="46" y="86"/>
                              </a:cubicBezTo>
                              <a:cubicBezTo>
                                <a:pt x="41" y="90"/>
                                <a:pt x="38" y="94"/>
                                <a:pt x="36" y="100"/>
                              </a:cubicBezTo>
                              <a:cubicBezTo>
                                <a:pt x="35" y="102"/>
                                <a:pt x="35" y="107"/>
                                <a:pt x="35" y="114"/>
                              </a:cubicBezTo>
                              <a:lnTo>
                                <a:pt x="35" y="1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244B68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19"/>
                      <wps:cNvSpPr>
                        <a:spLocks noEditPoints="1"/>
                      </wps:cNvSpPr>
                      <wps:spPr bwMode="auto">
                        <a:xfrm>
                          <a:off x="551" y="278"/>
                          <a:ext cx="17" cy="23"/>
                        </a:xfrm>
                        <a:custGeom>
                          <a:avLst/>
                          <a:gdLst>
                            <a:gd name="T0" fmla="*/ 0 w 88"/>
                            <a:gd name="T1" fmla="*/ 0 h 120"/>
                            <a:gd name="T2" fmla="*/ 0 w 88"/>
                            <a:gd name="T3" fmla="*/ 1 h 120"/>
                            <a:gd name="T4" fmla="*/ 0 w 88"/>
                            <a:gd name="T5" fmla="*/ 1 h 120"/>
                            <a:gd name="T6" fmla="*/ 1 w 88"/>
                            <a:gd name="T7" fmla="*/ 1 h 120"/>
                            <a:gd name="T8" fmla="*/ 1 w 88"/>
                            <a:gd name="T9" fmla="*/ 1 h 120"/>
                            <a:gd name="T10" fmla="*/ 1 w 88"/>
                            <a:gd name="T11" fmla="*/ 1 h 120"/>
                            <a:gd name="T12" fmla="*/ 1 w 88"/>
                            <a:gd name="T13" fmla="*/ 1 h 120"/>
                            <a:gd name="T14" fmla="*/ 1 w 88"/>
                            <a:gd name="T15" fmla="*/ 1 h 120"/>
                            <a:gd name="T16" fmla="*/ 0 w 88"/>
                            <a:gd name="T17" fmla="*/ 1 h 120"/>
                            <a:gd name="T18" fmla="*/ 0 w 88"/>
                            <a:gd name="T19" fmla="*/ 1 h 120"/>
                            <a:gd name="T20" fmla="*/ 0 w 88"/>
                            <a:gd name="T21" fmla="*/ 0 h 120"/>
                            <a:gd name="T22" fmla="*/ 0 w 88"/>
                            <a:gd name="T23" fmla="*/ 0 h 120"/>
                            <a:gd name="T24" fmla="*/ 0 w 88"/>
                            <a:gd name="T25" fmla="*/ 0 h 120"/>
                            <a:gd name="T26" fmla="*/ 0 w 88"/>
                            <a:gd name="T27" fmla="*/ 0 h 120"/>
                            <a:gd name="T28" fmla="*/ 1 w 88"/>
                            <a:gd name="T29" fmla="*/ 0 h 120"/>
                            <a:gd name="T30" fmla="*/ 1 w 88"/>
                            <a:gd name="T31" fmla="*/ 0 h 120"/>
                            <a:gd name="T32" fmla="*/ 1 w 88"/>
                            <a:gd name="T33" fmla="*/ 0 h 120"/>
                            <a:gd name="T34" fmla="*/ 1 w 88"/>
                            <a:gd name="T35" fmla="*/ 0 h 120"/>
                            <a:gd name="T36" fmla="*/ 0 w 88"/>
                            <a:gd name="T37" fmla="*/ 0 h 120"/>
                            <a:gd name="T38" fmla="*/ 0 w 88"/>
                            <a:gd name="T39" fmla="*/ 0 h 120"/>
                            <a:gd name="T40" fmla="*/ 0 w 88"/>
                            <a:gd name="T41" fmla="*/ 0 h 120"/>
                            <a:gd name="T42" fmla="*/ 0 w 88"/>
                            <a:gd name="T43" fmla="*/ 0 h 120"/>
                            <a:gd name="T44" fmla="*/ 1 w 88"/>
                            <a:gd name="T45" fmla="*/ 0 h 120"/>
                            <a:gd name="T46" fmla="*/ 1 w 88"/>
                            <a:gd name="T47" fmla="*/ 0 h 120"/>
                            <a:gd name="T48" fmla="*/ 1 w 88"/>
                            <a:gd name="T49" fmla="*/ 0 h 120"/>
                            <a:gd name="T50" fmla="*/ 0 w 88"/>
                            <a:gd name="T51" fmla="*/ 0 h 120"/>
                            <a:gd name="T52" fmla="*/ 0 w 88"/>
                            <a:gd name="T53" fmla="*/ 0 h 120"/>
                            <a:gd name="T54" fmla="*/ 0 w 88"/>
                            <a:gd name="T55" fmla="*/ 0 h 120"/>
                            <a:gd name="T56" fmla="*/ 0 w 88"/>
                            <a:gd name="T57" fmla="*/ 0 h 120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w 88"/>
                            <a:gd name="T88" fmla="*/ 0 h 120"/>
                            <a:gd name="T89" fmla="*/ 88 w 88"/>
                            <a:gd name="T90" fmla="*/ 120 h 120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T87" t="T88" r="T89" b="T90"/>
                          <a:pathLst>
                            <a:path w="88" h="120">
                              <a:moveTo>
                                <a:pt x="19" y="59"/>
                              </a:moveTo>
                              <a:cubicBezTo>
                                <a:pt x="19" y="75"/>
                                <a:pt x="23" y="87"/>
                                <a:pt x="30" y="95"/>
                              </a:cubicBezTo>
                              <a:cubicBezTo>
                                <a:pt x="36" y="104"/>
                                <a:pt x="45" y="108"/>
                                <a:pt x="55" y="108"/>
                              </a:cubicBezTo>
                              <a:cubicBezTo>
                                <a:pt x="60" y="108"/>
                                <a:pt x="65" y="107"/>
                                <a:pt x="70" y="105"/>
                              </a:cubicBezTo>
                              <a:cubicBezTo>
                                <a:pt x="74" y="103"/>
                                <a:pt x="79" y="100"/>
                                <a:pt x="84" y="97"/>
                              </a:cubicBezTo>
                              <a:lnTo>
                                <a:pt x="85" y="98"/>
                              </a:lnTo>
                              <a:lnTo>
                                <a:pt x="82" y="109"/>
                              </a:lnTo>
                              <a:cubicBezTo>
                                <a:pt x="76" y="112"/>
                                <a:pt x="71" y="115"/>
                                <a:pt x="65" y="117"/>
                              </a:cubicBezTo>
                              <a:cubicBezTo>
                                <a:pt x="59" y="119"/>
                                <a:pt x="52" y="120"/>
                                <a:pt x="46" y="120"/>
                              </a:cubicBezTo>
                              <a:cubicBezTo>
                                <a:pt x="32" y="120"/>
                                <a:pt x="21" y="115"/>
                                <a:pt x="12" y="105"/>
                              </a:cubicBezTo>
                              <a:cubicBezTo>
                                <a:pt x="4" y="94"/>
                                <a:pt x="0" y="80"/>
                                <a:pt x="0" y="62"/>
                              </a:cubicBezTo>
                              <a:cubicBezTo>
                                <a:pt x="0" y="49"/>
                                <a:pt x="2" y="37"/>
                                <a:pt x="7" y="27"/>
                              </a:cubicBezTo>
                              <a:cubicBezTo>
                                <a:pt x="10" y="20"/>
                                <a:pt x="16" y="14"/>
                                <a:pt x="24" y="9"/>
                              </a:cubicBezTo>
                              <a:cubicBezTo>
                                <a:pt x="33" y="3"/>
                                <a:pt x="41" y="0"/>
                                <a:pt x="49" y="0"/>
                              </a:cubicBezTo>
                              <a:cubicBezTo>
                                <a:pt x="61" y="0"/>
                                <a:pt x="71" y="4"/>
                                <a:pt x="78" y="13"/>
                              </a:cubicBezTo>
                              <a:cubicBezTo>
                                <a:pt x="85" y="21"/>
                                <a:pt x="88" y="33"/>
                                <a:pt x="88" y="48"/>
                              </a:cubicBezTo>
                              <a:lnTo>
                                <a:pt x="88" y="55"/>
                              </a:lnTo>
                              <a:cubicBezTo>
                                <a:pt x="84" y="57"/>
                                <a:pt x="79" y="58"/>
                                <a:pt x="75" y="58"/>
                              </a:cubicBezTo>
                              <a:cubicBezTo>
                                <a:pt x="68" y="59"/>
                                <a:pt x="58" y="59"/>
                                <a:pt x="45" y="59"/>
                              </a:cubicBezTo>
                              <a:lnTo>
                                <a:pt x="19" y="59"/>
                              </a:lnTo>
                              <a:close/>
                              <a:moveTo>
                                <a:pt x="19" y="50"/>
                              </a:moveTo>
                              <a:cubicBezTo>
                                <a:pt x="30" y="50"/>
                                <a:pt x="42" y="51"/>
                                <a:pt x="55" y="51"/>
                              </a:cubicBezTo>
                              <a:cubicBezTo>
                                <a:pt x="60" y="51"/>
                                <a:pt x="65" y="50"/>
                                <a:pt x="69" y="50"/>
                              </a:cubicBezTo>
                              <a:lnTo>
                                <a:pt x="69" y="43"/>
                              </a:lnTo>
                              <a:cubicBezTo>
                                <a:pt x="69" y="36"/>
                                <a:pt x="68" y="29"/>
                                <a:pt x="66" y="23"/>
                              </a:cubicBezTo>
                              <a:cubicBezTo>
                                <a:pt x="64" y="19"/>
                                <a:pt x="62" y="15"/>
                                <a:pt x="58" y="13"/>
                              </a:cubicBezTo>
                              <a:cubicBezTo>
                                <a:pt x="54" y="10"/>
                                <a:pt x="50" y="9"/>
                                <a:pt x="45" y="9"/>
                              </a:cubicBezTo>
                              <a:cubicBezTo>
                                <a:pt x="37" y="9"/>
                                <a:pt x="31" y="12"/>
                                <a:pt x="27" y="19"/>
                              </a:cubicBezTo>
                              <a:cubicBezTo>
                                <a:pt x="22" y="25"/>
                                <a:pt x="20" y="36"/>
                                <a:pt x="19" y="5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4738AA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Freeform 20"/>
                      <wps:cNvSpPr>
                        <a:spLocks/>
                      </wps:cNvSpPr>
                      <wps:spPr bwMode="auto">
                        <a:xfrm>
                          <a:off x="570" y="278"/>
                          <a:ext cx="15" cy="22"/>
                        </a:xfrm>
                        <a:custGeom>
                          <a:avLst/>
                          <a:gdLst>
                            <a:gd name="T0" fmla="*/ 0 w 75"/>
                            <a:gd name="T1" fmla="*/ 0 h 118"/>
                            <a:gd name="T2" fmla="*/ 0 w 75"/>
                            <a:gd name="T3" fmla="*/ 0 h 118"/>
                            <a:gd name="T4" fmla="*/ 0 w 75"/>
                            <a:gd name="T5" fmla="*/ 0 h 118"/>
                            <a:gd name="T6" fmla="*/ 1 w 75"/>
                            <a:gd name="T7" fmla="*/ 0 h 118"/>
                            <a:gd name="T8" fmla="*/ 1 w 75"/>
                            <a:gd name="T9" fmla="*/ 0 h 118"/>
                            <a:gd name="T10" fmla="*/ 1 w 75"/>
                            <a:gd name="T11" fmla="*/ 0 h 118"/>
                            <a:gd name="T12" fmla="*/ 1 w 75"/>
                            <a:gd name="T13" fmla="*/ 0 h 118"/>
                            <a:gd name="T14" fmla="*/ 1 w 75"/>
                            <a:gd name="T15" fmla="*/ 0 h 118"/>
                            <a:gd name="T16" fmla="*/ 1 w 75"/>
                            <a:gd name="T17" fmla="*/ 0 h 118"/>
                            <a:gd name="T18" fmla="*/ 1 w 75"/>
                            <a:gd name="T19" fmla="*/ 0 h 118"/>
                            <a:gd name="T20" fmla="*/ 0 w 75"/>
                            <a:gd name="T21" fmla="*/ 0 h 118"/>
                            <a:gd name="T22" fmla="*/ 0 w 75"/>
                            <a:gd name="T23" fmla="*/ 0 h 118"/>
                            <a:gd name="T24" fmla="*/ 0 w 75"/>
                            <a:gd name="T25" fmla="*/ 0 h 118"/>
                            <a:gd name="T26" fmla="*/ 0 w 75"/>
                            <a:gd name="T27" fmla="*/ 1 h 118"/>
                            <a:gd name="T28" fmla="*/ 0 w 75"/>
                            <a:gd name="T29" fmla="*/ 1 h 118"/>
                            <a:gd name="T30" fmla="*/ 0 w 75"/>
                            <a:gd name="T31" fmla="*/ 1 h 118"/>
                            <a:gd name="T32" fmla="*/ 0 w 75"/>
                            <a:gd name="T33" fmla="*/ 1 h 118"/>
                            <a:gd name="T34" fmla="*/ 0 w 75"/>
                            <a:gd name="T35" fmla="*/ 1 h 118"/>
                            <a:gd name="T36" fmla="*/ 0 w 75"/>
                            <a:gd name="T37" fmla="*/ 1 h 118"/>
                            <a:gd name="T38" fmla="*/ 0 w 75"/>
                            <a:gd name="T39" fmla="*/ 1 h 118"/>
                            <a:gd name="T40" fmla="*/ 0 w 75"/>
                            <a:gd name="T41" fmla="*/ 1 h 118"/>
                            <a:gd name="T42" fmla="*/ 0 w 75"/>
                            <a:gd name="T43" fmla="*/ 1 h 118"/>
                            <a:gd name="T44" fmla="*/ 0 w 75"/>
                            <a:gd name="T45" fmla="*/ 1 h 118"/>
                            <a:gd name="T46" fmla="*/ 0 w 75"/>
                            <a:gd name="T47" fmla="*/ 1 h 118"/>
                            <a:gd name="T48" fmla="*/ 0 w 75"/>
                            <a:gd name="T49" fmla="*/ 1 h 118"/>
                            <a:gd name="T50" fmla="*/ 0 w 75"/>
                            <a:gd name="T51" fmla="*/ 0 h 118"/>
                            <a:gd name="T52" fmla="*/ 0 w 75"/>
                            <a:gd name="T53" fmla="*/ 0 h 118"/>
                            <a:gd name="T54" fmla="*/ 0 w 75"/>
                            <a:gd name="T55" fmla="*/ 0 h 118"/>
                            <a:gd name="T56" fmla="*/ 0 w 75"/>
                            <a:gd name="T57" fmla="*/ 0 h 118"/>
                            <a:gd name="T58" fmla="*/ 0 w 75"/>
                            <a:gd name="T59" fmla="*/ 0 h 118"/>
                            <a:gd name="T60" fmla="*/ 0 w 75"/>
                            <a:gd name="T61" fmla="*/ 0 h 118"/>
                            <a:gd name="T62" fmla="*/ 0 w 75"/>
                            <a:gd name="T63" fmla="*/ 0 h 118"/>
                            <a:gd name="T64" fmla="*/ 0 w 75"/>
                            <a:gd name="T65" fmla="*/ 0 h 118"/>
                            <a:gd name="T66" fmla="*/ 0 w 75"/>
                            <a:gd name="T67" fmla="*/ 0 h 118"/>
                            <a:gd name="T68" fmla="*/ 0 w 75"/>
                            <a:gd name="T69" fmla="*/ 0 h 118"/>
                            <a:gd name="T70" fmla="*/ 0 w 75"/>
                            <a:gd name="T71" fmla="*/ 0 h 118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w 75"/>
                            <a:gd name="T109" fmla="*/ 0 h 118"/>
                            <a:gd name="T110" fmla="*/ 75 w 75"/>
                            <a:gd name="T111" fmla="*/ 118 h 118"/>
                          </a:gdLst>
                          <a:ahLst/>
                          <a:cxnLst>
                            <a:cxn ang="T72">
                              <a:pos x="T0" y="T1"/>
                            </a:cxn>
                            <a:cxn ang="T73">
                              <a:pos x="T2" y="T3"/>
                            </a:cxn>
                            <a:cxn ang="T74">
                              <a:pos x="T4" y="T5"/>
                            </a:cxn>
                            <a:cxn ang="T75">
                              <a:pos x="T6" y="T7"/>
                            </a:cxn>
                            <a:cxn ang="T76">
                              <a:pos x="T8" y="T9"/>
                            </a:cxn>
                            <a:cxn ang="T77">
                              <a:pos x="T10" y="T11"/>
                            </a:cxn>
                            <a:cxn ang="T78">
                              <a:pos x="T12" y="T13"/>
                            </a:cxn>
                            <a:cxn ang="T79">
                              <a:pos x="T14" y="T15"/>
                            </a:cxn>
                            <a:cxn ang="T80">
                              <a:pos x="T16" y="T17"/>
                            </a:cxn>
                            <a:cxn ang="T81">
                              <a:pos x="T18" y="T19"/>
                            </a:cxn>
                            <a:cxn ang="T82">
                              <a:pos x="T20" y="T21"/>
                            </a:cxn>
                            <a:cxn ang="T83">
                              <a:pos x="T22" y="T23"/>
                            </a:cxn>
                            <a:cxn ang="T84">
                              <a:pos x="T24" y="T25"/>
                            </a:cxn>
                            <a:cxn ang="T85">
                              <a:pos x="T26" y="T27"/>
                            </a:cxn>
                            <a:cxn ang="T86">
                              <a:pos x="T28" y="T29"/>
                            </a:cxn>
                            <a:cxn ang="T87">
                              <a:pos x="T30" y="T31"/>
                            </a:cxn>
                            <a:cxn ang="T88">
                              <a:pos x="T32" y="T33"/>
                            </a:cxn>
                            <a:cxn ang="T89">
                              <a:pos x="T34" y="T35"/>
                            </a:cxn>
                            <a:cxn ang="T90">
                              <a:pos x="T36" y="T37"/>
                            </a:cxn>
                            <a:cxn ang="T91">
                              <a:pos x="T38" y="T39"/>
                            </a:cxn>
                            <a:cxn ang="T92">
                              <a:pos x="T40" y="T41"/>
                            </a:cxn>
                            <a:cxn ang="T93">
                              <a:pos x="T42" y="T43"/>
                            </a:cxn>
                            <a:cxn ang="T94">
                              <a:pos x="T44" y="T45"/>
                            </a:cxn>
                            <a:cxn ang="T95">
                              <a:pos x="T46" y="T47"/>
                            </a:cxn>
                            <a:cxn ang="T96">
                              <a:pos x="T48" y="T49"/>
                            </a:cxn>
                            <a:cxn ang="T97">
                              <a:pos x="T50" y="T51"/>
                            </a:cxn>
                            <a:cxn ang="T98">
                              <a:pos x="T52" y="T53"/>
                            </a:cxn>
                            <a:cxn ang="T99">
                              <a:pos x="T54" y="T55"/>
                            </a:cxn>
                            <a:cxn ang="T100">
                              <a:pos x="T56" y="T57"/>
                            </a:cxn>
                            <a:cxn ang="T101">
                              <a:pos x="T58" y="T59"/>
                            </a:cxn>
                            <a:cxn ang="T102">
                              <a:pos x="T60" y="T61"/>
                            </a:cxn>
                            <a:cxn ang="T103">
                              <a:pos x="T62" y="T63"/>
                            </a:cxn>
                            <a:cxn ang="T104">
                              <a:pos x="T64" y="T65"/>
                            </a:cxn>
                            <a:cxn ang="T105">
                              <a:pos x="T66" y="T67"/>
                            </a:cxn>
                            <a:cxn ang="T106">
                              <a:pos x="T68" y="T69"/>
                            </a:cxn>
                            <a:cxn ang="T107">
                              <a:pos x="T70" y="T71"/>
                            </a:cxn>
                          </a:cxnLst>
                          <a:rect l="T108" t="T109" r="T110" b="T111"/>
                          <a:pathLst>
                            <a:path w="75" h="118">
                              <a:moveTo>
                                <a:pt x="35" y="28"/>
                              </a:moveTo>
                              <a:cubicBezTo>
                                <a:pt x="38" y="25"/>
                                <a:pt x="41" y="21"/>
                                <a:pt x="44" y="15"/>
                              </a:cubicBezTo>
                              <a:cubicBezTo>
                                <a:pt x="48" y="10"/>
                                <a:pt x="52" y="6"/>
                                <a:pt x="55" y="3"/>
                              </a:cubicBezTo>
                              <a:cubicBezTo>
                                <a:pt x="58" y="1"/>
                                <a:pt x="62" y="0"/>
                                <a:pt x="65" y="0"/>
                              </a:cubicBezTo>
                              <a:cubicBezTo>
                                <a:pt x="69" y="0"/>
                                <a:pt x="72" y="1"/>
                                <a:pt x="74" y="2"/>
                              </a:cubicBezTo>
                              <a:cubicBezTo>
                                <a:pt x="75" y="2"/>
                                <a:pt x="75" y="3"/>
                                <a:pt x="75" y="4"/>
                              </a:cubicBezTo>
                              <a:lnTo>
                                <a:pt x="75" y="5"/>
                              </a:lnTo>
                              <a:cubicBezTo>
                                <a:pt x="74" y="12"/>
                                <a:pt x="74" y="21"/>
                                <a:pt x="74" y="33"/>
                              </a:cubicBezTo>
                              <a:lnTo>
                                <a:pt x="69" y="33"/>
                              </a:lnTo>
                              <a:cubicBezTo>
                                <a:pt x="67" y="29"/>
                                <a:pt x="65" y="26"/>
                                <a:pt x="63" y="24"/>
                              </a:cubicBezTo>
                              <a:cubicBezTo>
                                <a:pt x="61" y="22"/>
                                <a:pt x="59" y="21"/>
                                <a:pt x="56" y="21"/>
                              </a:cubicBezTo>
                              <a:cubicBezTo>
                                <a:pt x="52" y="21"/>
                                <a:pt x="48" y="23"/>
                                <a:pt x="44" y="26"/>
                              </a:cubicBezTo>
                              <a:cubicBezTo>
                                <a:pt x="41" y="30"/>
                                <a:pt x="39" y="34"/>
                                <a:pt x="37" y="40"/>
                              </a:cubicBezTo>
                              <a:cubicBezTo>
                                <a:pt x="36" y="46"/>
                                <a:pt x="36" y="57"/>
                                <a:pt x="36" y="74"/>
                              </a:cubicBezTo>
                              <a:cubicBezTo>
                                <a:pt x="36" y="86"/>
                                <a:pt x="36" y="95"/>
                                <a:pt x="37" y="103"/>
                              </a:cubicBezTo>
                              <a:cubicBezTo>
                                <a:pt x="37" y="106"/>
                                <a:pt x="38" y="107"/>
                                <a:pt x="39" y="108"/>
                              </a:cubicBezTo>
                              <a:cubicBezTo>
                                <a:pt x="41" y="110"/>
                                <a:pt x="45" y="111"/>
                                <a:pt x="50" y="111"/>
                              </a:cubicBezTo>
                              <a:lnTo>
                                <a:pt x="56" y="111"/>
                              </a:lnTo>
                              <a:lnTo>
                                <a:pt x="56" y="118"/>
                              </a:lnTo>
                              <a:cubicBezTo>
                                <a:pt x="46" y="117"/>
                                <a:pt x="36" y="117"/>
                                <a:pt x="27" y="117"/>
                              </a:cubicBezTo>
                              <a:cubicBezTo>
                                <a:pt x="18" y="117"/>
                                <a:pt x="9" y="117"/>
                                <a:pt x="0" y="118"/>
                              </a:cubicBezTo>
                              <a:lnTo>
                                <a:pt x="0" y="111"/>
                              </a:lnTo>
                              <a:lnTo>
                                <a:pt x="10" y="110"/>
                              </a:lnTo>
                              <a:cubicBezTo>
                                <a:pt x="13" y="109"/>
                                <a:pt x="15" y="109"/>
                                <a:pt x="16" y="107"/>
                              </a:cubicBezTo>
                              <a:cubicBezTo>
                                <a:pt x="17" y="106"/>
                                <a:pt x="18" y="102"/>
                                <a:pt x="18" y="96"/>
                              </a:cubicBezTo>
                              <a:cubicBezTo>
                                <a:pt x="18" y="84"/>
                                <a:pt x="19" y="70"/>
                                <a:pt x="19" y="54"/>
                              </a:cubicBezTo>
                              <a:cubicBezTo>
                                <a:pt x="19" y="35"/>
                                <a:pt x="18" y="23"/>
                                <a:pt x="17" y="20"/>
                              </a:cubicBezTo>
                              <a:cubicBezTo>
                                <a:pt x="16" y="17"/>
                                <a:pt x="13" y="16"/>
                                <a:pt x="8" y="16"/>
                              </a:cubicBezTo>
                              <a:lnTo>
                                <a:pt x="0" y="16"/>
                              </a:lnTo>
                              <a:lnTo>
                                <a:pt x="0" y="9"/>
                              </a:lnTo>
                              <a:cubicBezTo>
                                <a:pt x="6" y="8"/>
                                <a:pt x="12" y="7"/>
                                <a:pt x="18" y="6"/>
                              </a:cubicBezTo>
                              <a:cubicBezTo>
                                <a:pt x="23" y="4"/>
                                <a:pt x="27" y="3"/>
                                <a:pt x="31" y="0"/>
                              </a:cubicBezTo>
                              <a:cubicBezTo>
                                <a:pt x="32" y="0"/>
                                <a:pt x="33" y="0"/>
                                <a:pt x="34" y="0"/>
                              </a:cubicBezTo>
                              <a:cubicBezTo>
                                <a:pt x="34" y="0"/>
                                <a:pt x="35" y="0"/>
                                <a:pt x="35" y="0"/>
                              </a:cubicBezTo>
                              <a:cubicBezTo>
                                <a:pt x="36" y="1"/>
                                <a:pt x="36" y="2"/>
                                <a:pt x="36" y="4"/>
                              </a:cubicBezTo>
                              <a:lnTo>
                                <a:pt x="35" y="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6C0EE2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Freeform 21"/>
                      <wps:cNvSpPr>
                        <a:spLocks/>
                      </wps:cNvSpPr>
                      <wps:spPr bwMode="auto">
                        <a:xfrm>
                          <a:off x="586" y="278"/>
                          <a:ext cx="35" cy="22"/>
                        </a:xfrm>
                        <a:custGeom>
                          <a:avLst/>
                          <a:gdLst>
                            <a:gd name="T0" fmla="*/ 0 w 180"/>
                            <a:gd name="T1" fmla="*/ 0 h 118"/>
                            <a:gd name="T2" fmla="*/ 1 w 180"/>
                            <a:gd name="T3" fmla="*/ 0 h 118"/>
                            <a:gd name="T4" fmla="*/ 1 w 180"/>
                            <a:gd name="T5" fmla="*/ 0 h 118"/>
                            <a:gd name="T6" fmla="*/ 1 w 180"/>
                            <a:gd name="T7" fmla="*/ 0 h 118"/>
                            <a:gd name="T8" fmla="*/ 1 w 180"/>
                            <a:gd name="T9" fmla="*/ 0 h 118"/>
                            <a:gd name="T10" fmla="*/ 1 w 180"/>
                            <a:gd name="T11" fmla="*/ 0 h 118"/>
                            <a:gd name="T12" fmla="*/ 1 w 180"/>
                            <a:gd name="T13" fmla="*/ 1 h 118"/>
                            <a:gd name="T14" fmla="*/ 1 w 180"/>
                            <a:gd name="T15" fmla="*/ 1 h 118"/>
                            <a:gd name="T16" fmla="*/ 1 w 180"/>
                            <a:gd name="T17" fmla="*/ 1 h 118"/>
                            <a:gd name="T18" fmla="*/ 1 w 180"/>
                            <a:gd name="T19" fmla="*/ 1 h 118"/>
                            <a:gd name="T20" fmla="*/ 1 w 180"/>
                            <a:gd name="T21" fmla="*/ 0 h 118"/>
                            <a:gd name="T22" fmla="*/ 1 w 180"/>
                            <a:gd name="T23" fmla="*/ 0 h 118"/>
                            <a:gd name="T24" fmla="*/ 1 w 180"/>
                            <a:gd name="T25" fmla="*/ 0 h 118"/>
                            <a:gd name="T26" fmla="*/ 1 w 180"/>
                            <a:gd name="T27" fmla="*/ 1 h 118"/>
                            <a:gd name="T28" fmla="*/ 1 w 180"/>
                            <a:gd name="T29" fmla="*/ 1 h 118"/>
                            <a:gd name="T30" fmla="*/ 1 w 180"/>
                            <a:gd name="T31" fmla="*/ 1 h 118"/>
                            <a:gd name="T32" fmla="*/ 0 w 180"/>
                            <a:gd name="T33" fmla="*/ 1 h 118"/>
                            <a:gd name="T34" fmla="*/ 1 w 180"/>
                            <a:gd name="T35" fmla="*/ 1 h 118"/>
                            <a:gd name="T36" fmla="*/ 1 w 180"/>
                            <a:gd name="T37" fmla="*/ 1 h 118"/>
                            <a:gd name="T38" fmla="*/ 1 w 180"/>
                            <a:gd name="T39" fmla="*/ 0 h 118"/>
                            <a:gd name="T40" fmla="*/ 0 w 180"/>
                            <a:gd name="T41" fmla="*/ 0 h 118"/>
                            <a:gd name="T42" fmla="*/ 0 w 180"/>
                            <a:gd name="T43" fmla="*/ 0 h 118"/>
                            <a:gd name="T44" fmla="*/ 0 w 180"/>
                            <a:gd name="T45" fmla="*/ 1 h 118"/>
                            <a:gd name="T46" fmla="*/ 0 w 180"/>
                            <a:gd name="T47" fmla="*/ 1 h 118"/>
                            <a:gd name="T48" fmla="*/ 0 w 180"/>
                            <a:gd name="T49" fmla="*/ 1 h 118"/>
                            <a:gd name="T50" fmla="*/ 0 w 180"/>
                            <a:gd name="T51" fmla="*/ 1 h 118"/>
                            <a:gd name="T52" fmla="*/ 0 w 180"/>
                            <a:gd name="T53" fmla="*/ 1 h 118"/>
                            <a:gd name="T54" fmla="*/ 0 w 180"/>
                            <a:gd name="T55" fmla="*/ 0 h 118"/>
                            <a:gd name="T56" fmla="*/ 0 w 180"/>
                            <a:gd name="T57" fmla="*/ 0 h 118"/>
                            <a:gd name="T58" fmla="*/ 0 w 180"/>
                            <a:gd name="T59" fmla="*/ 0 h 118"/>
                            <a:gd name="T60" fmla="*/ 0 w 180"/>
                            <a:gd name="T61" fmla="*/ 0 h 118"/>
                            <a:gd name="T62" fmla="*/ 0 w 180"/>
                            <a:gd name="T63" fmla="*/ 0 h 118"/>
                            <a:gd name="T64" fmla="*/ 0 w 180"/>
                            <a:gd name="T65" fmla="*/ 0 h 118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w 180"/>
                            <a:gd name="T100" fmla="*/ 0 h 118"/>
                            <a:gd name="T101" fmla="*/ 180 w 180"/>
                            <a:gd name="T102" fmla="*/ 118 h 118"/>
                          </a:gdLst>
                          <a:ahLst/>
                          <a:cxnLst>
                            <a:cxn ang="T66">
                              <a:pos x="T0" y="T1"/>
                            </a:cxn>
                            <a:cxn ang="T67">
                              <a:pos x="T2" y="T3"/>
                            </a:cxn>
                            <a:cxn ang="T68">
                              <a:pos x="T4" y="T5"/>
                            </a:cxn>
                            <a:cxn ang="T69">
                              <a:pos x="T6" y="T7"/>
                            </a:cxn>
                            <a:cxn ang="T70">
                              <a:pos x="T8" y="T9"/>
                            </a:cxn>
                            <a:cxn ang="T71">
                              <a:pos x="T10" y="T11"/>
                            </a:cxn>
                            <a:cxn ang="T72">
                              <a:pos x="T12" y="T13"/>
                            </a:cxn>
                            <a:cxn ang="T73">
                              <a:pos x="T14" y="T15"/>
                            </a:cxn>
                            <a:cxn ang="T74">
                              <a:pos x="T16" y="T17"/>
                            </a:cxn>
                            <a:cxn ang="T75">
                              <a:pos x="T18" y="T19"/>
                            </a:cxn>
                            <a:cxn ang="T76">
                              <a:pos x="T20" y="T21"/>
                            </a:cxn>
                            <a:cxn ang="T77">
                              <a:pos x="T22" y="T23"/>
                            </a:cxn>
                            <a:cxn ang="T78">
                              <a:pos x="T24" y="T25"/>
                            </a:cxn>
                            <a:cxn ang="T79">
                              <a:pos x="T26" y="T27"/>
                            </a:cxn>
                            <a:cxn ang="T80">
                              <a:pos x="T28" y="T29"/>
                            </a:cxn>
                            <a:cxn ang="T81">
                              <a:pos x="T30" y="T31"/>
                            </a:cxn>
                            <a:cxn ang="T82">
                              <a:pos x="T32" y="T33"/>
                            </a:cxn>
                            <a:cxn ang="T83">
                              <a:pos x="T34" y="T35"/>
                            </a:cxn>
                            <a:cxn ang="T84">
                              <a:pos x="T36" y="T37"/>
                            </a:cxn>
                            <a:cxn ang="T85">
                              <a:pos x="T38" y="T39"/>
                            </a:cxn>
                            <a:cxn ang="T86">
                              <a:pos x="T40" y="T41"/>
                            </a:cxn>
                            <a:cxn ang="T87">
                              <a:pos x="T42" y="T43"/>
                            </a:cxn>
                            <a:cxn ang="T88">
                              <a:pos x="T44" y="T45"/>
                            </a:cxn>
                            <a:cxn ang="T89">
                              <a:pos x="T46" y="T47"/>
                            </a:cxn>
                            <a:cxn ang="T90">
                              <a:pos x="T48" y="T49"/>
                            </a:cxn>
                            <a:cxn ang="T91">
                              <a:pos x="T50" y="T51"/>
                            </a:cxn>
                            <a:cxn ang="T92">
                              <a:pos x="T52" y="T53"/>
                            </a:cxn>
                            <a:cxn ang="T93">
                              <a:pos x="T54" y="T55"/>
                            </a:cxn>
                            <a:cxn ang="T94">
                              <a:pos x="T56" y="T57"/>
                            </a:cxn>
                            <a:cxn ang="T95">
                              <a:pos x="T58" y="T59"/>
                            </a:cxn>
                            <a:cxn ang="T96">
                              <a:pos x="T60" y="T61"/>
                            </a:cxn>
                            <a:cxn ang="T97">
                              <a:pos x="T62" y="T63"/>
                            </a:cxn>
                            <a:cxn ang="T98">
                              <a:pos x="T64" y="T65"/>
                            </a:cxn>
                          </a:cxnLst>
                          <a:rect l="T99" t="T100" r="T101" b="T102"/>
                          <a:pathLst>
                            <a:path w="180" h="118">
                              <a:moveTo>
                                <a:pt x="35" y="22"/>
                              </a:moveTo>
                              <a:lnTo>
                                <a:pt x="49" y="7"/>
                              </a:lnTo>
                              <a:cubicBezTo>
                                <a:pt x="51" y="5"/>
                                <a:pt x="53" y="3"/>
                                <a:pt x="56" y="2"/>
                              </a:cubicBezTo>
                              <a:cubicBezTo>
                                <a:pt x="59" y="1"/>
                                <a:pt x="63" y="0"/>
                                <a:pt x="66" y="0"/>
                              </a:cubicBezTo>
                              <a:cubicBezTo>
                                <a:pt x="74" y="0"/>
                                <a:pt x="80" y="2"/>
                                <a:pt x="85" y="5"/>
                              </a:cubicBezTo>
                              <a:cubicBezTo>
                                <a:pt x="89" y="8"/>
                                <a:pt x="94" y="14"/>
                                <a:pt x="98" y="23"/>
                              </a:cubicBezTo>
                              <a:lnTo>
                                <a:pt x="111" y="9"/>
                              </a:lnTo>
                              <a:cubicBezTo>
                                <a:pt x="113" y="6"/>
                                <a:pt x="116" y="4"/>
                                <a:pt x="119" y="3"/>
                              </a:cubicBezTo>
                              <a:cubicBezTo>
                                <a:pt x="123" y="1"/>
                                <a:pt x="128" y="0"/>
                                <a:pt x="132" y="0"/>
                              </a:cubicBezTo>
                              <a:cubicBezTo>
                                <a:pt x="138" y="0"/>
                                <a:pt x="143" y="2"/>
                                <a:pt x="148" y="5"/>
                              </a:cubicBezTo>
                              <a:cubicBezTo>
                                <a:pt x="153" y="9"/>
                                <a:pt x="157" y="13"/>
                                <a:pt x="160" y="19"/>
                              </a:cubicBezTo>
                              <a:cubicBezTo>
                                <a:pt x="162" y="24"/>
                                <a:pt x="163" y="31"/>
                                <a:pt x="163" y="41"/>
                              </a:cubicBezTo>
                              <a:lnTo>
                                <a:pt x="163" y="88"/>
                              </a:lnTo>
                              <a:cubicBezTo>
                                <a:pt x="163" y="99"/>
                                <a:pt x="163" y="105"/>
                                <a:pt x="164" y="107"/>
                              </a:cubicBezTo>
                              <a:cubicBezTo>
                                <a:pt x="165" y="109"/>
                                <a:pt x="168" y="110"/>
                                <a:pt x="172" y="110"/>
                              </a:cubicBezTo>
                              <a:lnTo>
                                <a:pt x="180" y="111"/>
                              </a:lnTo>
                              <a:lnTo>
                                <a:pt x="180" y="118"/>
                              </a:lnTo>
                              <a:lnTo>
                                <a:pt x="175" y="117"/>
                              </a:lnTo>
                              <a:cubicBezTo>
                                <a:pt x="167" y="117"/>
                                <a:pt x="162" y="117"/>
                                <a:pt x="159" y="117"/>
                              </a:cubicBezTo>
                              <a:cubicBezTo>
                                <a:pt x="154" y="117"/>
                                <a:pt x="149" y="117"/>
                                <a:pt x="144" y="118"/>
                              </a:cubicBezTo>
                              <a:cubicBezTo>
                                <a:pt x="145" y="103"/>
                                <a:pt x="145" y="86"/>
                                <a:pt x="145" y="66"/>
                              </a:cubicBezTo>
                              <a:cubicBezTo>
                                <a:pt x="145" y="49"/>
                                <a:pt x="144" y="38"/>
                                <a:pt x="143" y="33"/>
                              </a:cubicBezTo>
                              <a:cubicBezTo>
                                <a:pt x="142" y="27"/>
                                <a:pt x="140" y="23"/>
                                <a:pt x="136" y="20"/>
                              </a:cubicBezTo>
                              <a:cubicBezTo>
                                <a:pt x="133" y="17"/>
                                <a:pt x="128" y="16"/>
                                <a:pt x="123" y="16"/>
                              </a:cubicBezTo>
                              <a:cubicBezTo>
                                <a:pt x="117" y="16"/>
                                <a:pt x="112" y="18"/>
                                <a:pt x="108" y="21"/>
                              </a:cubicBezTo>
                              <a:cubicBezTo>
                                <a:pt x="104" y="25"/>
                                <a:pt x="101" y="30"/>
                                <a:pt x="100" y="35"/>
                              </a:cubicBezTo>
                              <a:cubicBezTo>
                                <a:pt x="99" y="38"/>
                                <a:pt x="99" y="53"/>
                                <a:pt x="99" y="78"/>
                              </a:cubicBezTo>
                              <a:cubicBezTo>
                                <a:pt x="99" y="93"/>
                                <a:pt x="99" y="101"/>
                                <a:pt x="99" y="103"/>
                              </a:cubicBezTo>
                              <a:cubicBezTo>
                                <a:pt x="99" y="105"/>
                                <a:pt x="100" y="107"/>
                                <a:pt x="101" y="108"/>
                              </a:cubicBezTo>
                              <a:cubicBezTo>
                                <a:pt x="102" y="108"/>
                                <a:pt x="105" y="109"/>
                                <a:pt x="110" y="110"/>
                              </a:cubicBezTo>
                              <a:lnTo>
                                <a:pt x="117" y="111"/>
                              </a:lnTo>
                              <a:lnTo>
                                <a:pt x="117" y="118"/>
                              </a:lnTo>
                              <a:cubicBezTo>
                                <a:pt x="104" y="117"/>
                                <a:pt x="96" y="117"/>
                                <a:pt x="90" y="117"/>
                              </a:cubicBezTo>
                              <a:cubicBezTo>
                                <a:pt x="85" y="117"/>
                                <a:pt x="77" y="117"/>
                                <a:pt x="64" y="118"/>
                              </a:cubicBezTo>
                              <a:lnTo>
                                <a:pt x="64" y="111"/>
                              </a:lnTo>
                              <a:lnTo>
                                <a:pt x="70" y="111"/>
                              </a:lnTo>
                              <a:cubicBezTo>
                                <a:pt x="75" y="111"/>
                                <a:pt x="77" y="110"/>
                                <a:pt x="78" y="109"/>
                              </a:cubicBezTo>
                              <a:cubicBezTo>
                                <a:pt x="80" y="107"/>
                                <a:pt x="80" y="104"/>
                                <a:pt x="81" y="99"/>
                              </a:cubicBezTo>
                              <a:cubicBezTo>
                                <a:pt x="81" y="86"/>
                                <a:pt x="81" y="72"/>
                                <a:pt x="81" y="57"/>
                              </a:cubicBezTo>
                              <a:cubicBezTo>
                                <a:pt x="81" y="44"/>
                                <a:pt x="81" y="36"/>
                                <a:pt x="79" y="31"/>
                              </a:cubicBezTo>
                              <a:cubicBezTo>
                                <a:pt x="78" y="26"/>
                                <a:pt x="75" y="22"/>
                                <a:pt x="72" y="19"/>
                              </a:cubicBezTo>
                              <a:cubicBezTo>
                                <a:pt x="68" y="16"/>
                                <a:pt x="64" y="15"/>
                                <a:pt x="59" y="15"/>
                              </a:cubicBezTo>
                              <a:cubicBezTo>
                                <a:pt x="54" y="15"/>
                                <a:pt x="49" y="16"/>
                                <a:pt x="45" y="20"/>
                              </a:cubicBezTo>
                              <a:cubicBezTo>
                                <a:pt x="40" y="23"/>
                                <a:pt x="37" y="28"/>
                                <a:pt x="36" y="33"/>
                              </a:cubicBezTo>
                              <a:cubicBezTo>
                                <a:pt x="35" y="36"/>
                                <a:pt x="34" y="46"/>
                                <a:pt x="34" y="62"/>
                              </a:cubicBezTo>
                              <a:cubicBezTo>
                                <a:pt x="34" y="79"/>
                                <a:pt x="35" y="92"/>
                                <a:pt x="35" y="100"/>
                              </a:cubicBezTo>
                              <a:cubicBezTo>
                                <a:pt x="35" y="104"/>
                                <a:pt x="35" y="106"/>
                                <a:pt x="36" y="107"/>
                              </a:cubicBezTo>
                              <a:cubicBezTo>
                                <a:pt x="37" y="108"/>
                                <a:pt x="40" y="109"/>
                                <a:pt x="45" y="110"/>
                              </a:cubicBezTo>
                              <a:lnTo>
                                <a:pt x="52" y="111"/>
                              </a:lnTo>
                              <a:lnTo>
                                <a:pt x="52" y="118"/>
                              </a:lnTo>
                              <a:cubicBezTo>
                                <a:pt x="44" y="117"/>
                                <a:pt x="36" y="117"/>
                                <a:pt x="28" y="117"/>
                              </a:cubicBezTo>
                              <a:cubicBezTo>
                                <a:pt x="19" y="117"/>
                                <a:pt x="10" y="117"/>
                                <a:pt x="0" y="118"/>
                              </a:cubicBezTo>
                              <a:lnTo>
                                <a:pt x="0" y="111"/>
                              </a:lnTo>
                              <a:lnTo>
                                <a:pt x="8" y="111"/>
                              </a:lnTo>
                              <a:cubicBezTo>
                                <a:pt x="12" y="111"/>
                                <a:pt x="15" y="109"/>
                                <a:pt x="16" y="107"/>
                              </a:cubicBezTo>
                              <a:cubicBezTo>
                                <a:pt x="17" y="104"/>
                                <a:pt x="17" y="89"/>
                                <a:pt x="17" y="61"/>
                              </a:cubicBezTo>
                              <a:cubicBezTo>
                                <a:pt x="17" y="41"/>
                                <a:pt x="17" y="29"/>
                                <a:pt x="17" y="25"/>
                              </a:cubicBezTo>
                              <a:cubicBezTo>
                                <a:pt x="17" y="21"/>
                                <a:pt x="16" y="19"/>
                                <a:pt x="15" y="18"/>
                              </a:cubicBezTo>
                              <a:cubicBezTo>
                                <a:pt x="14" y="17"/>
                                <a:pt x="11" y="17"/>
                                <a:pt x="6" y="17"/>
                              </a:cubicBezTo>
                              <a:lnTo>
                                <a:pt x="0" y="17"/>
                              </a:lnTo>
                              <a:lnTo>
                                <a:pt x="0" y="10"/>
                              </a:lnTo>
                              <a:cubicBezTo>
                                <a:pt x="10" y="8"/>
                                <a:pt x="19" y="6"/>
                                <a:pt x="26" y="3"/>
                              </a:cubicBezTo>
                              <a:lnTo>
                                <a:pt x="33" y="0"/>
                              </a:lnTo>
                              <a:cubicBezTo>
                                <a:pt x="35" y="0"/>
                                <a:pt x="35" y="1"/>
                                <a:pt x="35" y="3"/>
                              </a:cubicBezTo>
                              <a:lnTo>
                                <a:pt x="35" y="7"/>
                              </a:lnTo>
                              <a:cubicBezTo>
                                <a:pt x="35" y="12"/>
                                <a:pt x="35" y="17"/>
                                <a:pt x="35" y="2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F41117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Freeform 22"/>
                      <wps:cNvSpPr>
                        <a:spLocks noEditPoints="1"/>
                      </wps:cNvSpPr>
                      <wps:spPr bwMode="auto">
                        <a:xfrm>
                          <a:off x="622" y="278"/>
                          <a:ext cx="18" cy="23"/>
                        </a:xfrm>
                        <a:custGeom>
                          <a:avLst/>
                          <a:gdLst>
                            <a:gd name="T0" fmla="*/ 0 w 93"/>
                            <a:gd name="T1" fmla="*/ 0 h 120"/>
                            <a:gd name="T2" fmla="*/ 0 w 93"/>
                            <a:gd name="T3" fmla="*/ 0 h 120"/>
                            <a:gd name="T4" fmla="*/ 0 w 93"/>
                            <a:gd name="T5" fmla="*/ 0 h 120"/>
                            <a:gd name="T6" fmla="*/ 0 w 93"/>
                            <a:gd name="T7" fmla="*/ 0 h 120"/>
                            <a:gd name="T8" fmla="*/ 0 w 93"/>
                            <a:gd name="T9" fmla="*/ 0 h 120"/>
                            <a:gd name="T10" fmla="*/ 0 w 93"/>
                            <a:gd name="T11" fmla="*/ 0 h 120"/>
                            <a:gd name="T12" fmla="*/ 1 w 93"/>
                            <a:gd name="T13" fmla="*/ 0 h 120"/>
                            <a:gd name="T14" fmla="*/ 1 w 93"/>
                            <a:gd name="T15" fmla="*/ 0 h 120"/>
                            <a:gd name="T16" fmla="*/ 1 w 93"/>
                            <a:gd name="T17" fmla="*/ 0 h 120"/>
                            <a:gd name="T18" fmla="*/ 1 w 93"/>
                            <a:gd name="T19" fmla="*/ 1 h 120"/>
                            <a:gd name="T20" fmla="*/ 1 w 93"/>
                            <a:gd name="T21" fmla="*/ 1 h 120"/>
                            <a:gd name="T22" fmla="*/ 1 w 93"/>
                            <a:gd name="T23" fmla="*/ 1 h 120"/>
                            <a:gd name="T24" fmla="*/ 1 w 93"/>
                            <a:gd name="T25" fmla="*/ 1 h 120"/>
                            <a:gd name="T26" fmla="*/ 1 w 93"/>
                            <a:gd name="T27" fmla="*/ 1 h 120"/>
                            <a:gd name="T28" fmla="*/ 0 w 93"/>
                            <a:gd name="T29" fmla="*/ 1 h 120"/>
                            <a:gd name="T30" fmla="*/ 0 w 93"/>
                            <a:gd name="T31" fmla="*/ 1 h 120"/>
                            <a:gd name="T32" fmla="*/ 0 w 93"/>
                            <a:gd name="T33" fmla="*/ 1 h 120"/>
                            <a:gd name="T34" fmla="*/ 0 w 93"/>
                            <a:gd name="T35" fmla="*/ 1 h 120"/>
                            <a:gd name="T36" fmla="*/ 0 w 93"/>
                            <a:gd name="T37" fmla="*/ 1 h 120"/>
                            <a:gd name="T38" fmla="*/ 0 w 93"/>
                            <a:gd name="T39" fmla="*/ 1 h 120"/>
                            <a:gd name="T40" fmla="*/ 0 w 93"/>
                            <a:gd name="T41" fmla="*/ 1 h 120"/>
                            <a:gd name="T42" fmla="*/ 0 w 93"/>
                            <a:gd name="T43" fmla="*/ 1 h 120"/>
                            <a:gd name="T44" fmla="*/ 0 w 93"/>
                            <a:gd name="T45" fmla="*/ 0 h 120"/>
                            <a:gd name="T46" fmla="*/ 0 w 93"/>
                            <a:gd name="T47" fmla="*/ 0 h 120"/>
                            <a:gd name="T48" fmla="*/ 0 w 93"/>
                            <a:gd name="T49" fmla="*/ 0 h 120"/>
                            <a:gd name="T50" fmla="*/ 0 w 93"/>
                            <a:gd name="T51" fmla="*/ 0 h 120"/>
                            <a:gd name="T52" fmla="*/ 0 w 93"/>
                            <a:gd name="T53" fmla="*/ 0 h 120"/>
                            <a:gd name="T54" fmla="*/ 0 w 93"/>
                            <a:gd name="T55" fmla="*/ 0 h 120"/>
                            <a:gd name="T56" fmla="*/ 0 w 93"/>
                            <a:gd name="T57" fmla="*/ 0 h 120"/>
                            <a:gd name="T58" fmla="*/ 0 w 93"/>
                            <a:gd name="T59" fmla="*/ 0 h 120"/>
                            <a:gd name="T60" fmla="*/ 0 w 93"/>
                            <a:gd name="T61" fmla="*/ 0 h 120"/>
                            <a:gd name="T62" fmla="*/ 0 w 93"/>
                            <a:gd name="T63" fmla="*/ 0 h 120"/>
                            <a:gd name="T64" fmla="*/ 0 w 93"/>
                            <a:gd name="T65" fmla="*/ 0 h 120"/>
                            <a:gd name="T66" fmla="*/ 0 w 93"/>
                            <a:gd name="T67" fmla="*/ 1 h 120"/>
                            <a:gd name="T68" fmla="*/ 0 w 93"/>
                            <a:gd name="T69" fmla="*/ 1 h 120"/>
                            <a:gd name="T70" fmla="*/ 0 w 93"/>
                            <a:gd name="T71" fmla="*/ 1 h 120"/>
                            <a:gd name="T72" fmla="*/ 0 w 93"/>
                            <a:gd name="T73" fmla="*/ 1 h 120"/>
                            <a:gd name="T74" fmla="*/ 0 w 93"/>
                            <a:gd name="T75" fmla="*/ 1 h 120"/>
                            <a:gd name="T76" fmla="*/ 0 w 93"/>
                            <a:gd name="T77" fmla="*/ 0 h 120"/>
                            <a:gd name="T78" fmla="*/ 0 w 93"/>
                            <a:gd name="T79" fmla="*/ 0 h 120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w 93"/>
                            <a:gd name="T121" fmla="*/ 0 h 120"/>
                            <a:gd name="T122" fmla="*/ 93 w 93"/>
                            <a:gd name="T123" fmla="*/ 120 h 120"/>
                          </a:gdLst>
                          <a:ahLst/>
                          <a:cxnLst>
                            <a:cxn ang="T80">
                              <a:pos x="T0" y="T1"/>
                            </a:cxn>
                            <a:cxn ang="T81">
                              <a:pos x="T2" y="T3"/>
                            </a:cxn>
                            <a:cxn ang="T82">
                              <a:pos x="T4" y="T5"/>
                            </a:cxn>
                            <a:cxn ang="T83">
                              <a:pos x="T6" y="T7"/>
                            </a:cxn>
                            <a:cxn ang="T84">
                              <a:pos x="T8" y="T9"/>
                            </a:cxn>
                            <a:cxn ang="T85">
                              <a:pos x="T10" y="T11"/>
                            </a:cxn>
                            <a:cxn ang="T86">
                              <a:pos x="T12" y="T13"/>
                            </a:cxn>
                            <a:cxn ang="T87">
                              <a:pos x="T14" y="T15"/>
                            </a:cxn>
                            <a:cxn ang="T88">
                              <a:pos x="T16" y="T17"/>
                            </a:cxn>
                            <a:cxn ang="T89">
                              <a:pos x="T18" y="T19"/>
                            </a:cxn>
                            <a:cxn ang="T90">
                              <a:pos x="T20" y="T21"/>
                            </a:cxn>
                            <a:cxn ang="T91">
                              <a:pos x="T22" y="T23"/>
                            </a:cxn>
                            <a:cxn ang="T92">
                              <a:pos x="T24" y="T25"/>
                            </a:cxn>
                            <a:cxn ang="T93">
                              <a:pos x="T26" y="T27"/>
                            </a:cxn>
                            <a:cxn ang="T94">
                              <a:pos x="T28" y="T29"/>
                            </a:cxn>
                            <a:cxn ang="T95">
                              <a:pos x="T30" y="T31"/>
                            </a:cxn>
                            <a:cxn ang="T96">
                              <a:pos x="T32" y="T33"/>
                            </a:cxn>
                            <a:cxn ang="T97">
                              <a:pos x="T34" y="T35"/>
                            </a:cxn>
                            <a:cxn ang="T98">
                              <a:pos x="T36" y="T37"/>
                            </a:cxn>
                            <a:cxn ang="T99">
                              <a:pos x="T38" y="T39"/>
                            </a:cxn>
                            <a:cxn ang="T100">
                              <a:pos x="T40" y="T41"/>
                            </a:cxn>
                            <a:cxn ang="T101">
                              <a:pos x="T42" y="T43"/>
                            </a:cxn>
                            <a:cxn ang="T102">
                              <a:pos x="T44" y="T45"/>
                            </a:cxn>
                            <a:cxn ang="T103">
                              <a:pos x="T46" y="T47"/>
                            </a:cxn>
                            <a:cxn ang="T104">
                              <a:pos x="T48" y="T49"/>
                            </a:cxn>
                            <a:cxn ang="T105">
                              <a:pos x="T50" y="T51"/>
                            </a:cxn>
                            <a:cxn ang="T106">
                              <a:pos x="T52" y="T53"/>
                            </a:cxn>
                            <a:cxn ang="T107">
                              <a:pos x="T54" y="T55"/>
                            </a:cxn>
                            <a:cxn ang="T108">
                              <a:pos x="T56" y="T57"/>
                            </a:cxn>
                            <a:cxn ang="T109">
                              <a:pos x="T58" y="T59"/>
                            </a:cxn>
                            <a:cxn ang="T110">
                              <a:pos x="T60" y="T61"/>
                            </a:cxn>
                            <a:cxn ang="T111">
                              <a:pos x="T62" y="T63"/>
                            </a:cxn>
                            <a:cxn ang="T112">
                              <a:pos x="T64" y="T65"/>
                            </a:cxn>
                            <a:cxn ang="T113">
                              <a:pos x="T66" y="T67"/>
                            </a:cxn>
                            <a:cxn ang="T114">
                              <a:pos x="T68" y="T69"/>
                            </a:cxn>
                            <a:cxn ang="T115">
                              <a:pos x="T70" y="T71"/>
                            </a:cxn>
                            <a:cxn ang="T116">
                              <a:pos x="T72" y="T73"/>
                            </a:cxn>
                            <a:cxn ang="T117">
                              <a:pos x="T74" y="T75"/>
                            </a:cxn>
                            <a:cxn ang="T118">
                              <a:pos x="T76" y="T77"/>
                            </a:cxn>
                            <a:cxn ang="T119">
                              <a:pos x="T78" y="T79"/>
                            </a:cxn>
                          </a:cxnLst>
                          <a:rect l="T120" t="T121" r="T122" b="T123"/>
                          <a:pathLst>
                            <a:path w="93" h="120">
                              <a:moveTo>
                                <a:pt x="7" y="33"/>
                              </a:moveTo>
                              <a:lnTo>
                                <a:pt x="8" y="25"/>
                              </a:lnTo>
                              <a:lnTo>
                                <a:pt x="7" y="17"/>
                              </a:lnTo>
                              <a:lnTo>
                                <a:pt x="19" y="9"/>
                              </a:lnTo>
                              <a:cubicBezTo>
                                <a:pt x="24" y="6"/>
                                <a:pt x="28" y="3"/>
                                <a:pt x="32" y="2"/>
                              </a:cubicBezTo>
                              <a:cubicBezTo>
                                <a:pt x="36" y="1"/>
                                <a:pt x="40" y="0"/>
                                <a:pt x="44" y="0"/>
                              </a:cubicBezTo>
                              <a:cubicBezTo>
                                <a:pt x="54" y="0"/>
                                <a:pt x="61" y="3"/>
                                <a:pt x="67" y="8"/>
                              </a:cubicBezTo>
                              <a:cubicBezTo>
                                <a:pt x="73" y="13"/>
                                <a:pt x="76" y="19"/>
                                <a:pt x="77" y="27"/>
                              </a:cubicBezTo>
                              <a:cubicBezTo>
                                <a:pt x="78" y="33"/>
                                <a:pt x="79" y="47"/>
                                <a:pt x="79" y="70"/>
                              </a:cubicBezTo>
                              <a:cubicBezTo>
                                <a:pt x="79" y="92"/>
                                <a:pt x="79" y="104"/>
                                <a:pt x="80" y="106"/>
                              </a:cubicBezTo>
                              <a:cubicBezTo>
                                <a:pt x="81" y="109"/>
                                <a:pt x="83" y="110"/>
                                <a:pt x="85" y="110"/>
                              </a:cubicBezTo>
                              <a:lnTo>
                                <a:pt x="93" y="110"/>
                              </a:lnTo>
                              <a:lnTo>
                                <a:pt x="93" y="118"/>
                              </a:lnTo>
                              <a:cubicBezTo>
                                <a:pt x="85" y="117"/>
                                <a:pt x="80" y="117"/>
                                <a:pt x="77" y="117"/>
                              </a:cubicBezTo>
                              <a:cubicBezTo>
                                <a:pt x="73" y="117"/>
                                <a:pt x="68" y="117"/>
                                <a:pt x="62" y="118"/>
                              </a:cubicBezTo>
                              <a:lnTo>
                                <a:pt x="62" y="107"/>
                              </a:lnTo>
                              <a:cubicBezTo>
                                <a:pt x="62" y="104"/>
                                <a:pt x="62" y="100"/>
                                <a:pt x="62" y="96"/>
                              </a:cubicBezTo>
                              <a:lnTo>
                                <a:pt x="40" y="116"/>
                              </a:lnTo>
                              <a:cubicBezTo>
                                <a:pt x="38" y="117"/>
                                <a:pt x="37" y="119"/>
                                <a:pt x="35" y="119"/>
                              </a:cubicBezTo>
                              <a:cubicBezTo>
                                <a:pt x="33" y="120"/>
                                <a:pt x="30" y="120"/>
                                <a:pt x="27" y="120"/>
                              </a:cubicBezTo>
                              <a:cubicBezTo>
                                <a:pt x="18" y="120"/>
                                <a:pt x="11" y="118"/>
                                <a:pt x="7" y="113"/>
                              </a:cubicBezTo>
                              <a:cubicBezTo>
                                <a:pt x="2" y="107"/>
                                <a:pt x="0" y="100"/>
                                <a:pt x="0" y="92"/>
                              </a:cubicBezTo>
                              <a:cubicBezTo>
                                <a:pt x="0" y="84"/>
                                <a:pt x="1" y="76"/>
                                <a:pt x="5" y="70"/>
                              </a:cubicBezTo>
                              <a:cubicBezTo>
                                <a:pt x="8" y="64"/>
                                <a:pt x="13" y="60"/>
                                <a:pt x="19" y="57"/>
                              </a:cubicBezTo>
                              <a:cubicBezTo>
                                <a:pt x="25" y="54"/>
                                <a:pt x="39" y="50"/>
                                <a:pt x="62" y="45"/>
                              </a:cubicBezTo>
                              <a:cubicBezTo>
                                <a:pt x="61" y="35"/>
                                <a:pt x="60" y="27"/>
                                <a:pt x="56" y="22"/>
                              </a:cubicBezTo>
                              <a:cubicBezTo>
                                <a:pt x="51" y="16"/>
                                <a:pt x="45" y="13"/>
                                <a:pt x="36" y="13"/>
                              </a:cubicBezTo>
                              <a:cubicBezTo>
                                <a:pt x="33" y="13"/>
                                <a:pt x="30" y="13"/>
                                <a:pt x="27" y="14"/>
                              </a:cubicBezTo>
                              <a:cubicBezTo>
                                <a:pt x="24" y="15"/>
                                <a:pt x="21" y="16"/>
                                <a:pt x="19" y="18"/>
                              </a:cubicBezTo>
                              <a:cubicBezTo>
                                <a:pt x="17" y="24"/>
                                <a:pt x="15" y="30"/>
                                <a:pt x="13" y="35"/>
                              </a:cubicBezTo>
                              <a:lnTo>
                                <a:pt x="7" y="33"/>
                              </a:lnTo>
                              <a:close/>
                              <a:moveTo>
                                <a:pt x="62" y="52"/>
                              </a:moveTo>
                              <a:cubicBezTo>
                                <a:pt x="43" y="57"/>
                                <a:pt x="30" y="62"/>
                                <a:pt x="25" y="66"/>
                              </a:cubicBezTo>
                              <a:cubicBezTo>
                                <a:pt x="20" y="70"/>
                                <a:pt x="18" y="77"/>
                                <a:pt x="18" y="86"/>
                              </a:cubicBezTo>
                              <a:cubicBezTo>
                                <a:pt x="18" y="92"/>
                                <a:pt x="19" y="97"/>
                                <a:pt x="22" y="100"/>
                              </a:cubicBezTo>
                              <a:cubicBezTo>
                                <a:pt x="25" y="104"/>
                                <a:pt x="29" y="106"/>
                                <a:pt x="33" y="106"/>
                              </a:cubicBezTo>
                              <a:cubicBezTo>
                                <a:pt x="39" y="106"/>
                                <a:pt x="43" y="104"/>
                                <a:pt x="48" y="101"/>
                              </a:cubicBezTo>
                              <a:cubicBezTo>
                                <a:pt x="53" y="97"/>
                                <a:pt x="57" y="92"/>
                                <a:pt x="62" y="85"/>
                              </a:cubicBezTo>
                              <a:lnTo>
                                <a:pt x="61" y="58"/>
                              </a:lnTo>
                              <a:lnTo>
                                <a:pt x="62" y="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1A48FA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Freeform 23"/>
                      <wps:cNvSpPr>
                        <a:spLocks/>
                      </wps:cNvSpPr>
                      <wps:spPr bwMode="auto">
                        <a:xfrm>
                          <a:off x="641" y="278"/>
                          <a:ext cx="23" cy="22"/>
                        </a:xfrm>
                        <a:custGeom>
                          <a:avLst/>
                          <a:gdLst>
                            <a:gd name="T0" fmla="*/ 0 w 120"/>
                            <a:gd name="T1" fmla="*/ 0 h 118"/>
                            <a:gd name="T2" fmla="*/ 0 w 120"/>
                            <a:gd name="T3" fmla="*/ 0 h 118"/>
                            <a:gd name="T4" fmla="*/ 0 w 120"/>
                            <a:gd name="T5" fmla="*/ 0 h 118"/>
                            <a:gd name="T6" fmla="*/ 0 w 120"/>
                            <a:gd name="T7" fmla="*/ 0 h 118"/>
                            <a:gd name="T8" fmla="*/ 1 w 120"/>
                            <a:gd name="T9" fmla="*/ 0 h 118"/>
                            <a:gd name="T10" fmla="*/ 1 w 120"/>
                            <a:gd name="T11" fmla="*/ 0 h 118"/>
                            <a:gd name="T12" fmla="*/ 1 w 120"/>
                            <a:gd name="T13" fmla="*/ 0 h 118"/>
                            <a:gd name="T14" fmla="*/ 1 w 120"/>
                            <a:gd name="T15" fmla="*/ 1 h 118"/>
                            <a:gd name="T16" fmla="*/ 1 w 120"/>
                            <a:gd name="T17" fmla="*/ 1 h 118"/>
                            <a:gd name="T18" fmla="*/ 1 w 120"/>
                            <a:gd name="T19" fmla="*/ 1 h 118"/>
                            <a:gd name="T20" fmla="*/ 1 w 120"/>
                            <a:gd name="T21" fmla="*/ 1 h 118"/>
                            <a:gd name="T22" fmla="*/ 1 w 120"/>
                            <a:gd name="T23" fmla="*/ 1 h 118"/>
                            <a:gd name="T24" fmla="*/ 1 w 120"/>
                            <a:gd name="T25" fmla="*/ 1 h 118"/>
                            <a:gd name="T26" fmla="*/ 1 w 120"/>
                            <a:gd name="T27" fmla="*/ 1 h 118"/>
                            <a:gd name="T28" fmla="*/ 1 w 120"/>
                            <a:gd name="T29" fmla="*/ 0 h 118"/>
                            <a:gd name="T30" fmla="*/ 1 w 120"/>
                            <a:gd name="T31" fmla="*/ 0 h 118"/>
                            <a:gd name="T32" fmla="*/ 1 w 120"/>
                            <a:gd name="T33" fmla="*/ 0 h 118"/>
                            <a:gd name="T34" fmla="*/ 0 w 120"/>
                            <a:gd name="T35" fmla="*/ 0 h 118"/>
                            <a:gd name="T36" fmla="*/ 0 w 120"/>
                            <a:gd name="T37" fmla="*/ 0 h 118"/>
                            <a:gd name="T38" fmla="*/ 0 w 120"/>
                            <a:gd name="T39" fmla="*/ 0 h 118"/>
                            <a:gd name="T40" fmla="*/ 0 w 120"/>
                            <a:gd name="T41" fmla="*/ 0 h 118"/>
                            <a:gd name="T42" fmla="*/ 0 w 120"/>
                            <a:gd name="T43" fmla="*/ 1 h 118"/>
                            <a:gd name="T44" fmla="*/ 0 w 120"/>
                            <a:gd name="T45" fmla="*/ 1 h 118"/>
                            <a:gd name="T46" fmla="*/ 0 w 120"/>
                            <a:gd name="T47" fmla="*/ 1 h 118"/>
                            <a:gd name="T48" fmla="*/ 0 w 120"/>
                            <a:gd name="T49" fmla="*/ 1 h 118"/>
                            <a:gd name="T50" fmla="*/ 0 w 120"/>
                            <a:gd name="T51" fmla="*/ 1 h 118"/>
                            <a:gd name="T52" fmla="*/ 0 w 120"/>
                            <a:gd name="T53" fmla="*/ 1 h 118"/>
                            <a:gd name="T54" fmla="*/ 0 w 120"/>
                            <a:gd name="T55" fmla="*/ 1 h 118"/>
                            <a:gd name="T56" fmla="*/ 0 w 120"/>
                            <a:gd name="T57" fmla="*/ 1 h 118"/>
                            <a:gd name="T58" fmla="*/ 0 w 120"/>
                            <a:gd name="T59" fmla="*/ 1 h 118"/>
                            <a:gd name="T60" fmla="*/ 0 w 120"/>
                            <a:gd name="T61" fmla="*/ 1 h 118"/>
                            <a:gd name="T62" fmla="*/ 0 w 120"/>
                            <a:gd name="T63" fmla="*/ 0 h 118"/>
                            <a:gd name="T64" fmla="*/ 0 w 120"/>
                            <a:gd name="T65" fmla="*/ 0 h 118"/>
                            <a:gd name="T66" fmla="*/ 0 w 120"/>
                            <a:gd name="T67" fmla="*/ 0 h 118"/>
                            <a:gd name="T68" fmla="*/ 0 w 120"/>
                            <a:gd name="T69" fmla="*/ 0 h 118"/>
                            <a:gd name="T70" fmla="*/ 0 w 120"/>
                            <a:gd name="T71" fmla="*/ 0 h 118"/>
                            <a:gd name="T72" fmla="*/ 0 w 120"/>
                            <a:gd name="T73" fmla="*/ 0 h 118"/>
                            <a:gd name="T74" fmla="*/ 0 w 120"/>
                            <a:gd name="T75" fmla="*/ 0 h 118"/>
                            <a:gd name="T76" fmla="*/ 0 w 120"/>
                            <a:gd name="T77" fmla="*/ 0 h 118"/>
                            <a:gd name="T78" fmla="*/ 0 w 120"/>
                            <a:gd name="T79" fmla="*/ 0 h 118"/>
                            <a:gd name="T80" fmla="*/ 0 w 120"/>
                            <a:gd name="T81" fmla="*/ 0 h 118"/>
                            <a:gd name="T82" fmla="*/ 0 w 120"/>
                            <a:gd name="T83" fmla="*/ 0 h 118"/>
                            <a:gd name="T84" fmla="*/ 0 w 120"/>
                            <a:gd name="T85" fmla="*/ 0 h 118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w 120"/>
                            <a:gd name="T130" fmla="*/ 0 h 118"/>
                            <a:gd name="T131" fmla="*/ 120 w 120"/>
                            <a:gd name="T132" fmla="*/ 118 h 118"/>
                          </a:gdLst>
                          <a:ahLst/>
                          <a:cxnLst>
                            <a:cxn ang="T86">
                              <a:pos x="T0" y="T1"/>
                            </a:cxn>
                            <a:cxn ang="T87">
                              <a:pos x="T2" y="T3"/>
                            </a:cxn>
                            <a:cxn ang="T88">
                              <a:pos x="T4" y="T5"/>
                            </a:cxn>
                            <a:cxn ang="T89">
                              <a:pos x="T6" y="T7"/>
                            </a:cxn>
                            <a:cxn ang="T90">
                              <a:pos x="T8" y="T9"/>
                            </a:cxn>
                            <a:cxn ang="T91">
                              <a:pos x="T10" y="T11"/>
                            </a:cxn>
                            <a:cxn ang="T92">
                              <a:pos x="T12" y="T13"/>
                            </a:cxn>
                            <a:cxn ang="T93">
                              <a:pos x="T14" y="T15"/>
                            </a:cxn>
                            <a:cxn ang="T94">
                              <a:pos x="T16" y="T17"/>
                            </a:cxn>
                            <a:cxn ang="T95">
                              <a:pos x="T18" y="T19"/>
                            </a:cxn>
                            <a:cxn ang="T96">
                              <a:pos x="T20" y="T21"/>
                            </a:cxn>
                            <a:cxn ang="T97">
                              <a:pos x="T22" y="T23"/>
                            </a:cxn>
                            <a:cxn ang="T98">
                              <a:pos x="T24" y="T25"/>
                            </a:cxn>
                            <a:cxn ang="T99">
                              <a:pos x="T26" y="T27"/>
                            </a:cxn>
                            <a:cxn ang="T100">
                              <a:pos x="T28" y="T29"/>
                            </a:cxn>
                            <a:cxn ang="T101">
                              <a:pos x="T30" y="T31"/>
                            </a:cxn>
                            <a:cxn ang="T102">
                              <a:pos x="T32" y="T33"/>
                            </a:cxn>
                            <a:cxn ang="T103">
                              <a:pos x="T34" y="T35"/>
                            </a:cxn>
                            <a:cxn ang="T104">
                              <a:pos x="T36" y="T37"/>
                            </a:cxn>
                            <a:cxn ang="T105">
                              <a:pos x="T38" y="T39"/>
                            </a:cxn>
                            <a:cxn ang="T106">
                              <a:pos x="T40" y="T41"/>
                            </a:cxn>
                            <a:cxn ang="T107">
                              <a:pos x="T42" y="T43"/>
                            </a:cxn>
                            <a:cxn ang="T108">
                              <a:pos x="T44" y="T45"/>
                            </a:cxn>
                            <a:cxn ang="T109">
                              <a:pos x="T46" y="T47"/>
                            </a:cxn>
                            <a:cxn ang="T110">
                              <a:pos x="T48" y="T49"/>
                            </a:cxn>
                            <a:cxn ang="T111">
                              <a:pos x="T50" y="T51"/>
                            </a:cxn>
                            <a:cxn ang="T112">
                              <a:pos x="T52" y="T53"/>
                            </a:cxn>
                            <a:cxn ang="T113">
                              <a:pos x="T54" y="T55"/>
                            </a:cxn>
                            <a:cxn ang="T114">
                              <a:pos x="T56" y="T57"/>
                            </a:cxn>
                            <a:cxn ang="T115">
                              <a:pos x="T58" y="T59"/>
                            </a:cxn>
                            <a:cxn ang="T116">
                              <a:pos x="T60" y="T61"/>
                            </a:cxn>
                            <a:cxn ang="T117">
                              <a:pos x="T62" y="T63"/>
                            </a:cxn>
                            <a:cxn ang="T118">
                              <a:pos x="T64" y="T65"/>
                            </a:cxn>
                            <a:cxn ang="T119">
                              <a:pos x="T66" y="T67"/>
                            </a:cxn>
                            <a:cxn ang="T120">
                              <a:pos x="T68" y="T69"/>
                            </a:cxn>
                            <a:cxn ang="T121">
                              <a:pos x="T70" y="T71"/>
                            </a:cxn>
                            <a:cxn ang="T122">
                              <a:pos x="T72" y="T73"/>
                            </a:cxn>
                            <a:cxn ang="T123">
                              <a:pos x="T74" y="T75"/>
                            </a:cxn>
                            <a:cxn ang="T124">
                              <a:pos x="T76" y="T77"/>
                            </a:cxn>
                            <a:cxn ang="T125">
                              <a:pos x="T78" y="T79"/>
                            </a:cxn>
                            <a:cxn ang="T126">
                              <a:pos x="T80" y="T81"/>
                            </a:cxn>
                            <a:cxn ang="T127">
                              <a:pos x="T82" y="T83"/>
                            </a:cxn>
                            <a:cxn ang="T128">
                              <a:pos x="T84" y="T85"/>
                            </a:cxn>
                          </a:cxnLst>
                          <a:rect l="T129" t="T130" r="T131" b="T132"/>
                          <a:pathLst>
                            <a:path w="120" h="118">
                              <a:moveTo>
                                <a:pt x="35" y="23"/>
                              </a:moveTo>
                              <a:lnTo>
                                <a:pt x="51" y="7"/>
                              </a:lnTo>
                              <a:cubicBezTo>
                                <a:pt x="52" y="5"/>
                                <a:pt x="54" y="4"/>
                                <a:pt x="56" y="3"/>
                              </a:cubicBezTo>
                              <a:cubicBezTo>
                                <a:pt x="61" y="1"/>
                                <a:pt x="65" y="0"/>
                                <a:pt x="70" y="0"/>
                              </a:cubicBezTo>
                              <a:cubicBezTo>
                                <a:pt x="77" y="0"/>
                                <a:pt x="84" y="2"/>
                                <a:pt x="89" y="5"/>
                              </a:cubicBezTo>
                              <a:cubicBezTo>
                                <a:pt x="94" y="9"/>
                                <a:pt x="98" y="14"/>
                                <a:pt x="100" y="19"/>
                              </a:cubicBezTo>
                              <a:cubicBezTo>
                                <a:pt x="103" y="25"/>
                                <a:pt x="104" y="34"/>
                                <a:pt x="104" y="46"/>
                              </a:cubicBezTo>
                              <a:lnTo>
                                <a:pt x="103" y="84"/>
                              </a:lnTo>
                              <a:cubicBezTo>
                                <a:pt x="103" y="97"/>
                                <a:pt x="104" y="105"/>
                                <a:pt x="105" y="107"/>
                              </a:cubicBezTo>
                              <a:cubicBezTo>
                                <a:pt x="106" y="109"/>
                                <a:pt x="109" y="111"/>
                                <a:pt x="112" y="111"/>
                              </a:cubicBezTo>
                              <a:lnTo>
                                <a:pt x="120" y="111"/>
                              </a:lnTo>
                              <a:lnTo>
                                <a:pt x="120" y="118"/>
                              </a:lnTo>
                              <a:cubicBezTo>
                                <a:pt x="112" y="117"/>
                                <a:pt x="106" y="117"/>
                                <a:pt x="101" y="117"/>
                              </a:cubicBezTo>
                              <a:cubicBezTo>
                                <a:pt x="96" y="117"/>
                                <a:pt x="90" y="117"/>
                                <a:pt x="84" y="118"/>
                              </a:cubicBezTo>
                              <a:cubicBezTo>
                                <a:pt x="85" y="102"/>
                                <a:pt x="86" y="81"/>
                                <a:pt x="86" y="54"/>
                              </a:cubicBezTo>
                              <a:cubicBezTo>
                                <a:pt x="86" y="43"/>
                                <a:pt x="85" y="35"/>
                                <a:pt x="84" y="31"/>
                              </a:cubicBezTo>
                              <a:cubicBezTo>
                                <a:pt x="82" y="26"/>
                                <a:pt x="79" y="22"/>
                                <a:pt x="76" y="20"/>
                              </a:cubicBezTo>
                              <a:cubicBezTo>
                                <a:pt x="72" y="17"/>
                                <a:pt x="67" y="15"/>
                                <a:pt x="62" y="15"/>
                              </a:cubicBezTo>
                              <a:cubicBezTo>
                                <a:pt x="55" y="15"/>
                                <a:pt x="50" y="17"/>
                                <a:pt x="45" y="21"/>
                              </a:cubicBezTo>
                              <a:cubicBezTo>
                                <a:pt x="40" y="25"/>
                                <a:pt x="37" y="30"/>
                                <a:pt x="36" y="35"/>
                              </a:cubicBezTo>
                              <a:cubicBezTo>
                                <a:pt x="36" y="38"/>
                                <a:pt x="35" y="46"/>
                                <a:pt x="35" y="59"/>
                              </a:cubicBezTo>
                              <a:cubicBezTo>
                                <a:pt x="35" y="74"/>
                                <a:pt x="35" y="88"/>
                                <a:pt x="36" y="101"/>
                              </a:cubicBezTo>
                              <a:cubicBezTo>
                                <a:pt x="36" y="105"/>
                                <a:pt x="36" y="107"/>
                                <a:pt x="37" y="108"/>
                              </a:cubicBezTo>
                              <a:cubicBezTo>
                                <a:pt x="39" y="110"/>
                                <a:pt x="42" y="111"/>
                                <a:pt x="46" y="111"/>
                              </a:cubicBezTo>
                              <a:lnTo>
                                <a:pt x="53" y="111"/>
                              </a:lnTo>
                              <a:lnTo>
                                <a:pt x="53" y="118"/>
                              </a:lnTo>
                              <a:cubicBezTo>
                                <a:pt x="41" y="117"/>
                                <a:pt x="32" y="117"/>
                                <a:pt x="25" y="117"/>
                              </a:cubicBezTo>
                              <a:cubicBezTo>
                                <a:pt x="18" y="117"/>
                                <a:pt x="10" y="117"/>
                                <a:pt x="0" y="118"/>
                              </a:cubicBezTo>
                              <a:lnTo>
                                <a:pt x="0" y="111"/>
                              </a:lnTo>
                              <a:lnTo>
                                <a:pt x="8" y="111"/>
                              </a:lnTo>
                              <a:cubicBezTo>
                                <a:pt x="13" y="111"/>
                                <a:pt x="16" y="109"/>
                                <a:pt x="17" y="107"/>
                              </a:cubicBezTo>
                              <a:cubicBezTo>
                                <a:pt x="18" y="104"/>
                                <a:pt x="18" y="87"/>
                                <a:pt x="18" y="56"/>
                              </a:cubicBezTo>
                              <a:cubicBezTo>
                                <a:pt x="18" y="42"/>
                                <a:pt x="18" y="31"/>
                                <a:pt x="18" y="23"/>
                              </a:cubicBezTo>
                              <a:cubicBezTo>
                                <a:pt x="17" y="21"/>
                                <a:pt x="17" y="19"/>
                                <a:pt x="16" y="18"/>
                              </a:cubicBezTo>
                              <a:cubicBezTo>
                                <a:pt x="15" y="17"/>
                                <a:pt x="12" y="17"/>
                                <a:pt x="8" y="17"/>
                              </a:cubicBezTo>
                              <a:lnTo>
                                <a:pt x="0" y="17"/>
                              </a:lnTo>
                              <a:lnTo>
                                <a:pt x="0" y="10"/>
                              </a:lnTo>
                              <a:cubicBezTo>
                                <a:pt x="6" y="9"/>
                                <a:pt x="12" y="8"/>
                                <a:pt x="16" y="6"/>
                              </a:cubicBezTo>
                              <a:cubicBezTo>
                                <a:pt x="21" y="5"/>
                                <a:pt x="26" y="3"/>
                                <a:pt x="32" y="0"/>
                              </a:cubicBezTo>
                              <a:cubicBezTo>
                                <a:pt x="33" y="0"/>
                                <a:pt x="33" y="0"/>
                                <a:pt x="34" y="0"/>
                              </a:cubicBezTo>
                              <a:cubicBezTo>
                                <a:pt x="35" y="0"/>
                                <a:pt x="35" y="0"/>
                                <a:pt x="35" y="2"/>
                              </a:cubicBezTo>
                              <a:lnTo>
                                <a:pt x="35" y="7"/>
                              </a:lnTo>
                              <a:lnTo>
                                <a:pt x="35" y="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CAA316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" name="Freeform 24"/>
                      <wps:cNvSpPr>
                        <a:spLocks/>
                      </wps:cNvSpPr>
                      <wps:spPr bwMode="auto">
                        <a:xfrm>
                          <a:off x="211" y="315"/>
                          <a:ext cx="11" cy="33"/>
                        </a:xfrm>
                        <a:custGeom>
                          <a:avLst/>
                          <a:gdLst>
                            <a:gd name="T0" fmla="*/ 0 w 58"/>
                            <a:gd name="T1" fmla="*/ 1 h 173"/>
                            <a:gd name="T2" fmla="*/ 0 w 58"/>
                            <a:gd name="T3" fmla="*/ 1 h 173"/>
                            <a:gd name="T4" fmla="*/ 0 w 58"/>
                            <a:gd name="T5" fmla="*/ 1 h 173"/>
                            <a:gd name="T6" fmla="*/ 0 w 58"/>
                            <a:gd name="T7" fmla="*/ 1 h 173"/>
                            <a:gd name="T8" fmla="*/ 0 w 58"/>
                            <a:gd name="T9" fmla="*/ 0 h 173"/>
                            <a:gd name="T10" fmla="*/ 0 w 58"/>
                            <a:gd name="T11" fmla="*/ 0 h 173"/>
                            <a:gd name="T12" fmla="*/ 0 w 58"/>
                            <a:gd name="T13" fmla="*/ 0 h 173"/>
                            <a:gd name="T14" fmla="*/ 0 w 58"/>
                            <a:gd name="T15" fmla="*/ 0 h 173"/>
                            <a:gd name="T16" fmla="*/ 0 w 58"/>
                            <a:gd name="T17" fmla="*/ 0 h 173"/>
                            <a:gd name="T18" fmla="*/ 0 w 58"/>
                            <a:gd name="T19" fmla="*/ 0 h 173"/>
                            <a:gd name="T20" fmla="*/ 0 w 58"/>
                            <a:gd name="T21" fmla="*/ 0 h 173"/>
                            <a:gd name="T22" fmla="*/ 0 w 58"/>
                            <a:gd name="T23" fmla="*/ 0 h 173"/>
                            <a:gd name="T24" fmla="*/ 0 w 58"/>
                            <a:gd name="T25" fmla="*/ 0 h 173"/>
                            <a:gd name="T26" fmla="*/ 0 w 58"/>
                            <a:gd name="T27" fmla="*/ 0 h 173"/>
                            <a:gd name="T28" fmla="*/ 0 w 58"/>
                            <a:gd name="T29" fmla="*/ 0 h 173"/>
                            <a:gd name="T30" fmla="*/ 0 w 58"/>
                            <a:gd name="T31" fmla="*/ 0 h 173"/>
                            <a:gd name="T32" fmla="*/ 0 w 58"/>
                            <a:gd name="T33" fmla="*/ 1 h 173"/>
                            <a:gd name="T34" fmla="*/ 0 w 58"/>
                            <a:gd name="T35" fmla="*/ 1 h 173"/>
                            <a:gd name="T36" fmla="*/ 0 w 58"/>
                            <a:gd name="T37" fmla="*/ 1 h 173"/>
                            <a:gd name="T38" fmla="*/ 0 w 58"/>
                            <a:gd name="T39" fmla="*/ 1 h 173"/>
                            <a:gd name="T40" fmla="*/ 0 w 58"/>
                            <a:gd name="T41" fmla="*/ 1 h 173"/>
                            <a:gd name="T42" fmla="*/ 0 w 58"/>
                            <a:gd name="T43" fmla="*/ 1 h 173"/>
                            <a:gd name="T44" fmla="*/ 0 w 58"/>
                            <a:gd name="T45" fmla="*/ 1 h 173"/>
                            <a:gd name="T46" fmla="*/ 0 w 58"/>
                            <a:gd name="T47" fmla="*/ 1 h 173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w 58"/>
                            <a:gd name="T73" fmla="*/ 0 h 173"/>
                            <a:gd name="T74" fmla="*/ 58 w 58"/>
                            <a:gd name="T75" fmla="*/ 173 h 173"/>
                          </a:gdLst>
                          <a:ahLst/>
                          <a:cxnLst>
                            <a:cxn ang="T48">
                              <a:pos x="T0" y="T1"/>
                            </a:cxn>
                            <a:cxn ang="T49">
                              <a:pos x="T2" y="T3"/>
                            </a:cxn>
                            <a:cxn ang="T50">
                              <a:pos x="T4" y="T5"/>
                            </a:cxn>
                            <a:cxn ang="T51">
                              <a:pos x="T6" y="T7"/>
                            </a:cxn>
                            <a:cxn ang="T52">
                              <a:pos x="T8" y="T9"/>
                            </a:cxn>
                            <a:cxn ang="T53">
                              <a:pos x="T10" y="T11"/>
                            </a:cxn>
                            <a:cxn ang="T54">
                              <a:pos x="T12" y="T13"/>
                            </a:cxn>
                            <a:cxn ang="T55">
                              <a:pos x="T14" y="T15"/>
                            </a:cxn>
                            <a:cxn ang="T56">
                              <a:pos x="T16" y="T17"/>
                            </a:cxn>
                            <a:cxn ang="T57">
                              <a:pos x="T18" y="T19"/>
                            </a:cxn>
                            <a:cxn ang="T58">
                              <a:pos x="T20" y="T21"/>
                            </a:cxn>
                            <a:cxn ang="T59">
                              <a:pos x="T22" y="T23"/>
                            </a:cxn>
                            <a:cxn ang="T60">
                              <a:pos x="T24" y="T25"/>
                            </a:cxn>
                            <a:cxn ang="T61">
                              <a:pos x="T26" y="T27"/>
                            </a:cxn>
                            <a:cxn ang="T62">
                              <a:pos x="T28" y="T29"/>
                            </a:cxn>
                            <a:cxn ang="T63">
                              <a:pos x="T30" y="T31"/>
                            </a:cxn>
                            <a:cxn ang="T64">
                              <a:pos x="T32" y="T33"/>
                            </a:cxn>
                            <a:cxn ang="T65">
                              <a:pos x="T34" y="T35"/>
                            </a:cxn>
                            <a:cxn ang="T66">
                              <a:pos x="T36" y="T37"/>
                            </a:cxn>
                            <a:cxn ang="T67">
                              <a:pos x="T38" y="T39"/>
                            </a:cxn>
                            <a:cxn ang="T68">
                              <a:pos x="T40" y="T41"/>
                            </a:cxn>
                            <a:cxn ang="T69">
                              <a:pos x="T42" y="T43"/>
                            </a:cxn>
                            <a:cxn ang="T70">
                              <a:pos x="T44" y="T45"/>
                            </a:cxn>
                            <a:cxn ang="T71">
                              <a:pos x="T46" y="T47"/>
                            </a:cxn>
                          </a:cxnLst>
                          <a:rect l="T72" t="T73" r="T74" b="T75"/>
                          <a:pathLst>
                            <a:path w="58" h="173">
                              <a:moveTo>
                                <a:pt x="0" y="165"/>
                              </a:moveTo>
                              <a:lnTo>
                                <a:pt x="6" y="165"/>
                              </a:lnTo>
                              <a:cubicBezTo>
                                <a:pt x="12" y="165"/>
                                <a:pt x="16" y="164"/>
                                <a:pt x="18" y="160"/>
                              </a:cubicBezTo>
                              <a:cubicBezTo>
                                <a:pt x="19" y="156"/>
                                <a:pt x="19" y="139"/>
                                <a:pt x="19" y="107"/>
                              </a:cubicBezTo>
                              <a:lnTo>
                                <a:pt x="19" y="66"/>
                              </a:lnTo>
                              <a:cubicBezTo>
                                <a:pt x="19" y="34"/>
                                <a:pt x="19" y="16"/>
                                <a:pt x="18" y="13"/>
                              </a:cubicBezTo>
                              <a:cubicBezTo>
                                <a:pt x="17" y="9"/>
                                <a:pt x="13" y="8"/>
                                <a:pt x="8" y="8"/>
                              </a:cubicBezTo>
                              <a:lnTo>
                                <a:pt x="0" y="8"/>
                              </a:lnTo>
                              <a:lnTo>
                                <a:pt x="0" y="0"/>
                              </a:lnTo>
                              <a:cubicBezTo>
                                <a:pt x="11" y="0"/>
                                <a:pt x="22" y="1"/>
                                <a:pt x="33" y="1"/>
                              </a:cubicBezTo>
                              <a:cubicBezTo>
                                <a:pt x="43" y="1"/>
                                <a:pt x="51" y="0"/>
                                <a:pt x="58" y="0"/>
                              </a:cubicBezTo>
                              <a:lnTo>
                                <a:pt x="58" y="8"/>
                              </a:lnTo>
                              <a:lnTo>
                                <a:pt x="51" y="8"/>
                              </a:lnTo>
                              <a:cubicBezTo>
                                <a:pt x="46" y="8"/>
                                <a:pt x="43" y="8"/>
                                <a:pt x="41" y="10"/>
                              </a:cubicBezTo>
                              <a:cubicBezTo>
                                <a:pt x="40" y="11"/>
                                <a:pt x="39" y="15"/>
                                <a:pt x="39" y="20"/>
                              </a:cubicBezTo>
                              <a:cubicBezTo>
                                <a:pt x="39" y="29"/>
                                <a:pt x="39" y="44"/>
                                <a:pt x="39" y="66"/>
                              </a:cubicBezTo>
                              <a:lnTo>
                                <a:pt x="39" y="108"/>
                              </a:lnTo>
                              <a:cubicBezTo>
                                <a:pt x="39" y="140"/>
                                <a:pt x="39" y="157"/>
                                <a:pt x="40" y="161"/>
                              </a:cubicBezTo>
                              <a:cubicBezTo>
                                <a:pt x="42" y="164"/>
                                <a:pt x="45" y="165"/>
                                <a:pt x="52" y="165"/>
                              </a:cubicBezTo>
                              <a:lnTo>
                                <a:pt x="58" y="165"/>
                              </a:lnTo>
                              <a:lnTo>
                                <a:pt x="58" y="173"/>
                              </a:lnTo>
                              <a:cubicBezTo>
                                <a:pt x="50" y="173"/>
                                <a:pt x="41" y="172"/>
                                <a:pt x="31" y="172"/>
                              </a:cubicBezTo>
                              <a:cubicBezTo>
                                <a:pt x="19" y="172"/>
                                <a:pt x="9" y="173"/>
                                <a:pt x="0" y="173"/>
                              </a:cubicBezTo>
                              <a:lnTo>
                                <a:pt x="0" y="1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40835C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Freeform 25"/>
                      <wps:cNvSpPr>
                        <a:spLocks/>
                      </wps:cNvSpPr>
                      <wps:spPr bwMode="auto">
                        <a:xfrm>
                          <a:off x="224" y="325"/>
                          <a:ext cx="23" cy="23"/>
                        </a:xfrm>
                        <a:custGeom>
                          <a:avLst/>
                          <a:gdLst>
                            <a:gd name="T0" fmla="*/ 0 w 120"/>
                            <a:gd name="T1" fmla="*/ 0 h 118"/>
                            <a:gd name="T2" fmla="*/ 0 w 120"/>
                            <a:gd name="T3" fmla="*/ 0 h 118"/>
                            <a:gd name="T4" fmla="*/ 0 w 120"/>
                            <a:gd name="T5" fmla="*/ 0 h 118"/>
                            <a:gd name="T6" fmla="*/ 0 w 120"/>
                            <a:gd name="T7" fmla="*/ 0 h 118"/>
                            <a:gd name="T8" fmla="*/ 1 w 120"/>
                            <a:gd name="T9" fmla="*/ 0 h 118"/>
                            <a:gd name="T10" fmla="*/ 1 w 120"/>
                            <a:gd name="T11" fmla="*/ 0 h 118"/>
                            <a:gd name="T12" fmla="*/ 1 w 120"/>
                            <a:gd name="T13" fmla="*/ 0 h 118"/>
                            <a:gd name="T14" fmla="*/ 1 w 120"/>
                            <a:gd name="T15" fmla="*/ 1 h 118"/>
                            <a:gd name="T16" fmla="*/ 1 w 120"/>
                            <a:gd name="T17" fmla="*/ 1 h 118"/>
                            <a:gd name="T18" fmla="*/ 1 w 120"/>
                            <a:gd name="T19" fmla="*/ 1 h 118"/>
                            <a:gd name="T20" fmla="*/ 1 w 120"/>
                            <a:gd name="T21" fmla="*/ 1 h 118"/>
                            <a:gd name="T22" fmla="*/ 1 w 120"/>
                            <a:gd name="T23" fmla="*/ 1 h 118"/>
                            <a:gd name="T24" fmla="*/ 1 w 120"/>
                            <a:gd name="T25" fmla="*/ 1 h 118"/>
                            <a:gd name="T26" fmla="*/ 1 w 120"/>
                            <a:gd name="T27" fmla="*/ 1 h 118"/>
                            <a:gd name="T28" fmla="*/ 1 w 120"/>
                            <a:gd name="T29" fmla="*/ 0 h 118"/>
                            <a:gd name="T30" fmla="*/ 1 w 120"/>
                            <a:gd name="T31" fmla="*/ 0 h 118"/>
                            <a:gd name="T32" fmla="*/ 1 w 120"/>
                            <a:gd name="T33" fmla="*/ 0 h 118"/>
                            <a:gd name="T34" fmla="*/ 0 w 120"/>
                            <a:gd name="T35" fmla="*/ 0 h 118"/>
                            <a:gd name="T36" fmla="*/ 0 w 120"/>
                            <a:gd name="T37" fmla="*/ 0 h 118"/>
                            <a:gd name="T38" fmla="*/ 0 w 120"/>
                            <a:gd name="T39" fmla="*/ 0 h 118"/>
                            <a:gd name="T40" fmla="*/ 0 w 120"/>
                            <a:gd name="T41" fmla="*/ 0 h 118"/>
                            <a:gd name="T42" fmla="*/ 0 w 120"/>
                            <a:gd name="T43" fmla="*/ 1 h 118"/>
                            <a:gd name="T44" fmla="*/ 0 w 120"/>
                            <a:gd name="T45" fmla="*/ 1 h 118"/>
                            <a:gd name="T46" fmla="*/ 0 w 120"/>
                            <a:gd name="T47" fmla="*/ 1 h 118"/>
                            <a:gd name="T48" fmla="*/ 0 w 120"/>
                            <a:gd name="T49" fmla="*/ 1 h 118"/>
                            <a:gd name="T50" fmla="*/ 0 w 120"/>
                            <a:gd name="T51" fmla="*/ 1 h 118"/>
                            <a:gd name="T52" fmla="*/ 0 w 120"/>
                            <a:gd name="T53" fmla="*/ 1 h 118"/>
                            <a:gd name="T54" fmla="*/ 0 w 120"/>
                            <a:gd name="T55" fmla="*/ 1 h 118"/>
                            <a:gd name="T56" fmla="*/ 0 w 120"/>
                            <a:gd name="T57" fmla="*/ 1 h 118"/>
                            <a:gd name="T58" fmla="*/ 0 w 120"/>
                            <a:gd name="T59" fmla="*/ 1 h 118"/>
                            <a:gd name="T60" fmla="*/ 0 w 120"/>
                            <a:gd name="T61" fmla="*/ 1 h 118"/>
                            <a:gd name="T62" fmla="*/ 0 w 120"/>
                            <a:gd name="T63" fmla="*/ 0 h 118"/>
                            <a:gd name="T64" fmla="*/ 0 w 120"/>
                            <a:gd name="T65" fmla="*/ 0 h 118"/>
                            <a:gd name="T66" fmla="*/ 0 w 120"/>
                            <a:gd name="T67" fmla="*/ 0 h 118"/>
                            <a:gd name="T68" fmla="*/ 0 w 120"/>
                            <a:gd name="T69" fmla="*/ 0 h 118"/>
                            <a:gd name="T70" fmla="*/ 0 w 120"/>
                            <a:gd name="T71" fmla="*/ 0 h 118"/>
                            <a:gd name="T72" fmla="*/ 0 w 120"/>
                            <a:gd name="T73" fmla="*/ 0 h 118"/>
                            <a:gd name="T74" fmla="*/ 0 w 120"/>
                            <a:gd name="T75" fmla="*/ 0 h 118"/>
                            <a:gd name="T76" fmla="*/ 0 w 120"/>
                            <a:gd name="T77" fmla="*/ 0 h 118"/>
                            <a:gd name="T78" fmla="*/ 0 w 120"/>
                            <a:gd name="T79" fmla="*/ 0 h 118"/>
                            <a:gd name="T80" fmla="*/ 0 w 120"/>
                            <a:gd name="T81" fmla="*/ 0 h 118"/>
                            <a:gd name="T82" fmla="*/ 0 w 120"/>
                            <a:gd name="T83" fmla="*/ 0 h 118"/>
                            <a:gd name="T84" fmla="*/ 0 w 120"/>
                            <a:gd name="T85" fmla="*/ 0 h 118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w 120"/>
                            <a:gd name="T130" fmla="*/ 0 h 118"/>
                            <a:gd name="T131" fmla="*/ 120 w 120"/>
                            <a:gd name="T132" fmla="*/ 118 h 118"/>
                          </a:gdLst>
                          <a:ahLst/>
                          <a:cxnLst>
                            <a:cxn ang="T86">
                              <a:pos x="T0" y="T1"/>
                            </a:cxn>
                            <a:cxn ang="T87">
                              <a:pos x="T2" y="T3"/>
                            </a:cxn>
                            <a:cxn ang="T88">
                              <a:pos x="T4" y="T5"/>
                            </a:cxn>
                            <a:cxn ang="T89">
                              <a:pos x="T6" y="T7"/>
                            </a:cxn>
                            <a:cxn ang="T90">
                              <a:pos x="T8" y="T9"/>
                            </a:cxn>
                            <a:cxn ang="T91">
                              <a:pos x="T10" y="T11"/>
                            </a:cxn>
                            <a:cxn ang="T92">
                              <a:pos x="T12" y="T13"/>
                            </a:cxn>
                            <a:cxn ang="T93">
                              <a:pos x="T14" y="T15"/>
                            </a:cxn>
                            <a:cxn ang="T94">
                              <a:pos x="T16" y="T17"/>
                            </a:cxn>
                            <a:cxn ang="T95">
                              <a:pos x="T18" y="T19"/>
                            </a:cxn>
                            <a:cxn ang="T96">
                              <a:pos x="T20" y="T21"/>
                            </a:cxn>
                            <a:cxn ang="T97">
                              <a:pos x="T22" y="T23"/>
                            </a:cxn>
                            <a:cxn ang="T98">
                              <a:pos x="T24" y="T25"/>
                            </a:cxn>
                            <a:cxn ang="T99">
                              <a:pos x="T26" y="T27"/>
                            </a:cxn>
                            <a:cxn ang="T100">
                              <a:pos x="T28" y="T29"/>
                            </a:cxn>
                            <a:cxn ang="T101">
                              <a:pos x="T30" y="T31"/>
                            </a:cxn>
                            <a:cxn ang="T102">
                              <a:pos x="T32" y="T33"/>
                            </a:cxn>
                            <a:cxn ang="T103">
                              <a:pos x="T34" y="T35"/>
                            </a:cxn>
                            <a:cxn ang="T104">
                              <a:pos x="T36" y="T37"/>
                            </a:cxn>
                            <a:cxn ang="T105">
                              <a:pos x="T38" y="T39"/>
                            </a:cxn>
                            <a:cxn ang="T106">
                              <a:pos x="T40" y="T41"/>
                            </a:cxn>
                            <a:cxn ang="T107">
                              <a:pos x="T42" y="T43"/>
                            </a:cxn>
                            <a:cxn ang="T108">
                              <a:pos x="T44" y="T45"/>
                            </a:cxn>
                            <a:cxn ang="T109">
                              <a:pos x="T46" y="T47"/>
                            </a:cxn>
                            <a:cxn ang="T110">
                              <a:pos x="T48" y="T49"/>
                            </a:cxn>
                            <a:cxn ang="T111">
                              <a:pos x="T50" y="T51"/>
                            </a:cxn>
                            <a:cxn ang="T112">
                              <a:pos x="T52" y="T53"/>
                            </a:cxn>
                            <a:cxn ang="T113">
                              <a:pos x="T54" y="T55"/>
                            </a:cxn>
                            <a:cxn ang="T114">
                              <a:pos x="T56" y="T57"/>
                            </a:cxn>
                            <a:cxn ang="T115">
                              <a:pos x="T58" y="T59"/>
                            </a:cxn>
                            <a:cxn ang="T116">
                              <a:pos x="T60" y="T61"/>
                            </a:cxn>
                            <a:cxn ang="T117">
                              <a:pos x="T62" y="T63"/>
                            </a:cxn>
                            <a:cxn ang="T118">
                              <a:pos x="T64" y="T65"/>
                            </a:cxn>
                            <a:cxn ang="T119">
                              <a:pos x="T66" y="T67"/>
                            </a:cxn>
                            <a:cxn ang="T120">
                              <a:pos x="T68" y="T69"/>
                            </a:cxn>
                            <a:cxn ang="T121">
                              <a:pos x="T70" y="T71"/>
                            </a:cxn>
                            <a:cxn ang="T122">
                              <a:pos x="T72" y="T73"/>
                            </a:cxn>
                            <a:cxn ang="T123">
                              <a:pos x="T74" y="T75"/>
                            </a:cxn>
                            <a:cxn ang="T124">
                              <a:pos x="T76" y="T77"/>
                            </a:cxn>
                            <a:cxn ang="T125">
                              <a:pos x="T78" y="T79"/>
                            </a:cxn>
                            <a:cxn ang="T126">
                              <a:pos x="T80" y="T81"/>
                            </a:cxn>
                            <a:cxn ang="T127">
                              <a:pos x="T82" y="T83"/>
                            </a:cxn>
                            <a:cxn ang="T128">
                              <a:pos x="T84" y="T85"/>
                            </a:cxn>
                          </a:cxnLst>
                          <a:rect l="T129" t="T130" r="T131" b="T132"/>
                          <a:pathLst>
                            <a:path w="120" h="118">
                              <a:moveTo>
                                <a:pt x="35" y="24"/>
                              </a:moveTo>
                              <a:lnTo>
                                <a:pt x="51" y="7"/>
                              </a:lnTo>
                              <a:cubicBezTo>
                                <a:pt x="52" y="5"/>
                                <a:pt x="54" y="4"/>
                                <a:pt x="56" y="3"/>
                              </a:cubicBezTo>
                              <a:cubicBezTo>
                                <a:pt x="61" y="1"/>
                                <a:pt x="65" y="0"/>
                                <a:pt x="70" y="0"/>
                              </a:cubicBezTo>
                              <a:cubicBezTo>
                                <a:pt x="77" y="0"/>
                                <a:pt x="84" y="2"/>
                                <a:pt x="89" y="6"/>
                              </a:cubicBezTo>
                              <a:cubicBezTo>
                                <a:pt x="94" y="9"/>
                                <a:pt x="98" y="14"/>
                                <a:pt x="100" y="19"/>
                              </a:cubicBezTo>
                              <a:cubicBezTo>
                                <a:pt x="103" y="25"/>
                                <a:pt x="104" y="34"/>
                                <a:pt x="104" y="46"/>
                              </a:cubicBezTo>
                              <a:lnTo>
                                <a:pt x="103" y="84"/>
                              </a:lnTo>
                              <a:cubicBezTo>
                                <a:pt x="103" y="97"/>
                                <a:pt x="104" y="105"/>
                                <a:pt x="105" y="107"/>
                              </a:cubicBezTo>
                              <a:cubicBezTo>
                                <a:pt x="106" y="110"/>
                                <a:pt x="109" y="111"/>
                                <a:pt x="112" y="111"/>
                              </a:cubicBezTo>
                              <a:lnTo>
                                <a:pt x="120" y="111"/>
                              </a:lnTo>
                              <a:lnTo>
                                <a:pt x="120" y="118"/>
                              </a:lnTo>
                              <a:cubicBezTo>
                                <a:pt x="113" y="118"/>
                                <a:pt x="106" y="117"/>
                                <a:pt x="101" y="117"/>
                              </a:cubicBezTo>
                              <a:cubicBezTo>
                                <a:pt x="96" y="117"/>
                                <a:pt x="90" y="118"/>
                                <a:pt x="84" y="118"/>
                              </a:cubicBezTo>
                              <a:cubicBezTo>
                                <a:pt x="85" y="102"/>
                                <a:pt x="86" y="81"/>
                                <a:pt x="86" y="54"/>
                              </a:cubicBezTo>
                              <a:cubicBezTo>
                                <a:pt x="86" y="43"/>
                                <a:pt x="85" y="35"/>
                                <a:pt x="84" y="31"/>
                              </a:cubicBezTo>
                              <a:cubicBezTo>
                                <a:pt x="82" y="26"/>
                                <a:pt x="79" y="23"/>
                                <a:pt x="76" y="20"/>
                              </a:cubicBezTo>
                              <a:cubicBezTo>
                                <a:pt x="72" y="17"/>
                                <a:pt x="67" y="16"/>
                                <a:pt x="62" y="16"/>
                              </a:cubicBezTo>
                              <a:cubicBezTo>
                                <a:pt x="55" y="16"/>
                                <a:pt x="50" y="18"/>
                                <a:pt x="45" y="22"/>
                              </a:cubicBezTo>
                              <a:cubicBezTo>
                                <a:pt x="40" y="26"/>
                                <a:pt x="37" y="30"/>
                                <a:pt x="36" y="35"/>
                              </a:cubicBezTo>
                              <a:cubicBezTo>
                                <a:pt x="36" y="38"/>
                                <a:pt x="35" y="46"/>
                                <a:pt x="35" y="60"/>
                              </a:cubicBezTo>
                              <a:cubicBezTo>
                                <a:pt x="35" y="75"/>
                                <a:pt x="35" y="88"/>
                                <a:pt x="36" y="101"/>
                              </a:cubicBezTo>
                              <a:cubicBezTo>
                                <a:pt x="36" y="105"/>
                                <a:pt x="36" y="107"/>
                                <a:pt x="37" y="108"/>
                              </a:cubicBezTo>
                              <a:cubicBezTo>
                                <a:pt x="39" y="110"/>
                                <a:pt x="42" y="111"/>
                                <a:pt x="46" y="111"/>
                              </a:cubicBezTo>
                              <a:lnTo>
                                <a:pt x="53" y="111"/>
                              </a:lnTo>
                              <a:lnTo>
                                <a:pt x="53" y="118"/>
                              </a:lnTo>
                              <a:cubicBezTo>
                                <a:pt x="41" y="118"/>
                                <a:pt x="32" y="117"/>
                                <a:pt x="25" y="117"/>
                              </a:cubicBezTo>
                              <a:cubicBezTo>
                                <a:pt x="18" y="117"/>
                                <a:pt x="10" y="118"/>
                                <a:pt x="0" y="118"/>
                              </a:cubicBezTo>
                              <a:lnTo>
                                <a:pt x="0" y="111"/>
                              </a:lnTo>
                              <a:lnTo>
                                <a:pt x="8" y="111"/>
                              </a:lnTo>
                              <a:cubicBezTo>
                                <a:pt x="13" y="111"/>
                                <a:pt x="16" y="110"/>
                                <a:pt x="17" y="107"/>
                              </a:cubicBezTo>
                              <a:cubicBezTo>
                                <a:pt x="18" y="104"/>
                                <a:pt x="18" y="87"/>
                                <a:pt x="18" y="56"/>
                              </a:cubicBezTo>
                              <a:cubicBezTo>
                                <a:pt x="18" y="42"/>
                                <a:pt x="18" y="32"/>
                                <a:pt x="18" y="24"/>
                              </a:cubicBezTo>
                              <a:cubicBezTo>
                                <a:pt x="17" y="21"/>
                                <a:pt x="17" y="19"/>
                                <a:pt x="16" y="18"/>
                              </a:cubicBezTo>
                              <a:cubicBezTo>
                                <a:pt x="15" y="17"/>
                                <a:pt x="12" y="17"/>
                                <a:pt x="8" y="17"/>
                              </a:cubicBezTo>
                              <a:lnTo>
                                <a:pt x="0" y="17"/>
                              </a:lnTo>
                              <a:lnTo>
                                <a:pt x="0" y="10"/>
                              </a:lnTo>
                              <a:cubicBezTo>
                                <a:pt x="6" y="9"/>
                                <a:pt x="12" y="8"/>
                                <a:pt x="16" y="7"/>
                              </a:cubicBezTo>
                              <a:cubicBezTo>
                                <a:pt x="21" y="5"/>
                                <a:pt x="26" y="3"/>
                                <a:pt x="32" y="0"/>
                              </a:cubicBezTo>
                              <a:cubicBezTo>
                                <a:pt x="33" y="0"/>
                                <a:pt x="33" y="0"/>
                                <a:pt x="34" y="0"/>
                              </a:cubicBezTo>
                              <a:cubicBezTo>
                                <a:pt x="35" y="0"/>
                                <a:pt x="35" y="1"/>
                                <a:pt x="35" y="3"/>
                              </a:cubicBezTo>
                              <a:lnTo>
                                <a:pt x="35" y="7"/>
                              </a:lnTo>
                              <a:lnTo>
                                <a:pt x="35" y="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15901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Freeform 26"/>
                      <wps:cNvSpPr>
                        <a:spLocks/>
                      </wps:cNvSpPr>
                      <wps:spPr bwMode="auto">
                        <a:xfrm>
                          <a:off x="249" y="325"/>
                          <a:ext cx="15" cy="23"/>
                        </a:xfrm>
                        <a:custGeom>
                          <a:avLst/>
                          <a:gdLst>
                            <a:gd name="T0" fmla="*/ 0 w 75"/>
                            <a:gd name="T1" fmla="*/ 1 h 121"/>
                            <a:gd name="T2" fmla="*/ 0 w 75"/>
                            <a:gd name="T3" fmla="*/ 1 h 121"/>
                            <a:gd name="T4" fmla="*/ 0 w 75"/>
                            <a:gd name="T5" fmla="*/ 1 h 121"/>
                            <a:gd name="T6" fmla="*/ 0 w 75"/>
                            <a:gd name="T7" fmla="*/ 1 h 121"/>
                            <a:gd name="T8" fmla="*/ 0 w 75"/>
                            <a:gd name="T9" fmla="*/ 1 h 121"/>
                            <a:gd name="T10" fmla="*/ 0 w 75"/>
                            <a:gd name="T11" fmla="*/ 1 h 121"/>
                            <a:gd name="T12" fmla="*/ 0 w 75"/>
                            <a:gd name="T13" fmla="*/ 1 h 121"/>
                            <a:gd name="T14" fmla="*/ 0 w 75"/>
                            <a:gd name="T15" fmla="*/ 1 h 121"/>
                            <a:gd name="T16" fmla="*/ 0 w 75"/>
                            <a:gd name="T17" fmla="*/ 0 h 121"/>
                            <a:gd name="T18" fmla="*/ 0 w 75"/>
                            <a:gd name="T19" fmla="*/ 0 h 121"/>
                            <a:gd name="T20" fmla="*/ 0 w 75"/>
                            <a:gd name="T21" fmla="*/ 0 h 121"/>
                            <a:gd name="T22" fmla="*/ 0 w 75"/>
                            <a:gd name="T23" fmla="*/ 0 h 121"/>
                            <a:gd name="T24" fmla="*/ 0 w 75"/>
                            <a:gd name="T25" fmla="*/ 0 h 121"/>
                            <a:gd name="T26" fmla="*/ 0 w 75"/>
                            <a:gd name="T27" fmla="*/ 0 h 121"/>
                            <a:gd name="T28" fmla="*/ 1 w 75"/>
                            <a:gd name="T29" fmla="*/ 0 h 121"/>
                            <a:gd name="T30" fmla="*/ 1 w 75"/>
                            <a:gd name="T31" fmla="*/ 0 h 121"/>
                            <a:gd name="T32" fmla="*/ 0 w 75"/>
                            <a:gd name="T33" fmla="*/ 0 h 121"/>
                            <a:gd name="T34" fmla="*/ 0 w 75"/>
                            <a:gd name="T35" fmla="*/ 0 h 121"/>
                            <a:gd name="T36" fmla="*/ 0 w 75"/>
                            <a:gd name="T37" fmla="*/ 0 h 121"/>
                            <a:gd name="T38" fmla="*/ 0 w 75"/>
                            <a:gd name="T39" fmla="*/ 0 h 121"/>
                            <a:gd name="T40" fmla="*/ 0 w 75"/>
                            <a:gd name="T41" fmla="*/ 0 h 121"/>
                            <a:gd name="T42" fmla="*/ 0 w 75"/>
                            <a:gd name="T43" fmla="*/ 0 h 121"/>
                            <a:gd name="T44" fmla="*/ 0 w 75"/>
                            <a:gd name="T45" fmla="*/ 0 h 121"/>
                            <a:gd name="T46" fmla="*/ 0 w 75"/>
                            <a:gd name="T47" fmla="*/ 0 h 121"/>
                            <a:gd name="T48" fmla="*/ 1 w 75"/>
                            <a:gd name="T49" fmla="*/ 0 h 121"/>
                            <a:gd name="T50" fmla="*/ 1 w 75"/>
                            <a:gd name="T51" fmla="*/ 0 h 121"/>
                            <a:gd name="T52" fmla="*/ 1 w 75"/>
                            <a:gd name="T53" fmla="*/ 1 h 121"/>
                            <a:gd name="T54" fmla="*/ 1 w 75"/>
                            <a:gd name="T55" fmla="*/ 1 h 121"/>
                            <a:gd name="T56" fmla="*/ 0 w 75"/>
                            <a:gd name="T57" fmla="*/ 1 h 121"/>
                            <a:gd name="T58" fmla="*/ 0 w 75"/>
                            <a:gd name="T59" fmla="*/ 1 h 121"/>
                            <a:gd name="T60" fmla="*/ 0 w 75"/>
                            <a:gd name="T61" fmla="*/ 1 h 121"/>
                            <a:gd name="T62" fmla="*/ 0 w 75"/>
                            <a:gd name="T63" fmla="*/ 1 h 121"/>
                            <a:gd name="T64" fmla="*/ 0 w 75"/>
                            <a:gd name="T65" fmla="*/ 1 h 121"/>
                            <a:gd name="T66" fmla="*/ 0 w 75"/>
                            <a:gd name="T67" fmla="*/ 1 h 121"/>
                            <a:gd name="T68" fmla="*/ 0 w 75"/>
                            <a:gd name="T69" fmla="*/ 1 h 121"/>
                            <a:gd name="T70" fmla="*/ 0 w 75"/>
                            <a:gd name="T71" fmla="*/ 1 h 121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w 75"/>
                            <a:gd name="T109" fmla="*/ 0 h 121"/>
                            <a:gd name="T110" fmla="*/ 75 w 75"/>
                            <a:gd name="T111" fmla="*/ 121 h 121"/>
                          </a:gdLst>
                          <a:ahLst/>
                          <a:cxnLst>
                            <a:cxn ang="T72">
                              <a:pos x="T0" y="T1"/>
                            </a:cxn>
                            <a:cxn ang="T73">
                              <a:pos x="T2" y="T3"/>
                            </a:cxn>
                            <a:cxn ang="T74">
                              <a:pos x="T4" y="T5"/>
                            </a:cxn>
                            <a:cxn ang="T75">
                              <a:pos x="T6" y="T7"/>
                            </a:cxn>
                            <a:cxn ang="T76">
                              <a:pos x="T8" y="T9"/>
                            </a:cxn>
                            <a:cxn ang="T77">
                              <a:pos x="T10" y="T11"/>
                            </a:cxn>
                            <a:cxn ang="T78">
                              <a:pos x="T12" y="T13"/>
                            </a:cxn>
                            <a:cxn ang="T79">
                              <a:pos x="T14" y="T15"/>
                            </a:cxn>
                            <a:cxn ang="T80">
                              <a:pos x="T16" y="T17"/>
                            </a:cxn>
                            <a:cxn ang="T81">
                              <a:pos x="T18" y="T19"/>
                            </a:cxn>
                            <a:cxn ang="T82">
                              <a:pos x="T20" y="T21"/>
                            </a:cxn>
                            <a:cxn ang="T83">
                              <a:pos x="T22" y="T23"/>
                            </a:cxn>
                            <a:cxn ang="T84">
                              <a:pos x="T24" y="T25"/>
                            </a:cxn>
                            <a:cxn ang="T85">
                              <a:pos x="T26" y="T27"/>
                            </a:cxn>
                            <a:cxn ang="T86">
                              <a:pos x="T28" y="T29"/>
                            </a:cxn>
                            <a:cxn ang="T87">
                              <a:pos x="T30" y="T31"/>
                            </a:cxn>
                            <a:cxn ang="T88">
                              <a:pos x="T32" y="T33"/>
                            </a:cxn>
                            <a:cxn ang="T89">
                              <a:pos x="T34" y="T35"/>
                            </a:cxn>
                            <a:cxn ang="T90">
                              <a:pos x="T36" y="T37"/>
                            </a:cxn>
                            <a:cxn ang="T91">
                              <a:pos x="T38" y="T39"/>
                            </a:cxn>
                            <a:cxn ang="T92">
                              <a:pos x="T40" y="T41"/>
                            </a:cxn>
                            <a:cxn ang="T93">
                              <a:pos x="T42" y="T43"/>
                            </a:cxn>
                            <a:cxn ang="T94">
                              <a:pos x="T44" y="T45"/>
                            </a:cxn>
                            <a:cxn ang="T95">
                              <a:pos x="T46" y="T47"/>
                            </a:cxn>
                            <a:cxn ang="T96">
                              <a:pos x="T48" y="T49"/>
                            </a:cxn>
                            <a:cxn ang="T97">
                              <a:pos x="T50" y="T51"/>
                            </a:cxn>
                            <a:cxn ang="T98">
                              <a:pos x="T52" y="T53"/>
                            </a:cxn>
                            <a:cxn ang="T99">
                              <a:pos x="T54" y="T55"/>
                            </a:cxn>
                            <a:cxn ang="T100">
                              <a:pos x="T56" y="T57"/>
                            </a:cxn>
                            <a:cxn ang="T101">
                              <a:pos x="T58" y="T59"/>
                            </a:cxn>
                            <a:cxn ang="T102">
                              <a:pos x="T60" y="T61"/>
                            </a:cxn>
                            <a:cxn ang="T103">
                              <a:pos x="T62" y="T63"/>
                            </a:cxn>
                            <a:cxn ang="T104">
                              <a:pos x="T64" y="T65"/>
                            </a:cxn>
                            <a:cxn ang="T105">
                              <a:pos x="T66" y="T67"/>
                            </a:cxn>
                            <a:cxn ang="T106">
                              <a:pos x="T68" y="T69"/>
                            </a:cxn>
                            <a:cxn ang="T107">
                              <a:pos x="T70" y="T71"/>
                            </a:cxn>
                          </a:cxnLst>
                          <a:rect l="T108" t="T109" r="T110" b="T111"/>
                          <a:pathLst>
                            <a:path w="75" h="121">
                              <a:moveTo>
                                <a:pt x="8" y="81"/>
                              </a:moveTo>
                              <a:lnTo>
                                <a:pt x="8" y="89"/>
                              </a:lnTo>
                              <a:cubicBezTo>
                                <a:pt x="8" y="95"/>
                                <a:pt x="9" y="99"/>
                                <a:pt x="10" y="101"/>
                              </a:cubicBezTo>
                              <a:cubicBezTo>
                                <a:pt x="12" y="103"/>
                                <a:pt x="15" y="106"/>
                                <a:pt x="20" y="108"/>
                              </a:cubicBezTo>
                              <a:cubicBezTo>
                                <a:pt x="25" y="111"/>
                                <a:pt x="31" y="112"/>
                                <a:pt x="36" y="112"/>
                              </a:cubicBezTo>
                              <a:cubicBezTo>
                                <a:pt x="43" y="112"/>
                                <a:pt x="49" y="110"/>
                                <a:pt x="53" y="105"/>
                              </a:cubicBezTo>
                              <a:cubicBezTo>
                                <a:pt x="58" y="101"/>
                                <a:pt x="60" y="95"/>
                                <a:pt x="60" y="89"/>
                              </a:cubicBezTo>
                              <a:cubicBezTo>
                                <a:pt x="60" y="84"/>
                                <a:pt x="59" y="80"/>
                                <a:pt x="56" y="77"/>
                              </a:cubicBezTo>
                              <a:cubicBezTo>
                                <a:pt x="54" y="74"/>
                                <a:pt x="49" y="72"/>
                                <a:pt x="41" y="70"/>
                              </a:cubicBezTo>
                              <a:cubicBezTo>
                                <a:pt x="28" y="67"/>
                                <a:pt x="19" y="64"/>
                                <a:pt x="14" y="61"/>
                              </a:cubicBezTo>
                              <a:cubicBezTo>
                                <a:pt x="10" y="59"/>
                                <a:pt x="7" y="56"/>
                                <a:pt x="4" y="52"/>
                              </a:cubicBezTo>
                              <a:cubicBezTo>
                                <a:pt x="2" y="47"/>
                                <a:pt x="1" y="43"/>
                                <a:pt x="1" y="37"/>
                              </a:cubicBezTo>
                              <a:cubicBezTo>
                                <a:pt x="1" y="26"/>
                                <a:pt x="4" y="17"/>
                                <a:pt x="11" y="11"/>
                              </a:cubicBezTo>
                              <a:cubicBezTo>
                                <a:pt x="18" y="4"/>
                                <a:pt x="27" y="0"/>
                                <a:pt x="39" y="0"/>
                              </a:cubicBezTo>
                              <a:cubicBezTo>
                                <a:pt x="49" y="0"/>
                                <a:pt x="58" y="3"/>
                                <a:pt x="68" y="7"/>
                              </a:cubicBezTo>
                              <a:cubicBezTo>
                                <a:pt x="67" y="13"/>
                                <a:pt x="67" y="22"/>
                                <a:pt x="66" y="35"/>
                              </a:cubicBezTo>
                              <a:lnTo>
                                <a:pt x="60" y="35"/>
                              </a:lnTo>
                              <a:cubicBezTo>
                                <a:pt x="60" y="28"/>
                                <a:pt x="60" y="23"/>
                                <a:pt x="58" y="21"/>
                              </a:cubicBezTo>
                              <a:cubicBezTo>
                                <a:pt x="57" y="18"/>
                                <a:pt x="54" y="15"/>
                                <a:pt x="50" y="13"/>
                              </a:cubicBezTo>
                              <a:cubicBezTo>
                                <a:pt x="46" y="10"/>
                                <a:pt x="41" y="9"/>
                                <a:pt x="36" y="9"/>
                              </a:cubicBezTo>
                              <a:cubicBezTo>
                                <a:pt x="30" y="9"/>
                                <a:pt x="25" y="11"/>
                                <a:pt x="22" y="15"/>
                              </a:cubicBezTo>
                              <a:cubicBezTo>
                                <a:pt x="18" y="18"/>
                                <a:pt x="16" y="23"/>
                                <a:pt x="16" y="29"/>
                              </a:cubicBezTo>
                              <a:cubicBezTo>
                                <a:pt x="16" y="34"/>
                                <a:pt x="17" y="38"/>
                                <a:pt x="20" y="41"/>
                              </a:cubicBezTo>
                              <a:cubicBezTo>
                                <a:pt x="23" y="44"/>
                                <a:pt x="31" y="47"/>
                                <a:pt x="45" y="50"/>
                              </a:cubicBezTo>
                              <a:cubicBezTo>
                                <a:pt x="55" y="53"/>
                                <a:pt x="61" y="55"/>
                                <a:pt x="64" y="57"/>
                              </a:cubicBezTo>
                              <a:cubicBezTo>
                                <a:pt x="67" y="59"/>
                                <a:pt x="70" y="62"/>
                                <a:pt x="72" y="66"/>
                              </a:cubicBezTo>
                              <a:cubicBezTo>
                                <a:pt x="74" y="70"/>
                                <a:pt x="75" y="75"/>
                                <a:pt x="75" y="80"/>
                              </a:cubicBezTo>
                              <a:cubicBezTo>
                                <a:pt x="75" y="91"/>
                                <a:pt x="71" y="101"/>
                                <a:pt x="63" y="109"/>
                              </a:cubicBezTo>
                              <a:cubicBezTo>
                                <a:pt x="55" y="117"/>
                                <a:pt x="44" y="121"/>
                                <a:pt x="31" y="121"/>
                              </a:cubicBezTo>
                              <a:cubicBezTo>
                                <a:pt x="23" y="121"/>
                                <a:pt x="13" y="119"/>
                                <a:pt x="3" y="116"/>
                              </a:cubicBezTo>
                              <a:cubicBezTo>
                                <a:pt x="1" y="115"/>
                                <a:pt x="0" y="114"/>
                                <a:pt x="0" y="113"/>
                              </a:cubicBezTo>
                              <a:lnTo>
                                <a:pt x="0" y="112"/>
                              </a:lnTo>
                              <a:cubicBezTo>
                                <a:pt x="1" y="110"/>
                                <a:pt x="1" y="108"/>
                                <a:pt x="1" y="105"/>
                              </a:cubicBezTo>
                              <a:cubicBezTo>
                                <a:pt x="2" y="97"/>
                                <a:pt x="2" y="91"/>
                                <a:pt x="2" y="87"/>
                              </a:cubicBezTo>
                              <a:lnTo>
                                <a:pt x="2" y="81"/>
                              </a:lnTo>
                              <a:lnTo>
                                <a:pt x="8" y="8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E94E2D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27"/>
                      <wps:cNvSpPr>
                        <a:spLocks/>
                      </wps:cNvSpPr>
                      <wps:spPr bwMode="auto">
                        <a:xfrm>
                          <a:off x="267" y="318"/>
                          <a:ext cx="12" cy="30"/>
                        </a:xfrm>
                        <a:custGeom>
                          <a:avLst/>
                          <a:gdLst>
                            <a:gd name="T0" fmla="*/ 0 w 62"/>
                            <a:gd name="T1" fmla="*/ 0 h 158"/>
                            <a:gd name="T2" fmla="*/ 0 w 62"/>
                            <a:gd name="T3" fmla="*/ 1 h 158"/>
                            <a:gd name="T4" fmla="*/ 0 w 62"/>
                            <a:gd name="T5" fmla="*/ 1 h 158"/>
                            <a:gd name="T6" fmla="*/ 0 w 62"/>
                            <a:gd name="T7" fmla="*/ 1 h 158"/>
                            <a:gd name="T8" fmla="*/ 0 w 62"/>
                            <a:gd name="T9" fmla="*/ 1 h 158"/>
                            <a:gd name="T10" fmla="*/ 0 w 62"/>
                            <a:gd name="T11" fmla="*/ 1 h 158"/>
                            <a:gd name="T12" fmla="*/ 0 w 62"/>
                            <a:gd name="T13" fmla="*/ 1 h 158"/>
                            <a:gd name="T14" fmla="*/ 0 w 62"/>
                            <a:gd name="T15" fmla="*/ 1 h 158"/>
                            <a:gd name="T16" fmla="*/ 0 w 62"/>
                            <a:gd name="T17" fmla="*/ 1 h 158"/>
                            <a:gd name="T18" fmla="*/ 0 w 62"/>
                            <a:gd name="T19" fmla="*/ 1 h 158"/>
                            <a:gd name="T20" fmla="*/ 0 w 62"/>
                            <a:gd name="T21" fmla="*/ 1 h 158"/>
                            <a:gd name="T22" fmla="*/ 0 w 62"/>
                            <a:gd name="T23" fmla="*/ 1 h 158"/>
                            <a:gd name="T24" fmla="*/ 0 w 62"/>
                            <a:gd name="T25" fmla="*/ 1 h 158"/>
                            <a:gd name="T26" fmla="*/ 0 w 62"/>
                            <a:gd name="T27" fmla="*/ 1 h 158"/>
                            <a:gd name="T28" fmla="*/ 0 w 62"/>
                            <a:gd name="T29" fmla="*/ 1 h 158"/>
                            <a:gd name="T30" fmla="*/ 0 w 62"/>
                            <a:gd name="T31" fmla="*/ 0 h 158"/>
                            <a:gd name="T32" fmla="*/ 0 w 62"/>
                            <a:gd name="T33" fmla="*/ 0 h 158"/>
                            <a:gd name="T34" fmla="*/ 0 w 62"/>
                            <a:gd name="T35" fmla="*/ 0 h 158"/>
                            <a:gd name="T36" fmla="*/ 0 w 62"/>
                            <a:gd name="T37" fmla="*/ 0 h 158"/>
                            <a:gd name="T38" fmla="*/ 0 w 62"/>
                            <a:gd name="T39" fmla="*/ 0 h 158"/>
                            <a:gd name="T40" fmla="*/ 0 w 62"/>
                            <a:gd name="T41" fmla="*/ 0 h 158"/>
                            <a:gd name="T42" fmla="*/ 0 w 62"/>
                            <a:gd name="T43" fmla="*/ 0 h 158"/>
                            <a:gd name="T44" fmla="*/ 0 w 62"/>
                            <a:gd name="T45" fmla="*/ 0 h 158"/>
                            <a:gd name="T46" fmla="*/ 0 w 62"/>
                            <a:gd name="T47" fmla="*/ 0 h 158"/>
                            <a:gd name="T48" fmla="*/ 0 w 62"/>
                            <a:gd name="T49" fmla="*/ 0 h 158"/>
                            <a:gd name="T50" fmla="*/ 0 w 62"/>
                            <a:gd name="T51" fmla="*/ 0 h 158"/>
                            <a:gd name="T52" fmla="*/ 0 w 62"/>
                            <a:gd name="T53" fmla="*/ 0 h 158"/>
                            <a:gd name="T54" fmla="*/ 0 w 62"/>
                            <a:gd name="T55" fmla="*/ 0 h 158"/>
                            <a:gd name="T56" fmla="*/ 0 w 62"/>
                            <a:gd name="T57" fmla="*/ 0 h 158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w 62"/>
                            <a:gd name="T88" fmla="*/ 0 h 158"/>
                            <a:gd name="T89" fmla="*/ 62 w 62"/>
                            <a:gd name="T90" fmla="*/ 158 h 158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T87" t="T88" r="T89" b="T90"/>
                          <a:pathLst>
                            <a:path w="62" h="158">
                              <a:moveTo>
                                <a:pt x="33" y="59"/>
                              </a:moveTo>
                              <a:lnTo>
                                <a:pt x="33" y="107"/>
                              </a:lnTo>
                              <a:cubicBezTo>
                                <a:pt x="33" y="120"/>
                                <a:pt x="34" y="128"/>
                                <a:pt x="34" y="131"/>
                              </a:cubicBezTo>
                              <a:cubicBezTo>
                                <a:pt x="35" y="134"/>
                                <a:pt x="37" y="137"/>
                                <a:pt x="39" y="139"/>
                              </a:cubicBezTo>
                              <a:cubicBezTo>
                                <a:pt x="41" y="141"/>
                                <a:pt x="43" y="142"/>
                                <a:pt x="47" y="142"/>
                              </a:cubicBezTo>
                              <a:cubicBezTo>
                                <a:pt x="49" y="142"/>
                                <a:pt x="50" y="142"/>
                                <a:pt x="52" y="141"/>
                              </a:cubicBezTo>
                              <a:cubicBezTo>
                                <a:pt x="54" y="140"/>
                                <a:pt x="56" y="138"/>
                                <a:pt x="58" y="136"/>
                              </a:cubicBezTo>
                              <a:lnTo>
                                <a:pt x="61" y="141"/>
                              </a:lnTo>
                              <a:lnTo>
                                <a:pt x="51" y="155"/>
                              </a:lnTo>
                              <a:cubicBezTo>
                                <a:pt x="49" y="156"/>
                                <a:pt x="47" y="156"/>
                                <a:pt x="45" y="157"/>
                              </a:cubicBezTo>
                              <a:cubicBezTo>
                                <a:pt x="43" y="157"/>
                                <a:pt x="41" y="158"/>
                                <a:pt x="39" y="158"/>
                              </a:cubicBezTo>
                              <a:cubicBezTo>
                                <a:pt x="34" y="158"/>
                                <a:pt x="29" y="156"/>
                                <a:pt x="26" y="154"/>
                              </a:cubicBezTo>
                              <a:cubicBezTo>
                                <a:pt x="22" y="152"/>
                                <a:pt x="20" y="149"/>
                                <a:pt x="18" y="146"/>
                              </a:cubicBezTo>
                              <a:cubicBezTo>
                                <a:pt x="17" y="142"/>
                                <a:pt x="16" y="137"/>
                                <a:pt x="16" y="130"/>
                              </a:cubicBezTo>
                              <a:lnTo>
                                <a:pt x="16" y="107"/>
                              </a:lnTo>
                              <a:lnTo>
                                <a:pt x="16" y="61"/>
                              </a:lnTo>
                              <a:cubicBezTo>
                                <a:pt x="11" y="61"/>
                                <a:pt x="5" y="61"/>
                                <a:pt x="0" y="61"/>
                              </a:cubicBezTo>
                              <a:lnTo>
                                <a:pt x="0" y="56"/>
                              </a:lnTo>
                              <a:cubicBezTo>
                                <a:pt x="6" y="53"/>
                                <a:pt x="11" y="51"/>
                                <a:pt x="16" y="48"/>
                              </a:cubicBezTo>
                              <a:cubicBezTo>
                                <a:pt x="16" y="36"/>
                                <a:pt x="16" y="24"/>
                                <a:pt x="15" y="10"/>
                              </a:cubicBezTo>
                              <a:cubicBezTo>
                                <a:pt x="23" y="6"/>
                                <a:pt x="29" y="3"/>
                                <a:pt x="32" y="0"/>
                              </a:cubicBezTo>
                              <a:lnTo>
                                <a:pt x="35" y="3"/>
                              </a:lnTo>
                              <a:cubicBezTo>
                                <a:pt x="35" y="9"/>
                                <a:pt x="34" y="24"/>
                                <a:pt x="33" y="48"/>
                              </a:cubicBezTo>
                              <a:cubicBezTo>
                                <a:pt x="42" y="48"/>
                                <a:pt x="49" y="48"/>
                                <a:pt x="54" y="47"/>
                              </a:cubicBezTo>
                              <a:lnTo>
                                <a:pt x="62" y="47"/>
                              </a:lnTo>
                              <a:lnTo>
                                <a:pt x="61" y="59"/>
                              </a:lnTo>
                              <a:lnTo>
                                <a:pt x="57" y="59"/>
                              </a:lnTo>
                              <a:lnTo>
                                <a:pt x="37" y="59"/>
                              </a:lnTo>
                              <a:lnTo>
                                <a:pt x="33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2D0618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" name="Freeform 28"/>
                      <wps:cNvSpPr>
                        <a:spLocks noEditPoints="1"/>
                      </wps:cNvSpPr>
                      <wps:spPr bwMode="auto">
                        <a:xfrm>
                          <a:off x="281" y="315"/>
                          <a:ext cx="10" cy="33"/>
                        </a:xfrm>
                        <a:custGeom>
                          <a:avLst/>
                          <a:gdLst>
                            <a:gd name="T0" fmla="*/ 0 w 51"/>
                            <a:gd name="T1" fmla="*/ 0 h 172"/>
                            <a:gd name="T2" fmla="*/ 0 w 51"/>
                            <a:gd name="T3" fmla="*/ 0 h 172"/>
                            <a:gd name="T4" fmla="*/ 0 w 51"/>
                            <a:gd name="T5" fmla="*/ 0 h 172"/>
                            <a:gd name="T6" fmla="*/ 0 w 51"/>
                            <a:gd name="T7" fmla="*/ 0 h 172"/>
                            <a:gd name="T8" fmla="*/ 0 w 51"/>
                            <a:gd name="T9" fmla="*/ 0 h 172"/>
                            <a:gd name="T10" fmla="*/ 0 w 51"/>
                            <a:gd name="T11" fmla="*/ 0 h 172"/>
                            <a:gd name="T12" fmla="*/ 0 w 51"/>
                            <a:gd name="T13" fmla="*/ 0 h 172"/>
                            <a:gd name="T14" fmla="*/ 0 w 51"/>
                            <a:gd name="T15" fmla="*/ 0 h 172"/>
                            <a:gd name="T16" fmla="*/ 0 w 51"/>
                            <a:gd name="T17" fmla="*/ 0 h 172"/>
                            <a:gd name="T18" fmla="*/ 0 w 51"/>
                            <a:gd name="T19" fmla="*/ 0 h 172"/>
                            <a:gd name="T20" fmla="*/ 0 w 51"/>
                            <a:gd name="T21" fmla="*/ 0 h 172"/>
                            <a:gd name="T22" fmla="*/ 0 w 51"/>
                            <a:gd name="T23" fmla="*/ 1 h 172"/>
                            <a:gd name="T24" fmla="*/ 0 w 51"/>
                            <a:gd name="T25" fmla="*/ 1 h 172"/>
                            <a:gd name="T26" fmla="*/ 0 w 51"/>
                            <a:gd name="T27" fmla="*/ 1 h 172"/>
                            <a:gd name="T28" fmla="*/ 0 w 51"/>
                            <a:gd name="T29" fmla="*/ 1 h 172"/>
                            <a:gd name="T30" fmla="*/ 0 w 51"/>
                            <a:gd name="T31" fmla="*/ 1 h 172"/>
                            <a:gd name="T32" fmla="*/ 0 w 51"/>
                            <a:gd name="T33" fmla="*/ 1 h 172"/>
                            <a:gd name="T34" fmla="*/ 0 w 51"/>
                            <a:gd name="T35" fmla="*/ 1 h 172"/>
                            <a:gd name="T36" fmla="*/ 0 w 51"/>
                            <a:gd name="T37" fmla="*/ 1 h 172"/>
                            <a:gd name="T38" fmla="*/ 0 w 51"/>
                            <a:gd name="T39" fmla="*/ 1 h 172"/>
                            <a:gd name="T40" fmla="*/ 0 w 51"/>
                            <a:gd name="T41" fmla="*/ 1 h 172"/>
                            <a:gd name="T42" fmla="*/ 0 w 51"/>
                            <a:gd name="T43" fmla="*/ 1 h 172"/>
                            <a:gd name="T44" fmla="*/ 0 w 51"/>
                            <a:gd name="T45" fmla="*/ 1 h 172"/>
                            <a:gd name="T46" fmla="*/ 0 w 51"/>
                            <a:gd name="T47" fmla="*/ 1 h 172"/>
                            <a:gd name="T48" fmla="*/ 0 w 51"/>
                            <a:gd name="T49" fmla="*/ 1 h 172"/>
                            <a:gd name="T50" fmla="*/ 0 w 51"/>
                            <a:gd name="T51" fmla="*/ 1 h 172"/>
                            <a:gd name="T52" fmla="*/ 0 w 51"/>
                            <a:gd name="T53" fmla="*/ 1 h 172"/>
                            <a:gd name="T54" fmla="*/ 0 w 51"/>
                            <a:gd name="T55" fmla="*/ 1 h 172"/>
                            <a:gd name="T56" fmla="*/ 0 w 51"/>
                            <a:gd name="T57" fmla="*/ 1 h 172"/>
                            <a:gd name="T58" fmla="*/ 0 w 51"/>
                            <a:gd name="T59" fmla="*/ 0 h 172"/>
                            <a:gd name="T60" fmla="*/ 0 w 51"/>
                            <a:gd name="T61" fmla="*/ 0 h 172"/>
                            <a:gd name="T62" fmla="*/ 0 w 51"/>
                            <a:gd name="T63" fmla="*/ 0 h 172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w 51"/>
                            <a:gd name="T97" fmla="*/ 0 h 172"/>
                            <a:gd name="T98" fmla="*/ 51 w 51"/>
                            <a:gd name="T99" fmla="*/ 172 h 172"/>
                          </a:gdLst>
                          <a:ahLst/>
                          <a:cxnLst>
                            <a:cxn ang="T64">
                              <a:pos x="T0" y="T1"/>
                            </a:cxn>
                            <a:cxn ang="T65">
                              <a:pos x="T2" y="T3"/>
                            </a:cxn>
                            <a:cxn ang="T66">
                              <a:pos x="T4" y="T5"/>
                            </a:cxn>
                            <a:cxn ang="T67">
                              <a:pos x="T6" y="T7"/>
                            </a:cxn>
                            <a:cxn ang="T68">
                              <a:pos x="T8" y="T9"/>
                            </a:cxn>
                            <a:cxn ang="T69">
                              <a:pos x="T10" y="T11"/>
                            </a:cxn>
                            <a:cxn ang="T70">
                              <a:pos x="T12" y="T13"/>
                            </a:cxn>
                            <a:cxn ang="T71">
                              <a:pos x="T14" y="T15"/>
                            </a:cxn>
                            <a:cxn ang="T72">
                              <a:pos x="T16" y="T17"/>
                            </a:cxn>
                            <a:cxn ang="T73">
                              <a:pos x="T18" y="T19"/>
                            </a:cxn>
                            <a:cxn ang="T74">
                              <a:pos x="T20" y="T21"/>
                            </a:cxn>
                            <a:cxn ang="T75">
                              <a:pos x="T22" y="T23"/>
                            </a:cxn>
                            <a:cxn ang="T76">
                              <a:pos x="T24" y="T25"/>
                            </a:cxn>
                            <a:cxn ang="T77">
                              <a:pos x="T26" y="T27"/>
                            </a:cxn>
                            <a:cxn ang="T78">
                              <a:pos x="T28" y="T29"/>
                            </a:cxn>
                            <a:cxn ang="T79">
                              <a:pos x="T30" y="T31"/>
                            </a:cxn>
                            <a:cxn ang="T80">
                              <a:pos x="T32" y="T33"/>
                            </a:cxn>
                            <a:cxn ang="T81">
                              <a:pos x="T34" y="T35"/>
                            </a:cxn>
                            <a:cxn ang="T82">
                              <a:pos x="T36" y="T37"/>
                            </a:cxn>
                            <a:cxn ang="T83">
                              <a:pos x="T38" y="T39"/>
                            </a:cxn>
                            <a:cxn ang="T84">
                              <a:pos x="T40" y="T41"/>
                            </a:cxn>
                            <a:cxn ang="T85">
                              <a:pos x="T42" y="T43"/>
                            </a:cxn>
                            <a:cxn ang="T86">
                              <a:pos x="T44" y="T45"/>
                            </a:cxn>
                            <a:cxn ang="T87">
                              <a:pos x="T46" y="T47"/>
                            </a:cxn>
                            <a:cxn ang="T88">
                              <a:pos x="T48" y="T49"/>
                            </a:cxn>
                            <a:cxn ang="T89">
                              <a:pos x="T50" y="T51"/>
                            </a:cxn>
                            <a:cxn ang="T90">
                              <a:pos x="T52" y="T53"/>
                            </a:cxn>
                            <a:cxn ang="T91">
                              <a:pos x="T54" y="T55"/>
                            </a:cxn>
                            <a:cxn ang="T92">
                              <a:pos x="T56" y="T57"/>
                            </a:cxn>
                            <a:cxn ang="T93">
                              <a:pos x="T58" y="T59"/>
                            </a:cxn>
                            <a:cxn ang="T94">
                              <a:pos x="T60" y="T61"/>
                            </a:cxn>
                            <a:cxn ang="T95">
                              <a:pos x="T62" y="T63"/>
                            </a:cxn>
                          </a:cxnLst>
                          <a:rect l="T96" t="T97" r="T98" b="T99"/>
                          <a:pathLst>
                            <a:path w="51" h="172">
                              <a:moveTo>
                                <a:pt x="25" y="0"/>
                              </a:moveTo>
                              <a:cubicBezTo>
                                <a:pt x="28" y="0"/>
                                <a:pt x="31" y="1"/>
                                <a:pt x="33" y="4"/>
                              </a:cubicBezTo>
                              <a:cubicBezTo>
                                <a:pt x="35" y="7"/>
                                <a:pt x="37" y="10"/>
                                <a:pt x="37" y="14"/>
                              </a:cubicBezTo>
                              <a:cubicBezTo>
                                <a:pt x="37" y="18"/>
                                <a:pt x="35" y="21"/>
                                <a:pt x="33" y="24"/>
                              </a:cubicBezTo>
                              <a:cubicBezTo>
                                <a:pt x="31" y="26"/>
                                <a:pt x="28" y="28"/>
                                <a:pt x="25" y="28"/>
                              </a:cubicBezTo>
                              <a:cubicBezTo>
                                <a:pt x="22" y="28"/>
                                <a:pt x="19" y="26"/>
                                <a:pt x="17" y="24"/>
                              </a:cubicBezTo>
                              <a:cubicBezTo>
                                <a:pt x="15" y="21"/>
                                <a:pt x="13" y="18"/>
                                <a:pt x="13" y="14"/>
                              </a:cubicBezTo>
                              <a:cubicBezTo>
                                <a:pt x="13" y="10"/>
                                <a:pt x="15" y="7"/>
                                <a:pt x="17" y="4"/>
                              </a:cubicBezTo>
                              <a:cubicBezTo>
                                <a:pt x="19" y="1"/>
                                <a:pt x="22" y="0"/>
                                <a:pt x="25" y="0"/>
                              </a:cubicBezTo>
                              <a:close/>
                              <a:moveTo>
                                <a:pt x="33" y="54"/>
                              </a:moveTo>
                              <a:lnTo>
                                <a:pt x="36" y="56"/>
                              </a:lnTo>
                              <a:cubicBezTo>
                                <a:pt x="35" y="62"/>
                                <a:pt x="35" y="69"/>
                                <a:pt x="35" y="76"/>
                              </a:cubicBezTo>
                              <a:cubicBezTo>
                                <a:pt x="34" y="100"/>
                                <a:pt x="34" y="117"/>
                                <a:pt x="34" y="128"/>
                              </a:cubicBezTo>
                              <a:cubicBezTo>
                                <a:pt x="34" y="139"/>
                                <a:pt x="34" y="148"/>
                                <a:pt x="35" y="155"/>
                              </a:cubicBezTo>
                              <a:cubicBezTo>
                                <a:pt x="35" y="158"/>
                                <a:pt x="36" y="160"/>
                                <a:pt x="37" y="161"/>
                              </a:cubicBezTo>
                              <a:cubicBezTo>
                                <a:pt x="38" y="163"/>
                                <a:pt x="40" y="163"/>
                                <a:pt x="44" y="164"/>
                              </a:cubicBezTo>
                              <a:lnTo>
                                <a:pt x="51" y="165"/>
                              </a:lnTo>
                              <a:lnTo>
                                <a:pt x="51" y="172"/>
                              </a:lnTo>
                              <a:cubicBezTo>
                                <a:pt x="41" y="172"/>
                                <a:pt x="32" y="171"/>
                                <a:pt x="24" y="171"/>
                              </a:cubicBezTo>
                              <a:cubicBezTo>
                                <a:pt x="16" y="171"/>
                                <a:pt x="8" y="172"/>
                                <a:pt x="0" y="172"/>
                              </a:cubicBezTo>
                              <a:lnTo>
                                <a:pt x="0" y="165"/>
                              </a:lnTo>
                              <a:lnTo>
                                <a:pt x="8" y="164"/>
                              </a:lnTo>
                              <a:cubicBezTo>
                                <a:pt x="12" y="164"/>
                                <a:pt x="14" y="163"/>
                                <a:pt x="15" y="162"/>
                              </a:cubicBezTo>
                              <a:cubicBezTo>
                                <a:pt x="16" y="161"/>
                                <a:pt x="16" y="157"/>
                                <a:pt x="16" y="150"/>
                              </a:cubicBezTo>
                              <a:cubicBezTo>
                                <a:pt x="17" y="140"/>
                                <a:pt x="17" y="125"/>
                                <a:pt x="17" y="107"/>
                              </a:cubicBezTo>
                              <a:cubicBezTo>
                                <a:pt x="17" y="95"/>
                                <a:pt x="17" y="85"/>
                                <a:pt x="16" y="78"/>
                              </a:cubicBezTo>
                              <a:cubicBezTo>
                                <a:pt x="16" y="76"/>
                                <a:pt x="16" y="74"/>
                                <a:pt x="14" y="73"/>
                              </a:cubicBezTo>
                              <a:cubicBezTo>
                                <a:pt x="13" y="72"/>
                                <a:pt x="11" y="71"/>
                                <a:pt x="7" y="71"/>
                              </a:cubicBezTo>
                              <a:lnTo>
                                <a:pt x="0" y="71"/>
                              </a:lnTo>
                              <a:lnTo>
                                <a:pt x="0" y="64"/>
                              </a:lnTo>
                              <a:cubicBezTo>
                                <a:pt x="8" y="63"/>
                                <a:pt x="14" y="61"/>
                                <a:pt x="18" y="60"/>
                              </a:cubicBezTo>
                              <a:cubicBezTo>
                                <a:pt x="22" y="59"/>
                                <a:pt x="27" y="57"/>
                                <a:pt x="33" y="5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B17058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Freeform 29"/>
                      <wps:cNvSpPr>
                        <a:spLocks/>
                      </wps:cNvSpPr>
                      <wps:spPr bwMode="auto">
                        <a:xfrm>
                          <a:off x="294" y="318"/>
                          <a:ext cx="11" cy="30"/>
                        </a:xfrm>
                        <a:custGeom>
                          <a:avLst/>
                          <a:gdLst>
                            <a:gd name="T0" fmla="*/ 0 w 62"/>
                            <a:gd name="T1" fmla="*/ 0 h 158"/>
                            <a:gd name="T2" fmla="*/ 0 w 62"/>
                            <a:gd name="T3" fmla="*/ 1 h 158"/>
                            <a:gd name="T4" fmla="*/ 0 w 62"/>
                            <a:gd name="T5" fmla="*/ 1 h 158"/>
                            <a:gd name="T6" fmla="*/ 0 w 62"/>
                            <a:gd name="T7" fmla="*/ 1 h 158"/>
                            <a:gd name="T8" fmla="*/ 0 w 62"/>
                            <a:gd name="T9" fmla="*/ 1 h 158"/>
                            <a:gd name="T10" fmla="*/ 0 w 62"/>
                            <a:gd name="T11" fmla="*/ 1 h 158"/>
                            <a:gd name="T12" fmla="*/ 0 w 62"/>
                            <a:gd name="T13" fmla="*/ 1 h 158"/>
                            <a:gd name="T14" fmla="*/ 0 w 62"/>
                            <a:gd name="T15" fmla="*/ 1 h 158"/>
                            <a:gd name="T16" fmla="*/ 0 w 62"/>
                            <a:gd name="T17" fmla="*/ 1 h 158"/>
                            <a:gd name="T18" fmla="*/ 0 w 62"/>
                            <a:gd name="T19" fmla="*/ 1 h 158"/>
                            <a:gd name="T20" fmla="*/ 0 w 62"/>
                            <a:gd name="T21" fmla="*/ 1 h 158"/>
                            <a:gd name="T22" fmla="*/ 0 w 62"/>
                            <a:gd name="T23" fmla="*/ 1 h 158"/>
                            <a:gd name="T24" fmla="*/ 0 w 62"/>
                            <a:gd name="T25" fmla="*/ 1 h 158"/>
                            <a:gd name="T26" fmla="*/ 0 w 62"/>
                            <a:gd name="T27" fmla="*/ 1 h 158"/>
                            <a:gd name="T28" fmla="*/ 0 w 62"/>
                            <a:gd name="T29" fmla="*/ 1 h 158"/>
                            <a:gd name="T30" fmla="*/ 0 w 62"/>
                            <a:gd name="T31" fmla="*/ 0 h 158"/>
                            <a:gd name="T32" fmla="*/ 0 w 62"/>
                            <a:gd name="T33" fmla="*/ 0 h 158"/>
                            <a:gd name="T34" fmla="*/ 0 w 62"/>
                            <a:gd name="T35" fmla="*/ 0 h 158"/>
                            <a:gd name="T36" fmla="*/ 0 w 62"/>
                            <a:gd name="T37" fmla="*/ 0 h 158"/>
                            <a:gd name="T38" fmla="*/ 0 w 62"/>
                            <a:gd name="T39" fmla="*/ 0 h 158"/>
                            <a:gd name="T40" fmla="*/ 0 w 62"/>
                            <a:gd name="T41" fmla="*/ 0 h 158"/>
                            <a:gd name="T42" fmla="*/ 0 w 62"/>
                            <a:gd name="T43" fmla="*/ 0 h 158"/>
                            <a:gd name="T44" fmla="*/ 0 w 62"/>
                            <a:gd name="T45" fmla="*/ 0 h 158"/>
                            <a:gd name="T46" fmla="*/ 0 w 62"/>
                            <a:gd name="T47" fmla="*/ 0 h 158"/>
                            <a:gd name="T48" fmla="*/ 0 w 62"/>
                            <a:gd name="T49" fmla="*/ 0 h 158"/>
                            <a:gd name="T50" fmla="*/ 0 w 62"/>
                            <a:gd name="T51" fmla="*/ 0 h 158"/>
                            <a:gd name="T52" fmla="*/ 0 w 62"/>
                            <a:gd name="T53" fmla="*/ 0 h 158"/>
                            <a:gd name="T54" fmla="*/ 0 w 62"/>
                            <a:gd name="T55" fmla="*/ 0 h 158"/>
                            <a:gd name="T56" fmla="*/ 0 w 62"/>
                            <a:gd name="T57" fmla="*/ 0 h 158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w 62"/>
                            <a:gd name="T88" fmla="*/ 0 h 158"/>
                            <a:gd name="T89" fmla="*/ 62 w 62"/>
                            <a:gd name="T90" fmla="*/ 158 h 158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T87" t="T88" r="T89" b="T90"/>
                          <a:pathLst>
                            <a:path w="62" h="158">
                              <a:moveTo>
                                <a:pt x="33" y="59"/>
                              </a:moveTo>
                              <a:lnTo>
                                <a:pt x="33" y="107"/>
                              </a:lnTo>
                              <a:cubicBezTo>
                                <a:pt x="33" y="120"/>
                                <a:pt x="33" y="128"/>
                                <a:pt x="34" y="131"/>
                              </a:cubicBezTo>
                              <a:cubicBezTo>
                                <a:pt x="35" y="134"/>
                                <a:pt x="36" y="137"/>
                                <a:pt x="38" y="139"/>
                              </a:cubicBezTo>
                              <a:cubicBezTo>
                                <a:pt x="40" y="141"/>
                                <a:pt x="43" y="142"/>
                                <a:pt x="46" y="142"/>
                              </a:cubicBezTo>
                              <a:cubicBezTo>
                                <a:pt x="48" y="142"/>
                                <a:pt x="50" y="142"/>
                                <a:pt x="52" y="141"/>
                              </a:cubicBezTo>
                              <a:cubicBezTo>
                                <a:pt x="54" y="140"/>
                                <a:pt x="56" y="138"/>
                                <a:pt x="58" y="136"/>
                              </a:cubicBezTo>
                              <a:lnTo>
                                <a:pt x="61" y="141"/>
                              </a:lnTo>
                              <a:lnTo>
                                <a:pt x="51" y="155"/>
                              </a:lnTo>
                              <a:cubicBezTo>
                                <a:pt x="48" y="156"/>
                                <a:pt x="46" y="156"/>
                                <a:pt x="44" y="157"/>
                              </a:cubicBezTo>
                              <a:cubicBezTo>
                                <a:pt x="42" y="157"/>
                                <a:pt x="40" y="158"/>
                                <a:pt x="38" y="158"/>
                              </a:cubicBezTo>
                              <a:cubicBezTo>
                                <a:pt x="33" y="158"/>
                                <a:pt x="29" y="156"/>
                                <a:pt x="26" y="154"/>
                              </a:cubicBezTo>
                              <a:cubicBezTo>
                                <a:pt x="22" y="152"/>
                                <a:pt x="20" y="149"/>
                                <a:pt x="18" y="146"/>
                              </a:cubicBezTo>
                              <a:cubicBezTo>
                                <a:pt x="16" y="142"/>
                                <a:pt x="16" y="137"/>
                                <a:pt x="16" y="130"/>
                              </a:cubicBezTo>
                              <a:lnTo>
                                <a:pt x="16" y="107"/>
                              </a:lnTo>
                              <a:lnTo>
                                <a:pt x="16" y="61"/>
                              </a:lnTo>
                              <a:cubicBezTo>
                                <a:pt x="11" y="61"/>
                                <a:pt x="5" y="61"/>
                                <a:pt x="0" y="61"/>
                              </a:cubicBezTo>
                              <a:lnTo>
                                <a:pt x="0" y="56"/>
                              </a:lnTo>
                              <a:cubicBezTo>
                                <a:pt x="5" y="53"/>
                                <a:pt x="11" y="51"/>
                                <a:pt x="16" y="48"/>
                              </a:cubicBezTo>
                              <a:cubicBezTo>
                                <a:pt x="16" y="36"/>
                                <a:pt x="16" y="24"/>
                                <a:pt x="15" y="10"/>
                              </a:cubicBezTo>
                              <a:cubicBezTo>
                                <a:pt x="23" y="6"/>
                                <a:pt x="29" y="3"/>
                                <a:pt x="32" y="0"/>
                              </a:cubicBezTo>
                              <a:lnTo>
                                <a:pt x="35" y="3"/>
                              </a:lnTo>
                              <a:cubicBezTo>
                                <a:pt x="34" y="9"/>
                                <a:pt x="34" y="24"/>
                                <a:pt x="33" y="48"/>
                              </a:cubicBezTo>
                              <a:cubicBezTo>
                                <a:pt x="41" y="48"/>
                                <a:pt x="48" y="48"/>
                                <a:pt x="54" y="47"/>
                              </a:cubicBezTo>
                              <a:lnTo>
                                <a:pt x="62" y="47"/>
                              </a:lnTo>
                              <a:lnTo>
                                <a:pt x="61" y="59"/>
                              </a:lnTo>
                              <a:lnTo>
                                <a:pt x="56" y="59"/>
                              </a:lnTo>
                              <a:lnTo>
                                <a:pt x="37" y="59"/>
                              </a:lnTo>
                              <a:lnTo>
                                <a:pt x="33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422B1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" name="Freeform 30"/>
                      <wps:cNvSpPr>
                        <a:spLocks/>
                      </wps:cNvSpPr>
                      <wps:spPr bwMode="auto">
                        <a:xfrm>
                          <a:off x="307" y="325"/>
                          <a:ext cx="23" cy="23"/>
                        </a:xfrm>
                        <a:custGeom>
                          <a:avLst/>
                          <a:gdLst>
                            <a:gd name="T0" fmla="*/ 1 w 117"/>
                            <a:gd name="T1" fmla="*/ 1 h 121"/>
                            <a:gd name="T2" fmla="*/ 1 w 117"/>
                            <a:gd name="T3" fmla="*/ 1 h 121"/>
                            <a:gd name="T4" fmla="*/ 1 w 117"/>
                            <a:gd name="T5" fmla="*/ 1 h 121"/>
                            <a:gd name="T6" fmla="*/ 0 w 117"/>
                            <a:gd name="T7" fmla="*/ 1 h 121"/>
                            <a:gd name="T8" fmla="*/ 0 w 117"/>
                            <a:gd name="T9" fmla="*/ 1 h 121"/>
                            <a:gd name="T10" fmla="*/ 0 w 117"/>
                            <a:gd name="T11" fmla="*/ 1 h 121"/>
                            <a:gd name="T12" fmla="*/ 0 w 117"/>
                            <a:gd name="T13" fmla="*/ 1 h 121"/>
                            <a:gd name="T14" fmla="*/ 0 w 117"/>
                            <a:gd name="T15" fmla="*/ 1 h 121"/>
                            <a:gd name="T16" fmla="*/ 0 w 117"/>
                            <a:gd name="T17" fmla="*/ 0 h 121"/>
                            <a:gd name="T18" fmla="*/ 0 w 117"/>
                            <a:gd name="T19" fmla="*/ 0 h 121"/>
                            <a:gd name="T20" fmla="*/ 0 w 117"/>
                            <a:gd name="T21" fmla="*/ 0 h 121"/>
                            <a:gd name="T22" fmla="*/ 0 w 117"/>
                            <a:gd name="T23" fmla="*/ 0 h 121"/>
                            <a:gd name="T24" fmla="*/ 0 w 117"/>
                            <a:gd name="T25" fmla="*/ 0 h 121"/>
                            <a:gd name="T26" fmla="*/ 0 w 117"/>
                            <a:gd name="T27" fmla="*/ 0 h 121"/>
                            <a:gd name="T28" fmla="*/ 0 w 117"/>
                            <a:gd name="T29" fmla="*/ 0 h 121"/>
                            <a:gd name="T30" fmla="*/ 0 w 117"/>
                            <a:gd name="T31" fmla="*/ 0 h 121"/>
                            <a:gd name="T32" fmla="*/ 0 w 117"/>
                            <a:gd name="T33" fmla="*/ 0 h 121"/>
                            <a:gd name="T34" fmla="*/ 0 w 117"/>
                            <a:gd name="T35" fmla="*/ 0 h 121"/>
                            <a:gd name="T36" fmla="*/ 0 w 117"/>
                            <a:gd name="T37" fmla="*/ 0 h 121"/>
                            <a:gd name="T38" fmla="*/ 0 w 117"/>
                            <a:gd name="T39" fmla="*/ 1 h 121"/>
                            <a:gd name="T40" fmla="*/ 0 w 117"/>
                            <a:gd name="T41" fmla="*/ 1 h 121"/>
                            <a:gd name="T42" fmla="*/ 0 w 117"/>
                            <a:gd name="T43" fmla="*/ 1 h 121"/>
                            <a:gd name="T44" fmla="*/ 1 w 117"/>
                            <a:gd name="T45" fmla="*/ 1 h 121"/>
                            <a:gd name="T46" fmla="*/ 1 w 117"/>
                            <a:gd name="T47" fmla="*/ 1 h 121"/>
                            <a:gd name="T48" fmla="*/ 1 w 117"/>
                            <a:gd name="T49" fmla="*/ 0 h 121"/>
                            <a:gd name="T50" fmla="*/ 1 w 117"/>
                            <a:gd name="T51" fmla="*/ 0 h 121"/>
                            <a:gd name="T52" fmla="*/ 1 w 117"/>
                            <a:gd name="T53" fmla="*/ 0 h 121"/>
                            <a:gd name="T54" fmla="*/ 1 w 117"/>
                            <a:gd name="T55" fmla="*/ 0 h 121"/>
                            <a:gd name="T56" fmla="*/ 1 w 117"/>
                            <a:gd name="T57" fmla="*/ 0 h 121"/>
                            <a:gd name="T58" fmla="*/ 1 w 117"/>
                            <a:gd name="T59" fmla="*/ 0 h 121"/>
                            <a:gd name="T60" fmla="*/ 1 w 117"/>
                            <a:gd name="T61" fmla="*/ 0 h 121"/>
                            <a:gd name="T62" fmla="*/ 1 w 117"/>
                            <a:gd name="T63" fmla="*/ 0 h 121"/>
                            <a:gd name="T64" fmla="*/ 1 w 117"/>
                            <a:gd name="T65" fmla="*/ 0 h 121"/>
                            <a:gd name="T66" fmla="*/ 1 w 117"/>
                            <a:gd name="T67" fmla="*/ 0 h 121"/>
                            <a:gd name="T68" fmla="*/ 1 w 117"/>
                            <a:gd name="T69" fmla="*/ 1 h 121"/>
                            <a:gd name="T70" fmla="*/ 1 w 117"/>
                            <a:gd name="T71" fmla="*/ 1 h 121"/>
                            <a:gd name="T72" fmla="*/ 1 w 117"/>
                            <a:gd name="T73" fmla="*/ 1 h 121"/>
                            <a:gd name="T74" fmla="*/ 1 w 117"/>
                            <a:gd name="T75" fmla="*/ 1 h 121"/>
                            <a:gd name="T76" fmla="*/ 1 w 117"/>
                            <a:gd name="T77" fmla="*/ 1 h 121"/>
                            <a:gd name="T78" fmla="*/ 1 w 117"/>
                            <a:gd name="T79" fmla="*/ 1 h 121"/>
                            <a:gd name="T80" fmla="*/ 1 w 117"/>
                            <a:gd name="T81" fmla="*/ 1 h 121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w 117"/>
                            <a:gd name="T124" fmla="*/ 0 h 121"/>
                            <a:gd name="T125" fmla="*/ 117 w 117"/>
                            <a:gd name="T126" fmla="*/ 121 h 121"/>
                          </a:gdLst>
                          <a:ahLst/>
                          <a:cxnLst>
                            <a:cxn ang="T82">
                              <a:pos x="T0" y="T1"/>
                            </a:cxn>
                            <a:cxn ang="T83">
                              <a:pos x="T2" y="T3"/>
                            </a:cxn>
                            <a:cxn ang="T84">
                              <a:pos x="T4" y="T5"/>
                            </a:cxn>
                            <a:cxn ang="T85">
                              <a:pos x="T6" y="T7"/>
                            </a:cxn>
                            <a:cxn ang="T86">
                              <a:pos x="T8" y="T9"/>
                            </a:cxn>
                            <a:cxn ang="T87">
                              <a:pos x="T10" y="T11"/>
                            </a:cxn>
                            <a:cxn ang="T88">
                              <a:pos x="T12" y="T13"/>
                            </a:cxn>
                            <a:cxn ang="T89">
                              <a:pos x="T14" y="T15"/>
                            </a:cxn>
                            <a:cxn ang="T90">
                              <a:pos x="T16" y="T17"/>
                            </a:cxn>
                            <a:cxn ang="T91">
                              <a:pos x="T18" y="T19"/>
                            </a:cxn>
                            <a:cxn ang="T92">
                              <a:pos x="T20" y="T21"/>
                            </a:cxn>
                            <a:cxn ang="T93">
                              <a:pos x="T22" y="T23"/>
                            </a:cxn>
                            <a:cxn ang="T94">
                              <a:pos x="T24" y="T25"/>
                            </a:cxn>
                            <a:cxn ang="T95">
                              <a:pos x="T26" y="T27"/>
                            </a:cxn>
                            <a:cxn ang="T96">
                              <a:pos x="T28" y="T29"/>
                            </a:cxn>
                            <a:cxn ang="T97">
                              <a:pos x="T30" y="T31"/>
                            </a:cxn>
                            <a:cxn ang="T98">
                              <a:pos x="T32" y="T33"/>
                            </a:cxn>
                            <a:cxn ang="T99">
                              <a:pos x="T34" y="T35"/>
                            </a:cxn>
                            <a:cxn ang="T100">
                              <a:pos x="T36" y="T37"/>
                            </a:cxn>
                            <a:cxn ang="T101">
                              <a:pos x="T38" y="T39"/>
                            </a:cxn>
                            <a:cxn ang="T102">
                              <a:pos x="T40" y="T41"/>
                            </a:cxn>
                            <a:cxn ang="T103">
                              <a:pos x="T42" y="T43"/>
                            </a:cxn>
                            <a:cxn ang="T104">
                              <a:pos x="T44" y="T45"/>
                            </a:cxn>
                            <a:cxn ang="T105">
                              <a:pos x="T46" y="T47"/>
                            </a:cxn>
                            <a:cxn ang="T106">
                              <a:pos x="T48" y="T49"/>
                            </a:cxn>
                            <a:cxn ang="T107">
                              <a:pos x="T50" y="T51"/>
                            </a:cxn>
                            <a:cxn ang="T108">
                              <a:pos x="T52" y="T53"/>
                            </a:cxn>
                            <a:cxn ang="T109">
                              <a:pos x="T54" y="T55"/>
                            </a:cxn>
                            <a:cxn ang="T110">
                              <a:pos x="T56" y="T57"/>
                            </a:cxn>
                            <a:cxn ang="T111">
                              <a:pos x="T58" y="T59"/>
                            </a:cxn>
                            <a:cxn ang="T112">
                              <a:pos x="T60" y="T61"/>
                            </a:cxn>
                            <a:cxn ang="T113">
                              <a:pos x="T62" y="T63"/>
                            </a:cxn>
                            <a:cxn ang="T114">
                              <a:pos x="T64" y="T65"/>
                            </a:cxn>
                            <a:cxn ang="T115">
                              <a:pos x="T66" y="T67"/>
                            </a:cxn>
                            <a:cxn ang="T116">
                              <a:pos x="T68" y="T69"/>
                            </a:cxn>
                            <a:cxn ang="T117">
                              <a:pos x="T70" y="T71"/>
                            </a:cxn>
                            <a:cxn ang="T118">
                              <a:pos x="T72" y="T73"/>
                            </a:cxn>
                            <a:cxn ang="T119">
                              <a:pos x="T74" y="T75"/>
                            </a:cxn>
                            <a:cxn ang="T120">
                              <a:pos x="T76" y="T77"/>
                            </a:cxn>
                            <a:cxn ang="T121">
                              <a:pos x="T78" y="T79"/>
                            </a:cxn>
                            <a:cxn ang="T122">
                              <a:pos x="T80" y="T81"/>
                            </a:cxn>
                          </a:cxnLst>
                          <a:rect l="T123" t="T124" r="T125" b="T126"/>
                          <a:pathLst>
                            <a:path w="117" h="121">
                              <a:moveTo>
                                <a:pt x="82" y="118"/>
                              </a:moveTo>
                              <a:lnTo>
                                <a:pt x="84" y="96"/>
                              </a:lnTo>
                              <a:lnTo>
                                <a:pt x="78" y="104"/>
                              </a:lnTo>
                              <a:cubicBezTo>
                                <a:pt x="73" y="110"/>
                                <a:pt x="68" y="114"/>
                                <a:pt x="63" y="117"/>
                              </a:cubicBezTo>
                              <a:cubicBezTo>
                                <a:pt x="58" y="119"/>
                                <a:pt x="52" y="121"/>
                                <a:pt x="45" y="121"/>
                              </a:cubicBezTo>
                              <a:cubicBezTo>
                                <a:pt x="39" y="121"/>
                                <a:pt x="34" y="119"/>
                                <a:pt x="29" y="116"/>
                              </a:cubicBezTo>
                              <a:cubicBezTo>
                                <a:pt x="25" y="113"/>
                                <a:pt x="21" y="109"/>
                                <a:pt x="19" y="104"/>
                              </a:cubicBezTo>
                              <a:cubicBezTo>
                                <a:pt x="17" y="99"/>
                                <a:pt x="16" y="91"/>
                                <a:pt x="16" y="81"/>
                              </a:cubicBezTo>
                              <a:cubicBezTo>
                                <a:pt x="16" y="75"/>
                                <a:pt x="16" y="69"/>
                                <a:pt x="17" y="61"/>
                              </a:cubicBezTo>
                              <a:lnTo>
                                <a:pt x="17" y="42"/>
                              </a:lnTo>
                              <a:cubicBezTo>
                                <a:pt x="17" y="28"/>
                                <a:pt x="17" y="20"/>
                                <a:pt x="16" y="19"/>
                              </a:cubicBezTo>
                              <a:cubicBezTo>
                                <a:pt x="15" y="17"/>
                                <a:pt x="13" y="17"/>
                                <a:pt x="9" y="17"/>
                              </a:cubicBezTo>
                              <a:lnTo>
                                <a:pt x="0" y="17"/>
                              </a:lnTo>
                              <a:lnTo>
                                <a:pt x="0" y="10"/>
                              </a:lnTo>
                              <a:cubicBezTo>
                                <a:pt x="10" y="9"/>
                                <a:pt x="18" y="7"/>
                                <a:pt x="26" y="4"/>
                              </a:cubicBezTo>
                              <a:lnTo>
                                <a:pt x="35" y="0"/>
                              </a:lnTo>
                              <a:cubicBezTo>
                                <a:pt x="36" y="0"/>
                                <a:pt x="36" y="1"/>
                                <a:pt x="36" y="3"/>
                              </a:cubicBezTo>
                              <a:lnTo>
                                <a:pt x="36" y="15"/>
                              </a:lnTo>
                              <a:cubicBezTo>
                                <a:pt x="35" y="33"/>
                                <a:pt x="34" y="49"/>
                                <a:pt x="34" y="63"/>
                              </a:cubicBezTo>
                              <a:cubicBezTo>
                                <a:pt x="34" y="78"/>
                                <a:pt x="35" y="88"/>
                                <a:pt x="36" y="92"/>
                              </a:cubicBezTo>
                              <a:cubicBezTo>
                                <a:pt x="37" y="96"/>
                                <a:pt x="39" y="99"/>
                                <a:pt x="42" y="102"/>
                              </a:cubicBezTo>
                              <a:cubicBezTo>
                                <a:pt x="45" y="105"/>
                                <a:pt x="49" y="106"/>
                                <a:pt x="54" y="106"/>
                              </a:cubicBezTo>
                              <a:cubicBezTo>
                                <a:pt x="61" y="106"/>
                                <a:pt x="66" y="104"/>
                                <a:pt x="72" y="99"/>
                              </a:cubicBezTo>
                              <a:cubicBezTo>
                                <a:pt x="77" y="94"/>
                                <a:pt x="80" y="89"/>
                                <a:pt x="82" y="84"/>
                              </a:cubicBezTo>
                              <a:cubicBezTo>
                                <a:pt x="83" y="81"/>
                                <a:pt x="83" y="73"/>
                                <a:pt x="83" y="58"/>
                              </a:cubicBezTo>
                              <a:cubicBezTo>
                                <a:pt x="83" y="34"/>
                                <a:pt x="83" y="21"/>
                                <a:pt x="82" y="19"/>
                              </a:cubicBezTo>
                              <a:cubicBezTo>
                                <a:pt x="82" y="17"/>
                                <a:pt x="79" y="17"/>
                                <a:pt x="73" y="17"/>
                              </a:cubicBezTo>
                              <a:lnTo>
                                <a:pt x="65" y="17"/>
                              </a:lnTo>
                              <a:lnTo>
                                <a:pt x="65" y="10"/>
                              </a:lnTo>
                              <a:cubicBezTo>
                                <a:pt x="72" y="9"/>
                                <a:pt x="78" y="8"/>
                                <a:pt x="83" y="6"/>
                              </a:cubicBezTo>
                              <a:cubicBezTo>
                                <a:pt x="88" y="5"/>
                                <a:pt x="93" y="3"/>
                                <a:pt x="99" y="1"/>
                              </a:cubicBezTo>
                              <a:cubicBezTo>
                                <a:pt x="99" y="0"/>
                                <a:pt x="100" y="0"/>
                                <a:pt x="100" y="0"/>
                              </a:cubicBezTo>
                              <a:cubicBezTo>
                                <a:pt x="102" y="0"/>
                                <a:pt x="102" y="1"/>
                                <a:pt x="102" y="2"/>
                              </a:cubicBezTo>
                              <a:lnTo>
                                <a:pt x="102" y="14"/>
                              </a:lnTo>
                              <a:cubicBezTo>
                                <a:pt x="101" y="41"/>
                                <a:pt x="100" y="66"/>
                                <a:pt x="100" y="87"/>
                              </a:cubicBezTo>
                              <a:cubicBezTo>
                                <a:pt x="100" y="99"/>
                                <a:pt x="101" y="106"/>
                                <a:pt x="102" y="107"/>
                              </a:cubicBezTo>
                              <a:cubicBezTo>
                                <a:pt x="103" y="110"/>
                                <a:pt x="106" y="111"/>
                                <a:pt x="111" y="111"/>
                              </a:cubicBezTo>
                              <a:lnTo>
                                <a:pt x="117" y="111"/>
                              </a:lnTo>
                              <a:lnTo>
                                <a:pt x="117" y="118"/>
                              </a:lnTo>
                              <a:cubicBezTo>
                                <a:pt x="109" y="118"/>
                                <a:pt x="102" y="117"/>
                                <a:pt x="96" y="117"/>
                              </a:cubicBezTo>
                              <a:cubicBezTo>
                                <a:pt x="91" y="117"/>
                                <a:pt x="87" y="118"/>
                                <a:pt x="82" y="11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0FB2E9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Freeform 31"/>
                      <wps:cNvSpPr>
                        <a:spLocks/>
                      </wps:cNvSpPr>
                      <wps:spPr bwMode="auto">
                        <a:xfrm>
                          <a:off x="333" y="318"/>
                          <a:ext cx="12" cy="30"/>
                        </a:xfrm>
                        <a:custGeom>
                          <a:avLst/>
                          <a:gdLst>
                            <a:gd name="T0" fmla="*/ 0 w 62"/>
                            <a:gd name="T1" fmla="*/ 0 h 158"/>
                            <a:gd name="T2" fmla="*/ 0 w 62"/>
                            <a:gd name="T3" fmla="*/ 1 h 158"/>
                            <a:gd name="T4" fmla="*/ 0 w 62"/>
                            <a:gd name="T5" fmla="*/ 1 h 158"/>
                            <a:gd name="T6" fmla="*/ 0 w 62"/>
                            <a:gd name="T7" fmla="*/ 1 h 158"/>
                            <a:gd name="T8" fmla="*/ 0 w 62"/>
                            <a:gd name="T9" fmla="*/ 1 h 158"/>
                            <a:gd name="T10" fmla="*/ 0 w 62"/>
                            <a:gd name="T11" fmla="*/ 1 h 158"/>
                            <a:gd name="T12" fmla="*/ 0 w 62"/>
                            <a:gd name="T13" fmla="*/ 1 h 158"/>
                            <a:gd name="T14" fmla="*/ 0 w 62"/>
                            <a:gd name="T15" fmla="*/ 1 h 158"/>
                            <a:gd name="T16" fmla="*/ 0 w 62"/>
                            <a:gd name="T17" fmla="*/ 1 h 158"/>
                            <a:gd name="T18" fmla="*/ 0 w 62"/>
                            <a:gd name="T19" fmla="*/ 1 h 158"/>
                            <a:gd name="T20" fmla="*/ 0 w 62"/>
                            <a:gd name="T21" fmla="*/ 1 h 158"/>
                            <a:gd name="T22" fmla="*/ 0 w 62"/>
                            <a:gd name="T23" fmla="*/ 1 h 158"/>
                            <a:gd name="T24" fmla="*/ 0 w 62"/>
                            <a:gd name="T25" fmla="*/ 1 h 158"/>
                            <a:gd name="T26" fmla="*/ 0 w 62"/>
                            <a:gd name="T27" fmla="*/ 1 h 158"/>
                            <a:gd name="T28" fmla="*/ 0 w 62"/>
                            <a:gd name="T29" fmla="*/ 1 h 158"/>
                            <a:gd name="T30" fmla="*/ 0 w 62"/>
                            <a:gd name="T31" fmla="*/ 0 h 158"/>
                            <a:gd name="T32" fmla="*/ 0 w 62"/>
                            <a:gd name="T33" fmla="*/ 0 h 158"/>
                            <a:gd name="T34" fmla="*/ 0 w 62"/>
                            <a:gd name="T35" fmla="*/ 0 h 158"/>
                            <a:gd name="T36" fmla="*/ 0 w 62"/>
                            <a:gd name="T37" fmla="*/ 0 h 158"/>
                            <a:gd name="T38" fmla="*/ 0 w 62"/>
                            <a:gd name="T39" fmla="*/ 0 h 158"/>
                            <a:gd name="T40" fmla="*/ 0 w 62"/>
                            <a:gd name="T41" fmla="*/ 0 h 158"/>
                            <a:gd name="T42" fmla="*/ 0 w 62"/>
                            <a:gd name="T43" fmla="*/ 0 h 158"/>
                            <a:gd name="T44" fmla="*/ 0 w 62"/>
                            <a:gd name="T45" fmla="*/ 0 h 158"/>
                            <a:gd name="T46" fmla="*/ 0 w 62"/>
                            <a:gd name="T47" fmla="*/ 0 h 158"/>
                            <a:gd name="T48" fmla="*/ 0 w 62"/>
                            <a:gd name="T49" fmla="*/ 0 h 158"/>
                            <a:gd name="T50" fmla="*/ 0 w 62"/>
                            <a:gd name="T51" fmla="*/ 0 h 158"/>
                            <a:gd name="T52" fmla="*/ 0 w 62"/>
                            <a:gd name="T53" fmla="*/ 0 h 158"/>
                            <a:gd name="T54" fmla="*/ 0 w 62"/>
                            <a:gd name="T55" fmla="*/ 0 h 158"/>
                            <a:gd name="T56" fmla="*/ 0 w 62"/>
                            <a:gd name="T57" fmla="*/ 0 h 158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w 62"/>
                            <a:gd name="T88" fmla="*/ 0 h 158"/>
                            <a:gd name="T89" fmla="*/ 62 w 62"/>
                            <a:gd name="T90" fmla="*/ 158 h 158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T87" t="T88" r="T89" b="T90"/>
                          <a:pathLst>
                            <a:path w="62" h="158">
                              <a:moveTo>
                                <a:pt x="34" y="59"/>
                              </a:moveTo>
                              <a:lnTo>
                                <a:pt x="34" y="107"/>
                              </a:lnTo>
                              <a:cubicBezTo>
                                <a:pt x="34" y="120"/>
                                <a:pt x="34" y="128"/>
                                <a:pt x="35" y="131"/>
                              </a:cubicBezTo>
                              <a:cubicBezTo>
                                <a:pt x="35" y="134"/>
                                <a:pt x="37" y="137"/>
                                <a:pt x="39" y="139"/>
                              </a:cubicBezTo>
                              <a:cubicBezTo>
                                <a:pt x="41" y="141"/>
                                <a:pt x="43" y="142"/>
                                <a:pt x="47" y="142"/>
                              </a:cubicBezTo>
                              <a:cubicBezTo>
                                <a:pt x="49" y="142"/>
                                <a:pt x="51" y="142"/>
                                <a:pt x="52" y="141"/>
                              </a:cubicBezTo>
                              <a:cubicBezTo>
                                <a:pt x="54" y="140"/>
                                <a:pt x="56" y="138"/>
                                <a:pt x="58" y="136"/>
                              </a:cubicBezTo>
                              <a:lnTo>
                                <a:pt x="61" y="141"/>
                              </a:lnTo>
                              <a:lnTo>
                                <a:pt x="51" y="155"/>
                              </a:lnTo>
                              <a:cubicBezTo>
                                <a:pt x="49" y="156"/>
                                <a:pt x="47" y="156"/>
                                <a:pt x="45" y="157"/>
                              </a:cubicBezTo>
                              <a:cubicBezTo>
                                <a:pt x="43" y="157"/>
                                <a:pt x="41" y="158"/>
                                <a:pt x="39" y="158"/>
                              </a:cubicBezTo>
                              <a:cubicBezTo>
                                <a:pt x="34" y="158"/>
                                <a:pt x="29" y="156"/>
                                <a:pt x="26" y="154"/>
                              </a:cubicBezTo>
                              <a:cubicBezTo>
                                <a:pt x="22" y="152"/>
                                <a:pt x="20" y="149"/>
                                <a:pt x="18" y="146"/>
                              </a:cubicBezTo>
                              <a:cubicBezTo>
                                <a:pt x="17" y="142"/>
                                <a:pt x="16" y="137"/>
                                <a:pt x="16" y="130"/>
                              </a:cubicBezTo>
                              <a:lnTo>
                                <a:pt x="16" y="107"/>
                              </a:lnTo>
                              <a:lnTo>
                                <a:pt x="16" y="61"/>
                              </a:lnTo>
                              <a:cubicBezTo>
                                <a:pt x="11" y="61"/>
                                <a:pt x="6" y="61"/>
                                <a:pt x="0" y="61"/>
                              </a:cubicBezTo>
                              <a:lnTo>
                                <a:pt x="0" y="56"/>
                              </a:lnTo>
                              <a:cubicBezTo>
                                <a:pt x="6" y="53"/>
                                <a:pt x="11" y="51"/>
                                <a:pt x="16" y="48"/>
                              </a:cubicBezTo>
                              <a:cubicBezTo>
                                <a:pt x="16" y="36"/>
                                <a:pt x="16" y="24"/>
                                <a:pt x="15" y="10"/>
                              </a:cubicBezTo>
                              <a:cubicBezTo>
                                <a:pt x="23" y="6"/>
                                <a:pt x="29" y="3"/>
                                <a:pt x="33" y="0"/>
                              </a:cubicBezTo>
                              <a:lnTo>
                                <a:pt x="35" y="3"/>
                              </a:lnTo>
                              <a:cubicBezTo>
                                <a:pt x="35" y="9"/>
                                <a:pt x="34" y="24"/>
                                <a:pt x="34" y="48"/>
                              </a:cubicBezTo>
                              <a:cubicBezTo>
                                <a:pt x="42" y="48"/>
                                <a:pt x="49" y="48"/>
                                <a:pt x="54" y="47"/>
                              </a:cubicBezTo>
                              <a:lnTo>
                                <a:pt x="62" y="47"/>
                              </a:lnTo>
                              <a:lnTo>
                                <a:pt x="61" y="59"/>
                              </a:lnTo>
                              <a:lnTo>
                                <a:pt x="57" y="59"/>
                              </a:lnTo>
                              <a:lnTo>
                                <a:pt x="37" y="59"/>
                              </a:lnTo>
                              <a:lnTo>
                                <a:pt x="34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59DC33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" name="Freeform 32"/>
                      <wps:cNvSpPr>
                        <a:spLocks noEditPoints="1"/>
                      </wps:cNvSpPr>
                      <wps:spPr bwMode="auto">
                        <a:xfrm>
                          <a:off x="347" y="325"/>
                          <a:ext cx="17" cy="23"/>
                        </a:xfrm>
                        <a:custGeom>
                          <a:avLst/>
                          <a:gdLst>
                            <a:gd name="T0" fmla="*/ 0 w 89"/>
                            <a:gd name="T1" fmla="*/ 0 h 121"/>
                            <a:gd name="T2" fmla="*/ 0 w 89"/>
                            <a:gd name="T3" fmla="*/ 1 h 121"/>
                            <a:gd name="T4" fmla="*/ 0 w 89"/>
                            <a:gd name="T5" fmla="*/ 1 h 121"/>
                            <a:gd name="T6" fmla="*/ 0 w 89"/>
                            <a:gd name="T7" fmla="*/ 1 h 121"/>
                            <a:gd name="T8" fmla="*/ 1 w 89"/>
                            <a:gd name="T9" fmla="*/ 1 h 121"/>
                            <a:gd name="T10" fmla="*/ 1 w 89"/>
                            <a:gd name="T11" fmla="*/ 1 h 121"/>
                            <a:gd name="T12" fmla="*/ 1 w 89"/>
                            <a:gd name="T13" fmla="*/ 1 h 121"/>
                            <a:gd name="T14" fmla="*/ 0 w 89"/>
                            <a:gd name="T15" fmla="*/ 1 h 121"/>
                            <a:gd name="T16" fmla="*/ 0 w 89"/>
                            <a:gd name="T17" fmla="*/ 1 h 121"/>
                            <a:gd name="T18" fmla="*/ 0 w 89"/>
                            <a:gd name="T19" fmla="*/ 1 h 121"/>
                            <a:gd name="T20" fmla="*/ 0 w 89"/>
                            <a:gd name="T21" fmla="*/ 0 h 121"/>
                            <a:gd name="T22" fmla="*/ 0 w 89"/>
                            <a:gd name="T23" fmla="*/ 0 h 121"/>
                            <a:gd name="T24" fmla="*/ 0 w 89"/>
                            <a:gd name="T25" fmla="*/ 0 h 121"/>
                            <a:gd name="T26" fmla="*/ 0 w 89"/>
                            <a:gd name="T27" fmla="*/ 0 h 121"/>
                            <a:gd name="T28" fmla="*/ 1 w 89"/>
                            <a:gd name="T29" fmla="*/ 0 h 121"/>
                            <a:gd name="T30" fmla="*/ 1 w 89"/>
                            <a:gd name="T31" fmla="*/ 0 h 121"/>
                            <a:gd name="T32" fmla="*/ 1 w 89"/>
                            <a:gd name="T33" fmla="*/ 0 h 121"/>
                            <a:gd name="T34" fmla="*/ 1 w 89"/>
                            <a:gd name="T35" fmla="*/ 0 h 121"/>
                            <a:gd name="T36" fmla="*/ 0 w 89"/>
                            <a:gd name="T37" fmla="*/ 0 h 121"/>
                            <a:gd name="T38" fmla="*/ 0 w 89"/>
                            <a:gd name="T39" fmla="*/ 0 h 121"/>
                            <a:gd name="T40" fmla="*/ 0 w 89"/>
                            <a:gd name="T41" fmla="*/ 0 h 121"/>
                            <a:gd name="T42" fmla="*/ 0 w 89"/>
                            <a:gd name="T43" fmla="*/ 0 h 121"/>
                            <a:gd name="T44" fmla="*/ 0 w 89"/>
                            <a:gd name="T45" fmla="*/ 0 h 121"/>
                            <a:gd name="T46" fmla="*/ 0 w 89"/>
                            <a:gd name="T47" fmla="*/ 0 h 121"/>
                            <a:gd name="T48" fmla="*/ 0 w 89"/>
                            <a:gd name="T49" fmla="*/ 0 h 121"/>
                            <a:gd name="T50" fmla="*/ 0 w 89"/>
                            <a:gd name="T51" fmla="*/ 0 h 121"/>
                            <a:gd name="T52" fmla="*/ 0 w 89"/>
                            <a:gd name="T53" fmla="*/ 0 h 121"/>
                            <a:gd name="T54" fmla="*/ 0 w 89"/>
                            <a:gd name="T55" fmla="*/ 0 h 121"/>
                            <a:gd name="T56" fmla="*/ 0 w 89"/>
                            <a:gd name="T57" fmla="*/ 0 h 121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w 89"/>
                            <a:gd name="T88" fmla="*/ 0 h 121"/>
                            <a:gd name="T89" fmla="*/ 89 w 89"/>
                            <a:gd name="T90" fmla="*/ 121 h 121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T87" t="T88" r="T89" b="T90"/>
                          <a:pathLst>
                            <a:path w="89" h="121">
                              <a:moveTo>
                                <a:pt x="20" y="59"/>
                              </a:moveTo>
                              <a:cubicBezTo>
                                <a:pt x="20" y="75"/>
                                <a:pt x="24" y="87"/>
                                <a:pt x="30" y="96"/>
                              </a:cubicBezTo>
                              <a:cubicBezTo>
                                <a:pt x="37" y="104"/>
                                <a:pt x="45" y="108"/>
                                <a:pt x="56" y="108"/>
                              </a:cubicBezTo>
                              <a:cubicBezTo>
                                <a:pt x="61" y="108"/>
                                <a:pt x="66" y="107"/>
                                <a:pt x="70" y="105"/>
                              </a:cubicBezTo>
                              <a:cubicBezTo>
                                <a:pt x="75" y="103"/>
                                <a:pt x="80" y="101"/>
                                <a:pt x="84" y="97"/>
                              </a:cubicBezTo>
                              <a:lnTo>
                                <a:pt x="86" y="99"/>
                              </a:lnTo>
                              <a:lnTo>
                                <a:pt x="83" y="109"/>
                              </a:lnTo>
                              <a:cubicBezTo>
                                <a:pt x="77" y="113"/>
                                <a:pt x="71" y="116"/>
                                <a:pt x="65" y="118"/>
                              </a:cubicBezTo>
                              <a:cubicBezTo>
                                <a:pt x="59" y="120"/>
                                <a:pt x="53" y="121"/>
                                <a:pt x="47" y="121"/>
                              </a:cubicBezTo>
                              <a:cubicBezTo>
                                <a:pt x="33" y="121"/>
                                <a:pt x="22" y="115"/>
                                <a:pt x="13" y="105"/>
                              </a:cubicBezTo>
                              <a:cubicBezTo>
                                <a:pt x="5" y="94"/>
                                <a:pt x="0" y="80"/>
                                <a:pt x="0" y="62"/>
                              </a:cubicBezTo>
                              <a:cubicBezTo>
                                <a:pt x="0" y="49"/>
                                <a:pt x="3" y="37"/>
                                <a:pt x="8" y="27"/>
                              </a:cubicBezTo>
                              <a:cubicBezTo>
                                <a:pt x="11" y="20"/>
                                <a:pt x="17" y="14"/>
                                <a:pt x="25" y="9"/>
                              </a:cubicBezTo>
                              <a:cubicBezTo>
                                <a:pt x="33" y="3"/>
                                <a:pt x="42" y="0"/>
                                <a:pt x="50" y="0"/>
                              </a:cubicBezTo>
                              <a:cubicBezTo>
                                <a:pt x="62" y="0"/>
                                <a:pt x="71" y="5"/>
                                <a:pt x="79" y="13"/>
                              </a:cubicBezTo>
                              <a:cubicBezTo>
                                <a:pt x="86" y="22"/>
                                <a:pt x="89" y="33"/>
                                <a:pt x="89" y="48"/>
                              </a:cubicBezTo>
                              <a:lnTo>
                                <a:pt x="89" y="56"/>
                              </a:lnTo>
                              <a:cubicBezTo>
                                <a:pt x="84" y="57"/>
                                <a:pt x="80" y="58"/>
                                <a:pt x="76" y="58"/>
                              </a:cubicBezTo>
                              <a:cubicBezTo>
                                <a:pt x="69" y="59"/>
                                <a:pt x="59" y="59"/>
                                <a:pt x="46" y="59"/>
                              </a:cubicBezTo>
                              <a:lnTo>
                                <a:pt x="20" y="59"/>
                              </a:lnTo>
                              <a:close/>
                              <a:moveTo>
                                <a:pt x="20" y="50"/>
                              </a:moveTo>
                              <a:cubicBezTo>
                                <a:pt x="31" y="51"/>
                                <a:pt x="42" y="51"/>
                                <a:pt x="55" y="51"/>
                              </a:cubicBezTo>
                              <a:cubicBezTo>
                                <a:pt x="60" y="51"/>
                                <a:pt x="65" y="51"/>
                                <a:pt x="70" y="50"/>
                              </a:cubicBezTo>
                              <a:lnTo>
                                <a:pt x="70" y="43"/>
                              </a:lnTo>
                              <a:cubicBezTo>
                                <a:pt x="70" y="36"/>
                                <a:pt x="69" y="29"/>
                                <a:pt x="67" y="23"/>
                              </a:cubicBezTo>
                              <a:cubicBezTo>
                                <a:pt x="65" y="19"/>
                                <a:pt x="62" y="16"/>
                                <a:pt x="59" y="13"/>
                              </a:cubicBezTo>
                              <a:cubicBezTo>
                                <a:pt x="55" y="10"/>
                                <a:pt x="51" y="9"/>
                                <a:pt x="46" y="9"/>
                              </a:cubicBezTo>
                              <a:cubicBezTo>
                                <a:pt x="38" y="9"/>
                                <a:pt x="32" y="12"/>
                                <a:pt x="27" y="19"/>
                              </a:cubicBezTo>
                              <a:cubicBezTo>
                                <a:pt x="23" y="26"/>
                                <a:pt x="20" y="36"/>
                                <a:pt x="20" y="5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7084E8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" name="Freeform 33"/>
                      <wps:cNvSpPr>
                        <a:spLocks noEditPoints="1"/>
                      </wps:cNvSpPr>
                      <wps:spPr bwMode="auto">
                        <a:xfrm>
                          <a:off x="378" y="325"/>
                          <a:ext cx="19" cy="23"/>
                        </a:xfrm>
                        <a:custGeom>
                          <a:avLst/>
                          <a:gdLst>
                            <a:gd name="T0" fmla="*/ 0 w 100"/>
                            <a:gd name="T1" fmla="*/ 0 h 121"/>
                            <a:gd name="T2" fmla="*/ 0 w 100"/>
                            <a:gd name="T3" fmla="*/ 0 h 121"/>
                            <a:gd name="T4" fmla="*/ 0 w 100"/>
                            <a:gd name="T5" fmla="*/ 0 h 121"/>
                            <a:gd name="T6" fmla="*/ 0 w 100"/>
                            <a:gd name="T7" fmla="*/ 0 h 121"/>
                            <a:gd name="T8" fmla="*/ 1 w 100"/>
                            <a:gd name="T9" fmla="*/ 0 h 121"/>
                            <a:gd name="T10" fmla="*/ 1 w 100"/>
                            <a:gd name="T11" fmla="*/ 0 h 121"/>
                            <a:gd name="T12" fmla="*/ 1 w 100"/>
                            <a:gd name="T13" fmla="*/ 1 h 121"/>
                            <a:gd name="T14" fmla="*/ 0 w 100"/>
                            <a:gd name="T15" fmla="*/ 1 h 121"/>
                            <a:gd name="T16" fmla="*/ 0 w 100"/>
                            <a:gd name="T17" fmla="*/ 1 h 121"/>
                            <a:gd name="T18" fmla="*/ 0 w 100"/>
                            <a:gd name="T19" fmla="*/ 0 h 121"/>
                            <a:gd name="T20" fmla="*/ 0 w 100"/>
                            <a:gd name="T21" fmla="*/ 0 h 121"/>
                            <a:gd name="T22" fmla="*/ 0 w 100"/>
                            <a:gd name="T23" fmla="*/ 1 h 121"/>
                            <a:gd name="T24" fmla="*/ 0 w 100"/>
                            <a:gd name="T25" fmla="*/ 1 h 121"/>
                            <a:gd name="T26" fmla="*/ 1 w 100"/>
                            <a:gd name="T27" fmla="*/ 1 h 121"/>
                            <a:gd name="T28" fmla="*/ 1 w 100"/>
                            <a:gd name="T29" fmla="*/ 0 h 121"/>
                            <a:gd name="T30" fmla="*/ 1 w 100"/>
                            <a:gd name="T31" fmla="*/ 0 h 121"/>
                            <a:gd name="T32" fmla="*/ 0 w 100"/>
                            <a:gd name="T33" fmla="*/ 0 h 121"/>
                            <a:gd name="T34" fmla="*/ 0 w 100"/>
                            <a:gd name="T35" fmla="*/ 0 h 121"/>
                            <a:gd name="T36" fmla="*/ 0 w 100"/>
                            <a:gd name="T37" fmla="*/ 0 h 121"/>
                            <a:gd name="T38" fmla="*/ 0 w 100"/>
                            <a:gd name="T39" fmla="*/ 0 h 121"/>
                            <a:gd name="T40" fmla="*/ 0 w 100"/>
                            <a:gd name="T41" fmla="*/ 0 h 121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w 100"/>
                            <a:gd name="T64" fmla="*/ 0 h 121"/>
                            <a:gd name="T65" fmla="*/ 100 w 100"/>
                            <a:gd name="T66" fmla="*/ 121 h 121"/>
                          </a:gdLst>
                          <a:ahLst/>
                          <a:cxnLst>
                            <a:cxn ang="T42">
                              <a:pos x="T0" y="T1"/>
                            </a:cxn>
                            <a:cxn ang="T43">
                              <a:pos x="T2" y="T3"/>
                            </a:cxn>
                            <a:cxn ang="T44">
                              <a:pos x="T4" y="T5"/>
                            </a:cxn>
                            <a:cxn ang="T45">
                              <a:pos x="T6" y="T7"/>
                            </a:cxn>
                            <a:cxn ang="T46">
                              <a:pos x="T8" y="T9"/>
                            </a:cxn>
                            <a:cxn ang="T47">
                              <a:pos x="T10" y="T11"/>
                            </a:cxn>
                            <a:cxn ang="T48">
                              <a:pos x="T12" y="T13"/>
                            </a:cxn>
                            <a:cxn ang="T49">
                              <a:pos x="T14" y="T15"/>
                            </a:cxn>
                            <a:cxn ang="T50">
                              <a:pos x="T16" y="T17"/>
                            </a:cxn>
                            <a:cxn ang="T51">
                              <a:pos x="T18" y="T19"/>
                            </a:cxn>
                            <a:cxn ang="T52">
                              <a:pos x="T20" y="T21"/>
                            </a:cxn>
                            <a:cxn ang="T53">
                              <a:pos x="T22" y="T23"/>
                            </a:cxn>
                            <a:cxn ang="T54">
                              <a:pos x="T24" y="T25"/>
                            </a:cxn>
                            <a:cxn ang="T55">
                              <a:pos x="T26" y="T27"/>
                            </a:cxn>
                            <a:cxn ang="T56">
                              <a:pos x="T28" y="T29"/>
                            </a:cxn>
                            <a:cxn ang="T57">
                              <a:pos x="T30" y="T31"/>
                            </a:cxn>
                            <a:cxn ang="T58">
                              <a:pos x="T32" y="T33"/>
                            </a:cxn>
                            <a:cxn ang="T59">
                              <a:pos x="T34" y="T35"/>
                            </a:cxn>
                            <a:cxn ang="T60">
                              <a:pos x="T36" y="T37"/>
                            </a:cxn>
                            <a:cxn ang="T61">
                              <a:pos x="T38" y="T39"/>
                            </a:cxn>
                            <a:cxn ang="T62">
                              <a:pos x="T40" y="T41"/>
                            </a:cxn>
                          </a:cxnLst>
                          <a:rect l="T63" t="T64" r="T65" b="T66"/>
                          <a:pathLst>
                            <a:path w="100" h="121">
                              <a:moveTo>
                                <a:pt x="0" y="60"/>
                              </a:moveTo>
                              <a:cubicBezTo>
                                <a:pt x="0" y="48"/>
                                <a:pt x="2" y="38"/>
                                <a:pt x="7" y="29"/>
                              </a:cubicBezTo>
                              <a:cubicBezTo>
                                <a:pt x="11" y="20"/>
                                <a:pt x="17" y="13"/>
                                <a:pt x="25" y="8"/>
                              </a:cubicBezTo>
                              <a:cubicBezTo>
                                <a:pt x="33" y="3"/>
                                <a:pt x="42" y="0"/>
                                <a:pt x="52" y="0"/>
                              </a:cubicBezTo>
                              <a:cubicBezTo>
                                <a:pt x="67" y="0"/>
                                <a:pt x="78" y="6"/>
                                <a:pt x="87" y="16"/>
                              </a:cubicBezTo>
                              <a:cubicBezTo>
                                <a:pt x="96" y="26"/>
                                <a:pt x="100" y="40"/>
                                <a:pt x="100" y="57"/>
                              </a:cubicBezTo>
                              <a:cubicBezTo>
                                <a:pt x="100" y="77"/>
                                <a:pt x="94" y="93"/>
                                <a:pt x="83" y="105"/>
                              </a:cubicBezTo>
                              <a:cubicBezTo>
                                <a:pt x="73" y="115"/>
                                <a:pt x="61" y="121"/>
                                <a:pt x="46" y="121"/>
                              </a:cubicBezTo>
                              <a:cubicBezTo>
                                <a:pt x="33" y="121"/>
                                <a:pt x="22" y="115"/>
                                <a:pt x="13" y="104"/>
                              </a:cubicBezTo>
                              <a:cubicBezTo>
                                <a:pt x="4" y="93"/>
                                <a:pt x="0" y="78"/>
                                <a:pt x="0" y="60"/>
                              </a:cubicBezTo>
                              <a:close/>
                              <a:moveTo>
                                <a:pt x="19" y="51"/>
                              </a:moveTo>
                              <a:cubicBezTo>
                                <a:pt x="19" y="68"/>
                                <a:pt x="22" y="82"/>
                                <a:pt x="28" y="94"/>
                              </a:cubicBezTo>
                              <a:cubicBezTo>
                                <a:pt x="34" y="106"/>
                                <a:pt x="42" y="112"/>
                                <a:pt x="53" y="112"/>
                              </a:cubicBezTo>
                              <a:cubicBezTo>
                                <a:pt x="61" y="112"/>
                                <a:pt x="68" y="108"/>
                                <a:pt x="73" y="101"/>
                              </a:cubicBezTo>
                              <a:cubicBezTo>
                                <a:pt x="78" y="93"/>
                                <a:pt x="81" y="82"/>
                                <a:pt x="81" y="67"/>
                              </a:cubicBezTo>
                              <a:cubicBezTo>
                                <a:pt x="81" y="54"/>
                                <a:pt x="79" y="44"/>
                                <a:pt x="76" y="35"/>
                              </a:cubicBezTo>
                              <a:cubicBezTo>
                                <a:pt x="73" y="26"/>
                                <a:pt x="69" y="19"/>
                                <a:pt x="64" y="15"/>
                              </a:cubicBezTo>
                              <a:cubicBezTo>
                                <a:pt x="59" y="11"/>
                                <a:pt x="54" y="9"/>
                                <a:pt x="48" y="9"/>
                              </a:cubicBezTo>
                              <a:cubicBezTo>
                                <a:pt x="42" y="9"/>
                                <a:pt x="37" y="11"/>
                                <a:pt x="33" y="14"/>
                              </a:cubicBezTo>
                              <a:cubicBezTo>
                                <a:pt x="29" y="17"/>
                                <a:pt x="26" y="22"/>
                                <a:pt x="24" y="27"/>
                              </a:cubicBezTo>
                              <a:cubicBezTo>
                                <a:pt x="21" y="34"/>
                                <a:pt x="19" y="42"/>
                                <a:pt x="19" y="5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2FC351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Freeform 34"/>
                      <wps:cNvSpPr>
                        <a:spLocks/>
                      </wps:cNvSpPr>
                      <wps:spPr bwMode="auto">
                        <a:xfrm>
                          <a:off x="400" y="313"/>
                          <a:ext cx="13" cy="35"/>
                        </a:xfrm>
                        <a:custGeom>
                          <a:avLst/>
                          <a:gdLst>
                            <a:gd name="T0" fmla="*/ 0 w 68"/>
                            <a:gd name="T1" fmla="*/ 1 h 182"/>
                            <a:gd name="T2" fmla="*/ 0 w 68"/>
                            <a:gd name="T3" fmla="*/ 1 h 182"/>
                            <a:gd name="T4" fmla="*/ 0 w 68"/>
                            <a:gd name="T5" fmla="*/ 1 h 182"/>
                            <a:gd name="T6" fmla="*/ 0 w 68"/>
                            <a:gd name="T7" fmla="*/ 1 h 182"/>
                            <a:gd name="T8" fmla="*/ 0 w 68"/>
                            <a:gd name="T9" fmla="*/ 1 h 182"/>
                            <a:gd name="T10" fmla="*/ 0 w 68"/>
                            <a:gd name="T11" fmla="*/ 1 h 182"/>
                            <a:gd name="T12" fmla="*/ 0 w 68"/>
                            <a:gd name="T13" fmla="*/ 1 h 182"/>
                            <a:gd name="T14" fmla="*/ 0 w 68"/>
                            <a:gd name="T15" fmla="*/ 1 h 182"/>
                            <a:gd name="T16" fmla="*/ 0 w 68"/>
                            <a:gd name="T17" fmla="*/ 1 h 182"/>
                            <a:gd name="T18" fmla="*/ 0 w 68"/>
                            <a:gd name="T19" fmla="*/ 1 h 182"/>
                            <a:gd name="T20" fmla="*/ 0 w 68"/>
                            <a:gd name="T21" fmla="*/ 1 h 182"/>
                            <a:gd name="T22" fmla="*/ 0 w 68"/>
                            <a:gd name="T23" fmla="*/ 1 h 182"/>
                            <a:gd name="T24" fmla="*/ 0 w 68"/>
                            <a:gd name="T25" fmla="*/ 1 h 182"/>
                            <a:gd name="T26" fmla="*/ 0 w 68"/>
                            <a:gd name="T27" fmla="*/ 1 h 182"/>
                            <a:gd name="T28" fmla="*/ 0 w 68"/>
                            <a:gd name="T29" fmla="*/ 1 h 182"/>
                            <a:gd name="T30" fmla="*/ 0 w 68"/>
                            <a:gd name="T31" fmla="*/ 1 h 182"/>
                            <a:gd name="T32" fmla="*/ 0 w 68"/>
                            <a:gd name="T33" fmla="*/ 0 h 182"/>
                            <a:gd name="T34" fmla="*/ 0 w 68"/>
                            <a:gd name="T35" fmla="*/ 0 h 182"/>
                            <a:gd name="T36" fmla="*/ 0 w 68"/>
                            <a:gd name="T37" fmla="*/ 0 h 182"/>
                            <a:gd name="T38" fmla="*/ 0 w 68"/>
                            <a:gd name="T39" fmla="*/ 0 h 182"/>
                            <a:gd name="T40" fmla="*/ 0 w 68"/>
                            <a:gd name="T41" fmla="*/ 0 h 182"/>
                            <a:gd name="T42" fmla="*/ 0 w 68"/>
                            <a:gd name="T43" fmla="*/ 0 h 182"/>
                            <a:gd name="T44" fmla="*/ 0 w 68"/>
                            <a:gd name="T45" fmla="*/ 0 h 182"/>
                            <a:gd name="T46" fmla="*/ 0 w 68"/>
                            <a:gd name="T47" fmla="*/ 0 h 182"/>
                            <a:gd name="T48" fmla="*/ 0 w 68"/>
                            <a:gd name="T49" fmla="*/ 0 h 182"/>
                            <a:gd name="T50" fmla="*/ 0 w 68"/>
                            <a:gd name="T51" fmla="*/ 0 h 182"/>
                            <a:gd name="T52" fmla="*/ 0 w 68"/>
                            <a:gd name="T53" fmla="*/ 0 h 182"/>
                            <a:gd name="T54" fmla="*/ 0 w 68"/>
                            <a:gd name="T55" fmla="*/ 0 h 182"/>
                            <a:gd name="T56" fmla="*/ 0 w 68"/>
                            <a:gd name="T57" fmla="*/ 1 h 182"/>
                            <a:gd name="T58" fmla="*/ 0 w 68"/>
                            <a:gd name="T59" fmla="*/ 1 h 182"/>
                            <a:gd name="T60" fmla="*/ 0 w 68"/>
                            <a:gd name="T61" fmla="*/ 1 h 182"/>
                            <a:gd name="T62" fmla="*/ 0 w 68"/>
                            <a:gd name="T63" fmla="*/ 1 h 182"/>
                            <a:gd name="T64" fmla="*/ 0 w 68"/>
                            <a:gd name="T65" fmla="*/ 1 h 182"/>
                            <a:gd name="T66" fmla="*/ 0 w 68"/>
                            <a:gd name="T67" fmla="*/ 1 h 182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w 68"/>
                            <a:gd name="T103" fmla="*/ 0 h 182"/>
                            <a:gd name="T104" fmla="*/ 68 w 68"/>
                            <a:gd name="T105" fmla="*/ 182 h 182"/>
                          </a:gdLst>
                          <a:ahLst/>
                          <a:cxnLst>
                            <a:cxn ang="T68">
                              <a:pos x="T0" y="T1"/>
                            </a:cxn>
                            <a:cxn ang="T69">
                              <a:pos x="T2" y="T3"/>
                            </a:cxn>
                            <a:cxn ang="T70">
                              <a:pos x="T4" y="T5"/>
                            </a:cxn>
                            <a:cxn ang="T71">
                              <a:pos x="T6" y="T7"/>
                            </a:cxn>
                            <a:cxn ang="T72">
                              <a:pos x="T8" y="T9"/>
                            </a:cxn>
                            <a:cxn ang="T73">
                              <a:pos x="T10" y="T11"/>
                            </a:cxn>
                            <a:cxn ang="T74">
                              <a:pos x="T12" y="T13"/>
                            </a:cxn>
                            <a:cxn ang="T75">
                              <a:pos x="T14" y="T15"/>
                            </a:cxn>
                            <a:cxn ang="T76">
                              <a:pos x="T16" y="T17"/>
                            </a:cxn>
                            <a:cxn ang="T77">
                              <a:pos x="T18" y="T19"/>
                            </a:cxn>
                            <a:cxn ang="T78">
                              <a:pos x="T20" y="T21"/>
                            </a:cxn>
                            <a:cxn ang="T79">
                              <a:pos x="T22" y="T23"/>
                            </a:cxn>
                            <a:cxn ang="T80">
                              <a:pos x="T24" y="T25"/>
                            </a:cxn>
                            <a:cxn ang="T81">
                              <a:pos x="T26" y="T27"/>
                            </a:cxn>
                            <a:cxn ang="T82">
                              <a:pos x="T28" y="T29"/>
                            </a:cxn>
                            <a:cxn ang="T83">
                              <a:pos x="T30" y="T31"/>
                            </a:cxn>
                            <a:cxn ang="T84">
                              <a:pos x="T32" y="T33"/>
                            </a:cxn>
                            <a:cxn ang="T85">
                              <a:pos x="T34" y="T35"/>
                            </a:cxn>
                            <a:cxn ang="T86">
                              <a:pos x="T36" y="T37"/>
                            </a:cxn>
                            <a:cxn ang="T87">
                              <a:pos x="T38" y="T39"/>
                            </a:cxn>
                            <a:cxn ang="T88">
                              <a:pos x="T40" y="T41"/>
                            </a:cxn>
                            <a:cxn ang="T89">
                              <a:pos x="T42" y="T43"/>
                            </a:cxn>
                            <a:cxn ang="T90">
                              <a:pos x="T44" y="T45"/>
                            </a:cxn>
                            <a:cxn ang="T91">
                              <a:pos x="T46" y="T47"/>
                            </a:cxn>
                            <a:cxn ang="T92">
                              <a:pos x="T48" y="T49"/>
                            </a:cxn>
                            <a:cxn ang="T93">
                              <a:pos x="T50" y="T51"/>
                            </a:cxn>
                            <a:cxn ang="T94">
                              <a:pos x="T52" y="T53"/>
                            </a:cxn>
                            <a:cxn ang="T95">
                              <a:pos x="T54" y="T55"/>
                            </a:cxn>
                            <a:cxn ang="T96">
                              <a:pos x="T56" y="T57"/>
                            </a:cxn>
                            <a:cxn ang="T97">
                              <a:pos x="T58" y="T59"/>
                            </a:cxn>
                            <a:cxn ang="T98">
                              <a:pos x="T60" y="T61"/>
                            </a:cxn>
                            <a:cxn ang="T99">
                              <a:pos x="T62" y="T63"/>
                            </a:cxn>
                            <a:cxn ang="T100">
                              <a:pos x="T64" y="T65"/>
                            </a:cxn>
                            <a:cxn ang="T101">
                              <a:pos x="T66" y="T67"/>
                            </a:cxn>
                          </a:cxnLst>
                          <a:rect l="T102" t="T103" r="T104" b="T105"/>
                          <a:pathLst>
                            <a:path w="68" h="182">
                              <a:moveTo>
                                <a:pt x="36" y="86"/>
                              </a:moveTo>
                              <a:lnTo>
                                <a:pt x="36" y="133"/>
                              </a:lnTo>
                              <a:cubicBezTo>
                                <a:pt x="36" y="156"/>
                                <a:pt x="37" y="168"/>
                                <a:pt x="38" y="171"/>
                              </a:cubicBezTo>
                              <a:cubicBezTo>
                                <a:pt x="39" y="174"/>
                                <a:pt x="42" y="175"/>
                                <a:pt x="48" y="175"/>
                              </a:cubicBezTo>
                              <a:lnTo>
                                <a:pt x="57" y="175"/>
                              </a:lnTo>
                              <a:lnTo>
                                <a:pt x="57" y="182"/>
                              </a:lnTo>
                              <a:cubicBezTo>
                                <a:pt x="46" y="181"/>
                                <a:pt x="38" y="181"/>
                                <a:pt x="33" y="181"/>
                              </a:cubicBezTo>
                              <a:lnTo>
                                <a:pt x="0" y="182"/>
                              </a:lnTo>
                              <a:lnTo>
                                <a:pt x="0" y="175"/>
                              </a:lnTo>
                              <a:lnTo>
                                <a:pt x="7" y="175"/>
                              </a:lnTo>
                              <a:cubicBezTo>
                                <a:pt x="13" y="175"/>
                                <a:pt x="16" y="174"/>
                                <a:pt x="17" y="171"/>
                              </a:cubicBezTo>
                              <a:cubicBezTo>
                                <a:pt x="18" y="168"/>
                                <a:pt x="19" y="155"/>
                                <a:pt x="19" y="133"/>
                              </a:cubicBezTo>
                              <a:lnTo>
                                <a:pt x="19" y="86"/>
                              </a:lnTo>
                              <a:lnTo>
                                <a:pt x="4" y="87"/>
                              </a:lnTo>
                              <a:lnTo>
                                <a:pt x="4" y="82"/>
                              </a:lnTo>
                              <a:cubicBezTo>
                                <a:pt x="9" y="79"/>
                                <a:pt x="14" y="76"/>
                                <a:pt x="19" y="73"/>
                              </a:cubicBezTo>
                              <a:lnTo>
                                <a:pt x="19" y="57"/>
                              </a:lnTo>
                              <a:cubicBezTo>
                                <a:pt x="19" y="49"/>
                                <a:pt x="20" y="43"/>
                                <a:pt x="21" y="38"/>
                              </a:cubicBezTo>
                              <a:cubicBezTo>
                                <a:pt x="23" y="33"/>
                                <a:pt x="27" y="27"/>
                                <a:pt x="32" y="20"/>
                              </a:cubicBezTo>
                              <a:cubicBezTo>
                                <a:pt x="40" y="11"/>
                                <a:pt x="45" y="6"/>
                                <a:pt x="49" y="3"/>
                              </a:cubicBezTo>
                              <a:cubicBezTo>
                                <a:pt x="52" y="1"/>
                                <a:pt x="55" y="0"/>
                                <a:pt x="59" y="0"/>
                              </a:cubicBezTo>
                              <a:cubicBezTo>
                                <a:pt x="62" y="0"/>
                                <a:pt x="65" y="1"/>
                                <a:pt x="68" y="2"/>
                              </a:cubicBezTo>
                              <a:cubicBezTo>
                                <a:pt x="68" y="6"/>
                                <a:pt x="68" y="9"/>
                                <a:pt x="68" y="12"/>
                              </a:cubicBezTo>
                              <a:cubicBezTo>
                                <a:pt x="68" y="14"/>
                                <a:pt x="68" y="18"/>
                                <a:pt x="68" y="22"/>
                              </a:cubicBezTo>
                              <a:lnTo>
                                <a:pt x="66" y="23"/>
                              </a:lnTo>
                              <a:cubicBezTo>
                                <a:pt x="62" y="19"/>
                                <a:pt x="57" y="17"/>
                                <a:pt x="52" y="17"/>
                              </a:cubicBezTo>
                              <a:cubicBezTo>
                                <a:pt x="46" y="17"/>
                                <a:pt x="42" y="19"/>
                                <a:pt x="40" y="24"/>
                              </a:cubicBezTo>
                              <a:cubicBezTo>
                                <a:pt x="37" y="29"/>
                                <a:pt x="36" y="40"/>
                                <a:pt x="36" y="58"/>
                              </a:cubicBezTo>
                              <a:lnTo>
                                <a:pt x="36" y="74"/>
                              </a:lnTo>
                              <a:cubicBezTo>
                                <a:pt x="47" y="74"/>
                                <a:pt x="56" y="73"/>
                                <a:pt x="63" y="73"/>
                              </a:cubicBezTo>
                              <a:lnTo>
                                <a:pt x="64" y="74"/>
                              </a:lnTo>
                              <a:lnTo>
                                <a:pt x="62" y="86"/>
                              </a:lnTo>
                              <a:lnTo>
                                <a:pt x="50" y="85"/>
                              </a:lnTo>
                              <a:cubicBezTo>
                                <a:pt x="47" y="85"/>
                                <a:pt x="42" y="85"/>
                                <a:pt x="36" y="8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6EEC82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Freeform 35"/>
                      <wps:cNvSpPr>
                        <a:spLocks/>
                      </wps:cNvSpPr>
                      <wps:spPr bwMode="auto">
                        <a:xfrm>
                          <a:off x="426" y="315"/>
                          <a:ext cx="23" cy="33"/>
                        </a:xfrm>
                        <a:custGeom>
                          <a:avLst/>
                          <a:gdLst>
                            <a:gd name="T0" fmla="*/ 0 w 119"/>
                            <a:gd name="T1" fmla="*/ 1 h 174"/>
                            <a:gd name="T2" fmla="*/ 0 w 119"/>
                            <a:gd name="T3" fmla="*/ 1 h 174"/>
                            <a:gd name="T4" fmla="*/ 1 w 119"/>
                            <a:gd name="T5" fmla="*/ 1 h 174"/>
                            <a:gd name="T6" fmla="*/ 1 w 119"/>
                            <a:gd name="T7" fmla="*/ 1 h 174"/>
                            <a:gd name="T8" fmla="*/ 1 w 119"/>
                            <a:gd name="T9" fmla="*/ 1 h 174"/>
                            <a:gd name="T10" fmla="*/ 1 w 119"/>
                            <a:gd name="T11" fmla="*/ 1 h 174"/>
                            <a:gd name="T12" fmla="*/ 1 w 119"/>
                            <a:gd name="T13" fmla="*/ 1 h 174"/>
                            <a:gd name="T14" fmla="*/ 1 w 119"/>
                            <a:gd name="T15" fmla="*/ 1 h 174"/>
                            <a:gd name="T16" fmla="*/ 0 w 119"/>
                            <a:gd name="T17" fmla="*/ 1 h 174"/>
                            <a:gd name="T18" fmla="*/ 0 w 119"/>
                            <a:gd name="T19" fmla="*/ 1 h 174"/>
                            <a:gd name="T20" fmla="*/ 0 w 119"/>
                            <a:gd name="T21" fmla="*/ 1 h 174"/>
                            <a:gd name="T22" fmla="*/ 0 w 119"/>
                            <a:gd name="T23" fmla="*/ 1 h 174"/>
                            <a:gd name="T24" fmla="*/ 0 w 119"/>
                            <a:gd name="T25" fmla="*/ 1 h 174"/>
                            <a:gd name="T26" fmla="*/ 0 w 119"/>
                            <a:gd name="T27" fmla="*/ 0 h 174"/>
                            <a:gd name="T28" fmla="*/ 0 w 119"/>
                            <a:gd name="T29" fmla="*/ 0 h 174"/>
                            <a:gd name="T30" fmla="*/ 0 w 119"/>
                            <a:gd name="T31" fmla="*/ 0 h 174"/>
                            <a:gd name="T32" fmla="*/ 0 w 119"/>
                            <a:gd name="T33" fmla="*/ 0 h 174"/>
                            <a:gd name="T34" fmla="*/ 0 w 119"/>
                            <a:gd name="T35" fmla="*/ 0 h 174"/>
                            <a:gd name="T36" fmla="*/ 0 w 119"/>
                            <a:gd name="T37" fmla="*/ 0 h 174"/>
                            <a:gd name="T38" fmla="*/ 0 w 119"/>
                            <a:gd name="T39" fmla="*/ 0 h 174"/>
                            <a:gd name="T40" fmla="*/ 0 w 119"/>
                            <a:gd name="T41" fmla="*/ 0 h 174"/>
                            <a:gd name="T42" fmla="*/ 0 w 119"/>
                            <a:gd name="T43" fmla="*/ 0 h 174"/>
                            <a:gd name="T44" fmla="*/ 0 w 119"/>
                            <a:gd name="T45" fmla="*/ 0 h 174"/>
                            <a:gd name="T46" fmla="*/ 0 w 119"/>
                            <a:gd name="T47" fmla="*/ 0 h 174"/>
                            <a:gd name="T48" fmla="*/ 0 w 119"/>
                            <a:gd name="T49" fmla="*/ 1 h 174"/>
                            <a:gd name="T50" fmla="*/ 0 w 119"/>
                            <a:gd name="T51" fmla="*/ 1 h 174"/>
                            <a:gd name="T52" fmla="*/ 0 w 119"/>
                            <a:gd name="T53" fmla="*/ 1 h 174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w 119"/>
                            <a:gd name="T82" fmla="*/ 0 h 174"/>
                            <a:gd name="T83" fmla="*/ 119 w 119"/>
                            <a:gd name="T84" fmla="*/ 174 h 174"/>
                          </a:gdLst>
                          <a:ahLst/>
                          <a:cxnLst>
                            <a:cxn ang="T54">
                              <a:pos x="T0" y="T1"/>
                            </a:cxn>
                            <a:cxn ang="T55">
                              <a:pos x="T2" y="T3"/>
                            </a:cxn>
                            <a:cxn ang="T56">
                              <a:pos x="T4" y="T5"/>
                            </a:cxn>
                            <a:cxn ang="T57">
                              <a:pos x="T6" y="T7"/>
                            </a:cxn>
                            <a:cxn ang="T58">
                              <a:pos x="T8" y="T9"/>
                            </a:cxn>
                            <a:cxn ang="T59">
                              <a:pos x="T10" y="T11"/>
                            </a:cxn>
                            <a:cxn ang="T60">
                              <a:pos x="T12" y="T13"/>
                            </a:cxn>
                            <a:cxn ang="T61">
                              <a:pos x="T14" y="T15"/>
                            </a:cxn>
                            <a:cxn ang="T62">
                              <a:pos x="T16" y="T17"/>
                            </a:cxn>
                            <a:cxn ang="T63">
                              <a:pos x="T18" y="T19"/>
                            </a:cxn>
                            <a:cxn ang="T64">
                              <a:pos x="T20" y="T21"/>
                            </a:cxn>
                            <a:cxn ang="T65">
                              <a:pos x="T22" y="T23"/>
                            </a:cxn>
                            <a:cxn ang="T66">
                              <a:pos x="T24" y="T25"/>
                            </a:cxn>
                            <a:cxn ang="T67">
                              <a:pos x="T26" y="T27"/>
                            </a:cxn>
                            <a:cxn ang="T68">
                              <a:pos x="T28" y="T29"/>
                            </a:cxn>
                            <a:cxn ang="T69">
                              <a:pos x="T30" y="T31"/>
                            </a:cxn>
                            <a:cxn ang="T70">
                              <a:pos x="T32" y="T33"/>
                            </a:cxn>
                            <a:cxn ang="T71">
                              <a:pos x="T34" y="T35"/>
                            </a:cxn>
                            <a:cxn ang="T72">
                              <a:pos x="T36" y="T37"/>
                            </a:cxn>
                            <a:cxn ang="T73">
                              <a:pos x="T38" y="T39"/>
                            </a:cxn>
                            <a:cxn ang="T74">
                              <a:pos x="T40" y="T41"/>
                            </a:cxn>
                            <a:cxn ang="T75">
                              <a:pos x="T42" y="T43"/>
                            </a:cxn>
                            <a:cxn ang="T76">
                              <a:pos x="T44" y="T45"/>
                            </a:cxn>
                            <a:cxn ang="T77">
                              <a:pos x="T46" y="T47"/>
                            </a:cxn>
                            <a:cxn ang="T78">
                              <a:pos x="T48" y="T49"/>
                            </a:cxn>
                            <a:cxn ang="T79">
                              <a:pos x="T50" y="T51"/>
                            </a:cxn>
                            <a:cxn ang="T80">
                              <a:pos x="T52" y="T53"/>
                            </a:cxn>
                          </a:cxnLst>
                          <a:rect l="T81" t="T82" r="T83" b="T84"/>
                          <a:pathLst>
                            <a:path w="119" h="174">
                              <a:moveTo>
                                <a:pt x="40" y="161"/>
                              </a:moveTo>
                              <a:cubicBezTo>
                                <a:pt x="47" y="162"/>
                                <a:pt x="54" y="162"/>
                                <a:pt x="60" y="162"/>
                              </a:cubicBezTo>
                              <a:cubicBezTo>
                                <a:pt x="73" y="162"/>
                                <a:pt x="83" y="161"/>
                                <a:pt x="90" y="161"/>
                              </a:cubicBezTo>
                              <a:cubicBezTo>
                                <a:pt x="95" y="160"/>
                                <a:pt x="100" y="159"/>
                                <a:pt x="106" y="157"/>
                              </a:cubicBezTo>
                              <a:lnTo>
                                <a:pt x="112" y="128"/>
                              </a:lnTo>
                              <a:lnTo>
                                <a:pt x="119" y="128"/>
                              </a:lnTo>
                              <a:cubicBezTo>
                                <a:pt x="117" y="144"/>
                                <a:pt x="116" y="158"/>
                                <a:pt x="115" y="171"/>
                              </a:cubicBezTo>
                              <a:cubicBezTo>
                                <a:pt x="109" y="173"/>
                                <a:pt x="100" y="173"/>
                                <a:pt x="89" y="173"/>
                              </a:cubicBezTo>
                              <a:lnTo>
                                <a:pt x="41" y="172"/>
                              </a:lnTo>
                              <a:cubicBezTo>
                                <a:pt x="34" y="172"/>
                                <a:pt x="24" y="173"/>
                                <a:pt x="10" y="174"/>
                              </a:cubicBezTo>
                              <a:lnTo>
                                <a:pt x="10" y="167"/>
                              </a:lnTo>
                              <a:cubicBezTo>
                                <a:pt x="15" y="164"/>
                                <a:pt x="19" y="161"/>
                                <a:pt x="20" y="158"/>
                              </a:cubicBezTo>
                              <a:cubicBezTo>
                                <a:pt x="21" y="155"/>
                                <a:pt x="21" y="142"/>
                                <a:pt x="21" y="119"/>
                              </a:cubicBezTo>
                              <a:lnTo>
                                <a:pt x="21" y="52"/>
                              </a:lnTo>
                              <a:cubicBezTo>
                                <a:pt x="21" y="28"/>
                                <a:pt x="21" y="15"/>
                                <a:pt x="20" y="12"/>
                              </a:cubicBezTo>
                              <a:cubicBezTo>
                                <a:pt x="19" y="9"/>
                                <a:pt x="16" y="8"/>
                                <a:pt x="11" y="8"/>
                              </a:cubicBezTo>
                              <a:lnTo>
                                <a:pt x="0" y="8"/>
                              </a:lnTo>
                              <a:lnTo>
                                <a:pt x="0" y="0"/>
                              </a:lnTo>
                              <a:cubicBezTo>
                                <a:pt x="16" y="0"/>
                                <a:pt x="27" y="1"/>
                                <a:pt x="33" y="1"/>
                              </a:cubicBezTo>
                              <a:cubicBezTo>
                                <a:pt x="40" y="1"/>
                                <a:pt x="49" y="0"/>
                                <a:pt x="61" y="0"/>
                              </a:cubicBezTo>
                              <a:lnTo>
                                <a:pt x="61" y="8"/>
                              </a:lnTo>
                              <a:lnTo>
                                <a:pt x="49" y="8"/>
                              </a:lnTo>
                              <a:cubicBezTo>
                                <a:pt x="45" y="8"/>
                                <a:pt x="43" y="9"/>
                                <a:pt x="42" y="11"/>
                              </a:cubicBezTo>
                              <a:cubicBezTo>
                                <a:pt x="41" y="14"/>
                                <a:pt x="40" y="24"/>
                                <a:pt x="40" y="42"/>
                              </a:cubicBezTo>
                              <a:lnTo>
                                <a:pt x="40" y="120"/>
                              </a:lnTo>
                              <a:lnTo>
                                <a:pt x="41" y="154"/>
                              </a:lnTo>
                              <a:lnTo>
                                <a:pt x="40" y="1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A5297C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Freeform 36"/>
                      <wps:cNvSpPr>
                        <a:spLocks noEditPoints="1"/>
                      </wps:cNvSpPr>
                      <wps:spPr bwMode="auto">
                        <a:xfrm>
                          <a:off x="451" y="315"/>
                          <a:ext cx="10" cy="33"/>
                        </a:xfrm>
                        <a:custGeom>
                          <a:avLst/>
                          <a:gdLst>
                            <a:gd name="T0" fmla="*/ 0 w 52"/>
                            <a:gd name="T1" fmla="*/ 0 h 172"/>
                            <a:gd name="T2" fmla="*/ 0 w 52"/>
                            <a:gd name="T3" fmla="*/ 0 h 172"/>
                            <a:gd name="T4" fmla="*/ 0 w 52"/>
                            <a:gd name="T5" fmla="*/ 0 h 172"/>
                            <a:gd name="T6" fmla="*/ 0 w 52"/>
                            <a:gd name="T7" fmla="*/ 0 h 172"/>
                            <a:gd name="T8" fmla="*/ 0 w 52"/>
                            <a:gd name="T9" fmla="*/ 0 h 172"/>
                            <a:gd name="T10" fmla="*/ 0 w 52"/>
                            <a:gd name="T11" fmla="*/ 0 h 172"/>
                            <a:gd name="T12" fmla="*/ 0 w 52"/>
                            <a:gd name="T13" fmla="*/ 0 h 172"/>
                            <a:gd name="T14" fmla="*/ 0 w 52"/>
                            <a:gd name="T15" fmla="*/ 0 h 172"/>
                            <a:gd name="T16" fmla="*/ 0 w 52"/>
                            <a:gd name="T17" fmla="*/ 0 h 172"/>
                            <a:gd name="T18" fmla="*/ 0 w 52"/>
                            <a:gd name="T19" fmla="*/ 0 h 172"/>
                            <a:gd name="T20" fmla="*/ 0 w 52"/>
                            <a:gd name="T21" fmla="*/ 0 h 172"/>
                            <a:gd name="T22" fmla="*/ 0 w 52"/>
                            <a:gd name="T23" fmla="*/ 1 h 172"/>
                            <a:gd name="T24" fmla="*/ 0 w 52"/>
                            <a:gd name="T25" fmla="*/ 1 h 172"/>
                            <a:gd name="T26" fmla="*/ 0 w 52"/>
                            <a:gd name="T27" fmla="*/ 1 h 172"/>
                            <a:gd name="T28" fmla="*/ 0 w 52"/>
                            <a:gd name="T29" fmla="*/ 1 h 172"/>
                            <a:gd name="T30" fmla="*/ 0 w 52"/>
                            <a:gd name="T31" fmla="*/ 1 h 172"/>
                            <a:gd name="T32" fmla="*/ 0 w 52"/>
                            <a:gd name="T33" fmla="*/ 1 h 172"/>
                            <a:gd name="T34" fmla="*/ 0 w 52"/>
                            <a:gd name="T35" fmla="*/ 1 h 172"/>
                            <a:gd name="T36" fmla="*/ 0 w 52"/>
                            <a:gd name="T37" fmla="*/ 1 h 172"/>
                            <a:gd name="T38" fmla="*/ 0 w 52"/>
                            <a:gd name="T39" fmla="*/ 1 h 172"/>
                            <a:gd name="T40" fmla="*/ 0 w 52"/>
                            <a:gd name="T41" fmla="*/ 1 h 172"/>
                            <a:gd name="T42" fmla="*/ 0 w 52"/>
                            <a:gd name="T43" fmla="*/ 1 h 172"/>
                            <a:gd name="T44" fmla="*/ 0 w 52"/>
                            <a:gd name="T45" fmla="*/ 1 h 172"/>
                            <a:gd name="T46" fmla="*/ 0 w 52"/>
                            <a:gd name="T47" fmla="*/ 1 h 172"/>
                            <a:gd name="T48" fmla="*/ 0 w 52"/>
                            <a:gd name="T49" fmla="*/ 1 h 172"/>
                            <a:gd name="T50" fmla="*/ 0 w 52"/>
                            <a:gd name="T51" fmla="*/ 1 h 172"/>
                            <a:gd name="T52" fmla="*/ 0 w 52"/>
                            <a:gd name="T53" fmla="*/ 1 h 172"/>
                            <a:gd name="T54" fmla="*/ 0 w 52"/>
                            <a:gd name="T55" fmla="*/ 1 h 172"/>
                            <a:gd name="T56" fmla="*/ 0 w 52"/>
                            <a:gd name="T57" fmla="*/ 1 h 172"/>
                            <a:gd name="T58" fmla="*/ 0 w 52"/>
                            <a:gd name="T59" fmla="*/ 0 h 172"/>
                            <a:gd name="T60" fmla="*/ 0 w 52"/>
                            <a:gd name="T61" fmla="*/ 0 h 172"/>
                            <a:gd name="T62" fmla="*/ 0 w 52"/>
                            <a:gd name="T63" fmla="*/ 0 h 172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w 52"/>
                            <a:gd name="T97" fmla="*/ 0 h 172"/>
                            <a:gd name="T98" fmla="*/ 52 w 52"/>
                            <a:gd name="T99" fmla="*/ 172 h 172"/>
                          </a:gdLst>
                          <a:ahLst/>
                          <a:cxnLst>
                            <a:cxn ang="T64">
                              <a:pos x="T0" y="T1"/>
                            </a:cxn>
                            <a:cxn ang="T65">
                              <a:pos x="T2" y="T3"/>
                            </a:cxn>
                            <a:cxn ang="T66">
                              <a:pos x="T4" y="T5"/>
                            </a:cxn>
                            <a:cxn ang="T67">
                              <a:pos x="T6" y="T7"/>
                            </a:cxn>
                            <a:cxn ang="T68">
                              <a:pos x="T8" y="T9"/>
                            </a:cxn>
                            <a:cxn ang="T69">
                              <a:pos x="T10" y="T11"/>
                            </a:cxn>
                            <a:cxn ang="T70">
                              <a:pos x="T12" y="T13"/>
                            </a:cxn>
                            <a:cxn ang="T71">
                              <a:pos x="T14" y="T15"/>
                            </a:cxn>
                            <a:cxn ang="T72">
                              <a:pos x="T16" y="T17"/>
                            </a:cxn>
                            <a:cxn ang="T73">
                              <a:pos x="T18" y="T19"/>
                            </a:cxn>
                            <a:cxn ang="T74">
                              <a:pos x="T20" y="T21"/>
                            </a:cxn>
                            <a:cxn ang="T75">
                              <a:pos x="T22" y="T23"/>
                            </a:cxn>
                            <a:cxn ang="T76">
                              <a:pos x="T24" y="T25"/>
                            </a:cxn>
                            <a:cxn ang="T77">
                              <a:pos x="T26" y="T27"/>
                            </a:cxn>
                            <a:cxn ang="T78">
                              <a:pos x="T28" y="T29"/>
                            </a:cxn>
                            <a:cxn ang="T79">
                              <a:pos x="T30" y="T31"/>
                            </a:cxn>
                            <a:cxn ang="T80">
                              <a:pos x="T32" y="T33"/>
                            </a:cxn>
                            <a:cxn ang="T81">
                              <a:pos x="T34" y="T35"/>
                            </a:cxn>
                            <a:cxn ang="T82">
                              <a:pos x="T36" y="T37"/>
                            </a:cxn>
                            <a:cxn ang="T83">
                              <a:pos x="T38" y="T39"/>
                            </a:cxn>
                            <a:cxn ang="T84">
                              <a:pos x="T40" y="T41"/>
                            </a:cxn>
                            <a:cxn ang="T85">
                              <a:pos x="T42" y="T43"/>
                            </a:cxn>
                            <a:cxn ang="T86">
                              <a:pos x="T44" y="T45"/>
                            </a:cxn>
                            <a:cxn ang="T87">
                              <a:pos x="T46" y="T47"/>
                            </a:cxn>
                            <a:cxn ang="T88">
                              <a:pos x="T48" y="T49"/>
                            </a:cxn>
                            <a:cxn ang="T89">
                              <a:pos x="T50" y="T51"/>
                            </a:cxn>
                            <a:cxn ang="T90">
                              <a:pos x="T52" y="T53"/>
                            </a:cxn>
                            <a:cxn ang="T91">
                              <a:pos x="T54" y="T55"/>
                            </a:cxn>
                            <a:cxn ang="T92">
                              <a:pos x="T56" y="T57"/>
                            </a:cxn>
                            <a:cxn ang="T93">
                              <a:pos x="T58" y="T59"/>
                            </a:cxn>
                            <a:cxn ang="T94">
                              <a:pos x="T60" y="T61"/>
                            </a:cxn>
                            <a:cxn ang="T95">
                              <a:pos x="T62" y="T63"/>
                            </a:cxn>
                          </a:cxnLst>
                          <a:rect l="T96" t="T97" r="T98" b="T99"/>
                          <a:pathLst>
                            <a:path w="52" h="172">
                              <a:moveTo>
                                <a:pt x="26" y="0"/>
                              </a:moveTo>
                              <a:cubicBezTo>
                                <a:pt x="29" y="0"/>
                                <a:pt x="31" y="1"/>
                                <a:pt x="34" y="4"/>
                              </a:cubicBezTo>
                              <a:cubicBezTo>
                                <a:pt x="36" y="7"/>
                                <a:pt x="37" y="10"/>
                                <a:pt x="37" y="14"/>
                              </a:cubicBezTo>
                              <a:cubicBezTo>
                                <a:pt x="37" y="18"/>
                                <a:pt x="36" y="21"/>
                                <a:pt x="34" y="24"/>
                              </a:cubicBezTo>
                              <a:cubicBezTo>
                                <a:pt x="31" y="26"/>
                                <a:pt x="29" y="28"/>
                                <a:pt x="26" y="28"/>
                              </a:cubicBezTo>
                              <a:cubicBezTo>
                                <a:pt x="22" y="28"/>
                                <a:pt x="20" y="26"/>
                                <a:pt x="17" y="24"/>
                              </a:cubicBezTo>
                              <a:cubicBezTo>
                                <a:pt x="15" y="21"/>
                                <a:pt x="14" y="18"/>
                                <a:pt x="14" y="14"/>
                              </a:cubicBezTo>
                              <a:cubicBezTo>
                                <a:pt x="14" y="10"/>
                                <a:pt x="15" y="7"/>
                                <a:pt x="17" y="4"/>
                              </a:cubicBezTo>
                              <a:cubicBezTo>
                                <a:pt x="20" y="1"/>
                                <a:pt x="22" y="0"/>
                                <a:pt x="26" y="0"/>
                              </a:cubicBezTo>
                              <a:close/>
                              <a:moveTo>
                                <a:pt x="34" y="54"/>
                              </a:moveTo>
                              <a:lnTo>
                                <a:pt x="36" y="56"/>
                              </a:lnTo>
                              <a:cubicBezTo>
                                <a:pt x="36" y="62"/>
                                <a:pt x="35" y="69"/>
                                <a:pt x="35" y="76"/>
                              </a:cubicBezTo>
                              <a:cubicBezTo>
                                <a:pt x="35" y="100"/>
                                <a:pt x="35" y="117"/>
                                <a:pt x="35" y="128"/>
                              </a:cubicBezTo>
                              <a:cubicBezTo>
                                <a:pt x="35" y="139"/>
                                <a:pt x="35" y="148"/>
                                <a:pt x="35" y="155"/>
                              </a:cubicBezTo>
                              <a:cubicBezTo>
                                <a:pt x="36" y="158"/>
                                <a:pt x="36" y="160"/>
                                <a:pt x="37" y="161"/>
                              </a:cubicBezTo>
                              <a:cubicBezTo>
                                <a:pt x="38" y="163"/>
                                <a:pt x="41" y="163"/>
                                <a:pt x="45" y="164"/>
                              </a:cubicBezTo>
                              <a:lnTo>
                                <a:pt x="52" y="165"/>
                              </a:lnTo>
                              <a:lnTo>
                                <a:pt x="52" y="172"/>
                              </a:lnTo>
                              <a:cubicBezTo>
                                <a:pt x="42" y="172"/>
                                <a:pt x="33" y="171"/>
                                <a:pt x="25" y="171"/>
                              </a:cubicBezTo>
                              <a:cubicBezTo>
                                <a:pt x="16" y="171"/>
                                <a:pt x="8" y="172"/>
                                <a:pt x="0" y="172"/>
                              </a:cubicBezTo>
                              <a:lnTo>
                                <a:pt x="0" y="165"/>
                              </a:lnTo>
                              <a:lnTo>
                                <a:pt x="9" y="164"/>
                              </a:lnTo>
                              <a:cubicBezTo>
                                <a:pt x="12" y="164"/>
                                <a:pt x="14" y="163"/>
                                <a:pt x="15" y="162"/>
                              </a:cubicBezTo>
                              <a:cubicBezTo>
                                <a:pt x="16" y="161"/>
                                <a:pt x="17" y="157"/>
                                <a:pt x="17" y="150"/>
                              </a:cubicBezTo>
                              <a:cubicBezTo>
                                <a:pt x="17" y="140"/>
                                <a:pt x="17" y="125"/>
                                <a:pt x="17" y="107"/>
                              </a:cubicBezTo>
                              <a:cubicBezTo>
                                <a:pt x="17" y="95"/>
                                <a:pt x="17" y="85"/>
                                <a:pt x="17" y="78"/>
                              </a:cubicBezTo>
                              <a:cubicBezTo>
                                <a:pt x="17" y="76"/>
                                <a:pt x="16" y="74"/>
                                <a:pt x="15" y="73"/>
                              </a:cubicBezTo>
                              <a:cubicBezTo>
                                <a:pt x="14" y="72"/>
                                <a:pt x="11" y="71"/>
                                <a:pt x="8" y="71"/>
                              </a:cubicBezTo>
                              <a:lnTo>
                                <a:pt x="0" y="71"/>
                              </a:lnTo>
                              <a:lnTo>
                                <a:pt x="0" y="64"/>
                              </a:lnTo>
                              <a:cubicBezTo>
                                <a:pt x="8" y="63"/>
                                <a:pt x="15" y="61"/>
                                <a:pt x="19" y="60"/>
                              </a:cubicBezTo>
                              <a:cubicBezTo>
                                <a:pt x="22" y="59"/>
                                <a:pt x="28" y="57"/>
                                <a:pt x="34" y="5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B2AD3F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37"/>
                      <wps:cNvSpPr>
                        <a:spLocks/>
                      </wps:cNvSpPr>
                      <wps:spPr bwMode="auto">
                        <a:xfrm>
                          <a:off x="464" y="313"/>
                          <a:ext cx="13" cy="35"/>
                        </a:xfrm>
                        <a:custGeom>
                          <a:avLst/>
                          <a:gdLst>
                            <a:gd name="T0" fmla="*/ 0 w 68"/>
                            <a:gd name="T1" fmla="*/ 1 h 182"/>
                            <a:gd name="T2" fmla="*/ 0 w 68"/>
                            <a:gd name="T3" fmla="*/ 1 h 182"/>
                            <a:gd name="T4" fmla="*/ 0 w 68"/>
                            <a:gd name="T5" fmla="*/ 1 h 182"/>
                            <a:gd name="T6" fmla="*/ 0 w 68"/>
                            <a:gd name="T7" fmla="*/ 1 h 182"/>
                            <a:gd name="T8" fmla="*/ 0 w 68"/>
                            <a:gd name="T9" fmla="*/ 1 h 182"/>
                            <a:gd name="T10" fmla="*/ 0 w 68"/>
                            <a:gd name="T11" fmla="*/ 1 h 182"/>
                            <a:gd name="T12" fmla="*/ 0 w 68"/>
                            <a:gd name="T13" fmla="*/ 1 h 182"/>
                            <a:gd name="T14" fmla="*/ 0 w 68"/>
                            <a:gd name="T15" fmla="*/ 1 h 182"/>
                            <a:gd name="T16" fmla="*/ 0 w 68"/>
                            <a:gd name="T17" fmla="*/ 1 h 182"/>
                            <a:gd name="T18" fmla="*/ 0 w 68"/>
                            <a:gd name="T19" fmla="*/ 1 h 182"/>
                            <a:gd name="T20" fmla="*/ 0 w 68"/>
                            <a:gd name="T21" fmla="*/ 1 h 182"/>
                            <a:gd name="T22" fmla="*/ 0 w 68"/>
                            <a:gd name="T23" fmla="*/ 1 h 182"/>
                            <a:gd name="T24" fmla="*/ 0 w 68"/>
                            <a:gd name="T25" fmla="*/ 1 h 182"/>
                            <a:gd name="T26" fmla="*/ 0 w 68"/>
                            <a:gd name="T27" fmla="*/ 1 h 182"/>
                            <a:gd name="T28" fmla="*/ 0 w 68"/>
                            <a:gd name="T29" fmla="*/ 1 h 182"/>
                            <a:gd name="T30" fmla="*/ 0 w 68"/>
                            <a:gd name="T31" fmla="*/ 1 h 182"/>
                            <a:gd name="T32" fmla="*/ 0 w 68"/>
                            <a:gd name="T33" fmla="*/ 0 h 182"/>
                            <a:gd name="T34" fmla="*/ 0 w 68"/>
                            <a:gd name="T35" fmla="*/ 0 h 182"/>
                            <a:gd name="T36" fmla="*/ 0 w 68"/>
                            <a:gd name="T37" fmla="*/ 0 h 182"/>
                            <a:gd name="T38" fmla="*/ 0 w 68"/>
                            <a:gd name="T39" fmla="*/ 0 h 182"/>
                            <a:gd name="T40" fmla="*/ 0 w 68"/>
                            <a:gd name="T41" fmla="*/ 0 h 182"/>
                            <a:gd name="T42" fmla="*/ 0 w 68"/>
                            <a:gd name="T43" fmla="*/ 0 h 182"/>
                            <a:gd name="T44" fmla="*/ 0 w 68"/>
                            <a:gd name="T45" fmla="*/ 0 h 182"/>
                            <a:gd name="T46" fmla="*/ 0 w 68"/>
                            <a:gd name="T47" fmla="*/ 0 h 182"/>
                            <a:gd name="T48" fmla="*/ 0 w 68"/>
                            <a:gd name="T49" fmla="*/ 0 h 182"/>
                            <a:gd name="T50" fmla="*/ 0 w 68"/>
                            <a:gd name="T51" fmla="*/ 0 h 182"/>
                            <a:gd name="T52" fmla="*/ 0 w 68"/>
                            <a:gd name="T53" fmla="*/ 0 h 182"/>
                            <a:gd name="T54" fmla="*/ 0 w 68"/>
                            <a:gd name="T55" fmla="*/ 0 h 182"/>
                            <a:gd name="T56" fmla="*/ 0 w 68"/>
                            <a:gd name="T57" fmla="*/ 1 h 182"/>
                            <a:gd name="T58" fmla="*/ 0 w 68"/>
                            <a:gd name="T59" fmla="*/ 1 h 182"/>
                            <a:gd name="T60" fmla="*/ 0 w 68"/>
                            <a:gd name="T61" fmla="*/ 1 h 182"/>
                            <a:gd name="T62" fmla="*/ 0 w 68"/>
                            <a:gd name="T63" fmla="*/ 1 h 182"/>
                            <a:gd name="T64" fmla="*/ 0 w 68"/>
                            <a:gd name="T65" fmla="*/ 1 h 182"/>
                            <a:gd name="T66" fmla="*/ 0 w 68"/>
                            <a:gd name="T67" fmla="*/ 1 h 182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w 68"/>
                            <a:gd name="T103" fmla="*/ 0 h 182"/>
                            <a:gd name="T104" fmla="*/ 68 w 68"/>
                            <a:gd name="T105" fmla="*/ 182 h 182"/>
                          </a:gdLst>
                          <a:ahLst/>
                          <a:cxnLst>
                            <a:cxn ang="T68">
                              <a:pos x="T0" y="T1"/>
                            </a:cxn>
                            <a:cxn ang="T69">
                              <a:pos x="T2" y="T3"/>
                            </a:cxn>
                            <a:cxn ang="T70">
                              <a:pos x="T4" y="T5"/>
                            </a:cxn>
                            <a:cxn ang="T71">
                              <a:pos x="T6" y="T7"/>
                            </a:cxn>
                            <a:cxn ang="T72">
                              <a:pos x="T8" y="T9"/>
                            </a:cxn>
                            <a:cxn ang="T73">
                              <a:pos x="T10" y="T11"/>
                            </a:cxn>
                            <a:cxn ang="T74">
                              <a:pos x="T12" y="T13"/>
                            </a:cxn>
                            <a:cxn ang="T75">
                              <a:pos x="T14" y="T15"/>
                            </a:cxn>
                            <a:cxn ang="T76">
                              <a:pos x="T16" y="T17"/>
                            </a:cxn>
                            <a:cxn ang="T77">
                              <a:pos x="T18" y="T19"/>
                            </a:cxn>
                            <a:cxn ang="T78">
                              <a:pos x="T20" y="T21"/>
                            </a:cxn>
                            <a:cxn ang="T79">
                              <a:pos x="T22" y="T23"/>
                            </a:cxn>
                            <a:cxn ang="T80">
                              <a:pos x="T24" y="T25"/>
                            </a:cxn>
                            <a:cxn ang="T81">
                              <a:pos x="T26" y="T27"/>
                            </a:cxn>
                            <a:cxn ang="T82">
                              <a:pos x="T28" y="T29"/>
                            </a:cxn>
                            <a:cxn ang="T83">
                              <a:pos x="T30" y="T31"/>
                            </a:cxn>
                            <a:cxn ang="T84">
                              <a:pos x="T32" y="T33"/>
                            </a:cxn>
                            <a:cxn ang="T85">
                              <a:pos x="T34" y="T35"/>
                            </a:cxn>
                            <a:cxn ang="T86">
                              <a:pos x="T36" y="T37"/>
                            </a:cxn>
                            <a:cxn ang="T87">
                              <a:pos x="T38" y="T39"/>
                            </a:cxn>
                            <a:cxn ang="T88">
                              <a:pos x="T40" y="T41"/>
                            </a:cxn>
                            <a:cxn ang="T89">
                              <a:pos x="T42" y="T43"/>
                            </a:cxn>
                            <a:cxn ang="T90">
                              <a:pos x="T44" y="T45"/>
                            </a:cxn>
                            <a:cxn ang="T91">
                              <a:pos x="T46" y="T47"/>
                            </a:cxn>
                            <a:cxn ang="T92">
                              <a:pos x="T48" y="T49"/>
                            </a:cxn>
                            <a:cxn ang="T93">
                              <a:pos x="T50" y="T51"/>
                            </a:cxn>
                            <a:cxn ang="T94">
                              <a:pos x="T52" y="T53"/>
                            </a:cxn>
                            <a:cxn ang="T95">
                              <a:pos x="T54" y="T55"/>
                            </a:cxn>
                            <a:cxn ang="T96">
                              <a:pos x="T56" y="T57"/>
                            </a:cxn>
                            <a:cxn ang="T97">
                              <a:pos x="T58" y="T59"/>
                            </a:cxn>
                            <a:cxn ang="T98">
                              <a:pos x="T60" y="T61"/>
                            </a:cxn>
                            <a:cxn ang="T99">
                              <a:pos x="T62" y="T63"/>
                            </a:cxn>
                            <a:cxn ang="T100">
                              <a:pos x="T64" y="T65"/>
                            </a:cxn>
                            <a:cxn ang="T101">
                              <a:pos x="T66" y="T67"/>
                            </a:cxn>
                          </a:cxnLst>
                          <a:rect l="T102" t="T103" r="T104" b="T105"/>
                          <a:pathLst>
                            <a:path w="68" h="182">
                              <a:moveTo>
                                <a:pt x="35" y="86"/>
                              </a:moveTo>
                              <a:lnTo>
                                <a:pt x="35" y="133"/>
                              </a:lnTo>
                              <a:cubicBezTo>
                                <a:pt x="35" y="156"/>
                                <a:pt x="36" y="168"/>
                                <a:pt x="37" y="171"/>
                              </a:cubicBezTo>
                              <a:cubicBezTo>
                                <a:pt x="38" y="174"/>
                                <a:pt x="42" y="175"/>
                                <a:pt x="47" y="175"/>
                              </a:cubicBezTo>
                              <a:lnTo>
                                <a:pt x="56" y="175"/>
                              </a:lnTo>
                              <a:lnTo>
                                <a:pt x="56" y="182"/>
                              </a:lnTo>
                              <a:cubicBezTo>
                                <a:pt x="45" y="181"/>
                                <a:pt x="37" y="181"/>
                                <a:pt x="32" y="181"/>
                              </a:cubicBezTo>
                              <a:lnTo>
                                <a:pt x="0" y="182"/>
                              </a:lnTo>
                              <a:lnTo>
                                <a:pt x="0" y="175"/>
                              </a:lnTo>
                              <a:lnTo>
                                <a:pt x="7" y="175"/>
                              </a:lnTo>
                              <a:cubicBezTo>
                                <a:pt x="12" y="175"/>
                                <a:pt x="15" y="174"/>
                                <a:pt x="16" y="171"/>
                              </a:cubicBezTo>
                              <a:cubicBezTo>
                                <a:pt x="18" y="168"/>
                                <a:pt x="18" y="155"/>
                                <a:pt x="18" y="133"/>
                              </a:cubicBezTo>
                              <a:lnTo>
                                <a:pt x="18" y="86"/>
                              </a:lnTo>
                              <a:lnTo>
                                <a:pt x="3" y="87"/>
                              </a:lnTo>
                              <a:lnTo>
                                <a:pt x="3" y="82"/>
                              </a:lnTo>
                              <a:cubicBezTo>
                                <a:pt x="8" y="79"/>
                                <a:pt x="13" y="76"/>
                                <a:pt x="18" y="73"/>
                              </a:cubicBezTo>
                              <a:lnTo>
                                <a:pt x="18" y="57"/>
                              </a:lnTo>
                              <a:cubicBezTo>
                                <a:pt x="18" y="49"/>
                                <a:pt x="19" y="43"/>
                                <a:pt x="21" y="38"/>
                              </a:cubicBezTo>
                              <a:cubicBezTo>
                                <a:pt x="23" y="33"/>
                                <a:pt x="26" y="27"/>
                                <a:pt x="32" y="20"/>
                              </a:cubicBezTo>
                              <a:cubicBezTo>
                                <a:pt x="39" y="11"/>
                                <a:pt x="45" y="6"/>
                                <a:pt x="49" y="3"/>
                              </a:cubicBezTo>
                              <a:cubicBezTo>
                                <a:pt x="51" y="1"/>
                                <a:pt x="55" y="0"/>
                                <a:pt x="59" y="0"/>
                              </a:cubicBezTo>
                              <a:cubicBezTo>
                                <a:pt x="61" y="0"/>
                                <a:pt x="64" y="1"/>
                                <a:pt x="68" y="2"/>
                              </a:cubicBezTo>
                              <a:cubicBezTo>
                                <a:pt x="68" y="6"/>
                                <a:pt x="67" y="9"/>
                                <a:pt x="67" y="12"/>
                              </a:cubicBezTo>
                              <a:cubicBezTo>
                                <a:pt x="67" y="14"/>
                                <a:pt x="68" y="18"/>
                                <a:pt x="68" y="22"/>
                              </a:cubicBezTo>
                              <a:lnTo>
                                <a:pt x="65" y="23"/>
                              </a:lnTo>
                              <a:cubicBezTo>
                                <a:pt x="61" y="19"/>
                                <a:pt x="56" y="17"/>
                                <a:pt x="51" y="17"/>
                              </a:cubicBezTo>
                              <a:cubicBezTo>
                                <a:pt x="46" y="17"/>
                                <a:pt x="41" y="19"/>
                                <a:pt x="39" y="24"/>
                              </a:cubicBezTo>
                              <a:cubicBezTo>
                                <a:pt x="37" y="29"/>
                                <a:pt x="35" y="40"/>
                                <a:pt x="35" y="58"/>
                              </a:cubicBezTo>
                              <a:lnTo>
                                <a:pt x="35" y="74"/>
                              </a:lnTo>
                              <a:cubicBezTo>
                                <a:pt x="46" y="74"/>
                                <a:pt x="56" y="73"/>
                                <a:pt x="63" y="73"/>
                              </a:cubicBezTo>
                              <a:lnTo>
                                <a:pt x="63" y="74"/>
                              </a:lnTo>
                              <a:lnTo>
                                <a:pt x="62" y="86"/>
                              </a:lnTo>
                              <a:lnTo>
                                <a:pt x="49" y="85"/>
                              </a:lnTo>
                              <a:cubicBezTo>
                                <a:pt x="46" y="85"/>
                                <a:pt x="41" y="85"/>
                                <a:pt x="35" y="8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5AB9B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" name="Freeform 38"/>
                      <wps:cNvSpPr>
                        <a:spLocks noEditPoints="1"/>
                      </wps:cNvSpPr>
                      <wps:spPr bwMode="auto">
                        <a:xfrm>
                          <a:off x="479" y="325"/>
                          <a:ext cx="17" cy="23"/>
                        </a:xfrm>
                        <a:custGeom>
                          <a:avLst/>
                          <a:gdLst>
                            <a:gd name="T0" fmla="*/ 0 w 89"/>
                            <a:gd name="T1" fmla="*/ 0 h 121"/>
                            <a:gd name="T2" fmla="*/ 0 w 89"/>
                            <a:gd name="T3" fmla="*/ 1 h 121"/>
                            <a:gd name="T4" fmla="*/ 0 w 89"/>
                            <a:gd name="T5" fmla="*/ 1 h 121"/>
                            <a:gd name="T6" fmla="*/ 0 w 89"/>
                            <a:gd name="T7" fmla="*/ 1 h 121"/>
                            <a:gd name="T8" fmla="*/ 1 w 89"/>
                            <a:gd name="T9" fmla="*/ 1 h 121"/>
                            <a:gd name="T10" fmla="*/ 1 w 89"/>
                            <a:gd name="T11" fmla="*/ 1 h 121"/>
                            <a:gd name="T12" fmla="*/ 1 w 89"/>
                            <a:gd name="T13" fmla="*/ 1 h 121"/>
                            <a:gd name="T14" fmla="*/ 0 w 89"/>
                            <a:gd name="T15" fmla="*/ 1 h 121"/>
                            <a:gd name="T16" fmla="*/ 0 w 89"/>
                            <a:gd name="T17" fmla="*/ 1 h 121"/>
                            <a:gd name="T18" fmla="*/ 0 w 89"/>
                            <a:gd name="T19" fmla="*/ 1 h 121"/>
                            <a:gd name="T20" fmla="*/ 0 w 89"/>
                            <a:gd name="T21" fmla="*/ 0 h 121"/>
                            <a:gd name="T22" fmla="*/ 0 w 89"/>
                            <a:gd name="T23" fmla="*/ 0 h 121"/>
                            <a:gd name="T24" fmla="*/ 0 w 89"/>
                            <a:gd name="T25" fmla="*/ 0 h 121"/>
                            <a:gd name="T26" fmla="*/ 0 w 89"/>
                            <a:gd name="T27" fmla="*/ 0 h 121"/>
                            <a:gd name="T28" fmla="*/ 1 w 89"/>
                            <a:gd name="T29" fmla="*/ 0 h 121"/>
                            <a:gd name="T30" fmla="*/ 1 w 89"/>
                            <a:gd name="T31" fmla="*/ 0 h 121"/>
                            <a:gd name="T32" fmla="*/ 1 w 89"/>
                            <a:gd name="T33" fmla="*/ 0 h 121"/>
                            <a:gd name="T34" fmla="*/ 1 w 89"/>
                            <a:gd name="T35" fmla="*/ 0 h 121"/>
                            <a:gd name="T36" fmla="*/ 0 w 89"/>
                            <a:gd name="T37" fmla="*/ 0 h 121"/>
                            <a:gd name="T38" fmla="*/ 0 w 89"/>
                            <a:gd name="T39" fmla="*/ 0 h 121"/>
                            <a:gd name="T40" fmla="*/ 0 w 89"/>
                            <a:gd name="T41" fmla="*/ 0 h 121"/>
                            <a:gd name="T42" fmla="*/ 0 w 89"/>
                            <a:gd name="T43" fmla="*/ 0 h 121"/>
                            <a:gd name="T44" fmla="*/ 0 w 89"/>
                            <a:gd name="T45" fmla="*/ 0 h 121"/>
                            <a:gd name="T46" fmla="*/ 0 w 89"/>
                            <a:gd name="T47" fmla="*/ 0 h 121"/>
                            <a:gd name="T48" fmla="*/ 0 w 89"/>
                            <a:gd name="T49" fmla="*/ 0 h 121"/>
                            <a:gd name="T50" fmla="*/ 0 w 89"/>
                            <a:gd name="T51" fmla="*/ 0 h 121"/>
                            <a:gd name="T52" fmla="*/ 0 w 89"/>
                            <a:gd name="T53" fmla="*/ 0 h 121"/>
                            <a:gd name="T54" fmla="*/ 0 w 89"/>
                            <a:gd name="T55" fmla="*/ 0 h 121"/>
                            <a:gd name="T56" fmla="*/ 0 w 89"/>
                            <a:gd name="T57" fmla="*/ 0 h 121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w 89"/>
                            <a:gd name="T88" fmla="*/ 0 h 121"/>
                            <a:gd name="T89" fmla="*/ 89 w 89"/>
                            <a:gd name="T90" fmla="*/ 121 h 121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T87" t="T88" r="T89" b="T90"/>
                          <a:pathLst>
                            <a:path w="89" h="121">
                              <a:moveTo>
                                <a:pt x="20" y="59"/>
                              </a:moveTo>
                              <a:cubicBezTo>
                                <a:pt x="20" y="75"/>
                                <a:pt x="23" y="87"/>
                                <a:pt x="30" y="96"/>
                              </a:cubicBezTo>
                              <a:cubicBezTo>
                                <a:pt x="37" y="104"/>
                                <a:pt x="45" y="108"/>
                                <a:pt x="56" y="108"/>
                              </a:cubicBezTo>
                              <a:cubicBezTo>
                                <a:pt x="61" y="108"/>
                                <a:pt x="65" y="107"/>
                                <a:pt x="70" y="105"/>
                              </a:cubicBezTo>
                              <a:cubicBezTo>
                                <a:pt x="75" y="103"/>
                                <a:pt x="79" y="101"/>
                                <a:pt x="84" y="97"/>
                              </a:cubicBezTo>
                              <a:lnTo>
                                <a:pt x="86" y="99"/>
                              </a:lnTo>
                              <a:lnTo>
                                <a:pt x="83" y="109"/>
                              </a:lnTo>
                              <a:cubicBezTo>
                                <a:pt x="77" y="113"/>
                                <a:pt x="71" y="116"/>
                                <a:pt x="65" y="118"/>
                              </a:cubicBezTo>
                              <a:cubicBezTo>
                                <a:pt x="59" y="120"/>
                                <a:pt x="53" y="121"/>
                                <a:pt x="46" y="121"/>
                              </a:cubicBezTo>
                              <a:cubicBezTo>
                                <a:pt x="33" y="121"/>
                                <a:pt x="21" y="115"/>
                                <a:pt x="13" y="105"/>
                              </a:cubicBezTo>
                              <a:cubicBezTo>
                                <a:pt x="4" y="94"/>
                                <a:pt x="0" y="80"/>
                                <a:pt x="0" y="62"/>
                              </a:cubicBezTo>
                              <a:cubicBezTo>
                                <a:pt x="0" y="49"/>
                                <a:pt x="2" y="37"/>
                                <a:pt x="7" y="27"/>
                              </a:cubicBezTo>
                              <a:cubicBezTo>
                                <a:pt x="10" y="20"/>
                                <a:pt x="16" y="14"/>
                                <a:pt x="25" y="9"/>
                              </a:cubicBezTo>
                              <a:cubicBezTo>
                                <a:pt x="33" y="3"/>
                                <a:pt x="41" y="0"/>
                                <a:pt x="49" y="0"/>
                              </a:cubicBezTo>
                              <a:cubicBezTo>
                                <a:pt x="62" y="0"/>
                                <a:pt x="71" y="5"/>
                                <a:pt x="78" y="13"/>
                              </a:cubicBezTo>
                              <a:cubicBezTo>
                                <a:pt x="85" y="22"/>
                                <a:pt x="89" y="33"/>
                                <a:pt x="89" y="48"/>
                              </a:cubicBezTo>
                              <a:lnTo>
                                <a:pt x="89" y="56"/>
                              </a:lnTo>
                              <a:cubicBezTo>
                                <a:pt x="84" y="57"/>
                                <a:pt x="80" y="58"/>
                                <a:pt x="76" y="58"/>
                              </a:cubicBezTo>
                              <a:cubicBezTo>
                                <a:pt x="68" y="59"/>
                                <a:pt x="58" y="59"/>
                                <a:pt x="45" y="59"/>
                              </a:cubicBezTo>
                              <a:lnTo>
                                <a:pt x="20" y="59"/>
                              </a:lnTo>
                              <a:close/>
                              <a:moveTo>
                                <a:pt x="20" y="50"/>
                              </a:moveTo>
                              <a:cubicBezTo>
                                <a:pt x="30" y="51"/>
                                <a:pt x="42" y="51"/>
                                <a:pt x="55" y="51"/>
                              </a:cubicBezTo>
                              <a:cubicBezTo>
                                <a:pt x="60" y="51"/>
                                <a:pt x="65" y="51"/>
                                <a:pt x="70" y="50"/>
                              </a:cubicBezTo>
                              <a:lnTo>
                                <a:pt x="70" y="43"/>
                              </a:lnTo>
                              <a:cubicBezTo>
                                <a:pt x="70" y="36"/>
                                <a:pt x="69" y="29"/>
                                <a:pt x="66" y="23"/>
                              </a:cubicBezTo>
                              <a:cubicBezTo>
                                <a:pt x="65" y="19"/>
                                <a:pt x="62" y="16"/>
                                <a:pt x="58" y="13"/>
                              </a:cubicBezTo>
                              <a:cubicBezTo>
                                <a:pt x="55" y="10"/>
                                <a:pt x="50" y="9"/>
                                <a:pt x="45" y="9"/>
                              </a:cubicBezTo>
                              <a:cubicBezTo>
                                <a:pt x="38" y="9"/>
                                <a:pt x="32" y="12"/>
                                <a:pt x="27" y="19"/>
                              </a:cubicBezTo>
                              <a:cubicBezTo>
                                <a:pt x="22" y="26"/>
                                <a:pt x="20" y="36"/>
                                <a:pt x="20" y="5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0618F7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Freeform 39"/>
                      <wps:cNvSpPr>
                        <a:spLocks/>
                      </wps:cNvSpPr>
                      <wps:spPr bwMode="auto">
                        <a:xfrm>
                          <a:off x="509" y="314"/>
                          <a:ext cx="20" cy="34"/>
                        </a:xfrm>
                        <a:custGeom>
                          <a:avLst/>
                          <a:gdLst>
                            <a:gd name="T0" fmla="*/ 1 w 105"/>
                            <a:gd name="T1" fmla="*/ 0 h 179"/>
                            <a:gd name="T2" fmla="*/ 1 w 105"/>
                            <a:gd name="T3" fmla="*/ 0 h 179"/>
                            <a:gd name="T4" fmla="*/ 1 w 105"/>
                            <a:gd name="T5" fmla="*/ 0 h 179"/>
                            <a:gd name="T6" fmla="*/ 1 w 105"/>
                            <a:gd name="T7" fmla="*/ 0 h 179"/>
                            <a:gd name="T8" fmla="*/ 1 w 105"/>
                            <a:gd name="T9" fmla="*/ 0 h 179"/>
                            <a:gd name="T10" fmla="*/ 1 w 105"/>
                            <a:gd name="T11" fmla="*/ 0 h 179"/>
                            <a:gd name="T12" fmla="*/ 0 w 105"/>
                            <a:gd name="T13" fmla="*/ 0 h 179"/>
                            <a:gd name="T14" fmla="*/ 0 w 105"/>
                            <a:gd name="T15" fmla="*/ 0 h 179"/>
                            <a:gd name="T16" fmla="*/ 0 w 105"/>
                            <a:gd name="T17" fmla="*/ 0 h 179"/>
                            <a:gd name="T18" fmla="*/ 0 w 105"/>
                            <a:gd name="T19" fmla="*/ 0 h 179"/>
                            <a:gd name="T20" fmla="*/ 0 w 105"/>
                            <a:gd name="T21" fmla="*/ 1 h 179"/>
                            <a:gd name="T22" fmla="*/ 0 w 105"/>
                            <a:gd name="T23" fmla="*/ 1 h 179"/>
                            <a:gd name="T24" fmla="*/ 1 w 105"/>
                            <a:gd name="T25" fmla="*/ 1 h 179"/>
                            <a:gd name="T26" fmla="*/ 1 w 105"/>
                            <a:gd name="T27" fmla="*/ 1 h 179"/>
                            <a:gd name="T28" fmla="*/ 1 w 105"/>
                            <a:gd name="T29" fmla="*/ 1 h 179"/>
                            <a:gd name="T30" fmla="*/ 1 w 105"/>
                            <a:gd name="T31" fmla="*/ 1 h 179"/>
                            <a:gd name="T32" fmla="*/ 0 w 105"/>
                            <a:gd name="T33" fmla="*/ 1 h 179"/>
                            <a:gd name="T34" fmla="*/ 0 w 105"/>
                            <a:gd name="T35" fmla="*/ 1 h 179"/>
                            <a:gd name="T36" fmla="*/ 0 w 105"/>
                            <a:gd name="T37" fmla="*/ 1 h 179"/>
                            <a:gd name="T38" fmla="*/ 0 w 105"/>
                            <a:gd name="T39" fmla="*/ 1 h 179"/>
                            <a:gd name="T40" fmla="*/ 0 w 105"/>
                            <a:gd name="T41" fmla="*/ 1 h 179"/>
                            <a:gd name="T42" fmla="*/ 0 w 105"/>
                            <a:gd name="T43" fmla="*/ 1 h 179"/>
                            <a:gd name="T44" fmla="*/ 0 w 105"/>
                            <a:gd name="T45" fmla="*/ 1 h 179"/>
                            <a:gd name="T46" fmla="*/ 0 w 105"/>
                            <a:gd name="T47" fmla="*/ 1 h 179"/>
                            <a:gd name="T48" fmla="*/ 0 w 105"/>
                            <a:gd name="T49" fmla="*/ 1 h 179"/>
                            <a:gd name="T50" fmla="*/ 0 w 105"/>
                            <a:gd name="T51" fmla="*/ 1 h 179"/>
                            <a:gd name="T52" fmla="*/ 1 w 105"/>
                            <a:gd name="T53" fmla="*/ 1 h 179"/>
                            <a:gd name="T54" fmla="*/ 1 w 105"/>
                            <a:gd name="T55" fmla="*/ 1 h 179"/>
                            <a:gd name="T56" fmla="*/ 1 w 105"/>
                            <a:gd name="T57" fmla="*/ 1 h 179"/>
                            <a:gd name="T58" fmla="*/ 1 w 105"/>
                            <a:gd name="T59" fmla="*/ 1 h 179"/>
                            <a:gd name="T60" fmla="*/ 0 w 105"/>
                            <a:gd name="T61" fmla="*/ 1 h 179"/>
                            <a:gd name="T62" fmla="*/ 0 w 105"/>
                            <a:gd name="T63" fmla="*/ 1 h 179"/>
                            <a:gd name="T64" fmla="*/ 0 w 105"/>
                            <a:gd name="T65" fmla="*/ 1 h 179"/>
                            <a:gd name="T66" fmla="*/ 0 w 105"/>
                            <a:gd name="T67" fmla="*/ 0 h 179"/>
                            <a:gd name="T68" fmla="*/ 0 w 105"/>
                            <a:gd name="T69" fmla="*/ 0 h 179"/>
                            <a:gd name="T70" fmla="*/ 0 w 105"/>
                            <a:gd name="T71" fmla="*/ 0 h 179"/>
                            <a:gd name="T72" fmla="*/ 1 w 105"/>
                            <a:gd name="T73" fmla="*/ 0 h 179"/>
                            <a:gd name="T74" fmla="*/ 1 w 105"/>
                            <a:gd name="T75" fmla="*/ 0 h 179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w 105"/>
                            <a:gd name="T115" fmla="*/ 0 h 179"/>
                            <a:gd name="T116" fmla="*/ 105 w 105"/>
                            <a:gd name="T117" fmla="*/ 179 h 179"/>
                          </a:gdLst>
                          <a:ahLst/>
                          <a:cxnLst>
                            <a:cxn ang="T76">
                              <a:pos x="T0" y="T1"/>
                            </a:cxn>
                            <a:cxn ang="T77">
                              <a:pos x="T2" y="T3"/>
                            </a:cxn>
                            <a:cxn ang="T78">
                              <a:pos x="T4" y="T5"/>
                            </a:cxn>
                            <a:cxn ang="T79">
                              <a:pos x="T6" y="T7"/>
                            </a:cxn>
                            <a:cxn ang="T80">
                              <a:pos x="T8" y="T9"/>
                            </a:cxn>
                            <a:cxn ang="T81">
                              <a:pos x="T10" y="T11"/>
                            </a:cxn>
                            <a:cxn ang="T82">
                              <a:pos x="T12" y="T13"/>
                            </a:cxn>
                            <a:cxn ang="T83">
                              <a:pos x="T14" y="T15"/>
                            </a:cxn>
                            <a:cxn ang="T84">
                              <a:pos x="T16" y="T17"/>
                            </a:cxn>
                            <a:cxn ang="T85">
                              <a:pos x="T18" y="T19"/>
                            </a:cxn>
                            <a:cxn ang="T86">
                              <a:pos x="T20" y="T21"/>
                            </a:cxn>
                            <a:cxn ang="T87">
                              <a:pos x="T22" y="T23"/>
                            </a:cxn>
                            <a:cxn ang="T88">
                              <a:pos x="T24" y="T25"/>
                            </a:cxn>
                            <a:cxn ang="T89">
                              <a:pos x="T26" y="T27"/>
                            </a:cxn>
                            <a:cxn ang="T90">
                              <a:pos x="T28" y="T29"/>
                            </a:cxn>
                            <a:cxn ang="T91">
                              <a:pos x="T30" y="T31"/>
                            </a:cxn>
                            <a:cxn ang="T92">
                              <a:pos x="T32" y="T33"/>
                            </a:cxn>
                            <a:cxn ang="T93">
                              <a:pos x="T34" y="T35"/>
                            </a:cxn>
                            <a:cxn ang="T94">
                              <a:pos x="T36" y="T37"/>
                            </a:cxn>
                            <a:cxn ang="T95">
                              <a:pos x="T38" y="T39"/>
                            </a:cxn>
                            <a:cxn ang="T96">
                              <a:pos x="T40" y="T41"/>
                            </a:cxn>
                            <a:cxn ang="T97">
                              <a:pos x="T42" y="T43"/>
                            </a:cxn>
                            <a:cxn ang="T98">
                              <a:pos x="T44" y="T45"/>
                            </a:cxn>
                            <a:cxn ang="T99">
                              <a:pos x="T46" y="T47"/>
                            </a:cxn>
                            <a:cxn ang="T100">
                              <a:pos x="T48" y="T49"/>
                            </a:cxn>
                            <a:cxn ang="T101">
                              <a:pos x="T50" y="T51"/>
                            </a:cxn>
                            <a:cxn ang="T102">
                              <a:pos x="T52" y="T53"/>
                            </a:cxn>
                            <a:cxn ang="T103">
                              <a:pos x="T54" y="T55"/>
                            </a:cxn>
                            <a:cxn ang="T104">
                              <a:pos x="T56" y="T57"/>
                            </a:cxn>
                            <a:cxn ang="T105">
                              <a:pos x="T58" y="T59"/>
                            </a:cxn>
                            <a:cxn ang="T106">
                              <a:pos x="T60" y="T61"/>
                            </a:cxn>
                            <a:cxn ang="T107">
                              <a:pos x="T62" y="T63"/>
                            </a:cxn>
                            <a:cxn ang="T108">
                              <a:pos x="T64" y="T65"/>
                            </a:cxn>
                            <a:cxn ang="T109">
                              <a:pos x="T66" y="T67"/>
                            </a:cxn>
                            <a:cxn ang="T110">
                              <a:pos x="T68" y="T69"/>
                            </a:cxn>
                            <a:cxn ang="T111">
                              <a:pos x="T70" y="T71"/>
                            </a:cxn>
                            <a:cxn ang="T112">
                              <a:pos x="T72" y="T73"/>
                            </a:cxn>
                            <a:cxn ang="T113">
                              <a:pos x="T74" y="T75"/>
                            </a:cxn>
                          </a:cxnLst>
                          <a:rect l="T114" t="T115" r="T116" b="T117"/>
                          <a:pathLst>
                            <a:path w="105" h="179">
                              <a:moveTo>
                                <a:pt x="96" y="11"/>
                              </a:moveTo>
                              <a:cubicBezTo>
                                <a:pt x="94" y="20"/>
                                <a:pt x="93" y="31"/>
                                <a:pt x="93" y="45"/>
                              </a:cubicBezTo>
                              <a:lnTo>
                                <a:pt x="86" y="45"/>
                              </a:lnTo>
                              <a:lnTo>
                                <a:pt x="86" y="35"/>
                              </a:lnTo>
                              <a:cubicBezTo>
                                <a:pt x="86" y="29"/>
                                <a:pt x="85" y="24"/>
                                <a:pt x="84" y="22"/>
                              </a:cubicBezTo>
                              <a:cubicBezTo>
                                <a:pt x="82" y="20"/>
                                <a:pt x="78" y="17"/>
                                <a:pt x="72" y="15"/>
                              </a:cubicBezTo>
                              <a:cubicBezTo>
                                <a:pt x="66" y="12"/>
                                <a:pt x="60" y="11"/>
                                <a:pt x="53" y="11"/>
                              </a:cubicBezTo>
                              <a:cubicBezTo>
                                <a:pt x="42" y="11"/>
                                <a:pt x="34" y="14"/>
                                <a:pt x="27" y="21"/>
                              </a:cubicBezTo>
                              <a:cubicBezTo>
                                <a:pt x="21" y="27"/>
                                <a:pt x="18" y="36"/>
                                <a:pt x="18" y="46"/>
                              </a:cubicBezTo>
                              <a:cubicBezTo>
                                <a:pt x="18" y="53"/>
                                <a:pt x="19" y="58"/>
                                <a:pt x="22" y="63"/>
                              </a:cubicBezTo>
                              <a:cubicBezTo>
                                <a:pt x="24" y="68"/>
                                <a:pt x="28" y="71"/>
                                <a:pt x="32" y="73"/>
                              </a:cubicBezTo>
                              <a:cubicBezTo>
                                <a:pt x="37" y="75"/>
                                <a:pt x="46" y="77"/>
                                <a:pt x="60" y="78"/>
                              </a:cubicBezTo>
                              <a:cubicBezTo>
                                <a:pt x="74" y="80"/>
                                <a:pt x="83" y="82"/>
                                <a:pt x="88" y="85"/>
                              </a:cubicBezTo>
                              <a:cubicBezTo>
                                <a:pt x="93" y="87"/>
                                <a:pt x="97" y="92"/>
                                <a:pt x="100" y="98"/>
                              </a:cubicBezTo>
                              <a:cubicBezTo>
                                <a:pt x="103" y="104"/>
                                <a:pt x="105" y="111"/>
                                <a:pt x="105" y="119"/>
                              </a:cubicBezTo>
                              <a:cubicBezTo>
                                <a:pt x="105" y="135"/>
                                <a:pt x="99" y="149"/>
                                <a:pt x="88" y="161"/>
                              </a:cubicBezTo>
                              <a:cubicBezTo>
                                <a:pt x="76" y="173"/>
                                <a:pt x="61" y="179"/>
                                <a:pt x="42" y="179"/>
                              </a:cubicBezTo>
                              <a:cubicBezTo>
                                <a:pt x="35" y="179"/>
                                <a:pt x="28" y="178"/>
                                <a:pt x="22" y="176"/>
                              </a:cubicBezTo>
                              <a:cubicBezTo>
                                <a:pt x="15" y="175"/>
                                <a:pt x="8" y="172"/>
                                <a:pt x="2" y="169"/>
                              </a:cubicBezTo>
                              <a:cubicBezTo>
                                <a:pt x="3" y="159"/>
                                <a:pt x="3" y="147"/>
                                <a:pt x="3" y="132"/>
                              </a:cubicBezTo>
                              <a:lnTo>
                                <a:pt x="10" y="132"/>
                              </a:lnTo>
                              <a:lnTo>
                                <a:pt x="10" y="138"/>
                              </a:lnTo>
                              <a:cubicBezTo>
                                <a:pt x="10" y="146"/>
                                <a:pt x="11" y="151"/>
                                <a:pt x="11" y="152"/>
                              </a:cubicBezTo>
                              <a:cubicBezTo>
                                <a:pt x="12" y="154"/>
                                <a:pt x="14" y="156"/>
                                <a:pt x="16" y="158"/>
                              </a:cubicBezTo>
                              <a:cubicBezTo>
                                <a:pt x="20" y="161"/>
                                <a:pt x="24" y="164"/>
                                <a:pt x="30" y="166"/>
                              </a:cubicBezTo>
                              <a:cubicBezTo>
                                <a:pt x="35" y="167"/>
                                <a:pt x="40" y="168"/>
                                <a:pt x="46" y="168"/>
                              </a:cubicBezTo>
                              <a:cubicBezTo>
                                <a:pt x="59" y="168"/>
                                <a:pt x="69" y="164"/>
                                <a:pt x="76" y="157"/>
                              </a:cubicBezTo>
                              <a:cubicBezTo>
                                <a:pt x="83" y="150"/>
                                <a:pt x="87" y="141"/>
                                <a:pt x="87" y="130"/>
                              </a:cubicBezTo>
                              <a:cubicBezTo>
                                <a:pt x="87" y="123"/>
                                <a:pt x="86" y="118"/>
                                <a:pt x="83" y="113"/>
                              </a:cubicBezTo>
                              <a:cubicBezTo>
                                <a:pt x="81" y="109"/>
                                <a:pt x="78" y="105"/>
                                <a:pt x="73" y="103"/>
                              </a:cubicBezTo>
                              <a:cubicBezTo>
                                <a:pt x="69" y="101"/>
                                <a:pt x="61" y="99"/>
                                <a:pt x="49" y="98"/>
                              </a:cubicBezTo>
                              <a:cubicBezTo>
                                <a:pt x="34" y="97"/>
                                <a:pt x="23" y="95"/>
                                <a:pt x="18" y="92"/>
                              </a:cubicBezTo>
                              <a:cubicBezTo>
                                <a:pt x="12" y="89"/>
                                <a:pt x="8" y="84"/>
                                <a:pt x="5" y="78"/>
                              </a:cubicBezTo>
                              <a:cubicBezTo>
                                <a:pt x="2" y="72"/>
                                <a:pt x="0" y="64"/>
                                <a:pt x="0" y="54"/>
                              </a:cubicBezTo>
                              <a:cubicBezTo>
                                <a:pt x="0" y="39"/>
                                <a:pt x="5" y="26"/>
                                <a:pt x="15" y="16"/>
                              </a:cubicBezTo>
                              <a:cubicBezTo>
                                <a:pt x="24" y="6"/>
                                <a:pt x="38" y="0"/>
                                <a:pt x="55" y="0"/>
                              </a:cubicBezTo>
                              <a:cubicBezTo>
                                <a:pt x="61" y="0"/>
                                <a:pt x="68" y="1"/>
                                <a:pt x="75" y="3"/>
                              </a:cubicBezTo>
                              <a:cubicBezTo>
                                <a:pt x="82" y="5"/>
                                <a:pt x="89" y="7"/>
                                <a:pt x="96" y="1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EBD4A1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Freeform 40"/>
                      <wps:cNvSpPr>
                        <a:spLocks/>
                      </wps:cNvSpPr>
                      <wps:spPr bwMode="auto">
                        <a:xfrm>
                          <a:off x="531" y="325"/>
                          <a:ext cx="16" cy="23"/>
                        </a:xfrm>
                        <a:custGeom>
                          <a:avLst/>
                          <a:gdLst>
                            <a:gd name="T0" fmla="*/ 1 w 81"/>
                            <a:gd name="T1" fmla="*/ 1 h 121"/>
                            <a:gd name="T2" fmla="*/ 1 w 81"/>
                            <a:gd name="T3" fmla="*/ 1 h 121"/>
                            <a:gd name="T4" fmla="*/ 1 w 81"/>
                            <a:gd name="T5" fmla="*/ 1 h 121"/>
                            <a:gd name="T6" fmla="*/ 0 w 81"/>
                            <a:gd name="T7" fmla="*/ 1 h 121"/>
                            <a:gd name="T8" fmla="*/ 0 w 81"/>
                            <a:gd name="T9" fmla="*/ 1 h 121"/>
                            <a:gd name="T10" fmla="*/ 0 w 81"/>
                            <a:gd name="T11" fmla="*/ 1 h 121"/>
                            <a:gd name="T12" fmla="*/ 0 w 81"/>
                            <a:gd name="T13" fmla="*/ 1 h 121"/>
                            <a:gd name="T14" fmla="*/ 0 w 81"/>
                            <a:gd name="T15" fmla="*/ 0 h 121"/>
                            <a:gd name="T16" fmla="*/ 0 w 81"/>
                            <a:gd name="T17" fmla="*/ 0 h 121"/>
                            <a:gd name="T18" fmla="*/ 0 w 81"/>
                            <a:gd name="T19" fmla="*/ 0 h 121"/>
                            <a:gd name="T20" fmla="*/ 0 w 81"/>
                            <a:gd name="T21" fmla="*/ 0 h 121"/>
                            <a:gd name="T22" fmla="*/ 0 w 81"/>
                            <a:gd name="T23" fmla="*/ 0 h 121"/>
                            <a:gd name="T24" fmla="*/ 1 w 81"/>
                            <a:gd name="T25" fmla="*/ 0 h 121"/>
                            <a:gd name="T26" fmla="*/ 1 w 81"/>
                            <a:gd name="T27" fmla="*/ 0 h 121"/>
                            <a:gd name="T28" fmla="*/ 1 w 81"/>
                            <a:gd name="T29" fmla="*/ 0 h 121"/>
                            <a:gd name="T30" fmla="*/ 1 w 81"/>
                            <a:gd name="T31" fmla="*/ 0 h 121"/>
                            <a:gd name="T32" fmla="*/ 1 w 81"/>
                            <a:gd name="T33" fmla="*/ 0 h 121"/>
                            <a:gd name="T34" fmla="*/ 1 w 81"/>
                            <a:gd name="T35" fmla="*/ 0 h 121"/>
                            <a:gd name="T36" fmla="*/ 0 w 81"/>
                            <a:gd name="T37" fmla="*/ 0 h 121"/>
                            <a:gd name="T38" fmla="*/ 0 w 81"/>
                            <a:gd name="T39" fmla="*/ 0 h 121"/>
                            <a:gd name="T40" fmla="*/ 0 w 81"/>
                            <a:gd name="T41" fmla="*/ 0 h 121"/>
                            <a:gd name="T42" fmla="*/ 0 w 81"/>
                            <a:gd name="T43" fmla="*/ 0 h 121"/>
                            <a:gd name="T44" fmla="*/ 0 w 81"/>
                            <a:gd name="T45" fmla="*/ 1 h 121"/>
                            <a:gd name="T46" fmla="*/ 0 w 81"/>
                            <a:gd name="T47" fmla="*/ 1 h 121"/>
                            <a:gd name="T48" fmla="*/ 1 w 81"/>
                            <a:gd name="T49" fmla="*/ 1 h 121"/>
                            <a:gd name="T50" fmla="*/ 1 w 81"/>
                            <a:gd name="T51" fmla="*/ 1 h 121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w 81"/>
                            <a:gd name="T79" fmla="*/ 0 h 121"/>
                            <a:gd name="T80" fmla="*/ 81 w 81"/>
                            <a:gd name="T81" fmla="*/ 121 h 121"/>
                          </a:gdLst>
                          <a:ahLst/>
                          <a:cxnLst>
                            <a:cxn ang="T52">
                              <a:pos x="T0" y="T1"/>
                            </a:cxn>
                            <a:cxn ang="T53">
                              <a:pos x="T2" y="T3"/>
                            </a:cxn>
                            <a:cxn ang="T54">
                              <a:pos x="T4" y="T5"/>
                            </a:cxn>
                            <a:cxn ang="T55">
                              <a:pos x="T6" y="T7"/>
                            </a:cxn>
                            <a:cxn ang="T56">
                              <a:pos x="T8" y="T9"/>
                            </a:cxn>
                            <a:cxn ang="T57">
                              <a:pos x="T10" y="T11"/>
                            </a:cxn>
                            <a:cxn ang="T58">
                              <a:pos x="T12" y="T13"/>
                            </a:cxn>
                            <a:cxn ang="T59">
                              <a:pos x="T14" y="T15"/>
                            </a:cxn>
                            <a:cxn ang="T60">
                              <a:pos x="T16" y="T17"/>
                            </a:cxn>
                            <a:cxn ang="T61">
                              <a:pos x="T18" y="T19"/>
                            </a:cxn>
                            <a:cxn ang="T62">
                              <a:pos x="T20" y="T21"/>
                            </a:cxn>
                            <a:cxn ang="T63">
                              <a:pos x="T22" y="T23"/>
                            </a:cxn>
                            <a:cxn ang="T64">
                              <a:pos x="T24" y="T25"/>
                            </a:cxn>
                            <a:cxn ang="T65">
                              <a:pos x="T26" y="T27"/>
                            </a:cxn>
                            <a:cxn ang="T66">
                              <a:pos x="T28" y="T29"/>
                            </a:cxn>
                            <a:cxn ang="T67">
                              <a:pos x="T30" y="T31"/>
                            </a:cxn>
                            <a:cxn ang="T68">
                              <a:pos x="T32" y="T33"/>
                            </a:cxn>
                            <a:cxn ang="T69">
                              <a:pos x="T34" y="T35"/>
                            </a:cxn>
                            <a:cxn ang="T70">
                              <a:pos x="T36" y="T37"/>
                            </a:cxn>
                            <a:cxn ang="T71">
                              <a:pos x="T38" y="T39"/>
                            </a:cxn>
                            <a:cxn ang="T72">
                              <a:pos x="T40" y="T41"/>
                            </a:cxn>
                            <a:cxn ang="T73">
                              <a:pos x="T42" y="T43"/>
                            </a:cxn>
                            <a:cxn ang="T74">
                              <a:pos x="T44" y="T45"/>
                            </a:cxn>
                            <a:cxn ang="T75">
                              <a:pos x="T46" y="T47"/>
                            </a:cxn>
                            <a:cxn ang="T76">
                              <a:pos x="T48" y="T49"/>
                            </a:cxn>
                            <a:cxn ang="T77">
                              <a:pos x="T50" y="T51"/>
                            </a:cxn>
                          </a:cxnLst>
                          <a:rect l="T78" t="T79" r="T80" b="T81"/>
                          <a:pathLst>
                            <a:path w="81" h="121">
                              <a:moveTo>
                                <a:pt x="78" y="101"/>
                              </a:moveTo>
                              <a:lnTo>
                                <a:pt x="81" y="104"/>
                              </a:lnTo>
                              <a:lnTo>
                                <a:pt x="77" y="112"/>
                              </a:lnTo>
                              <a:cubicBezTo>
                                <a:pt x="72" y="115"/>
                                <a:pt x="68" y="117"/>
                                <a:pt x="63" y="118"/>
                              </a:cubicBezTo>
                              <a:cubicBezTo>
                                <a:pt x="58" y="120"/>
                                <a:pt x="53" y="121"/>
                                <a:pt x="48" y="121"/>
                              </a:cubicBezTo>
                              <a:cubicBezTo>
                                <a:pt x="37" y="121"/>
                                <a:pt x="29" y="118"/>
                                <a:pt x="22" y="114"/>
                              </a:cubicBezTo>
                              <a:cubicBezTo>
                                <a:pt x="15" y="109"/>
                                <a:pt x="9" y="103"/>
                                <a:pt x="6" y="94"/>
                              </a:cubicBezTo>
                              <a:cubicBezTo>
                                <a:pt x="2" y="85"/>
                                <a:pt x="0" y="75"/>
                                <a:pt x="0" y="63"/>
                              </a:cubicBezTo>
                              <a:cubicBezTo>
                                <a:pt x="0" y="53"/>
                                <a:pt x="1" y="44"/>
                                <a:pt x="4" y="36"/>
                              </a:cubicBezTo>
                              <a:cubicBezTo>
                                <a:pt x="7" y="28"/>
                                <a:pt x="11" y="22"/>
                                <a:pt x="17" y="18"/>
                              </a:cubicBezTo>
                              <a:cubicBezTo>
                                <a:pt x="22" y="13"/>
                                <a:pt x="29" y="9"/>
                                <a:pt x="37" y="5"/>
                              </a:cubicBezTo>
                              <a:cubicBezTo>
                                <a:pt x="42" y="2"/>
                                <a:pt x="48" y="0"/>
                                <a:pt x="55" y="0"/>
                              </a:cubicBezTo>
                              <a:cubicBezTo>
                                <a:pt x="61" y="0"/>
                                <a:pt x="65" y="1"/>
                                <a:pt x="69" y="2"/>
                              </a:cubicBezTo>
                              <a:cubicBezTo>
                                <a:pt x="73" y="3"/>
                                <a:pt x="77" y="5"/>
                                <a:pt x="81" y="7"/>
                              </a:cubicBezTo>
                              <a:cubicBezTo>
                                <a:pt x="79" y="18"/>
                                <a:pt x="79" y="29"/>
                                <a:pt x="78" y="39"/>
                              </a:cubicBezTo>
                              <a:lnTo>
                                <a:pt x="72" y="39"/>
                              </a:lnTo>
                              <a:lnTo>
                                <a:pt x="72" y="33"/>
                              </a:lnTo>
                              <a:cubicBezTo>
                                <a:pt x="72" y="28"/>
                                <a:pt x="71" y="25"/>
                                <a:pt x="70" y="22"/>
                              </a:cubicBezTo>
                              <a:cubicBezTo>
                                <a:pt x="69" y="20"/>
                                <a:pt x="66" y="18"/>
                                <a:pt x="61" y="16"/>
                              </a:cubicBezTo>
                              <a:cubicBezTo>
                                <a:pt x="57" y="14"/>
                                <a:pt x="52" y="13"/>
                                <a:pt x="47" y="13"/>
                              </a:cubicBezTo>
                              <a:cubicBezTo>
                                <a:pt x="37" y="13"/>
                                <a:pt x="30" y="16"/>
                                <a:pt x="25" y="23"/>
                              </a:cubicBezTo>
                              <a:cubicBezTo>
                                <a:pt x="20" y="30"/>
                                <a:pt x="18" y="40"/>
                                <a:pt x="18" y="53"/>
                              </a:cubicBezTo>
                              <a:cubicBezTo>
                                <a:pt x="18" y="70"/>
                                <a:pt x="21" y="84"/>
                                <a:pt x="29" y="94"/>
                              </a:cubicBezTo>
                              <a:cubicBezTo>
                                <a:pt x="35" y="103"/>
                                <a:pt x="44" y="108"/>
                                <a:pt x="54" y="108"/>
                              </a:cubicBezTo>
                              <a:cubicBezTo>
                                <a:pt x="59" y="108"/>
                                <a:pt x="63" y="107"/>
                                <a:pt x="67" y="106"/>
                              </a:cubicBezTo>
                              <a:cubicBezTo>
                                <a:pt x="71" y="105"/>
                                <a:pt x="75" y="103"/>
                                <a:pt x="78" y="10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92F1BC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" name="Freeform 41"/>
                      <wps:cNvSpPr>
                        <a:spLocks noEditPoints="1"/>
                      </wps:cNvSpPr>
                      <wps:spPr bwMode="auto">
                        <a:xfrm>
                          <a:off x="550" y="315"/>
                          <a:ext cx="10" cy="33"/>
                        </a:xfrm>
                        <a:custGeom>
                          <a:avLst/>
                          <a:gdLst>
                            <a:gd name="T0" fmla="*/ 0 w 52"/>
                            <a:gd name="T1" fmla="*/ 0 h 172"/>
                            <a:gd name="T2" fmla="*/ 0 w 52"/>
                            <a:gd name="T3" fmla="*/ 0 h 172"/>
                            <a:gd name="T4" fmla="*/ 0 w 52"/>
                            <a:gd name="T5" fmla="*/ 0 h 172"/>
                            <a:gd name="T6" fmla="*/ 0 w 52"/>
                            <a:gd name="T7" fmla="*/ 0 h 172"/>
                            <a:gd name="T8" fmla="*/ 0 w 52"/>
                            <a:gd name="T9" fmla="*/ 0 h 172"/>
                            <a:gd name="T10" fmla="*/ 0 w 52"/>
                            <a:gd name="T11" fmla="*/ 0 h 172"/>
                            <a:gd name="T12" fmla="*/ 0 w 52"/>
                            <a:gd name="T13" fmla="*/ 0 h 172"/>
                            <a:gd name="T14" fmla="*/ 0 w 52"/>
                            <a:gd name="T15" fmla="*/ 0 h 172"/>
                            <a:gd name="T16" fmla="*/ 0 w 52"/>
                            <a:gd name="T17" fmla="*/ 0 h 172"/>
                            <a:gd name="T18" fmla="*/ 0 w 52"/>
                            <a:gd name="T19" fmla="*/ 0 h 172"/>
                            <a:gd name="T20" fmla="*/ 0 w 52"/>
                            <a:gd name="T21" fmla="*/ 0 h 172"/>
                            <a:gd name="T22" fmla="*/ 0 w 52"/>
                            <a:gd name="T23" fmla="*/ 1 h 172"/>
                            <a:gd name="T24" fmla="*/ 0 w 52"/>
                            <a:gd name="T25" fmla="*/ 1 h 172"/>
                            <a:gd name="T26" fmla="*/ 0 w 52"/>
                            <a:gd name="T27" fmla="*/ 1 h 172"/>
                            <a:gd name="T28" fmla="*/ 0 w 52"/>
                            <a:gd name="T29" fmla="*/ 1 h 172"/>
                            <a:gd name="T30" fmla="*/ 0 w 52"/>
                            <a:gd name="T31" fmla="*/ 1 h 172"/>
                            <a:gd name="T32" fmla="*/ 0 w 52"/>
                            <a:gd name="T33" fmla="*/ 1 h 172"/>
                            <a:gd name="T34" fmla="*/ 0 w 52"/>
                            <a:gd name="T35" fmla="*/ 1 h 172"/>
                            <a:gd name="T36" fmla="*/ 0 w 52"/>
                            <a:gd name="T37" fmla="*/ 1 h 172"/>
                            <a:gd name="T38" fmla="*/ 0 w 52"/>
                            <a:gd name="T39" fmla="*/ 1 h 172"/>
                            <a:gd name="T40" fmla="*/ 0 w 52"/>
                            <a:gd name="T41" fmla="*/ 1 h 172"/>
                            <a:gd name="T42" fmla="*/ 0 w 52"/>
                            <a:gd name="T43" fmla="*/ 1 h 172"/>
                            <a:gd name="T44" fmla="*/ 0 w 52"/>
                            <a:gd name="T45" fmla="*/ 1 h 172"/>
                            <a:gd name="T46" fmla="*/ 0 w 52"/>
                            <a:gd name="T47" fmla="*/ 1 h 172"/>
                            <a:gd name="T48" fmla="*/ 0 w 52"/>
                            <a:gd name="T49" fmla="*/ 1 h 172"/>
                            <a:gd name="T50" fmla="*/ 0 w 52"/>
                            <a:gd name="T51" fmla="*/ 1 h 172"/>
                            <a:gd name="T52" fmla="*/ 0 w 52"/>
                            <a:gd name="T53" fmla="*/ 1 h 172"/>
                            <a:gd name="T54" fmla="*/ 0 w 52"/>
                            <a:gd name="T55" fmla="*/ 1 h 172"/>
                            <a:gd name="T56" fmla="*/ 0 w 52"/>
                            <a:gd name="T57" fmla="*/ 1 h 172"/>
                            <a:gd name="T58" fmla="*/ 0 w 52"/>
                            <a:gd name="T59" fmla="*/ 0 h 172"/>
                            <a:gd name="T60" fmla="*/ 0 w 52"/>
                            <a:gd name="T61" fmla="*/ 0 h 172"/>
                            <a:gd name="T62" fmla="*/ 0 w 52"/>
                            <a:gd name="T63" fmla="*/ 0 h 172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w 52"/>
                            <a:gd name="T97" fmla="*/ 0 h 172"/>
                            <a:gd name="T98" fmla="*/ 52 w 52"/>
                            <a:gd name="T99" fmla="*/ 172 h 172"/>
                          </a:gdLst>
                          <a:ahLst/>
                          <a:cxnLst>
                            <a:cxn ang="T64">
                              <a:pos x="T0" y="T1"/>
                            </a:cxn>
                            <a:cxn ang="T65">
                              <a:pos x="T2" y="T3"/>
                            </a:cxn>
                            <a:cxn ang="T66">
                              <a:pos x="T4" y="T5"/>
                            </a:cxn>
                            <a:cxn ang="T67">
                              <a:pos x="T6" y="T7"/>
                            </a:cxn>
                            <a:cxn ang="T68">
                              <a:pos x="T8" y="T9"/>
                            </a:cxn>
                            <a:cxn ang="T69">
                              <a:pos x="T10" y="T11"/>
                            </a:cxn>
                            <a:cxn ang="T70">
                              <a:pos x="T12" y="T13"/>
                            </a:cxn>
                            <a:cxn ang="T71">
                              <a:pos x="T14" y="T15"/>
                            </a:cxn>
                            <a:cxn ang="T72">
                              <a:pos x="T16" y="T17"/>
                            </a:cxn>
                            <a:cxn ang="T73">
                              <a:pos x="T18" y="T19"/>
                            </a:cxn>
                            <a:cxn ang="T74">
                              <a:pos x="T20" y="T21"/>
                            </a:cxn>
                            <a:cxn ang="T75">
                              <a:pos x="T22" y="T23"/>
                            </a:cxn>
                            <a:cxn ang="T76">
                              <a:pos x="T24" y="T25"/>
                            </a:cxn>
                            <a:cxn ang="T77">
                              <a:pos x="T26" y="T27"/>
                            </a:cxn>
                            <a:cxn ang="T78">
                              <a:pos x="T28" y="T29"/>
                            </a:cxn>
                            <a:cxn ang="T79">
                              <a:pos x="T30" y="T31"/>
                            </a:cxn>
                            <a:cxn ang="T80">
                              <a:pos x="T32" y="T33"/>
                            </a:cxn>
                            <a:cxn ang="T81">
                              <a:pos x="T34" y="T35"/>
                            </a:cxn>
                            <a:cxn ang="T82">
                              <a:pos x="T36" y="T37"/>
                            </a:cxn>
                            <a:cxn ang="T83">
                              <a:pos x="T38" y="T39"/>
                            </a:cxn>
                            <a:cxn ang="T84">
                              <a:pos x="T40" y="T41"/>
                            </a:cxn>
                            <a:cxn ang="T85">
                              <a:pos x="T42" y="T43"/>
                            </a:cxn>
                            <a:cxn ang="T86">
                              <a:pos x="T44" y="T45"/>
                            </a:cxn>
                            <a:cxn ang="T87">
                              <a:pos x="T46" y="T47"/>
                            </a:cxn>
                            <a:cxn ang="T88">
                              <a:pos x="T48" y="T49"/>
                            </a:cxn>
                            <a:cxn ang="T89">
                              <a:pos x="T50" y="T51"/>
                            </a:cxn>
                            <a:cxn ang="T90">
                              <a:pos x="T52" y="T53"/>
                            </a:cxn>
                            <a:cxn ang="T91">
                              <a:pos x="T54" y="T55"/>
                            </a:cxn>
                            <a:cxn ang="T92">
                              <a:pos x="T56" y="T57"/>
                            </a:cxn>
                            <a:cxn ang="T93">
                              <a:pos x="T58" y="T59"/>
                            </a:cxn>
                            <a:cxn ang="T94">
                              <a:pos x="T60" y="T61"/>
                            </a:cxn>
                            <a:cxn ang="T95">
                              <a:pos x="T62" y="T63"/>
                            </a:cxn>
                          </a:cxnLst>
                          <a:rect l="T96" t="T97" r="T98" b="T99"/>
                          <a:pathLst>
                            <a:path w="52" h="172">
                              <a:moveTo>
                                <a:pt x="26" y="0"/>
                              </a:moveTo>
                              <a:cubicBezTo>
                                <a:pt x="29" y="0"/>
                                <a:pt x="32" y="1"/>
                                <a:pt x="34" y="4"/>
                              </a:cubicBezTo>
                              <a:cubicBezTo>
                                <a:pt x="36" y="7"/>
                                <a:pt x="37" y="10"/>
                                <a:pt x="37" y="14"/>
                              </a:cubicBezTo>
                              <a:cubicBezTo>
                                <a:pt x="37" y="18"/>
                                <a:pt x="36" y="21"/>
                                <a:pt x="34" y="24"/>
                              </a:cubicBezTo>
                              <a:cubicBezTo>
                                <a:pt x="32" y="26"/>
                                <a:pt x="29" y="28"/>
                                <a:pt x="26" y="28"/>
                              </a:cubicBezTo>
                              <a:cubicBezTo>
                                <a:pt x="22" y="28"/>
                                <a:pt x="20" y="26"/>
                                <a:pt x="17" y="24"/>
                              </a:cubicBezTo>
                              <a:cubicBezTo>
                                <a:pt x="15" y="21"/>
                                <a:pt x="14" y="18"/>
                                <a:pt x="14" y="14"/>
                              </a:cubicBezTo>
                              <a:cubicBezTo>
                                <a:pt x="14" y="10"/>
                                <a:pt x="15" y="7"/>
                                <a:pt x="17" y="4"/>
                              </a:cubicBezTo>
                              <a:cubicBezTo>
                                <a:pt x="20" y="1"/>
                                <a:pt x="22" y="0"/>
                                <a:pt x="26" y="0"/>
                              </a:cubicBezTo>
                              <a:close/>
                              <a:moveTo>
                                <a:pt x="34" y="54"/>
                              </a:moveTo>
                              <a:lnTo>
                                <a:pt x="36" y="56"/>
                              </a:lnTo>
                              <a:cubicBezTo>
                                <a:pt x="36" y="62"/>
                                <a:pt x="36" y="69"/>
                                <a:pt x="35" y="76"/>
                              </a:cubicBezTo>
                              <a:cubicBezTo>
                                <a:pt x="35" y="100"/>
                                <a:pt x="35" y="117"/>
                                <a:pt x="35" y="128"/>
                              </a:cubicBezTo>
                              <a:cubicBezTo>
                                <a:pt x="35" y="139"/>
                                <a:pt x="35" y="148"/>
                                <a:pt x="36" y="155"/>
                              </a:cubicBezTo>
                              <a:cubicBezTo>
                                <a:pt x="36" y="158"/>
                                <a:pt x="37" y="160"/>
                                <a:pt x="38" y="161"/>
                              </a:cubicBezTo>
                              <a:cubicBezTo>
                                <a:pt x="39" y="163"/>
                                <a:pt x="41" y="163"/>
                                <a:pt x="45" y="164"/>
                              </a:cubicBezTo>
                              <a:lnTo>
                                <a:pt x="52" y="165"/>
                              </a:lnTo>
                              <a:lnTo>
                                <a:pt x="52" y="172"/>
                              </a:lnTo>
                              <a:cubicBezTo>
                                <a:pt x="42" y="172"/>
                                <a:pt x="33" y="171"/>
                                <a:pt x="25" y="171"/>
                              </a:cubicBezTo>
                              <a:cubicBezTo>
                                <a:pt x="17" y="171"/>
                                <a:pt x="8" y="172"/>
                                <a:pt x="0" y="172"/>
                              </a:cubicBezTo>
                              <a:lnTo>
                                <a:pt x="0" y="165"/>
                              </a:lnTo>
                              <a:lnTo>
                                <a:pt x="9" y="164"/>
                              </a:lnTo>
                              <a:cubicBezTo>
                                <a:pt x="12" y="164"/>
                                <a:pt x="15" y="163"/>
                                <a:pt x="15" y="162"/>
                              </a:cubicBezTo>
                              <a:cubicBezTo>
                                <a:pt x="16" y="161"/>
                                <a:pt x="17" y="157"/>
                                <a:pt x="17" y="150"/>
                              </a:cubicBezTo>
                              <a:cubicBezTo>
                                <a:pt x="17" y="140"/>
                                <a:pt x="17" y="125"/>
                                <a:pt x="17" y="107"/>
                              </a:cubicBezTo>
                              <a:cubicBezTo>
                                <a:pt x="17" y="95"/>
                                <a:pt x="17" y="85"/>
                                <a:pt x="17" y="78"/>
                              </a:cubicBezTo>
                              <a:cubicBezTo>
                                <a:pt x="17" y="76"/>
                                <a:pt x="16" y="74"/>
                                <a:pt x="15" y="73"/>
                              </a:cubicBezTo>
                              <a:cubicBezTo>
                                <a:pt x="14" y="72"/>
                                <a:pt x="12" y="71"/>
                                <a:pt x="8" y="71"/>
                              </a:cubicBezTo>
                              <a:lnTo>
                                <a:pt x="0" y="71"/>
                              </a:lnTo>
                              <a:lnTo>
                                <a:pt x="0" y="64"/>
                              </a:lnTo>
                              <a:cubicBezTo>
                                <a:pt x="9" y="63"/>
                                <a:pt x="15" y="61"/>
                                <a:pt x="19" y="60"/>
                              </a:cubicBezTo>
                              <a:cubicBezTo>
                                <a:pt x="23" y="59"/>
                                <a:pt x="28" y="57"/>
                                <a:pt x="34" y="5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50DC06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" name="Freeform 42"/>
                      <wps:cNvSpPr>
                        <a:spLocks noEditPoints="1"/>
                      </wps:cNvSpPr>
                      <wps:spPr bwMode="auto">
                        <a:xfrm>
                          <a:off x="563" y="325"/>
                          <a:ext cx="17" cy="23"/>
                        </a:xfrm>
                        <a:custGeom>
                          <a:avLst/>
                          <a:gdLst>
                            <a:gd name="T0" fmla="*/ 0 w 89"/>
                            <a:gd name="T1" fmla="*/ 0 h 121"/>
                            <a:gd name="T2" fmla="*/ 0 w 89"/>
                            <a:gd name="T3" fmla="*/ 1 h 121"/>
                            <a:gd name="T4" fmla="*/ 0 w 89"/>
                            <a:gd name="T5" fmla="*/ 1 h 121"/>
                            <a:gd name="T6" fmla="*/ 0 w 89"/>
                            <a:gd name="T7" fmla="*/ 1 h 121"/>
                            <a:gd name="T8" fmla="*/ 1 w 89"/>
                            <a:gd name="T9" fmla="*/ 1 h 121"/>
                            <a:gd name="T10" fmla="*/ 1 w 89"/>
                            <a:gd name="T11" fmla="*/ 1 h 121"/>
                            <a:gd name="T12" fmla="*/ 1 w 89"/>
                            <a:gd name="T13" fmla="*/ 1 h 121"/>
                            <a:gd name="T14" fmla="*/ 0 w 89"/>
                            <a:gd name="T15" fmla="*/ 1 h 121"/>
                            <a:gd name="T16" fmla="*/ 0 w 89"/>
                            <a:gd name="T17" fmla="*/ 1 h 121"/>
                            <a:gd name="T18" fmla="*/ 0 w 89"/>
                            <a:gd name="T19" fmla="*/ 1 h 121"/>
                            <a:gd name="T20" fmla="*/ 0 w 89"/>
                            <a:gd name="T21" fmla="*/ 0 h 121"/>
                            <a:gd name="T22" fmla="*/ 0 w 89"/>
                            <a:gd name="T23" fmla="*/ 0 h 121"/>
                            <a:gd name="T24" fmla="*/ 0 w 89"/>
                            <a:gd name="T25" fmla="*/ 0 h 121"/>
                            <a:gd name="T26" fmla="*/ 0 w 89"/>
                            <a:gd name="T27" fmla="*/ 0 h 121"/>
                            <a:gd name="T28" fmla="*/ 1 w 89"/>
                            <a:gd name="T29" fmla="*/ 0 h 121"/>
                            <a:gd name="T30" fmla="*/ 1 w 89"/>
                            <a:gd name="T31" fmla="*/ 0 h 121"/>
                            <a:gd name="T32" fmla="*/ 1 w 89"/>
                            <a:gd name="T33" fmla="*/ 0 h 121"/>
                            <a:gd name="T34" fmla="*/ 1 w 89"/>
                            <a:gd name="T35" fmla="*/ 0 h 121"/>
                            <a:gd name="T36" fmla="*/ 0 w 89"/>
                            <a:gd name="T37" fmla="*/ 0 h 121"/>
                            <a:gd name="T38" fmla="*/ 0 w 89"/>
                            <a:gd name="T39" fmla="*/ 0 h 121"/>
                            <a:gd name="T40" fmla="*/ 0 w 89"/>
                            <a:gd name="T41" fmla="*/ 0 h 121"/>
                            <a:gd name="T42" fmla="*/ 0 w 89"/>
                            <a:gd name="T43" fmla="*/ 0 h 121"/>
                            <a:gd name="T44" fmla="*/ 0 w 89"/>
                            <a:gd name="T45" fmla="*/ 0 h 121"/>
                            <a:gd name="T46" fmla="*/ 0 w 89"/>
                            <a:gd name="T47" fmla="*/ 0 h 121"/>
                            <a:gd name="T48" fmla="*/ 0 w 89"/>
                            <a:gd name="T49" fmla="*/ 0 h 121"/>
                            <a:gd name="T50" fmla="*/ 0 w 89"/>
                            <a:gd name="T51" fmla="*/ 0 h 121"/>
                            <a:gd name="T52" fmla="*/ 0 w 89"/>
                            <a:gd name="T53" fmla="*/ 0 h 121"/>
                            <a:gd name="T54" fmla="*/ 0 w 89"/>
                            <a:gd name="T55" fmla="*/ 0 h 121"/>
                            <a:gd name="T56" fmla="*/ 0 w 89"/>
                            <a:gd name="T57" fmla="*/ 0 h 121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w 89"/>
                            <a:gd name="T88" fmla="*/ 0 h 121"/>
                            <a:gd name="T89" fmla="*/ 89 w 89"/>
                            <a:gd name="T90" fmla="*/ 121 h 121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T87" t="T88" r="T89" b="T90"/>
                          <a:pathLst>
                            <a:path w="89" h="121">
                              <a:moveTo>
                                <a:pt x="20" y="59"/>
                              </a:moveTo>
                              <a:cubicBezTo>
                                <a:pt x="20" y="75"/>
                                <a:pt x="24" y="87"/>
                                <a:pt x="30" y="96"/>
                              </a:cubicBezTo>
                              <a:cubicBezTo>
                                <a:pt x="37" y="104"/>
                                <a:pt x="46" y="108"/>
                                <a:pt x="56" y="108"/>
                              </a:cubicBezTo>
                              <a:cubicBezTo>
                                <a:pt x="61" y="108"/>
                                <a:pt x="66" y="107"/>
                                <a:pt x="70" y="105"/>
                              </a:cubicBezTo>
                              <a:cubicBezTo>
                                <a:pt x="75" y="103"/>
                                <a:pt x="80" y="101"/>
                                <a:pt x="85" y="97"/>
                              </a:cubicBezTo>
                              <a:lnTo>
                                <a:pt x="86" y="99"/>
                              </a:lnTo>
                              <a:lnTo>
                                <a:pt x="83" y="109"/>
                              </a:lnTo>
                              <a:cubicBezTo>
                                <a:pt x="77" y="113"/>
                                <a:pt x="71" y="116"/>
                                <a:pt x="65" y="118"/>
                              </a:cubicBezTo>
                              <a:cubicBezTo>
                                <a:pt x="59" y="120"/>
                                <a:pt x="53" y="121"/>
                                <a:pt x="47" y="121"/>
                              </a:cubicBezTo>
                              <a:cubicBezTo>
                                <a:pt x="33" y="121"/>
                                <a:pt x="22" y="115"/>
                                <a:pt x="13" y="105"/>
                              </a:cubicBezTo>
                              <a:cubicBezTo>
                                <a:pt x="5" y="94"/>
                                <a:pt x="0" y="80"/>
                                <a:pt x="0" y="62"/>
                              </a:cubicBezTo>
                              <a:cubicBezTo>
                                <a:pt x="0" y="49"/>
                                <a:pt x="3" y="37"/>
                                <a:pt x="8" y="27"/>
                              </a:cubicBezTo>
                              <a:cubicBezTo>
                                <a:pt x="11" y="20"/>
                                <a:pt x="17" y="14"/>
                                <a:pt x="25" y="9"/>
                              </a:cubicBezTo>
                              <a:cubicBezTo>
                                <a:pt x="34" y="3"/>
                                <a:pt x="42" y="0"/>
                                <a:pt x="50" y="0"/>
                              </a:cubicBezTo>
                              <a:cubicBezTo>
                                <a:pt x="62" y="0"/>
                                <a:pt x="72" y="5"/>
                                <a:pt x="79" y="13"/>
                              </a:cubicBezTo>
                              <a:cubicBezTo>
                                <a:pt x="86" y="22"/>
                                <a:pt x="89" y="33"/>
                                <a:pt x="89" y="48"/>
                              </a:cubicBezTo>
                              <a:lnTo>
                                <a:pt x="89" y="56"/>
                              </a:lnTo>
                              <a:cubicBezTo>
                                <a:pt x="85" y="57"/>
                                <a:pt x="80" y="58"/>
                                <a:pt x="76" y="58"/>
                              </a:cubicBezTo>
                              <a:cubicBezTo>
                                <a:pt x="69" y="59"/>
                                <a:pt x="59" y="59"/>
                                <a:pt x="46" y="59"/>
                              </a:cubicBezTo>
                              <a:lnTo>
                                <a:pt x="20" y="59"/>
                              </a:lnTo>
                              <a:close/>
                              <a:moveTo>
                                <a:pt x="20" y="50"/>
                              </a:moveTo>
                              <a:cubicBezTo>
                                <a:pt x="31" y="51"/>
                                <a:pt x="43" y="51"/>
                                <a:pt x="55" y="51"/>
                              </a:cubicBezTo>
                              <a:cubicBezTo>
                                <a:pt x="61" y="51"/>
                                <a:pt x="65" y="51"/>
                                <a:pt x="70" y="50"/>
                              </a:cubicBezTo>
                              <a:lnTo>
                                <a:pt x="70" y="43"/>
                              </a:lnTo>
                              <a:cubicBezTo>
                                <a:pt x="70" y="36"/>
                                <a:pt x="69" y="29"/>
                                <a:pt x="67" y="23"/>
                              </a:cubicBezTo>
                              <a:cubicBezTo>
                                <a:pt x="65" y="19"/>
                                <a:pt x="63" y="16"/>
                                <a:pt x="59" y="13"/>
                              </a:cubicBezTo>
                              <a:cubicBezTo>
                                <a:pt x="55" y="10"/>
                                <a:pt x="51" y="9"/>
                                <a:pt x="46" y="9"/>
                              </a:cubicBezTo>
                              <a:cubicBezTo>
                                <a:pt x="38" y="9"/>
                                <a:pt x="32" y="12"/>
                                <a:pt x="27" y="19"/>
                              </a:cubicBezTo>
                              <a:cubicBezTo>
                                <a:pt x="23" y="26"/>
                                <a:pt x="20" y="36"/>
                                <a:pt x="20" y="5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60405B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6" name="Freeform 43"/>
                      <wps:cNvSpPr>
                        <a:spLocks/>
                      </wps:cNvSpPr>
                      <wps:spPr bwMode="auto">
                        <a:xfrm>
                          <a:off x="582" y="325"/>
                          <a:ext cx="23" cy="23"/>
                        </a:xfrm>
                        <a:custGeom>
                          <a:avLst/>
                          <a:gdLst>
                            <a:gd name="T0" fmla="*/ 0 w 120"/>
                            <a:gd name="T1" fmla="*/ 0 h 118"/>
                            <a:gd name="T2" fmla="*/ 0 w 120"/>
                            <a:gd name="T3" fmla="*/ 0 h 118"/>
                            <a:gd name="T4" fmla="*/ 0 w 120"/>
                            <a:gd name="T5" fmla="*/ 0 h 118"/>
                            <a:gd name="T6" fmla="*/ 0 w 120"/>
                            <a:gd name="T7" fmla="*/ 0 h 118"/>
                            <a:gd name="T8" fmla="*/ 1 w 120"/>
                            <a:gd name="T9" fmla="*/ 0 h 118"/>
                            <a:gd name="T10" fmla="*/ 1 w 120"/>
                            <a:gd name="T11" fmla="*/ 0 h 118"/>
                            <a:gd name="T12" fmla="*/ 1 w 120"/>
                            <a:gd name="T13" fmla="*/ 0 h 118"/>
                            <a:gd name="T14" fmla="*/ 1 w 120"/>
                            <a:gd name="T15" fmla="*/ 1 h 118"/>
                            <a:gd name="T16" fmla="*/ 1 w 120"/>
                            <a:gd name="T17" fmla="*/ 1 h 118"/>
                            <a:gd name="T18" fmla="*/ 1 w 120"/>
                            <a:gd name="T19" fmla="*/ 1 h 118"/>
                            <a:gd name="T20" fmla="*/ 1 w 120"/>
                            <a:gd name="T21" fmla="*/ 1 h 118"/>
                            <a:gd name="T22" fmla="*/ 1 w 120"/>
                            <a:gd name="T23" fmla="*/ 1 h 118"/>
                            <a:gd name="T24" fmla="*/ 1 w 120"/>
                            <a:gd name="T25" fmla="*/ 1 h 118"/>
                            <a:gd name="T26" fmla="*/ 1 w 120"/>
                            <a:gd name="T27" fmla="*/ 1 h 118"/>
                            <a:gd name="T28" fmla="*/ 1 w 120"/>
                            <a:gd name="T29" fmla="*/ 0 h 118"/>
                            <a:gd name="T30" fmla="*/ 1 w 120"/>
                            <a:gd name="T31" fmla="*/ 0 h 118"/>
                            <a:gd name="T32" fmla="*/ 1 w 120"/>
                            <a:gd name="T33" fmla="*/ 0 h 118"/>
                            <a:gd name="T34" fmla="*/ 0 w 120"/>
                            <a:gd name="T35" fmla="*/ 0 h 118"/>
                            <a:gd name="T36" fmla="*/ 0 w 120"/>
                            <a:gd name="T37" fmla="*/ 0 h 118"/>
                            <a:gd name="T38" fmla="*/ 0 w 120"/>
                            <a:gd name="T39" fmla="*/ 0 h 118"/>
                            <a:gd name="T40" fmla="*/ 0 w 120"/>
                            <a:gd name="T41" fmla="*/ 0 h 118"/>
                            <a:gd name="T42" fmla="*/ 0 w 120"/>
                            <a:gd name="T43" fmla="*/ 1 h 118"/>
                            <a:gd name="T44" fmla="*/ 0 w 120"/>
                            <a:gd name="T45" fmla="*/ 1 h 118"/>
                            <a:gd name="T46" fmla="*/ 0 w 120"/>
                            <a:gd name="T47" fmla="*/ 1 h 118"/>
                            <a:gd name="T48" fmla="*/ 0 w 120"/>
                            <a:gd name="T49" fmla="*/ 1 h 118"/>
                            <a:gd name="T50" fmla="*/ 0 w 120"/>
                            <a:gd name="T51" fmla="*/ 1 h 118"/>
                            <a:gd name="T52" fmla="*/ 0 w 120"/>
                            <a:gd name="T53" fmla="*/ 1 h 118"/>
                            <a:gd name="T54" fmla="*/ 0 w 120"/>
                            <a:gd name="T55" fmla="*/ 1 h 118"/>
                            <a:gd name="T56" fmla="*/ 0 w 120"/>
                            <a:gd name="T57" fmla="*/ 1 h 118"/>
                            <a:gd name="T58" fmla="*/ 0 w 120"/>
                            <a:gd name="T59" fmla="*/ 1 h 118"/>
                            <a:gd name="T60" fmla="*/ 0 w 120"/>
                            <a:gd name="T61" fmla="*/ 1 h 118"/>
                            <a:gd name="T62" fmla="*/ 0 w 120"/>
                            <a:gd name="T63" fmla="*/ 0 h 118"/>
                            <a:gd name="T64" fmla="*/ 0 w 120"/>
                            <a:gd name="T65" fmla="*/ 0 h 118"/>
                            <a:gd name="T66" fmla="*/ 0 w 120"/>
                            <a:gd name="T67" fmla="*/ 0 h 118"/>
                            <a:gd name="T68" fmla="*/ 0 w 120"/>
                            <a:gd name="T69" fmla="*/ 0 h 118"/>
                            <a:gd name="T70" fmla="*/ 0 w 120"/>
                            <a:gd name="T71" fmla="*/ 0 h 118"/>
                            <a:gd name="T72" fmla="*/ 0 w 120"/>
                            <a:gd name="T73" fmla="*/ 0 h 118"/>
                            <a:gd name="T74" fmla="*/ 0 w 120"/>
                            <a:gd name="T75" fmla="*/ 0 h 118"/>
                            <a:gd name="T76" fmla="*/ 0 w 120"/>
                            <a:gd name="T77" fmla="*/ 0 h 118"/>
                            <a:gd name="T78" fmla="*/ 0 w 120"/>
                            <a:gd name="T79" fmla="*/ 0 h 118"/>
                            <a:gd name="T80" fmla="*/ 0 w 120"/>
                            <a:gd name="T81" fmla="*/ 0 h 118"/>
                            <a:gd name="T82" fmla="*/ 0 w 120"/>
                            <a:gd name="T83" fmla="*/ 0 h 118"/>
                            <a:gd name="T84" fmla="*/ 0 w 120"/>
                            <a:gd name="T85" fmla="*/ 0 h 118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w 120"/>
                            <a:gd name="T130" fmla="*/ 0 h 118"/>
                            <a:gd name="T131" fmla="*/ 120 w 120"/>
                            <a:gd name="T132" fmla="*/ 118 h 118"/>
                          </a:gdLst>
                          <a:ahLst/>
                          <a:cxnLst>
                            <a:cxn ang="T86">
                              <a:pos x="T0" y="T1"/>
                            </a:cxn>
                            <a:cxn ang="T87">
                              <a:pos x="T2" y="T3"/>
                            </a:cxn>
                            <a:cxn ang="T88">
                              <a:pos x="T4" y="T5"/>
                            </a:cxn>
                            <a:cxn ang="T89">
                              <a:pos x="T6" y="T7"/>
                            </a:cxn>
                            <a:cxn ang="T90">
                              <a:pos x="T8" y="T9"/>
                            </a:cxn>
                            <a:cxn ang="T91">
                              <a:pos x="T10" y="T11"/>
                            </a:cxn>
                            <a:cxn ang="T92">
                              <a:pos x="T12" y="T13"/>
                            </a:cxn>
                            <a:cxn ang="T93">
                              <a:pos x="T14" y="T15"/>
                            </a:cxn>
                            <a:cxn ang="T94">
                              <a:pos x="T16" y="T17"/>
                            </a:cxn>
                            <a:cxn ang="T95">
                              <a:pos x="T18" y="T19"/>
                            </a:cxn>
                            <a:cxn ang="T96">
                              <a:pos x="T20" y="T21"/>
                            </a:cxn>
                            <a:cxn ang="T97">
                              <a:pos x="T22" y="T23"/>
                            </a:cxn>
                            <a:cxn ang="T98">
                              <a:pos x="T24" y="T25"/>
                            </a:cxn>
                            <a:cxn ang="T99">
                              <a:pos x="T26" y="T27"/>
                            </a:cxn>
                            <a:cxn ang="T100">
                              <a:pos x="T28" y="T29"/>
                            </a:cxn>
                            <a:cxn ang="T101">
                              <a:pos x="T30" y="T31"/>
                            </a:cxn>
                            <a:cxn ang="T102">
                              <a:pos x="T32" y="T33"/>
                            </a:cxn>
                            <a:cxn ang="T103">
                              <a:pos x="T34" y="T35"/>
                            </a:cxn>
                            <a:cxn ang="T104">
                              <a:pos x="T36" y="T37"/>
                            </a:cxn>
                            <a:cxn ang="T105">
                              <a:pos x="T38" y="T39"/>
                            </a:cxn>
                            <a:cxn ang="T106">
                              <a:pos x="T40" y="T41"/>
                            </a:cxn>
                            <a:cxn ang="T107">
                              <a:pos x="T42" y="T43"/>
                            </a:cxn>
                            <a:cxn ang="T108">
                              <a:pos x="T44" y="T45"/>
                            </a:cxn>
                            <a:cxn ang="T109">
                              <a:pos x="T46" y="T47"/>
                            </a:cxn>
                            <a:cxn ang="T110">
                              <a:pos x="T48" y="T49"/>
                            </a:cxn>
                            <a:cxn ang="T111">
                              <a:pos x="T50" y="T51"/>
                            </a:cxn>
                            <a:cxn ang="T112">
                              <a:pos x="T52" y="T53"/>
                            </a:cxn>
                            <a:cxn ang="T113">
                              <a:pos x="T54" y="T55"/>
                            </a:cxn>
                            <a:cxn ang="T114">
                              <a:pos x="T56" y="T57"/>
                            </a:cxn>
                            <a:cxn ang="T115">
                              <a:pos x="T58" y="T59"/>
                            </a:cxn>
                            <a:cxn ang="T116">
                              <a:pos x="T60" y="T61"/>
                            </a:cxn>
                            <a:cxn ang="T117">
                              <a:pos x="T62" y="T63"/>
                            </a:cxn>
                            <a:cxn ang="T118">
                              <a:pos x="T64" y="T65"/>
                            </a:cxn>
                            <a:cxn ang="T119">
                              <a:pos x="T66" y="T67"/>
                            </a:cxn>
                            <a:cxn ang="T120">
                              <a:pos x="T68" y="T69"/>
                            </a:cxn>
                            <a:cxn ang="T121">
                              <a:pos x="T70" y="T71"/>
                            </a:cxn>
                            <a:cxn ang="T122">
                              <a:pos x="T72" y="T73"/>
                            </a:cxn>
                            <a:cxn ang="T123">
                              <a:pos x="T74" y="T75"/>
                            </a:cxn>
                            <a:cxn ang="T124">
                              <a:pos x="T76" y="T77"/>
                            </a:cxn>
                            <a:cxn ang="T125">
                              <a:pos x="T78" y="T79"/>
                            </a:cxn>
                            <a:cxn ang="T126">
                              <a:pos x="T80" y="T81"/>
                            </a:cxn>
                            <a:cxn ang="T127">
                              <a:pos x="T82" y="T83"/>
                            </a:cxn>
                            <a:cxn ang="T128">
                              <a:pos x="T84" y="T85"/>
                            </a:cxn>
                          </a:cxnLst>
                          <a:rect l="T129" t="T130" r="T131" b="T132"/>
                          <a:pathLst>
                            <a:path w="120" h="118">
                              <a:moveTo>
                                <a:pt x="35" y="24"/>
                              </a:moveTo>
                              <a:lnTo>
                                <a:pt x="50" y="7"/>
                              </a:lnTo>
                              <a:cubicBezTo>
                                <a:pt x="52" y="5"/>
                                <a:pt x="54" y="4"/>
                                <a:pt x="56" y="3"/>
                              </a:cubicBezTo>
                              <a:cubicBezTo>
                                <a:pt x="61" y="1"/>
                                <a:pt x="65" y="0"/>
                                <a:pt x="70" y="0"/>
                              </a:cubicBezTo>
                              <a:cubicBezTo>
                                <a:pt x="77" y="0"/>
                                <a:pt x="83" y="2"/>
                                <a:pt x="89" y="6"/>
                              </a:cubicBezTo>
                              <a:cubicBezTo>
                                <a:pt x="94" y="9"/>
                                <a:pt x="98" y="14"/>
                                <a:pt x="100" y="19"/>
                              </a:cubicBezTo>
                              <a:cubicBezTo>
                                <a:pt x="103" y="25"/>
                                <a:pt x="104" y="34"/>
                                <a:pt x="104" y="46"/>
                              </a:cubicBezTo>
                              <a:lnTo>
                                <a:pt x="103" y="84"/>
                              </a:lnTo>
                              <a:cubicBezTo>
                                <a:pt x="103" y="97"/>
                                <a:pt x="104" y="105"/>
                                <a:pt x="105" y="107"/>
                              </a:cubicBezTo>
                              <a:cubicBezTo>
                                <a:pt x="106" y="110"/>
                                <a:pt x="108" y="111"/>
                                <a:pt x="112" y="111"/>
                              </a:cubicBezTo>
                              <a:lnTo>
                                <a:pt x="120" y="111"/>
                              </a:lnTo>
                              <a:lnTo>
                                <a:pt x="120" y="118"/>
                              </a:lnTo>
                              <a:cubicBezTo>
                                <a:pt x="112" y="118"/>
                                <a:pt x="106" y="117"/>
                                <a:pt x="101" y="117"/>
                              </a:cubicBezTo>
                              <a:cubicBezTo>
                                <a:pt x="95" y="117"/>
                                <a:pt x="90" y="118"/>
                                <a:pt x="84" y="118"/>
                              </a:cubicBezTo>
                              <a:cubicBezTo>
                                <a:pt x="85" y="102"/>
                                <a:pt x="86" y="81"/>
                                <a:pt x="86" y="54"/>
                              </a:cubicBezTo>
                              <a:cubicBezTo>
                                <a:pt x="86" y="43"/>
                                <a:pt x="85" y="35"/>
                                <a:pt x="83" y="31"/>
                              </a:cubicBezTo>
                              <a:cubicBezTo>
                                <a:pt x="82" y="26"/>
                                <a:pt x="79" y="23"/>
                                <a:pt x="75" y="20"/>
                              </a:cubicBezTo>
                              <a:cubicBezTo>
                                <a:pt x="72" y="17"/>
                                <a:pt x="67" y="16"/>
                                <a:pt x="62" y="16"/>
                              </a:cubicBezTo>
                              <a:cubicBezTo>
                                <a:pt x="55" y="16"/>
                                <a:pt x="49" y="18"/>
                                <a:pt x="45" y="22"/>
                              </a:cubicBezTo>
                              <a:cubicBezTo>
                                <a:pt x="40" y="26"/>
                                <a:pt x="37" y="30"/>
                                <a:pt x="36" y="35"/>
                              </a:cubicBezTo>
                              <a:cubicBezTo>
                                <a:pt x="36" y="38"/>
                                <a:pt x="35" y="46"/>
                                <a:pt x="35" y="60"/>
                              </a:cubicBezTo>
                              <a:cubicBezTo>
                                <a:pt x="35" y="75"/>
                                <a:pt x="35" y="88"/>
                                <a:pt x="35" y="101"/>
                              </a:cubicBezTo>
                              <a:cubicBezTo>
                                <a:pt x="36" y="105"/>
                                <a:pt x="36" y="107"/>
                                <a:pt x="37" y="108"/>
                              </a:cubicBezTo>
                              <a:cubicBezTo>
                                <a:pt x="39" y="110"/>
                                <a:pt x="41" y="111"/>
                                <a:pt x="45" y="111"/>
                              </a:cubicBezTo>
                              <a:lnTo>
                                <a:pt x="53" y="111"/>
                              </a:lnTo>
                              <a:lnTo>
                                <a:pt x="53" y="118"/>
                              </a:lnTo>
                              <a:cubicBezTo>
                                <a:pt x="41" y="118"/>
                                <a:pt x="32" y="117"/>
                                <a:pt x="25" y="117"/>
                              </a:cubicBezTo>
                              <a:cubicBezTo>
                                <a:pt x="18" y="117"/>
                                <a:pt x="10" y="118"/>
                                <a:pt x="0" y="118"/>
                              </a:cubicBezTo>
                              <a:lnTo>
                                <a:pt x="0" y="111"/>
                              </a:lnTo>
                              <a:lnTo>
                                <a:pt x="8" y="111"/>
                              </a:lnTo>
                              <a:cubicBezTo>
                                <a:pt x="13" y="111"/>
                                <a:pt x="16" y="110"/>
                                <a:pt x="17" y="107"/>
                              </a:cubicBezTo>
                              <a:cubicBezTo>
                                <a:pt x="17" y="104"/>
                                <a:pt x="18" y="87"/>
                                <a:pt x="18" y="56"/>
                              </a:cubicBezTo>
                              <a:cubicBezTo>
                                <a:pt x="18" y="42"/>
                                <a:pt x="18" y="32"/>
                                <a:pt x="17" y="24"/>
                              </a:cubicBezTo>
                              <a:cubicBezTo>
                                <a:pt x="17" y="21"/>
                                <a:pt x="17" y="19"/>
                                <a:pt x="16" y="18"/>
                              </a:cubicBezTo>
                              <a:cubicBezTo>
                                <a:pt x="15" y="17"/>
                                <a:pt x="12" y="17"/>
                                <a:pt x="8" y="17"/>
                              </a:cubicBezTo>
                              <a:lnTo>
                                <a:pt x="0" y="17"/>
                              </a:lnTo>
                              <a:lnTo>
                                <a:pt x="0" y="10"/>
                              </a:lnTo>
                              <a:cubicBezTo>
                                <a:pt x="6" y="9"/>
                                <a:pt x="11" y="8"/>
                                <a:pt x="16" y="7"/>
                              </a:cubicBezTo>
                              <a:cubicBezTo>
                                <a:pt x="21" y="5"/>
                                <a:pt x="26" y="3"/>
                                <a:pt x="32" y="0"/>
                              </a:cubicBezTo>
                              <a:cubicBezTo>
                                <a:pt x="32" y="0"/>
                                <a:pt x="33" y="0"/>
                                <a:pt x="34" y="0"/>
                              </a:cubicBezTo>
                              <a:cubicBezTo>
                                <a:pt x="35" y="0"/>
                                <a:pt x="35" y="1"/>
                                <a:pt x="35" y="3"/>
                              </a:cubicBezTo>
                              <a:lnTo>
                                <a:pt x="35" y="7"/>
                              </a:lnTo>
                              <a:lnTo>
                                <a:pt x="35" y="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25D676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" name="Freeform 44"/>
                      <wps:cNvSpPr>
                        <a:spLocks/>
                      </wps:cNvSpPr>
                      <wps:spPr bwMode="auto">
                        <a:xfrm>
                          <a:off x="607" y="325"/>
                          <a:ext cx="16" cy="23"/>
                        </a:xfrm>
                        <a:custGeom>
                          <a:avLst/>
                          <a:gdLst>
                            <a:gd name="T0" fmla="*/ 1 w 81"/>
                            <a:gd name="T1" fmla="*/ 1 h 121"/>
                            <a:gd name="T2" fmla="*/ 1 w 81"/>
                            <a:gd name="T3" fmla="*/ 1 h 121"/>
                            <a:gd name="T4" fmla="*/ 1 w 81"/>
                            <a:gd name="T5" fmla="*/ 1 h 121"/>
                            <a:gd name="T6" fmla="*/ 0 w 81"/>
                            <a:gd name="T7" fmla="*/ 1 h 121"/>
                            <a:gd name="T8" fmla="*/ 0 w 81"/>
                            <a:gd name="T9" fmla="*/ 1 h 121"/>
                            <a:gd name="T10" fmla="*/ 0 w 81"/>
                            <a:gd name="T11" fmla="*/ 1 h 121"/>
                            <a:gd name="T12" fmla="*/ 0 w 81"/>
                            <a:gd name="T13" fmla="*/ 1 h 121"/>
                            <a:gd name="T14" fmla="*/ 0 w 81"/>
                            <a:gd name="T15" fmla="*/ 0 h 121"/>
                            <a:gd name="T16" fmla="*/ 0 w 81"/>
                            <a:gd name="T17" fmla="*/ 0 h 121"/>
                            <a:gd name="T18" fmla="*/ 0 w 81"/>
                            <a:gd name="T19" fmla="*/ 0 h 121"/>
                            <a:gd name="T20" fmla="*/ 0 w 81"/>
                            <a:gd name="T21" fmla="*/ 0 h 121"/>
                            <a:gd name="T22" fmla="*/ 0 w 81"/>
                            <a:gd name="T23" fmla="*/ 0 h 121"/>
                            <a:gd name="T24" fmla="*/ 1 w 81"/>
                            <a:gd name="T25" fmla="*/ 0 h 121"/>
                            <a:gd name="T26" fmla="*/ 1 w 81"/>
                            <a:gd name="T27" fmla="*/ 0 h 121"/>
                            <a:gd name="T28" fmla="*/ 1 w 81"/>
                            <a:gd name="T29" fmla="*/ 0 h 121"/>
                            <a:gd name="T30" fmla="*/ 1 w 81"/>
                            <a:gd name="T31" fmla="*/ 0 h 121"/>
                            <a:gd name="T32" fmla="*/ 1 w 81"/>
                            <a:gd name="T33" fmla="*/ 0 h 121"/>
                            <a:gd name="T34" fmla="*/ 1 w 81"/>
                            <a:gd name="T35" fmla="*/ 0 h 121"/>
                            <a:gd name="T36" fmla="*/ 0 w 81"/>
                            <a:gd name="T37" fmla="*/ 0 h 121"/>
                            <a:gd name="T38" fmla="*/ 0 w 81"/>
                            <a:gd name="T39" fmla="*/ 0 h 121"/>
                            <a:gd name="T40" fmla="*/ 0 w 81"/>
                            <a:gd name="T41" fmla="*/ 0 h 121"/>
                            <a:gd name="T42" fmla="*/ 0 w 81"/>
                            <a:gd name="T43" fmla="*/ 0 h 121"/>
                            <a:gd name="T44" fmla="*/ 0 w 81"/>
                            <a:gd name="T45" fmla="*/ 1 h 121"/>
                            <a:gd name="T46" fmla="*/ 0 w 81"/>
                            <a:gd name="T47" fmla="*/ 1 h 121"/>
                            <a:gd name="T48" fmla="*/ 1 w 81"/>
                            <a:gd name="T49" fmla="*/ 1 h 121"/>
                            <a:gd name="T50" fmla="*/ 1 w 81"/>
                            <a:gd name="T51" fmla="*/ 1 h 121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w 81"/>
                            <a:gd name="T79" fmla="*/ 0 h 121"/>
                            <a:gd name="T80" fmla="*/ 81 w 81"/>
                            <a:gd name="T81" fmla="*/ 121 h 121"/>
                          </a:gdLst>
                          <a:ahLst/>
                          <a:cxnLst>
                            <a:cxn ang="T52">
                              <a:pos x="T0" y="T1"/>
                            </a:cxn>
                            <a:cxn ang="T53">
                              <a:pos x="T2" y="T3"/>
                            </a:cxn>
                            <a:cxn ang="T54">
                              <a:pos x="T4" y="T5"/>
                            </a:cxn>
                            <a:cxn ang="T55">
                              <a:pos x="T6" y="T7"/>
                            </a:cxn>
                            <a:cxn ang="T56">
                              <a:pos x="T8" y="T9"/>
                            </a:cxn>
                            <a:cxn ang="T57">
                              <a:pos x="T10" y="T11"/>
                            </a:cxn>
                            <a:cxn ang="T58">
                              <a:pos x="T12" y="T13"/>
                            </a:cxn>
                            <a:cxn ang="T59">
                              <a:pos x="T14" y="T15"/>
                            </a:cxn>
                            <a:cxn ang="T60">
                              <a:pos x="T16" y="T17"/>
                            </a:cxn>
                            <a:cxn ang="T61">
                              <a:pos x="T18" y="T19"/>
                            </a:cxn>
                            <a:cxn ang="T62">
                              <a:pos x="T20" y="T21"/>
                            </a:cxn>
                            <a:cxn ang="T63">
                              <a:pos x="T22" y="T23"/>
                            </a:cxn>
                            <a:cxn ang="T64">
                              <a:pos x="T24" y="T25"/>
                            </a:cxn>
                            <a:cxn ang="T65">
                              <a:pos x="T26" y="T27"/>
                            </a:cxn>
                            <a:cxn ang="T66">
                              <a:pos x="T28" y="T29"/>
                            </a:cxn>
                            <a:cxn ang="T67">
                              <a:pos x="T30" y="T31"/>
                            </a:cxn>
                            <a:cxn ang="T68">
                              <a:pos x="T32" y="T33"/>
                            </a:cxn>
                            <a:cxn ang="T69">
                              <a:pos x="T34" y="T35"/>
                            </a:cxn>
                            <a:cxn ang="T70">
                              <a:pos x="T36" y="T37"/>
                            </a:cxn>
                            <a:cxn ang="T71">
                              <a:pos x="T38" y="T39"/>
                            </a:cxn>
                            <a:cxn ang="T72">
                              <a:pos x="T40" y="T41"/>
                            </a:cxn>
                            <a:cxn ang="T73">
                              <a:pos x="T42" y="T43"/>
                            </a:cxn>
                            <a:cxn ang="T74">
                              <a:pos x="T44" y="T45"/>
                            </a:cxn>
                            <a:cxn ang="T75">
                              <a:pos x="T46" y="T47"/>
                            </a:cxn>
                            <a:cxn ang="T76">
                              <a:pos x="T48" y="T49"/>
                            </a:cxn>
                            <a:cxn ang="T77">
                              <a:pos x="T50" y="T51"/>
                            </a:cxn>
                          </a:cxnLst>
                          <a:rect l="T78" t="T79" r="T80" b="T81"/>
                          <a:pathLst>
                            <a:path w="81" h="121">
                              <a:moveTo>
                                <a:pt x="79" y="101"/>
                              </a:moveTo>
                              <a:lnTo>
                                <a:pt x="81" y="104"/>
                              </a:lnTo>
                              <a:lnTo>
                                <a:pt x="77" y="112"/>
                              </a:lnTo>
                              <a:cubicBezTo>
                                <a:pt x="73" y="115"/>
                                <a:pt x="68" y="117"/>
                                <a:pt x="63" y="118"/>
                              </a:cubicBezTo>
                              <a:cubicBezTo>
                                <a:pt x="58" y="120"/>
                                <a:pt x="53" y="121"/>
                                <a:pt x="48" y="121"/>
                              </a:cubicBezTo>
                              <a:cubicBezTo>
                                <a:pt x="38" y="121"/>
                                <a:pt x="29" y="118"/>
                                <a:pt x="22" y="114"/>
                              </a:cubicBezTo>
                              <a:cubicBezTo>
                                <a:pt x="15" y="109"/>
                                <a:pt x="10" y="103"/>
                                <a:pt x="6" y="94"/>
                              </a:cubicBezTo>
                              <a:cubicBezTo>
                                <a:pt x="2" y="85"/>
                                <a:pt x="0" y="75"/>
                                <a:pt x="0" y="63"/>
                              </a:cubicBezTo>
                              <a:cubicBezTo>
                                <a:pt x="0" y="53"/>
                                <a:pt x="2" y="44"/>
                                <a:pt x="5" y="36"/>
                              </a:cubicBezTo>
                              <a:cubicBezTo>
                                <a:pt x="8" y="28"/>
                                <a:pt x="12" y="22"/>
                                <a:pt x="17" y="18"/>
                              </a:cubicBezTo>
                              <a:cubicBezTo>
                                <a:pt x="22" y="13"/>
                                <a:pt x="29" y="9"/>
                                <a:pt x="37" y="5"/>
                              </a:cubicBezTo>
                              <a:cubicBezTo>
                                <a:pt x="42" y="2"/>
                                <a:pt x="49" y="0"/>
                                <a:pt x="56" y="0"/>
                              </a:cubicBezTo>
                              <a:cubicBezTo>
                                <a:pt x="61" y="0"/>
                                <a:pt x="65" y="1"/>
                                <a:pt x="69" y="2"/>
                              </a:cubicBezTo>
                              <a:cubicBezTo>
                                <a:pt x="73" y="3"/>
                                <a:pt x="77" y="5"/>
                                <a:pt x="81" y="7"/>
                              </a:cubicBezTo>
                              <a:cubicBezTo>
                                <a:pt x="80" y="18"/>
                                <a:pt x="79" y="29"/>
                                <a:pt x="79" y="39"/>
                              </a:cubicBezTo>
                              <a:lnTo>
                                <a:pt x="72" y="39"/>
                              </a:lnTo>
                              <a:lnTo>
                                <a:pt x="72" y="33"/>
                              </a:lnTo>
                              <a:cubicBezTo>
                                <a:pt x="72" y="28"/>
                                <a:pt x="72" y="25"/>
                                <a:pt x="70" y="22"/>
                              </a:cubicBezTo>
                              <a:cubicBezTo>
                                <a:pt x="69" y="20"/>
                                <a:pt x="66" y="18"/>
                                <a:pt x="62" y="16"/>
                              </a:cubicBezTo>
                              <a:cubicBezTo>
                                <a:pt x="57" y="14"/>
                                <a:pt x="52" y="13"/>
                                <a:pt x="47" y="13"/>
                              </a:cubicBezTo>
                              <a:cubicBezTo>
                                <a:pt x="38" y="13"/>
                                <a:pt x="31" y="16"/>
                                <a:pt x="26" y="23"/>
                              </a:cubicBezTo>
                              <a:cubicBezTo>
                                <a:pt x="21" y="30"/>
                                <a:pt x="18" y="40"/>
                                <a:pt x="18" y="53"/>
                              </a:cubicBezTo>
                              <a:cubicBezTo>
                                <a:pt x="18" y="70"/>
                                <a:pt x="22" y="84"/>
                                <a:pt x="29" y="94"/>
                              </a:cubicBezTo>
                              <a:cubicBezTo>
                                <a:pt x="36" y="103"/>
                                <a:pt x="44" y="108"/>
                                <a:pt x="55" y="108"/>
                              </a:cubicBezTo>
                              <a:cubicBezTo>
                                <a:pt x="59" y="108"/>
                                <a:pt x="63" y="107"/>
                                <a:pt x="67" y="106"/>
                              </a:cubicBezTo>
                              <a:cubicBezTo>
                                <a:pt x="71" y="105"/>
                                <a:pt x="75" y="103"/>
                                <a:pt x="79" y="10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8F17FC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8" name="Freeform 45"/>
                      <wps:cNvSpPr>
                        <a:spLocks noEditPoints="1"/>
                      </wps:cNvSpPr>
                      <wps:spPr bwMode="auto">
                        <a:xfrm>
                          <a:off x="626" y="325"/>
                          <a:ext cx="17" cy="23"/>
                        </a:xfrm>
                        <a:custGeom>
                          <a:avLst/>
                          <a:gdLst>
                            <a:gd name="T0" fmla="*/ 0 w 89"/>
                            <a:gd name="T1" fmla="*/ 0 h 121"/>
                            <a:gd name="T2" fmla="*/ 0 w 89"/>
                            <a:gd name="T3" fmla="*/ 1 h 121"/>
                            <a:gd name="T4" fmla="*/ 0 w 89"/>
                            <a:gd name="T5" fmla="*/ 1 h 121"/>
                            <a:gd name="T6" fmla="*/ 0 w 89"/>
                            <a:gd name="T7" fmla="*/ 1 h 121"/>
                            <a:gd name="T8" fmla="*/ 1 w 89"/>
                            <a:gd name="T9" fmla="*/ 1 h 121"/>
                            <a:gd name="T10" fmla="*/ 1 w 89"/>
                            <a:gd name="T11" fmla="*/ 1 h 121"/>
                            <a:gd name="T12" fmla="*/ 1 w 89"/>
                            <a:gd name="T13" fmla="*/ 1 h 121"/>
                            <a:gd name="T14" fmla="*/ 0 w 89"/>
                            <a:gd name="T15" fmla="*/ 1 h 121"/>
                            <a:gd name="T16" fmla="*/ 0 w 89"/>
                            <a:gd name="T17" fmla="*/ 1 h 121"/>
                            <a:gd name="T18" fmla="*/ 0 w 89"/>
                            <a:gd name="T19" fmla="*/ 1 h 121"/>
                            <a:gd name="T20" fmla="*/ 0 w 89"/>
                            <a:gd name="T21" fmla="*/ 0 h 121"/>
                            <a:gd name="T22" fmla="*/ 0 w 89"/>
                            <a:gd name="T23" fmla="*/ 0 h 121"/>
                            <a:gd name="T24" fmla="*/ 0 w 89"/>
                            <a:gd name="T25" fmla="*/ 0 h 121"/>
                            <a:gd name="T26" fmla="*/ 0 w 89"/>
                            <a:gd name="T27" fmla="*/ 0 h 121"/>
                            <a:gd name="T28" fmla="*/ 1 w 89"/>
                            <a:gd name="T29" fmla="*/ 0 h 121"/>
                            <a:gd name="T30" fmla="*/ 1 w 89"/>
                            <a:gd name="T31" fmla="*/ 0 h 121"/>
                            <a:gd name="T32" fmla="*/ 1 w 89"/>
                            <a:gd name="T33" fmla="*/ 0 h 121"/>
                            <a:gd name="T34" fmla="*/ 1 w 89"/>
                            <a:gd name="T35" fmla="*/ 0 h 121"/>
                            <a:gd name="T36" fmla="*/ 0 w 89"/>
                            <a:gd name="T37" fmla="*/ 0 h 121"/>
                            <a:gd name="T38" fmla="*/ 0 w 89"/>
                            <a:gd name="T39" fmla="*/ 0 h 121"/>
                            <a:gd name="T40" fmla="*/ 0 w 89"/>
                            <a:gd name="T41" fmla="*/ 0 h 121"/>
                            <a:gd name="T42" fmla="*/ 0 w 89"/>
                            <a:gd name="T43" fmla="*/ 0 h 121"/>
                            <a:gd name="T44" fmla="*/ 0 w 89"/>
                            <a:gd name="T45" fmla="*/ 0 h 121"/>
                            <a:gd name="T46" fmla="*/ 0 w 89"/>
                            <a:gd name="T47" fmla="*/ 0 h 121"/>
                            <a:gd name="T48" fmla="*/ 0 w 89"/>
                            <a:gd name="T49" fmla="*/ 0 h 121"/>
                            <a:gd name="T50" fmla="*/ 0 w 89"/>
                            <a:gd name="T51" fmla="*/ 0 h 121"/>
                            <a:gd name="T52" fmla="*/ 0 w 89"/>
                            <a:gd name="T53" fmla="*/ 0 h 121"/>
                            <a:gd name="T54" fmla="*/ 0 w 89"/>
                            <a:gd name="T55" fmla="*/ 0 h 121"/>
                            <a:gd name="T56" fmla="*/ 0 w 89"/>
                            <a:gd name="T57" fmla="*/ 0 h 121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w 89"/>
                            <a:gd name="T88" fmla="*/ 0 h 121"/>
                            <a:gd name="T89" fmla="*/ 89 w 89"/>
                            <a:gd name="T90" fmla="*/ 121 h 121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T87" t="T88" r="T89" b="T90"/>
                          <a:pathLst>
                            <a:path w="89" h="121">
                              <a:moveTo>
                                <a:pt x="20" y="59"/>
                              </a:moveTo>
                              <a:cubicBezTo>
                                <a:pt x="20" y="75"/>
                                <a:pt x="23" y="87"/>
                                <a:pt x="30" y="96"/>
                              </a:cubicBezTo>
                              <a:cubicBezTo>
                                <a:pt x="37" y="104"/>
                                <a:pt x="45" y="108"/>
                                <a:pt x="56" y="108"/>
                              </a:cubicBezTo>
                              <a:cubicBezTo>
                                <a:pt x="61" y="108"/>
                                <a:pt x="65" y="107"/>
                                <a:pt x="70" y="105"/>
                              </a:cubicBezTo>
                              <a:cubicBezTo>
                                <a:pt x="75" y="103"/>
                                <a:pt x="79" y="101"/>
                                <a:pt x="84" y="97"/>
                              </a:cubicBezTo>
                              <a:lnTo>
                                <a:pt x="86" y="99"/>
                              </a:lnTo>
                              <a:lnTo>
                                <a:pt x="83" y="109"/>
                              </a:lnTo>
                              <a:cubicBezTo>
                                <a:pt x="77" y="113"/>
                                <a:pt x="71" y="116"/>
                                <a:pt x="65" y="118"/>
                              </a:cubicBezTo>
                              <a:cubicBezTo>
                                <a:pt x="59" y="120"/>
                                <a:pt x="53" y="121"/>
                                <a:pt x="46" y="121"/>
                              </a:cubicBezTo>
                              <a:cubicBezTo>
                                <a:pt x="33" y="121"/>
                                <a:pt x="21" y="115"/>
                                <a:pt x="13" y="105"/>
                              </a:cubicBezTo>
                              <a:cubicBezTo>
                                <a:pt x="4" y="94"/>
                                <a:pt x="0" y="80"/>
                                <a:pt x="0" y="62"/>
                              </a:cubicBezTo>
                              <a:cubicBezTo>
                                <a:pt x="0" y="49"/>
                                <a:pt x="2" y="37"/>
                                <a:pt x="7" y="27"/>
                              </a:cubicBezTo>
                              <a:cubicBezTo>
                                <a:pt x="10" y="20"/>
                                <a:pt x="16" y="14"/>
                                <a:pt x="25" y="9"/>
                              </a:cubicBezTo>
                              <a:cubicBezTo>
                                <a:pt x="33" y="3"/>
                                <a:pt x="41" y="0"/>
                                <a:pt x="49" y="0"/>
                              </a:cubicBezTo>
                              <a:cubicBezTo>
                                <a:pt x="62" y="0"/>
                                <a:pt x="71" y="5"/>
                                <a:pt x="78" y="13"/>
                              </a:cubicBezTo>
                              <a:cubicBezTo>
                                <a:pt x="85" y="22"/>
                                <a:pt x="89" y="33"/>
                                <a:pt x="89" y="48"/>
                              </a:cubicBezTo>
                              <a:lnTo>
                                <a:pt x="89" y="56"/>
                              </a:lnTo>
                              <a:cubicBezTo>
                                <a:pt x="84" y="57"/>
                                <a:pt x="80" y="58"/>
                                <a:pt x="76" y="58"/>
                              </a:cubicBezTo>
                              <a:cubicBezTo>
                                <a:pt x="68" y="59"/>
                                <a:pt x="58" y="59"/>
                                <a:pt x="45" y="59"/>
                              </a:cubicBezTo>
                              <a:lnTo>
                                <a:pt x="20" y="59"/>
                              </a:lnTo>
                              <a:close/>
                              <a:moveTo>
                                <a:pt x="20" y="50"/>
                              </a:moveTo>
                              <a:cubicBezTo>
                                <a:pt x="31" y="51"/>
                                <a:pt x="42" y="51"/>
                                <a:pt x="55" y="51"/>
                              </a:cubicBezTo>
                              <a:cubicBezTo>
                                <a:pt x="60" y="51"/>
                                <a:pt x="65" y="51"/>
                                <a:pt x="70" y="50"/>
                              </a:cubicBezTo>
                              <a:lnTo>
                                <a:pt x="70" y="43"/>
                              </a:lnTo>
                              <a:cubicBezTo>
                                <a:pt x="70" y="36"/>
                                <a:pt x="69" y="29"/>
                                <a:pt x="66" y="23"/>
                              </a:cubicBezTo>
                              <a:cubicBezTo>
                                <a:pt x="65" y="19"/>
                                <a:pt x="62" y="16"/>
                                <a:pt x="58" y="13"/>
                              </a:cubicBezTo>
                              <a:cubicBezTo>
                                <a:pt x="55" y="10"/>
                                <a:pt x="50" y="9"/>
                                <a:pt x="45" y="9"/>
                              </a:cubicBezTo>
                              <a:cubicBezTo>
                                <a:pt x="38" y="9"/>
                                <a:pt x="32" y="12"/>
                                <a:pt x="27" y="19"/>
                              </a:cubicBezTo>
                              <a:cubicBezTo>
                                <a:pt x="22" y="26"/>
                                <a:pt x="20" y="36"/>
                                <a:pt x="20" y="5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AB92FB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" name="Freeform 46"/>
                      <wps:cNvSpPr>
                        <a:spLocks/>
                      </wps:cNvSpPr>
                      <wps:spPr bwMode="auto">
                        <a:xfrm>
                          <a:off x="647" y="325"/>
                          <a:ext cx="14" cy="23"/>
                        </a:xfrm>
                        <a:custGeom>
                          <a:avLst/>
                          <a:gdLst>
                            <a:gd name="T0" fmla="*/ 0 w 74"/>
                            <a:gd name="T1" fmla="*/ 1 h 121"/>
                            <a:gd name="T2" fmla="*/ 0 w 74"/>
                            <a:gd name="T3" fmla="*/ 1 h 121"/>
                            <a:gd name="T4" fmla="*/ 0 w 74"/>
                            <a:gd name="T5" fmla="*/ 1 h 121"/>
                            <a:gd name="T6" fmla="*/ 0 w 74"/>
                            <a:gd name="T7" fmla="*/ 1 h 121"/>
                            <a:gd name="T8" fmla="*/ 0 w 74"/>
                            <a:gd name="T9" fmla="*/ 1 h 121"/>
                            <a:gd name="T10" fmla="*/ 0 w 74"/>
                            <a:gd name="T11" fmla="*/ 1 h 121"/>
                            <a:gd name="T12" fmla="*/ 0 w 74"/>
                            <a:gd name="T13" fmla="*/ 1 h 121"/>
                            <a:gd name="T14" fmla="*/ 0 w 74"/>
                            <a:gd name="T15" fmla="*/ 1 h 121"/>
                            <a:gd name="T16" fmla="*/ 0 w 74"/>
                            <a:gd name="T17" fmla="*/ 0 h 121"/>
                            <a:gd name="T18" fmla="*/ 0 w 74"/>
                            <a:gd name="T19" fmla="*/ 0 h 121"/>
                            <a:gd name="T20" fmla="*/ 0 w 74"/>
                            <a:gd name="T21" fmla="*/ 0 h 121"/>
                            <a:gd name="T22" fmla="*/ 0 w 74"/>
                            <a:gd name="T23" fmla="*/ 0 h 121"/>
                            <a:gd name="T24" fmla="*/ 0 w 74"/>
                            <a:gd name="T25" fmla="*/ 0 h 121"/>
                            <a:gd name="T26" fmla="*/ 0 w 74"/>
                            <a:gd name="T27" fmla="*/ 0 h 121"/>
                            <a:gd name="T28" fmla="*/ 0 w 74"/>
                            <a:gd name="T29" fmla="*/ 0 h 121"/>
                            <a:gd name="T30" fmla="*/ 0 w 74"/>
                            <a:gd name="T31" fmla="*/ 0 h 121"/>
                            <a:gd name="T32" fmla="*/ 0 w 74"/>
                            <a:gd name="T33" fmla="*/ 0 h 121"/>
                            <a:gd name="T34" fmla="*/ 0 w 74"/>
                            <a:gd name="T35" fmla="*/ 0 h 121"/>
                            <a:gd name="T36" fmla="*/ 0 w 74"/>
                            <a:gd name="T37" fmla="*/ 0 h 121"/>
                            <a:gd name="T38" fmla="*/ 0 w 74"/>
                            <a:gd name="T39" fmla="*/ 0 h 121"/>
                            <a:gd name="T40" fmla="*/ 0 w 74"/>
                            <a:gd name="T41" fmla="*/ 0 h 121"/>
                            <a:gd name="T42" fmla="*/ 0 w 74"/>
                            <a:gd name="T43" fmla="*/ 0 h 121"/>
                            <a:gd name="T44" fmla="*/ 0 w 74"/>
                            <a:gd name="T45" fmla="*/ 0 h 121"/>
                            <a:gd name="T46" fmla="*/ 0 w 74"/>
                            <a:gd name="T47" fmla="*/ 0 h 121"/>
                            <a:gd name="T48" fmla="*/ 0 w 74"/>
                            <a:gd name="T49" fmla="*/ 0 h 121"/>
                            <a:gd name="T50" fmla="*/ 0 w 74"/>
                            <a:gd name="T51" fmla="*/ 0 h 121"/>
                            <a:gd name="T52" fmla="*/ 1 w 74"/>
                            <a:gd name="T53" fmla="*/ 1 h 121"/>
                            <a:gd name="T54" fmla="*/ 0 w 74"/>
                            <a:gd name="T55" fmla="*/ 1 h 121"/>
                            <a:gd name="T56" fmla="*/ 0 w 74"/>
                            <a:gd name="T57" fmla="*/ 1 h 121"/>
                            <a:gd name="T58" fmla="*/ 0 w 74"/>
                            <a:gd name="T59" fmla="*/ 1 h 121"/>
                            <a:gd name="T60" fmla="*/ 0 w 74"/>
                            <a:gd name="T61" fmla="*/ 1 h 121"/>
                            <a:gd name="T62" fmla="*/ 0 w 74"/>
                            <a:gd name="T63" fmla="*/ 1 h 121"/>
                            <a:gd name="T64" fmla="*/ 0 w 74"/>
                            <a:gd name="T65" fmla="*/ 1 h 121"/>
                            <a:gd name="T66" fmla="*/ 0 w 74"/>
                            <a:gd name="T67" fmla="*/ 1 h 121"/>
                            <a:gd name="T68" fmla="*/ 0 w 74"/>
                            <a:gd name="T69" fmla="*/ 1 h 121"/>
                            <a:gd name="T70" fmla="*/ 0 w 74"/>
                            <a:gd name="T71" fmla="*/ 1 h 121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w 74"/>
                            <a:gd name="T109" fmla="*/ 0 h 121"/>
                            <a:gd name="T110" fmla="*/ 74 w 74"/>
                            <a:gd name="T111" fmla="*/ 121 h 121"/>
                          </a:gdLst>
                          <a:ahLst/>
                          <a:cxnLst>
                            <a:cxn ang="T72">
                              <a:pos x="T0" y="T1"/>
                            </a:cxn>
                            <a:cxn ang="T73">
                              <a:pos x="T2" y="T3"/>
                            </a:cxn>
                            <a:cxn ang="T74">
                              <a:pos x="T4" y="T5"/>
                            </a:cxn>
                            <a:cxn ang="T75">
                              <a:pos x="T6" y="T7"/>
                            </a:cxn>
                            <a:cxn ang="T76">
                              <a:pos x="T8" y="T9"/>
                            </a:cxn>
                            <a:cxn ang="T77">
                              <a:pos x="T10" y="T11"/>
                            </a:cxn>
                            <a:cxn ang="T78">
                              <a:pos x="T12" y="T13"/>
                            </a:cxn>
                            <a:cxn ang="T79">
                              <a:pos x="T14" y="T15"/>
                            </a:cxn>
                            <a:cxn ang="T80">
                              <a:pos x="T16" y="T17"/>
                            </a:cxn>
                            <a:cxn ang="T81">
                              <a:pos x="T18" y="T19"/>
                            </a:cxn>
                            <a:cxn ang="T82">
                              <a:pos x="T20" y="T21"/>
                            </a:cxn>
                            <a:cxn ang="T83">
                              <a:pos x="T22" y="T23"/>
                            </a:cxn>
                            <a:cxn ang="T84">
                              <a:pos x="T24" y="T25"/>
                            </a:cxn>
                            <a:cxn ang="T85">
                              <a:pos x="T26" y="T27"/>
                            </a:cxn>
                            <a:cxn ang="T86">
                              <a:pos x="T28" y="T29"/>
                            </a:cxn>
                            <a:cxn ang="T87">
                              <a:pos x="T30" y="T31"/>
                            </a:cxn>
                            <a:cxn ang="T88">
                              <a:pos x="T32" y="T33"/>
                            </a:cxn>
                            <a:cxn ang="T89">
                              <a:pos x="T34" y="T35"/>
                            </a:cxn>
                            <a:cxn ang="T90">
                              <a:pos x="T36" y="T37"/>
                            </a:cxn>
                            <a:cxn ang="T91">
                              <a:pos x="T38" y="T39"/>
                            </a:cxn>
                            <a:cxn ang="T92">
                              <a:pos x="T40" y="T41"/>
                            </a:cxn>
                            <a:cxn ang="T93">
                              <a:pos x="T42" y="T43"/>
                            </a:cxn>
                            <a:cxn ang="T94">
                              <a:pos x="T44" y="T45"/>
                            </a:cxn>
                            <a:cxn ang="T95">
                              <a:pos x="T46" y="T47"/>
                            </a:cxn>
                            <a:cxn ang="T96">
                              <a:pos x="T48" y="T49"/>
                            </a:cxn>
                            <a:cxn ang="T97">
                              <a:pos x="T50" y="T51"/>
                            </a:cxn>
                            <a:cxn ang="T98">
                              <a:pos x="T52" y="T53"/>
                            </a:cxn>
                            <a:cxn ang="T99">
                              <a:pos x="T54" y="T55"/>
                            </a:cxn>
                            <a:cxn ang="T100">
                              <a:pos x="T56" y="T57"/>
                            </a:cxn>
                            <a:cxn ang="T101">
                              <a:pos x="T58" y="T59"/>
                            </a:cxn>
                            <a:cxn ang="T102">
                              <a:pos x="T60" y="T61"/>
                            </a:cxn>
                            <a:cxn ang="T103">
                              <a:pos x="T62" y="T63"/>
                            </a:cxn>
                            <a:cxn ang="T104">
                              <a:pos x="T64" y="T65"/>
                            </a:cxn>
                            <a:cxn ang="T105">
                              <a:pos x="T66" y="T67"/>
                            </a:cxn>
                            <a:cxn ang="T106">
                              <a:pos x="T68" y="T69"/>
                            </a:cxn>
                            <a:cxn ang="T107">
                              <a:pos x="T70" y="T71"/>
                            </a:cxn>
                          </a:cxnLst>
                          <a:rect l="T108" t="T109" r="T110" b="T111"/>
                          <a:pathLst>
                            <a:path w="74" h="121">
                              <a:moveTo>
                                <a:pt x="8" y="81"/>
                              </a:moveTo>
                              <a:lnTo>
                                <a:pt x="8" y="89"/>
                              </a:lnTo>
                              <a:cubicBezTo>
                                <a:pt x="8" y="95"/>
                                <a:pt x="8" y="99"/>
                                <a:pt x="9" y="101"/>
                              </a:cubicBezTo>
                              <a:cubicBezTo>
                                <a:pt x="11" y="103"/>
                                <a:pt x="15" y="106"/>
                                <a:pt x="20" y="108"/>
                              </a:cubicBezTo>
                              <a:cubicBezTo>
                                <a:pt x="25" y="111"/>
                                <a:pt x="30" y="112"/>
                                <a:pt x="36" y="112"/>
                              </a:cubicBezTo>
                              <a:cubicBezTo>
                                <a:pt x="43" y="112"/>
                                <a:pt x="49" y="110"/>
                                <a:pt x="53" y="105"/>
                              </a:cubicBezTo>
                              <a:cubicBezTo>
                                <a:pt x="57" y="101"/>
                                <a:pt x="60" y="95"/>
                                <a:pt x="60" y="89"/>
                              </a:cubicBezTo>
                              <a:cubicBezTo>
                                <a:pt x="60" y="84"/>
                                <a:pt x="58" y="80"/>
                                <a:pt x="56" y="77"/>
                              </a:cubicBezTo>
                              <a:cubicBezTo>
                                <a:pt x="53" y="74"/>
                                <a:pt x="48" y="72"/>
                                <a:pt x="41" y="70"/>
                              </a:cubicBezTo>
                              <a:cubicBezTo>
                                <a:pt x="27" y="67"/>
                                <a:pt x="18" y="64"/>
                                <a:pt x="14" y="61"/>
                              </a:cubicBezTo>
                              <a:cubicBezTo>
                                <a:pt x="9" y="59"/>
                                <a:pt x="6" y="56"/>
                                <a:pt x="4" y="52"/>
                              </a:cubicBezTo>
                              <a:cubicBezTo>
                                <a:pt x="2" y="47"/>
                                <a:pt x="1" y="43"/>
                                <a:pt x="1" y="37"/>
                              </a:cubicBezTo>
                              <a:cubicBezTo>
                                <a:pt x="1" y="26"/>
                                <a:pt x="4" y="17"/>
                                <a:pt x="11" y="11"/>
                              </a:cubicBezTo>
                              <a:cubicBezTo>
                                <a:pt x="17" y="4"/>
                                <a:pt x="27" y="0"/>
                                <a:pt x="39" y="0"/>
                              </a:cubicBezTo>
                              <a:cubicBezTo>
                                <a:pt x="48" y="0"/>
                                <a:pt x="58" y="3"/>
                                <a:pt x="67" y="7"/>
                              </a:cubicBezTo>
                              <a:cubicBezTo>
                                <a:pt x="67" y="13"/>
                                <a:pt x="66" y="22"/>
                                <a:pt x="66" y="35"/>
                              </a:cubicBezTo>
                              <a:lnTo>
                                <a:pt x="60" y="35"/>
                              </a:lnTo>
                              <a:cubicBezTo>
                                <a:pt x="60" y="28"/>
                                <a:pt x="59" y="23"/>
                                <a:pt x="58" y="21"/>
                              </a:cubicBezTo>
                              <a:cubicBezTo>
                                <a:pt x="56" y="18"/>
                                <a:pt x="54" y="15"/>
                                <a:pt x="49" y="13"/>
                              </a:cubicBezTo>
                              <a:cubicBezTo>
                                <a:pt x="45" y="10"/>
                                <a:pt x="41" y="9"/>
                                <a:pt x="36" y="9"/>
                              </a:cubicBezTo>
                              <a:cubicBezTo>
                                <a:pt x="30" y="9"/>
                                <a:pt x="25" y="11"/>
                                <a:pt x="21" y="15"/>
                              </a:cubicBezTo>
                              <a:cubicBezTo>
                                <a:pt x="17" y="18"/>
                                <a:pt x="16" y="23"/>
                                <a:pt x="16" y="29"/>
                              </a:cubicBezTo>
                              <a:cubicBezTo>
                                <a:pt x="16" y="34"/>
                                <a:pt x="17" y="38"/>
                                <a:pt x="20" y="41"/>
                              </a:cubicBezTo>
                              <a:cubicBezTo>
                                <a:pt x="23" y="44"/>
                                <a:pt x="31" y="47"/>
                                <a:pt x="44" y="50"/>
                              </a:cubicBezTo>
                              <a:cubicBezTo>
                                <a:pt x="54" y="53"/>
                                <a:pt x="61" y="55"/>
                                <a:pt x="64" y="57"/>
                              </a:cubicBezTo>
                              <a:cubicBezTo>
                                <a:pt x="67" y="59"/>
                                <a:pt x="70" y="62"/>
                                <a:pt x="71" y="66"/>
                              </a:cubicBezTo>
                              <a:cubicBezTo>
                                <a:pt x="73" y="70"/>
                                <a:pt x="74" y="75"/>
                                <a:pt x="74" y="80"/>
                              </a:cubicBezTo>
                              <a:cubicBezTo>
                                <a:pt x="74" y="91"/>
                                <a:pt x="70" y="101"/>
                                <a:pt x="62" y="109"/>
                              </a:cubicBezTo>
                              <a:cubicBezTo>
                                <a:pt x="55" y="117"/>
                                <a:pt x="44" y="121"/>
                                <a:pt x="31" y="121"/>
                              </a:cubicBezTo>
                              <a:cubicBezTo>
                                <a:pt x="22" y="121"/>
                                <a:pt x="13" y="119"/>
                                <a:pt x="2" y="116"/>
                              </a:cubicBezTo>
                              <a:cubicBezTo>
                                <a:pt x="1" y="115"/>
                                <a:pt x="0" y="114"/>
                                <a:pt x="0" y="113"/>
                              </a:cubicBezTo>
                              <a:lnTo>
                                <a:pt x="0" y="112"/>
                              </a:lnTo>
                              <a:cubicBezTo>
                                <a:pt x="0" y="110"/>
                                <a:pt x="1" y="108"/>
                                <a:pt x="1" y="105"/>
                              </a:cubicBezTo>
                              <a:cubicBezTo>
                                <a:pt x="1" y="97"/>
                                <a:pt x="2" y="91"/>
                                <a:pt x="2" y="87"/>
                              </a:cubicBezTo>
                              <a:lnTo>
                                <a:pt x="2" y="81"/>
                              </a:lnTo>
                              <a:lnTo>
                                <a:pt x="8" y="8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730D09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Freeform 47"/>
                      <wps:cNvSpPr>
                        <a:spLocks/>
                      </wps:cNvSpPr>
                      <wps:spPr bwMode="auto">
                        <a:xfrm>
                          <a:off x="210" y="367"/>
                          <a:ext cx="15" cy="21"/>
                        </a:xfrm>
                        <a:custGeom>
                          <a:avLst/>
                          <a:gdLst>
                            <a:gd name="T0" fmla="*/ 0 w 79"/>
                            <a:gd name="T1" fmla="*/ 0 h 113"/>
                            <a:gd name="T2" fmla="*/ 0 w 79"/>
                            <a:gd name="T3" fmla="*/ 0 h 113"/>
                            <a:gd name="T4" fmla="*/ 0 w 79"/>
                            <a:gd name="T5" fmla="*/ 1 h 113"/>
                            <a:gd name="T6" fmla="*/ 0 w 79"/>
                            <a:gd name="T7" fmla="*/ 1 h 113"/>
                            <a:gd name="T8" fmla="*/ 0 w 79"/>
                            <a:gd name="T9" fmla="*/ 1 h 113"/>
                            <a:gd name="T10" fmla="*/ 0 w 79"/>
                            <a:gd name="T11" fmla="*/ 1 h 113"/>
                            <a:gd name="T12" fmla="*/ 0 w 79"/>
                            <a:gd name="T13" fmla="*/ 1 h 113"/>
                            <a:gd name="T14" fmla="*/ 0 w 79"/>
                            <a:gd name="T15" fmla="*/ 1 h 113"/>
                            <a:gd name="T16" fmla="*/ 0 w 79"/>
                            <a:gd name="T17" fmla="*/ 1 h 113"/>
                            <a:gd name="T18" fmla="*/ 0 w 79"/>
                            <a:gd name="T19" fmla="*/ 1 h 113"/>
                            <a:gd name="T20" fmla="*/ 0 w 79"/>
                            <a:gd name="T21" fmla="*/ 1 h 113"/>
                            <a:gd name="T22" fmla="*/ 0 w 79"/>
                            <a:gd name="T23" fmla="*/ 1 h 113"/>
                            <a:gd name="T24" fmla="*/ 0 w 79"/>
                            <a:gd name="T25" fmla="*/ 1 h 113"/>
                            <a:gd name="T26" fmla="*/ 0 w 79"/>
                            <a:gd name="T27" fmla="*/ 1 h 113"/>
                            <a:gd name="T28" fmla="*/ 0 w 79"/>
                            <a:gd name="T29" fmla="*/ 0 h 113"/>
                            <a:gd name="T30" fmla="*/ 0 w 79"/>
                            <a:gd name="T31" fmla="*/ 0 h 113"/>
                            <a:gd name="T32" fmla="*/ 0 w 79"/>
                            <a:gd name="T33" fmla="*/ 0 h 113"/>
                            <a:gd name="T34" fmla="*/ 0 w 79"/>
                            <a:gd name="T35" fmla="*/ 0 h 113"/>
                            <a:gd name="T36" fmla="*/ 0 w 79"/>
                            <a:gd name="T37" fmla="*/ 0 h 113"/>
                            <a:gd name="T38" fmla="*/ 0 w 79"/>
                            <a:gd name="T39" fmla="*/ 0 h 113"/>
                            <a:gd name="T40" fmla="*/ 0 w 79"/>
                            <a:gd name="T41" fmla="*/ 0 h 113"/>
                            <a:gd name="T42" fmla="*/ 0 w 79"/>
                            <a:gd name="T43" fmla="*/ 0 h 113"/>
                            <a:gd name="T44" fmla="*/ 0 w 79"/>
                            <a:gd name="T45" fmla="*/ 0 h 113"/>
                            <a:gd name="T46" fmla="*/ 0 w 79"/>
                            <a:gd name="T47" fmla="*/ 0 h 113"/>
                            <a:gd name="T48" fmla="*/ 1 w 79"/>
                            <a:gd name="T49" fmla="*/ 0 h 113"/>
                            <a:gd name="T50" fmla="*/ 1 w 79"/>
                            <a:gd name="T51" fmla="*/ 0 h 113"/>
                            <a:gd name="T52" fmla="*/ 1 w 79"/>
                            <a:gd name="T53" fmla="*/ 0 h 113"/>
                            <a:gd name="T54" fmla="*/ 1 w 79"/>
                            <a:gd name="T55" fmla="*/ 0 h 113"/>
                            <a:gd name="T56" fmla="*/ 0 w 79"/>
                            <a:gd name="T57" fmla="*/ 0 h 113"/>
                            <a:gd name="T58" fmla="*/ 0 w 79"/>
                            <a:gd name="T59" fmla="*/ 0 h 113"/>
                            <a:gd name="T60" fmla="*/ 0 w 79"/>
                            <a:gd name="T61" fmla="*/ 0 h 113"/>
                            <a:gd name="T62" fmla="*/ 0 w 79"/>
                            <a:gd name="T63" fmla="*/ 0 h 113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w 79"/>
                            <a:gd name="T97" fmla="*/ 0 h 113"/>
                            <a:gd name="T98" fmla="*/ 79 w 79"/>
                            <a:gd name="T99" fmla="*/ 113 h 113"/>
                          </a:gdLst>
                          <a:ahLst/>
                          <a:cxnLst>
                            <a:cxn ang="T64">
                              <a:pos x="T0" y="T1"/>
                            </a:cxn>
                            <a:cxn ang="T65">
                              <a:pos x="T2" y="T3"/>
                            </a:cxn>
                            <a:cxn ang="T66">
                              <a:pos x="T4" y="T5"/>
                            </a:cxn>
                            <a:cxn ang="T67">
                              <a:pos x="T6" y="T7"/>
                            </a:cxn>
                            <a:cxn ang="T68">
                              <a:pos x="T8" y="T9"/>
                            </a:cxn>
                            <a:cxn ang="T69">
                              <a:pos x="T10" y="T11"/>
                            </a:cxn>
                            <a:cxn ang="T70">
                              <a:pos x="T12" y="T13"/>
                            </a:cxn>
                            <a:cxn ang="T71">
                              <a:pos x="T14" y="T15"/>
                            </a:cxn>
                            <a:cxn ang="T72">
                              <a:pos x="T16" y="T17"/>
                            </a:cxn>
                            <a:cxn ang="T73">
                              <a:pos x="T18" y="T19"/>
                            </a:cxn>
                            <a:cxn ang="T74">
                              <a:pos x="T20" y="T21"/>
                            </a:cxn>
                            <a:cxn ang="T75">
                              <a:pos x="T22" y="T23"/>
                            </a:cxn>
                            <a:cxn ang="T76">
                              <a:pos x="T24" y="T25"/>
                            </a:cxn>
                            <a:cxn ang="T77">
                              <a:pos x="T26" y="T27"/>
                            </a:cxn>
                            <a:cxn ang="T78">
                              <a:pos x="T28" y="T29"/>
                            </a:cxn>
                            <a:cxn ang="T79">
                              <a:pos x="T30" y="T31"/>
                            </a:cxn>
                            <a:cxn ang="T80">
                              <a:pos x="T32" y="T33"/>
                            </a:cxn>
                            <a:cxn ang="T81">
                              <a:pos x="T34" y="T35"/>
                            </a:cxn>
                            <a:cxn ang="T82">
                              <a:pos x="T36" y="T37"/>
                            </a:cxn>
                            <a:cxn ang="T83">
                              <a:pos x="T38" y="T39"/>
                            </a:cxn>
                            <a:cxn ang="T84">
                              <a:pos x="T40" y="T41"/>
                            </a:cxn>
                            <a:cxn ang="T85">
                              <a:pos x="T42" y="T43"/>
                            </a:cxn>
                            <a:cxn ang="T86">
                              <a:pos x="T44" y="T45"/>
                            </a:cxn>
                            <a:cxn ang="T87">
                              <a:pos x="T46" y="T47"/>
                            </a:cxn>
                            <a:cxn ang="T88">
                              <a:pos x="T48" y="T49"/>
                            </a:cxn>
                            <a:cxn ang="T89">
                              <a:pos x="T50" y="T51"/>
                            </a:cxn>
                            <a:cxn ang="T90">
                              <a:pos x="T52" y="T53"/>
                            </a:cxn>
                            <a:cxn ang="T91">
                              <a:pos x="T54" y="T55"/>
                            </a:cxn>
                            <a:cxn ang="T92">
                              <a:pos x="T56" y="T57"/>
                            </a:cxn>
                            <a:cxn ang="T93">
                              <a:pos x="T58" y="T59"/>
                            </a:cxn>
                            <a:cxn ang="T94">
                              <a:pos x="T60" y="T61"/>
                            </a:cxn>
                            <a:cxn ang="T95">
                              <a:pos x="T62" y="T63"/>
                            </a:cxn>
                          </a:cxnLst>
                          <a:rect l="T96" t="T97" r="T98" b="T99"/>
                          <a:pathLst>
                            <a:path w="79" h="113">
                              <a:moveTo>
                                <a:pt x="46" y="7"/>
                              </a:moveTo>
                              <a:cubicBezTo>
                                <a:pt x="46" y="15"/>
                                <a:pt x="45" y="24"/>
                                <a:pt x="45" y="32"/>
                              </a:cubicBezTo>
                              <a:lnTo>
                                <a:pt x="45" y="77"/>
                              </a:lnTo>
                              <a:cubicBezTo>
                                <a:pt x="45" y="94"/>
                                <a:pt x="46" y="103"/>
                                <a:pt x="46" y="105"/>
                              </a:cubicBezTo>
                              <a:cubicBezTo>
                                <a:pt x="47" y="107"/>
                                <a:pt x="50" y="108"/>
                                <a:pt x="54" y="108"/>
                              </a:cubicBezTo>
                              <a:lnTo>
                                <a:pt x="59" y="108"/>
                              </a:lnTo>
                              <a:lnTo>
                                <a:pt x="59" y="113"/>
                              </a:lnTo>
                              <a:cubicBezTo>
                                <a:pt x="51" y="112"/>
                                <a:pt x="45" y="112"/>
                                <a:pt x="39" y="112"/>
                              </a:cubicBezTo>
                              <a:cubicBezTo>
                                <a:pt x="34" y="112"/>
                                <a:pt x="27" y="112"/>
                                <a:pt x="19" y="113"/>
                              </a:cubicBezTo>
                              <a:lnTo>
                                <a:pt x="19" y="108"/>
                              </a:lnTo>
                              <a:lnTo>
                                <a:pt x="25" y="108"/>
                              </a:lnTo>
                              <a:cubicBezTo>
                                <a:pt x="28" y="108"/>
                                <a:pt x="30" y="107"/>
                                <a:pt x="31" y="106"/>
                              </a:cubicBezTo>
                              <a:cubicBezTo>
                                <a:pt x="31" y="105"/>
                                <a:pt x="32" y="104"/>
                                <a:pt x="32" y="101"/>
                              </a:cubicBezTo>
                              <a:cubicBezTo>
                                <a:pt x="33" y="95"/>
                                <a:pt x="33" y="87"/>
                                <a:pt x="33" y="77"/>
                              </a:cubicBezTo>
                              <a:lnTo>
                                <a:pt x="33" y="32"/>
                              </a:lnTo>
                              <a:cubicBezTo>
                                <a:pt x="33" y="23"/>
                                <a:pt x="33" y="15"/>
                                <a:pt x="32" y="7"/>
                              </a:cubicBezTo>
                              <a:lnTo>
                                <a:pt x="26" y="7"/>
                              </a:lnTo>
                              <a:cubicBezTo>
                                <a:pt x="15" y="7"/>
                                <a:pt x="9" y="8"/>
                                <a:pt x="7" y="8"/>
                              </a:cubicBezTo>
                              <a:cubicBezTo>
                                <a:pt x="6" y="9"/>
                                <a:pt x="6" y="11"/>
                                <a:pt x="5" y="15"/>
                              </a:cubicBezTo>
                              <a:lnTo>
                                <a:pt x="4" y="26"/>
                              </a:lnTo>
                              <a:lnTo>
                                <a:pt x="0" y="26"/>
                              </a:lnTo>
                              <a:lnTo>
                                <a:pt x="0" y="17"/>
                              </a:lnTo>
                              <a:cubicBezTo>
                                <a:pt x="0" y="13"/>
                                <a:pt x="0" y="7"/>
                                <a:pt x="0" y="0"/>
                              </a:cubicBezTo>
                              <a:cubicBezTo>
                                <a:pt x="23" y="1"/>
                                <a:pt x="38" y="1"/>
                                <a:pt x="42" y="1"/>
                              </a:cubicBezTo>
                              <a:lnTo>
                                <a:pt x="79" y="0"/>
                              </a:lnTo>
                              <a:cubicBezTo>
                                <a:pt x="78" y="9"/>
                                <a:pt x="77" y="18"/>
                                <a:pt x="77" y="26"/>
                              </a:cubicBezTo>
                              <a:lnTo>
                                <a:pt x="73" y="26"/>
                              </a:lnTo>
                              <a:lnTo>
                                <a:pt x="72" y="16"/>
                              </a:lnTo>
                              <a:cubicBezTo>
                                <a:pt x="72" y="12"/>
                                <a:pt x="72" y="10"/>
                                <a:pt x="71" y="9"/>
                              </a:cubicBezTo>
                              <a:cubicBezTo>
                                <a:pt x="71" y="9"/>
                                <a:pt x="70" y="8"/>
                                <a:pt x="68" y="8"/>
                              </a:cubicBezTo>
                              <a:cubicBezTo>
                                <a:pt x="63" y="8"/>
                                <a:pt x="58" y="7"/>
                                <a:pt x="51" y="7"/>
                              </a:cubicBezTo>
                              <a:lnTo>
                                <a:pt x="46" y="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29DACC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1" name="Freeform 48"/>
                      <wps:cNvSpPr>
                        <a:spLocks/>
                      </wps:cNvSpPr>
                      <wps:spPr bwMode="auto">
                        <a:xfrm>
                          <a:off x="226" y="366"/>
                          <a:ext cx="15" cy="22"/>
                        </a:xfrm>
                        <a:custGeom>
                          <a:avLst/>
                          <a:gdLst>
                            <a:gd name="T0" fmla="*/ 0 w 77"/>
                            <a:gd name="T1" fmla="*/ 0 h 119"/>
                            <a:gd name="T2" fmla="*/ 0 w 77"/>
                            <a:gd name="T3" fmla="*/ 0 h 119"/>
                            <a:gd name="T4" fmla="*/ 0 w 77"/>
                            <a:gd name="T5" fmla="*/ 0 h 119"/>
                            <a:gd name="T6" fmla="*/ 0 w 77"/>
                            <a:gd name="T7" fmla="*/ 0 h 119"/>
                            <a:gd name="T8" fmla="*/ 0 w 77"/>
                            <a:gd name="T9" fmla="*/ 0 h 119"/>
                            <a:gd name="T10" fmla="*/ 1 w 77"/>
                            <a:gd name="T11" fmla="*/ 0 h 119"/>
                            <a:gd name="T12" fmla="*/ 1 w 77"/>
                            <a:gd name="T13" fmla="*/ 0 h 119"/>
                            <a:gd name="T14" fmla="*/ 1 w 77"/>
                            <a:gd name="T15" fmla="*/ 1 h 119"/>
                            <a:gd name="T16" fmla="*/ 1 w 77"/>
                            <a:gd name="T17" fmla="*/ 1 h 119"/>
                            <a:gd name="T18" fmla="*/ 1 w 77"/>
                            <a:gd name="T19" fmla="*/ 1 h 119"/>
                            <a:gd name="T20" fmla="*/ 1 w 77"/>
                            <a:gd name="T21" fmla="*/ 1 h 119"/>
                            <a:gd name="T22" fmla="*/ 1 w 77"/>
                            <a:gd name="T23" fmla="*/ 1 h 119"/>
                            <a:gd name="T24" fmla="*/ 1 w 77"/>
                            <a:gd name="T25" fmla="*/ 1 h 119"/>
                            <a:gd name="T26" fmla="*/ 1 w 77"/>
                            <a:gd name="T27" fmla="*/ 1 h 119"/>
                            <a:gd name="T28" fmla="*/ 0 w 77"/>
                            <a:gd name="T29" fmla="*/ 1 h 119"/>
                            <a:gd name="T30" fmla="*/ 0 w 77"/>
                            <a:gd name="T31" fmla="*/ 1 h 119"/>
                            <a:gd name="T32" fmla="*/ 0 w 77"/>
                            <a:gd name="T33" fmla="*/ 0 h 119"/>
                            <a:gd name="T34" fmla="*/ 0 w 77"/>
                            <a:gd name="T35" fmla="*/ 0 h 119"/>
                            <a:gd name="T36" fmla="*/ 0 w 77"/>
                            <a:gd name="T37" fmla="*/ 0 h 119"/>
                            <a:gd name="T38" fmla="*/ 0 w 77"/>
                            <a:gd name="T39" fmla="*/ 0 h 119"/>
                            <a:gd name="T40" fmla="*/ 0 w 77"/>
                            <a:gd name="T41" fmla="*/ 0 h 119"/>
                            <a:gd name="T42" fmla="*/ 0 w 77"/>
                            <a:gd name="T43" fmla="*/ 1 h 119"/>
                            <a:gd name="T44" fmla="*/ 0 w 77"/>
                            <a:gd name="T45" fmla="*/ 1 h 119"/>
                            <a:gd name="T46" fmla="*/ 0 w 77"/>
                            <a:gd name="T47" fmla="*/ 1 h 119"/>
                            <a:gd name="T48" fmla="*/ 0 w 77"/>
                            <a:gd name="T49" fmla="*/ 1 h 119"/>
                            <a:gd name="T50" fmla="*/ 0 w 77"/>
                            <a:gd name="T51" fmla="*/ 1 h 119"/>
                            <a:gd name="T52" fmla="*/ 0 w 77"/>
                            <a:gd name="T53" fmla="*/ 1 h 119"/>
                            <a:gd name="T54" fmla="*/ 0 w 77"/>
                            <a:gd name="T55" fmla="*/ 1 h 119"/>
                            <a:gd name="T56" fmla="*/ 0 w 77"/>
                            <a:gd name="T57" fmla="*/ 1 h 119"/>
                            <a:gd name="T58" fmla="*/ 0 w 77"/>
                            <a:gd name="T59" fmla="*/ 1 h 119"/>
                            <a:gd name="T60" fmla="*/ 0 w 77"/>
                            <a:gd name="T61" fmla="*/ 1 h 119"/>
                            <a:gd name="T62" fmla="*/ 0 w 77"/>
                            <a:gd name="T63" fmla="*/ 1 h 119"/>
                            <a:gd name="T64" fmla="*/ 0 w 77"/>
                            <a:gd name="T65" fmla="*/ 1 h 119"/>
                            <a:gd name="T66" fmla="*/ 0 w 77"/>
                            <a:gd name="T67" fmla="*/ 1 h 119"/>
                            <a:gd name="T68" fmla="*/ 0 w 77"/>
                            <a:gd name="T69" fmla="*/ 0 h 119"/>
                            <a:gd name="T70" fmla="*/ 0 w 77"/>
                            <a:gd name="T71" fmla="*/ 0 h 119"/>
                            <a:gd name="T72" fmla="*/ 0 w 77"/>
                            <a:gd name="T73" fmla="*/ 0 h 119"/>
                            <a:gd name="T74" fmla="*/ 0 w 77"/>
                            <a:gd name="T75" fmla="*/ 0 h 119"/>
                            <a:gd name="T76" fmla="*/ 0 w 77"/>
                            <a:gd name="T77" fmla="*/ 0 h 119"/>
                            <a:gd name="T78" fmla="*/ 0 w 77"/>
                            <a:gd name="T79" fmla="*/ 0 h 119"/>
                            <a:gd name="T80" fmla="*/ 0 w 77"/>
                            <a:gd name="T81" fmla="*/ 0 h 119"/>
                            <a:gd name="T82" fmla="*/ 0 w 77"/>
                            <a:gd name="T83" fmla="*/ 0 h 119"/>
                            <a:gd name="T84" fmla="*/ 0 w 77"/>
                            <a:gd name="T85" fmla="*/ 0 h 119"/>
                            <a:gd name="T86" fmla="*/ 0 w 77"/>
                            <a:gd name="T87" fmla="*/ 0 h 119"/>
                            <a:gd name="T88" fmla="*/ 0 w 77"/>
                            <a:gd name="T89" fmla="*/ 0 h 119"/>
                            <a:gd name="T90" fmla="*/ 0 w 77"/>
                            <a:gd name="T91" fmla="*/ 0 h 119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w 77"/>
                            <a:gd name="T139" fmla="*/ 0 h 119"/>
                            <a:gd name="T140" fmla="*/ 77 w 77"/>
                            <a:gd name="T141" fmla="*/ 119 h 119"/>
                          </a:gdLst>
                          <a:ahLst/>
                          <a:cxnLst>
                            <a:cxn ang="T92">
                              <a:pos x="T0" y="T1"/>
                            </a:cxn>
                            <a:cxn ang="T93">
                              <a:pos x="T2" y="T3"/>
                            </a:cxn>
                            <a:cxn ang="T94">
                              <a:pos x="T4" y="T5"/>
                            </a:cxn>
                            <a:cxn ang="T95">
                              <a:pos x="T6" y="T7"/>
                            </a:cxn>
                            <a:cxn ang="T96">
                              <a:pos x="T8" y="T9"/>
                            </a:cxn>
                            <a:cxn ang="T97">
                              <a:pos x="T10" y="T11"/>
                            </a:cxn>
                            <a:cxn ang="T98">
                              <a:pos x="T12" y="T13"/>
                            </a:cxn>
                            <a:cxn ang="T99">
                              <a:pos x="T14" y="T15"/>
                            </a:cxn>
                            <a:cxn ang="T100">
                              <a:pos x="T16" y="T17"/>
                            </a:cxn>
                            <a:cxn ang="T101">
                              <a:pos x="T18" y="T19"/>
                            </a:cxn>
                            <a:cxn ang="T102">
                              <a:pos x="T20" y="T21"/>
                            </a:cxn>
                            <a:cxn ang="T103">
                              <a:pos x="T22" y="T23"/>
                            </a:cxn>
                            <a:cxn ang="T104">
                              <a:pos x="T24" y="T25"/>
                            </a:cxn>
                            <a:cxn ang="T105">
                              <a:pos x="T26" y="T27"/>
                            </a:cxn>
                            <a:cxn ang="T106">
                              <a:pos x="T28" y="T29"/>
                            </a:cxn>
                            <a:cxn ang="T107">
                              <a:pos x="T30" y="T31"/>
                            </a:cxn>
                            <a:cxn ang="T108">
                              <a:pos x="T32" y="T33"/>
                            </a:cxn>
                            <a:cxn ang="T109">
                              <a:pos x="T34" y="T35"/>
                            </a:cxn>
                            <a:cxn ang="T110">
                              <a:pos x="T36" y="T37"/>
                            </a:cxn>
                            <a:cxn ang="T111">
                              <a:pos x="T38" y="T39"/>
                            </a:cxn>
                            <a:cxn ang="T112">
                              <a:pos x="T40" y="T41"/>
                            </a:cxn>
                            <a:cxn ang="T113">
                              <a:pos x="T42" y="T43"/>
                            </a:cxn>
                            <a:cxn ang="T114">
                              <a:pos x="T44" y="T45"/>
                            </a:cxn>
                            <a:cxn ang="T115">
                              <a:pos x="T46" y="T47"/>
                            </a:cxn>
                            <a:cxn ang="T116">
                              <a:pos x="T48" y="T49"/>
                            </a:cxn>
                            <a:cxn ang="T117">
                              <a:pos x="T50" y="T51"/>
                            </a:cxn>
                            <a:cxn ang="T118">
                              <a:pos x="T52" y="T53"/>
                            </a:cxn>
                            <a:cxn ang="T119">
                              <a:pos x="T54" y="T55"/>
                            </a:cxn>
                            <a:cxn ang="T120">
                              <a:pos x="T56" y="T57"/>
                            </a:cxn>
                            <a:cxn ang="T121">
                              <a:pos x="T58" y="T59"/>
                            </a:cxn>
                            <a:cxn ang="T122">
                              <a:pos x="T60" y="T61"/>
                            </a:cxn>
                            <a:cxn ang="T123">
                              <a:pos x="T62" y="T63"/>
                            </a:cxn>
                            <a:cxn ang="T124">
                              <a:pos x="T64" y="T65"/>
                            </a:cxn>
                            <a:cxn ang="T125">
                              <a:pos x="T66" y="T67"/>
                            </a:cxn>
                            <a:cxn ang="T126">
                              <a:pos x="T68" y="T69"/>
                            </a:cxn>
                            <a:cxn ang="T127">
                              <a:pos x="T70" y="T71"/>
                            </a:cxn>
                            <a:cxn ang="T128">
                              <a:pos x="T72" y="T73"/>
                            </a:cxn>
                            <a:cxn ang="T129">
                              <a:pos x="T74" y="T75"/>
                            </a:cxn>
                            <a:cxn ang="T130">
                              <a:pos x="T76" y="T77"/>
                            </a:cxn>
                            <a:cxn ang="T131">
                              <a:pos x="T78" y="T79"/>
                            </a:cxn>
                            <a:cxn ang="T132">
                              <a:pos x="T80" y="T81"/>
                            </a:cxn>
                            <a:cxn ang="T133">
                              <a:pos x="T82" y="T83"/>
                            </a:cxn>
                            <a:cxn ang="T134">
                              <a:pos x="T84" y="T85"/>
                            </a:cxn>
                            <a:cxn ang="T135">
                              <a:pos x="T86" y="T87"/>
                            </a:cxn>
                            <a:cxn ang="T136">
                              <a:pos x="T88" y="T89"/>
                            </a:cxn>
                            <a:cxn ang="T137">
                              <a:pos x="T90" y="T91"/>
                            </a:cxn>
                          </a:cxnLst>
                          <a:rect l="T138" t="T139" r="T140" b="T141"/>
                          <a:pathLst>
                            <a:path w="77" h="119">
                              <a:moveTo>
                                <a:pt x="23" y="57"/>
                              </a:moveTo>
                              <a:lnTo>
                                <a:pt x="31" y="48"/>
                              </a:lnTo>
                              <a:cubicBezTo>
                                <a:pt x="33" y="46"/>
                                <a:pt x="35" y="44"/>
                                <a:pt x="37" y="44"/>
                              </a:cubicBezTo>
                              <a:cubicBezTo>
                                <a:pt x="39" y="43"/>
                                <a:pt x="42" y="42"/>
                                <a:pt x="45" y="42"/>
                              </a:cubicBezTo>
                              <a:cubicBezTo>
                                <a:pt x="49" y="42"/>
                                <a:pt x="54" y="43"/>
                                <a:pt x="57" y="46"/>
                              </a:cubicBezTo>
                              <a:cubicBezTo>
                                <a:pt x="61" y="48"/>
                                <a:pt x="63" y="51"/>
                                <a:pt x="65" y="55"/>
                              </a:cubicBezTo>
                              <a:cubicBezTo>
                                <a:pt x="66" y="58"/>
                                <a:pt x="67" y="65"/>
                                <a:pt x="67" y="73"/>
                              </a:cubicBezTo>
                              <a:lnTo>
                                <a:pt x="67" y="97"/>
                              </a:lnTo>
                              <a:cubicBezTo>
                                <a:pt x="67" y="102"/>
                                <a:pt x="67" y="106"/>
                                <a:pt x="67" y="109"/>
                              </a:cubicBezTo>
                              <a:cubicBezTo>
                                <a:pt x="67" y="111"/>
                                <a:pt x="68" y="112"/>
                                <a:pt x="68" y="112"/>
                              </a:cubicBezTo>
                              <a:cubicBezTo>
                                <a:pt x="69" y="113"/>
                                <a:pt x="70" y="113"/>
                                <a:pt x="72" y="113"/>
                              </a:cubicBezTo>
                              <a:lnTo>
                                <a:pt x="77" y="114"/>
                              </a:lnTo>
                              <a:lnTo>
                                <a:pt x="77" y="119"/>
                              </a:lnTo>
                              <a:cubicBezTo>
                                <a:pt x="73" y="118"/>
                                <a:pt x="69" y="118"/>
                                <a:pt x="65" y="118"/>
                              </a:cubicBezTo>
                              <a:cubicBezTo>
                                <a:pt x="61" y="118"/>
                                <a:pt x="58" y="118"/>
                                <a:pt x="54" y="119"/>
                              </a:cubicBezTo>
                              <a:cubicBezTo>
                                <a:pt x="55" y="105"/>
                                <a:pt x="55" y="92"/>
                                <a:pt x="55" y="80"/>
                              </a:cubicBezTo>
                              <a:cubicBezTo>
                                <a:pt x="55" y="71"/>
                                <a:pt x="55" y="65"/>
                                <a:pt x="54" y="62"/>
                              </a:cubicBezTo>
                              <a:cubicBezTo>
                                <a:pt x="53" y="59"/>
                                <a:pt x="51" y="57"/>
                                <a:pt x="49" y="55"/>
                              </a:cubicBezTo>
                              <a:cubicBezTo>
                                <a:pt x="47" y="53"/>
                                <a:pt x="44" y="52"/>
                                <a:pt x="40" y="52"/>
                              </a:cubicBezTo>
                              <a:cubicBezTo>
                                <a:pt x="36" y="52"/>
                                <a:pt x="33" y="53"/>
                                <a:pt x="30" y="55"/>
                              </a:cubicBezTo>
                              <a:cubicBezTo>
                                <a:pt x="27" y="57"/>
                                <a:pt x="25" y="60"/>
                                <a:pt x="24" y="63"/>
                              </a:cubicBezTo>
                              <a:cubicBezTo>
                                <a:pt x="23" y="65"/>
                                <a:pt x="23" y="69"/>
                                <a:pt x="23" y="76"/>
                              </a:cubicBezTo>
                              <a:lnTo>
                                <a:pt x="23" y="90"/>
                              </a:lnTo>
                              <a:cubicBezTo>
                                <a:pt x="23" y="103"/>
                                <a:pt x="23" y="110"/>
                                <a:pt x="23" y="111"/>
                              </a:cubicBezTo>
                              <a:cubicBezTo>
                                <a:pt x="24" y="112"/>
                                <a:pt x="26" y="113"/>
                                <a:pt x="29" y="113"/>
                              </a:cubicBezTo>
                              <a:lnTo>
                                <a:pt x="34" y="114"/>
                              </a:lnTo>
                              <a:lnTo>
                                <a:pt x="34" y="119"/>
                              </a:lnTo>
                              <a:cubicBezTo>
                                <a:pt x="28" y="118"/>
                                <a:pt x="22" y="118"/>
                                <a:pt x="18" y="118"/>
                              </a:cubicBezTo>
                              <a:cubicBezTo>
                                <a:pt x="13" y="118"/>
                                <a:pt x="8" y="118"/>
                                <a:pt x="0" y="119"/>
                              </a:cubicBezTo>
                              <a:lnTo>
                                <a:pt x="0" y="114"/>
                              </a:lnTo>
                              <a:lnTo>
                                <a:pt x="5" y="113"/>
                              </a:lnTo>
                              <a:cubicBezTo>
                                <a:pt x="7" y="113"/>
                                <a:pt x="9" y="113"/>
                                <a:pt x="10" y="112"/>
                              </a:cubicBezTo>
                              <a:cubicBezTo>
                                <a:pt x="10" y="112"/>
                                <a:pt x="11" y="110"/>
                                <a:pt x="11" y="109"/>
                              </a:cubicBezTo>
                              <a:cubicBezTo>
                                <a:pt x="11" y="106"/>
                                <a:pt x="11" y="99"/>
                                <a:pt x="11" y="90"/>
                              </a:cubicBezTo>
                              <a:lnTo>
                                <a:pt x="11" y="36"/>
                              </a:lnTo>
                              <a:cubicBezTo>
                                <a:pt x="11" y="22"/>
                                <a:pt x="11" y="14"/>
                                <a:pt x="10" y="13"/>
                              </a:cubicBezTo>
                              <a:cubicBezTo>
                                <a:pt x="10" y="11"/>
                                <a:pt x="8" y="11"/>
                                <a:pt x="5" y="11"/>
                              </a:cubicBezTo>
                              <a:lnTo>
                                <a:pt x="0" y="11"/>
                              </a:lnTo>
                              <a:lnTo>
                                <a:pt x="0" y="6"/>
                              </a:lnTo>
                              <a:cubicBezTo>
                                <a:pt x="7" y="5"/>
                                <a:pt x="13" y="4"/>
                                <a:pt x="17" y="3"/>
                              </a:cubicBezTo>
                              <a:lnTo>
                                <a:pt x="22" y="0"/>
                              </a:lnTo>
                              <a:cubicBezTo>
                                <a:pt x="23" y="0"/>
                                <a:pt x="24" y="1"/>
                                <a:pt x="24" y="2"/>
                              </a:cubicBezTo>
                              <a:lnTo>
                                <a:pt x="23" y="5"/>
                              </a:lnTo>
                              <a:lnTo>
                                <a:pt x="23" y="19"/>
                              </a:lnTo>
                              <a:cubicBezTo>
                                <a:pt x="23" y="27"/>
                                <a:pt x="23" y="32"/>
                                <a:pt x="23" y="36"/>
                              </a:cubicBezTo>
                              <a:lnTo>
                                <a:pt x="23" y="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3EF00E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" name="Freeform 49"/>
                      <wps:cNvSpPr>
                        <a:spLocks noEditPoints="1"/>
                      </wps:cNvSpPr>
                      <wps:spPr bwMode="auto">
                        <a:xfrm>
                          <a:off x="243" y="374"/>
                          <a:ext cx="11" cy="15"/>
                        </a:xfrm>
                        <a:custGeom>
                          <a:avLst/>
                          <a:gdLst>
                            <a:gd name="T0" fmla="*/ 0 w 58"/>
                            <a:gd name="T1" fmla="*/ 0 h 78"/>
                            <a:gd name="T2" fmla="*/ 0 w 58"/>
                            <a:gd name="T3" fmla="*/ 0 h 78"/>
                            <a:gd name="T4" fmla="*/ 0 w 58"/>
                            <a:gd name="T5" fmla="*/ 1 h 78"/>
                            <a:gd name="T6" fmla="*/ 0 w 58"/>
                            <a:gd name="T7" fmla="*/ 1 h 78"/>
                            <a:gd name="T8" fmla="*/ 0 w 58"/>
                            <a:gd name="T9" fmla="*/ 0 h 78"/>
                            <a:gd name="T10" fmla="*/ 0 w 58"/>
                            <a:gd name="T11" fmla="*/ 0 h 78"/>
                            <a:gd name="T12" fmla="*/ 0 w 58"/>
                            <a:gd name="T13" fmla="*/ 1 h 78"/>
                            <a:gd name="T14" fmla="*/ 0 w 58"/>
                            <a:gd name="T15" fmla="*/ 1 h 78"/>
                            <a:gd name="T16" fmla="*/ 0 w 58"/>
                            <a:gd name="T17" fmla="*/ 1 h 78"/>
                            <a:gd name="T18" fmla="*/ 0 w 58"/>
                            <a:gd name="T19" fmla="*/ 1 h 78"/>
                            <a:gd name="T20" fmla="*/ 0 w 58"/>
                            <a:gd name="T21" fmla="*/ 0 h 78"/>
                            <a:gd name="T22" fmla="*/ 0 w 58"/>
                            <a:gd name="T23" fmla="*/ 0 h 78"/>
                            <a:gd name="T24" fmla="*/ 0 w 58"/>
                            <a:gd name="T25" fmla="*/ 0 h 78"/>
                            <a:gd name="T26" fmla="*/ 0 w 58"/>
                            <a:gd name="T27" fmla="*/ 0 h 78"/>
                            <a:gd name="T28" fmla="*/ 0 w 58"/>
                            <a:gd name="T29" fmla="*/ 0 h 78"/>
                            <a:gd name="T30" fmla="*/ 0 w 58"/>
                            <a:gd name="T31" fmla="*/ 0 h 78"/>
                            <a:gd name="T32" fmla="*/ 0 w 58"/>
                            <a:gd name="T33" fmla="*/ 0 h 78"/>
                            <a:gd name="T34" fmla="*/ 0 w 58"/>
                            <a:gd name="T35" fmla="*/ 0 h 78"/>
                            <a:gd name="T36" fmla="*/ 0 w 58"/>
                            <a:gd name="T37" fmla="*/ 0 h 78"/>
                            <a:gd name="T38" fmla="*/ 0 w 58"/>
                            <a:gd name="T39" fmla="*/ 0 h 78"/>
                            <a:gd name="T40" fmla="*/ 0 w 58"/>
                            <a:gd name="T41" fmla="*/ 0 h 78"/>
                            <a:gd name="T42" fmla="*/ 0 w 58"/>
                            <a:gd name="T43" fmla="*/ 0 h 78"/>
                            <a:gd name="T44" fmla="*/ 0 w 58"/>
                            <a:gd name="T45" fmla="*/ 0 h 78"/>
                            <a:gd name="T46" fmla="*/ 0 w 58"/>
                            <a:gd name="T47" fmla="*/ 0 h 78"/>
                            <a:gd name="T48" fmla="*/ 0 w 58"/>
                            <a:gd name="T49" fmla="*/ 0 h 78"/>
                            <a:gd name="T50" fmla="*/ 0 w 58"/>
                            <a:gd name="T51" fmla="*/ 0 h 78"/>
                            <a:gd name="T52" fmla="*/ 0 w 58"/>
                            <a:gd name="T53" fmla="*/ 0 h 78"/>
                            <a:gd name="T54" fmla="*/ 0 w 58"/>
                            <a:gd name="T55" fmla="*/ 0 h 78"/>
                            <a:gd name="T56" fmla="*/ 0 w 58"/>
                            <a:gd name="T57" fmla="*/ 0 h 78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w 58"/>
                            <a:gd name="T88" fmla="*/ 0 h 78"/>
                            <a:gd name="T89" fmla="*/ 58 w 58"/>
                            <a:gd name="T90" fmla="*/ 78 h 78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T87" t="T88" r="T89" b="T90"/>
                          <a:pathLst>
                            <a:path w="58" h="78">
                              <a:moveTo>
                                <a:pt x="13" y="38"/>
                              </a:moveTo>
                              <a:cubicBezTo>
                                <a:pt x="13" y="49"/>
                                <a:pt x="15" y="57"/>
                                <a:pt x="20" y="62"/>
                              </a:cubicBezTo>
                              <a:cubicBezTo>
                                <a:pt x="24" y="67"/>
                                <a:pt x="29" y="70"/>
                                <a:pt x="36" y="70"/>
                              </a:cubicBezTo>
                              <a:cubicBezTo>
                                <a:pt x="39" y="70"/>
                                <a:pt x="42" y="69"/>
                                <a:pt x="46" y="68"/>
                              </a:cubicBezTo>
                              <a:cubicBezTo>
                                <a:pt x="49" y="67"/>
                                <a:pt x="52" y="65"/>
                                <a:pt x="55" y="63"/>
                              </a:cubicBezTo>
                              <a:lnTo>
                                <a:pt x="56" y="64"/>
                              </a:lnTo>
                              <a:lnTo>
                                <a:pt x="54" y="71"/>
                              </a:lnTo>
                              <a:cubicBezTo>
                                <a:pt x="50" y="73"/>
                                <a:pt x="46" y="75"/>
                                <a:pt x="42" y="76"/>
                              </a:cubicBezTo>
                              <a:cubicBezTo>
                                <a:pt x="38" y="78"/>
                                <a:pt x="34" y="78"/>
                                <a:pt x="30" y="78"/>
                              </a:cubicBezTo>
                              <a:cubicBezTo>
                                <a:pt x="21" y="78"/>
                                <a:pt x="14" y="75"/>
                                <a:pt x="8" y="68"/>
                              </a:cubicBezTo>
                              <a:cubicBezTo>
                                <a:pt x="3" y="61"/>
                                <a:pt x="0" y="52"/>
                                <a:pt x="0" y="41"/>
                              </a:cubicBezTo>
                              <a:cubicBezTo>
                                <a:pt x="0" y="32"/>
                                <a:pt x="2" y="24"/>
                                <a:pt x="5" y="18"/>
                              </a:cubicBezTo>
                              <a:cubicBezTo>
                                <a:pt x="7" y="13"/>
                                <a:pt x="11" y="9"/>
                                <a:pt x="16" y="6"/>
                              </a:cubicBezTo>
                              <a:cubicBezTo>
                                <a:pt x="22" y="2"/>
                                <a:pt x="27" y="0"/>
                                <a:pt x="32" y="0"/>
                              </a:cubicBezTo>
                              <a:cubicBezTo>
                                <a:pt x="40" y="0"/>
                                <a:pt x="46" y="3"/>
                                <a:pt x="51" y="8"/>
                              </a:cubicBezTo>
                              <a:cubicBezTo>
                                <a:pt x="55" y="14"/>
                                <a:pt x="58" y="22"/>
                                <a:pt x="58" y="31"/>
                              </a:cubicBezTo>
                              <a:lnTo>
                                <a:pt x="58" y="36"/>
                              </a:lnTo>
                              <a:cubicBezTo>
                                <a:pt x="55" y="37"/>
                                <a:pt x="52" y="38"/>
                                <a:pt x="49" y="38"/>
                              </a:cubicBezTo>
                              <a:cubicBezTo>
                                <a:pt x="44" y="38"/>
                                <a:pt x="38" y="38"/>
                                <a:pt x="29" y="38"/>
                              </a:cubicBezTo>
                              <a:lnTo>
                                <a:pt x="13" y="38"/>
                              </a:lnTo>
                              <a:close/>
                              <a:moveTo>
                                <a:pt x="13" y="32"/>
                              </a:moveTo>
                              <a:cubicBezTo>
                                <a:pt x="20" y="33"/>
                                <a:pt x="27" y="33"/>
                                <a:pt x="36" y="33"/>
                              </a:cubicBezTo>
                              <a:cubicBezTo>
                                <a:pt x="39" y="33"/>
                                <a:pt x="42" y="33"/>
                                <a:pt x="45" y="32"/>
                              </a:cubicBezTo>
                              <a:lnTo>
                                <a:pt x="45" y="28"/>
                              </a:lnTo>
                              <a:cubicBezTo>
                                <a:pt x="45" y="23"/>
                                <a:pt x="45" y="19"/>
                                <a:pt x="43" y="15"/>
                              </a:cubicBezTo>
                              <a:cubicBezTo>
                                <a:pt x="42" y="12"/>
                                <a:pt x="40" y="10"/>
                                <a:pt x="38" y="8"/>
                              </a:cubicBezTo>
                              <a:cubicBezTo>
                                <a:pt x="36" y="7"/>
                                <a:pt x="33" y="6"/>
                                <a:pt x="29" y="6"/>
                              </a:cubicBezTo>
                              <a:cubicBezTo>
                                <a:pt x="25" y="6"/>
                                <a:pt x="21" y="8"/>
                                <a:pt x="18" y="12"/>
                              </a:cubicBezTo>
                              <a:cubicBezTo>
                                <a:pt x="15" y="17"/>
                                <a:pt x="13" y="23"/>
                                <a:pt x="13" y="3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724C47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Freeform 50"/>
                      <wps:cNvSpPr>
                        <a:spLocks/>
                      </wps:cNvSpPr>
                      <wps:spPr bwMode="auto">
                        <a:xfrm>
                          <a:off x="264" y="367"/>
                          <a:ext cx="20" cy="21"/>
                        </a:xfrm>
                        <a:custGeom>
                          <a:avLst/>
                          <a:gdLst>
                            <a:gd name="T0" fmla="*/ 0 w 108"/>
                            <a:gd name="T1" fmla="*/ 0 h 113"/>
                            <a:gd name="T2" fmla="*/ 0 w 108"/>
                            <a:gd name="T3" fmla="*/ 1 h 113"/>
                            <a:gd name="T4" fmla="*/ 0 w 108"/>
                            <a:gd name="T5" fmla="*/ 1 h 113"/>
                            <a:gd name="T6" fmla="*/ 0 w 108"/>
                            <a:gd name="T7" fmla="*/ 1 h 113"/>
                            <a:gd name="T8" fmla="*/ 0 w 108"/>
                            <a:gd name="T9" fmla="*/ 1 h 113"/>
                            <a:gd name="T10" fmla="*/ 0 w 108"/>
                            <a:gd name="T11" fmla="*/ 1 h 113"/>
                            <a:gd name="T12" fmla="*/ 0 w 108"/>
                            <a:gd name="T13" fmla="*/ 1 h 113"/>
                            <a:gd name="T14" fmla="*/ 0 w 108"/>
                            <a:gd name="T15" fmla="*/ 1 h 113"/>
                            <a:gd name="T16" fmla="*/ 0 w 108"/>
                            <a:gd name="T17" fmla="*/ 1 h 113"/>
                            <a:gd name="T18" fmla="*/ 0 w 108"/>
                            <a:gd name="T19" fmla="*/ 1 h 113"/>
                            <a:gd name="T20" fmla="*/ 0 w 108"/>
                            <a:gd name="T21" fmla="*/ 1 h 113"/>
                            <a:gd name="T22" fmla="*/ 0 w 108"/>
                            <a:gd name="T23" fmla="*/ 1 h 113"/>
                            <a:gd name="T24" fmla="*/ 0 w 108"/>
                            <a:gd name="T25" fmla="*/ 1 h 113"/>
                            <a:gd name="T26" fmla="*/ 0 w 108"/>
                            <a:gd name="T27" fmla="*/ 1 h 113"/>
                            <a:gd name="T28" fmla="*/ 0 w 108"/>
                            <a:gd name="T29" fmla="*/ 0 h 113"/>
                            <a:gd name="T30" fmla="*/ 0 w 108"/>
                            <a:gd name="T31" fmla="*/ 0 h 113"/>
                            <a:gd name="T32" fmla="*/ 0 w 108"/>
                            <a:gd name="T33" fmla="*/ 0 h 113"/>
                            <a:gd name="T34" fmla="*/ 0 w 108"/>
                            <a:gd name="T35" fmla="*/ 0 h 113"/>
                            <a:gd name="T36" fmla="*/ 0 w 108"/>
                            <a:gd name="T37" fmla="*/ 0 h 113"/>
                            <a:gd name="T38" fmla="*/ 0 w 108"/>
                            <a:gd name="T39" fmla="*/ 0 h 113"/>
                            <a:gd name="T40" fmla="*/ 0 w 108"/>
                            <a:gd name="T41" fmla="*/ 0 h 113"/>
                            <a:gd name="T42" fmla="*/ 0 w 108"/>
                            <a:gd name="T43" fmla="*/ 0 h 113"/>
                            <a:gd name="T44" fmla="*/ 0 w 108"/>
                            <a:gd name="T45" fmla="*/ 0 h 113"/>
                            <a:gd name="T46" fmla="*/ 0 w 108"/>
                            <a:gd name="T47" fmla="*/ 0 h 113"/>
                            <a:gd name="T48" fmla="*/ 0 w 108"/>
                            <a:gd name="T49" fmla="*/ 0 h 113"/>
                            <a:gd name="T50" fmla="*/ 0 w 108"/>
                            <a:gd name="T51" fmla="*/ 0 h 113"/>
                            <a:gd name="T52" fmla="*/ 0 w 108"/>
                            <a:gd name="T53" fmla="*/ 0 h 113"/>
                            <a:gd name="T54" fmla="*/ 0 w 108"/>
                            <a:gd name="T55" fmla="*/ 0 h 113"/>
                            <a:gd name="T56" fmla="*/ 1 w 108"/>
                            <a:gd name="T57" fmla="*/ 0 h 113"/>
                            <a:gd name="T58" fmla="*/ 1 w 108"/>
                            <a:gd name="T59" fmla="*/ 0 h 113"/>
                            <a:gd name="T60" fmla="*/ 1 w 108"/>
                            <a:gd name="T61" fmla="*/ 0 h 113"/>
                            <a:gd name="T62" fmla="*/ 1 w 108"/>
                            <a:gd name="T63" fmla="*/ 0 h 113"/>
                            <a:gd name="T64" fmla="*/ 0 w 108"/>
                            <a:gd name="T65" fmla="*/ 0 h 113"/>
                            <a:gd name="T66" fmla="*/ 0 w 108"/>
                            <a:gd name="T67" fmla="*/ 0 h 113"/>
                            <a:gd name="T68" fmla="*/ 0 w 108"/>
                            <a:gd name="T69" fmla="*/ 0 h 113"/>
                            <a:gd name="T70" fmla="*/ 1 w 108"/>
                            <a:gd name="T71" fmla="*/ 0 h 113"/>
                            <a:gd name="T72" fmla="*/ 1 w 108"/>
                            <a:gd name="T73" fmla="*/ 0 h 113"/>
                            <a:gd name="T74" fmla="*/ 1 w 108"/>
                            <a:gd name="T75" fmla="*/ 0 h 113"/>
                            <a:gd name="T76" fmla="*/ 1 w 108"/>
                            <a:gd name="T77" fmla="*/ 0 h 113"/>
                            <a:gd name="T78" fmla="*/ 1 w 108"/>
                            <a:gd name="T79" fmla="*/ 0 h 113"/>
                            <a:gd name="T80" fmla="*/ 1 w 108"/>
                            <a:gd name="T81" fmla="*/ 0 h 113"/>
                            <a:gd name="T82" fmla="*/ 1 w 108"/>
                            <a:gd name="T83" fmla="*/ 0 h 113"/>
                            <a:gd name="T84" fmla="*/ 1 w 108"/>
                            <a:gd name="T85" fmla="*/ 1 h 113"/>
                            <a:gd name="T86" fmla="*/ 1 w 108"/>
                            <a:gd name="T87" fmla="*/ 1 h 113"/>
                            <a:gd name="T88" fmla="*/ 1 w 108"/>
                            <a:gd name="T89" fmla="*/ 1 h 113"/>
                            <a:gd name="T90" fmla="*/ 1 w 108"/>
                            <a:gd name="T91" fmla="*/ 1 h 113"/>
                            <a:gd name="T92" fmla="*/ 1 w 108"/>
                            <a:gd name="T93" fmla="*/ 1 h 113"/>
                            <a:gd name="T94" fmla="*/ 1 w 108"/>
                            <a:gd name="T95" fmla="*/ 1 h 113"/>
                            <a:gd name="T96" fmla="*/ 0 w 108"/>
                            <a:gd name="T97" fmla="*/ 1 h 113"/>
                            <a:gd name="T98" fmla="*/ 0 w 108"/>
                            <a:gd name="T99" fmla="*/ 1 h 113"/>
                            <a:gd name="T100" fmla="*/ 0 w 108"/>
                            <a:gd name="T101" fmla="*/ 1 h 113"/>
                            <a:gd name="T102" fmla="*/ 1 w 108"/>
                            <a:gd name="T103" fmla="*/ 1 h 113"/>
                            <a:gd name="T104" fmla="*/ 1 w 108"/>
                            <a:gd name="T105" fmla="*/ 1 h 113"/>
                            <a:gd name="T106" fmla="*/ 1 w 108"/>
                            <a:gd name="T107" fmla="*/ 1 h 113"/>
                            <a:gd name="T108" fmla="*/ 1 w 108"/>
                            <a:gd name="T109" fmla="*/ 0 h 113"/>
                            <a:gd name="T110" fmla="*/ 0 w 108"/>
                            <a:gd name="T111" fmla="*/ 0 h 113"/>
                            <a:gd name="T112" fmla="*/ 0 w 108"/>
                            <a:gd name="T113" fmla="*/ 0 h 113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w 108"/>
                            <a:gd name="T172" fmla="*/ 0 h 113"/>
                            <a:gd name="T173" fmla="*/ 108 w 108"/>
                            <a:gd name="T174" fmla="*/ 113 h 113"/>
                          </a:gdLst>
                          <a:ahLst/>
                          <a:cxnLst>
                            <a:cxn ang="T114">
                              <a:pos x="T0" y="T1"/>
                            </a:cxn>
                            <a:cxn ang="T115">
                              <a:pos x="T2" y="T3"/>
                            </a:cxn>
                            <a:cxn ang="T116">
                              <a:pos x="T4" y="T5"/>
                            </a:cxn>
                            <a:cxn ang="T117">
                              <a:pos x="T6" y="T7"/>
                            </a:cxn>
                            <a:cxn ang="T118">
                              <a:pos x="T8" y="T9"/>
                            </a:cxn>
                            <a:cxn ang="T119">
                              <a:pos x="T10" y="T11"/>
                            </a:cxn>
                            <a:cxn ang="T120">
                              <a:pos x="T12" y="T13"/>
                            </a:cxn>
                            <a:cxn ang="T121">
                              <a:pos x="T14" y="T15"/>
                            </a:cxn>
                            <a:cxn ang="T122">
                              <a:pos x="T16" y="T17"/>
                            </a:cxn>
                            <a:cxn ang="T123">
                              <a:pos x="T18" y="T19"/>
                            </a:cxn>
                            <a:cxn ang="T124">
                              <a:pos x="T20" y="T21"/>
                            </a:cxn>
                            <a:cxn ang="T125">
                              <a:pos x="T22" y="T23"/>
                            </a:cxn>
                            <a:cxn ang="T126">
                              <a:pos x="T24" y="T25"/>
                            </a:cxn>
                            <a:cxn ang="T127">
                              <a:pos x="T26" y="T27"/>
                            </a:cxn>
                            <a:cxn ang="T128">
                              <a:pos x="T28" y="T29"/>
                            </a:cxn>
                            <a:cxn ang="T129">
                              <a:pos x="T30" y="T31"/>
                            </a:cxn>
                            <a:cxn ang="T130">
                              <a:pos x="T32" y="T33"/>
                            </a:cxn>
                            <a:cxn ang="T131">
                              <a:pos x="T34" y="T35"/>
                            </a:cxn>
                            <a:cxn ang="T132">
                              <a:pos x="T36" y="T37"/>
                            </a:cxn>
                            <a:cxn ang="T133">
                              <a:pos x="T38" y="T39"/>
                            </a:cxn>
                            <a:cxn ang="T134">
                              <a:pos x="T40" y="T41"/>
                            </a:cxn>
                            <a:cxn ang="T135">
                              <a:pos x="T42" y="T43"/>
                            </a:cxn>
                            <a:cxn ang="T136">
                              <a:pos x="T44" y="T45"/>
                            </a:cxn>
                            <a:cxn ang="T137">
                              <a:pos x="T46" y="T47"/>
                            </a:cxn>
                            <a:cxn ang="T138">
                              <a:pos x="T48" y="T49"/>
                            </a:cxn>
                            <a:cxn ang="T139">
                              <a:pos x="T50" y="T51"/>
                            </a:cxn>
                            <a:cxn ang="T140">
                              <a:pos x="T52" y="T53"/>
                            </a:cxn>
                            <a:cxn ang="T141">
                              <a:pos x="T54" y="T55"/>
                            </a:cxn>
                            <a:cxn ang="T142">
                              <a:pos x="T56" y="T57"/>
                            </a:cxn>
                            <a:cxn ang="T143">
                              <a:pos x="T58" y="T59"/>
                            </a:cxn>
                            <a:cxn ang="T144">
                              <a:pos x="T60" y="T61"/>
                            </a:cxn>
                            <a:cxn ang="T145">
                              <a:pos x="T62" y="T63"/>
                            </a:cxn>
                            <a:cxn ang="T146">
                              <a:pos x="T64" y="T65"/>
                            </a:cxn>
                            <a:cxn ang="T147">
                              <a:pos x="T66" y="T67"/>
                            </a:cxn>
                            <a:cxn ang="T148">
                              <a:pos x="T68" y="T69"/>
                            </a:cxn>
                            <a:cxn ang="T149">
                              <a:pos x="T70" y="T71"/>
                            </a:cxn>
                            <a:cxn ang="T150">
                              <a:pos x="T72" y="T73"/>
                            </a:cxn>
                            <a:cxn ang="T151">
                              <a:pos x="T74" y="T75"/>
                            </a:cxn>
                            <a:cxn ang="T152">
                              <a:pos x="T76" y="T77"/>
                            </a:cxn>
                            <a:cxn ang="T153">
                              <a:pos x="T78" y="T79"/>
                            </a:cxn>
                            <a:cxn ang="T154">
                              <a:pos x="T80" y="T81"/>
                            </a:cxn>
                            <a:cxn ang="T155">
                              <a:pos x="T82" y="T83"/>
                            </a:cxn>
                            <a:cxn ang="T156">
                              <a:pos x="T84" y="T85"/>
                            </a:cxn>
                            <a:cxn ang="T157">
                              <a:pos x="T86" y="T87"/>
                            </a:cxn>
                            <a:cxn ang="T158">
                              <a:pos x="T88" y="T89"/>
                            </a:cxn>
                            <a:cxn ang="T159">
                              <a:pos x="T90" y="T91"/>
                            </a:cxn>
                            <a:cxn ang="T160">
                              <a:pos x="T92" y="T93"/>
                            </a:cxn>
                            <a:cxn ang="T161">
                              <a:pos x="T94" y="T95"/>
                            </a:cxn>
                            <a:cxn ang="T162">
                              <a:pos x="T96" y="T97"/>
                            </a:cxn>
                            <a:cxn ang="T163">
                              <a:pos x="T98" y="T99"/>
                            </a:cxn>
                            <a:cxn ang="T164">
                              <a:pos x="T100" y="T101"/>
                            </a:cxn>
                            <a:cxn ang="T165">
                              <a:pos x="T102" y="T103"/>
                            </a:cxn>
                            <a:cxn ang="T166">
                              <a:pos x="T104" y="T105"/>
                            </a:cxn>
                            <a:cxn ang="T167">
                              <a:pos x="T106" y="T107"/>
                            </a:cxn>
                            <a:cxn ang="T168">
                              <a:pos x="T108" y="T109"/>
                            </a:cxn>
                            <a:cxn ang="T169">
                              <a:pos x="T110" y="T111"/>
                            </a:cxn>
                            <a:cxn ang="T170">
                              <a:pos x="T112" y="T113"/>
                            </a:cxn>
                          </a:cxnLst>
                          <a:rect l="T171" t="T172" r="T173" b="T174"/>
                          <a:pathLst>
                            <a:path w="108" h="113">
                              <a:moveTo>
                                <a:pt x="26" y="57"/>
                              </a:moveTo>
                              <a:lnTo>
                                <a:pt x="26" y="79"/>
                              </a:lnTo>
                              <a:cubicBezTo>
                                <a:pt x="26" y="83"/>
                                <a:pt x="26" y="87"/>
                                <a:pt x="26" y="92"/>
                              </a:cubicBezTo>
                              <a:cubicBezTo>
                                <a:pt x="27" y="99"/>
                                <a:pt x="27" y="103"/>
                                <a:pt x="27" y="104"/>
                              </a:cubicBezTo>
                              <a:cubicBezTo>
                                <a:pt x="27" y="105"/>
                                <a:pt x="28" y="106"/>
                                <a:pt x="29" y="106"/>
                              </a:cubicBezTo>
                              <a:cubicBezTo>
                                <a:pt x="30" y="107"/>
                                <a:pt x="32" y="108"/>
                                <a:pt x="34" y="108"/>
                              </a:cubicBezTo>
                              <a:lnTo>
                                <a:pt x="39" y="108"/>
                              </a:lnTo>
                              <a:lnTo>
                                <a:pt x="39" y="113"/>
                              </a:lnTo>
                              <a:cubicBezTo>
                                <a:pt x="33" y="112"/>
                                <a:pt x="27" y="112"/>
                                <a:pt x="22" y="112"/>
                              </a:cubicBezTo>
                              <a:cubicBezTo>
                                <a:pt x="17" y="112"/>
                                <a:pt x="9" y="112"/>
                                <a:pt x="0" y="113"/>
                              </a:cubicBezTo>
                              <a:lnTo>
                                <a:pt x="0" y="108"/>
                              </a:lnTo>
                              <a:lnTo>
                                <a:pt x="4" y="108"/>
                              </a:lnTo>
                              <a:cubicBezTo>
                                <a:pt x="9" y="108"/>
                                <a:pt x="11" y="107"/>
                                <a:pt x="12" y="105"/>
                              </a:cubicBezTo>
                              <a:cubicBezTo>
                                <a:pt x="13" y="103"/>
                                <a:pt x="13" y="94"/>
                                <a:pt x="13" y="79"/>
                              </a:cubicBezTo>
                              <a:lnTo>
                                <a:pt x="13" y="32"/>
                              </a:lnTo>
                              <a:cubicBezTo>
                                <a:pt x="13" y="18"/>
                                <a:pt x="13" y="10"/>
                                <a:pt x="12" y="8"/>
                              </a:cubicBezTo>
                              <a:cubicBezTo>
                                <a:pt x="11" y="6"/>
                                <a:pt x="9" y="5"/>
                                <a:pt x="5" y="5"/>
                              </a:cubicBezTo>
                              <a:lnTo>
                                <a:pt x="0" y="5"/>
                              </a:lnTo>
                              <a:lnTo>
                                <a:pt x="0" y="0"/>
                              </a:lnTo>
                              <a:cubicBezTo>
                                <a:pt x="7" y="1"/>
                                <a:pt x="14" y="1"/>
                                <a:pt x="20" y="1"/>
                              </a:cubicBezTo>
                              <a:cubicBezTo>
                                <a:pt x="27" y="1"/>
                                <a:pt x="33" y="1"/>
                                <a:pt x="39" y="0"/>
                              </a:cubicBezTo>
                              <a:lnTo>
                                <a:pt x="39" y="5"/>
                              </a:lnTo>
                              <a:lnTo>
                                <a:pt x="36" y="5"/>
                              </a:lnTo>
                              <a:cubicBezTo>
                                <a:pt x="32" y="5"/>
                                <a:pt x="29" y="6"/>
                                <a:pt x="28" y="6"/>
                              </a:cubicBezTo>
                              <a:cubicBezTo>
                                <a:pt x="27" y="7"/>
                                <a:pt x="27" y="8"/>
                                <a:pt x="26" y="10"/>
                              </a:cubicBezTo>
                              <a:cubicBezTo>
                                <a:pt x="26" y="13"/>
                                <a:pt x="26" y="20"/>
                                <a:pt x="26" y="31"/>
                              </a:cubicBezTo>
                              <a:lnTo>
                                <a:pt x="26" y="49"/>
                              </a:lnTo>
                              <a:cubicBezTo>
                                <a:pt x="34" y="50"/>
                                <a:pt x="44" y="50"/>
                                <a:pt x="56" y="50"/>
                              </a:cubicBezTo>
                              <a:cubicBezTo>
                                <a:pt x="66" y="50"/>
                                <a:pt x="75" y="50"/>
                                <a:pt x="81" y="49"/>
                              </a:cubicBezTo>
                              <a:lnTo>
                                <a:pt x="81" y="34"/>
                              </a:lnTo>
                              <a:cubicBezTo>
                                <a:pt x="81" y="25"/>
                                <a:pt x="81" y="17"/>
                                <a:pt x="81" y="11"/>
                              </a:cubicBezTo>
                              <a:cubicBezTo>
                                <a:pt x="80" y="9"/>
                                <a:pt x="80" y="8"/>
                                <a:pt x="79" y="7"/>
                              </a:cubicBezTo>
                              <a:cubicBezTo>
                                <a:pt x="78" y="6"/>
                                <a:pt x="76" y="5"/>
                                <a:pt x="72" y="5"/>
                              </a:cubicBezTo>
                              <a:lnTo>
                                <a:pt x="68" y="5"/>
                              </a:lnTo>
                              <a:lnTo>
                                <a:pt x="68" y="0"/>
                              </a:lnTo>
                              <a:cubicBezTo>
                                <a:pt x="74" y="1"/>
                                <a:pt x="81" y="1"/>
                                <a:pt x="87" y="1"/>
                              </a:cubicBezTo>
                              <a:cubicBezTo>
                                <a:pt x="94" y="1"/>
                                <a:pt x="100" y="1"/>
                                <a:pt x="108" y="0"/>
                              </a:cubicBezTo>
                              <a:lnTo>
                                <a:pt x="108" y="5"/>
                              </a:lnTo>
                              <a:lnTo>
                                <a:pt x="102" y="5"/>
                              </a:lnTo>
                              <a:cubicBezTo>
                                <a:pt x="99" y="5"/>
                                <a:pt x="97" y="6"/>
                                <a:pt x="96" y="7"/>
                              </a:cubicBezTo>
                              <a:cubicBezTo>
                                <a:pt x="95" y="7"/>
                                <a:pt x="94" y="9"/>
                                <a:pt x="94" y="11"/>
                              </a:cubicBezTo>
                              <a:cubicBezTo>
                                <a:pt x="94" y="14"/>
                                <a:pt x="94" y="21"/>
                                <a:pt x="94" y="34"/>
                              </a:cubicBezTo>
                              <a:lnTo>
                                <a:pt x="94" y="78"/>
                              </a:lnTo>
                              <a:cubicBezTo>
                                <a:pt x="94" y="94"/>
                                <a:pt x="94" y="103"/>
                                <a:pt x="95" y="105"/>
                              </a:cubicBezTo>
                              <a:cubicBezTo>
                                <a:pt x="96" y="107"/>
                                <a:pt x="98" y="108"/>
                                <a:pt x="102" y="108"/>
                              </a:cubicBezTo>
                              <a:lnTo>
                                <a:pt x="108" y="108"/>
                              </a:lnTo>
                              <a:lnTo>
                                <a:pt x="108" y="113"/>
                              </a:lnTo>
                              <a:cubicBezTo>
                                <a:pt x="101" y="112"/>
                                <a:pt x="95" y="112"/>
                                <a:pt x="89" y="112"/>
                              </a:cubicBezTo>
                              <a:cubicBezTo>
                                <a:pt x="81" y="112"/>
                                <a:pt x="74" y="112"/>
                                <a:pt x="68" y="113"/>
                              </a:cubicBezTo>
                              <a:lnTo>
                                <a:pt x="68" y="108"/>
                              </a:lnTo>
                              <a:lnTo>
                                <a:pt x="72" y="108"/>
                              </a:lnTo>
                              <a:cubicBezTo>
                                <a:pt x="76" y="108"/>
                                <a:pt x="78" y="107"/>
                                <a:pt x="79" y="106"/>
                              </a:cubicBezTo>
                              <a:cubicBezTo>
                                <a:pt x="80" y="105"/>
                                <a:pt x="80" y="104"/>
                                <a:pt x="81" y="101"/>
                              </a:cubicBezTo>
                              <a:cubicBezTo>
                                <a:pt x="81" y="96"/>
                                <a:pt x="81" y="88"/>
                                <a:pt x="81" y="77"/>
                              </a:cubicBezTo>
                              <a:lnTo>
                                <a:pt x="81" y="57"/>
                              </a:lnTo>
                              <a:cubicBezTo>
                                <a:pt x="75" y="56"/>
                                <a:pt x="67" y="56"/>
                                <a:pt x="57" y="56"/>
                              </a:cubicBezTo>
                              <a:cubicBezTo>
                                <a:pt x="43" y="56"/>
                                <a:pt x="33" y="56"/>
                                <a:pt x="26" y="5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9687B4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" name="Freeform 51"/>
                      <wps:cNvSpPr>
                        <a:spLocks noEditPoints="1"/>
                      </wps:cNvSpPr>
                      <wps:spPr bwMode="auto">
                        <a:xfrm>
                          <a:off x="286" y="374"/>
                          <a:ext cx="11" cy="15"/>
                        </a:xfrm>
                        <a:custGeom>
                          <a:avLst/>
                          <a:gdLst>
                            <a:gd name="T0" fmla="*/ 0 w 57"/>
                            <a:gd name="T1" fmla="*/ 0 h 78"/>
                            <a:gd name="T2" fmla="*/ 0 w 57"/>
                            <a:gd name="T3" fmla="*/ 0 h 78"/>
                            <a:gd name="T4" fmla="*/ 0 w 57"/>
                            <a:gd name="T5" fmla="*/ 1 h 78"/>
                            <a:gd name="T6" fmla="*/ 0 w 57"/>
                            <a:gd name="T7" fmla="*/ 1 h 78"/>
                            <a:gd name="T8" fmla="*/ 0 w 57"/>
                            <a:gd name="T9" fmla="*/ 0 h 78"/>
                            <a:gd name="T10" fmla="*/ 0 w 57"/>
                            <a:gd name="T11" fmla="*/ 0 h 78"/>
                            <a:gd name="T12" fmla="*/ 0 w 57"/>
                            <a:gd name="T13" fmla="*/ 1 h 78"/>
                            <a:gd name="T14" fmla="*/ 0 w 57"/>
                            <a:gd name="T15" fmla="*/ 1 h 78"/>
                            <a:gd name="T16" fmla="*/ 0 w 57"/>
                            <a:gd name="T17" fmla="*/ 1 h 78"/>
                            <a:gd name="T18" fmla="*/ 0 w 57"/>
                            <a:gd name="T19" fmla="*/ 1 h 78"/>
                            <a:gd name="T20" fmla="*/ 0 w 57"/>
                            <a:gd name="T21" fmla="*/ 0 h 78"/>
                            <a:gd name="T22" fmla="*/ 0 w 57"/>
                            <a:gd name="T23" fmla="*/ 0 h 78"/>
                            <a:gd name="T24" fmla="*/ 0 w 57"/>
                            <a:gd name="T25" fmla="*/ 0 h 78"/>
                            <a:gd name="T26" fmla="*/ 0 w 57"/>
                            <a:gd name="T27" fmla="*/ 0 h 78"/>
                            <a:gd name="T28" fmla="*/ 0 w 57"/>
                            <a:gd name="T29" fmla="*/ 0 h 78"/>
                            <a:gd name="T30" fmla="*/ 0 w 57"/>
                            <a:gd name="T31" fmla="*/ 0 h 78"/>
                            <a:gd name="T32" fmla="*/ 0 w 57"/>
                            <a:gd name="T33" fmla="*/ 0 h 78"/>
                            <a:gd name="T34" fmla="*/ 0 w 57"/>
                            <a:gd name="T35" fmla="*/ 0 h 78"/>
                            <a:gd name="T36" fmla="*/ 0 w 57"/>
                            <a:gd name="T37" fmla="*/ 0 h 78"/>
                            <a:gd name="T38" fmla="*/ 0 w 57"/>
                            <a:gd name="T39" fmla="*/ 0 h 78"/>
                            <a:gd name="T40" fmla="*/ 0 w 57"/>
                            <a:gd name="T41" fmla="*/ 0 h 78"/>
                            <a:gd name="T42" fmla="*/ 0 w 57"/>
                            <a:gd name="T43" fmla="*/ 0 h 78"/>
                            <a:gd name="T44" fmla="*/ 0 w 57"/>
                            <a:gd name="T45" fmla="*/ 0 h 78"/>
                            <a:gd name="T46" fmla="*/ 0 w 57"/>
                            <a:gd name="T47" fmla="*/ 0 h 78"/>
                            <a:gd name="T48" fmla="*/ 0 w 57"/>
                            <a:gd name="T49" fmla="*/ 0 h 78"/>
                            <a:gd name="T50" fmla="*/ 0 w 57"/>
                            <a:gd name="T51" fmla="*/ 0 h 78"/>
                            <a:gd name="T52" fmla="*/ 0 w 57"/>
                            <a:gd name="T53" fmla="*/ 0 h 78"/>
                            <a:gd name="T54" fmla="*/ 0 w 57"/>
                            <a:gd name="T55" fmla="*/ 0 h 78"/>
                            <a:gd name="T56" fmla="*/ 0 w 57"/>
                            <a:gd name="T57" fmla="*/ 0 h 78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w 57"/>
                            <a:gd name="T88" fmla="*/ 0 h 78"/>
                            <a:gd name="T89" fmla="*/ 57 w 57"/>
                            <a:gd name="T90" fmla="*/ 78 h 78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T87" t="T88" r="T89" b="T90"/>
                          <a:pathLst>
                            <a:path w="57" h="78">
                              <a:moveTo>
                                <a:pt x="12" y="38"/>
                              </a:moveTo>
                              <a:cubicBezTo>
                                <a:pt x="12" y="49"/>
                                <a:pt x="15" y="57"/>
                                <a:pt x="19" y="62"/>
                              </a:cubicBezTo>
                              <a:cubicBezTo>
                                <a:pt x="23" y="67"/>
                                <a:pt x="29" y="70"/>
                                <a:pt x="36" y="70"/>
                              </a:cubicBezTo>
                              <a:cubicBezTo>
                                <a:pt x="39" y="70"/>
                                <a:pt x="42" y="69"/>
                                <a:pt x="45" y="68"/>
                              </a:cubicBezTo>
                              <a:cubicBezTo>
                                <a:pt x="48" y="67"/>
                                <a:pt x="51" y="65"/>
                                <a:pt x="54" y="63"/>
                              </a:cubicBezTo>
                              <a:lnTo>
                                <a:pt x="55" y="64"/>
                              </a:lnTo>
                              <a:lnTo>
                                <a:pt x="53" y="71"/>
                              </a:lnTo>
                              <a:cubicBezTo>
                                <a:pt x="49" y="73"/>
                                <a:pt x="46" y="75"/>
                                <a:pt x="42" y="76"/>
                              </a:cubicBezTo>
                              <a:cubicBezTo>
                                <a:pt x="38" y="78"/>
                                <a:pt x="34" y="78"/>
                                <a:pt x="30" y="78"/>
                              </a:cubicBezTo>
                              <a:cubicBezTo>
                                <a:pt x="21" y="78"/>
                                <a:pt x="13" y="75"/>
                                <a:pt x="8" y="68"/>
                              </a:cubicBezTo>
                              <a:cubicBezTo>
                                <a:pt x="2" y="61"/>
                                <a:pt x="0" y="52"/>
                                <a:pt x="0" y="41"/>
                              </a:cubicBezTo>
                              <a:cubicBezTo>
                                <a:pt x="0" y="32"/>
                                <a:pt x="1" y="24"/>
                                <a:pt x="4" y="18"/>
                              </a:cubicBezTo>
                              <a:cubicBezTo>
                                <a:pt x="6" y="13"/>
                                <a:pt x="10" y="9"/>
                                <a:pt x="16" y="6"/>
                              </a:cubicBezTo>
                              <a:cubicBezTo>
                                <a:pt x="21" y="2"/>
                                <a:pt x="26" y="0"/>
                                <a:pt x="32" y="0"/>
                              </a:cubicBezTo>
                              <a:cubicBezTo>
                                <a:pt x="39" y="0"/>
                                <a:pt x="46" y="3"/>
                                <a:pt x="50" y="8"/>
                              </a:cubicBezTo>
                              <a:cubicBezTo>
                                <a:pt x="55" y="14"/>
                                <a:pt x="57" y="22"/>
                                <a:pt x="57" y="31"/>
                              </a:cubicBezTo>
                              <a:lnTo>
                                <a:pt x="57" y="36"/>
                              </a:lnTo>
                              <a:cubicBezTo>
                                <a:pt x="54" y="37"/>
                                <a:pt x="51" y="38"/>
                                <a:pt x="49" y="38"/>
                              </a:cubicBezTo>
                              <a:cubicBezTo>
                                <a:pt x="44" y="38"/>
                                <a:pt x="37" y="38"/>
                                <a:pt x="29" y="38"/>
                              </a:cubicBezTo>
                              <a:lnTo>
                                <a:pt x="12" y="38"/>
                              </a:lnTo>
                              <a:close/>
                              <a:moveTo>
                                <a:pt x="12" y="32"/>
                              </a:moveTo>
                              <a:cubicBezTo>
                                <a:pt x="19" y="33"/>
                                <a:pt x="27" y="33"/>
                                <a:pt x="35" y="33"/>
                              </a:cubicBezTo>
                              <a:cubicBezTo>
                                <a:pt x="39" y="33"/>
                                <a:pt x="42" y="33"/>
                                <a:pt x="45" y="32"/>
                              </a:cubicBezTo>
                              <a:lnTo>
                                <a:pt x="45" y="28"/>
                              </a:lnTo>
                              <a:cubicBezTo>
                                <a:pt x="45" y="23"/>
                                <a:pt x="44" y="19"/>
                                <a:pt x="43" y="15"/>
                              </a:cubicBezTo>
                              <a:cubicBezTo>
                                <a:pt x="42" y="12"/>
                                <a:pt x="40" y="10"/>
                                <a:pt x="37" y="8"/>
                              </a:cubicBezTo>
                              <a:cubicBezTo>
                                <a:pt x="35" y="7"/>
                                <a:pt x="32" y="6"/>
                                <a:pt x="29" y="6"/>
                              </a:cubicBezTo>
                              <a:cubicBezTo>
                                <a:pt x="24" y="6"/>
                                <a:pt x="20" y="8"/>
                                <a:pt x="17" y="12"/>
                              </a:cubicBezTo>
                              <a:cubicBezTo>
                                <a:pt x="14" y="17"/>
                                <a:pt x="12" y="23"/>
                                <a:pt x="12" y="3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9D64E3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" name="Freeform 52"/>
                      <wps:cNvSpPr>
                        <a:spLocks noEditPoints="1"/>
                      </wps:cNvSpPr>
                      <wps:spPr bwMode="auto">
                        <a:xfrm>
                          <a:off x="299" y="366"/>
                          <a:ext cx="14" cy="23"/>
                        </a:xfrm>
                        <a:custGeom>
                          <a:avLst/>
                          <a:gdLst>
                            <a:gd name="T0" fmla="*/ 0 w 72"/>
                            <a:gd name="T1" fmla="*/ 0 h 120"/>
                            <a:gd name="T2" fmla="*/ 0 w 72"/>
                            <a:gd name="T3" fmla="*/ 0 h 120"/>
                            <a:gd name="T4" fmla="*/ 0 w 72"/>
                            <a:gd name="T5" fmla="*/ 0 h 120"/>
                            <a:gd name="T6" fmla="*/ 0 w 72"/>
                            <a:gd name="T7" fmla="*/ 0 h 120"/>
                            <a:gd name="T8" fmla="*/ 0 w 72"/>
                            <a:gd name="T9" fmla="*/ 0 h 120"/>
                            <a:gd name="T10" fmla="*/ 0 w 72"/>
                            <a:gd name="T11" fmla="*/ 0 h 120"/>
                            <a:gd name="T12" fmla="*/ 0 w 72"/>
                            <a:gd name="T13" fmla="*/ 0 h 120"/>
                            <a:gd name="T14" fmla="*/ 0 w 72"/>
                            <a:gd name="T15" fmla="*/ 0 h 120"/>
                            <a:gd name="T16" fmla="*/ 0 w 72"/>
                            <a:gd name="T17" fmla="*/ 0 h 120"/>
                            <a:gd name="T18" fmla="*/ 0 w 72"/>
                            <a:gd name="T19" fmla="*/ 0 h 120"/>
                            <a:gd name="T20" fmla="*/ 0 w 72"/>
                            <a:gd name="T21" fmla="*/ 0 h 120"/>
                            <a:gd name="T22" fmla="*/ 0 w 72"/>
                            <a:gd name="T23" fmla="*/ 0 h 120"/>
                            <a:gd name="T24" fmla="*/ 0 w 72"/>
                            <a:gd name="T25" fmla="*/ 0 h 120"/>
                            <a:gd name="T26" fmla="*/ 1 w 72"/>
                            <a:gd name="T27" fmla="*/ 0 h 120"/>
                            <a:gd name="T28" fmla="*/ 1 w 72"/>
                            <a:gd name="T29" fmla="*/ 1 h 120"/>
                            <a:gd name="T30" fmla="*/ 1 w 72"/>
                            <a:gd name="T31" fmla="*/ 1 h 120"/>
                            <a:gd name="T32" fmla="*/ 0 w 72"/>
                            <a:gd name="T33" fmla="*/ 1 h 120"/>
                            <a:gd name="T34" fmla="*/ 0 w 72"/>
                            <a:gd name="T35" fmla="*/ 1 h 120"/>
                            <a:gd name="T36" fmla="*/ 0 w 72"/>
                            <a:gd name="T37" fmla="*/ 1 h 120"/>
                            <a:gd name="T38" fmla="*/ 0 w 72"/>
                            <a:gd name="T39" fmla="*/ 1 h 120"/>
                            <a:gd name="T40" fmla="*/ 0 w 72"/>
                            <a:gd name="T41" fmla="*/ 1 h 120"/>
                            <a:gd name="T42" fmla="*/ 0 w 72"/>
                            <a:gd name="T43" fmla="*/ 1 h 120"/>
                            <a:gd name="T44" fmla="*/ 0 w 72"/>
                            <a:gd name="T45" fmla="*/ 1 h 120"/>
                            <a:gd name="T46" fmla="*/ 0 w 72"/>
                            <a:gd name="T47" fmla="*/ 1 h 120"/>
                            <a:gd name="T48" fmla="*/ 0 w 72"/>
                            <a:gd name="T49" fmla="*/ 1 h 120"/>
                            <a:gd name="T50" fmla="*/ 0 w 72"/>
                            <a:gd name="T51" fmla="*/ 0 h 120"/>
                            <a:gd name="T52" fmla="*/ 0 w 72"/>
                            <a:gd name="T53" fmla="*/ 0 h 120"/>
                            <a:gd name="T54" fmla="*/ 0 w 72"/>
                            <a:gd name="T55" fmla="*/ 0 h 120"/>
                            <a:gd name="T56" fmla="*/ 0 w 72"/>
                            <a:gd name="T57" fmla="*/ 0 h 120"/>
                            <a:gd name="T58" fmla="*/ 0 w 72"/>
                            <a:gd name="T59" fmla="*/ 0 h 120"/>
                            <a:gd name="T60" fmla="*/ 0 w 72"/>
                            <a:gd name="T61" fmla="*/ 1 h 120"/>
                            <a:gd name="T62" fmla="*/ 0 w 72"/>
                            <a:gd name="T63" fmla="*/ 1 h 120"/>
                            <a:gd name="T64" fmla="*/ 0 w 72"/>
                            <a:gd name="T65" fmla="*/ 1 h 120"/>
                            <a:gd name="T66" fmla="*/ 0 w 72"/>
                            <a:gd name="T67" fmla="*/ 1 h 120"/>
                            <a:gd name="T68" fmla="*/ 0 w 72"/>
                            <a:gd name="T69" fmla="*/ 1 h 120"/>
                            <a:gd name="T70" fmla="*/ 0 w 72"/>
                            <a:gd name="T71" fmla="*/ 1 h 120"/>
                            <a:gd name="T72" fmla="*/ 0 w 72"/>
                            <a:gd name="T73" fmla="*/ 0 h 120"/>
                            <a:gd name="T74" fmla="*/ 0 w 72"/>
                            <a:gd name="T75" fmla="*/ 0 h 120"/>
                            <a:gd name="T76" fmla="*/ 0 w 72"/>
                            <a:gd name="T77" fmla="*/ 0 h 120"/>
                            <a:gd name="T78" fmla="*/ 0 w 72"/>
                            <a:gd name="T79" fmla="*/ 0 h 120"/>
                            <a:gd name="T80" fmla="*/ 0 w 72"/>
                            <a:gd name="T81" fmla="*/ 1 h 120"/>
                            <a:gd name="T82" fmla="*/ 0 w 72"/>
                            <a:gd name="T83" fmla="*/ 1 h 120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w 72"/>
                            <a:gd name="T127" fmla="*/ 0 h 120"/>
                            <a:gd name="T128" fmla="*/ 72 w 72"/>
                            <a:gd name="T129" fmla="*/ 120 h 120"/>
                          </a:gdLst>
                          <a:ahLst/>
                          <a:cxnLst>
                            <a:cxn ang="T84">
                              <a:pos x="T0" y="T1"/>
                            </a:cxn>
                            <a:cxn ang="T85">
                              <a:pos x="T2" y="T3"/>
                            </a:cxn>
                            <a:cxn ang="T86">
                              <a:pos x="T4" y="T5"/>
                            </a:cxn>
                            <a:cxn ang="T87">
                              <a:pos x="T6" y="T7"/>
                            </a:cxn>
                            <a:cxn ang="T88">
                              <a:pos x="T8" y="T9"/>
                            </a:cxn>
                            <a:cxn ang="T89">
                              <a:pos x="T10" y="T11"/>
                            </a:cxn>
                            <a:cxn ang="T90">
                              <a:pos x="T12" y="T13"/>
                            </a:cxn>
                            <a:cxn ang="T91">
                              <a:pos x="T14" y="T15"/>
                            </a:cxn>
                            <a:cxn ang="T92">
                              <a:pos x="T16" y="T17"/>
                            </a:cxn>
                            <a:cxn ang="T93">
                              <a:pos x="T18" y="T19"/>
                            </a:cxn>
                            <a:cxn ang="T94">
                              <a:pos x="T20" y="T21"/>
                            </a:cxn>
                            <a:cxn ang="T95">
                              <a:pos x="T22" y="T23"/>
                            </a:cxn>
                            <a:cxn ang="T96">
                              <a:pos x="T24" y="T25"/>
                            </a:cxn>
                            <a:cxn ang="T97">
                              <a:pos x="T26" y="T27"/>
                            </a:cxn>
                            <a:cxn ang="T98">
                              <a:pos x="T28" y="T29"/>
                            </a:cxn>
                            <a:cxn ang="T99">
                              <a:pos x="T30" y="T31"/>
                            </a:cxn>
                            <a:cxn ang="T100">
                              <a:pos x="T32" y="T33"/>
                            </a:cxn>
                            <a:cxn ang="T101">
                              <a:pos x="T34" y="T35"/>
                            </a:cxn>
                            <a:cxn ang="T102">
                              <a:pos x="T36" y="T37"/>
                            </a:cxn>
                            <a:cxn ang="T103">
                              <a:pos x="T38" y="T39"/>
                            </a:cxn>
                            <a:cxn ang="T104">
                              <a:pos x="T40" y="T41"/>
                            </a:cxn>
                            <a:cxn ang="T105">
                              <a:pos x="T42" y="T43"/>
                            </a:cxn>
                            <a:cxn ang="T106">
                              <a:pos x="T44" y="T45"/>
                            </a:cxn>
                            <a:cxn ang="T107">
                              <a:pos x="T46" y="T47"/>
                            </a:cxn>
                            <a:cxn ang="T108">
                              <a:pos x="T48" y="T49"/>
                            </a:cxn>
                            <a:cxn ang="T109">
                              <a:pos x="T50" y="T51"/>
                            </a:cxn>
                            <a:cxn ang="T110">
                              <a:pos x="T52" y="T53"/>
                            </a:cxn>
                            <a:cxn ang="T111">
                              <a:pos x="T54" y="T55"/>
                            </a:cxn>
                            <a:cxn ang="T112">
                              <a:pos x="T56" y="T57"/>
                            </a:cxn>
                            <a:cxn ang="T113">
                              <a:pos x="T58" y="T59"/>
                            </a:cxn>
                            <a:cxn ang="T114">
                              <a:pos x="T60" y="T61"/>
                            </a:cxn>
                            <a:cxn ang="T115">
                              <a:pos x="T62" y="T63"/>
                            </a:cxn>
                            <a:cxn ang="T116">
                              <a:pos x="T64" y="T65"/>
                            </a:cxn>
                            <a:cxn ang="T117">
                              <a:pos x="T66" y="T67"/>
                            </a:cxn>
                            <a:cxn ang="T118">
                              <a:pos x="T68" y="T69"/>
                            </a:cxn>
                            <a:cxn ang="T119">
                              <a:pos x="T70" y="T71"/>
                            </a:cxn>
                            <a:cxn ang="T120">
                              <a:pos x="T72" y="T73"/>
                            </a:cxn>
                            <a:cxn ang="T121">
                              <a:pos x="T74" y="T75"/>
                            </a:cxn>
                            <a:cxn ang="T122">
                              <a:pos x="T76" y="T77"/>
                            </a:cxn>
                            <a:cxn ang="T123">
                              <a:pos x="T78" y="T79"/>
                            </a:cxn>
                            <a:cxn ang="T124">
                              <a:pos x="T80" y="T81"/>
                            </a:cxn>
                            <a:cxn ang="T125">
                              <a:pos x="T82" y="T83"/>
                            </a:cxn>
                          </a:cxnLst>
                          <a:rect l="T126" t="T127" r="T128" b="T129"/>
                          <a:pathLst>
                            <a:path w="72" h="120">
                              <a:moveTo>
                                <a:pt x="0" y="11"/>
                              </a:moveTo>
                              <a:lnTo>
                                <a:pt x="0" y="6"/>
                              </a:lnTo>
                              <a:cubicBezTo>
                                <a:pt x="4" y="6"/>
                                <a:pt x="8" y="5"/>
                                <a:pt x="12" y="4"/>
                              </a:cubicBezTo>
                              <a:cubicBezTo>
                                <a:pt x="15" y="3"/>
                                <a:pt x="18" y="2"/>
                                <a:pt x="22" y="1"/>
                              </a:cubicBezTo>
                              <a:cubicBezTo>
                                <a:pt x="22" y="1"/>
                                <a:pt x="22" y="0"/>
                                <a:pt x="23" y="0"/>
                              </a:cubicBezTo>
                              <a:cubicBezTo>
                                <a:pt x="24" y="0"/>
                                <a:pt x="24" y="1"/>
                                <a:pt x="24" y="3"/>
                              </a:cubicBezTo>
                              <a:lnTo>
                                <a:pt x="24" y="7"/>
                              </a:lnTo>
                              <a:cubicBezTo>
                                <a:pt x="24" y="10"/>
                                <a:pt x="23" y="13"/>
                                <a:pt x="23" y="14"/>
                              </a:cubicBezTo>
                              <a:cubicBezTo>
                                <a:pt x="23" y="21"/>
                                <a:pt x="23" y="30"/>
                                <a:pt x="23" y="42"/>
                              </a:cubicBezTo>
                              <a:lnTo>
                                <a:pt x="23" y="59"/>
                              </a:lnTo>
                              <a:lnTo>
                                <a:pt x="31" y="49"/>
                              </a:lnTo>
                              <a:cubicBezTo>
                                <a:pt x="33" y="47"/>
                                <a:pt x="35" y="45"/>
                                <a:pt x="38" y="44"/>
                              </a:cubicBezTo>
                              <a:cubicBezTo>
                                <a:pt x="41" y="43"/>
                                <a:pt x="44" y="42"/>
                                <a:pt x="47" y="42"/>
                              </a:cubicBezTo>
                              <a:cubicBezTo>
                                <a:pt x="54" y="42"/>
                                <a:pt x="60" y="45"/>
                                <a:pt x="65" y="51"/>
                              </a:cubicBezTo>
                              <a:cubicBezTo>
                                <a:pt x="69" y="57"/>
                                <a:pt x="72" y="65"/>
                                <a:pt x="72" y="74"/>
                              </a:cubicBezTo>
                              <a:cubicBezTo>
                                <a:pt x="72" y="80"/>
                                <a:pt x="71" y="85"/>
                                <a:pt x="69" y="90"/>
                              </a:cubicBezTo>
                              <a:cubicBezTo>
                                <a:pt x="68" y="95"/>
                                <a:pt x="66" y="99"/>
                                <a:pt x="63" y="102"/>
                              </a:cubicBezTo>
                              <a:cubicBezTo>
                                <a:pt x="62" y="104"/>
                                <a:pt x="59" y="106"/>
                                <a:pt x="54" y="111"/>
                              </a:cubicBezTo>
                              <a:cubicBezTo>
                                <a:pt x="50" y="115"/>
                                <a:pt x="46" y="117"/>
                                <a:pt x="45" y="118"/>
                              </a:cubicBezTo>
                              <a:cubicBezTo>
                                <a:pt x="42" y="120"/>
                                <a:pt x="39" y="120"/>
                                <a:pt x="36" y="120"/>
                              </a:cubicBezTo>
                              <a:cubicBezTo>
                                <a:pt x="32" y="120"/>
                                <a:pt x="29" y="120"/>
                                <a:pt x="27" y="119"/>
                              </a:cubicBezTo>
                              <a:cubicBezTo>
                                <a:pt x="24" y="118"/>
                                <a:pt x="21" y="116"/>
                                <a:pt x="18" y="113"/>
                              </a:cubicBezTo>
                              <a:lnTo>
                                <a:pt x="13" y="119"/>
                              </a:lnTo>
                              <a:lnTo>
                                <a:pt x="11" y="118"/>
                              </a:lnTo>
                              <a:cubicBezTo>
                                <a:pt x="12" y="110"/>
                                <a:pt x="12" y="101"/>
                                <a:pt x="12" y="92"/>
                              </a:cubicBezTo>
                              <a:lnTo>
                                <a:pt x="12" y="42"/>
                              </a:lnTo>
                              <a:cubicBezTo>
                                <a:pt x="12" y="35"/>
                                <a:pt x="12" y="27"/>
                                <a:pt x="11" y="18"/>
                              </a:cubicBezTo>
                              <a:cubicBezTo>
                                <a:pt x="11" y="15"/>
                                <a:pt x="11" y="13"/>
                                <a:pt x="10" y="12"/>
                              </a:cubicBezTo>
                              <a:cubicBezTo>
                                <a:pt x="10" y="11"/>
                                <a:pt x="8" y="11"/>
                                <a:pt x="6" y="11"/>
                              </a:cubicBezTo>
                              <a:lnTo>
                                <a:pt x="0" y="11"/>
                              </a:lnTo>
                              <a:close/>
                              <a:moveTo>
                                <a:pt x="23" y="93"/>
                              </a:moveTo>
                              <a:cubicBezTo>
                                <a:pt x="23" y="99"/>
                                <a:pt x="23" y="102"/>
                                <a:pt x="24" y="103"/>
                              </a:cubicBezTo>
                              <a:cubicBezTo>
                                <a:pt x="24" y="104"/>
                                <a:pt x="26" y="106"/>
                                <a:pt x="29" y="109"/>
                              </a:cubicBezTo>
                              <a:cubicBezTo>
                                <a:pt x="33" y="111"/>
                                <a:pt x="36" y="112"/>
                                <a:pt x="40" y="112"/>
                              </a:cubicBezTo>
                              <a:cubicBezTo>
                                <a:pt x="46" y="112"/>
                                <a:pt x="51" y="109"/>
                                <a:pt x="55" y="103"/>
                              </a:cubicBezTo>
                              <a:cubicBezTo>
                                <a:pt x="58" y="97"/>
                                <a:pt x="60" y="89"/>
                                <a:pt x="60" y="80"/>
                              </a:cubicBezTo>
                              <a:cubicBezTo>
                                <a:pt x="60" y="71"/>
                                <a:pt x="58" y="64"/>
                                <a:pt x="55" y="59"/>
                              </a:cubicBezTo>
                              <a:cubicBezTo>
                                <a:pt x="51" y="55"/>
                                <a:pt x="47" y="52"/>
                                <a:pt x="41" y="52"/>
                              </a:cubicBezTo>
                              <a:cubicBezTo>
                                <a:pt x="37" y="52"/>
                                <a:pt x="34" y="54"/>
                                <a:pt x="30" y="56"/>
                              </a:cubicBezTo>
                              <a:cubicBezTo>
                                <a:pt x="27" y="59"/>
                                <a:pt x="25" y="62"/>
                                <a:pt x="24" y="65"/>
                              </a:cubicBezTo>
                              <a:cubicBezTo>
                                <a:pt x="23" y="67"/>
                                <a:pt x="23" y="70"/>
                                <a:pt x="23" y="75"/>
                              </a:cubicBezTo>
                              <a:lnTo>
                                <a:pt x="23" y="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5D6AC6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" name="Freeform 53"/>
                      <wps:cNvSpPr>
                        <a:spLocks/>
                      </wps:cNvSpPr>
                      <wps:spPr bwMode="auto">
                        <a:xfrm>
                          <a:off x="315" y="374"/>
                          <a:ext cx="9" cy="14"/>
                        </a:xfrm>
                        <a:custGeom>
                          <a:avLst/>
                          <a:gdLst>
                            <a:gd name="T0" fmla="*/ 0 w 49"/>
                            <a:gd name="T1" fmla="*/ 0 h 77"/>
                            <a:gd name="T2" fmla="*/ 0 w 49"/>
                            <a:gd name="T3" fmla="*/ 0 h 77"/>
                            <a:gd name="T4" fmla="*/ 0 w 49"/>
                            <a:gd name="T5" fmla="*/ 0 h 77"/>
                            <a:gd name="T6" fmla="*/ 0 w 49"/>
                            <a:gd name="T7" fmla="*/ 0 h 77"/>
                            <a:gd name="T8" fmla="*/ 0 w 49"/>
                            <a:gd name="T9" fmla="*/ 0 h 77"/>
                            <a:gd name="T10" fmla="*/ 0 w 49"/>
                            <a:gd name="T11" fmla="*/ 0 h 77"/>
                            <a:gd name="T12" fmla="*/ 0 w 49"/>
                            <a:gd name="T13" fmla="*/ 0 h 77"/>
                            <a:gd name="T14" fmla="*/ 0 w 49"/>
                            <a:gd name="T15" fmla="*/ 0 h 77"/>
                            <a:gd name="T16" fmla="*/ 0 w 49"/>
                            <a:gd name="T17" fmla="*/ 0 h 77"/>
                            <a:gd name="T18" fmla="*/ 0 w 49"/>
                            <a:gd name="T19" fmla="*/ 0 h 77"/>
                            <a:gd name="T20" fmla="*/ 0 w 49"/>
                            <a:gd name="T21" fmla="*/ 0 h 77"/>
                            <a:gd name="T22" fmla="*/ 0 w 49"/>
                            <a:gd name="T23" fmla="*/ 0 h 77"/>
                            <a:gd name="T24" fmla="*/ 0 w 49"/>
                            <a:gd name="T25" fmla="*/ 0 h 77"/>
                            <a:gd name="T26" fmla="*/ 0 w 49"/>
                            <a:gd name="T27" fmla="*/ 0 h 77"/>
                            <a:gd name="T28" fmla="*/ 0 w 49"/>
                            <a:gd name="T29" fmla="*/ 0 h 77"/>
                            <a:gd name="T30" fmla="*/ 0 w 49"/>
                            <a:gd name="T31" fmla="*/ 0 h 77"/>
                            <a:gd name="T32" fmla="*/ 0 w 49"/>
                            <a:gd name="T33" fmla="*/ 0 h 77"/>
                            <a:gd name="T34" fmla="*/ 0 w 49"/>
                            <a:gd name="T35" fmla="*/ 0 h 77"/>
                            <a:gd name="T36" fmla="*/ 0 w 49"/>
                            <a:gd name="T37" fmla="*/ 1 h 77"/>
                            <a:gd name="T38" fmla="*/ 0 w 49"/>
                            <a:gd name="T39" fmla="*/ 1 h 77"/>
                            <a:gd name="T40" fmla="*/ 0 w 49"/>
                            <a:gd name="T41" fmla="*/ 1 h 77"/>
                            <a:gd name="T42" fmla="*/ 0 w 49"/>
                            <a:gd name="T43" fmla="*/ 0 h 77"/>
                            <a:gd name="T44" fmla="*/ 0 w 49"/>
                            <a:gd name="T45" fmla="*/ 0 h 77"/>
                            <a:gd name="T46" fmla="*/ 0 w 49"/>
                            <a:gd name="T47" fmla="*/ 0 h 77"/>
                            <a:gd name="T48" fmla="*/ 0 w 49"/>
                            <a:gd name="T49" fmla="*/ 0 h 77"/>
                            <a:gd name="T50" fmla="*/ 0 w 49"/>
                            <a:gd name="T51" fmla="*/ 0 h 77"/>
                            <a:gd name="T52" fmla="*/ 0 w 49"/>
                            <a:gd name="T53" fmla="*/ 0 h 77"/>
                            <a:gd name="T54" fmla="*/ 0 w 49"/>
                            <a:gd name="T55" fmla="*/ 0 h 77"/>
                            <a:gd name="T56" fmla="*/ 0 w 49"/>
                            <a:gd name="T57" fmla="*/ 0 h 77"/>
                            <a:gd name="T58" fmla="*/ 0 w 49"/>
                            <a:gd name="T59" fmla="*/ 0 h 77"/>
                            <a:gd name="T60" fmla="*/ 0 w 49"/>
                            <a:gd name="T61" fmla="*/ 0 h 77"/>
                            <a:gd name="T62" fmla="*/ 0 w 49"/>
                            <a:gd name="T63" fmla="*/ 0 h 77"/>
                            <a:gd name="T64" fmla="*/ 0 w 49"/>
                            <a:gd name="T65" fmla="*/ 0 h 77"/>
                            <a:gd name="T66" fmla="*/ 0 w 49"/>
                            <a:gd name="T67" fmla="*/ 0 h 77"/>
                            <a:gd name="T68" fmla="*/ 0 w 49"/>
                            <a:gd name="T69" fmla="*/ 0 h 77"/>
                            <a:gd name="T70" fmla="*/ 0 w 49"/>
                            <a:gd name="T71" fmla="*/ 0 h 77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w 49"/>
                            <a:gd name="T109" fmla="*/ 0 h 77"/>
                            <a:gd name="T110" fmla="*/ 49 w 49"/>
                            <a:gd name="T111" fmla="*/ 77 h 77"/>
                          </a:gdLst>
                          <a:ahLst/>
                          <a:cxnLst>
                            <a:cxn ang="T72">
                              <a:pos x="T0" y="T1"/>
                            </a:cxn>
                            <a:cxn ang="T73">
                              <a:pos x="T2" y="T3"/>
                            </a:cxn>
                            <a:cxn ang="T74">
                              <a:pos x="T4" y="T5"/>
                            </a:cxn>
                            <a:cxn ang="T75">
                              <a:pos x="T6" y="T7"/>
                            </a:cxn>
                            <a:cxn ang="T76">
                              <a:pos x="T8" y="T9"/>
                            </a:cxn>
                            <a:cxn ang="T77">
                              <a:pos x="T10" y="T11"/>
                            </a:cxn>
                            <a:cxn ang="T78">
                              <a:pos x="T12" y="T13"/>
                            </a:cxn>
                            <a:cxn ang="T79">
                              <a:pos x="T14" y="T15"/>
                            </a:cxn>
                            <a:cxn ang="T80">
                              <a:pos x="T16" y="T17"/>
                            </a:cxn>
                            <a:cxn ang="T81">
                              <a:pos x="T18" y="T19"/>
                            </a:cxn>
                            <a:cxn ang="T82">
                              <a:pos x="T20" y="T21"/>
                            </a:cxn>
                            <a:cxn ang="T83">
                              <a:pos x="T22" y="T23"/>
                            </a:cxn>
                            <a:cxn ang="T84">
                              <a:pos x="T24" y="T25"/>
                            </a:cxn>
                            <a:cxn ang="T85">
                              <a:pos x="T26" y="T27"/>
                            </a:cxn>
                            <a:cxn ang="T86">
                              <a:pos x="T28" y="T29"/>
                            </a:cxn>
                            <a:cxn ang="T87">
                              <a:pos x="T30" y="T31"/>
                            </a:cxn>
                            <a:cxn ang="T88">
                              <a:pos x="T32" y="T33"/>
                            </a:cxn>
                            <a:cxn ang="T89">
                              <a:pos x="T34" y="T35"/>
                            </a:cxn>
                            <a:cxn ang="T90">
                              <a:pos x="T36" y="T37"/>
                            </a:cxn>
                            <a:cxn ang="T91">
                              <a:pos x="T38" y="T39"/>
                            </a:cxn>
                            <a:cxn ang="T92">
                              <a:pos x="T40" y="T41"/>
                            </a:cxn>
                            <a:cxn ang="T93">
                              <a:pos x="T42" y="T43"/>
                            </a:cxn>
                            <a:cxn ang="T94">
                              <a:pos x="T44" y="T45"/>
                            </a:cxn>
                            <a:cxn ang="T95">
                              <a:pos x="T46" y="T47"/>
                            </a:cxn>
                            <a:cxn ang="T96">
                              <a:pos x="T48" y="T49"/>
                            </a:cxn>
                            <a:cxn ang="T97">
                              <a:pos x="T50" y="T51"/>
                            </a:cxn>
                            <a:cxn ang="T98">
                              <a:pos x="T52" y="T53"/>
                            </a:cxn>
                            <a:cxn ang="T99">
                              <a:pos x="T54" y="T55"/>
                            </a:cxn>
                            <a:cxn ang="T100">
                              <a:pos x="T56" y="T57"/>
                            </a:cxn>
                            <a:cxn ang="T101">
                              <a:pos x="T58" y="T59"/>
                            </a:cxn>
                            <a:cxn ang="T102">
                              <a:pos x="T60" y="T61"/>
                            </a:cxn>
                            <a:cxn ang="T103">
                              <a:pos x="T62" y="T63"/>
                            </a:cxn>
                            <a:cxn ang="T104">
                              <a:pos x="T64" y="T65"/>
                            </a:cxn>
                            <a:cxn ang="T105">
                              <a:pos x="T66" y="T67"/>
                            </a:cxn>
                            <a:cxn ang="T106">
                              <a:pos x="T68" y="T69"/>
                            </a:cxn>
                            <a:cxn ang="T107">
                              <a:pos x="T70" y="T71"/>
                            </a:cxn>
                          </a:cxnLst>
                          <a:rect l="T108" t="T109" r="T110" b="T111"/>
                          <a:pathLst>
                            <a:path w="49" h="77">
                              <a:moveTo>
                                <a:pt x="23" y="18"/>
                              </a:moveTo>
                              <a:cubicBezTo>
                                <a:pt x="25" y="16"/>
                                <a:pt x="26" y="13"/>
                                <a:pt x="29" y="10"/>
                              </a:cubicBezTo>
                              <a:cubicBezTo>
                                <a:pt x="31" y="6"/>
                                <a:pt x="33" y="4"/>
                                <a:pt x="35" y="2"/>
                              </a:cubicBezTo>
                              <a:cubicBezTo>
                                <a:pt x="38" y="1"/>
                                <a:pt x="40" y="0"/>
                                <a:pt x="42" y="0"/>
                              </a:cubicBezTo>
                              <a:cubicBezTo>
                                <a:pt x="45" y="0"/>
                                <a:pt x="47" y="1"/>
                                <a:pt x="48" y="1"/>
                              </a:cubicBezTo>
                              <a:cubicBezTo>
                                <a:pt x="48" y="2"/>
                                <a:pt x="49" y="2"/>
                                <a:pt x="49" y="3"/>
                              </a:cubicBezTo>
                              <a:lnTo>
                                <a:pt x="49" y="4"/>
                              </a:lnTo>
                              <a:cubicBezTo>
                                <a:pt x="48" y="8"/>
                                <a:pt x="48" y="14"/>
                                <a:pt x="48" y="21"/>
                              </a:cubicBezTo>
                              <a:lnTo>
                                <a:pt x="45" y="21"/>
                              </a:lnTo>
                              <a:cubicBezTo>
                                <a:pt x="44" y="19"/>
                                <a:pt x="42" y="17"/>
                                <a:pt x="41" y="16"/>
                              </a:cubicBezTo>
                              <a:cubicBezTo>
                                <a:pt x="40" y="15"/>
                                <a:pt x="38" y="14"/>
                                <a:pt x="36" y="14"/>
                              </a:cubicBezTo>
                              <a:cubicBezTo>
                                <a:pt x="33" y="14"/>
                                <a:pt x="31" y="15"/>
                                <a:pt x="29" y="17"/>
                              </a:cubicBezTo>
                              <a:cubicBezTo>
                                <a:pt x="26" y="19"/>
                                <a:pt x="25" y="22"/>
                                <a:pt x="24" y="26"/>
                              </a:cubicBezTo>
                              <a:cubicBezTo>
                                <a:pt x="23" y="30"/>
                                <a:pt x="23" y="37"/>
                                <a:pt x="23" y="48"/>
                              </a:cubicBezTo>
                              <a:cubicBezTo>
                                <a:pt x="23" y="56"/>
                                <a:pt x="23" y="62"/>
                                <a:pt x="24" y="67"/>
                              </a:cubicBezTo>
                              <a:cubicBezTo>
                                <a:pt x="24" y="69"/>
                                <a:pt x="24" y="70"/>
                                <a:pt x="25" y="70"/>
                              </a:cubicBezTo>
                              <a:cubicBezTo>
                                <a:pt x="27" y="72"/>
                                <a:pt x="29" y="72"/>
                                <a:pt x="32" y="72"/>
                              </a:cubicBezTo>
                              <a:lnTo>
                                <a:pt x="36" y="72"/>
                              </a:lnTo>
                              <a:lnTo>
                                <a:pt x="36" y="77"/>
                              </a:lnTo>
                              <a:cubicBezTo>
                                <a:pt x="30" y="76"/>
                                <a:pt x="23" y="76"/>
                                <a:pt x="17" y="76"/>
                              </a:cubicBezTo>
                              <a:cubicBezTo>
                                <a:pt x="11" y="76"/>
                                <a:pt x="5" y="76"/>
                                <a:pt x="0" y="77"/>
                              </a:cubicBezTo>
                              <a:lnTo>
                                <a:pt x="0" y="72"/>
                              </a:lnTo>
                              <a:lnTo>
                                <a:pt x="6" y="71"/>
                              </a:lnTo>
                              <a:cubicBezTo>
                                <a:pt x="8" y="71"/>
                                <a:pt x="10" y="71"/>
                                <a:pt x="10" y="70"/>
                              </a:cubicBezTo>
                              <a:cubicBezTo>
                                <a:pt x="11" y="69"/>
                                <a:pt x="11" y="67"/>
                                <a:pt x="12" y="62"/>
                              </a:cubicBezTo>
                              <a:cubicBezTo>
                                <a:pt x="12" y="55"/>
                                <a:pt x="12" y="46"/>
                                <a:pt x="12" y="35"/>
                              </a:cubicBezTo>
                              <a:cubicBezTo>
                                <a:pt x="12" y="23"/>
                                <a:pt x="12" y="15"/>
                                <a:pt x="11" y="13"/>
                              </a:cubicBezTo>
                              <a:cubicBezTo>
                                <a:pt x="10" y="11"/>
                                <a:pt x="8" y="11"/>
                                <a:pt x="5" y="11"/>
                              </a:cubicBezTo>
                              <a:lnTo>
                                <a:pt x="0" y="11"/>
                              </a:lnTo>
                              <a:lnTo>
                                <a:pt x="0" y="6"/>
                              </a:lnTo>
                              <a:cubicBezTo>
                                <a:pt x="4" y="6"/>
                                <a:pt x="8" y="5"/>
                                <a:pt x="11" y="4"/>
                              </a:cubicBezTo>
                              <a:cubicBezTo>
                                <a:pt x="15" y="3"/>
                                <a:pt x="18" y="2"/>
                                <a:pt x="20" y="0"/>
                              </a:cubicBezTo>
                              <a:cubicBezTo>
                                <a:pt x="21" y="0"/>
                                <a:pt x="21" y="0"/>
                                <a:pt x="22" y="0"/>
                              </a:cubicBezTo>
                              <a:cubicBezTo>
                                <a:pt x="22" y="0"/>
                                <a:pt x="23" y="0"/>
                                <a:pt x="23" y="0"/>
                              </a:cubicBezTo>
                              <a:cubicBezTo>
                                <a:pt x="23" y="1"/>
                                <a:pt x="23" y="1"/>
                                <a:pt x="23" y="2"/>
                              </a:cubicBezTo>
                              <a:lnTo>
                                <a:pt x="23" y="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65AB3C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" name="Freeform 54"/>
                      <wps:cNvSpPr>
                        <a:spLocks noEditPoints="1"/>
                      </wps:cNvSpPr>
                      <wps:spPr bwMode="auto">
                        <a:xfrm>
                          <a:off x="326" y="374"/>
                          <a:ext cx="11" cy="15"/>
                        </a:xfrm>
                        <a:custGeom>
                          <a:avLst/>
                          <a:gdLst>
                            <a:gd name="T0" fmla="*/ 0 w 57"/>
                            <a:gd name="T1" fmla="*/ 0 h 78"/>
                            <a:gd name="T2" fmla="*/ 0 w 57"/>
                            <a:gd name="T3" fmla="*/ 0 h 78"/>
                            <a:gd name="T4" fmla="*/ 0 w 57"/>
                            <a:gd name="T5" fmla="*/ 1 h 78"/>
                            <a:gd name="T6" fmla="*/ 0 w 57"/>
                            <a:gd name="T7" fmla="*/ 1 h 78"/>
                            <a:gd name="T8" fmla="*/ 0 w 57"/>
                            <a:gd name="T9" fmla="*/ 0 h 78"/>
                            <a:gd name="T10" fmla="*/ 0 w 57"/>
                            <a:gd name="T11" fmla="*/ 0 h 78"/>
                            <a:gd name="T12" fmla="*/ 0 w 57"/>
                            <a:gd name="T13" fmla="*/ 1 h 78"/>
                            <a:gd name="T14" fmla="*/ 0 w 57"/>
                            <a:gd name="T15" fmla="*/ 1 h 78"/>
                            <a:gd name="T16" fmla="*/ 0 w 57"/>
                            <a:gd name="T17" fmla="*/ 1 h 78"/>
                            <a:gd name="T18" fmla="*/ 0 w 57"/>
                            <a:gd name="T19" fmla="*/ 1 h 78"/>
                            <a:gd name="T20" fmla="*/ 0 w 57"/>
                            <a:gd name="T21" fmla="*/ 0 h 78"/>
                            <a:gd name="T22" fmla="*/ 0 w 57"/>
                            <a:gd name="T23" fmla="*/ 0 h 78"/>
                            <a:gd name="T24" fmla="*/ 0 w 57"/>
                            <a:gd name="T25" fmla="*/ 0 h 78"/>
                            <a:gd name="T26" fmla="*/ 0 w 57"/>
                            <a:gd name="T27" fmla="*/ 0 h 78"/>
                            <a:gd name="T28" fmla="*/ 0 w 57"/>
                            <a:gd name="T29" fmla="*/ 0 h 78"/>
                            <a:gd name="T30" fmla="*/ 0 w 57"/>
                            <a:gd name="T31" fmla="*/ 0 h 78"/>
                            <a:gd name="T32" fmla="*/ 0 w 57"/>
                            <a:gd name="T33" fmla="*/ 0 h 78"/>
                            <a:gd name="T34" fmla="*/ 0 w 57"/>
                            <a:gd name="T35" fmla="*/ 0 h 78"/>
                            <a:gd name="T36" fmla="*/ 0 w 57"/>
                            <a:gd name="T37" fmla="*/ 0 h 78"/>
                            <a:gd name="T38" fmla="*/ 0 w 57"/>
                            <a:gd name="T39" fmla="*/ 0 h 78"/>
                            <a:gd name="T40" fmla="*/ 0 w 57"/>
                            <a:gd name="T41" fmla="*/ 0 h 78"/>
                            <a:gd name="T42" fmla="*/ 0 w 57"/>
                            <a:gd name="T43" fmla="*/ 0 h 78"/>
                            <a:gd name="T44" fmla="*/ 0 w 57"/>
                            <a:gd name="T45" fmla="*/ 0 h 78"/>
                            <a:gd name="T46" fmla="*/ 0 w 57"/>
                            <a:gd name="T47" fmla="*/ 0 h 78"/>
                            <a:gd name="T48" fmla="*/ 0 w 57"/>
                            <a:gd name="T49" fmla="*/ 0 h 78"/>
                            <a:gd name="T50" fmla="*/ 0 w 57"/>
                            <a:gd name="T51" fmla="*/ 0 h 78"/>
                            <a:gd name="T52" fmla="*/ 0 w 57"/>
                            <a:gd name="T53" fmla="*/ 0 h 78"/>
                            <a:gd name="T54" fmla="*/ 0 w 57"/>
                            <a:gd name="T55" fmla="*/ 0 h 78"/>
                            <a:gd name="T56" fmla="*/ 0 w 57"/>
                            <a:gd name="T57" fmla="*/ 0 h 78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w 57"/>
                            <a:gd name="T88" fmla="*/ 0 h 78"/>
                            <a:gd name="T89" fmla="*/ 57 w 57"/>
                            <a:gd name="T90" fmla="*/ 78 h 78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T87" t="T88" r="T89" b="T90"/>
                          <a:pathLst>
                            <a:path w="57" h="78">
                              <a:moveTo>
                                <a:pt x="12" y="38"/>
                              </a:moveTo>
                              <a:cubicBezTo>
                                <a:pt x="12" y="49"/>
                                <a:pt x="15" y="57"/>
                                <a:pt x="19" y="62"/>
                              </a:cubicBezTo>
                              <a:cubicBezTo>
                                <a:pt x="23" y="67"/>
                                <a:pt x="29" y="70"/>
                                <a:pt x="36" y="70"/>
                              </a:cubicBezTo>
                              <a:cubicBezTo>
                                <a:pt x="39" y="70"/>
                                <a:pt x="42" y="69"/>
                                <a:pt x="45" y="68"/>
                              </a:cubicBezTo>
                              <a:cubicBezTo>
                                <a:pt x="48" y="67"/>
                                <a:pt x="51" y="65"/>
                                <a:pt x="54" y="63"/>
                              </a:cubicBezTo>
                              <a:lnTo>
                                <a:pt x="55" y="64"/>
                              </a:lnTo>
                              <a:lnTo>
                                <a:pt x="53" y="71"/>
                              </a:lnTo>
                              <a:cubicBezTo>
                                <a:pt x="49" y="73"/>
                                <a:pt x="46" y="75"/>
                                <a:pt x="42" y="76"/>
                              </a:cubicBezTo>
                              <a:cubicBezTo>
                                <a:pt x="38" y="78"/>
                                <a:pt x="34" y="78"/>
                                <a:pt x="30" y="78"/>
                              </a:cubicBezTo>
                              <a:cubicBezTo>
                                <a:pt x="21" y="78"/>
                                <a:pt x="13" y="75"/>
                                <a:pt x="8" y="68"/>
                              </a:cubicBezTo>
                              <a:cubicBezTo>
                                <a:pt x="2" y="61"/>
                                <a:pt x="0" y="52"/>
                                <a:pt x="0" y="41"/>
                              </a:cubicBezTo>
                              <a:cubicBezTo>
                                <a:pt x="0" y="32"/>
                                <a:pt x="1" y="24"/>
                                <a:pt x="4" y="18"/>
                              </a:cubicBezTo>
                              <a:cubicBezTo>
                                <a:pt x="6" y="13"/>
                                <a:pt x="10" y="9"/>
                                <a:pt x="16" y="6"/>
                              </a:cubicBezTo>
                              <a:cubicBezTo>
                                <a:pt x="21" y="2"/>
                                <a:pt x="26" y="0"/>
                                <a:pt x="32" y="0"/>
                              </a:cubicBezTo>
                              <a:cubicBezTo>
                                <a:pt x="39" y="0"/>
                                <a:pt x="46" y="3"/>
                                <a:pt x="50" y="8"/>
                              </a:cubicBezTo>
                              <a:cubicBezTo>
                                <a:pt x="55" y="14"/>
                                <a:pt x="57" y="22"/>
                                <a:pt x="57" y="31"/>
                              </a:cubicBezTo>
                              <a:lnTo>
                                <a:pt x="57" y="36"/>
                              </a:lnTo>
                              <a:cubicBezTo>
                                <a:pt x="54" y="37"/>
                                <a:pt x="51" y="38"/>
                                <a:pt x="49" y="38"/>
                              </a:cubicBezTo>
                              <a:cubicBezTo>
                                <a:pt x="44" y="38"/>
                                <a:pt x="37" y="38"/>
                                <a:pt x="29" y="38"/>
                              </a:cubicBezTo>
                              <a:lnTo>
                                <a:pt x="12" y="38"/>
                              </a:lnTo>
                              <a:close/>
                              <a:moveTo>
                                <a:pt x="12" y="32"/>
                              </a:moveTo>
                              <a:cubicBezTo>
                                <a:pt x="19" y="33"/>
                                <a:pt x="27" y="33"/>
                                <a:pt x="35" y="33"/>
                              </a:cubicBezTo>
                              <a:cubicBezTo>
                                <a:pt x="39" y="33"/>
                                <a:pt x="42" y="33"/>
                                <a:pt x="45" y="32"/>
                              </a:cubicBezTo>
                              <a:lnTo>
                                <a:pt x="45" y="28"/>
                              </a:lnTo>
                              <a:cubicBezTo>
                                <a:pt x="45" y="23"/>
                                <a:pt x="44" y="19"/>
                                <a:pt x="43" y="15"/>
                              </a:cubicBezTo>
                              <a:cubicBezTo>
                                <a:pt x="42" y="12"/>
                                <a:pt x="40" y="10"/>
                                <a:pt x="37" y="8"/>
                              </a:cubicBezTo>
                              <a:cubicBezTo>
                                <a:pt x="35" y="7"/>
                                <a:pt x="32" y="6"/>
                                <a:pt x="29" y="6"/>
                              </a:cubicBezTo>
                              <a:cubicBezTo>
                                <a:pt x="24" y="6"/>
                                <a:pt x="20" y="8"/>
                                <a:pt x="17" y="12"/>
                              </a:cubicBezTo>
                              <a:cubicBezTo>
                                <a:pt x="14" y="17"/>
                                <a:pt x="13" y="23"/>
                                <a:pt x="12" y="3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4CFA2C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" name="Freeform 55"/>
                      <wps:cNvSpPr>
                        <a:spLocks/>
                      </wps:cNvSpPr>
                      <wps:spPr bwMode="auto">
                        <a:xfrm>
                          <a:off x="339" y="374"/>
                          <a:ext cx="21" cy="14"/>
                        </a:xfrm>
                        <a:custGeom>
                          <a:avLst/>
                          <a:gdLst>
                            <a:gd name="T0" fmla="*/ 0 w 109"/>
                            <a:gd name="T1" fmla="*/ 1 h 77"/>
                            <a:gd name="T2" fmla="*/ 0 w 109"/>
                            <a:gd name="T3" fmla="*/ 1 h 77"/>
                            <a:gd name="T4" fmla="*/ 0 w 109"/>
                            <a:gd name="T5" fmla="*/ 0 h 77"/>
                            <a:gd name="T6" fmla="*/ 0 w 109"/>
                            <a:gd name="T7" fmla="*/ 0 h 77"/>
                            <a:gd name="T8" fmla="*/ 0 w 109"/>
                            <a:gd name="T9" fmla="*/ 0 h 77"/>
                            <a:gd name="T10" fmla="*/ 0 w 109"/>
                            <a:gd name="T11" fmla="*/ 0 h 77"/>
                            <a:gd name="T12" fmla="*/ 0 w 109"/>
                            <a:gd name="T13" fmla="*/ 0 h 77"/>
                            <a:gd name="T14" fmla="*/ 0 w 109"/>
                            <a:gd name="T15" fmla="*/ 0 h 77"/>
                            <a:gd name="T16" fmla="*/ 0 w 109"/>
                            <a:gd name="T17" fmla="*/ 0 h 77"/>
                            <a:gd name="T18" fmla="*/ 0 w 109"/>
                            <a:gd name="T19" fmla="*/ 0 h 77"/>
                            <a:gd name="T20" fmla="*/ 0 w 109"/>
                            <a:gd name="T21" fmla="*/ 0 h 77"/>
                            <a:gd name="T22" fmla="*/ 0 w 109"/>
                            <a:gd name="T23" fmla="*/ 0 h 77"/>
                            <a:gd name="T24" fmla="*/ 0 w 109"/>
                            <a:gd name="T25" fmla="*/ 0 h 77"/>
                            <a:gd name="T26" fmla="*/ 0 w 109"/>
                            <a:gd name="T27" fmla="*/ 0 h 77"/>
                            <a:gd name="T28" fmla="*/ 0 w 109"/>
                            <a:gd name="T29" fmla="*/ 0 h 77"/>
                            <a:gd name="T30" fmla="*/ 0 w 109"/>
                            <a:gd name="T31" fmla="*/ 0 h 77"/>
                            <a:gd name="T32" fmla="*/ 0 w 109"/>
                            <a:gd name="T33" fmla="*/ 0 h 77"/>
                            <a:gd name="T34" fmla="*/ 0 w 109"/>
                            <a:gd name="T35" fmla="*/ 0 h 77"/>
                            <a:gd name="T36" fmla="*/ 0 w 109"/>
                            <a:gd name="T37" fmla="*/ 0 h 77"/>
                            <a:gd name="T38" fmla="*/ 1 w 109"/>
                            <a:gd name="T39" fmla="*/ 0 h 77"/>
                            <a:gd name="T40" fmla="*/ 1 w 109"/>
                            <a:gd name="T41" fmla="*/ 0 h 77"/>
                            <a:gd name="T42" fmla="*/ 1 w 109"/>
                            <a:gd name="T43" fmla="*/ 0 h 77"/>
                            <a:gd name="T44" fmla="*/ 1 w 109"/>
                            <a:gd name="T45" fmla="*/ 0 h 77"/>
                            <a:gd name="T46" fmla="*/ 1 w 109"/>
                            <a:gd name="T47" fmla="*/ 0 h 77"/>
                            <a:gd name="T48" fmla="*/ 1 w 109"/>
                            <a:gd name="T49" fmla="*/ 0 h 77"/>
                            <a:gd name="T50" fmla="*/ 1 w 109"/>
                            <a:gd name="T51" fmla="*/ 0 h 77"/>
                            <a:gd name="T52" fmla="*/ 1 w 109"/>
                            <a:gd name="T53" fmla="*/ 0 h 77"/>
                            <a:gd name="T54" fmla="*/ 1 w 109"/>
                            <a:gd name="T55" fmla="*/ 0 h 77"/>
                            <a:gd name="T56" fmla="*/ 1 w 109"/>
                            <a:gd name="T57" fmla="*/ 0 h 77"/>
                            <a:gd name="T58" fmla="*/ 1 w 109"/>
                            <a:gd name="T59" fmla="*/ 0 h 77"/>
                            <a:gd name="T60" fmla="*/ 1 w 109"/>
                            <a:gd name="T61" fmla="*/ 0 h 77"/>
                            <a:gd name="T62" fmla="*/ 1 w 109"/>
                            <a:gd name="T63" fmla="*/ 0 h 77"/>
                            <a:gd name="T64" fmla="*/ 1 w 109"/>
                            <a:gd name="T65" fmla="*/ 0 h 77"/>
                            <a:gd name="T66" fmla="*/ 1 w 109"/>
                            <a:gd name="T67" fmla="*/ 1 h 77"/>
                            <a:gd name="T68" fmla="*/ 1 w 109"/>
                            <a:gd name="T69" fmla="*/ 1 h 77"/>
                            <a:gd name="T70" fmla="*/ 0 w 109"/>
                            <a:gd name="T71" fmla="*/ 0 h 77"/>
                            <a:gd name="T72" fmla="*/ 0 w 109"/>
                            <a:gd name="T73" fmla="*/ 0 h 77"/>
                            <a:gd name="T74" fmla="*/ 0 w 109"/>
                            <a:gd name="T75" fmla="*/ 0 h 77"/>
                            <a:gd name="T76" fmla="*/ 0 w 109"/>
                            <a:gd name="T77" fmla="*/ 1 h 77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w 109"/>
                            <a:gd name="T118" fmla="*/ 0 h 77"/>
                            <a:gd name="T119" fmla="*/ 109 w 109"/>
                            <a:gd name="T120" fmla="*/ 77 h 77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T117" t="T118" r="T119" b="T120"/>
                          <a:pathLst>
                            <a:path w="109" h="77">
                              <a:moveTo>
                                <a:pt x="33" y="77"/>
                              </a:moveTo>
                              <a:lnTo>
                                <a:pt x="26" y="77"/>
                              </a:lnTo>
                              <a:cubicBezTo>
                                <a:pt x="23" y="62"/>
                                <a:pt x="19" y="46"/>
                                <a:pt x="14" y="28"/>
                              </a:cubicBezTo>
                              <a:lnTo>
                                <a:pt x="10" y="12"/>
                              </a:lnTo>
                              <a:cubicBezTo>
                                <a:pt x="9" y="10"/>
                                <a:pt x="8" y="9"/>
                                <a:pt x="7" y="8"/>
                              </a:cubicBezTo>
                              <a:cubicBezTo>
                                <a:pt x="6" y="7"/>
                                <a:pt x="5" y="6"/>
                                <a:pt x="3" y="6"/>
                              </a:cubicBezTo>
                              <a:lnTo>
                                <a:pt x="0" y="6"/>
                              </a:lnTo>
                              <a:lnTo>
                                <a:pt x="0" y="2"/>
                              </a:lnTo>
                              <a:cubicBezTo>
                                <a:pt x="7" y="2"/>
                                <a:pt x="12" y="2"/>
                                <a:pt x="16" y="2"/>
                              </a:cubicBezTo>
                              <a:cubicBezTo>
                                <a:pt x="20" y="2"/>
                                <a:pt x="25" y="2"/>
                                <a:pt x="32" y="2"/>
                              </a:cubicBezTo>
                              <a:lnTo>
                                <a:pt x="32" y="6"/>
                              </a:lnTo>
                              <a:lnTo>
                                <a:pt x="29" y="6"/>
                              </a:lnTo>
                              <a:cubicBezTo>
                                <a:pt x="26" y="6"/>
                                <a:pt x="24" y="7"/>
                                <a:pt x="23" y="7"/>
                              </a:cubicBezTo>
                              <a:cubicBezTo>
                                <a:pt x="22" y="8"/>
                                <a:pt x="22" y="9"/>
                                <a:pt x="22" y="10"/>
                              </a:cubicBezTo>
                              <a:cubicBezTo>
                                <a:pt x="22" y="13"/>
                                <a:pt x="26" y="29"/>
                                <a:pt x="33" y="59"/>
                              </a:cubicBezTo>
                              <a:lnTo>
                                <a:pt x="48" y="22"/>
                              </a:lnTo>
                              <a:cubicBezTo>
                                <a:pt x="50" y="16"/>
                                <a:pt x="52" y="9"/>
                                <a:pt x="55" y="0"/>
                              </a:cubicBezTo>
                              <a:lnTo>
                                <a:pt x="58" y="0"/>
                              </a:lnTo>
                              <a:cubicBezTo>
                                <a:pt x="60" y="7"/>
                                <a:pt x="62" y="13"/>
                                <a:pt x="64" y="19"/>
                              </a:cubicBezTo>
                              <a:lnTo>
                                <a:pt x="78" y="60"/>
                              </a:lnTo>
                              <a:lnTo>
                                <a:pt x="88" y="28"/>
                              </a:lnTo>
                              <a:cubicBezTo>
                                <a:pt x="90" y="22"/>
                                <a:pt x="92" y="17"/>
                                <a:pt x="92" y="14"/>
                              </a:cubicBezTo>
                              <a:cubicBezTo>
                                <a:pt x="92" y="12"/>
                                <a:pt x="92" y="11"/>
                                <a:pt x="92" y="10"/>
                              </a:cubicBezTo>
                              <a:cubicBezTo>
                                <a:pt x="92" y="9"/>
                                <a:pt x="92" y="8"/>
                                <a:pt x="91" y="7"/>
                              </a:cubicBezTo>
                              <a:cubicBezTo>
                                <a:pt x="90" y="7"/>
                                <a:pt x="89" y="6"/>
                                <a:pt x="87" y="6"/>
                              </a:cubicBezTo>
                              <a:lnTo>
                                <a:pt x="82" y="6"/>
                              </a:lnTo>
                              <a:lnTo>
                                <a:pt x="82" y="2"/>
                              </a:lnTo>
                              <a:cubicBezTo>
                                <a:pt x="88" y="2"/>
                                <a:pt x="93" y="2"/>
                                <a:pt x="98" y="2"/>
                              </a:cubicBezTo>
                              <a:cubicBezTo>
                                <a:pt x="102" y="2"/>
                                <a:pt x="106" y="2"/>
                                <a:pt x="109" y="2"/>
                              </a:cubicBezTo>
                              <a:lnTo>
                                <a:pt x="109" y="6"/>
                              </a:lnTo>
                              <a:lnTo>
                                <a:pt x="106" y="6"/>
                              </a:lnTo>
                              <a:cubicBezTo>
                                <a:pt x="105" y="6"/>
                                <a:pt x="103" y="7"/>
                                <a:pt x="102" y="9"/>
                              </a:cubicBezTo>
                              <a:cubicBezTo>
                                <a:pt x="100" y="11"/>
                                <a:pt x="97" y="21"/>
                                <a:pt x="90" y="38"/>
                              </a:cubicBezTo>
                              <a:cubicBezTo>
                                <a:pt x="85" y="53"/>
                                <a:pt x="81" y="66"/>
                                <a:pt x="78" y="77"/>
                              </a:cubicBezTo>
                              <a:lnTo>
                                <a:pt x="72" y="77"/>
                              </a:lnTo>
                              <a:cubicBezTo>
                                <a:pt x="70" y="71"/>
                                <a:pt x="66" y="61"/>
                                <a:pt x="62" y="47"/>
                              </a:cubicBezTo>
                              <a:lnTo>
                                <a:pt x="53" y="22"/>
                              </a:lnTo>
                              <a:cubicBezTo>
                                <a:pt x="47" y="37"/>
                                <a:pt x="42" y="51"/>
                                <a:pt x="38" y="61"/>
                              </a:cubicBezTo>
                              <a:cubicBezTo>
                                <a:pt x="37" y="66"/>
                                <a:pt x="35" y="72"/>
                                <a:pt x="33" y="7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7AF90B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" name="Freeform 56"/>
                      <wps:cNvSpPr>
                        <a:spLocks/>
                      </wps:cNvSpPr>
                      <wps:spPr bwMode="auto">
                        <a:xfrm>
                          <a:off x="369" y="367"/>
                          <a:ext cx="20" cy="22"/>
                        </a:xfrm>
                        <a:custGeom>
                          <a:avLst/>
                          <a:gdLst>
                            <a:gd name="T0" fmla="*/ 0 w 101"/>
                            <a:gd name="T1" fmla="*/ 0 h 114"/>
                            <a:gd name="T2" fmla="*/ 0 w 101"/>
                            <a:gd name="T3" fmla="*/ 0 h 114"/>
                            <a:gd name="T4" fmla="*/ 0 w 101"/>
                            <a:gd name="T5" fmla="*/ 0 h 114"/>
                            <a:gd name="T6" fmla="*/ 0 w 101"/>
                            <a:gd name="T7" fmla="*/ 0 h 114"/>
                            <a:gd name="T8" fmla="*/ 0 w 101"/>
                            <a:gd name="T9" fmla="*/ 0 h 114"/>
                            <a:gd name="T10" fmla="*/ 0 w 101"/>
                            <a:gd name="T11" fmla="*/ 0 h 114"/>
                            <a:gd name="T12" fmla="*/ 0 w 101"/>
                            <a:gd name="T13" fmla="*/ 0 h 114"/>
                            <a:gd name="T14" fmla="*/ 0 w 101"/>
                            <a:gd name="T15" fmla="*/ 0 h 114"/>
                            <a:gd name="T16" fmla="*/ 0 w 101"/>
                            <a:gd name="T17" fmla="*/ 1 h 114"/>
                            <a:gd name="T18" fmla="*/ 0 w 101"/>
                            <a:gd name="T19" fmla="*/ 1 h 114"/>
                            <a:gd name="T20" fmla="*/ 0 w 101"/>
                            <a:gd name="T21" fmla="*/ 1 h 114"/>
                            <a:gd name="T22" fmla="*/ 0 w 101"/>
                            <a:gd name="T23" fmla="*/ 1 h 114"/>
                            <a:gd name="T24" fmla="*/ 1 w 101"/>
                            <a:gd name="T25" fmla="*/ 1 h 114"/>
                            <a:gd name="T26" fmla="*/ 1 w 101"/>
                            <a:gd name="T27" fmla="*/ 1 h 114"/>
                            <a:gd name="T28" fmla="*/ 1 w 101"/>
                            <a:gd name="T29" fmla="*/ 0 h 114"/>
                            <a:gd name="T30" fmla="*/ 1 w 101"/>
                            <a:gd name="T31" fmla="*/ 0 h 114"/>
                            <a:gd name="T32" fmla="*/ 1 w 101"/>
                            <a:gd name="T33" fmla="*/ 0 h 114"/>
                            <a:gd name="T34" fmla="*/ 1 w 101"/>
                            <a:gd name="T35" fmla="*/ 0 h 114"/>
                            <a:gd name="T36" fmla="*/ 1 w 101"/>
                            <a:gd name="T37" fmla="*/ 0 h 114"/>
                            <a:gd name="T38" fmla="*/ 1 w 101"/>
                            <a:gd name="T39" fmla="*/ 0 h 114"/>
                            <a:gd name="T40" fmla="*/ 1 w 101"/>
                            <a:gd name="T41" fmla="*/ 0 h 114"/>
                            <a:gd name="T42" fmla="*/ 1 w 101"/>
                            <a:gd name="T43" fmla="*/ 0 h 114"/>
                            <a:gd name="T44" fmla="*/ 1 w 101"/>
                            <a:gd name="T45" fmla="*/ 0 h 114"/>
                            <a:gd name="T46" fmla="*/ 1 w 101"/>
                            <a:gd name="T47" fmla="*/ 0 h 114"/>
                            <a:gd name="T48" fmla="*/ 1 w 101"/>
                            <a:gd name="T49" fmla="*/ 0 h 114"/>
                            <a:gd name="T50" fmla="*/ 1 w 101"/>
                            <a:gd name="T51" fmla="*/ 0 h 114"/>
                            <a:gd name="T52" fmla="*/ 1 w 101"/>
                            <a:gd name="T53" fmla="*/ 0 h 114"/>
                            <a:gd name="T54" fmla="*/ 1 w 101"/>
                            <a:gd name="T55" fmla="*/ 1 h 114"/>
                            <a:gd name="T56" fmla="*/ 1 w 101"/>
                            <a:gd name="T57" fmla="*/ 1 h 114"/>
                            <a:gd name="T58" fmla="*/ 1 w 101"/>
                            <a:gd name="T59" fmla="*/ 1 h 114"/>
                            <a:gd name="T60" fmla="*/ 0 w 101"/>
                            <a:gd name="T61" fmla="*/ 1 h 114"/>
                            <a:gd name="T62" fmla="*/ 0 w 101"/>
                            <a:gd name="T63" fmla="*/ 1 h 114"/>
                            <a:gd name="T64" fmla="*/ 0 w 101"/>
                            <a:gd name="T65" fmla="*/ 1 h 114"/>
                            <a:gd name="T66" fmla="*/ 0 w 101"/>
                            <a:gd name="T67" fmla="*/ 1 h 114"/>
                            <a:gd name="T68" fmla="*/ 0 w 101"/>
                            <a:gd name="T69" fmla="*/ 1 h 114"/>
                            <a:gd name="T70" fmla="*/ 0 w 101"/>
                            <a:gd name="T71" fmla="*/ 0 h 114"/>
                            <a:gd name="T72" fmla="*/ 0 w 101"/>
                            <a:gd name="T73" fmla="*/ 0 h 114"/>
                            <a:gd name="T74" fmla="*/ 0 w 101"/>
                            <a:gd name="T75" fmla="*/ 0 h 114"/>
                            <a:gd name="T76" fmla="*/ 0 w 101"/>
                            <a:gd name="T77" fmla="*/ 0 h 114"/>
                            <a:gd name="T78" fmla="*/ 0 w 101"/>
                            <a:gd name="T79" fmla="*/ 0 h 114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w 101"/>
                            <a:gd name="T121" fmla="*/ 0 h 114"/>
                            <a:gd name="T122" fmla="*/ 101 w 101"/>
                            <a:gd name="T123" fmla="*/ 114 h 114"/>
                          </a:gdLst>
                          <a:ahLst/>
                          <a:cxnLst>
                            <a:cxn ang="T80">
                              <a:pos x="T0" y="T1"/>
                            </a:cxn>
                            <a:cxn ang="T81">
                              <a:pos x="T2" y="T3"/>
                            </a:cxn>
                            <a:cxn ang="T82">
                              <a:pos x="T4" y="T5"/>
                            </a:cxn>
                            <a:cxn ang="T83">
                              <a:pos x="T6" y="T7"/>
                            </a:cxn>
                            <a:cxn ang="T84">
                              <a:pos x="T8" y="T9"/>
                            </a:cxn>
                            <a:cxn ang="T85">
                              <a:pos x="T10" y="T11"/>
                            </a:cxn>
                            <a:cxn ang="T86">
                              <a:pos x="T12" y="T13"/>
                            </a:cxn>
                            <a:cxn ang="T87">
                              <a:pos x="T14" y="T15"/>
                            </a:cxn>
                            <a:cxn ang="T88">
                              <a:pos x="T16" y="T17"/>
                            </a:cxn>
                            <a:cxn ang="T89">
                              <a:pos x="T18" y="T19"/>
                            </a:cxn>
                            <a:cxn ang="T90">
                              <a:pos x="T20" y="T21"/>
                            </a:cxn>
                            <a:cxn ang="T91">
                              <a:pos x="T22" y="T23"/>
                            </a:cxn>
                            <a:cxn ang="T92">
                              <a:pos x="T24" y="T25"/>
                            </a:cxn>
                            <a:cxn ang="T93">
                              <a:pos x="T26" y="T27"/>
                            </a:cxn>
                            <a:cxn ang="T94">
                              <a:pos x="T28" y="T29"/>
                            </a:cxn>
                            <a:cxn ang="T95">
                              <a:pos x="T30" y="T31"/>
                            </a:cxn>
                            <a:cxn ang="T96">
                              <a:pos x="T32" y="T33"/>
                            </a:cxn>
                            <a:cxn ang="T97">
                              <a:pos x="T34" y="T35"/>
                            </a:cxn>
                            <a:cxn ang="T98">
                              <a:pos x="T36" y="T37"/>
                            </a:cxn>
                            <a:cxn ang="T99">
                              <a:pos x="T38" y="T39"/>
                            </a:cxn>
                            <a:cxn ang="T100">
                              <a:pos x="T40" y="T41"/>
                            </a:cxn>
                            <a:cxn ang="T101">
                              <a:pos x="T42" y="T43"/>
                            </a:cxn>
                            <a:cxn ang="T102">
                              <a:pos x="T44" y="T45"/>
                            </a:cxn>
                            <a:cxn ang="T103">
                              <a:pos x="T46" y="T47"/>
                            </a:cxn>
                            <a:cxn ang="T104">
                              <a:pos x="T48" y="T49"/>
                            </a:cxn>
                            <a:cxn ang="T105">
                              <a:pos x="T50" y="T51"/>
                            </a:cxn>
                            <a:cxn ang="T106">
                              <a:pos x="T52" y="T53"/>
                            </a:cxn>
                            <a:cxn ang="T107">
                              <a:pos x="T54" y="T55"/>
                            </a:cxn>
                            <a:cxn ang="T108">
                              <a:pos x="T56" y="T57"/>
                            </a:cxn>
                            <a:cxn ang="T109">
                              <a:pos x="T58" y="T59"/>
                            </a:cxn>
                            <a:cxn ang="T110">
                              <a:pos x="T60" y="T61"/>
                            </a:cxn>
                            <a:cxn ang="T111">
                              <a:pos x="T62" y="T63"/>
                            </a:cxn>
                            <a:cxn ang="T112">
                              <a:pos x="T64" y="T65"/>
                            </a:cxn>
                            <a:cxn ang="T113">
                              <a:pos x="T66" y="T67"/>
                            </a:cxn>
                            <a:cxn ang="T114">
                              <a:pos x="T68" y="T69"/>
                            </a:cxn>
                            <a:cxn ang="T115">
                              <a:pos x="T70" y="T71"/>
                            </a:cxn>
                            <a:cxn ang="T116">
                              <a:pos x="T72" y="T73"/>
                            </a:cxn>
                            <a:cxn ang="T117">
                              <a:pos x="T74" y="T75"/>
                            </a:cxn>
                            <a:cxn ang="T118">
                              <a:pos x="T76" y="T77"/>
                            </a:cxn>
                            <a:cxn ang="T119">
                              <a:pos x="T78" y="T79"/>
                            </a:cxn>
                          </a:cxnLst>
                          <a:rect l="T120" t="T121" r="T122" b="T123"/>
                          <a:pathLst>
                            <a:path w="101" h="114">
                              <a:moveTo>
                                <a:pt x="0" y="5"/>
                              </a:moveTo>
                              <a:lnTo>
                                <a:pt x="0" y="0"/>
                              </a:lnTo>
                              <a:cubicBezTo>
                                <a:pt x="9" y="1"/>
                                <a:pt x="16" y="1"/>
                                <a:pt x="20" y="1"/>
                              </a:cubicBezTo>
                              <a:cubicBezTo>
                                <a:pt x="24" y="1"/>
                                <a:pt x="31" y="1"/>
                                <a:pt x="39" y="0"/>
                              </a:cubicBezTo>
                              <a:lnTo>
                                <a:pt x="39" y="5"/>
                              </a:lnTo>
                              <a:lnTo>
                                <a:pt x="34" y="5"/>
                              </a:lnTo>
                              <a:cubicBezTo>
                                <a:pt x="30" y="5"/>
                                <a:pt x="28" y="6"/>
                                <a:pt x="27" y="8"/>
                              </a:cubicBezTo>
                              <a:cubicBezTo>
                                <a:pt x="26" y="10"/>
                                <a:pt x="25" y="19"/>
                                <a:pt x="25" y="34"/>
                              </a:cubicBezTo>
                              <a:lnTo>
                                <a:pt x="25" y="65"/>
                              </a:lnTo>
                              <a:cubicBezTo>
                                <a:pt x="25" y="76"/>
                                <a:pt x="26" y="84"/>
                                <a:pt x="27" y="88"/>
                              </a:cubicBezTo>
                              <a:cubicBezTo>
                                <a:pt x="28" y="93"/>
                                <a:pt x="31" y="97"/>
                                <a:pt x="35" y="100"/>
                              </a:cubicBezTo>
                              <a:cubicBezTo>
                                <a:pt x="39" y="103"/>
                                <a:pt x="45" y="104"/>
                                <a:pt x="53" y="104"/>
                              </a:cubicBezTo>
                              <a:cubicBezTo>
                                <a:pt x="60" y="104"/>
                                <a:pt x="66" y="103"/>
                                <a:pt x="72" y="99"/>
                              </a:cubicBezTo>
                              <a:cubicBezTo>
                                <a:pt x="75" y="97"/>
                                <a:pt x="78" y="94"/>
                                <a:pt x="79" y="89"/>
                              </a:cubicBezTo>
                              <a:cubicBezTo>
                                <a:pt x="81" y="84"/>
                                <a:pt x="82" y="75"/>
                                <a:pt x="82" y="62"/>
                              </a:cubicBezTo>
                              <a:lnTo>
                                <a:pt x="82" y="32"/>
                              </a:lnTo>
                              <a:cubicBezTo>
                                <a:pt x="82" y="18"/>
                                <a:pt x="81" y="10"/>
                                <a:pt x="80" y="8"/>
                              </a:cubicBezTo>
                              <a:cubicBezTo>
                                <a:pt x="79" y="6"/>
                                <a:pt x="76" y="5"/>
                                <a:pt x="72" y="5"/>
                              </a:cubicBezTo>
                              <a:lnTo>
                                <a:pt x="68" y="5"/>
                              </a:lnTo>
                              <a:lnTo>
                                <a:pt x="68" y="0"/>
                              </a:lnTo>
                              <a:cubicBezTo>
                                <a:pt x="77" y="1"/>
                                <a:pt x="83" y="1"/>
                                <a:pt x="86" y="1"/>
                              </a:cubicBezTo>
                              <a:cubicBezTo>
                                <a:pt x="90" y="1"/>
                                <a:pt x="95" y="1"/>
                                <a:pt x="101" y="0"/>
                              </a:cubicBezTo>
                              <a:lnTo>
                                <a:pt x="101" y="5"/>
                              </a:lnTo>
                              <a:lnTo>
                                <a:pt x="96" y="5"/>
                              </a:lnTo>
                              <a:cubicBezTo>
                                <a:pt x="93" y="5"/>
                                <a:pt x="90" y="6"/>
                                <a:pt x="89" y="9"/>
                              </a:cubicBezTo>
                              <a:cubicBezTo>
                                <a:pt x="88" y="11"/>
                                <a:pt x="88" y="19"/>
                                <a:pt x="88" y="32"/>
                              </a:cubicBezTo>
                              <a:lnTo>
                                <a:pt x="88" y="62"/>
                              </a:lnTo>
                              <a:cubicBezTo>
                                <a:pt x="88" y="75"/>
                                <a:pt x="87" y="84"/>
                                <a:pt x="86" y="89"/>
                              </a:cubicBezTo>
                              <a:cubicBezTo>
                                <a:pt x="85" y="94"/>
                                <a:pt x="83" y="98"/>
                                <a:pt x="80" y="102"/>
                              </a:cubicBezTo>
                              <a:cubicBezTo>
                                <a:pt x="77" y="106"/>
                                <a:pt x="73" y="109"/>
                                <a:pt x="68" y="111"/>
                              </a:cubicBezTo>
                              <a:cubicBezTo>
                                <a:pt x="63" y="113"/>
                                <a:pt x="57" y="114"/>
                                <a:pt x="50" y="114"/>
                              </a:cubicBezTo>
                              <a:cubicBezTo>
                                <a:pt x="43" y="114"/>
                                <a:pt x="37" y="113"/>
                                <a:pt x="32" y="111"/>
                              </a:cubicBezTo>
                              <a:cubicBezTo>
                                <a:pt x="27" y="109"/>
                                <a:pt x="23" y="107"/>
                                <a:pt x="20" y="104"/>
                              </a:cubicBezTo>
                              <a:cubicBezTo>
                                <a:pt x="18" y="101"/>
                                <a:pt x="16" y="98"/>
                                <a:pt x="15" y="93"/>
                              </a:cubicBezTo>
                              <a:cubicBezTo>
                                <a:pt x="13" y="89"/>
                                <a:pt x="13" y="82"/>
                                <a:pt x="13" y="72"/>
                              </a:cubicBezTo>
                              <a:lnTo>
                                <a:pt x="13" y="57"/>
                              </a:lnTo>
                              <a:lnTo>
                                <a:pt x="13" y="33"/>
                              </a:lnTo>
                              <a:cubicBezTo>
                                <a:pt x="13" y="18"/>
                                <a:pt x="13" y="10"/>
                                <a:pt x="12" y="8"/>
                              </a:cubicBezTo>
                              <a:cubicBezTo>
                                <a:pt x="11" y="6"/>
                                <a:pt x="9" y="5"/>
                                <a:pt x="5" y="5"/>
                              </a:cubicBezTo>
                              <a:lnTo>
                                <a:pt x="0" y="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FE5AD1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0" name="Freeform 57"/>
                      <wps:cNvSpPr>
                        <a:spLocks/>
                      </wps:cNvSpPr>
                      <wps:spPr bwMode="auto">
                        <a:xfrm>
                          <a:off x="391" y="374"/>
                          <a:ext cx="14" cy="14"/>
                        </a:xfrm>
                        <a:custGeom>
                          <a:avLst/>
                          <a:gdLst>
                            <a:gd name="T0" fmla="*/ 0 w 77"/>
                            <a:gd name="T1" fmla="*/ 0 h 77"/>
                            <a:gd name="T2" fmla="*/ 0 w 77"/>
                            <a:gd name="T3" fmla="*/ 0 h 77"/>
                            <a:gd name="T4" fmla="*/ 0 w 77"/>
                            <a:gd name="T5" fmla="*/ 0 h 77"/>
                            <a:gd name="T6" fmla="*/ 0 w 77"/>
                            <a:gd name="T7" fmla="*/ 0 h 77"/>
                            <a:gd name="T8" fmla="*/ 0 w 77"/>
                            <a:gd name="T9" fmla="*/ 0 h 77"/>
                            <a:gd name="T10" fmla="*/ 0 w 77"/>
                            <a:gd name="T11" fmla="*/ 0 h 77"/>
                            <a:gd name="T12" fmla="*/ 0 w 77"/>
                            <a:gd name="T13" fmla="*/ 0 h 77"/>
                            <a:gd name="T14" fmla="*/ 0 w 77"/>
                            <a:gd name="T15" fmla="*/ 0 h 77"/>
                            <a:gd name="T16" fmla="*/ 0 w 77"/>
                            <a:gd name="T17" fmla="*/ 0 h 77"/>
                            <a:gd name="T18" fmla="*/ 0 w 77"/>
                            <a:gd name="T19" fmla="*/ 0 h 77"/>
                            <a:gd name="T20" fmla="*/ 1 w 77"/>
                            <a:gd name="T21" fmla="*/ 0 h 77"/>
                            <a:gd name="T22" fmla="*/ 1 w 77"/>
                            <a:gd name="T23" fmla="*/ 1 h 77"/>
                            <a:gd name="T24" fmla="*/ 0 w 77"/>
                            <a:gd name="T25" fmla="*/ 1 h 77"/>
                            <a:gd name="T26" fmla="*/ 0 w 77"/>
                            <a:gd name="T27" fmla="*/ 1 h 77"/>
                            <a:gd name="T28" fmla="*/ 0 w 77"/>
                            <a:gd name="T29" fmla="*/ 0 h 77"/>
                            <a:gd name="T30" fmla="*/ 0 w 77"/>
                            <a:gd name="T31" fmla="*/ 0 h 77"/>
                            <a:gd name="T32" fmla="*/ 0 w 77"/>
                            <a:gd name="T33" fmla="*/ 0 h 77"/>
                            <a:gd name="T34" fmla="*/ 0 w 77"/>
                            <a:gd name="T35" fmla="*/ 0 h 77"/>
                            <a:gd name="T36" fmla="*/ 0 w 77"/>
                            <a:gd name="T37" fmla="*/ 0 h 77"/>
                            <a:gd name="T38" fmla="*/ 0 w 77"/>
                            <a:gd name="T39" fmla="*/ 0 h 77"/>
                            <a:gd name="T40" fmla="*/ 0 w 77"/>
                            <a:gd name="T41" fmla="*/ 0 h 77"/>
                            <a:gd name="T42" fmla="*/ 0 w 77"/>
                            <a:gd name="T43" fmla="*/ 0 h 77"/>
                            <a:gd name="T44" fmla="*/ 0 w 77"/>
                            <a:gd name="T45" fmla="*/ 0 h 77"/>
                            <a:gd name="T46" fmla="*/ 0 w 77"/>
                            <a:gd name="T47" fmla="*/ 0 h 77"/>
                            <a:gd name="T48" fmla="*/ 0 w 77"/>
                            <a:gd name="T49" fmla="*/ 0 h 77"/>
                            <a:gd name="T50" fmla="*/ 0 w 77"/>
                            <a:gd name="T51" fmla="*/ 1 h 77"/>
                            <a:gd name="T52" fmla="*/ 0 w 77"/>
                            <a:gd name="T53" fmla="*/ 1 h 77"/>
                            <a:gd name="T54" fmla="*/ 0 w 77"/>
                            <a:gd name="T55" fmla="*/ 1 h 77"/>
                            <a:gd name="T56" fmla="*/ 0 w 77"/>
                            <a:gd name="T57" fmla="*/ 0 h 77"/>
                            <a:gd name="T58" fmla="*/ 0 w 77"/>
                            <a:gd name="T59" fmla="*/ 0 h 77"/>
                            <a:gd name="T60" fmla="*/ 0 w 77"/>
                            <a:gd name="T61" fmla="*/ 0 h 77"/>
                            <a:gd name="T62" fmla="*/ 0 w 77"/>
                            <a:gd name="T63" fmla="*/ 0 h 77"/>
                            <a:gd name="T64" fmla="*/ 0 w 77"/>
                            <a:gd name="T65" fmla="*/ 0 h 77"/>
                            <a:gd name="T66" fmla="*/ 0 w 77"/>
                            <a:gd name="T67" fmla="*/ 0 h 77"/>
                            <a:gd name="T68" fmla="*/ 0 w 77"/>
                            <a:gd name="T69" fmla="*/ 0 h 77"/>
                            <a:gd name="T70" fmla="*/ 0 w 77"/>
                            <a:gd name="T71" fmla="*/ 0 h 77"/>
                            <a:gd name="T72" fmla="*/ 0 w 77"/>
                            <a:gd name="T73" fmla="*/ 0 h 77"/>
                            <a:gd name="T74" fmla="*/ 0 w 77"/>
                            <a:gd name="T75" fmla="*/ 0 h 77"/>
                            <a:gd name="T76" fmla="*/ 0 w 77"/>
                            <a:gd name="T77" fmla="*/ 0 h 77"/>
                            <a:gd name="T78" fmla="*/ 0 w 77"/>
                            <a:gd name="T79" fmla="*/ 0 h 77"/>
                            <a:gd name="T80" fmla="*/ 0 w 77"/>
                            <a:gd name="T81" fmla="*/ 0 h 77"/>
                            <a:gd name="T82" fmla="*/ 0 w 77"/>
                            <a:gd name="T83" fmla="*/ 0 h 77"/>
                            <a:gd name="T84" fmla="*/ 0 w 77"/>
                            <a:gd name="T85" fmla="*/ 0 h 77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w 77"/>
                            <a:gd name="T130" fmla="*/ 0 h 77"/>
                            <a:gd name="T131" fmla="*/ 77 w 77"/>
                            <a:gd name="T132" fmla="*/ 77 h 77"/>
                          </a:gdLst>
                          <a:ahLst/>
                          <a:cxnLst>
                            <a:cxn ang="T86">
                              <a:pos x="T0" y="T1"/>
                            </a:cxn>
                            <a:cxn ang="T87">
                              <a:pos x="T2" y="T3"/>
                            </a:cxn>
                            <a:cxn ang="T88">
                              <a:pos x="T4" y="T5"/>
                            </a:cxn>
                            <a:cxn ang="T89">
                              <a:pos x="T6" y="T7"/>
                            </a:cxn>
                            <a:cxn ang="T90">
                              <a:pos x="T8" y="T9"/>
                            </a:cxn>
                            <a:cxn ang="T91">
                              <a:pos x="T10" y="T11"/>
                            </a:cxn>
                            <a:cxn ang="T92">
                              <a:pos x="T12" y="T13"/>
                            </a:cxn>
                            <a:cxn ang="T93">
                              <a:pos x="T14" y="T15"/>
                            </a:cxn>
                            <a:cxn ang="T94">
                              <a:pos x="T16" y="T17"/>
                            </a:cxn>
                            <a:cxn ang="T95">
                              <a:pos x="T18" y="T19"/>
                            </a:cxn>
                            <a:cxn ang="T96">
                              <a:pos x="T20" y="T21"/>
                            </a:cxn>
                            <a:cxn ang="T97">
                              <a:pos x="T22" y="T23"/>
                            </a:cxn>
                            <a:cxn ang="T98">
                              <a:pos x="T24" y="T25"/>
                            </a:cxn>
                            <a:cxn ang="T99">
                              <a:pos x="T26" y="T27"/>
                            </a:cxn>
                            <a:cxn ang="T100">
                              <a:pos x="T28" y="T29"/>
                            </a:cxn>
                            <a:cxn ang="T101">
                              <a:pos x="T30" y="T31"/>
                            </a:cxn>
                            <a:cxn ang="T102">
                              <a:pos x="T32" y="T33"/>
                            </a:cxn>
                            <a:cxn ang="T103">
                              <a:pos x="T34" y="T35"/>
                            </a:cxn>
                            <a:cxn ang="T104">
                              <a:pos x="T36" y="T37"/>
                            </a:cxn>
                            <a:cxn ang="T105">
                              <a:pos x="T38" y="T39"/>
                            </a:cxn>
                            <a:cxn ang="T106">
                              <a:pos x="T40" y="T41"/>
                            </a:cxn>
                            <a:cxn ang="T107">
                              <a:pos x="T42" y="T43"/>
                            </a:cxn>
                            <a:cxn ang="T108">
                              <a:pos x="T44" y="T45"/>
                            </a:cxn>
                            <a:cxn ang="T109">
                              <a:pos x="T46" y="T47"/>
                            </a:cxn>
                            <a:cxn ang="T110">
                              <a:pos x="T48" y="T49"/>
                            </a:cxn>
                            <a:cxn ang="T111">
                              <a:pos x="T50" y="T51"/>
                            </a:cxn>
                            <a:cxn ang="T112">
                              <a:pos x="T52" y="T53"/>
                            </a:cxn>
                            <a:cxn ang="T113">
                              <a:pos x="T54" y="T55"/>
                            </a:cxn>
                            <a:cxn ang="T114">
                              <a:pos x="T56" y="T57"/>
                            </a:cxn>
                            <a:cxn ang="T115">
                              <a:pos x="T58" y="T59"/>
                            </a:cxn>
                            <a:cxn ang="T116">
                              <a:pos x="T60" y="T61"/>
                            </a:cxn>
                            <a:cxn ang="T117">
                              <a:pos x="T62" y="T63"/>
                            </a:cxn>
                            <a:cxn ang="T118">
                              <a:pos x="T64" y="T65"/>
                            </a:cxn>
                            <a:cxn ang="T119">
                              <a:pos x="T66" y="T67"/>
                            </a:cxn>
                            <a:cxn ang="T120">
                              <a:pos x="T68" y="T69"/>
                            </a:cxn>
                            <a:cxn ang="T121">
                              <a:pos x="T70" y="T71"/>
                            </a:cxn>
                            <a:cxn ang="T122">
                              <a:pos x="T72" y="T73"/>
                            </a:cxn>
                            <a:cxn ang="T123">
                              <a:pos x="T74" y="T75"/>
                            </a:cxn>
                            <a:cxn ang="T124">
                              <a:pos x="T76" y="T77"/>
                            </a:cxn>
                            <a:cxn ang="T125">
                              <a:pos x="T78" y="T79"/>
                            </a:cxn>
                            <a:cxn ang="T126">
                              <a:pos x="T80" y="T81"/>
                            </a:cxn>
                            <a:cxn ang="T127">
                              <a:pos x="T82" y="T83"/>
                            </a:cxn>
                            <a:cxn ang="T128">
                              <a:pos x="T84" y="T85"/>
                            </a:cxn>
                          </a:cxnLst>
                          <a:rect l="T129" t="T130" r="T131" b="T132"/>
                          <a:pathLst>
                            <a:path w="77" h="77">
                              <a:moveTo>
                                <a:pt x="22" y="15"/>
                              </a:moveTo>
                              <a:lnTo>
                                <a:pt x="32" y="5"/>
                              </a:lnTo>
                              <a:cubicBezTo>
                                <a:pt x="33" y="4"/>
                                <a:pt x="35" y="3"/>
                                <a:pt x="36" y="2"/>
                              </a:cubicBezTo>
                              <a:cubicBezTo>
                                <a:pt x="39" y="1"/>
                                <a:pt x="42" y="0"/>
                                <a:pt x="45" y="0"/>
                              </a:cubicBezTo>
                              <a:cubicBezTo>
                                <a:pt x="50" y="0"/>
                                <a:pt x="54" y="1"/>
                                <a:pt x="57" y="4"/>
                              </a:cubicBezTo>
                              <a:cubicBezTo>
                                <a:pt x="61" y="6"/>
                                <a:pt x="63" y="9"/>
                                <a:pt x="65" y="13"/>
                              </a:cubicBezTo>
                              <a:cubicBezTo>
                                <a:pt x="66" y="16"/>
                                <a:pt x="67" y="22"/>
                                <a:pt x="67" y="30"/>
                              </a:cubicBezTo>
                              <a:lnTo>
                                <a:pt x="67" y="55"/>
                              </a:lnTo>
                              <a:cubicBezTo>
                                <a:pt x="67" y="63"/>
                                <a:pt x="67" y="68"/>
                                <a:pt x="67" y="70"/>
                              </a:cubicBezTo>
                              <a:cubicBezTo>
                                <a:pt x="68" y="71"/>
                                <a:pt x="70" y="72"/>
                                <a:pt x="72" y="72"/>
                              </a:cubicBezTo>
                              <a:lnTo>
                                <a:pt x="77" y="72"/>
                              </a:lnTo>
                              <a:lnTo>
                                <a:pt x="77" y="77"/>
                              </a:lnTo>
                              <a:cubicBezTo>
                                <a:pt x="72" y="76"/>
                                <a:pt x="68" y="76"/>
                                <a:pt x="65" y="76"/>
                              </a:cubicBezTo>
                              <a:cubicBezTo>
                                <a:pt x="61" y="76"/>
                                <a:pt x="58" y="76"/>
                                <a:pt x="54" y="77"/>
                              </a:cubicBezTo>
                              <a:cubicBezTo>
                                <a:pt x="55" y="66"/>
                                <a:pt x="55" y="53"/>
                                <a:pt x="55" y="35"/>
                              </a:cubicBezTo>
                              <a:cubicBezTo>
                                <a:pt x="55" y="28"/>
                                <a:pt x="55" y="23"/>
                                <a:pt x="54" y="20"/>
                              </a:cubicBezTo>
                              <a:cubicBezTo>
                                <a:pt x="53" y="17"/>
                                <a:pt x="51" y="15"/>
                                <a:pt x="48" y="13"/>
                              </a:cubicBezTo>
                              <a:cubicBezTo>
                                <a:pt x="46" y="11"/>
                                <a:pt x="43" y="10"/>
                                <a:pt x="40" y="10"/>
                              </a:cubicBezTo>
                              <a:cubicBezTo>
                                <a:pt x="35" y="10"/>
                                <a:pt x="32" y="12"/>
                                <a:pt x="29" y="14"/>
                              </a:cubicBezTo>
                              <a:cubicBezTo>
                                <a:pt x="26" y="17"/>
                                <a:pt x="24" y="20"/>
                                <a:pt x="23" y="23"/>
                              </a:cubicBezTo>
                              <a:cubicBezTo>
                                <a:pt x="23" y="25"/>
                                <a:pt x="22" y="30"/>
                                <a:pt x="22" y="39"/>
                              </a:cubicBezTo>
                              <a:cubicBezTo>
                                <a:pt x="22" y="48"/>
                                <a:pt x="22" y="57"/>
                                <a:pt x="23" y="66"/>
                              </a:cubicBezTo>
                              <a:cubicBezTo>
                                <a:pt x="23" y="68"/>
                                <a:pt x="23" y="70"/>
                                <a:pt x="23" y="70"/>
                              </a:cubicBezTo>
                              <a:cubicBezTo>
                                <a:pt x="25" y="71"/>
                                <a:pt x="26" y="72"/>
                                <a:pt x="29" y="72"/>
                              </a:cubicBezTo>
                              <a:lnTo>
                                <a:pt x="34" y="72"/>
                              </a:lnTo>
                              <a:lnTo>
                                <a:pt x="34" y="77"/>
                              </a:lnTo>
                              <a:cubicBezTo>
                                <a:pt x="26" y="76"/>
                                <a:pt x="20" y="76"/>
                                <a:pt x="16" y="76"/>
                              </a:cubicBezTo>
                              <a:cubicBezTo>
                                <a:pt x="11" y="76"/>
                                <a:pt x="6" y="76"/>
                                <a:pt x="0" y="77"/>
                              </a:cubicBezTo>
                              <a:lnTo>
                                <a:pt x="0" y="72"/>
                              </a:lnTo>
                              <a:lnTo>
                                <a:pt x="5" y="72"/>
                              </a:lnTo>
                              <a:cubicBezTo>
                                <a:pt x="8" y="72"/>
                                <a:pt x="10" y="71"/>
                                <a:pt x="10" y="69"/>
                              </a:cubicBezTo>
                              <a:cubicBezTo>
                                <a:pt x="11" y="68"/>
                                <a:pt x="11" y="57"/>
                                <a:pt x="11" y="37"/>
                              </a:cubicBezTo>
                              <a:cubicBezTo>
                                <a:pt x="11" y="28"/>
                                <a:pt x="11" y="20"/>
                                <a:pt x="11" y="15"/>
                              </a:cubicBezTo>
                              <a:cubicBezTo>
                                <a:pt x="11" y="14"/>
                                <a:pt x="10" y="13"/>
                                <a:pt x="10" y="12"/>
                              </a:cubicBezTo>
                              <a:cubicBezTo>
                                <a:pt x="9" y="11"/>
                                <a:pt x="7" y="11"/>
                                <a:pt x="5" y="11"/>
                              </a:cubicBezTo>
                              <a:lnTo>
                                <a:pt x="0" y="11"/>
                              </a:lnTo>
                              <a:lnTo>
                                <a:pt x="0" y="6"/>
                              </a:lnTo>
                              <a:cubicBezTo>
                                <a:pt x="4" y="6"/>
                                <a:pt x="7" y="5"/>
                                <a:pt x="10" y="4"/>
                              </a:cubicBezTo>
                              <a:cubicBezTo>
                                <a:pt x="13" y="3"/>
                                <a:pt x="16" y="2"/>
                                <a:pt x="20" y="0"/>
                              </a:cubicBez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22" y="0"/>
                                <a:pt x="22" y="0"/>
                                <a:pt x="22" y="2"/>
                              </a:cubicBezTo>
                              <a:lnTo>
                                <a:pt x="22" y="5"/>
                              </a:lnTo>
                              <a:lnTo>
                                <a:pt x="22" y="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4355F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1" name="Freeform 58"/>
                      <wps:cNvSpPr>
                        <a:spLocks noEditPoints="1"/>
                      </wps:cNvSpPr>
                      <wps:spPr bwMode="auto">
                        <a:xfrm>
                          <a:off x="407" y="367"/>
                          <a:ext cx="6" cy="21"/>
                        </a:xfrm>
                        <a:custGeom>
                          <a:avLst/>
                          <a:gdLst>
                            <a:gd name="T0" fmla="*/ 0 w 34"/>
                            <a:gd name="T1" fmla="*/ 0 h 112"/>
                            <a:gd name="T2" fmla="*/ 0 w 34"/>
                            <a:gd name="T3" fmla="*/ 0 h 112"/>
                            <a:gd name="T4" fmla="*/ 0 w 34"/>
                            <a:gd name="T5" fmla="*/ 0 h 112"/>
                            <a:gd name="T6" fmla="*/ 0 w 34"/>
                            <a:gd name="T7" fmla="*/ 0 h 112"/>
                            <a:gd name="T8" fmla="*/ 0 w 34"/>
                            <a:gd name="T9" fmla="*/ 0 h 112"/>
                            <a:gd name="T10" fmla="*/ 0 w 34"/>
                            <a:gd name="T11" fmla="*/ 0 h 112"/>
                            <a:gd name="T12" fmla="*/ 0 w 34"/>
                            <a:gd name="T13" fmla="*/ 0 h 112"/>
                            <a:gd name="T14" fmla="*/ 0 w 34"/>
                            <a:gd name="T15" fmla="*/ 0 h 112"/>
                            <a:gd name="T16" fmla="*/ 0 w 34"/>
                            <a:gd name="T17" fmla="*/ 0 h 112"/>
                            <a:gd name="T18" fmla="*/ 0 w 34"/>
                            <a:gd name="T19" fmla="*/ 0 h 112"/>
                            <a:gd name="T20" fmla="*/ 0 w 34"/>
                            <a:gd name="T21" fmla="*/ 0 h 112"/>
                            <a:gd name="T22" fmla="*/ 0 w 34"/>
                            <a:gd name="T23" fmla="*/ 0 h 112"/>
                            <a:gd name="T24" fmla="*/ 0 w 34"/>
                            <a:gd name="T25" fmla="*/ 1 h 112"/>
                            <a:gd name="T26" fmla="*/ 0 w 34"/>
                            <a:gd name="T27" fmla="*/ 1 h 112"/>
                            <a:gd name="T28" fmla="*/ 0 w 34"/>
                            <a:gd name="T29" fmla="*/ 1 h 112"/>
                            <a:gd name="T30" fmla="*/ 0 w 34"/>
                            <a:gd name="T31" fmla="*/ 1 h 112"/>
                            <a:gd name="T32" fmla="*/ 0 w 34"/>
                            <a:gd name="T33" fmla="*/ 1 h 112"/>
                            <a:gd name="T34" fmla="*/ 0 w 34"/>
                            <a:gd name="T35" fmla="*/ 1 h 112"/>
                            <a:gd name="T36" fmla="*/ 0 w 34"/>
                            <a:gd name="T37" fmla="*/ 1 h 112"/>
                            <a:gd name="T38" fmla="*/ 0 w 34"/>
                            <a:gd name="T39" fmla="*/ 1 h 112"/>
                            <a:gd name="T40" fmla="*/ 0 w 34"/>
                            <a:gd name="T41" fmla="*/ 1 h 112"/>
                            <a:gd name="T42" fmla="*/ 0 w 34"/>
                            <a:gd name="T43" fmla="*/ 1 h 112"/>
                            <a:gd name="T44" fmla="*/ 0 w 34"/>
                            <a:gd name="T45" fmla="*/ 1 h 112"/>
                            <a:gd name="T46" fmla="*/ 0 w 34"/>
                            <a:gd name="T47" fmla="*/ 1 h 112"/>
                            <a:gd name="T48" fmla="*/ 0 w 34"/>
                            <a:gd name="T49" fmla="*/ 0 h 112"/>
                            <a:gd name="T50" fmla="*/ 0 w 34"/>
                            <a:gd name="T51" fmla="*/ 0 h 112"/>
                            <a:gd name="T52" fmla="*/ 0 w 34"/>
                            <a:gd name="T53" fmla="*/ 0 h 112"/>
                            <a:gd name="T54" fmla="*/ 0 w 34"/>
                            <a:gd name="T55" fmla="*/ 0 h 112"/>
                            <a:gd name="T56" fmla="*/ 0 w 34"/>
                            <a:gd name="T57" fmla="*/ 0 h 112"/>
                            <a:gd name="T58" fmla="*/ 0 w 34"/>
                            <a:gd name="T59" fmla="*/ 0 h 112"/>
                            <a:gd name="T60" fmla="*/ 0 w 34"/>
                            <a:gd name="T61" fmla="*/ 0 h 112"/>
                            <a:gd name="T62" fmla="*/ 0 w 34"/>
                            <a:gd name="T63" fmla="*/ 0 h 112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w 34"/>
                            <a:gd name="T97" fmla="*/ 0 h 112"/>
                            <a:gd name="T98" fmla="*/ 34 w 34"/>
                            <a:gd name="T99" fmla="*/ 112 h 112"/>
                          </a:gdLst>
                          <a:ahLst/>
                          <a:cxnLst>
                            <a:cxn ang="T64">
                              <a:pos x="T0" y="T1"/>
                            </a:cxn>
                            <a:cxn ang="T65">
                              <a:pos x="T2" y="T3"/>
                            </a:cxn>
                            <a:cxn ang="T66">
                              <a:pos x="T4" y="T5"/>
                            </a:cxn>
                            <a:cxn ang="T67">
                              <a:pos x="T6" y="T7"/>
                            </a:cxn>
                            <a:cxn ang="T68">
                              <a:pos x="T8" y="T9"/>
                            </a:cxn>
                            <a:cxn ang="T69">
                              <a:pos x="T10" y="T11"/>
                            </a:cxn>
                            <a:cxn ang="T70">
                              <a:pos x="T12" y="T13"/>
                            </a:cxn>
                            <a:cxn ang="T71">
                              <a:pos x="T14" y="T15"/>
                            </a:cxn>
                            <a:cxn ang="T72">
                              <a:pos x="T16" y="T17"/>
                            </a:cxn>
                            <a:cxn ang="T73">
                              <a:pos x="T18" y="T19"/>
                            </a:cxn>
                            <a:cxn ang="T74">
                              <a:pos x="T20" y="T21"/>
                            </a:cxn>
                            <a:cxn ang="T75">
                              <a:pos x="T22" y="T23"/>
                            </a:cxn>
                            <a:cxn ang="T76">
                              <a:pos x="T24" y="T25"/>
                            </a:cxn>
                            <a:cxn ang="T77">
                              <a:pos x="T26" y="T27"/>
                            </a:cxn>
                            <a:cxn ang="T78">
                              <a:pos x="T28" y="T29"/>
                            </a:cxn>
                            <a:cxn ang="T79">
                              <a:pos x="T30" y="T31"/>
                            </a:cxn>
                            <a:cxn ang="T80">
                              <a:pos x="T32" y="T33"/>
                            </a:cxn>
                            <a:cxn ang="T81">
                              <a:pos x="T34" y="T35"/>
                            </a:cxn>
                            <a:cxn ang="T82">
                              <a:pos x="T36" y="T37"/>
                            </a:cxn>
                            <a:cxn ang="T83">
                              <a:pos x="T38" y="T39"/>
                            </a:cxn>
                            <a:cxn ang="T84">
                              <a:pos x="T40" y="T41"/>
                            </a:cxn>
                            <a:cxn ang="T85">
                              <a:pos x="T42" y="T43"/>
                            </a:cxn>
                            <a:cxn ang="T86">
                              <a:pos x="T44" y="T45"/>
                            </a:cxn>
                            <a:cxn ang="T87">
                              <a:pos x="T46" y="T47"/>
                            </a:cxn>
                            <a:cxn ang="T88">
                              <a:pos x="T48" y="T49"/>
                            </a:cxn>
                            <a:cxn ang="T89">
                              <a:pos x="T50" y="T51"/>
                            </a:cxn>
                            <a:cxn ang="T90">
                              <a:pos x="T52" y="T53"/>
                            </a:cxn>
                            <a:cxn ang="T91">
                              <a:pos x="T54" y="T55"/>
                            </a:cxn>
                            <a:cxn ang="T92">
                              <a:pos x="T56" y="T57"/>
                            </a:cxn>
                            <a:cxn ang="T93">
                              <a:pos x="T58" y="T59"/>
                            </a:cxn>
                            <a:cxn ang="T94">
                              <a:pos x="T60" y="T61"/>
                            </a:cxn>
                            <a:cxn ang="T95">
                              <a:pos x="T62" y="T63"/>
                            </a:cxn>
                          </a:cxnLst>
                          <a:rect l="T96" t="T97" r="T98" b="T99"/>
                          <a:pathLst>
                            <a:path w="34" h="112">
                              <a:moveTo>
                                <a:pt x="17" y="0"/>
                              </a:moveTo>
                              <a:cubicBezTo>
                                <a:pt x="19" y="0"/>
                                <a:pt x="21" y="1"/>
                                <a:pt x="22" y="3"/>
                              </a:cubicBezTo>
                              <a:cubicBezTo>
                                <a:pt x="24" y="4"/>
                                <a:pt x="24" y="6"/>
                                <a:pt x="24" y="9"/>
                              </a:cubicBezTo>
                              <a:cubicBezTo>
                                <a:pt x="24" y="11"/>
                                <a:pt x="24" y="14"/>
                                <a:pt x="22" y="15"/>
                              </a:cubicBezTo>
                              <a:cubicBezTo>
                                <a:pt x="21" y="17"/>
                                <a:pt x="19" y="18"/>
                                <a:pt x="17" y="18"/>
                              </a:cubicBezTo>
                              <a:cubicBezTo>
                                <a:pt x="15" y="18"/>
                                <a:pt x="13" y="17"/>
                                <a:pt x="12" y="15"/>
                              </a:cubicBezTo>
                              <a:cubicBezTo>
                                <a:pt x="10" y="14"/>
                                <a:pt x="9" y="11"/>
                                <a:pt x="9" y="9"/>
                              </a:cubicBezTo>
                              <a:cubicBezTo>
                                <a:pt x="9" y="6"/>
                                <a:pt x="10" y="4"/>
                                <a:pt x="12" y="3"/>
                              </a:cubicBezTo>
                              <a:cubicBezTo>
                                <a:pt x="13" y="1"/>
                                <a:pt x="15" y="0"/>
                                <a:pt x="17" y="0"/>
                              </a:cubicBezTo>
                              <a:close/>
                              <a:moveTo>
                                <a:pt x="22" y="35"/>
                              </a:moveTo>
                              <a:lnTo>
                                <a:pt x="24" y="36"/>
                              </a:lnTo>
                              <a:cubicBezTo>
                                <a:pt x="23" y="40"/>
                                <a:pt x="23" y="44"/>
                                <a:pt x="23" y="49"/>
                              </a:cubicBezTo>
                              <a:cubicBezTo>
                                <a:pt x="23" y="65"/>
                                <a:pt x="23" y="76"/>
                                <a:pt x="23" y="83"/>
                              </a:cubicBezTo>
                              <a:cubicBezTo>
                                <a:pt x="23" y="90"/>
                                <a:pt x="23" y="96"/>
                                <a:pt x="23" y="101"/>
                              </a:cubicBezTo>
                              <a:cubicBezTo>
                                <a:pt x="24" y="103"/>
                                <a:pt x="24" y="104"/>
                                <a:pt x="25" y="105"/>
                              </a:cubicBezTo>
                              <a:cubicBezTo>
                                <a:pt x="25" y="105"/>
                                <a:pt x="27" y="106"/>
                                <a:pt x="29" y="106"/>
                              </a:cubicBezTo>
                              <a:lnTo>
                                <a:pt x="34" y="107"/>
                              </a:lnTo>
                              <a:lnTo>
                                <a:pt x="34" y="112"/>
                              </a:lnTo>
                              <a:cubicBezTo>
                                <a:pt x="27" y="111"/>
                                <a:pt x="22" y="111"/>
                                <a:pt x="16" y="111"/>
                              </a:cubicBezTo>
                              <a:cubicBezTo>
                                <a:pt x="11" y="111"/>
                                <a:pt x="6" y="111"/>
                                <a:pt x="0" y="112"/>
                              </a:cubicBezTo>
                              <a:lnTo>
                                <a:pt x="0" y="107"/>
                              </a:lnTo>
                              <a:lnTo>
                                <a:pt x="6" y="106"/>
                              </a:lnTo>
                              <a:cubicBezTo>
                                <a:pt x="8" y="106"/>
                                <a:pt x="10" y="106"/>
                                <a:pt x="10" y="105"/>
                              </a:cubicBezTo>
                              <a:cubicBezTo>
                                <a:pt x="11" y="104"/>
                                <a:pt x="11" y="102"/>
                                <a:pt x="11" y="97"/>
                              </a:cubicBezTo>
                              <a:cubicBezTo>
                                <a:pt x="11" y="91"/>
                                <a:pt x="11" y="81"/>
                                <a:pt x="11" y="70"/>
                              </a:cubicBezTo>
                              <a:cubicBezTo>
                                <a:pt x="11" y="61"/>
                                <a:pt x="11" y="55"/>
                                <a:pt x="11" y="51"/>
                              </a:cubicBezTo>
                              <a:cubicBezTo>
                                <a:pt x="11" y="49"/>
                                <a:pt x="11" y="48"/>
                                <a:pt x="10" y="47"/>
                              </a:cubicBezTo>
                              <a:cubicBezTo>
                                <a:pt x="9" y="47"/>
                                <a:pt x="8" y="46"/>
                                <a:pt x="5" y="46"/>
                              </a:cubicBezTo>
                              <a:lnTo>
                                <a:pt x="0" y="46"/>
                              </a:lnTo>
                              <a:lnTo>
                                <a:pt x="0" y="42"/>
                              </a:lnTo>
                              <a:cubicBezTo>
                                <a:pt x="6" y="41"/>
                                <a:pt x="10" y="40"/>
                                <a:pt x="12" y="39"/>
                              </a:cubicBezTo>
                              <a:cubicBezTo>
                                <a:pt x="15" y="38"/>
                                <a:pt x="18" y="37"/>
                                <a:pt x="22" y="3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F70B74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" name="Freeform 59"/>
                      <wps:cNvSpPr>
                        <a:spLocks/>
                      </wps:cNvSpPr>
                      <wps:spPr bwMode="auto">
                        <a:xfrm>
                          <a:off x="415" y="374"/>
                          <a:ext cx="14" cy="14"/>
                        </a:xfrm>
                        <a:custGeom>
                          <a:avLst/>
                          <a:gdLst>
                            <a:gd name="T0" fmla="*/ 0 w 72"/>
                            <a:gd name="T1" fmla="*/ 0 h 75"/>
                            <a:gd name="T2" fmla="*/ 0 w 72"/>
                            <a:gd name="T3" fmla="*/ 0 h 75"/>
                            <a:gd name="T4" fmla="*/ 0 w 72"/>
                            <a:gd name="T5" fmla="*/ 0 h 75"/>
                            <a:gd name="T6" fmla="*/ 1 w 72"/>
                            <a:gd name="T7" fmla="*/ 0 h 75"/>
                            <a:gd name="T8" fmla="*/ 1 w 72"/>
                            <a:gd name="T9" fmla="*/ 0 h 75"/>
                            <a:gd name="T10" fmla="*/ 1 w 72"/>
                            <a:gd name="T11" fmla="*/ 0 h 75"/>
                            <a:gd name="T12" fmla="*/ 1 w 72"/>
                            <a:gd name="T13" fmla="*/ 0 h 75"/>
                            <a:gd name="T14" fmla="*/ 1 w 72"/>
                            <a:gd name="T15" fmla="*/ 0 h 75"/>
                            <a:gd name="T16" fmla="*/ 0 w 72"/>
                            <a:gd name="T17" fmla="*/ 0 h 75"/>
                            <a:gd name="T18" fmla="*/ 0 w 72"/>
                            <a:gd name="T19" fmla="*/ 0 h 75"/>
                            <a:gd name="T20" fmla="*/ 0 w 72"/>
                            <a:gd name="T21" fmla="*/ 1 h 75"/>
                            <a:gd name="T22" fmla="*/ 0 w 72"/>
                            <a:gd name="T23" fmla="*/ 1 h 75"/>
                            <a:gd name="T24" fmla="*/ 0 w 72"/>
                            <a:gd name="T25" fmla="*/ 0 h 75"/>
                            <a:gd name="T26" fmla="*/ 0 w 72"/>
                            <a:gd name="T27" fmla="*/ 0 h 75"/>
                            <a:gd name="T28" fmla="*/ 0 w 72"/>
                            <a:gd name="T29" fmla="*/ 0 h 75"/>
                            <a:gd name="T30" fmla="*/ 0 w 72"/>
                            <a:gd name="T31" fmla="*/ 0 h 75"/>
                            <a:gd name="T32" fmla="*/ 0 w 72"/>
                            <a:gd name="T33" fmla="*/ 0 h 75"/>
                            <a:gd name="T34" fmla="*/ 0 w 72"/>
                            <a:gd name="T35" fmla="*/ 0 h 75"/>
                            <a:gd name="T36" fmla="*/ 0 w 72"/>
                            <a:gd name="T37" fmla="*/ 0 h 75"/>
                            <a:gd name="T38" fmla="*/ 0 w 72"/>
                            <a:gd name="T39" fmla="*/ 0 h 75"/>
                            <a:gd name="T40" fmla="*/ 0 w 72"/>
                            <a:gd name="T41" fmla="*/ 0 h 75"/>
                            <a:gd name="T42" fmla="*/ 0 w 72"/>
                            <a:gd name="T43" fmla="*/ 0 h 75"/>
                            <a:gd name="T44" fmla="*/ 0 w 72"/>
                            <a:gd name="T45" fmla="*/ 0 h 75"/>
                            <a:gd name="T46" fmla="*/ 0 w 72"/>
                            <a:gd name="T47" fmla="*/ 0 h 75"/>
                            <a:gd name="T48" fmla="*/ 0 w 72"/>
                            <a:gd name="T49" fmla="*/ 0 h 75"/>
                            <a:gd name="T50" fmla="*/ 0 w 72"/>
                            <a:gd name="T51" fmla="*/ 0 h 75"/>
                            <a:gd name="T52" fmla="*/ 0 w 72"/>
                            <a:gd name="T53" fmla="*/ 0 h 75"/>
                            <a:gd name="T54" fmla="*/ 0 w 72"/>
                            <a:gd name="T55" fmla="*/ 0 h 75"/>
                            <a:gd name="T56" fmla="*/ 0 w 72"/>
                            <a:gd name="T57" fmla="*/ 0 h 75"/>
                            <a:gd name="T58" fmla="*/ 0 w 72"/>
                            <a:gd name="T59" fmla="*/ 0 h 75"/>
                            <a:gd name="T60" fmla="*/ 0 w 72"/>
                            <a:gd name="T61" fmla="*/ 0 h 75"/>
                            <a:gd name="T62" fmla="*/ 0 w 72"/>
                            <a:gd name="T63" fmla="*/ 0 h 75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w 72"/>
                            <a:gd name="T97" fmla="*/ 0 h 75"/>
                            <a:gd name="T98" fmla="*/ 72 w 72"/>
                            <a:gd name="T99" fmla="*/ 75 h 75"/>
                          </a:gdLst>
                          <a:ahLst/>
                          <a:cxnLst>
                            <a:cxn ang="T64">
                              <a:pos x="T0" y="T1"/>
                            </a:cxn>
                            <a:cxn ang="T65">
                              <a:pos x="T2" y="T3"/>
                            </a:cxn>
                            <a:cxn ang="T66">
                              <a:pos x="T4" y="T5"/>
                            </a:cxn>
                            <a:cxn ang="T67">
                              <a:pos x="T6" y="T7"/>
                            </a:cxn>
                            <a:cxn ang="T68">
                              <a:pos x="T8" y="T9"/>
                            </a:cxn>
                            <a:cxn ang="T69">
                              <a:pos x="T10" y="T11"/>
                            </a:cxn>
                            <a:cxn ang="T70">
                              <a:pos x="T12" y="T13"/>
                            </a:cxn>
                            <a:cxn ang="T71">
                              <a:pos x="T14" y="T15"/>
                            </a:cxn>
                            <a:cxn ang="T72">
                              <a:pos x="T16" y="T17"/>
                            </a:cxn>
                            <a:cxn ang="T73">
                              <a:pos x="T18" y="T19"/>
                            </a:cxn>
                            <a:cxn ang="T74">
                              <a:pos x="T20" y="T21"/>
                            </a:cxn>
                            <a:cxn ang="T75">
                              <a:pos x="T22" y="T23"/>
                            </a:cxn>
                            <a:cxn ang="T76">
                              <a:pos x="T24" y="T25"/>
                            </a:cxn>
                            <a:cxn ang="T77">
                              <a:pos x="T26" y="T27"/>
                            </a:cxn>
                            <a:cxn ang="T78">
                              <a:pos x="T28" y="T29"/>
                            </a:cxn>
                            <a:cxn ang="T79">
                              <a:pos x="T30" y="T31"/>
                            </a:cxn>
                            <a:cxn ang="T80">
                              <a:pos x="T32" y="T33"/>
                            </a:cxn>
                            <a:cxn ang="T81">
                              <a:pos x="T34" y="T35"/>
                            </a:cxn>
                            <a:cxn ang="T82">
                              <a:pos x="T36" y="T37"/>
                            </a:cxn>
                            <a:cxn ang="T83">
                              <a:pos x="T38" y="T39"/>
                            </a:cxn>
                            <a:cxn ang="T84">
                              <a:pos x="T40" y="T41"/>
                            </a:cxn>
                            <a:cxn ang="T85">
                              <a:pos x="T42" y="T43"/>
                            </a:cxn>
                            <a:cxn ang="T86">
                              <a:pos x="T44" y="T45"/>
                            </a:cxn>
                            <a:cxn ang="T87">
                              <a:pos x="T46" y="T47"/>
                            </a:cxn>
                            <a:cxn ang="T88">
                              <a:pos x="T48" y="T49"/>
                            </a:cxn>
                            <a:cxn ang="T89">
                              <a:pos x="T50" y="T51"/>
                            </a:cxn>
                            <a:cxn ang="T90">
                              <a:pos x="T52" y="T53"/>
                            </a:cxn>
                            <a:cxn ang="T91">
                              <a:pos x="T54" y="T55"/>
                            </a:cxn>
                            <a:cxn ang="T92">
                              <a:pos x="T56" y="T57"/>
                            </a:cxn>
                            <a:cxn ang="T93">
                              <a:pos x="T58" y="T59"/>
                            </a:cxn>
                            <a:cxn ang="T94">
                              <a:pos x="T60" y="T61"/>
                            </a:cxn>
                            <a:cxn ang="T95">
                              <a:pos x="T62" y="T63"/>
                            </a:cxn>
                          </a:cxnLst>
                          <a:rect l="T96" t="T97" r="T98" b="T99"/>
                          <a:pathLst>
                            <a:path w="72" h="75">
                              <a:moveTo>
                                <a:pt x="46" y="4"/>
                              </a:moveTo>
                              <a:lnTo>
                                <a:pt x="46" y="0"/>
                              </a:lnTo>
                              <a:cubicBezTo>
                                <a:pt x="51" y="0"/>
                                <a:pt x="55" y="0"/>
                                <a:pt x="59" y="0"/>
                              </a:cubicBezTo>
                              <a:cubicBezTo>
                                <a:pt x="63" y="0"/>
                                <a:pt x="67" y="0"/>
                                <a:pt x="72" y="0"/>
                              </a:cubicBezTo>
                              <a:lnTo>
                                <a:pt x="72" y="4"/>
                              </a:lnTo>
                              <a:lnTo>
                                <a:pt x="70" y="4"/>
                              </a:lnTo>
                              <a:cubicBezTo>
                                <a:pt x="69" y="4"/>
                                <a:pt x="68" y="5"/>
                                <a:pt x="67" y="5"/>
                              </a:cubicBezTo>
                              <a:cubicBezTo>
                                <a:pt x="66" y="6"/>
                                <a:pt x="66" y="6"/>
                                <a:pt x="65" y="7"/>
                              </a:cubicBezTo>
                              <a:cubicBezTo>
                                <a:pt x="65" y="7"/>
                                <a:pt x="63" y="11"/>
                                <a:pt x="60" y="18"/>
                              </a:cubicBezTo>
                              <a:cubicBezTo>
                                <a:pt x="55" y="30"/>
                                <a:pt x="52" y="40"/>
                                <a:pt x="49" y="47"/>
                              </a:cubicBezTo>
                              <a:cubicBezTo>
                                <a:pt x="46" y="54"/>
                                <a:pt x="43" y="63"/>
                                <a:pt x="39" y="75"/>
                              </a:cubicBezTo>
                              <a:lnTo>
                                <a:pt x="32" y="75"/>
                              </a:lnTo>
                              <a:cubicBezTo>
                                <a:pt x="26" y="58"/>
                                <a:pt x="20" y="41"/>
                                <a:pt x="14" y="25"/>
                              </a:cubicBezTo>
                              <a:cubicBezTo>
                                <a:pt x="12" y="19"/>
                                <a:pt x="10" y="15"/>
                                <a:pt x="10" y="13"/>
                              </a:cubicBezTo>
                              <a:cubicBezTo>
                                <a:pt x="9" y="10"/>
                                <a:pt x="8" y="8"/>
                                <a:pt x="6" y="6"/>
                              </a:cubicBezTo>
                              <a:cubicBezTo>
                                <a:pt x="5" y="5"/>
                                <a:pt x="4" y="4"/>
                                <a:pt x="2" y="4"/>
                              </a:cubicBezTo>
                              <a:lnTo>
                                <a:pt x="0" y="4"/>
                              </a:lnTo>
                              <a:lnTo>
                                <a:pt x="0" y="0"/>
                              </a:lnTo>
                              <a:cubicBezTo>
                                <a:pt x="6" y="0"/>
                                <a:pt x="12" y="0"/>
                                <a:pt x="16" y="0"/>
                              </a:cubicBezTo>
                              <a:cubicBezTo>
                                <a:pt x="21" y="0"/>
                                <a:pt x="26" y="0"/>
                                <a:pt x="31" y="0"/>
                              </a:cubicBezTo>
                              <a:lnTo>
                                <a:pt x="31" y="4"/>
                              </a:lnTo>
                              <a:lnTo>
                                <a:pt x="28" y="4"/>
                              </a:lnTo>
                              <a:cubicBezTo>
                                <a:pt x="26" y="4"/>
                                <a:pt x="24" y="5"/>
                                <a:pt x="23" y="5"/>
                              </a:cubicBezTo>
                              <a:cubicBezTo>
                                <a:pt x="22" y="6"/>
                                <a:pt x="21" y="7"/>
                                <a:pt x="21" y="8"/>
                              </a:cubicBezTo>
                              <a:cubicBezTo>
                                <a:pt x="21" y="9"/>
                                <a:pt x="22" y="11"/>
                                <a:pt x="23" y="13"/>
                              </a:cubicBezTo>
                              <a:cubicBezTo>
                                <a:pt x="23" y="16"/>
                                <a:pt x="29" y="32"/>
                                <a:pt x="39" y="61"/>
                              </a:cubicBezTo>
                              <a:lnTo>
                                <a:pt x="51" y="27"/>
                              </a:lnTo>
                              <a:cubicBezTo>
                                <a:pt x="53" y="19"/>
                                <a:pt x="55" y="14"/>
                                <a:pt x="56" y="11"/>
                              </a:cubicBezTo>
                              <a:cubicBezTo>
                                <a:pt x="56" y="10"/>
                                <a:pt x="56" y="9"/>
                                <a:pt x="56" y="8"/>
                              </a:cubicBezTo>
                              <a:cubicBezTo>
                                <a:pt x="56" y="7"/>
                                <a:pt x="56" y="7"/>
                                <a:pt x="55" y="6"/>
                              </a:cubicBezTo>
                              <a:cubicBezTo>
                                <a:pt x="54" y="6"/>
                                <a:pt x="53" y="5"/>
                                <a:pt x="51" y="5"/>
                              </a:cubicBezTo>
                              <a:lnTo>
                                <a:pt x="46" y="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C9451A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" name="Freeform 60"/>
                      <wps:cNvSpPr>
                        <a:spLocks noEditPoints="1"/>
                      </wps:cNvSpPr>
                      <wps:spPr bwMode="auto">
                        <a:xfrm>
                          <a:off x="431" y="374"/>
                          <a:ext cx="11" cy="15"/>
                        </a:xfrm>
                        <a:custGeom>
                          <a:avLst/>
                          <a:gdLst>
                            <a:gd name="T0" fmla="*/ 0 w 58"/>
                            <a:gd name="T1" fmla="*/ 0 h 78"/>
                            <a:gd name="T2" fmla="*/ 0 w 58"/>
                            <a:gd name="T3" fmla="*/ 0 h 78"/>
                            <a:gd name="T4" fmla="*/ 0 w 58"/>
                            <a:gd name="T5" fmla="*/ 1 h 78"/>
                            <a:gd name="T6" fmla="*/ 0 w 58"/>
                            <a:gd name="T7" fmla="*/ 1 h 78"/>
                            <a:gd name="T8" fmla="*/ 0 w 58"/>
                            <a:gd name="T9" fmla="*/ 0 h 78"/>
                            <a:gd name="T10" fmla="*/ 0 w 58"/>
                            <a:gd name="T11" fmla="*/ 0 h 78"/>
                            <a:gd name="T12" fmla="*/ 0 w 58"/>
                            <a:gd name="T13" fmla="*/ 1 h 78"/>
                            <a:gd name="T14" fmla="*/ 0 w 58"/>
                            <a:gd name="T15" fmla="*/ 1 h 78"/>
                            <a:gd name="T16" fmla="*/ 0 w 58"/>
                            <a:gd name="T17" fmla="*/ 1 h 78"/>
                            <a:gd name="T18" fmla="*/ 0 w 58"/>
                            <a:gd name="T19" fmla="*/ 1 h 78"/>
                            <a:gd name="T20" fmla="*/ 0 w 58"/>
                            <a:gd name="T21" fmla="*/ 0 h 78"/>
                            <a:gd name="T22" fmla="*/ 0 w 58"/>
                            <a:gd name="T23" fmla="*/ 0 h 78"/>
                            <a:gd name="T24" fmla="*/ 0 w 58"/>
                            <a:gd name="T25" fmla="*/ 0 h 78"/>
                            <a:gd name="T26" fmla="*/ 0 w 58"/>
                            <a:gd name="T27" fmla="*/ 0 h 78"/>
                            <a:gd name="T28" fmla="*/ 0 w 58"/>
                            <a:gd name="T29" fmla="*/ 0 h 78"/>
                            <a:gd name="T30" fmla="*/ 0 w 58"/>
                            <a:gd name="T31" fmla="*/ 0 h 78"/>
                            <a:gd name="T32" fmla="*/ 0 w 58"/>
                            <a:gd name="T33" fmla="*/ 0 h 78"/>
                            <a:gd name="T34" fmla="*/ 0 w 58"/>
                            <a:gd name="T35" fmla="*/ 0 h 78"/>
                            <a:gd name="T36" fmla="*/ 0 w 58"/>
                            <a:gd name="T37" fmla="*/ 0 h 78"/>
                            <a:gd name="T38" fmla="*/ 0 w 58"/>
                            <a:gd name="T39" fmla="*/ 0 h 78"/>
                            <a:gd name="T40" fmla="*/ 0 w 58"/>
                            <a:gd name="T41" fmla="*/ 0 h 78"/>
                            <a:gd name="T42" fmla="*/ 0 w 58"/>
                            <a:gd name="T43" fmla="*/ 0 h 78"/>
                            <a:gd name="T44" fmla="*/ 0 w 58"/>
                            <a:gd name="T45" fmla="*/ 0 h 78"/>
                            <a:gd name="T46" fmla="*/ 0 w 58"/>
                            <a:gd name="T47" fmla="*/ 0 h 78"/>
                            <a:gd name="T48" fmla="*/ 0 w 58"/>
                            <a:gd name="T49" fmla="*/ 0 h 78"/>
                            <a:gd name="T50" fmla="*/ 0 w 58"/>
                            <a:gd name="T51" fmla="*/ 0 h 78"/>
                            <a:gd name="T52" fmla="*/ 0 w 58"/>
                            <a:gd name="T53" fmla="*/ 0 h 78"/>
                            <a:gd name="T54" fmla="*/ 0 w 58"/>
                            <a:gd name="T55" fmla="*/ 0 h 78"/>
                            <a:gd name="T56" fmla="*/ 0 w 58"/>
                            <a:gd name="T57" fmla="*/ 0 h 78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w 58"/>
                            <a:gd name="T88" fmla="*/ 0 h 78"/>
                            <a:gd name="T89" fmla="*/ 58 w 58"/>
                            <a:gd name="T90" fmla="*/ 78 h 78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T87" t="T88" r="T89" b="T90"/>
                          <a:pathLst>
                            <a:path w="58" h="78">
                              <a:moveTo>
                                <a:pt x="13" y="38"/>
                              </a:moveTo>
                              <a:cubicBezTo>
                                <a:pt x="13" y="49"/>
                                <a:pt x="16" y="57"/>
                                <a:pt x="20" y="62"/>
                              </a:cubicBezTo>
                              <a:cubicBezTo>
                                <a:pt x="24" y="67"/>
                                <a:pt x="30" y="70"/>
                                <a:pt x="37" y="70"/>
                              </a:cubicBezTo>
                              <a:cubicBezTo>
                                <a:pt x="40" y="70"/>
                                <a:pt x="43" y="69"/>
                                <a:pt x="46" y="68"/>
                              </a:cubicBezTo>
                              <a:cubicBezTo>
                                <a:pt x="49" y="67"/>
                                <a:pt x="52" y="65"/>
                                <a:pt x="55" y="63"/>
                              </a:cubicBezTo>
                              <a:lnTo>
                                <a:pt x="56" y="64"/>
                              </a:lnTo>
                              <a:lnTo>
                                <a:pt x="54" y="71"/>
                              </a:lnTo>
                              <a:cubicBezTo>
                                <a:pt x="50" y="73"/>
                                <a:pt x="47" y="75"/>
                                <a:pt x="43" y="76"/>
                              </a:cubicBezTo>
                              <a:cubicBezTo>
                                <a:pt x="39" y="78"/>
                                <a:pt x="35" y="78"/>
                                <a:pt x="31" y="78"/>
                              </a:cubicBezTo>
                              <a:cubicBezTo>
                                <a:pt x="22" y="78"/>
                                <a:pt x="14" y="75"/>
                                <a:pt x="9" y="68"/>
                              </a:cubicBezTo>
                              <a:cubicBezTo>
                                <a:pt x="3" y="61"/>
                                <a:pt x="0" y="52"/>
                                <a:pt x="0" y="41"/>
                              </a:cubicBezTo>
                              <a:cubicBezTo>
                                <a:pt x="0" y="32"/>
                                <a:pt x="2" y="24"/>
                                <a:pt x="5" y="18"/>
                              </a:cubicBezTo>
                              <a:cubicBezTo>
                                <a:pt x="7" y="13"/>
                                <a:pt x="11" y="9"/>
                                <a:pt x="16" y="6"/>
                              </a:cubicBezTo>
                              <a:cubicBezTo>
                                <a:pt x="22" y="2"/>
                                <a:pt x="27" y="0"/>
                                <a:pt x="33" y="0"/>
                              </a:cubicBezTo>
                              <a:cubicBezTo>
                                <a:pt x="40" y="0"/>
                                <a:pt x="47" y="3"/>
                                <a:pt x="51" y="8"/>
                              </a:cubicBezTo>
                              <a:cubicBezTo>
                                <a:pt x="56" y="14"/>
                                <a:pt x="58" y="22"/>
                                <a:pt x="58" y="31"/>
                              </a:cubicBezTo>
                              <a:lnTo>
                                <a:pt x="58" y="36"/>
                              </a:lnTo>
                              <a:cubicBezTo>
                                <a:pt x="55" y="37"/>
                                <a:pt x="52" y="38"/>
                                <a:pt x="50" y="38"/>
                              </a:cubicBezTo>
                              <a:cubicBezTo>
                                <a:pt x="45" y="38"/>
                                <a:pt x="38" y="38"/>
                                <a:pt x="30" y="38"/>
                              </a:cubicBezTo>
                              <a:lnTo>
                                <a:pt x="13" y="38"/>
                              </a:lnTo>
                              <a:close/>
                              <a:moveTo>
                                <a:pt x="13" y="32"/>
                              </a:moveTo>
                              <a:cubicBezTo>
                                <a:pt x="20" y="33"/>
                                <a:pt x="28" y="33"/>
                                <a:pt x="36" y="33"/>
                              </a:cubicBezTo>
                              <a:cubicBezTo>
                                <a:pt x="39" y="33"/>
                                <a:pt x="43" y="33"/>
                                <a:pt x="46" y="32"/>
                              </a:cubicBezTo>
                              <a:lnTo>
                                <a:pt x="46" y="28"/>
                              </a:lnTo>
                              <a:cubicBezTo>
                                <a:pt x="46" y="23"/>
                                <a:pt x="45" y="19"/>
                                <a:pt x="43" y="15"/>
                              </a:cubicBezTo>
                              <a:cubicBezTo>
                                <a:pt x="42" y="12"/>
                                <a:pt x="41" y="10"/>
                                <a:pt x="38" y="8"/>
                              </a:cubicBezTo>
                              <a:cubicBezTo>
                                <a:pt x="36" y="7"/>
                                <a:pt x="33" y="6"/>
                                <a:pt x="30" y="6"/>
                              </a:cubicBezTo>
                              <a:cubicBezTo>
                                <a:pt x="25" y="6"/>
                                <a:pt x="21" y="8"/>
                                <a:pt x="18" y="12"/>
                              </a:cubicBezTo>
                              <a:cubicBezTo>
                                <a:pt x="15" y="17"/>
                                <a:pt x="13" y="23"/>
                                <a:pt x="13" y="3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78E47B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4" name="Freeform 61"/>
                      <wps:cNvSpPr>
                        <a:spLocks/>
                      </wps:cNvSpPr>
                      <wps:spPr bwMode="auto">
                        <a:xfrm>
                          <a:off x="444" y="374"/>
                          <a:ext cx="10" cy="14"/>
                        </a:xfrm>
                        <a:custGeom>
                          <a:avLst/>
                          <a:gdLst>
                            <a:gd name="T0" fmla="*/ 0 w 49"/>
                            <a:gd name="T1" fmla="*/ 0 h 77"/>
                            <a:gd name="T2" fmla="*/ 0 w 49"/>
                            <a:gd name="T3" fmla="*/ 0 h 77"/>
                            <a:gd name="T4" fmla="*/ 0 w 49"/>
                            <a:gd name="T5" fmla="*/ 0 h 77"/>
                            <a:gd name="T6" fmla="*/ 0 w 49"/>
                            <a:gd name="T7" fmla="*/ 0 h 77"/>
                            <a:gd name="T8" fmla="*/ 0 w 49"/>
                            <a:gd name="T9" fmla="*/ 0 h 77"/>
                            <a:gd name="T10" fmla="*/ 0 w 49"/>
                            <a:gd name="T11" fmla="*/ 0 h 77"/>
                            <a:gd name="T12" fmla="*/ 0 w 49"/>
                            <a:gd name="T13" fmla="*/ 0 h 77"/>
                            <a:gd name="T14" fmla="*/ 0 w 49"/>
                            <a:gd name="T15" fmla="*/ 0 h 77"/>
                            <a:gd name="T16" fmla="*/ 0 w 49"/>
                            <a:gd name="T17" fmla="*/ 0 h 77"/>
                            <a:gd name="T18" fmla="*/ 0 w 49"/>
                            <a:gd name="T19" fmla="*/ 0 h 77"/>
                            <a:gd name="T20" fmla="*/ 0 w 49"/>
                            <a:gd name="T21" fmla="*/ 0 h 77"/>
                            <a:gd name="T22" fmla="*/ 0 w 49"/>
                            <a:gd name="T23" fmla="*/ 0 h 77"/>
                            <a:gd name="T24" fmla="*/ 0 w 49"/>
                            <a:gd name="T25" fmla="*/ 0 h 77"/>
                            <a:gd name="T26" fmla="*/ 0 w 49"/>
                            <a:gd name="T27" fmla="*/ 0 h 77"/>
                            <a:gd name="T28" fmla="*/ 0 w 49"/>
                            <a:gd name="T29" fmla="*/ 0 h 77"/>
                            <a:gd name="T30" fmla="*/ 0 w 49"/>
                            <a:gd name="T31" fmla="*/ 0 h 77"/>
                            <a:gd name="T32" fmla="*/ 0 w 49"/>
                            <a:gd name="T33" fmla="*/ 0 h 77"/>
                            <a:gd name="T34" fmla="*/ 0 w 49"/>
                            <a:gd name="T35" fmla="*/ 0 h 77"/>
                            <a:gd name="T36" fmla="*/ 0 w 49"/>
                            <a:gd name="T37" fmla="*/ 1 h 77"/>
                            <a:gd name="T38" fmla="*/ 0 w 49"/>
                            <a:gd name="T39" fmla="*/ 1 h 77"/>
                            <a:gd name="T40" fmla="*/ 0 w 49"/>
                            <a:gd name="T41" fmla="*/ 1 h 77"/>
                            <a:gd name="T42" fmla="*/ 0 w 49"/>
                            <a:gd name="T43" fmla="*/ 0 h 77"/>
                            <a:gd name="T44" fmla="*/ 0 w 49"/>
                            <a:gd name="T45" fmla="*/ 0 h 77"/>
                            <a:gd name="T46" fmla="*/ 0 w 49"/>
                            <a:gd name="T47" fmla="*/ 0 h 77"/>
                            <a:gd name="T48" fmla="*/ 0 w 49"/>
                            <a:gd name="T49" fmla="*/ 0 h 77"/>
                            <a:gd name="T50" fmla="*/ 0 w 49"/>
                            <a:gd name="T51" fmla="*/ 0 h 77"/>
                            <a:gd name="T52" fmla="*/ 0 w 49"/>
                            <a:gd name="T53" fmla="*/ 0 h 77"/>
                            <a:gd name="T54" fmla="*/ 0 w 49"/>
                            <a:gd name="T55" fmla="*/ 0 h 77"/>
                            <a:gd name="T56" fmla="*/ 0 w 49"/>
                            <a:gd name="T57" fmla="*/ 0 h 77"/>
                            <a:gd name="T58" fmla="*/ 0 w 49"/>
                            <a:gd name="T59" fmla="*/ 0 h 77"/>
                            <a:gd name="T60" fmla="*/ 0 w 49"/>
                            <a:gd name="T61" fmla="*/ 0 h 77"/>
                            <a:gd name="T62" fmla="*/ 0 w 49"/>
                            <a:gd name="T63" fmla="*/ 0 h 77"/>
                            <a:gd name="T64" fmla="*/ 0 w 49"/>
                            <a:gd name="T65" fmla="*/ 0 h 77"/>
                            <a:gd name="T66" fmla="*/ 0 w 49"/>
                            <a:gd name="T67" fmla="*/ 0 h 77"/>
                            <a:gd name="T68" fmla="*/ 0 w 49"/>
                            <a:gd name="T69" fmla="*/ 0 h 77"/>
                            <a:gd name="T70" fmla="*/ 0 w 49"/>
                            <a:gd name="T71" fmla="*/ 0 h 77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w 49"/>
                            <a:gd name="T109" fmla="*/ 0 h 77"/>
                            <a:gd name="T110" fmla="*/ 49 w 49"/>
                            <a:gd name="T111" fmla="*/ 77 h 77"/>
                          </a:gdLst>
                          <a:ahLst/>
                          <a:cxnLst>
                            <a:cxn ang="T72">
                              <a:pos x="T0" y="T1"/>
                            </a:cxn>
                            <a:cxn ang="T73">
                              <a:pos x="T2" y="T3"/>
                            </a:cxn>
                            <a:cxn ang="T74">
                              <a:pos x="T4" y="T5"/>
                            </a:cxn>
                            <a:cxn ang="T75">
                              <a:pos x="T6" y="T7"/>
                            </a:cxn>
                            <a:cxn ang="T76">
                              <a:pos x="T8" y="T9"/>
                            </a:cxn>
                            <a:cxn ang="T77">
                              <a:pos x="T10" y="T11"/>
                            </a:cxn>
                            <a:cxn ang="T78">
                              <a:pos x="T12" y="T13"/>
                            </a:cxn>
                            <a:cxn ang="T79">
                              <a:pos x="T14" y="T15"/>
                            </a:cxn>
                            <a:cxn ang="T80">
                              <a:pos x="T16" y="T17"/>
                            </a:cxn>
                            <a:cxn ang="T81">
                              <a:pos x="T18" y="T19"/>
                            </a:cxn>
                            <a:cxn ang="T82">
                              <a:pos x="T20" y="T21"/>
                            </a:cxn>
                            <a:cxn ang="T83">
                              <a:pos x="T22" y="T23"/>
                            </a:cxn>
                            <a:cxn ang="T84">
                              <a:pos x="T24" y="T25"/>
                            </a:cxn>
                            <a:cxn ang="T85">
                              <a:pos x="T26" y="T27"/>
                            </a:cxn>
                            <a:cxn ang="T86">
                              <a:pos x="T28" y="T29"/>
                            </a:cxn>
                            <a:cxn ang="T87">
                              <a:pos x="T30" y="T31"/>
                            </a:cxn>
                            <a:cxn ang="T88">
                              <a:pos x="T32" y="T33"/>
                            </a:cxn>
                            <a:cxn ang="T89">
                              <a:pos x="T34" y="T35"/>
                            </a:cxn>
                            <a:cxn ang="T90">
                              <a:pos x="T36" y="T37"/>
                            </a:cxn>
                            <a:cxn ang="T91">
                              <a:pos x="T38" y="T39"/>
                            </a:cxn>
                            <a:cxn ang="T92">
                              <a:pos x="T40" y="T41"/>
                            </a:cxn>
                            <a:cxn ang="T93">
                              <a:pos x="T42" y="T43"/>
                            </a:cxn>
                            <a:cxn ang="T94">
                              <a:pos x="T44" y="T45"/>
                            </a:cxn>
                            <a:cxn ang="T95">
                              <a:pos x="T46" y="T47"/>
                            </a:cxn>
                            <a:cxn ang="T96">
                              <a:pos x="T48" y="T49"/>
                            </a:cxn>
                            <a:cxn ang="T97">
                              <a:pos x="T50" y="T51"/>
                            </a:cxn>
                            <a:cxn ang="T98">
                              <a:pos x="T52" y="T53"/>
                            </a:cxn>
                            <a:cxn ang="T99">
                              <a:pos x="T54" y="T55"/>
                            </a:cxn>
                            <a:cxn ang="T100">
                              <a:pos x="T56" y="T57"/>
                            </a:cxn>
                            <a:cxn ang="T101">
                              <a:pos x="T58" y="T59"/>
                            </a:cxn>
                            <a:cxn ang="T102">
                              <a:pos x="T60" y="T61"/>
                            </a:cxn>
                            <a:cxn ang="T103">
                              <a:pos x="T62" y="T63"/>
                            </a:cxn>
                            <a:cxn ang="T104">
                              <a:pos x="T64" y="T65"/>
                            </a:cxn>
                            <a:cxn ang="T105">
                              <a:pos x="T66" y="T67"/>
                            </a:cxn>
                            <a:cxn ang="T106">
                              <a:pos x="T68" y="T69"/>
                            </a:cxn>
                            <a:cxn ang="T107">
                              <a:pos x="T70" y="T71"/>
                            </a:cxn>
                          </a:cxnLst>
                          <a:rect l="T108" t="T109" r="T110" b="T111"/>
                          <a:pathLst>
                            <a:path w="49" h="77">
                              <a:moveTo>
                                <a:pt x="23" y="18"/>
                              </a:moveTo>
                              <a:cubicBezTo>
                                <a:pt x="25" y="16"/>
                                <a:pt x="27" y="13"/>
                                <a:pt x="29" y="10"/>
                              </a:cubicBezTo>
                              <a:cubicBezTo>
                                <a:pt x="31" y="6"/>
                                <a:pt x="33" y="4"/>
                                <a:pt x="36" y="2"/>
                              </a:cubicBezTo>
                              <a:cubicBezTo>
                                <a:pt x="38" y="1"/>
                                <a:pt x="40" y="0"/>
                                <a:pt x="42" y="0"/>
                              </a:cubicBezTo>
                              <a:cubicBezTo>
                                <a:pt x="45" y="0"/>
                                <a:pt x="47" y="1"/>
                                <a:pt x="48" y="1"/>
                              </a:cubicBezTo>
                              <a:cubicBezTo>
                                <a:pt x="48" y="2"/>
                                <a:pt x="49" y="2"/>
                                <a:pt x="49" y="3"/>
                              </a:cubicBezTo>
                              <a:lnTo>
                                <a:pt x="49" y="4"/>
                              </a:lnTo>
                              <a:cubicBezTo>
                                <a:pt x="48" y="8"/>
                                <a:pt x="48" y="14"/>
                                <a:pt x="48" y="21"/>
                              </a:cubicBezTo>
                              <a:lnTo>
                                <a:pt x="45" y="21"/>
                              </a:lnTo>
                              <a:cubicBezTo>
                                <a:pt x="44" y="19"/>
                                <a:pt x="42" y="17"/>
                                <a:pt x="41" y="16"/>
                              </a:cubicBezTo>
                              <a:cubicBezTo>
                                <a:pt x="40" y="15"/>
                                <a:pt x="38" y="14"/>
                                <a:pt x="36" y="14"/>
                              </a:cubicBezTo>
                              <a:cubicBezTo>
                                <a:pt x="33" y="14"/>
                                <a:pt x="31" y="15"/>
                                <a:pt x="29" y="17"/>
                              </a:cubicBezTo>
                              <a:cubicBezTo>
                                <a:pt x="26" y="19"/>
                                <a:pt x="25" y="22"/>
                                <a:pt x="24" y="26"/>
                              </a:cubicBezTo>
                              <a:cubicBezTo>
                                <a:pt x="23" y="30"/>
                                <a:pt x="23" y="37"/>
                                <a:pt x="23" y="48"/>
                              </a:cubicBezTo>
                              <a:cubicBezTo>
                                <a:pt x="23" y="56"/>
                                <a:pt x="23" y="62"/>
                                <a:pt x="24" y="67"/>
                              </a:cubicBezTo>
                              <a:cubicBezTo>
                                <a:pt x="24" y="69"/>
                                <a:pt x="24" y="70"/>
                                <a:pt x="25" y="70"/>
                              </a:cubicBezTo>
                              <a:cubicBezTo>
                                <a:pt x="27" y="72"/>
                                <a:pt x="29" y="72"/>
                                <a:pt x="33" y="72"/>
                              </a:cubicBezTo>
                              <a:lnTo>
                                <a:pt x="37" y="72"/>
                              </a:lnTo>
                              <a:lnTo>
                                <a:pt x="37" y="77"/>
                              </a:lnTo>
                              <a:cubicBezTo>
                                <a:pt x="30" y="76"/>
                                <a:pt x="23" y="76"/>
                                <a:pt x="17" y="76"/>
                              </a:cubicBezTo>
                              <a:cubicBezTo>
                                <a:pt x="11" y="76"/>
                                <a:pt x="5" y="76"/>
                                <a:pt x="0" y="77"/>
                              </a:cubicBezTo>
                              <a:lnTo>
                                <a:pt x="0" y="72"/>
                              </a:lnTo>
                              <a:lnTo>
                                <a:pt x="6" y="71"/>
                              </a:lnTo>
                              <a:cubicBezTo>
                                <a:pt x="8" y="71"/>
                                <a:pt x="10" y="71"/>
                                <a:pt x="10" y="70"/>
                              </a:cubicBezTo>
                              <a:cubicBezTo>
                                <a:pt x="11" y="69"/>
                                <a:pt x="11" y="67"/>
                                <a:pt x="12" y="62"/>
                              </a:cubicBezTo>
                              <a:cubicBezTo>
                                <a:pt x="12" y="55"/>
                                <a:pt x="12" y="46"/>
                                <a:pt x="12" y="35"/>
                              </a:cubicBezTo>
                              <a:cubicBezTo>
                                <a:pt x="12" y="23"/>
                                <a:pt x="12" y="15"/>
                                <a:pt x="11" y="13"/>
                              </a:cubicBezTo>
                              <a:cubicBezTo>
                                <a:pt x="10" y="11"/>
                                <a:pt x="8" y="11"/>
                                <a:pt x="5" y="11"/>
                              </a:cubicBezTo>
                              <a:lnTo>
                                <a:pt x="0" y="11"/>
                              </a:lnTo>
                              <a:lnTo>
                                <a:pt x="0" y="6"/>
                              </a:lnTo>
                              <a:cubicBezTo>
                                <a:pt x="4" y="6"/>
                                <a:pt x="8" y="5"/>
                                <a:pt x="11" y="4"/>
                              </a:cubicBezTo>
                              <a:cubicBezTo>
                                <a:pt x="15" y="3"/>
                                <a:pt x="18" y="2"/>
                                <a:pt x="20" y="0"/>
                              </a:cubicBezTo>
                              <a:cubicBezTo>
                                <a:pt x="21" y="0"/>
                                <a:pt x="21" y="0"/>
                                <a:pt x="22" y="0"/>
                              </a:cubicBezTo>
                              <a:cubicBezTo>
                                <a:pt x="22" y="0"/>
                                <a:pt x="23" y="0"/>
                                <a:pt x="23" y="0"/>
                              </a:cubicBezTo>
                              <a:cubicBezTo>
                                <a:pt x="23" y="1"/>
                                <a:pt x="23" y="1"/>
                                <a:pt x="23" y="2"/>
                              </a:cubicBezTo>
                              <a:lnTo>
                                <a:pt x="23" y="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FEA6B2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5" name="Freeform 62"/>
                      <wps:cNvSpPr>
                        <a:spLocks/>
                      </wps:cNvSpPr>
                      <wps:spPr bwMode="auto">
                        <a:xfrm>
                          <a:off x="456" y="374"/>
                          <a:ext cx="9" cy="15"/>
                        </a:xfrm>
                        <a:custGeom>
                          <a:avLst/>
                          <a:gdLst>
                            <a:gd name="T0" fmla="*/ 0 w 48"/>
                            <a:gd name="T1" fmla="*/ 0 h 78"/>
                            <a:gd name="T2" fmla="*/ 0 w 48"/>
                            <a:gd name="T3" fmla="*/ 0 h 78"/>
                            <a:gd name="T4" fmla="*/ 0 w 48"/>
                            <a:gd name="T5" fmla="*/ 1 h 78"/>
                            <a:gd name="T6" fmla="*/ 0 w 48"/>
                            <a:gd name="T7" fmla="*/ 1 h 78"/>
                            <a:gd name="T8" fmla="*/ 0 w 48"/>
                            <a:gd name="T9" fmla="*/ 1 h 78"/>
                            <a:gd name="T10" fmla="*/ 0 w 48"/>
                            <a:gd name="T11" fmla="*/ 1 h 78"/>
                            <a:gd name="T12" fmla="*/ 0 w 48"/>
                            <a:gd name="T13" fmla="*/ 0 h 78"/>
                            <a:gd name="T14" fmla="*/ 0 w 48"/>
                            <a:gd name="T15" fmla="*/ 0 h 78"/>
                            <a:gd name="T16" fmla="*/ 0 w 48"/>
                            <a:gd name="T17" fmla="*/ 0 h 78"/>
                            <a:gd name="T18" fmla="*/ 0 w 48"/>
                            <a:gd name="T19" fmla="*/ 0 h 78"/>
                            <a:gd name="T20" fmla="*/ 0 w 48"/>
                            <a:gd name="T21" fmla="*/ 0 h 78"/>
                            <a:gd name="T22" fmla="*/ 0 w 48"/>
                            <a:gd name="T23" fmla="*/ 0 h 78"/>
                            <a:gd name="T24" fmla="*/ 0 w 48"/>
                            <a:gd name="T25" fmla="*/ 0 h 78"/>
                            <a:gd name="T26" fmla="*/ 0 w 48"/>
                            <a:gd name="T27" fmla="*/ 0 h 78"/>
                            <a:gd name="T28" fmla="*/ 0 w 48"/>
                            <a:gd name="T29" fmla="*/ 0 h 78"/>
                            <a:gd name="T30" fmla="*/ 0 w 48"/>
                            <a:gd name="T31" fmla="*/ 0 h 78"/>
                            <a:gd name="T32" fmla="*/ 0 w 48"/>
                            <a:gd name="T33" fmla="*/ 0 h 78"/>
                            <a:gd name="T34" fmla="*/ 0 w 48"/>
                            <a:gd name="T35" fmla="*/ 0 h 78"/>
                            <a:gd name="T36" fmla="*/ 0 w 48"/>
                            <a:gd name="T37" fmla="*/ 0 h 78"/>
                            <a:gd name="T38" fmla="*/ 0 w 48"/>
                            <a:gd name="T39" fmla="*/ 0 h 78"/>
                            <a:gd name="T40" fmla="*/ 0 w 48"/>
                            <a:gd name="T41" fmla="*/ 0 h 78"/>
                            <a:gd name="T42" fmla="*/ 0 w 48"/>
                            <a:gd name="T43" fmla="*/ 0 h 78"/>
                            <a:gd name="T44" fmla="*/ 0 w 48"/>
                            <a:gd name="T45" fmla="*/ 0 h 78"/>
                            <a:gd name="T46" fmla="*/ 0 w 48"/>
                            <a:gd name="T47" fmla="*/ 0 h 78"/>
                            <a:gd name="T48" fmla="*/ 0 w 48"/>
                            <a:gd name="T49" fmla="*/ 0 h 78"/>
                            <a:gd name="T50" fmla="*/ 0 w 48"/>
                            <a:gd name="T51" fmla="*/ 0 h 78"/>
                            <a:gd name="T52" fmla="*/ 0 w 48"/>
                            <a:gd name="T53" fmla="*/ 0 h 78"/>
                            <a:gd name="T54" fmla="*/ 0 w 48"/>
                            <a:gd name="T55" fmla="*/ 1 h 78"/>
                            <a:gd name="T56" fmla="*/ 0 w 48"/>
                            <a:gd name="T57" fmla="*/ 1 h 78"/>
                            <a:gd name="T58" fmla="*/ 0 w 48"/>
                            <a:gd name="T59" fmla="*/ 1 h 78"/>
                            <a:gd name="T60" fmla="*/ 0 w 48"/>
                            <a:gd name="T61" fmla="*/ 1 h 78"/>
                            <a:gd name="T62" fmla="*/ 0 w 48"/>
                            <a:gd name="T63" fmla="*/ 1 h 78"/>
                            <a:gd name="T64" fmla="*/ 0 w 48"/>
                            <a:gd name="T65" fmla="*/ 1 h 78"/>
                            <a:gd name="T66" fmla="*/ 0 w 48"/>
                            <a:gd name="T67" fmla="*/ 0 h 78"/>
                            <a:gd name="T68" fmla="*/ 0 w 48"/>
                            <a:gd name="T69" fmla="*/ 0 h 78"/>
                            <a:gd name="T70" fmla="*/ 0 w 48"/>
                            <a:gd name="T71" fmla="*/ 0 h 78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w 48"/>
                            <a:gd name="T109" fmla="*/ 0 h 78"/>
                            <a:gd name="T110" fmla="*/ 48 w 48"/>
                            <a:gd name="T111" fmla="*/ 78 h 78"/>
                          </a:gdLst>
                          <a:ahLst/>
                          <a:cxnLst>
                            <a:cxn ang="T72">
                              <a:pos x="T0" y="T1"/>
                            </a:cxn>
                            <a:cxn ang="T73">
                              <a:pos x="T2" y="T3"/>
                            </a:cxn>
                            <a:cxn ang="T74">
                              <a:pos x="T4" y="T5"/>
                            </a:cxn>
                            <a:cxn ang="T75">
                              <a:pos x="T6" y="T7"/>
                            </a:cxn>
                            <a:cxn ang="T76">
                              <a:pos x="T8" y="T9"/>
                            </a:cxn>
                            <a:cxn ang="T77">
                              <a:pos x="T10" y="T11"/>
                            </a:cxn>
                            <a:cxn ang="T78">
                              <a:pos x="T12" y="T13"/>
                            </a:cxn>
                            <a:cxn ang="T79">
                              <a:pos x="T14" y="T15"/>
                            </a:cxn>
                            <a:cxn ang="T80">
                              <a:pos x="T16" y="T17"/>
                            </a:cxn>
                            <a:cxn ang="T81">
                              <a:pos x="T18" y="T19"/>
                            </a:cxn>
                            <a:cxn ang="T82">
                              <a:pos x="T20" y="T21"/>
                            </a:cxn>
                            <a:cxn ang="T83">
                              <a:pos x="T22" y="T23"/>
                            </a:cxn>
                            <a:cxn ang="T84">
                              <a:pos x="T24" y="T25"/>
                            </a:cxn>
                            <a:cxn ang="T85">
                              <a:pos x="T26" y="T27"/>
                            </a:cxn>
                            <a:cxn ang="T86">
                              <a:pos x="T28" y="T29"/>
                            </a:cxn>
                            <a:cxn ang="T87">
                              <a:pos x="T30" y="T31"/>
                            </a:cxn>
                            <a:cxn ang="T88">
                              <a:pos x="T32" y="T33"/>
                            </a:cxn>
                            <a:cxn ang="T89">
                              <a:pos x="T34" y="T35"/>
                            </a:cxn>
                            <a:cxn ang="T90">
                              <a:pos x="T36" y="T37"/>
                            </a:cxn>
                            <a:cxn ang="T91">
                              <a:pos x="T38" y="T39"/>
                            </a:cxn>
                            <a:cxn ang="T92">
                              <a:pos x="T40" y="T41"/>
                            </a:cxn>
                            <a:cxn ang="T93">
                              <a:pos x="T42" y="T43"/>
                            </a:cxn>
                            <a:cxn ang="T94">
                              <a:pos x="T44" y="T45"/>
                            </a:cxn>
                            <a:cxn ang="T95">
                              <a:pos x="T46" y="T47"/>
                            </a:cxn>
                            <a:cxn ang="T96">
                              <a:pos x="T48" y="T49"/>
                            </a:cxn>
                            <a:cxn ang="T97">
                              <a:pos x="T50" y="T51"/>
                            </a:cxn>
                            <a:cxn ang="T98">
                              <a:pos x="T52" y="T53"/>
                            </a:cxn>
                            <a:cxn ang="T99">
                              <a:pos x="T54" y="T55"/>
                            </a:cxn>
                            <a:cxn ang="T100">
                              <a:pos x="T56" y="T57"/>
                            </a:cxn>
                            <a:cxn ang="T101">
                              <a:pos x="T58" y="T59"/>
                            </a:cxn>
                            <a:cxn ang="T102">
                              <a:pos x="T60" y="T61"/>
                            </a:cxn>
                            <a:cxn ang="T103">
                              <a:pos x="T62" y="T63"/>
                            </a:cxn>
                            <a:cxn ang="T104">
                              <a:pos x="T64" y="T65"/>
                            </a:cxn>
                            <a:cxn ang="T105">
                              <a:pos x="T66" y="T67"/>
                            </a:cxn>
                            <a:cxn ang="T106">
                              <a:pos x="T68" y="T69"/>
                            </a:cxn>
                            <a:cxn ang="T107">
                              <a:pos x="T70" y="T71"/>
                            </a:cxn>
                          </a:cxnLst>
                          <a:rect l="T108" t="T109" r="T110" b="T111"/>
                          <a:pathLst>
                            <a:path w="48" h="78">
                              <a:moveTo>
                                <a:pt x="5" y="52"/>
                              </a:moveTo>
                              <a:lnTo>
                                <a:pt x="5" y="58"/>
                              </a:lnTo>
                              <a:cubicBezTo>
                                <a:pt x="5" y="62"/>
                                <a:pt x="5" y="64"/>
                                <a:pt x="6" y="65"/>
                              </a:cubicBezTo>
                              <a:cubicBezTo>
                                <a:pt x="7" y="67"/>
                                <a:pt x="9" y="69"/>
                                <a:pt x="13" y="70"/>
                              </a:cubicBezTo>
                              <a:cubicBezTo>
                                <a:pt x="16" y="72"/>
                                <a:pt x="19" y="73"/>
                                <a:pt x="23" y="73"/>
                              </a:cubicBezTo>
                              <a:cubicBezTo>
                                <a:pt x="28" y="73"/>
                                <a:pt x="31" y="71"/>
                                <a:pt x="34" y="68"/>
                              </a:cubicBezTo>
                              <a:cubicBezTo>
                                <a:pt x="37" y="65"/>
                                <a:pt x="39" y="62"/>
                                <a:pt x="39" y="58"/>
                              </a:cubicBezTo>
                              <a:cubicBezTo>
                                <a:pt x="39" y="54"/>
                                <a:pt x="38" y="52"/>
                                <a:pt x="36" y="50"/>
                              </a:cubicBezTo>
                              <a:cubicBezTo>
                                <a:pt x="34" y="48"/>
                                <a:pt x="31" y="46"/>
                                <a:pt x="26" y="45"/>
                              </a:cubicBezTo>
                              <a:cubicBezTo>
                                <a:pt x="17" y="43"/>
                                <a:pt x="12" y="41"/>
                                <a:pt x="9" y="40"/>
                              </a:cubicBezTo>
                              <a:cubicBezTo>
                                <a:pt x="6" y="38"/>
                                <a:pt x="4" y="36"/>
                                <a:pt x="2" y="33"/>
                              </a:cubicBezTo>
                              <a:cubicBezTo>
                                <a:pt x="1" y="31"/>
                                <a:pt x="0" y="28"/>
                                <a:pt x="0" y="24"/>
                              </a:cubicBezTo>
                              <a:cubicBezTo>
                                <a:pt x="0" y="17"/>
                                <a:pt x="2" y="11"/>
                                <a:pt x="7" y="7"/>
                              </a:cubicBezTo>
                              <a:cubicBezTo>
                                <a:pt x="11" y="2"/>
                                <a:pt x="17" y="0"/>
                                <a:pt x="25" y="0"/>
                              </a:cubicBezTo>
                              <a:cubicBezTo>
                                <a:pt x="31" y="0"/>
                                <a:pt x="37" y="2"/>
                                <a:pt x="44" y="5"/>
                              </a:cubicBezTo>
                              <a:cubicBezTo>
                                <a:pt x="43" y="8"/>
                                <a:pt x="43" y="14"/>
                                <a:pt x="43" y="23"/>
                              </a:cubicBezTo>
                              <a:lnTo>
                                <a:pt x="39" y="23"/>
                              </a:lnTo>
                              <a:cubicBezTo>
                                <a:pt x="39" y="18"/>
                                <a:pt x="38" y="15"/>
                                <a:pt x="37" y="14"/>
                              </a:cubicBezTo>
                              <a:cubicBezTo>
                                <a:pt x="36" y="12"/>
                                <a:pt x="35" y="10"/>
                                <a:pt x="32" y="8"/>
                              </a:cubicBezTo>
                              <a:cubicBezTo>
                                <a:pt x="29" y="7"/>
                                <a:pt x="26" y="6"/>
                                <a:pt x="23" y="6"/>
                              </a:cubicBezTo>
                              <a:cubicBezTo>
                                <a:pt x="19" y="6"/>
                                <a:pt x="16" y="7"/>
                                <a:pt x="13" y="10"/>
                              </a:cubicBezTo>
                              <a:cubicBezTo>
                                <a:pt x="11" y="12"/>
                                <a:pt x="10" y="15"/>
                                <a:pt x="10" y="19"/>
                              </a:cubicBezTo>
                              <a:cubicBezTo>
                                <a:pt x="10" y="22"/>
                                <a:pt x="11" y="25"/>
                                <a:pt x="13" y="27"/>
                              </a:cubicBezTo>
                              <a:cubicBezTo>
                                <a:pt x="15" y="29"/>
                                <a:pt x="20" y="31"/>
                                <a:pt x="29" y="33"/>
                              </a:cubicBezTo>
                              <a:cubicBezTo>
                                <a:pt x="35" y="34"/>
                                <a:pt x="39" y="36"/>
                                <a:pt x="41" y="37"/>
                              </a:cubicBezTo>
                              <a:cubicBezTo>
                                <a:pt x="43" y="38"/>
                                <a:pt x="45" y="40"/>
                                <a:pt x="46" y="43"/>
                              </a:cubicBezTo>
                              <a:cubicBezTo>
                                <a:pt x="47" y="46"/>
                                <a:pt x="48" y="49"/>
                                <a:pt x="48" y="52"/>
                              </a:cubicBezTo>
                              <a:cubicBezTo>
                                <a:pt x="48" y="59"/>
                                <a:pt x="45" y="65"/>
                                <a:pt x="40" y="70"/>
                              </a:cubicBezTo>
                              <a:cubicBezTo>
                                <a:pt x="35" y="76"/>
                                <a:pt x="28" y="78"/>
                                <a:pt x="20" y="78"/>
                              </a:cubicBezTo>
                              <a:cubicBezTo>
                                <a:pt x="14" y="78"/>
                                <a:pt x="8" y="77"/>
                                <a:pt x="1" y="75"/>
                              </a:cubicBezTo>
                              <a:cubicBezTo>
                                <a:pt x="0" y="75"/>
                                <a:pt x="0" y="74"/>
                                <a:pt x="0" y="74"/>
                              </a:cubicBezTo>
                              <a:lnTo>
                                <a:pt x="0" y="72"/>
                              </a:lnTo>
                              <a:cubicBezTo>
                                <a:pt x="0" y="72"/>
                                <a:pt x="0" y="70"/>
                                <a:pt x="0" y="68"/>
                              </a:cubicBezTo>
                              <a:cubicBezTo>
                                <a:pt x="1" y="63"/>
                                <a:pt x="1" y="59"/>
                                <a:pt x="1" y="56"/>
                              </a:cubicBezTo>
                              <a:lnTo>
                                <a:pt x="1" y="52"/>
                              </a:lnTo>
                              <a:lnTo>
                                <a:pt x="5" y="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B8A0B5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6" name="Freeform 63"/>
                      <wps:cNvSpPr>
                        <a:spLocks noEditPoints="1"/>
                      </wps:cNvSpPr>
                      <wps:spPr bwMode="auto">
                        <a:xfrm>
                          <a:off x="468" y="367"/>
                          <a:ext cx="6" cy="21"/>
                        </a:xfrm>
                        <a:custGeom>
                          <a:avLst/>
                          <a:gdLst>
                            <a:gd name="T0" fmla="*/ 0 w 33"/>
                            <a:gd name="T1" fmla="*/ 0 h 112"/>
                            <a:gd name="T2" fmla="*/ 0 w 33"/>
                            <a:gd name="T3" fmla="*/ 0 h 112"/>
                            <a:gd name="T4" fmla="*/ 0 w 33"/>
                            <a:gd name="T5" fmla="*/ 0 h 112"/>
                            <a:gd name="T6" fmla="*/ 0 w 33"/>
                            <a:gd name="T7" fmla="*/ 0 h 112"/>
                            <a:gd name="T8" fmla="*/ 0 w 33"/>
                            <a:gd name="T9" fmla="*/ 0 h 112"/>
                            <a:gd name="T10" fmla="*/ 0 w 33"/>
                            <a:gd name="T11" fmla="*/ 0 h 112"/>
                            <a:gd name="T12" fmla="*/ 0 w 33"/>
                            <a:gd name="T13" fmla="*/ 0 h 112"/>
                            <a:gd name="T14" fmla="*/ 0 w 33"/>
                            <a:gd name="T15" fmla="*/ 0 h 112"/>
                            <a:gd name="T16" fmla="*/ 0 w 33"/>
                            <a:gd name="T17" fmla="*/ 0 h 112"/>
                            <a:gd name="T18" fmla="*/ 0 w 33"/>
                            <a:gd name="T19" fmla="*/ 0 h 112"/>
                            <a:gd name="T20" fmla="*/ 0 w 33"/>
                            <a:gd name="T21" fmla="*/ 0 h 112"/>
                            <a:gd name="T22" fmla="*/ 0 w 33"/>
                            <a:gd name="T23" fmla="*/ 0 h 112"/>
                            <a:gd name="T24" fmla="*/ 0 w 33"/>
                            <a:gd name="T25" fmla="*/ 1 h 112"/>
                            <a:gd name="T26" fmla="*/ 0 w 33"/>
                            <a:gd name="T27" fmla="*/ 1 h 112"/>
                            <a:gd name="T28" fmla="*/ 0 w 33"/>
                            <a:gd name="T29" fmla="*/ 1 h 112"/>
                            <a:gd name="T30" fmla="*/ 0 w 33"/>
                            <a:gd name="T31" fmla="*/ 1 h 112"/>
                            <a:gd name="T32" fmla="*/ 0 w 33"/>
                            <a:gd name="T33" fmla="*/ 1 h 112"/>
                            <a:gd name="T34" fmla="*/ 0 w 33"/>
                            <a:gd name="T35" fmla="*/ 1 h 112"/>
                            <a:gd name="T36" fmla="*/ 0 w 33"/>
                            <a:gd name="T37" fmla="*/ 1 h 112"/>
                            <a:gd name="T38" fmla="*/ 0 w 33"/>
                            <a:gd name="T39" fmla="*/ 1 h 112"/>
                            <a:gd name="T40" fmla="*/ 0 w 33"/>
                            <a:gd name="T41" fmla="*/ 1 h 112"/>
                            <a:gd name="T42" fmla="*/ 0 w 33"/>
                            <a:gd name="T43" fmla="*/ 1 h 112"/>
                            <a:gd name="T44" fmla="*/ 0 w 33"/>
                            <a:gd name="T45" fmla="*/ 1 h 112"/>
                            <a:gd name="T46" fmla="*/ 0 w 33"/>
                            <a:gd name="T47" fmla="*/ 1 h 112"/>
                            <a:gd name="T48" fmla="*/ 0 w 33"/>
                            <a:gd name="T49" fmla="*/ 0 h 112"/>
                            <a:gd name="T50" fmla="*/ 0 w 33"/>
                            <a:gd name="T51" fmla="*/ 0 h 112"/>
                            <a:gd name="T52" fmla="*/ 0 w 33"/>
                            <a:gd name="T53" fmla="*/ 0 h 112"/>
                            <a:gd name="T54" fmla="*/ 0 w 33"/>
                            <a:gd name="T55" fmla="*/ 0 h 112"/>
                            <a:gd name="T56" fmla="*/ 0 w 33"/>
                            <a:gd name="T57" fmla="*/ 0 h 112"/>
                            <a:gd name="T58" fmla="*/ 0 w 33"/>
                            <a:gd name="T59" fmla="*/ 0 h 112"/>
                            <a:gd name="T60" fmla="*/ 0 w 33"/>
                            <a:gd name="T61" fmla="*/ 0 h 112"/>
                            <a:gd name="T62" fmla="*/ 0 w 33"/>
                            <a:gd name="T63" fmla="*/ 0 h 112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w 33"/>
                            <a:gd name="T97" fmla="*/ 0 h 112"/>
                            <a:gd name="T98" fmla="*/ 33 w 33"/>
                            <a:gd name="T99" fmla="*/ 112 h 112"/>
                          </a:gdLst>
                          <a:ahLst/>
                          <a:cxnLst>
                            <a:cxn ang="T64">
                              <a:pos x="T0" y="T1"/>
                            </a:cxn>
                            <a:cxn ang="T65">
                              <a:pos x="T2" y="T3"/>
                            </a:cxn>
                            <a:cxn ang="T66">
                              <a:pos x="T4" y="T5"/>
                            </a:cxn>
                            <a:cxn ang="T67">
                              <a:pos x="T6" y="T7"/>
                            </a:cxn>
                            <a:cxn ang="T68">
                              <a:pos x="T8" y="T9"/>
                            </a:cxn>
                            <a:cxn ang="T69">
                              <a:pos x="T10" y="T11"/>
                            </a:cxn>
                            <a:cxn ang="T70">
                              <a:pos x="T12" y="T13"/>
                            </a:cxn>
                            <a:cxn ang="T71">
                              <a:pos x="T14" y="T15"/>
                            </a:cxn>
                            <a:cxn ang="T72">
                              <a:pos x="T16" y="T17"/>
                            </a:cxn>
                            <a:cxn ang="T73">
                              <a:pos x="T18" y="T19"/>
                            </a:cxn>
                            <a:cxn ang="T74">
                              <a:pos x="T20" y="T21"/>
                            </a:cxn>
                            <a:cxn ang="T75">
                              <a:pos x="T22" y="T23"/>
                            </a:cxn>
                            <a:cxn ang="T76">
                              <a:pos x="T24" y="T25"/>
                            </a:cxn>
                            <a:cxn ang="T77">
                              <a:pos x="T26" y="T27"/>
                            </a:cxn>
                            <a:cxn ang="T78">
                              <a:pos x="T28" y="T29"/>
                            </a:cxn>
                            <a:cxn ang="T79">
                              <a:pos x="T30" y="T31"/>
                            </a:cxn>
                            <a:cxn ang="T80">
                              <a:pos x="T32" y="T33"/>
                            </a:cxn>
                            <a:cxn ang="T81">
                              <a:pos x="T34" y="T35"/>
                            </a:cxn>
                            <a:cxn ang="T82">
                              <a:pos x="T36" y="T37"/>
                            </a:cxn>
                            <a:cxn ang="T83">
                              <a:pos x="T38" y="T39"/>
                            </a:cxn>
                            <a:cxn ang="T84">
                              <a:pos x="T40" y="T41"/>
                            </a:cxn>
                            <a:cxn ang="T85">
                              <a:pos x="T42" y="T43"/>
                            </a:cxn>
                            <a:cxn ang="T86">
                              <a:pos x="T44" y="T45"/>
                            </a:cxn>
                            <a:cxn ang="T87">
                              <a:pos x="T46" y="T47"/>
                            </a:cxn>
                            <a:cxn ang="T88">
                              <a:pos x="T48" y="T49"/>
                            </a:cxn>
                            <a:cxn ang="T89">
                              <a:pos x="T50" y="T51"/>
                            </a:cxn>
                            <a:cxn ang="T90">
                              <a:pos x="T52" y="T53"/>
                            </a:cxn>
                            <a:cxn ang="T91">
                              <a:pos x="T54" y="T55"/>
                            </a:cxn>
                            <a:cxn ang="T92">
                              <a:pos x="T56" y="T57"/>
                            </a:cxn>
                            <a:cxn ang="T93">
                              <a:pos x="T58" y="T59"/>
                            </a:cxn>
                            <a:cxn ang="T94">
                              <a:pos x="T60" y="T61"/>
                            </a:cxn>
                            <a:cxn ang="T95">
                              <a:pos x="T62" y="T63"/>
                            </a:cxn>
                          </a:cxnLst>
                          <a:rect l="T96" t="T97" r="T98" b="T99"/>
                          <a:pathLst>
                            <a:path w="33" h="112">
                              <a:moveTo>
                                <a:pt x="16" y="0"/>
                              </a:moveTo>
                              <a:cubicBezTo>
                                <a:pt x="18" y="0"/>
                                <a:pt x="20" y="1"/>
                                <a:pt x="21" y="3"/>
                              </a:cubicBezTo>
                              <a:cubicBezTo>
                                <a:pt x="23" y="4"/>
                                <a:pt x="24" y="6"/>
                                <a:pt x="24" y="9"/>
                              </a:cubicBezTo>
                              <a:cubicBezTo>
                                <a:pt x="24" y="11"/>
                                <a:pt x="23" y="14"/>
                                <a:pt x="21" y="15"/>
                              </a:cubicBezTo>
                              <a:cubicBezTo>
                                <a:pt x="20" y="17"/>
                                <a:pt x="18" y="18"/>
                                <a:pt x="16" y="18"/>
                              </a:cubicBezTo>
                              <a:cubicBezTo>
                                <a:pt x="14" y="18"/>
                                <a:pt x="12" y="17"/>
                                <a:pt x="11" y="15"/>
                              </a:cubicBezTo>
                              <a:cubicBezTo>
                                <a:pt x="9" y="14"/>
                                <a:pt x="9" y="11"/>
                                <a:pt x="9" y="9"/>
                              </a:cubicBezTo>
                              <a:cubicBezTo>
                                <a:pt x="9" y="6"/>
                                <a:pt x="9" y="4"/>
                                <a:pt x="11" y="3"/>
                              </a:cubicBezTo>
                              <a:cubicBezTo>
                                <a:pt x="12" y="1"/>
                                <a:pt x="14" y="0"/>
                                <a:pt x="16" y="0"/>
                              </a:cubicBezTo>
                              <a:close/>
                              <a:moveTo>
                                <a:pt x="21" y="35"/>
                              </a:moveTo>
                              <a:lnTo>
                                <a:pt x="23" y="36"/>
                              </a:lnTo>
                              <a:cubicBezTo>
                                <a:pt x="23" y="40"/>
                                <a:pt x="22" y="44"/>
                                <a:pt x="22" y="49"/>
                              </a:cubicBezTo>
                              <a:cubicBezTo>
                                <a:pt x="22" y="65"/>
                                <a:pt x="22" y="76"/>
                                <a:pt x="22" y="83"/>
                              </a:cubicBezTo>
                              <a:cubicBezTo>
                                <a:pt x="22" y="90"/>
                                <a:pt x="22" y="96"/>
                                <a:pt x="23" y="101"/>
                              </a:cubicBezTo>
                              <a:cubicBezTo>
                                <a:pt x="23" y="103"/>
                                <a:pt x="23" y="104"/>
                                <a:pt x="24" y="105"/>
                              </a:cubicBezTo>
                              <a:cubicBezTo>
                                <a:pt x="24" y="105"/>
                                <a:pt x="26" y="106"/>
                                <a:pt x="29" y="106"/>
                              </a:cubicBezTo>
                              <a:lnTo>
                                <a:pt x="33" y="107"/>
                              </a:lnTo>
                              <a:lnTo>
                                <a:pt x="33" y="112"/>
                              </a:lnTo>
                              <a:cubicBezTo>
                                <a:pt x="27" y="111"/>
                                <a:pt x="21" y="111"/>
                                <a:pt x="15" y="111"/>
                              </a:cubicBezTo>
                              <a:cubicBezTo>
                                <a:pt x="10" y="111"/>
                                <a:pt x="5" y="111"/>
                                <a:pt x="0" y="112"/>
                              </a:cubicBezTo>
                              <a:lnTo>
                                <a:pt x="0" y="107"/>
                              </a:lnTo>
                              <a:lnTo>
                                <a:pt x="5" y="106"/>
                              </a:lnTo>
                              <a:cubicBezTo>
                                <a:pt x="7" y="106"/>
                                <a:pt x="9" y="106"/>
                                <a:pt x="9" y="105"/>
                              </a:cubicBezTo>
                              <a:cubicBezTo>
                                <a:pt x="10" y="104"/>
                                <a:pt x="10" y="102"/>
                                <a:pt x="10" y="97"/>
                              </a:cubicBezTo>
                              <a:cubicBezTo>
                                <a:pt x="11" y="91"/>
                                <a:pt x="11" y="81"/>
                                <a:pt x="11" y="70"/>
                              </a:cubicBezTo>
                              <a:cubicBezTo>
                                <a:pt x="11" y="61"/>
                                <a:pt x="11" y="55"/>
                                <a:pt x="10" y="51"/>
                              </a:cubicBezTo>
                              <a:cubicBezTo>
                                <a:pt x="10" y="49"/>
                                <a:pt x="10" y="48"/>
                                <a:pt x="9" y="47"/>
                              </a:cubicBezTo>
                              <a:cubicBezTo>
                                <a:pt x="8" y="47"/>
                                <a:pt x="7" y="46"/>
                                <a:pt x="5" y="46"/>
                              </a:cubicBezTo>
                              <a:lnTo>
                                <a:pt x="0" y="46"/>
                              </a:lnTo>
                              <a:lnTo>
                                <a:pt x="0" y="42"/>
                              </a:lnTo>
                              <a:cubicBezTo>
                                <a:pt x="5" y="41"/>
                                <a:pt x="9" y="40"/>
                                <a:pt x="11" y="39"/>
                              </a:cubicBezTo>
                              <a:cubicBezTo>
                                <a:pt x="14" y="38"/>
                                <a:pt x="17" y="37"/>
                                <a:pt x="21" y="3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B1F988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7" name="Freeform 64"/>
                      <wps:cNvSpPr>
                        <a:spLocks/>
                      </wps:cNvSpPr>
                      <wps:spPr bwMode="auto">
                        <a:xfrm>
                          <a:off x="476" y="369"/>
                          <a:ext cx="8" cy="20"/>
                        </a:xfrm>
                        <a:custGeom>
                          <a:avLst/>
                          <a:gdLst>
                            <a:gd name="T0" fmla="*/ 0 w 41"/>
                            <a:gd name="T1" fmla="*/ 0 h 102"/>
                            <a:gd name="T2" fmla="*/ 0 w 41"/>
                            <a:gd name="T3" fmla="*/ 1 h 102"/>
                            <a:gd name="T4" fmla="*/ 0 w 41"/>
                            <a:gd name="T5" fmla="*/ 1 h 102"/>
                            <a:gd name="T6" fmla="*/ 0 w 41"/>
                            <a:gd name="T7" fmla="*/ 1 h 102"/>
                            <a:gd name="T8" fmla="*/ 0 w 41"/>
                            <a:gd name="T9" fmla="*/ 1 h 102"/>
                            <a:gd name="T10" fmla="*/ 0 w 41"/>
                            <a:gd name="T11" fmla="*/ 1 h 102"/>
                            <a:gd name="T12" fmla="*/ 0 w 41"/>
                            <a:gd name="T13" fmla="*/ 1 h 102"/>
                            <a:gd name="T14" fmla="*/ 0 w 41"/>
                            <a:gd name="T15" fmla="*/ 1 h 102"/>
                            <a:gd name="T16" fmla="*/ 0 w 41"/>
                            <a:gd name="T17" fmla="*/ 1 h 102"/>
                            <a:gd name="T18" fmla="*/ 0 w 41"/>
                            <a:gd name="T19" fmla="*/ 1 h 102"/>
                            <a:gd name="T20" fmla="*/ 0 w 41"/>
                            <a:gd name="T21" fmla="*/ 1 h 102"/>
                            <a:gd name="T22" fmla="*/ 0 w 41"/>
                            <a:gd name="T23" fmla="*/ 1 h 102"/>
                            <a:gd name="T24" fmla="*/ 0 w 41"/>
                            <a:gd name="T25" fmla="*/ 1 h 102"/>
                            <a:gd name="T26" fmla="*/ 0 w 41"/>
                            <a:gd name="T27" fmla="*/ 1 h 102"/>
                            <a:gd name="T28" fmla="*/ 0 w 41"/>
                            <a:gd name="T29" fmla="*/ 1 h 102"/>
                            <a:gd name="T30" fmla="*/ 0 w 41"/>
                            <a:gd name="T31" fmla="*/ 0 h 102"/>
                            <a:gd name="T32" fmla="*/ 0 w 41"/>
                            <a:gd name="T33" fmla="*/ 0 h 102"/>
                            <a:gd name="T34" fmla="*/ 0 w 41"/>
                            <a:gd name="T35" fmla="*/ 0 h 102"/>
                            <a:gd name="T36" fmla="*/ 0 w 41"/>
                            <a:gd name="T37" fmla="*/ 0 h 102"/>
                            <a:gd name="T38" fmla="*/ 0 w 41"/>
                            <a:gd name="T39" fmla="*/ 0 h 102"/>
                            <a:gd name="T40" fmla="*/ 0 w 41"/>
                            <a:gd name="T41" fmla="*/ 0 h 102"/>
                            <a:gd name="T42" fmla="*/ 0 w 41"/>
                            <a:gd name="T43" fmla="*/ 0 h 102"/>
                            <a:gd name="T44" fmla="*/ 0 w 41"/>
                            <a:gd name="T45" fmla="*/ 0 h 102"/>
                            <a:gd name="T46" fmla="*/ 0 w 41"/>
                            <a:gd name="T47" fmla="*/ 0 h 102"/>
                            <a:gd name="T48" fmla="*/ 0 w 41"/>
                            <a:gd name="T49" fmla="*/ 0 h 102"/>
                            <a:gd name="T50" fmla="*/ 0 w 41"/>
                            <a:gd name="T51" fmla="*/ 0 h 102"/>
                            <a:gd name="T52" fmla="*/ 0 w 41"/>
                            <a:gd name="T53" fmla="*/ 0 h 102"/>
                            <a:gd name="T54" fmla="*/ 0 w 41"/>
                            <a:gd name="T55" fmla="*/ 0 h 102"/>
                            <a:gd name="T56" fmla="*/ 0 w 41"/>
                            <a:gd name="T57" fmla="*/ 0 h 10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w 41"/>
                            <a:gd name="T88" fmla="*/ 0 h 102"/>
                            <a:gd name="T89" fmla="*/ 41 w 41"/>
                            <a:gd name="T90" fmla="*/ 102 h 102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T87" t="T88" r="T89" b="T90"/>
                          <a:pathLst>
                            <a:path w="41" h="102">
                              <a:moveTo>
                                <a:pt x="22" y="39"/>
                              </a:moveTo>
                              <a:lnTo>
                                <a:pt x="22" y="70"/>
                              </a:lnTo>
                              <a:cubicBezTo>
                                <a:pt x="22" y="78"/>
                                <a:pt x="22" y="83"/>
                                <a:pt x="23" y="85"/>
                              </a:cubicBezTo>
                              <a:cubicBezTo>
                                <a:pt x="23" y="87"/>
                                <a:pt x="24" y="89"/>
                                <a:pt x="25" y="90"/>
                              </a:cubicBezTo>
                              <a:cubicBezTo>
                                <a:pt x="27" y="92"/>
                                <a:pt x="29" y="92"/>
                                <a:pt x="31" y="92"/>
                              </a:cubicBezTo>
                              <a:cubicBezTo>
                                <a:pt x="32" y="92"/>
                                <a:pt x="33" y="92"/>
                                <a:pt x="34" y="91"/>
                              </a:cubicBezTo>
                              <a:cubicBezTo>
                                <a:pt x="36" y="91"/>
                                <a:pt x="37" y="90"/>
                                <a:pt x="38" y="89"/>
                              </a:cubicBezTo>
                              <a:lnTo>
                                <a:pt x="40" y="91"/>
                              </a:lnTo>
                              <a:lnTo>
                                <a:pt x="33" y="100"/>
                              </a:lnTo>
                              <a:cubicBezTo>
                                <a:pt x="32" y="101"/>
                                <a:pt x="31" y="101"/>
                                <a:pt x="29" y="102"/>
                              </a:cubicBezTo>
                              <a:cubicBezTo>
                                <a:pt x="28" y="102"/>
                                <a:pt x="27" y="102"/>
                                <a:pt x="25" y="102"/>
                              </a:cubicBezTo>
                              <a:cubicBezTo>
                                <a:pt x="22" y="102"/>
                                <a:pt x="19" y="102"/>
                                <a:pt x="17" y="100"/>
                              </a:cubicBezTo>
                              <a:cubicBezTo>
                                <a:pt x="15" y="99"/>
                                <a:pt x="13" y="97"/>
                                <a:pt x="12" y="95"/>
                              </a:cubicBezTo>
                              <a:cubicBezTo>
                                <a:pt x="11" y="92"/>
                                <a:pt x="11" y="89"/>
                                <a:pt x="11" y="85"/>
                              </a:cubicBezTo>
                              <a:lnTo>
                                <a:pt x="11" y="69"/>
                              </a:lnTo>
                              <a:lnTo>
                                <a:pt x="11" y="39"/>
                              </a:lnTo>
                              <a:cubicBezTo>
                                <a:pt x="7" y="39"/>
                                <a:pt x="4" y="39"/>
                                <a:pt x="0" y="40"/>
                              </a:cubicBezTo>
                              <a:lnTo>
                                <a:pt x="0" y="36"/>
                              </a:lnTo>
                              <a:cubicBezTo>
                                <a:pt x="4" y="35"/>
                                <a:pt x="8" y="33"/>
                                <a:pt x="11" y="31"/>
                              </a:cubicBezTo>
                              <a:cubicBezTo>
                                <a:pt x="11" y="23"/>
                                <a:pt x="11" y="15"/>
                                <a:pt x="10" y="6"/>
                              </a:cubicBezTo>
                              <a:cubicBezTo>
                                <a:pt x="15" y="4"/>
                                <a:pt x="19" y="2"/>
                                <a:pt x="21" y="0"/>
                              </a:cubicBezTo>
                              <a:lnTo>
                                <a:pt x="23" y="2"/>
                              </a:lnTo>
                              <a:cubicBezTo>
                                <a:pt x="23" y="6"/>
                                <a:pt x="22" y="16"/>
                                <a:pt x="22" y="31"/>
                              </a:cubicBezTo>
                              <a:cubicBezTo>
                                <a:pt x="27" y="31"/>
                                <a:pt x="32" y="31"/>
                                <a:pt x="35" y="31"/>
                              </a:cubicBezTo>
                              <a:lnTo>
                                <a:pt x="41" y="30"/>
                              </a:lnTo>
                              <a:lnTo>
                                <a:pt x="40" y="39"/>
                              </a:lnTo>
                              <a:lnTo>
                                <a:pt x="37" y="38"/>
                              </a:lnTo>
                              <a:lnTo>
                                <a:pt x="24" y="39"/>
                              </a:lnTo>
                              <a:lnTo>
                                <a:pt x="22" y="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824953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8" name="Freeform 65"/>
                      <wps:cNvSpPr>
                        <a:spLocks/>
                      </wps:cNvSpPr>
                      <wps:spPr bwMode="auto">
                        <a:xfrm>
                          <a:off x="485" y="374"/>
                          <a:ext cx="14" cy="23"/>
                        </a:xfrm>
                        <a:custGeom>
                          <a:avLst/>
                          <a:gdLst>
                            <a:gd name="T0" fmla="*/ 0 w 72"/>
                            <a:gd name="T1" fmla="*/ 1 h 120"/>
                            <a:gd name="T2" fmla="*/ 0 w 72"/>
                            <a:gd name="T3" fmla="*/ 1 h 120"/>
                            <a:gd name="T4" fmla="*/ 0 w 72"/>
                            <a:gd name="T5" fmla="*/ 1 h 120"/>
                            <a:gd name="T6" fmla="*/ 0 w 72"/>
                            <a:gd name="T7" fmla="*/ 1 h 120"/>
                            <a:gd name="T8" fmla="*/ 0 w 72"/>
                            <a:gd name="T9" fmla="*/ 1 h 120"/>
                            <a:gd name="T10" fmla="*/ 0 w 72"/>
                            <a:gd name="T11" fmla="*/ 1 h 120"/>
                            <a:gd name="T12" fmla="*/ 0 w 72"/>
                            <a:gd name="T13" fmla="*/ 1 h 120"/>
                            <a:gd name="T14" fmla="*/ 0 w 72"/>
                            <a:gd name="T15" fmla="*/ 0 h 120"/>
                            <a:gd name="T16" fmla="*/ 0 w 72"/>
                            <a:gd name="T17" fmla="*/ 0 h 120"/>
                            <a:gd name="T18" fmla="*/ 0 w 72"/>
                            <a:gd name="T19" fmla="*/ 0 h 120"/>
                            <a:gd name="T20" fmla="*/ 0 w 72"/>
                            <a:gd name="T21" fmla="*/ 0 h 120"/>
                            <a:gd name="T22" fmla="*/ 0 w 72"/>
                            <a:gd name="T23" fmla="*/ 0 h 120"/>
                            <a:gd name="T24" fmla="*/ 0 w 72"/>
                            <a:gd name="T25" fmla="*/ 0 h 120"/>
                            <a:gd name="T26" fmla="*/ 0 w 72"/>
                            <a:gd name="T27" fmla="*/ 0 h 120"/>
                            <a:gd name="T28" fmla="*/ 0 w 72"/>
                            <a:gd name="T29" fmla="*/ 0 h 120"/>
                            <a:gd name="T30" fmla="*/ 0 w 72"/>
                            <a:gd name="T31" fmla="*/ 0 h 120"/>
                            <a:gd name="T32" fmla="*/ 0 w 72"/>
                            <a:gd name="T33" fmla="*/ 0 h 120"/>
                            <a:gd name="T34" fmla="*/ 0 w 72"/>
                            <a:gd name="T35" fmla="*/ 0 h 120"/>
                            <a:gd name="T36" fmla="*/ 0 w 72"/>
                            <a:gd name="T37" fmla="*/ 0 h 120"/>
                            <a:gd name="T38" fmla="*/ 0 w 72"/>
                            <a:gd name="T39" fmla="*/ 0 h 120"/>
                            <a:gd name="T40" fmla="*/ 0 w 72"/>
                            <a:gd name="T41" fmla="*/ 0 h 120"/>
                            <a:gd name="T42" fmla="*/ 0 w 72"/>
                            <a:gd name="T43" fmla="*/ 0 h 120"/>
                            <a:gd name="T44" fmla="*/ 0 w 72"/>
                            <a:gd name="T45" fmla="*/ 0 h 120"/>
                            <a:gd name="T46" fmla="*/ 0 w 72"/>
                            <a:gd name="T47" fmla="*/ 0 h 120"/>
                            <a:gd name="T48" fmla="*/ 0 w 72"/>
                            <a:gd name="T49" fmla="*/ 0 h 120"/>
                            <a:gd name="T50" fmla="*/ 0 w 72"/>
                            <a:gd name="T51" fmla="*/ 0 h 120"/>
                            <a:gd name="T52" fmla="*/ 0 w 72"/>
                            <a:gd name="T53" fmla="*/ 0 h 120"/>
                            <a:gd name="T54" fmla="*/ 1 w 72"/>
                            <a:gd name="T55" fmla="*/ 0 h 120"/>
                            <a:gd name="T56" fmla="*/ 1 w 72"/>
                            <a:gd name="T57" fmla="*/ 0 h 120"/>
                            <a:gd name="T58" fmla="*/ 1 w 72"/>
                            <a:gd name="T59" fmla="*/ 0 h 120"/>
                            <a:gd name="T60" fmla="*/ 1 w 72"/>
                            <a:gd name="T61" fmla="*/ 0 h 120"/>
                            <a:gd name="T62" fmla="*/ 0 w 72"/>
                            <a:gd name="T63" fmla="*/ 0 h 120"/>
                            <a:gd name="T64" fmla="*/ 0 w 72"/>
                            <a:gd name="T65" fmla="*/ 0 h 120"/>
                            <a:gd name="T66" fmla="*/ 0 w 72"/>
                            <a:gd name="T67" fmla="*/ 1 h 120"/>
                            <a:gd name="T68" fmla="*/ 0 w 72"/>
                            <a:gd name="T69" fmla="*/ 1 h 120"/>
                            <a:gd name="T70" fmla="*/ 0 w 72"/>
                            <a:gd name="T71" fmla="*/ 1 h 120"/>
                            <a:gd name="T72" fmla="*/ 0 w 72"/>
                            <a:gd name="T73" fmla="*/ 1 h 120"/>
                            <a:gd name="T74" fmla="*/ 0 w 72"/>
                            <a:gd name="T75" fmla="*/ 1 h 120"/>
                            <a:gd name="T76" fmla="*/ 0 w 72"/>
                            <a:gd name="T77" fmla="*/ 1 h 120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w 72"/>
                            <a:gd name="T118" fmla="*/ 0 h 120"/>
                            <a:gd name="T119" fmla="*/ 72 w 72"/>
                            <a:gd name="T120" fmla="*/ 120 h 120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T117" t="T118" r="T119" b="T120"/>
                          <a:pathLst>
                            <a:path w="72" h="120">
                              <a:moveTo>
                                <a:pt x="3" y="117"/>
                              </a:moveTo>
                              <a:lnTo>
                                <a:pt x="6" y="105"/>
                              </a:lnTo>
                              <a:lnTo>
                                <a:pt x="7" y="105"/>
                              </a:lnTo>
                              <a:cubicBezTo>
                                <a:pt x="9" y="106"/>
                                <a:pt x="10" y="108"/>
                                <a:pt x="11" y="108"/>
                              </a:cubicBezTo>
                              <a:cubicBezTo>
                                <a:pt x="12" y="109"/>
                                <a:pt x="14" y="110"/>
                                <a:pt x="15" y="110"/>
                              </a:cubicBezTo>
                              <a:cubicBezTo>
                                <a:pt x="18" y="110"/>
                                <a:pt x="20" y="108"/>
                                <a:pt x="22" y="105"/>
                              </a:cubicBezTo>
                              <a:cubicBezTo>
                                <a:pt x="25" y="102"/>
                                <a:pt x="28" y="93"/>
                                <a:pt x="33" y="79"/>
                              </a:cubicBezTo>
                              <a:cubicBezTo>
                                <a:pt x="31" y="73"/>
                                <a:pt x="27" y="61"/>
                                <a:pt x="21" y="44"/>
                              </a:cubicBezTo>
                              <a:lnTo>
                                <a:pt x="15" y="26"/>
                              </a:lnTo>
                              <a:lnTo>
                                <a:pt x="10" y="12"/>
                              </a:lnTo>
                              <a:cubicBezTo>
                                <a:pt x="8" y="7"/>
                                <a:pt x="6" y="4"/>
                                <a:pt x="3" y="4"/>
                              </a:cubicBezTo>
                              <a:lnTo>
                                <a:pt x="0" y="4"/>
                              </a:lnTo>
                              <a:lnTo>
                                <a:pt x="0" y="0"/>
                              </a:lnTo>
                              <a:cubicBezTo>
                                <a:pt x="5" y="0"/>
                                <a:pt x="9" y="0"/>
                                <a:pt x="12" y="0"/>
                              </a:cubicBezTo>
                              <a:cubicBezTo>
                                <a:pt x="15" y="0"/>
                                <a:pt x="22" y="0"/>
                                <a:pt x="32" y="0"/>
                              </a:cubicBezTo>
                              <a:lnTo>
                                <a:pt x="32" y="4"/>
                              </a:lnTo>
                              <a:lnTo>
                                <a:pt x="27" y="4"/>
                              </a:lnTo>
                              <a:cubicBezTo>
                                <a:pt x="25" y="4"/>
                                <a:pt x="24" y="5"/>
                                <a:pt x="23" y="5"/>
                              </a:cubicBezTo>
                              <a:cubicBezTo>
                                <a:pt x="22" y="6"/>
                                <a:pt x="22" y="7"/>
                                <a:pt x="22" y="8"/>
                              </a:cubicBezTo>
                              <a:cubicBezTo>
                                <a:pt x="22" y="9"/>
                                <a:pt x="22" y="11"/>
                                <a:pt x="23" y="13"/>
                              </a:cubicBezTo>
                              <a:cubicBezTo>
                                <a:pt x="28" y="28"/>
                                <a:pt x="33" y="44"/>
                                <a:pt x="39" y="60"/>
                              </a:cubicBezTo>
                              <a:cubicBezTo>
                                <a:pt x="45" y="45"/>
                                <a:pt x="50" y="30"/>
                                <a:pt x="54" y="16"/>
                              </a:cubicBezTo>
                              <a:cubicBezTo>
                                <a:pt x="56" y="12"/>
                                <a:pt x="56" y="9"/>
                                <a:pt x="56" y="9"/>
                              </a:cubicBezTo>
                              <a:cubicBezTo>
                                <a:pt x="56" y="7"/>
                                <a:pt x="55" y="6"/>
                                <a:pt x="52" y="5"/>
                              </a:cubicBezTo>
                              <a:lnTo>
                                <a:pt x="47" y="4"/>
                              </a:lnTo>
                              <a:lnTo>
                                <a:pt x="47" y="0"/>
                              </a:lnTo>
                              <a:cubicBezTo>
                                <a:pt x="52" y="0"/>
                                <a:pt x="57" y="0"/>
                                <a:pt x="61" y="0"/>
                              </a:cubicBezTo>
                              <a:cubicBezTo>
                                <a:pt x="65" y="0"/>
                                <a:pt x="69" y="0"/>
                                <a:pt x="72" y="0"/>
                              </a:cubicBezTo>
                              <a:lnTo>
                                <a:pt x="72" y="4"/>
                              </a:lnTo>
                              <a:lnTo>
                                <a:pt x="70" y="4"/>
                              </a:lnTo>
                              <a:cubicBezTo>
                                <a:pt x="69" y="4"/>
                                <a:pt x="68" y="5"/>
                                <a:pt x="67" y="5"/>
                              </a:cubicBezTo>
                              <a:cubicBezTo>
                                <a:pt x="66" y="6"/>
                                <a:pt x="65" y="7"/>
                                <a:pt x="64" y="8"/>
                              </a:cubicBezTo>
                              <a:cubicBezTo>
                                <a:pt x="63" y="11"/>
                                <a:pt x="59" y="21"/>
                                <a:pt x="52" y="39"/>
                              </a:cubicBezTo>
                              <a:cubicBezTo>
                                <a:pt x="50" y="44"/>
                                <a:pt x="45" y="57"/>
                                <a:pt x="38" y="79"/>
                              </a:cubicBezTo>
                              <a:cubicBezTo>
                                <a:pt x="31" y="97"/>
                                <a:pt x="27" y="107"/>
                                <a:pt x="26" y="109"/>
                              </a:cubicBezTo>
                              <a:cubicBezTo>
                                <a:pt x="25" y="112"/>
                                <a:pt x="22" y="115"/>
                                <a:pt x="20" y="117"/>
                              </a:cubicBezTo>
                              <a:cubicBezTo>
                                <a:pt x="17" y="119"/>
                                <a:pt x="14" y="120"/>
                                <a:pt x="11" y="120"/>
                              </a:cubicBezTo>
                              <a:cubicBezTo>
                                <a:pt x="10" y="120"/>
                                <a:pt x="8" y="120"/>
                                <a:pt x="7" y="119"/>
                              </a:cubicBezTo>
                              <a:cubicBezTo>
                                <a:pt x="6" y="119"/>
                                <a:pt x="4" y="118"/>
                                <a:pt x="3" y="11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0DC126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9" name="Freeform 66"/>
                      <wps:cNvSpPr>
                        <a:spLocks noEditPoints="1"/>
                      </wps:cNvSpPr>
                      <wps:spPr bwMode="auto">
                        <a:xfrm>
                          <a:off x="508" y="374"/>
                          <a:ext cx="13" cy="15"/>
                        </a:xfrm>
                        <a:custGeom>
                          <a:avLst/>
                          <a:gdLst>
                            <a:gd name="T0" fmla="*/ 0 w 65"/>
                            <a:gd name="T1" fmla="*/ 0 h 78"/>
                            <a:gd name="T2" fmla="*/ 0 w 65"/>
                            <a:gd name="T3" fmla="*/ 0 h 78"/>
                            <a:gd name="T4" fmla="*/ 0 w 65"/>
                            <a:gd name="T5" fmla="*/ 0 h 78"/>
                            <a:gd name="T6" fmla="*/ 0 w 65"/>
                            <a:gd name="T7" fmla="*/ 0 h 78"/>
                            <a:gd name="T8" fmla="*/ 0 w 65"/>
                            <a:gd name="T9" fmla="*/ 0 h 78"/>
                            <a:gd name="T10" fmla="*/ 1 w 65"/>
                            <a:gd name="T11" fmla="*/ 0 h 78"/>
                            <a:gd name="T12" fmla="*/ 0 w 65"/>
                            <a:gd name="T13" fmla="*/ 1 h 78"/>
                            <a:gd name="T14" fmla="*/ 0 w 65"/>
                            <a:gd name="T15" fmla="*/ 1 h 78"/>
                            <a:gd name="T16" fmla="*/ 0 w 65"/>
                            <a:gd name="T17" fmla="*/ 1 h 78"/>
                            <a:gd name="T18" fmla="*/ 0 w 65"/>
                            <a:gd name="T19" fmla="*/ 0 h 78"/>
                            <a:gd name="T20" fmla="*/ 0 w 65"/>
                            <a:gd name="T21" fmla="*/ 0 h 78"/>
                            <a:gd name="T22" fmla="*/ 0 w 65"/>
                            <a:gd name="T23" fmla="*/ 0 h 78"/>
                            <a:gd name="T24" fmla="*/ 0 w 65"/>
                            <a:gd name="T25" fmla="*/ 1 h 78"/>
                            <a:gd name="T26" fmla="*/ 0 w 65"/>
                            <a:gd name="T27" fmla="*/ 1 h 78"/>
                            <a:gd name="T28" fmla="*/ 0 w 65"/>
                            <a:gd name="T29" fmla="*/ 0 h 78"/>
                            <a:gd name="T30" fmla="*/ 0 w 65"/>
                            <a:gd name="T31" fmla="*/ 0 h 78"/>
                            <a:gd name="T32" fmla="*/ 0 w 65"/>
                            <a:gd name="T33" fmla="*/ 0 h 78"/>
                            <a:gd name="T34" fmla="*/ 0 w 65"/>
                            <a:gd name="T35" fmla="*/ 0 h 78"/>
                            <a:gd name="T36" fmla="*/ 0 w 65"/>
                            <a:gd name="T37" fmla="*/ 0 h 78"/>
                            <a:gd name="T38" fmla="*/ 0 w 65"/>
                            <a:gd name="T39" fmla="*/ 0 h 78"/>
                            <a:gd name="T40" fmla="*/ 0 w 65"/>
                            <a:gd name="T41" fmla="*/ 0 h 78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w 65"/>
                            <a:gd name="T64" fmla="*/ 0 h 78"/>
                            <a:gd name="T65" fmla="*/ 65 w 65"/>
                            <a:gd name="T66" fmla="*/ 78 h 78"/>
                          </a:gdLst>
                          <a:ahLst/>
                          <a:cxnLst>
                            <a:cxn ang="T42">
                              <a:pos x="T0" y="T1"/>
                            </a:cxn>
                            <a:cxn ang="T43">
                              <a:pos x="T2" y="T3"/>
                            </a:cxn>
                            <a:cxn ang="T44">
                              <a:pos x="T4" y="T5"/>
                            </a:cxn>
                            <a:cxn ang="T45">
                              <a:pos x="T6" y="T7"/>
                            </a:cxn>
                            <a:cxn ang="T46">
                              <a:pos x="T8" y="T9"/>
                            </a:cxn>
                            <a:cxn ang="T47">
                              <a:pos x="T10" y="T11"/>
                            </a:cxn>
                            <a:cxn ang="T48">
                              <a:pos x="T12" y="T13"/>
                            </a:cxn>
                            <a:cxn ang="T49">
                              <a:pos x="T14" y="T15"/>
                            </a:cxn>
                            <a:cxn ang="T50">
                              <a:pos x="T16" y="T17"/>
                            </a:cxn>
                            <a:cxn ang="T51">
                              <a:pos x="T18" y="T19"/>
                            </a:cxn>
                            <a:cxn ang="T52">
                              <a:pos x="T20" y="T21"/>
                            </a:cxn>
                            <a:cxn ang="T53">
                              <a:pos x="T22" y="T23"/>
                            </a:cxn>
                            <a:cxn ang="T54">
                              <a:pos x="T24" y="T25"/>
                            </a:cxn>
                            <a:cxn ang="T55">
                              <a:pos x="T26" y="T27"/>
                            </a:cxn>
                            <a:cxn ang="T56">
                              <a:pos x="T28" y="T29"/>
                            </a:cxn>
                            <a:cxn ang="T57">
                              <a:pos x="T30" y="T31"/>
                            </a:cxn>
                            <a:cxn ang="T58">
                              <a:pos x="T32" y="T33"/>
                            </a:cxn>
                            <a:cxn ang="T59">
                              <a:pos x="T34" y="T35"/>
                            </a:cxn>
                            <a:cxn ang="T60">
                              <a:pos x="T36" y="T37"/>
                            </a:cxn>
                            <a:cxn ang="T61">
                              <a:pos x="T38" y="T39"/>
                            </a:cxn>
                            <a:cxn ang="T62">
                              <a:pos x="T40" y="T41"/>
                            </a:cxn>
                          </a:cxnLst>
                          <a:rect l="T63" t="T64" r="T65" b="T66"/>
                          <a:pathLst>
                            <a:path w="65" h="78">
                              <a:moveTo>
                                <a:pt x="0" y="39"/>
                              </a:moveTo>
                              <a:cubicBezTo>
                                <a:pt x="0" y="31"/>
                                <a:pt x="2" y="25"/>
                                <a:pt x="4" y="19"/>
                              </a:cubicBezTo>
                              <a:cubicBezTo>
                                <a:pt x="7" y="13"/>
                                <a:pt x="11" y="9"/>
                                <a:pt x="16" y="5"/>
                              </a:cubicBezTo>
                              <a:cubicBezTo>
                                <a:pt x="22" y="2"/>
                                <a:pt x="27" y="0"/>
                                <a:pt x="34" y="0"/>
                              </a:cubicBezTo>
                              <a:cubicBezTo>
                                <a:pt x="43" y="0"/>
                                <a:pt x="51" y="4"/>
                                <a:pt x="57" y="10"/>
                              </a:cubicBezTo>
                              <a:cubicBezTo>
                                <a:pt x="62" y="17"/>
                                <a:pt x="65" y="26"/>
                                <a:pt x="65" y="37"/>
                              </a:cubicBezTo>
                              <a:cubicBezTo>
                                <a:pt x="65" y="50"/>
                                <a:pt x="61" y="60"/>
                                <a:pt x="54" y="68"/>
                              </a:cubicBezTo>
                              <a:cubicBezTo>
                                <a:pt x="47" y="75"/>
                                <a:pt x="40" y="78"/>
                                <a:pt x="30" y="78"/>
                              </a:cubicBezTo>
                              <a:cubicBezTo>
                                <a:pt x="21" y="78"/>
                                <a:pt x="14" y="75"/>
                                <a:pt x="9" y="68"/>
                              </a:cubicBezTo>
                              <a:cubicBezTo>
                                <a:pt x="3" y="61"/>
                                <a:pt x="0" y="51"/>
                                <a:pt x="0" y="39"/>
                              </a:cubicBezTo>
                              <a:close/>
                              <a:moveTo>
                                <a:pt x="13" y="33"/>
                              </a:moveTo>
                              <a:cubicBezTo>
                                <a:pt x="13" y="44"/>
                                <a:pt x="15" y="53"/>
                                <a:pt x="18" y="61"/>
                              </a:cubicBezTo>
                              <a:cubicBezTo>
                                <a:pt x="22" y="69"/>
                                <a:pt x="28" y="73"/>
                                <a:pt x="35" y="73"/>
                              </a:cubicBezTo>
                              <a:cubicBezTo>
                                <a:pt x="40" y="73"/>
                                <a:pt x="44" y="70"/>
                                <a:pt x="48" y="65"/>
                              </a:cubicBezTo>
                              <a:cubicBezTo>
                                <a:pt x="51" y="60"/>
                                <a:pt x="53" y="53"/>
                                <a:pt x="53" y="43"/>
                              </a:cubicBezTo>
                              <a:cubicBezTo>
                                <a:pt x="53" y="35"/>
                                <a:pt x="52" y="28"/>
                                <a:pt x="50" y="23"/>
                              </a:cubicBezTo>
                              <a:cubicBezTo>
                                <a:pt x="48" y="17"/>
                                <a:pt x="45" y="13"/>
                                <a:pt x="42" y="10"/>
                              </a:cubicBezTo>
                              <a:cubicBezTo>
                                <a:pt x="39" y="7"/>
                                <a:pt x="35" y="6"/>
                                <a:pt x="31" y="6"/>
                              </a:cubicBezTo>
                              <a:cubicBezTo>
                                <a:pt x="28" y="6"/>
                                <a:pt x="25" y="7"/>
                                <a:pt x="22" y="9"/>
                              </a:cubicBezTo>
                              <a:cubicBezTo>
                                <a:pt x="19" y="11"/>
                                <a:pt x="17" y="14"/>
                                <a:pt x="15" y="17"/>
                              </a:cubicBezTo>
                              <a:cubicBezTo>
                                <a:pt x="14" y="22"/>
                                <a:pt x="13" y="27"/>
                                <a:pt x="13" y="3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D763CC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0" name="Freeform 67"/>
                      <wps:cNvSpPr>
                        <a:spLocks/>
                      </wps:cNvSpPr>
                      <wps:spPr bwMode="auto">
                        <a:xfrm>
                          <a:off x="523" y="366"/>
                          <a:ext cx="8" cy="22"/>
                        </a:xfrm>
                        <a:custGeom>
                          <a:avLst/>
                          <a:gdLst>
                            <a:gd name="T0" fmla="*/ 0 w 44"/>
                            <a:gd name="T1" fmla="*/ 0 h 119"/>
                            <a:gd name="T2" fmla="*/ 0 w 44"/>
                            <a:gd name="T3" fmla="*/ 1 h 119"/>
                            <a:gd name="T4" fmla="*/ 0 w 44"/>
                            <a:gd name="T5" fmla="*/ 1 h 119"/>
                            <a:gd name="T6" fmla="*/ 0 w 44"/>
                            <a:gd name="T7" fmla="*/ 1 h 119"/>
                            <a:gd name="T8" fmla="*/ 0 w 44"/>
                            <a:gd name="T9" fmla="*/ 1 h 119"/>
                            <a:gd name="T10" fmla="*/ 0 w 44"/>
                            <a:gd name="T11" fmla="*/ 1 h 119"/>
                            <a:gd name="T12" fmla="*/ 0 w 44"/>
                            <a:gd name="T13" fmla="*/ 1 h 119"/>
                            <a:gd name="T14" fmla="*/ 0 w 44"/>
                            <a:gd name="T15" fmla="*/ 1 h 119"/>
                            <a:gd name="T16" fmla="*/ 0 w 44"/>
                            <a:gd name="T17" fmla="*/ 1 h 119"/>
                            <a:gd name="T18" fmla="*/ 0 w 44"/>
                            <a:gd name="T19" fmla="*/ 1 h 119"/>
                            <a:gd name="T20" fmla="*/ 0 w 44"/>
                            <a:gd name="T21" fmla="*/ 1 h 119"/>
                            <a:gd name="T22" fmla="*/ 0 w 44"/>
                            <a:gd name="T23" fmla="*/ 1 h 119"/>
                            <a:gd name="T24" fmla="*/ 0 w 44"/>
                            <a:gd name="T25" fmla="*/ 0 h 119"/>
                            <a:gd name="T26" fmla="*/ 0 w 44"/>
                            <a:gd name="T27" fmla="*/ 0 h 119"/>
                            <a:gd name="T28" fmla="*/ 0 w 44"/>
                            <a:gd name="T29" fmla="*/ 0 h 119"/>
                            <a:gd name="T30" fmla="*/ 0 w 44"/>
                            <a:gd name="T31" fmla="*/ 0 h 119"/>
                            <a:gd name="T32" fmla="*/ 0 w 44"/>
                            <a:gd name="T33" fmla="*/ 0 h 119"/>
                            <a:gd name="T34" fmla="*/ 0 w 44"/>
                            <a:gd name="T35" fmla="*/ 0 h 119"/>
                            <a:gd name="T36" fmla="*/ 0 w 44"/>
                            <a:gd name="T37" fmla="*/ 0 h 119"/>
                            <a:gd name="T38" fmla="*/ 0 w 44"/>
                            <a:gd name="T39" fmla="*/ 0 h 119"/>
                            <a:gd name="T40" fmla="*/ 0 w 44"/>
                            <a:gd name="T41" fmla="*/ 0 h 119"/>
                            <a:gd name="T42" fmla="*/ 0 w 44"/>
                            <a:gd name="T43" fmla="*/ 0 h 119"/>
                            <a:gd name="T44" fmla="*/ 0 w 44"/>
                            <a:gd name="T45" fmla="*/ 0 h 119"/>
                            <a:gd name="T46" fmla="*/ 0 w 44"/>
                            <a:gd name="T47" fmla="*/ 0 h 119"/>
                            <a:gd name="T48" fmla="*/ 0 w 44"/>
                            <a:gd name="T49" fmla="*/ 0 h 119"/>
                            <a:gd name="T50" fmla="*/ 0 w 44"/>
                            <a:gd name="T51" fmla="*/ 0 h 119"/>
                            <a:gd name="T52" fmla="*/ 0 w 44"/>
                            <a:gd name="T53" fmla="*/ 0 h 119"/>
                            <a:gd name="T54" fmla="*/ 0 w 44"/>
                            <a:gd name="T55" fmla="*/ 0 h 119"/>
                            <a:gd name="T56" fmla="*/ 0 w 44"/>
                            <a:gd name="T57" fmla="*/ 0 h 119"/>
                            <a:gd name="T58" fmla="*/ 0 w 44"/>
                            <a:gd name="T59" fmla="*/ 0 h 119"/>
                            <a:gd name="T60" fmla="*/ 0 w 44"/>
                            <a:gd name="T61" fmla="*/ 0 h 119"/>
                            <a:gd name="T62" fmla="*/ 0 w 44"/>
                            <a:gd name="T63" fmla="*/ 0 h 119"/>
                            <a:gd name="T64" fmla="*/ 0 w 44"/>
                            <a:gd name="T65" fmla="*/ 0 h 119"/>
                            <a:gd name="T66" fmla="*/ 0 w 44"/>
                            <a:gd name="T67" fmla="*/ 0 h 119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w 44"/>
                            <a:gd name="T103" fmla="*/ 0 h 119"/>
                            <a:gd name="T104" fmla="*/ 44 w 44"/>
                            <a:gd name="T105" fmla="*/ 119 h 119"/>
                          </a:gdLst>
                          <a:ahLst/>
                          <a:cxnLst>
                            <a:cxn ang="T68">
                              <a:pos x="T0" y="T1"/>
                            </a:cxn>
                            <a:cxn ang="T69">
                              <a:pos x="T2" y="T3"/>
                            </a:cxn>
                            <a:cxn ang="T70">
                              <a:pos x="T4" y="T5"/>
                            </a:cxn>
                            <a:cxn ang="T71">
                              <a:pos x="T6" y="T7"/>
                            </a:cxn>
                            <a:cxn ang="T72">
                              <a:pos x="T8" y="T9"/>
                            </a:cxn>
                            <a:cxn ang="T73">
                              <a:pos x="T10" y="T11"/>
                            </a:cxn>
                            <a:cxn ang="T74">
                              <a:pos x="T12" y="T13"/>
                            </a:cxn>
                            <a:cxn ang="T75">
                              <a:pos x="T14" y="T15"/>
                            </a:cxn>
                            <a:cxn ang="T76">
                              <a:pos x="T16" y="T17"/>
                            </a:cxn>
                            <a:cxn ang="T77">
                              <a:pos x="T18" y="T19"/>
                            </a:cxn>
                            <a:cxn ang="T78">
                              <a:pos x="T20" y="T21"/>
                            </a:cxn>
                            <a:cxn ang="T79">
                              <a:pos x="T22" y="T23"/>
                            </a:cxn>
                            <a:cxn ang="T80">
                              <a:pos x="T24" y="T25"/>
                            </a:cxn>
                            <a:cxn ang="T81">
                              <a:pos x="T26" y="T27"/>
                            </a:cxn>
                            <a:cxn ang="T82">
                              <a:pos x="T28" y="T29"/>
                            </a:cxn>
                            <a:cxn ang="T83">
                              <a:pos x="T30" y="T31"/>
                            </a:cxn>
                            <a:cxn ang="T84">
                              <a:pos x="T32" y="T33"/>
                            </a:cxn>
                            <a:cxn ang="T85">
                              <a:pos x="T34" y="T35"/>
                            </a:cxn>
                            <a:cxn ang="T86">
                              <a:pos x="T36" y="T37"/>
                            </a:cxn>
                            <a:cxn ang="T87">
                              <a:pos x="T38" y="T39"/>
                            </a:cxn>
                            <a:cxn ang="T88">
                              <a:pos x="T40" y="T41"/>
                            </a:cxn>
                            <a:cxn ang="T89">
                              <a:pos x="T42" y="T43"/>
                            </a:cxn>
                            <a:cxn ang="T90">
                              <a:pos x="T44" y="T45"/>
                            </a:cxn>
                            <a:cxn ang="T91">
                              <a:pos x="T46" y="T47"/>
                            </a:cxn>
                            <a:cxn ang="T92">
                              <a:pos x="T48" y="T49"/>
                            </a:cxn>
                            <a:cxn ang="T93">
                              <a:pos x="T50" y="T51"/>
                            </a:cxn>
                            <a:cxn ang="T94">
                              <a:pos x="T52" y="T53"/>
                            </a:cxn>
                            <a:cxn ang="T95">
                              <a:pos x="T54" y="T55"/>
                            </a:cxn>
                            <a:cxn ang="T96">
                              <a:pos x="T56" y="T57"/>
                            </a:cxn>
                            <a:cxn ang="T97">
                              <a:pos x="T58" y="T59"/>
                            </a:cxn>
                            <a:cxn ang="T98">
                              <a:pos x="T60" y="T61"/>
                            </a:cxn>
                            <a:cxn ang="T99">
                              <a:pos x="T62" y="T63"/>
                            </a:cxn>
                            <a:cxn ang="T100">
                              <a:pos x="T64" y="T65"/>
                            </a:cxn>
                            <a:cxn ang="T101">
                              <a:pos x="T66" y="T67"/>
                            </a:cxn>
                          </a:cxnLst>
                          <a:rect l="T102" t="T103" r="T104" b="T105"/>
                          <a:pathLst>
                            <a:path w="44" h="119">
                              <a:moveTo>
                                <a:pt x="23" y="56"/>
                              </a:moveTo>
                              <a:lnTo>
                                <a:pt x="23" y="87"/>
                              </a:lnTo>
                              <a:cubicBezTo>
                                <a:pt x="23" y="101"/>
                                <a:pt x="23" y="110"/>
                                <a:pt x="24" y="111"/>
                              </a:cubicBezTo>
                              <a:cubicBezTo>
                                <a:pt x="25" y="113"/>
                                <a:pt x="27" y="114"/>
                                <a:pt x="31" y="114"/>
                              </a:cubicBezTo>
                              <a:lnTo>
                                <a:pt x="37" y="114"/>
                              </a:lnTo>
                              <a:lnTo>
                                <a:pt x="37" y="119"/>
                              </a:lnTo>
                              <a:cubicBezTo>
                                <a:pt x="30" y="118"/>
                                <a:pt x="24" y="118"/>
                                <a:pt x="21" y="118"/>
                              </a:cubicBezTo>
                              <a:lnTo>
                                <a:pt x="0" y="119"/>
                              </a:lnTo>
                              <a:lnTo>
                                <a:pt x="0" y="114"/>
                              </a:lnTo>
                              <a:lnTo>
                                <a:pt x="5" y="114"/>
                              </a:lnTo>
                              <a:cubicBezTo>
                                <a:pt x="8" y="114"/>
                                <a:pt x="10" y="113"/>
                                <a:pt x="11" y="112"/>
                              </a:cubicBezTo>
                              <a:cubicBezTo>
                                <a:pt x="12" y="109"/>
                                <a:pt x="12" y="101"/>
                                <a:pt x="12" y="87"/>
                              </a:cubicBezTo>
                              <a:lnTo>
                                <a:pt x="12" y="56"/>
                              </a:lnTo>
                              <a:lnTo>
                                <a:pt x="2" y="57"/>
                              </a:lnTo>
                              <a:lnTo>
                                <a:pt x="2" y="53"/>
                              </a:lnTo>
                              <a:cubicBezTo>
                                <a:pt x="6" y="52"/>
                                <a:pt x="9" y="50"/>
                                <a:pt x="12" y="48"/>
                              </a:cubicBezTo>
                              <a:lnTo>
                                <a:pt x="12" y="38"/>
                              </a:lnTo>
                              <a:cubicBezTo>
                                <a:pt x="12" y="32"/>
                                <a:pt x="13" y="28"/>
                                <a:pt x="14" y="25"/>
                              </a:cubicBezTo>
                              <a:cubicBezTo>
                                <a:pt x="15" y="22"/>
                                <a:pt x="17" y="18"/>
                                <a:pt x="21" y="14"/>
                              </a:cubicBezTo>
                              <a:cubicBezTo>
                                <a:pt x="26" y="8"/>
                                <a:pt x="29" y="4"/>
                                <a:pt x="32" y="2"/>
                              </a:cubicBezTo>
                              <a:cubicBezTo>
                                <a:pt x="34" y="1"/>
                                <a:pt x="36" y="0"/>
                                <a:pt x="38" y="0"/>
                              </a:cubicBezTo>
                              <a:cubicBezTo>
                                <a:pt x="40" y="0"/>
                                <a:pt x="42" y="1"/>
                                <a:pt x="44" y="1"/>
                              </a:cubicBezTo>
                              <a:cubicBezTo>
                                <a:pt x="44" y="4"/>
                                <a:pt x="44" y="6"/>
                                <a:pt x="44" y="8"/>
                              </a:cubicBezTo>
                              <a:cubicBezTo>
                                <a:pt x="44" y="10"/>
                                <a:pt x="44" y="12"/>
                                <a:pt x="44" y="15"/>
                              </a:cubicBezTo>
                              <a:lnTo>
                                <a:pt x="42" y="16"/>
                              </a:lnTo>
                              <a:cubicBezTo>
                                <a:pt x="40" y="13"/>
                                <a:pt x="37" y="11"/>
                                <a:pt x="33" y="11"/>
                              </a:cubicBezTo>
                              <a:cubicBezTo>
                                <a:pt x="30" y="11"/>
                                <a:pt x="27" y="13"/>
                                <a:pt x="25" y="16"/>
                              </a:cubicBezTo>
                              <a:cubicBezTo>
                                <a:pt x="24" y="19"/>
                                <a:pt x="23" y="26"/>
                                <a:pt x="23" y="38"/>
                              </a:cubicBezTo>
                              <a:lnTo>
                                <a:pt x="23" y="48"/>
                              </a:lnTo>
                              <a:cubicBezTo>
                                <a:pt x="30" y="48"/>
                                <a:pt x="36" y="48"/>
                                <a:pt x="41" y="48"/>
                              </a:cubicBezTo>
                              <a:lnTo>
                                <a:pt x="40" y="56"/>
                              </a:lnTo>
                              <a:lnTo>
                                <a:pt x="32" y="56"/>
                              </a:lnTo>
                              <a:cubicBezTo>
                                <a:pt x="30" y="56"/>
                                <a:pt x="27" y="56"/>
                                <a:pt x="23" y="5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6F0DA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1" name="Freeform 68"/>
                      <wps:cNvSpPr>
                        <a:spLocks/>
                      </wps:cNvSpPr>
                      <wps:spPr bwMode="auto">
                        <a:xfrm>
                          <a:off x="539" y="367"/>
                          <a:ext cx="9" cy="27"/>
                        </a:xfrm>
                        <a:custGeom>
                          <a:avLst/>
                          <a:gdLst>
                            <a:gd name="T0" fmla="*/ 0 w 43"/>
                            <a:gd name="T1" fmla="*/ 1 h 144"/>
                            <a:gd name="T2" fmla="*/ 0 w 43"/>
                            <a:gd name="T3" fmla="*/ 1 h 144"/>
                            <a:gd name="T4" fmla="*/ 0 w 43"/>
                            <a:gd name="T5" fmla="*/ 1 h 144"/>
                            <a:gd name="T6" fmla="*/ 0 w 43"/>
                            <a:gd name="T7" fmla="*/ 1 h 144"/>
                            <a:gd name="T8" fmla="*/ 0 w 43"/>
                            <a:gd name="T9" fmla="*/ 1 h 144"/>
                            <a:gd name="T10" fmla="*/ 0 w 43"/>
                            <a:gd name="T11" fmla="*/ 1 h 144"/>
                            <a:gd name="T12" fmla="*/ 0 w 43"/>
                            <a:gd name="T13" fmla="*/ 1 h 144"/>
                            <a:gd name="T14" fmla="*/ 0 w 43"/>
                            <a:gd name="T15" fmla="*/ 0 h 144"/>
                            <a:gd name="T16" fmla="*/ 0 w 43"/>
                            <a:gd name="T17" fmla="*/ 0 h 144"/>
                            <a:gd name="T18" fmla="*/ 0 w 43"/>
                            <a:gd name="T19" fmla="*/ 0 h 144"/>
                            <a:gd name="T20" fmla="*/ 0 w 43"/>
                            <a:gd name="T21" fmla="*/ 0 h 144"/>
                            <a:gd name="T22" fmla="*/ 0 w 43"/>
                            <a:gd name="T23" fmla="*/ 0 h 144"/>
                            <a:gd name="T24" fmla="*/ 0 w 43"/>
                            <a:gd name="T25" fmla="*/ 0 h 144"/>
                            <a:gd name="T26" fmla="*/ 0 w 43"/>
                            <a:gd name="T27" fmla="*/ 0 h 144"/>
                            <a:gd name="T28" fmla="*/ 0 w 43"/>
                            <a:gd name="T29" fmla="*/ 0 h 144"/>
                            <a:gd name="T30" fmla="*/ 0 w 43"/>
                            <a:gd name="T31" fmla="*/ 0 h 144"/>
                            <a:gd name="T32" fmla="*/ 0 w 43"/>
                            <a:gd name="T33" fmla="*/ 0 h 144"/>
                            <a:gd name="T34" fmla="*/ 0 w 43"/>
                            <a:gd name="T35" fmla="*/ 0 h 144"/>
                            <a:gd name="T36" fmla="*/ 0 w 43"/>
                            <a:gd name="T37" fmla="*/ 0 h 144"/>
                            <a:gd name="T38" fmla="*/ 0 w 43"/>
                            <a:gd name="T39" fmla="*/ 1 h 144"/>
                            <a:gd name="T40" fmla="*/ 0 w 43"/>
                            <a:gd name="T41" fmla="*/ 1 h 144"/>
                            <a:gd name="T42" fmla="*/ 0 w 43"/>
                            <a:gd name="T43" fmla="*/ 1 h 144"/>
                            <a:gd name="T44" fmla="*/ 0 w 43"/>
                            <a:gd name="T45" fmla="*/ 1 h 144"/>
                            <a:gd name="T46" fmla="*/ 0 w 43"/>
                            <a:gd name="T47" fmla="*/ 1 h 144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w 43"/>
                            <a:gd name="T73" fmla="*/ 0 h 144"/>
                            <a:gd name="T74" fmla="*/ 43 w 43"/>
                            <a:gd name="T75" fmla="*/ 144 h 144"/>
                          </a:gdLst>
                          <a:ahLst/>
                          <a:cxnLst>
                            <a:cxn ang="T48">
                              <a:pos x="T0" y="T1"/>
                            </a:cxn>
                            <a:cxn ang="T49">
                              <a:pos x="T2" y="T3"/>
                            </a:cxn>
                            <a:cxn ang="T50">
                              <a:pos x="T4" y="T5"/>
                            </a:cxn>
                            <a:cxn ang="T51">
                              <a:pos x="T6" y="T7"/>
                            </a:cxn>
                            <a:cxn ang="T52">
                              <a:pos x="T8" y="T9"/>
                            </a:cxn>
                            <a:cxn ang="T53">
                              <a:pos x="T10" y="T11"/>
                            </a:cxn>
                            <a:cxn ang="T54">
                              <a:pos x="T12" y="T13"/>
                            </a:cxn>
                            <a:cxn ang="T55">
                              <a:pos x="T14" y="T15"/>
                            </a:cxn>
                            <a:cxn ang="T56">
                              <a:pos x="T16" y="T17"/>
                            </a:cxn>
                            <a:cxn ang="T57">
                              <a:pos x="T18" y="T19"/>
                            </a:cxn>
                            <a:cxn ang="T58">
                              <a:pos x="T20" y="T21"/>
                            </a:cxn>
                            <a:cxn ang="T59">
                              <a:pos x="T22" y="T23"/>
                            </a:cxn>
                            <a:cxn ang="T60">
                              <a:pos x="T24" y="T25"/>
                            </a:cxn>
                            <a:cxn ang="T61">
                              <a:pos x="T26" y="T27"/>
                            </a:cxn>
                            <a:cxn ang="T62">
                              <a:pos x="T28" y="T29"/>
                            </a:cxn>
                            <a:cxn ang="T63">
                              <a:pos x="T30" y="T31"/>
                            </a:cxn>
                            <a:cxn ang="T64">
                              <a:pos x="T32" y="T33"/>
                            </a:cxn>
                            <a:cxn ang="T65">
                              <a:pos x="T34" y="T35"/>
                            </a:cxn>
                            <a:cxn ang="T66">
                              <a:pos x="T36" y="T37"/>
                            </a:cxn>
                            <a:cxn ang="T67">
                              <a:pos x="T38" y="T39"/>
                            </a:cxn>
                            <a:cxn ang="T68">
                              <a:pos x="T40" y="T41"/>
                            </a:cxn>
                            <a:cxn ang="T69">
                              <a:pos x="T42" y="T43"/>
                            </a:cxn>
                            <a:cxn ang="T70">
                              <a:pos x="T44" y="T45"/>
                            </a:cxn>
                            <a:cxn ang="T71">
                              <a:pos x="T46" y="T47"/>
                            </a:cxn>
                          </a:cxnLst>
                          <a:rect l="T72" t="T73" r="T74" b="T75"/>
                          <a:pathLst>
                            <a:path w="43" h="144">
                              <a:moveTo>
                                <a:pt x="0" y="143"/>
                              </a:moveTo>
                              <a:cubicBezTo>
                                <a:pt x="0" y="141"/>
                                <a:pt x="0" y="139"/>
                                <a:pt x="0" y="138"/>
                              </a:cubicBezTo>
                              <a:lnTo>
                                <a:pt x="0" y="131"/>
                              </a:lnTo>
                              <a:lnTo>
                                <a:pt x="1" y="130"/>
                              </a:lnTo>
                              <a:cubicBezTo>
                                <a:pt x="4" y="132"/>
                                <a:pt x="6" y="133"/>
                                <a:pt x="8" y="133"/>
                              </a:cubicBezTo>
                              <a:cubicBezTo>
                                <a:pt x="12" y="133"/>
                                <a:pt x="14" y="131"/>
                                <a:pt x="16" y="129"/>
                              </a:cubicBezTo>
                              <a:cubicBezTo>
                                <a:pt x="17" y="126"/>
                                <a:pt x="18" y="118"/>
                                <a:pt x="18" y="105"/>
                              </a:cubicBezTo>
                              <a:lnTo>
                                <a:pt x="18" y="37"/>
                              </a:lnTo>
                              <a:cubicBezTo>
                                <a:pt x="18" y="20"/>
                                <a:pt x="18" y="10"/>
                                <a:pt x="17" y="8"/>
                              </a:cubicBezTo>
                              <a:cubicBezTo>
                                <a:pt x="16" y="6"/>
                                <a:pt x="13" y="5"/>
                                <a:pt x="9" y="5"/>
                              </a:cubicBezTo>
                              <a:lnTo>
                                <a:pt x="4" y="5"/>
                              </a:lnTo>
                              <a:lnTo>
                                <a:pt x="4" y="0"/>
                              </a:lnTo>
                              <a:cubicBezTo>
                                <a:pt x="9" y="1"/>
                                <a:pt x="15" y="1"/>
                                <a:pt x="23" y="1"/>
                              </a:cubicBezTo>
                              <a:cubicBezTo>
                                <a:pt x="31" y="1"/>
                                <a:pt x="38" y="1"/>
                                <a:pt x="43" y="0"/>
                              </a:cubicBezTo>
                              <a:lnTo>
                                <a:pt x="43" y="5"/>
                              </a:lnTo>
                              <a:lnTo>
                                <a:pt x="39" y="6"/>
                              </a:lnTo>
                              <a:cubicBezTo>
                                <a:pt x="35" y="6"/>
                                <a:pt x="33" y="6"/>
                                <a:pt x="33" y="7"/>
                              </a:cubicBezTo>
                              <a:cubicBezTo>
                                <a:pt x="32" y="8"/>
                                <a:pt x="31" y="9"/>
                                <a:pt x="31" y="10"/>
                              </a:cubicBezTo>
                              <a:cubicBezTo>
                                <a:pt x="31" y="11"/>
                                <a:pt x="31" y="16"/>
                                <a:pt x="31" y="23"/>
                              </a:cubicBezTo>
                              <a:lnTo>
                                <a:pt x="31" y="91"/>
                              </a:lnTo>
                              <a:cubicBezTo>
                                <a:pt x="31" y="103"/>
                                <a:pt x="30" y="111"/>
                                <a:pt x="29" y="116"/>
                              </a:cubicBezTo>
                              <a:cubicBezTo>
                                <a:pt x="27" y="123"/>
                                <a:pt x="23" y="130"/>
                                <a:pt x="18" y="136"/>
                              </a:cubicBezTo>
                              <a:cubicBezTo>
                                <a:pt x="13" y="141"/>
                                <a:pt x="8" y="144"/>
                                <a:pt x="3" y="144"/>
                              </a:cubicBezTo>
                              <a:cubicBezTo>
                                <a:pt x="2" y="144"/>
                                <a:pt x="1" y="144"/>
                                <a:pt x="0" y="14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50D82B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2" name="Freeform 69"/>
                      <wps:cNvSpPr>
                        <a:spLocks noEditPoints="1"/>
                      </wps:cNvSpPr>
                      <wps:spPr bwMode="auto">
                        <a:xfrm>
                          <a:off x="550" y="374"/>
                          <a:ext cx="11" cy="15"/>
                        </a:xfrm>
                        <a:custGeom>
                          <a:avLst/>
                          <a:gdLst>
                            <a:gd name="T0" fmla="*/ 0 w 58"/>
                            <a:gd name="T1" fmla="*/ 0 h 78"/>
                            <a:gd name="T2" fmla="*/ 0 w 58"/>
                            <a:gd name="T3" fmla="*/ 0 h 78"/>
                            <a:gd name="T4" fmla="*/ 0 w 58"/>
                            <a:gd name="T5" fmla="*/ 1 h 78"/>
                            <a:gd name="T6" fmla="*/ 0 w 58"/>
                            <a:gd name="T7" fmla="*/ 1 h 78"/>
                            <a:gd name="T8" fmla="*/ 0 w 58"/>
                            <a:gd name="T9" fmla="*/ 0 h 78"/>
                            <a:gd name="T10" fmla="*/ 0 w 58"/>
                            <a:gd name="T11" fmla="*/ 0 h 78"/>
                            <a:gd name="T12" fmla="*/ 0 w 58"/>
                            <a:gd name="T13" fmla="*/ 1 h 78"/>
                            <a:gd name="T14" fmla="*/ 0 w 58"/>
                            <a:gd name="T15" fmla="*/ 1 h 78"/>
                            <a:gd name="T16" fmla="*/ 0 w 58"/>
                            <a:gd name="T17" fmla="*/ 1 h 78"/>
                            <a:gd name="T18" fmla="*/ 0 w 58"/>
                            <a:gd name="T19" fmla="*/ 1 h 78"/>
                            <a:gd name="T20" fmla="*/ 0 w 58"/>
                            <a:gd name="T21" fmla="*/ 0 h 78"/>
                            <a:gd name="T22" fmla="*/ 0 w 58"/>
                            <a:gd name="T23" fmla="*/ 0 h 78"/>
                            <a:gd name="T24" fmla="*/ 0 w 58"/>
                            <a:gd name="T25" fmla="*/ 0 h 78"/>
                            <a:gd name="T26" fmla="*/ 0 w 58"/>
                            <a:gd name="T27" fmla="*/ 0 h 78"/>
                            <a:gd name="T28" fmla="*/ 0 w 58"/>
                            <a:gd name="T29" fmla="*/ 0 h 78"/>
                            <a:gd name="T30" fmla="*/ 0 w 58"/>
                            <a:gd name="T31" fmla="*/ 0 h 78"/>
                            <a:gd name="T32" fmla="*/ 0 w 58"/>
                            <a:gd name="T33" fmla="*/ 0 h 78"/>
                            <a:gd name="T34" fmla="*/ 0 w 58"/>
                            <a:gd name="T35" fmla="*/ 0 h 78"/>
                            <a:gd name="T36" fmla="*/ 0 w 58"/>
                            <a:gd name="T37" fmla="*/ 0 h 78"/>
                            <a:gd name="T38" fmla="*/ 0 w 58"/>
                            <a:gd name="T39" fmla="*/ 0 h 78"/>
                            <a:gd name="T40" fmla="*/ 0 w 58"/>
                            <a:gd name="T41" fmla="*/ 0 h 78"/>
                            <a:gd name="T42" fmla="*/ 0 w 58"/>
                            <a:gd name="T43" fmla="*/ 0 h 78"/>
                            <a:gd name="T44" fmla="*/ 0 w 58"/>
                            <a:gd name="T45" fmla="*/ 0 h 78"/>
                            <a:gd name="T46" fmla="*/ 0 w 58"/>
                            <a:gd name="T47" fmla="*/ 0 h 78"/>
                            <a:gd name="T48" fmla="*/ 0 w 58"/>
                            <a:gd name="T49" fmla="*/ 0 h 78"/>
                            <a:gd name="T50" fmla="*/ 0 w 58"/>
                            <a:gd name="T51" fmla="*/ 0 h 78"/>
                            <a:gd name="T52" fmla="*/ 0 w 58"/>
                            <a:gd name="T53" fmla="*/ 0 h 78"/>
                            <a:gd name="T54" fmla="*/ 0 w 58"/>
                            <a:gd name="T55" fmla="*/ 0 h 78"/>
                            <a:gd name="T56" fmla="*/ 0 w 58"/>
                            <a:gd name="T57" fmla="*/ 0 h 78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w 58"/>
                            <a:gd name="T88" fmla="*/ 0 h 78"/>
                            <a:gd name="T89" fmla="*/ 58 w 58"/>
                            <a:gd name="T90" fmla="*/ 78 h 78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T87" t="T88" r="T89" b="T90"/>
                          <a:pathLst>
                            <a:path w="58" h="78">
                              <a:moveTo>
                                <a:pt x="13" y="38"/>
                              </a:moveTo>
                              <a:cubicBezTo>
                                <a:pt x="13" y="49"/>
                                <a:pt x="15" y="57"/>
                                <a:pt x="19" y="62"/>
                              </a:cubicBezTo>
                              <a:cubicBezTo>
                                <a:pt x="24" y="67"/>
                                <a:pt x="29" y="70"/>
                                <a:pt x="36" y="70"/>
                              </a:cubicBezTo>
                              <a:cubicBezTo>
                                <a:pt x="39" y="70"/>
                                <a:pt x="42" y="69"/>
                                <a:pt x="46" y="68"/>
                              </a:cubicBezTo>
                              <a:cubicBezTo>
                                <a:pt x="49" y="67"/>
                                <a:pt x="52" y="65"/>
                                <a:pt x="55" y="63"/>
                              </a:cubicBezTo>
                              <a:lnTo>
                                <a:pt x="56" y="64"/>
                              </a:lnTo>
                              <a:lnTo>
                                <a:pt x="54" y="71"/>
                              </a:lnTo>
                              <a:cubicBezTo>
                                <a:pt x="50" y="73"/>
                                <a:pt x="46" y="75"/>
                                <a:pt x="42" y="76"/>
                              </a:cubicBezTo>
                              <a:cubicBezTo>
                                <a:pt x="38" y="78"/>
                                <a:pt x="34" y="78"/>
                                <a:pt x="30" y="78"/>
                              </a:cubicBezTo>
                              <a:cubicBezTo>
                                <a:pt x="21" y="78"/>
                                <a:pt x="14" y="75"/>
                                <a:pt x="8" y="68"/>
                              </a:cubicBezTo>
                              <a:cubicBezTo>
                                <a:pt x="3" y="61"/>
                                <a:pt x="0" y="52"/>
                                <a:pt x="0" y="41"/>
                              </a:cubicBezTo>
                              <a:cubicBezTo>
                                <a:pt x="0" y="32"/>
                                <a:pt x="2" y="24"/>
                                <a:pt x="5" y="18"/>
                              </a:cubicBezTo>
                              <a:cubicBezTo>
                                <a:pt x="7" y="13"/>
                                <a:pt x="11" y="9"/>
                                <a:pt x="16" y="6"/>
                              </a:cubicBezTo>
                              <a:cubicBezTo>
                                <a:pt x="22" y="2"/>
                                <a:pt x="27" y="0"/>
                                <a:pt x="32" y="0"/>
                              </a:cubicBezTo>
                              <a:cubicBezTo>
                                <a:pt x="40" y="0"/>
                                <a:pt x="46" y="3"/>
                                <a:pt x="51" y="8"/>
                              </a:cubicBezTo>
                              <a:cubicBezTo>
                                <a:pt x="55" y="14"/>
                                <a:pt x="58" y="22"/>
                                <a:pt x="58" y="31"/>
                              </a:cubicBezTo>
                              <a:lnTo>
                                <a:pt x="58" y="36"/>
                              </a:lnTo>
                              <a:cubicBezTo>
                                <a:pt x="55" y="37"/>
                                <a:pt x="52" y="38"/>
                                <a:pt x="49" y="38"/>
                              </a:cubicBezTo>
                              <a:cubicBezTo>
                                <a:pt x="44" y="38"/>
                                <a:pt x="38" y="38"/>
                                <a:pt x="29" y="38"/>
                              </a:cubicBezTo>
                              <a:lnTo>
                                <a:pt x="13" y="38"/>
                              </a:lnTo>
                              <a:close/>
                              <a:moveTo>
                                <a:pt x="13" y="32"/>
                              </a:moveTo>
                              <a:cubicBezTo>
                                <a:pt x="20" y="33"/>
                                <a:pt x="27" y="33"/>
                                <a:pt x="36" y="33"/>
                              </a:cubicBezTo>
                              <a:cubicBezTo>
                                <a:pt x="39" y="33"/>
                                <a:pt x="42" y="33"/>
                                <a:pt x="45" y="32"/>
                              </a:cubicBezTo>
                              <a:lnTo>
                                <a:pt x="45" y="28"/>
                              </a:lnTo>
                              <a:cubicBezTo>
                                <a:pt x="45" y="23"/>
                                <a:pt x="45" y="19"/>
                                <a:pt x="43" y="15"/>
                              </a:cubicBezTo>
                              <a:cubicBezTo>
                                <a:pt x="42" y="12"/>
                                <a:pt x="40" y="10"/>
                                <a:pt x="38" y="8"/>
                              </a:cubicBezTo>
                              <a:cubicBezTo>
                                <a:pt x="36" y="7"/>
                                <a:pt x="33" y="6"/>
                                <a:pt x="29" y="6"/>
                              </a:cubicBezTo>
                              <a:cubicBezTo>
                                <a:pt x="25" y="6"/>
                                <a:pt x="21" y="8"/>
                                <a:pt x="18" y="12"/>
                              </a:cubicBezTo>
                              <a:cubicBezTo>
                                <a:pt x="15" y="17"/>
                                <a:pt x="13" y="23"/>
                                <a:pt x="13" y="3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61A782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3" name="Freeform 70"/>
                      <wps:cNvSpPr>
                        <a:spLocks/>
                      </wps:cNvSpPr>
                      <wps:spPr bwMode="auto">
                        <a:xfrm>
                          <a:off x="563" y="374"/>
                          <a:ext cx="9" cy="14"/>
                        </a:xfrm>
                        <a:custGeom>
                          <a:avLst/>
                          <a:gdLst>
                            <a:gd name="T0" fmla="*/ 0 w 49"/>
                            <a:gd name="T1" fmla="*/ 0 h 77"/>
                            <a:gd name="T2" fmla="*/ 0 w 49"/>
                            <a:gd name="T3" fmla="*/ 0 h 77"/>
                            <a:gd name="T4" fmla="*/ 0 w 49"/>
                            <a:gd name="T5" fmla="*/ 0 h 77"/>
                            <a:gd name="T6" fmla="*/ 0 w 49"/>
                            <a:gd name="T7" fmla="*/ 0 h 77"/>
                            <a:gd name="T8" fmla="*/ 0 w 49"/>
                            <a:gd name="T9" fmla="*/ 0 h 77"/>
                            <a:gd name="T10" fmla="*/ 0 w 49"/>
                            <a:gd name="T11" fmla="*/ 0 h 77"/>
                            <a:gd name="T12" fmla="*/ 0 w 49"/>
                            <a:gd name="T13" fmla="*/ 0 h 77"/>
                            <a:gd name="T14" fmla="*/ 0 w 49"/>
                            <a:gd name="T15" fmla="*/ 0 h 77"/>
                            <a:gd name="T16" fmla="*/ 0 w 49"/>
                            <a:gd name="T17" fmla="*/ 0 h 77"/>
                            <a:gd name="T18" fmla="*/ 0 w 49"/>
                            <a:gd name="T19" fmla="*/ 0 h 77"/>
                            <a:gd name="T20" fmla="*/ 0 w 49"/>
                            <a:gd name="T21" fmla="*/ 0 h 77"/>
                            <a:gd name="T22" fmla="*/ 0 w 49"/>
                            <a:gd name="T23" fmla="*/ 0 h 77"/>
                            <a:gd name="T24" fmla="*/ 0 w 49"/>
                            <a:gd name="T25" fmla="*/ 0 h 77"/>
                            <a:gd name="T26" fmla="*/ 0 w 49"/>
                            <a:gd name="T27" fmla="*/ 0 h 77"/>
                            <a:gd name="T28" fmla="*/ 0 w 49"/>
                            <a:gd name="T29" fmla="*/ 0 h 77"/>
                            <a:gd name="T30" fmla="*/ 0 w 49"/>
                            <a:gd name="T31" fmla="*/ 0 h 77"/>
                            <a:gd name="T32" fmla="*/ 0 w 49"/>
                            <a:gd name="T33" fmla="*/ 0 h 77"/>
                            <a:gd name="T34" fmla="*/ 0 w 49"/>
                            <a:gd name="T35" fmla="*/ 0 h 77"/>
                            <a:gd name="T36" fmla="*/ 0 w 49"/>
                            <a:gd name="T37" fmla="*/ 1 h 77"/>
                            <a:gd name="T38" fmla="*/ 0 w 49"/>
                            <a:gd name="T39" fmla="*/ 1 h 77"/>
                            <a:gd name="T40" fmla="*/ 0 w 49"/>
                            <a:gd name="T41" fmla="*/ 1 h 77"/>
                            <a:gd name="T42" fmla="*/ 0 w 49"/>
                            <a:gd name="T43" fmla="*/ 0 h 77"/>
                            <a:gd name="T44" fmla="*/ 0 w 49"/>
                            <a:gd name="T45" fmla="*/ 0 h 77"/>
                            <a:gd name="T46" fmla="*/ 0 w 49"/>
                            <a:gd name="T47" fmla="*/ 0 h 77"/>
                            <a:gd name="T48" fmla="*/ 0 w 49"/>
                            <a:gd name="T49" fmla="*/ 0 h 77"/>
                            <a:gd name="T50" fmla="*/ 0 w 49"/>
                            <a:gd name="T51" fmla="*/ 0 h 77"/>
                            <a:gd name="T52" fmla="*/ 0 w 49"/>
                            <a:gd name="T53" fmla="*/ 0 h 77"/>
                            <a:gd name="T54" fmla="*/ 0 w 49"/>
                            <a:gd name="T55" fmla="*/ 0 h 77"/>
                            <a:gd name="T56" fmla="*/ 0 w 49"/>
                            <a:gd name="T57" fmla="*/ 0 h 77"/>
                            <a:gd name="T58" fmla="*/ 0 w 49"/>
                            <a:gd name="T59" fmla="*/ 0 h 77"/>
                            <a:gd name="T60" fmla="*/ 0 w 49"/>
                            <a:gd name="T61" fmla="*/ 0 h 77"/>
                            <a:gd name="T62" fmla="*/ 0 w 49"/>
                            <a:gd name="T63" fmla="*/ 0 h 77"/>
                            <a:gd name="T64" fmla="*/ 0 w 49"/>
                            <a:gd name="T65" fmla="*/ 0 h 77"/>
                            <a:gd name="T66" fmla="*/ 0 w 49"/>
                            <a:gd name="T67" fmla="*/ 0 h 77"/>
                            <a:gd name="T68" fmla="*/ 0 w 49"/>
                            <a:gd name="T69" fmla="*/ 0 h 77"/>
                            <a:gd name="T70" fmla="*/ 0 w 49"/>
                            <a:gd name="T71" fmla="*/ 0 h 77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w 49"/>
                            <a:gd name="T109" fmla="*/ 0 h 77"/>
                            <a:gd name="T110" fmla="*/ 49 w 49"/>
                            <a:gd name="T111" fmla="*/ 77 h 77"/>
                          </a:gdLst>
                          <a:ahLst/>
                          <a:cxnLst>
                            <a:cxn ang="T72">
                              <a:pos x="T0" y="T1"/>
                            </a:cxn>
                            <a:cxn ang="T73">
                              <a:pos x="T2" y="T3"/>
                            </a:cxn>
                            <a:cxn ang="T74">
                              <a:pos x="T4" y="T5"/>
                            </a:cxn>
                            <a:cxn ang="T75">
                              <a:pos x="T6" y="T7"/>
                            </a:cxn>
                            <a:cxn ang="T76">
                              <a:pos x="T8" y="T9"/>
                            </a:cxn>
                            <a:cxn ang="T77">
                              <a:pos x="T10" y="T11"/>
                            </a:cxn>
                            <a:cxn ang="T78">
                              <a:pos x="T12" y="T13"/>
                            </a:cxn>
                            <a:cxn ang="T79">
                              <a:pos x="T14" y="T15"/>
                            </a:cxn>
                            <a:cxn ang="T80">
                              <a:pos x="T16" y="T17"/>
                            </a:cxn>
                            <a:cxn ang="T81">
                              <a:pos x="T18" y="T19"/>
                            </a:cxn>
                            <a:cxn ang="T82">
                              <a:pos x="T20" y="T21"/>
                            </a:cxn>
                            <a:cxn ang="T83">
                              <a:pos x="T22" y="T23"/>
                            </a:cxn>
                            <a:cxn ang="T84">
                              <a:pos x="T24" y="T25"/>
                            </a:cxn>
                            <a:cxn ang="T85">
                              <a:pos x="T26" y="T27"/>
                            </a:cxn>
                            <a:cxn ang="T86">
                              <a:pos x="T28" y="T29"/>
                            </a:cxn>
                            <a:cxn ang="T87">
                              <a:pos x="T30" y="T31"/>
                            </a:cxn>
                            <a:cxn ang="T88">
                              <a:pos x="T32" y="T33"/>
                            </a:cxn>
                            <a:cxn ang="T89">
                              <a:pos x="T34" y="T35"/>
                            </a:cxn>
                            <a:cxn ang="T90">
                              <a:pos x="T36" y="T37"/>
                            </a:cxn>
                            <a:cxn ang="T91">
                              <a:pos x="T38" y="T39"/>
                            </a:cxn>
                            <a:cxn ang="T92">
                              <a:pos x="T40" y="T41"/>
                            </a:cxn>
                            <a:cxn ang="T93">
                              <a:pos x="T42" y="T43"/>
                            </a:cxn>
                            <a:cxn ang="T94">
                              <a:pos x="T44" y="T45"/>
                            </a:cxn>
                            <a:cxn ang="T95">
                              <a:pos x="T46" y="T47"/>
                            </a:cxn>
                            <a:cxn ang="T96">
                              <a:pos x="T48" y="T49"/>
                            </a:cxn>
                            <a:cxn ang="T97">
                              <a:pos x="T50" y="T51"/>
                            </a:cxn>
                            <a:cxn ang="T98">
                              <a:pos x="T52" y="T53"/>
                            </a:cxn>
                            <a:cxn ang="T99">
                              <a:pos x="T54" y="T55"/>
                            </a:cxn>
                            <a:cxn ang="T100">
                              <a:pos x="T56" y="T57"/>
                            </a:cxn>
                            <a:cxn ang="T101">
                              <a:pos x="T58" y="T59"/>
                            </a:cxn>
                            <a:cxn ang="T102">
                              <a:pos x="T60" y="T61"/>
                            </a:cxn>
                            <a:cxn ang="T103">
                              <a:pos x="T62" y="T63"/>
                            </a:cxn>
                            <a:cxn ang="T104">
                              <a:pos x="T64" y="T65"/>
                            </a:cxn>
                            <a:cxn ang="T105">
                              <a:pos x="T66" y="T67"/>
                            </a:cxn>
                            <a:cxn ang="T106">
                              <a:pos x="T68" y="T69"/>
                            </a:cxn>
                            <a:cxn ang="T107">
                              <a:pos x="T70" y="T71"/>
                            </a:cxn>
                          </a:cxnLst>
                          <a:rect l="T108" t="T109" r="T110" b="T111"/>
                          <a:pathLst>
                            <a:path w="49" h="77">
                              <a:moveTo>
                                <a:pt x="23" y="18"/>
                              </a:moveTo>
                              <a:cubicBezTo>
                                <a:pt x="25" y="16"/>
                                <a:pt x="27" y="13"/>
                                <a:pt x="29" y="10"/>
                              </a:cubicBezTo>
                              <a:cubicBezTo>
                                <a:pt x="32" y="6"/>
                                <a:pt x="34" y="4"/>
                                <a:pt x="36" y="2"/>
                              </a:cubicBezTo>
                              <a:cubicBezTo>
                                <a:pt x="38" y="1"/>
                                <a:pt x="41" y="0"/>
                                <a:pt x="43" y="0"/>
                              </a:cubicBezTo>
                              <a:cubicBezTo>
                                <a:pt x="45" y="0"/>
                                <a:pt x="47" y="1"/>
                                <a:pt x="48" y="1"/>
                              </a:cubicBezTo>
                              <a:cubicBezTo>
                                <a:pt x="49" y="2"/>
                                <a:pt x="49" y="2"/>
                                <a:pt x="49" y="3"/>
                              </a:cubicBezTo>
                              <a:lnTo>
                                <a:pt x="49" y="4"/>
                              </a:lnTo>
                              <a:cubicBezTo>
                                <a:pt x="49" y="8"/>
                                <a:pt x="48" y="14"/>
                                <a:pt x="48" y="21"/>
                              </a:cubicBezTo>
                              <a:lnTo>
                                <a:pt x="45" y="21"/>
                              </a:lnTo>
                              <a:cubicBezTo>
                                <a:pt x="44" y="19"/>
                                <a:pt x="43" y="17"/>
                                <a:pt x="42" y="16"/>
                              </a:cubicBezTo>
                              <a:cubicBezTo>
                                <a:pt x="40" y="15"/>
                                <a:pt x="38" y="14"/>
                                <a:pt x="37" y="14"/>
                              </a:cubicBezTo>
                              <a:cubicBezTo>
                                <a:pt x="34" y="14"/>
                                <a:pt x="31" y="15"/>
                                <a:pt x="29" y="17"/>
                              </a:cubicBezTo>
                              <a:cubicBezTo>
                                <a:pt x="27" y="19"/>
                                <a:pt x="26" y="22"/>
                                <a:pt x="25" y="26"/>
                              </a:cubicBezTo>
                              <a:cubicBezTo>
                                <a:pt x="24" y="30"/>
                                <a:pt x="24" y="37"/>
                                <a:pt x="24" y="48"/>
                              </a:cubicBezTo>
                              <a:cubicBezTo>
                                <a:pt x="24" y="56"/>
                                <a:pt x="24" y="62"/>
                                <a:pt x="24" y="67"/>
                              </a:cubicBezTo>
                              <a:cubicBezTo>
                                <a:pt x="25" y="69"/>
                                <a:pt x="25" y="70"/>
                                <a:pt x="26" y="70"/>
                              </a:cubicBezTo>
                              <a:cubicBezTo>
                                <a:pt x="27" y="72"/>
                                <a:pt x="30" y="72"/>
                                <a:pt x="33" y="72"/>
                              </a:cubicBezTo>
                              <a:lnTo>
                                <a:pt x="37" y="72"/>
                              </a:lnTo>
                              <a:lnTo>
                                <a:pt x="37" y="77"/>
                              </a:lnTo>
                              <a:cubicBezTo>
                                <a:pt x="30" y="76"/>
                                <a:pt x="24" y="76"/>
                                <a:pt x="18" y="76"/>
                              </a:cubicBezTo>
                              <a:cubicBezTo>
                                <a:pt x="12" y="76"/>
                                <a:pt x="6" y="76"/>
                                <a:pt x="0" y="77"/>
                              </a:cubicBezTo>
                              <a:lnTo>
                                <a:pt x="0" y="72"/>
                              </a:lnTo>
                              <a:lnTo>
                                <a:pt x="7" y="71"/>
                              </a:lnTo>
                              <a:cubicBezTo>
                                <a:pt x="9" y="71"/>
                                <a:pt x="10" y="71"/>
                                <a:pt x="11" y="70"/>
                              </a:cubicBezTo>
                              <a:cubicBezTo>
                                <a:pt x="12" y="69"/>
                                <a:pt x="12" y="67"/>
                                <a:pt x="12" y="62"/>
                              </a:cubicBezTo>
                              <a:cubicBezTo>
                                <a:pt x="12" y="55"/>
                                <a:pt x="13" y="46"/>
                                <a:pt x="13" y="35"/>
                              </a:cubicBezTo>
                              <a:cubicBezTo>
                                <a:pt x="13" y="23"/>
                                <a:pt x="12" y="15"/>
                                <a:pt x="11" y="13"/>
                              </a:cubicBezTo>
                              <a:cubicBezTo>
                                <a:pt x="11" y="11"/>
                                <a:pt x="9" y="11"/>
                                <a:pt x="6" y="11"/>
                              </a:cubicBezTo>
                              <a:lnTo>
                                <a:pt x="0" y="11"/>
                              </a:lnTo>
                              <a:lnTo>
                                <a:pt x="0" y="6"/>
                              </a:lnTo>
                              <a:cubicBezTo>
                                <a:pt x="5" y="6"/>
                                <a:pt x="8" y="5"/>
                                <a:pt x="12" y="4"/>
                              </a:cubicBezTo>
                              <a:cubicBezTo>
                                <a:pt x="15" y="3"/>
                                <a:pt x="18" y="2"/>
                                <a:pt x="21" y="0"/>
                              </a:cubicBezTo>
                              <a:cubicBezTo>
                                <a:pt x="21" y="0"/>
                                <a:pt x="22" y="0"/>
                                <a:pt x="22" y="0"/>
                              </a:cubicBezTo>
                              <a:cubicBezTo>
                                <a:pt x="23" y="0"/>
                                <a:pt x="23" y="0"/>
                                <a:pt x="23" y="0"/>
                              </a:cubicBezTo>
                              <a:cubicBezTo>
                                <a:pt x="24" y="1"/>
                                <a:pt x="24" y="1"/>
                                <a:pt x="24" y="2"/>
                              </a:cubicBezTo>
                              <a:lnTo>
                                <a:pt x="23" y="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D73239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4" name="Freeform 71"/>
                      <wps:cNvSpPr>
                        <a:spLocks/>
                      </wps:cNvSpPr>
                      <wps:spPr bwMode="auto">
                        <a:xfrm>
                          <a:off x="574" y="374"/>
                          <a:ext cx="15" cy="15"/>
                        </a:xfrm>
                        <a:custGeom>
                          <a:avLst/>
                          <a:gdLst>
                            <a:gd name="T0" fmla="*/ 0 w 76"/>
                            <a:gd name="T1" fmla="*/ 1 h 78"/>
                            <a:gd name="T2" fmla="*/ 0 w 76"/>
                            <a:gd name="T3" fmla="*/ 0 h 78"/>
                            <a:gd name="T4" fmla="*/ 0 w 76"/>
                            <a:gd name="T5" fmla="*/ 1 h 78"/>
                            <a:gd name="T6" fmla="*/ 0 w 76"/>
                            <a:gd name="T7" fmla="*/ 1 h 78"/>
                            <a:gd name="T8" fmla="*/ 0 w 76"/>
                            <a:gd name="T9" fmla="*/ 1 h 78"/>
                            <a:gd name="T10" fmla="*/ 0 w 76"/>
                            <a:gd name="T11" fmla="*/ 1 h 78"/>
                            <a:gd name="T12" fmla="*/ 0 w 76"/>
                            <a:gd name="T13" fmla="*/ 1 h 78"/>
                            <a:gd name="T14" fmla="*/ 0 w 76"/>
                            <a:gd name="T15" fmla="*/ 0 h 78"/>
                            <a:gd name="T16" fmla="*/ 0 w 76"/>
                            <a:gd name="T17" fmla="*/ 0 h 78"/>
                            <a:gd name="T18" fmla="*/ 0 w 76"/>
                            <a:gd name="T19" fmla="*/ 0 h 78"/>
                            <a:gd name="T20" fmla="*/ 0 w 76"/>
                            <a:gd name="T21" fmla="*/ 0 h 78"/>
                            <a:gd name="T22" fmla="*/ 0 w 76"/>
                            <a:gd name="T23" fmla="*/ 0 h 78"/>
                            <a:gd name="T24" fmla="*/ 0 w 76"/>
                            <a:gd name="T25" fmla="*/ 0 h 78"/>
                            <a:gd name="T26" fmla="*/ 0 w 76"/>
                            <a:gd name="T27" fmla="*/ 0 h 78"/>
                            <a:gd name="T28" fmla="*/ 0 w 76"/>
                            <a:gd name="T29" fmla="*/ 0 h 78"/>
                            <a:gd name="T30" fmla="*/ 0 w 76"/>
                            <a:gd name="T31" fmla="*/ 0 h 78"/>
                            <a:gd name="T32" fmla="*/ 0 w 76"/>
                            <a:gd name="T33" fmla="*/ 0 h 78"/>
                            <a:gd name="T34" fmla="*/ 0 w 76"/>
                            <a:gd name="T35" fmla="*/ 0 h 78"/>
                            <a:gd name="T36" fmla="*/ 0 w 76"/>
                            <a:gd name="T37" fmla="*/ 0 h 78"/>
                            <a:gd name="T38" fmla="*/ 0 w 76"/>
                            <a:gd name="T39" fmla="*/ 0 h 78"/>
                            <a:gd name="T40" fmla="*/ 0 w 76"/>
                            <a:gd name="T41" fmla="*/ 1 h 78"/>
                            <a:gd name="T42" fmla="*/ 0 w 76"/>
                            <a:gd name="T43" fmla="*/ 1 h 78"/>
                            <a:gd name="T44" fmla="*/ 0 w 76"/>
                            <a:gd name="T45" fmla="*/ 0 h 78"/>
                            <a:gd name="T46" fmla="*/ 0 w 76"/>
                            <a:gd name="T47" fmla="*/ 0 h 78"/>
                            <a:gd name="T48" fmla="*/ 0 w 76"/>
                            <a:gd name="T49" fmla="*/ 0 h 78"/>
                            <a:gd name="T50" fmla="*/ 0 w 76"/>
                            <a:gd name="T51" fmla="*/ 0 h 78"/>
                            <a:gd name="T52" fmla="*/ 0 w 76"/>
                            <a:gd name="T53" fmla="*/ 0 h 78"/>
                            <a:gd name="T54" fmla="*/ 0 w 76"/>
                            <a:gd name="T55" fmla="*/ 0 h 78"/>
                            <a:gd name="T56" fmla="*/ 0 w 76"/>
                            <a:gd name="T57" fmla="*/ 0 h 78"/>
                            <a:gd name="T58" fmla="*/ 0 w 76"/>
                            <a:gd name="T59" fmla="*/ 0 h 78"/>
                            <a:gd name="T60" fmla="*/ 1 w 76"/>
                            <a:gd name="T61" fmla="*/ 0 h 78"/>
                            <a:gd name="T62" fmla="*/ 1 w 76"/>
                            <a:gd name="T63" fmla="*/ 0 h 78"/>
                            <a:gd name="T64" fmla="*/ 1 w 76"/>
                            <a:gd name="T65" fmla="*/ 0 h 78"/>
                            <a:gd name="T66" fmla="*/ 1 w 76"/>
                            <a:gd name="T67" fmla="*/ 0 h 78"/>
                            <a:gd name="T68" fmla="*/ 1 w 76"/>
                            <a:gd name="T69" fmla="*/ 0 h 78"/>
                            <a:gd name="T70" fmla="*/ 1 w 76"/>
                            <a:gd name="T71" fmla="*/ 1 h 78"/>
                            <a:gd name="T72" fmla="*/ 1 w 76"/>
                            <a:gd name="T73" fmla="*/ 1 h 78"/>
                            <a:gd name="T74" fmla="*/ 1 w 76"/>
                            <a:gd name="T75" fmla="*/ 1 h 78"/>
                            <a:gd name="T76" fmla="*/ 1 w 76"/>
                            <a:gd name="T77" fmla="*/ 1 h 78"/>
                            <a:gd name="T78" fmla="*/ 0 w 76"/>
                            <a:gd name="T79" fmla="*/ 1 h 78"/>
                            <a:gd name="T80" fmla="*/ 0 w 76"/>
                            <a:gd name="T81" fmla="*/ 1 h 78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w 76"/>
                            <a:gd name="T124" fmla="*/ 0 h 78"/>
                            <a:gd name="T125" fmla="*/ 76 w 76"/>
                            <a:gd name="T126" fmla="*/ 78 h 78"/>
                          </a:gdLst>
                          <a:ahLst/>
                          <a:cxnLst>
                            <a:cxn ang="T82">
                              <a:pos x="T0" y="T1"/>
                            </a:cxn>
                            <a:cxn ang="T83">
                              <a:pos x="T2" y="T3"/>
                            </a:cxn>
                            <a:cxn ang="T84">
                              <a:pos x="T4" y="T5"/>
                            </a:cxn>
                            <a:cxn ang="T85">
                              <a:pos x="T6" y="T7"/>
                            </a:cxn>
                            <a:cxn ang="T86">
                              <a:pos x="T8" y="T9"/>
                            </a:cxn>
                            <a:cxn ang="T87">
                              <a:pos x="T10" y="T11"/>
                            </a:cxn>
                            <a:cxn ang="T88">
                              <a:pos x="T12" y="T13"/>
                            </a:cxn>
                            <a:cxn ang="T89">
                              <a:pos x="T14" y="T15"/>
                            </a:cxn>
                            <a:cxn ang="T90">
                              <a:pos x="T16" y="T17"/>
                            </a:cxn>
                            <a:cxn ang="T91">
                              <a:pos x="T18" y="T19"/>
                            </a:cxn>
                            <a:cxn ang="T92">
                              <a:pos x="T20" y="T21"/>
                            </a:cxn>
                            <a:cxn ang="T93">
                              <a:pos x="T22" y="T23"/>
                            </a:cxn>
                            <a:cxn ang="T94">
                              <a:pos x="T24" y="T25"/>
                            </a:cxn>
                            <a:cxn ang="T95">
                              <a:pos x="T26" y="T27"/>
                            </a:cxn>
                            <a:cxn ang="T96">
                              <a:pos x="T28" y="T29"/>
                            </a:cxn>
                            <a:cxn ang="T97">
                              <a:pos x="T30" y="T31"/>
                            </a:cxn>
                            <a:cxn ang="T98">
                              <a:pos x="T32" y="T33"/>
                            </a:cxn>
                            <a:cxn ang="T99">
                              <a:pos x="T34" y="T35"/>
                            </a:cxn>
                            <a:cxn ang="T100">
                              <a:pos x="T36" y="T37"/>
                            </a:cxn>
                            <a:cxn ang="T101">
                              <a:pos x="T38" y="T39"/>
                            </a:cxn>
                            <a:cxn ang="T102">
                              <a:pos x="T40" y="T41"/>
                            </a:cxn>
                            <a:cxn ang="T103">
                              <a:pos x="T42" y="T43"/>
                            </a:cxn>
                            <a:cxn ang="T104">
                              <a:pos x="T44" y="T45"/>
                            </a:cxn>
                            <a:cxn ang="T105">
                              <a:pos x="T46" y="T47"/>
                            </a:cxn>
                            <a:cxn ang="T106">
                              <a:pos x="T48" y="T49"/>
                            </a:cxn>
                            <a:cxn ang="T107">
                              <a:pos x="T50" y="T51"/>
                            </a:cxn>
                            <a:cxn ang="T108">
                              <a:pos x="T52" y="T53"/>
                            </a:cxn>
                            <a:cxn ang="T109">
                              <a:pos x="T54" y="T55"/>
                            </a:cxn>
                            <a:cxn ang="T110">
                              <a:pos x="T56" y="T57"/>
                            </a:cxn>
                            <a:cxn ang="T111">
                              <a:pos x="T58" y="T59"/>
                            </a:cxn>
                            <a:cxn ang="T112">
                              <a:pos x="T60" y="T61"/>
                            </a:cxn>
                            <a:cxn ang="T113">
                              <a:pos x="T62" y="T63"/>
                            </a:cxn>
                            <a:cxn ang="T114">
                              <a:pos x="T64" y="T65"/>
                            </a:cxn>
                            <a:cxn ang="T115">
                              <a:pos x="T66" y="T67"/>
                            </a:cxn>
                            <a:cxn ang="T116">
                              <a:pos x="T68" y="T69"/>
                            </a:cxn>
                            <a:cxn ang="T117">
                              <a:pos x="T70" y="T71"/>
                            </a:cxn>
                            <a:cxn ang="T118">
                              <a:pos x="T72" y="T73"/>
                            </a:cxn>
                            <a:cxn ang="T119">
                              <a:pos x="T74" y="T75"/>
                            </a:cxn>
                            <a:cxn ang="T120">
                              <a:pos x="T76" y="T77"/>
                            </a:cxn>
                            <a:cxn ang="T121">
                              <a:pos x="T78" y="T79"/>
                            </a:cxn>
                            <a:cxn ang="T122">
                              <a:pos x="T80" y="T81"/>
                            </a:cxn>
                          </a:cxnLst>
                          <a:rect l="T123" t="T124" r="T125" b="T126"/>
                          <a:pathLst>
                            <a:path w="76" h="78">
                              <a:moveTo>
                                <a:pt x="53" y="77"/>
                              </a:moveTo>
                              <a:lnTo>
                                <a:pt x="54" y="62"/>
                              </a:lnTo>
                              <a:lnTo>
                                <a:pt x="50" y="67"/>
                              </a:lnTo>
                              <a:cubicBezTo>
                                <a:pt x="47" y="71"/>
                                <a:pt x="44" y="74"/>
                                <a:pt x="41" y="76"/>
                              </a:cubicBezTo>
                              <a:cubicBezTo>
                                <a:pt x="38" y="77"/>
                                <a:pt x="34" y="78"/>
                                <a:pt x="29" y="78"/>
                              </a:cubicBezTo>
                              <a:cubicBezTo>
                                <a:pt x="25" y="78"/>
                                <a:pt x="22" y="77"/>
                                <a:pt x="19" y="75"/>
                              </a:cubicBezTo>
                              <a:cubicBezTo>
                                <a:pt x="16" y="73"/>
                                <a:pt x="14" y="71"/>
                                <a:pt x="13" y="67"/>
                              </a:cubicBezTo>
                              <a:cubicBezTo>
                                <a:pt x="11" y="64"/>
                                <a:pt x="11" y="59"/>
                                <a:pt x="11" y="52"/>
                              </a:cubicBezTo>
                              <a:cubicBezTo>
                                <a:pt x="11" y="49"/>
                                <a:pt x="11" y="45"/>
                                <a:pt x="11" y="40"/>
                              </a:cubicBezTo>
                              <a:lnTo>
                                <a:pt x="11" y="27"/>
                              </a:lnTo>
                              <a:cubicBezTo>
                                <a:pt x="11" y="18"/>
                                <a:pt x="11" y="13"/>
                                <a:pt x="10" y="12"/>
                              </a:cubicBezTo>
                              <a:cubicBezTo>
                                <a:pt x="10" y="11"/>
                                <a:pt x="8" y="11"/>
                                <a:pt x="6" y="11"/>
                              </a:cubicBezTo>
                              <a:lnTo>
                                <a:pt x="0" y="11"/>
                              </a:lnTo>
                              <a:lnTo>
                                <a:pt x="0" y="6"/>
                              </a:lnTo>
                              <a:cubicBezTo>
                                <a:pt x="6" y="6"/>
                                <a:pt x="12" y="4"/>
                                <a:pt x="17" y="2"/>
                              </a:cubicBezTo>
                              <a:lnTo>
                                <a:pt x="22" y="0"/>
                              </a:lnTo>
                              <a:cubicBezTo>
                                <a:pt x="23" y="0"/>
                                <a:pt x="24" y="1"/>
                                <a:pt x="24" y="2"/>
                              </a:cubicBezTo>
                              <a:lnTo>
                                <a:pt x="23" y="10"/>
                              </a:lnTo>
                              <a:cubicBezTo>
                                <a:pt x="22" y="21"/>
                                <a:pt x="22" y="32"/>
                                <a:pt x="22" y="41"/>
                              </a:cubicBezTo>
                              <a:cubicBezTo>
                                <a:pt x="22" y="51"/>
                                <a:pt x="22" y="57"/>
                                <a:pt x="23" y="60"/>
                              </a:cubicBezTo>
                              <a:cubicBezTo>
                                <a:pt x="24" y="62"/>
                                <a:pt x="25" y="64"/>
                                <a:pt x="27" y="66"/>
                              </a:cubicBezTo>
                              <a:cubicBezTo>
                                <a:pt x="29" y="68"/>
                                <a:pt x="32" y="69"/>
                                <a:pt x="35" y="69"/>
                              </a:cubicBezTo>
                              <a:cubicBezTo>
                                <a:pt x="39" y="69"/>
                                <a:pt x="43" y="67"/>
                                <a:pt x="47" y="64"/>
                              </a:cubicBezTo>
                              <a:cubicBezTo>
                                <a:pt x="50" y="61"/>
                                <a:pt x="52" y="58"/>
                                <a:pt x="53" y="55"/>
                              </a:cubicBezTo>
                              <a:cubicBezTo>
                                <a:pt x="54" y="53"/>
                                <a:pt x="54" y="47"/>
                                <a:pt x="54" y="38"/>
                              </a:cubicBezTo>
                              <a:cubicBezTo>
                                <a:pt x="54" y="22"/>
                                <a:pt x="54" y="14"/>
                                <a:pt x="53" y="12"/>
                              </a:cubicBezTo>
                              <a:cubicBezTo>
                                <a:pt x="53" y="11"/>
                                <a:pt x="51" y="11"/>
                                <a:pt x="47" y="11"/>
                              </a:cubicBezTo>
                              <a:lnTo>
                                <a:pt x="42" y="11"/>
                              </a:lnTo>
                              <a:lnTo>
                                <a:pt x="42" y="6"/>
                              </a:lnTo>
                              <a:cubicBezTo>
                                <a:pt x="47" y="6"/>
                                <a:pt x="51" y="5"/>
                                <a:pt x="54" y="4"/>
                              </a:cubicBezTo>
                              <a:cubicBezTo>
                                <a:pt x="57" y="3"/>
                                <a:pt x="60" y="2"/>
                                <a:pt x="64" y="0"/>
                              </a:cubicBezTo>
                              <a:cubicBezTo>
                                <a:pt x="64" y="0"/>
                                <a:pt x="65" y="0"/>
                                <a:pt x="65" y="0"/>
                              </a:cubicBezTo>
                              <a:cubicBezTo>
                                <a:pt x="66" y="0"/>
                                <a:pt x="66" y="1"/>
                                <a:pt x="66" y="2"/>
                              </a:cubicBezTo>
                              <a:lnTo>
                                <a:pt x="66" y="9"/>
                              </a:lnTo>
                              <a:cubicBezTo>
                                <a:pt x="65" y="27"/>
                                <a:pt x="65" y="43"/>
                                <a:pt x="65" y="56"/>
                              </a:cubicBezTo>
                              <a:cubicBezTo>
                                <a:pt x="65" y="64"/>
                                <a:pt x="65" y="69"/>
                                <a:pt x="66" y="70"/>
                              </a:cubicBezTo>
                              <a:cubicBezTo>
                                <a:pt x="67" y="71"/>
                                <a:pt x="69" y="72"/>
                                <a:pt x="72" y="72"/>
                              </a:cubicBezTo>
                              <a:lnTo>
                                <a:pt x="76" y="72"/>
                              </a:lnTo>
                              <a:lnTo>
                                <a:pt x="76" y="77"/>
                              </a:lnTo>
                              <a:cubicBezTo>
                                <a:pt x="71" y="76"/>
                                <a:pt x="66" y="76"/>
                                <a:pt x="62" y="76"/>
                              </a:cubicBezTo>
                              <a:cubicBezTo>
                                <a:pt x="59" y="76"/>
                                <a:pt x="56" y="76"/>
                                <a:pt x="53" y="7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76A1D1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5" name="Freeform 72"/>
                      <wps:cNvSpPr>
                        <a:spLocks/>
                      </wps:cNvSpPr>
                      <wps:spPr bwMode="auto">
                        <a:xfrm>
                          <a:off x="591" y="374"/>
                          <a:ext cx="10" cy="15"/>
                        </a:xfrm>
                        <a:custGeom>
                          <a:avLst/>
                          <a:gdLst>
                            <a:gd name="T0" fmla="*/ 0 w 49"/>
                            <a:gd name="T1" fmla="*/ 0 h 78"/>
                            <a:gd name="T2" fmla="*/ 0 w 49"/>
                            <a:gd name="T3" fmla="*/ 0 h 78"/>
                            <a:gd name="T4" fmla="*/ 0 w 49"/>
                            <a:gd name="T5" fmla="*/ 1 h 78"/>
                            <a:gd name="T6" fmla="*/ 0 w 49"/>
                            <a:gd name="T7" fmla="*/ 1 h 78"/>
                            <a:gd name="T8" fmla="*/ 0 w 49"/>
                            <a:gd name="T9" fmla="*/ 1 h 78"/>
                            <a:gd name="T10" fmla="*/ 0 w 49"/>
                            <a:gd name="T11" fmla="*/ 1 h 78"/>
                            <a:gd name="T12" fmla="*/ 0 w 49"/>
                            <a:gd name="T13" fmla="*/ 0 h 78"/>
                            <a:gd name="T14" fmla="*/ 0 w 49"/>
                            <a:gd name="T15" fmla="*/ 0 h 78"/>
                            <a:gd name="T16" fmla="*/ 0 w 49"/>
                            <a:gd name="T17" fmla="*/ 0 h 78"/>
                            <a:gd name="T18" fmla="*/ 0 w 49"/>
                            <a:gd name="T19" fmla="*/ 0 h 78"/>
                            <a:gd name="T20" fmla="*/ 0 w 49"/>
                            <a:gd name="T21" fmla="*/ 0 h 78"/>
                            <a:gd name="T22" fmla="*/ 0 w 49"/>
                            <a:gd name="T23" fmla="*/ 0 h 78"/>
                            <a:gd name="T24" fmla="*/ 0 w 49"/>
                            <a:gd name="T25" fmla="*/ 0 h 78"/>
                            <a:gd name="T26" fmla="*/ 0 w 49"/>
                            <a:gd name="T27" fmla="*/ 0 h 78"/>
                            <a:gd name="T28" fmla="*/ 0 w 49"/>
                            <a:gd name="T29" fmla="*/ 0 h 78"/>
                            <a:gd name="T30" fmla="*/ 0 w 49"/>
                            <a:gd name="T31" fmla="*/ 0 h 78"/>
                            <a:gd name="T32" fmla="*/ 0 w 49"/>
                            <a:gd name="T33" fmla="*/ 0 h 78"/>
                            <a:gd name="T34" fmla="*/ 0 w 49"/>
                            <a:gd name="T35" fmla="*/ 0 h 78"/>
                            <a:gd name="T36" fmla="*/ 0 w 49"/>
                            <a:gd name="T37" fmla="*/ 0 h 78"/>
                            <a:gd name="T38" fmla="*/ 0 w 49"/>
                            <a:gd name="T39" fmla="*/ 0 h 78"/>
                            <a:gd name="T40" fmla="*/ 0 w 49"/>
                            <a:gd name="T41" fmla="*/ 0 h 78"/>
                            <a:gd name="T42" fmla="*/ 0 w 49"/>
                            <a:gd name="T43" fmla="*/ 0 h 78"/>
                            <a:gd name="T44" fmla="*/ 0 w 49"/>
                            <a:gd name="T45" fmla="*/ 0 h 78"/>
                            <a:gd name="T46" fmla="*/ 0 w 49"/>
                            <a:gd name="T47" fmla="*/ 0 h 78"/>
                            <a:gd name="T48" fmla="*/ 0 w 49"/>
                            <a:gd name="T49" fmla="*/ 0 h 78"/>
                            <a:gd name="T50" fmla="*/ 0 w 49"/>
                            <a:gd name="T51" fmla="*/ 0 h 78"/>
                            <a:gd name="T52" fmla="*/ 0 w 49"/>
                            <a:gd name="T53" fmla="*/ 0 h 78"/>
                            <a:gd name="T54" fmla="*/ 0 w 49"/>
                            <a:gd name="T55" fmla="*/ 1 h 78"/>
                            <a:gd name="T56" fmla="*/ 0 w 49"/>
                            <a:gd name="T57" fmla="*/ 1 h 78"/>
                            <a:gd name="T58" fmla="*/ 0 w 49"/>
                            <a:gd name="T59" fmla="*/ 1 h 78"/>
                            <a:gd name="T60" fmla="*/ 0 w 49"/>
                            <a:gd name="T61" fmla="*/ 1 h 78"/>
                            <a:gd name="T62" fmla="*/ 0 w 49"/>
                            <a:gd name="T63" fmla="*/ 1 h 78"/>
                            <a:gd name="T64" fmla="*/ 0 w 49"/>
                            <a:gd name="T65" fmla="*/ 1 h 78"/>
                            <a:gd name="T66" fmla="*/ 0 w 49"/>
                            <a:gd name="T67" fmla="*/ 0 h 78"/>
                            <a:gd name="T68" fmla="*/ 0 w 49"/>
                            <a:gd name="T69" fmla="*/ 0 h 78"/>
                            <a:gd name="T70" fmla="*/ 0 w 49"/>
                            <a:gd name="T71" fmla="*/ 0 h 78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w 49"/>
                            <a:gd name="T109" fmla="*/ 0 h 78"/>
                            <a:gd name="T110" fmla="*/ 49 w 49"/>
                            <a:gd name="T111" fmla="*/ 78 h 78"/>
                          </a:gdLst>
                          <a:ahLst/>
                          <a:cxnLst>
                            <a:cxn ang="T72">
                              <a:pos x="T0" y="T1"/>
                            </a:cxn>
                            <a:cxn ang="T73">
                              <a:pos x="T2" y="T3"/>
                            </a:cxn>
                            <a:cxn ang="T74">
                              <a:pos x="T4" y="T5"/>
                            </a:cxn>
                            <a:cxn ang="T75">
                              <a:pos x="T6" y="T7"/>
                            </a:cxn>
                            <a:cxn ang="T76">
                              <a:pos x="T8" y="T9"/>
                            </a:cxn>
                            <a:cxn ang="T77">
                              <a:pos x="T10" y="T11"/>
                            </a:cxn>
                            <a:cxn ang="T78">
                              <a:pos x="T12" y="T13"/>
                            </a:cxn>
                            <a:cxn ang="T79">
                              <a:pos x="T14" y="T15"/>
                            </a:cxn>
                            <a:cxn ang="T80">
                              <a:pos x="T16" y="T17"/>
                            </a:cxn>
                            <a:cxn ang="T81">
                              <a:pos x="T18" y="T19"/>
                            </a:cxn>
                            <a:cxn ang="T82">
                              <a:pos x="T20" y="T21"/>
                            </a:cxn>
                            <a:cxn ang="T83">
                              <a:pos x="T22" y="T23"/>
                            </a:cxn>
                            <a:cxn ang="T84">
                              <a:pos x="T24" y="T25"/>
                            </a:cxn>
                            <a:cxn ang="T85">
                              <a:pos x="T26" y="T27"/>
                            </a:cxn>
                            <a:cxn ang="T86">
                              <a:pos x="T28" y="T29"/>
                            </a:cxn>
                            <a:cxn ang="T87">
                              <a:pos x="T30" y="T31"/>
                            </a:cxn>
                            <a:cxn ang="T88">
                              <a:pos x="T32" y="T33"/>
                            </a:cxn>
                            <a:cxn ang="T89">
                              <a:pos x="T34" y="T35"/>
                            </a:cxn>
                            <a:cxn ang="T90">
                              <a:pos x="T36" y="T37"/>
                            </a:cxn>
                            <a:cxn ang="T91">
                              <a:pos x="T38" y="T39"/>
                            </a:cxn>
                            <a:cxn ang="T92">
                              <a:pos x="T40" y="T41"/>
                            </a:cxn>
                            <a:cxn ang="T93">
                              <a:pos x="T42" y="T43"/>
                            </a:cxn>
                            <a:cxn ang="T94">
                              <a:pos x="T44" y="T45"/>
                            </a:cxn>
                            <a:cxn ang="T95">
                              <a:pos x="T46" y="T47"/>
                            </a:cxn>
                            <a:cxn ang="T96">
                              <a:pos x="T48" y="T49"/>
                            </a:cxn>
                            <a:cxn ang="T97">
                              <a:pos x="T50" y="T51"/>
                            </a:cxn>
                            <a:cxn ang="T98">
                              <a:pos x="T52" y="T53"/>
                            </a:cxn>
                            <a:cxn ang="T99">
                              <a:pos x="T54" y="T55"/>
                            </a:cxn>
                            <a:cxn ang="T100">
                              <a:pos x="T56" y="T57"/>
                            </a:cxn>
                            <a:cxn ang="T101">
                              <a:pos x="T58" y="T59"/>
                            </a:cxn>
                            <a:cxn ang="T102">
                              <a:pos x="T60" y="T61"/>
                            </a:cxn>
                            <a:cxn ang="T103">
                              <a:pos x="T62" y="T63"/>
                            </a:cxn>
                            <a:cxn ang="T104">
                              <a:pos x="T64" y="T65"/>
                            </a:cxn>
                            <a:cxn ang="T105">
                              <a:pos x="T66" y="T67"/>
                            </a:cxn>
                            <a:cxn ang="T106">
                              <a:pos x="T68" y="T69"/>
                            </a:cxn>
                            <a:cxn ang="T107">
                              <a:pos x="T70" y="T71"/>
                            </a:cxn>
                          </a:cxnLst>
                          <a:rect l="T108" t="T109" r="T110" b="T111"/>
                          <a:pathLst>
                            <a:path w="49" h="78">
                              <a:moveTo>
                                <a:pt x="5" y="52"/>
                              </a:moveTo>
                              <a:lnTo>
                                <a:pt x="5" y="58"/>
                              </a:lnTo>
                              <a:cubicBezTo>
                                <a:pt x="5" y="62"/>
                                <a:pt x="6" y="64"/>
                                <a:pt x="6" y="65"/>
                              </a:cubicBezTo>
                              <a:cubicBezTo>
                                <a:pt x="7" y="67"/>
                                <a:pt x="10" y="69"/>
                                <a:pt x="13" y="70"/>
                              </a:cubicBezTo>
                              <a:cubicBezTo>
                                <a:pt x="16" y="72"/>
                                <a:pt x="20" y="73"/>
                                <a:pt x="23" y="73"/>
                              </a:cubicBezTo>
                              <a:cubicBezTo>
                                <a:pt x="28" y="73"/>
                                <a:pt x="32" y="71"/>
                                <a:pt x="35" y="68"/>
                              </a:cubicBezTo>
                              <a:cubicBezTo>
                                <a:pt x="38" y="65"/>
                                <a:pt x="39" y="62"/>
                                <a:pt x="39" y="58"/>
                              </a:cubicBezTo>
                              <a:cubicBezTo>
                                <a:pt x="39" y="54"/>
                                <a:pt x="38" y="52"/>
                                <a:pt x="36" y="50"/>
                              </a:cubicBezTo>
                              <a:cubicBezTo>
                                <a:pt x="35" y="48"/>
                                <a:pt x="32" y="46"/>
                                <a:pt x="27" y="45"/>
                              </a:cubicBezTo>
                              <a:cubicBezTo>
                                <a:pt x="18" y="43"/>
                                <a:pt x="12" y="41"/>
                                <a:pt x="9" y="40"/>
                              </a:cubicBezTo>
                              <a:cubicBezTo>
                                <a:pt x="6" y="38"/>
                                <a:pt x="4" y="36"/>
                                <a:pt x="3" y="33"/>
                              </a:cubicBezTo>
                              <a:cubicBezTo>
                                <a:pt x="1" y="31"/>
                                <a:pt x="1" y="28"/>
                                <a:pt x="1" y="24"/>
                              </a:cubicBezTo>
                              <a:cubicBezTo>
                                <a:pt x="1" y="17"/>
                                <a:pt x="3" y="11"/>
                                <a:pt x="7" y="7"/>
                              </a:cubicBezTo>
                              <a:cubicBezTo>
                                <a:pt x="11" y="2"/>
                                <a:pt x="18" y="0"/>
                                <a:pt x="25" y="0"/>
                              </a:cubicBezTo>
                              <a:cubicBezTo>
                                <a:pt x="32" y="0"/>
                                <a:pt x="38" y="2"/>
                                <a:pt x="44" y="5"/>
                              </a:cubicBezTo>
                              <a:cubicBezTo>
                                <a:pt x="44" y="8"/>
                                <a:pt x="43" y="14"/>
                                <a:pt x="43" y="23"/>
                              </a:cubicBezTo>
                              <a:lnTo>
                                <a:pt x="39" y="23"/>
                              </a:lnTo>
                              <a:cubicBezTo>
                                <a:pt x="39" y="18"/>
                                <a:pt x="39" y="15"/>
                                <a:pt x="38" y="14"/>
                              </a:cubicBezTo>
                              <a:cubicBezTo>
                                <a:pt x="37" y="12"/>
                                <a:pt x="35" y="10"/>
                                <a:pt x="32" y="8"/>
                              </a:cubicBezTo>
                              <a:cubicBezTo>
                                <a:pt x="30" y="7"/>
                                <a:pt x="27" y="6"/>
                                <a:pt x="24" y="6"/>
                              </a:cubicBezTo>
                              <a:cubicBezTo>
                                <a:pt x="20" y="6"/>
                                <a:pt x="16" y="7"/>
                                <a:pt x="14" y="10"/>
                              </a:cubicBezTo>
                              <a:cubicBezTo>
                                <a:pt x="12" y="12"/>
                                <a:pt x="10" y="15"/>
                                <a:pt x="10" y="19"/>
                              </a:cubicBezTo>
                              <a:cubicBezTo>
                                <a:pt x="10" y="22"/>
                                <a:pt x="11" y="25"/>
                                <a:pt x="13" y="27"/>
                              </a:cubicBezTo>
                              <a:cubicBezTo>
                                <a:pt x="15" y="29"/>
                                <a:pt x="20" y="31"/>
                                <a:pt x="29" y="33"/>
                              </a:cubicBezTo>
                              <a:cubicBezTo>
                                <a:pt x="35" y="34"/>
                                <a:pt x="40" y="36"/>
                                <a:pt x="42" y="37"/>
                              </a:cubicBezTo>
                              <a:cubicBezTo>
                                <a:pt x="44" y="38"/>
                                <a:pt x="45" y="40"/>
                                <a:pt x="47" y="43"/>
                              </a:cubicBezTo>
                              <a:cubicBezTo>
                                <a:pt x="48" y="46"/>
                                <a:pt x="49" y="49"/>
                                <a:pt x="49" y="52"/>
                              </a:cubicBezTo>
                              <a:cubicBezTo>
                                <a:pt x="49" y="59"/>
                                <a:pt x="46" y="65"/>
                                <a:pt x="41" y="70"/>
                              </a:cubicBezTo>
                              <a:cubicBezTo>
                                <a:pt x="36" y="76"/>
                                <a:pt x="29" y="78"/>
                                <a:pt x="20" y="78"/>
                              </a:cubicBezTo>
                              <a:cubicBezTo>
                                <a:pt x="15" y="78"/>
                                <a:pt x="9" y="77"/>
                                <a:pt x="2" y="75"/>
                              </a:cubicBezTo>
                              <a:cubicBezTo>
                                <a:pt x="1" y="75"/>
                                <a:pt x="0" y="74"/>
                                <a:pt x="0" y="74"/>
                              </a:cubicBezTo>
                              <a:lnTo>
                                <a:pt x="0" y="72"/>
                              </a:lnTo>
                              <a:cubicBezTo>
                                <a:pt x="0" y="72"/>
                                <a:pt x="1" y="70"/>
                                <a:pt x="1" y="68"/>
                              </a:cubicBezTo>
                              <a:cubicBezTo>
                                <a:pt x="1" y="63"/>
                                <a:pt x="1" y="59"/>
                                <a:pt x="1" y="56"/>
                              </a:cubicBezTo>
                              <a:lnTo>
                                <a:pt x="1" y="52"/>
                              </a:lnTo>
                              <a:lnTo>
                                <a:pt x="5" y="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C58781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6" name="Freeform 73"/>
                      <wps:cNvSpPr>
                        <a:spLocks noEditPoints="1"/>
                      </wps:cNvSpPr>
                      <wps:spPr bwMode="auto">
                        <a:xfrm>
                          <a:off x="603" y="374"/>
                          <a:ext cx="12" cy="15"/>
                        </a:xfrm>
                        <a:custGeom>
                          <a:avLst/>
                          <a:gdLst>
                            <a:gd name="T0" fmla="*/ 0 w 61"/>
                            <a:gd name="T1" fmla="*/ 0 h 78"/>
                            <a:gd name="T2" fmla="*/ 0 w 61"/>
                            <a:gd name="T3" fmla="*/ 0 h 78"/>
                            <a:gd name="T4" fmla="*/ 0 w 61"/>
                            <a:gd name="T5" fmla="*/ 0 h 78"/>
                            <a:gd name="T6" fmla="*/ 0 w 61"/>
                            <a:gd name="T7" fmla="*/ 0 h 78"/>
                            <a:gd name="T8" fmla="*/ 0 w 61"/>
                            <a:gd name="T9" fmla="*/ 0 h 78"/>
                            <a:gd name="T10" fmla="*/ 0 w 61"/>
                            <a:gd name="T11" fmla="*/ 0 h 78"/>
                            <a:gd name="T12" fmla="*/ 0 w 61"/>
                            <a:gd name="T13" fmla="*/ 0 h 78"/>
                            <a:gd name="T14" fmla="*/ 0 w 61"/>
                            <a:gd name="T15" fmla="*/ 0 h 78"/>
                            <a:gd name="T16" fmla="*/ 0 w 61"/>
                            <a:gd name="T17" fmla="*/ 0 h 78"/>
                            <a:gd name="T18" fmla="*/ 0 w 61"/>
                            <a:gd name="T19" fmla="*/ 1 h 78"/>
                            <a:gd name="T20" fmla="*/ 0 w 61"/>
                            <a:gd name="T21" fmla="*/ 1 h 78"/>
                            <a:gd name="T22" fmla="*/ 0 w 61"/>
                            <a:gd name="T23" fmla="*/ 1 h 78"/>
                            <a:gd name="T24" fmla="*/ 0 w 61"/>
                            <a:gd name="T25" fmla="*/ 1 h 78"/>
                            <a:gd name="T26" fmla="*/ 0 w 61"/>
                            <a:gd name="T27" fmla="*/ 1 h 78"/>
                            <a:gd name="T28" fmla="*/ 0 w 61"/>
                            <a:gd name="T29" fmla="*/ 1 h 78"/>
                            <a:gd name="T30" fmla="*/ 0 w 61"/>
                            <a:gd name="T31" fmla="*/ 1 h 78"/>
                            <a:gd name="T32" fmla="*/ 0 w 61"/>
                            <a:gd name="T33" fmla="*/ 0 h 78"/>
                            <a:gd name="T34" fmla="*/ 0 w 61"/>
                            <a:gd name="T35" fmla="*/ 1 h 78"/>
                            <a:gd name="T36" fmla="*/ 0 w 61"/>
                            <a:gd name="T37" fmla="*/ 1 h 78"/>
                            <a:gd name="T38" fmla="*/ 0 w 61"/>
                            <a:gd name="T39" fmla="*/ 1 h 78"/>
                            <a:gd name="T40" fmla="*/ 0 w 61"/>
                            <a:gd name="T41" fmla="*/ 1 h 78"/>
                            <a:gd name="T42" fmla="*/ 0 w 61"/>
                            <a:gd name="T43" fmla="*/ 0 h 78"/>
                            <a:gd name="T44" fmla="*/ 0 w 61"/>
                            <a:gd name="T45" fmla="*/ 0 h 78"/>
                            <a:gd name="T46" fmla="*/ 0 w 61"/>
                            <a:gd name="T47" fmla="*/ 0 h 78"/>
                            <a:gd name="T48" fmla="*/ 0 w 61"/>
                            <a:gd name="T49" fmla="*/ 0 h 78"/>
                            <a:gd name="T50" fmla="*/ 0 w 61"/>
                            <a:gd name="T51" fmla="*/ 0 h 78"/>
                            <a:gd name="T52" fmla="*/ 0 w 61"/>
                            <a:gd name="T53" fmla="*/ 0 h 78"/>
                            <a:gd name="T54" fmla="*/ 0 w 61"/>
                            <a:gd name="T55" fmla="*/ 0 h 78"/>
                            <a:gd name="T56" fmla="*/ 0 w 61"/>
                            <a:gd name="T57" fmla="*/ 0 h 78"/>
                            <a:gd name="T58" fmla="*/ 0 w 61"/>
                            <a:gd name="T59" fmla="*/ 0 h 78"/>
                            <a:gd name="T60" fmla="*/ 0 w 61"/>
                            <a:gd name="T61" fmla="*/ 0 h 78"/>
                            <a:gd name="T62" fmla="*/ 0 w 61"/>
                            <a:gd name="T63" fmla="*/ 0 h 78"/>
                            <a:gd name="T64" fmla="*/ 0 w 61"/>
                            <a:gd name="T65" fmla="*/ 0 h 78"/>
                            <a:gd name="T66" fmla="*/ 0 w 61"/>
                            <a:gd name="T67" fmla="*/ 0 h 78"/>
                            <a:gd name="T68" fmla="*/ 0 w 61"/>
                            <a:gd name="T69" fmla="*/ 1 h 78"/>
                            <a:gd name="T70" fmla="*/ 0 w 61"/>
                            <a:gd name="T71" fmla="*/ 1 h 78"/>
                            <a:gd name="T72" fmla="*/ 0 w 61"/>
                            <a:gd name="T73" fmla="*/ 1 h 78"/>
                            <a:gd name="T74" fmla="*/ 0 w 61"/>
                            <a:gd name="T75" fmla="*/ 0 h 78"/>
                            <a:gd name="T76" fmla="*/ 0 w 61"/>
                            <a:gd name="T77" fmla="*/ 0 h 78"/>
                            <a:gd name="T78" fmla="*/ 0 w 61"/>
                            <a:gd name="T79" fmla="*/ 0 h 78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w 61"/>
                            <a:gd name="T121" fmla="*/ 0 h 78"/>
                            <a:gd name="T122" fmla="*/ 61 w 61"/>
                            <a:gd name="T123" fmla="*/ 78 h 78"/>
                          </a:gdLst>
                          <a:ahLst/>
                          <a:cxnLst>
                            <a:cxn ang="T80">
                              <a:pos x="T0" y="T1"/>
                            </a:cxn>
                            <a:cxn ang="T81">
                              <a:pos x="T2" y="T3"/>
                            </a:cxn>
                            <a:cxn ang="T82">
                              <a:pos x="T4" y="T5"/>
                            </a:cxn>
                            <a:cxn ang="T83">
                              <a:pos x="T6" y="T7"/>
                            </a:cxn>
                            <a:cxn ang="T84">
                              <a:pos x="T8" y="T9"/>
                            </a:cxn>
                            <a:cxn ang="T85">
                              <a:pos x="T10" y="T11"/>
                            </a:cxn>
                            <a:cxn ang="T86">
                              <a:pos x="T12" y="T13"/>
                            </a:cxn>
                            <a:cxn ang="T87">
                              <a:pos x="T14" y="T15"/>
                            </a:cxn>
                            <a:cxn ang="T88">
                              <a:pos x="T16" y="T17"/>
                            </a:cxn>
                            <a:cxn ang="T89">
                              <a:pos x="T18" y="T19"/>
                            </a:cxn>
                            <a:cxn ang="T90">
                              <a:pos x="T20" y="T21"/>
                            </a:cxn>
                            <a:cxn ang="T91">
                              <a:pos x="T22" y="T23"/>
                            </a:cxn>
                            <a:cxn ang="T92">
                              <a:pos x="T24" y="T25"/>
                            </a:cxn>
                            <a:cxn ang="T93">
                              <a:pos x="T26" y="T27"/>
                            </a:cxn>
                            <a:cxn ang="T94">
                              <a:pos x="T28" y="T29"/>
                            </a:cxn>
                            <a:cxn ang="T95">
                              <a:pos x="T30" y="T31"/>
                            </a:cxn>
                            <a:cxn ang="T96">
                              <a:pos x="T32" y="T33"/>
                            </a:cxn>
                            <a:cxn ang="T97">
                              <a:pos x="T34" y="T35"/>
                            </a:cxn>
                            <a:cxn ang="T98">
                              <a:pos x="T36" y="T37"/>
                            </a:cxn>
                            <a:cxn ang="T99">
                              <a:pos x="T38" y="T39"/>
                            </a:cxn>
                            <a:cxn ang="T100">
                              <a:pos x="T40" y="T41"/>
                            </a:cxn>
                            <a:cxn ang="T101">
                              <a:pos x="T42" y="T43"/>
                            </a:cxn>
                            <a:cxn ang="T102">
                              <a:pos x="T44" y="T45"/>
                            </a:cxn>
                            <a:cxn ang="T103">
                              <a:pos x="T46" y="T47"/>
                            </a:cxn>
                            <a:cxn ang="T104">
                              <a:pos x="T48" y="T49"/>
                            </a:cxn>
                            <a:cxn ang="T105">
                              <a:pos x="T50" y="T51"/>
                            </a:cxn>
                            <a:cxn ang="T106">
                              <a:pos x="T52" y="T53"/>
                            </a:cxn>
                            <a:cxn ang="T107">
                              <a:pos x="T54" y="T55"/>
                            </a:cxn>
                            <a:cxn ang="T108">
                              <a:pos x="T56" y="T57"/>
                            </a:cxn>
                            <a:cxn ang="T109">
                              <a:pos x="T58" y="T59"/>
                            </a:cxn>
                            <a:cxn ang="T110">
                              <a:pos x="T60" y="T61"/>
                            </a:cxn>
                            <a:cxn ang="T111">
                              <a:pos x="T62" y="T63"/>
                            </a:cxn>
                            <a:cxn ang="T112">
                              <a:pos x="T64" y="T65"/>
                            </a:cxn>
                            <a:cxn ang="T113">
                              <a:pos x="T66" y="T67"/>
                            </a:cxn>
                            <a:cxn ang="T114">
                              <a:pos x="T68" y="T69"/>
                            </a:cxn>
                            <a:cxn ang="T115">
                              <a:pos x="T70" y="T71"/>
                            </a:cxn>
                            <a:cxn ang="T116">
                              <a:pos x="T72" y="T73"/>
                            </a:cxn>
                            <a:cxn ang="T117">
                              <a:pos x="T74" y="T75"/>
                            </a:cxn>
                            <a:cxn ang="T118">
                              <a:pos x="T76" y="T77"/>
                            </a:cxn>
                            <a:cxn ang="T119">
                              <a:pos x="T78" y="T79"/>
                            </a:cxn>
                          </a:cxnLst>
                          <a:rect l="T120" t="T121" r="T122" b="T123"/>
                          <a:pathLst>
                            <a:path w="61" h="78">
                              <a:moveTo>
                                <a:pt x="5" y="22"/>
                              </a:moveTo>
                              <a:lnTo>
                                <a:pt x="5" y="16"/>
                              </a:lnTo>
                              <a:lnTo>
                                <a:pt x="5" y="11"/>
                              </a:lnTo>
                              <a:lnTo>
                                <a:pt x="12" y="6"/>
                              </a:lnTo>
                              <a:cubicBezTo>
                                <a:pt x="16" y="4"/>
                                <a:pt x="19" y="2"/>
                                <a:pt x="21" y="1"/>
                              </a:cubicBezTo>
                              <a:cubicBezTo>
                                <a:pt x="23" y="1"/>
                                <a:pt x="26" y="0"/>
                                <a:pt x="29" y="0"/>
                              </a:cubicBezTo>
                              <a:cubicBezTo>
                                <a:pt x="35" y="0"/>
                                <a:pt x="40" y="2"/>
                                <a:pt x="44" y="5"/>
                              </a:cubicBezTo>
                              <a:cubicBezTo>
                                <a:pt x="47" y="8"/>
                                <a:pt x="50" y="13"/>
                                <a:pt x="51" y="18"/>
                              </a:cubicBezTo>
                              <a:cubicBezTo>
                                <a:pt x="51" y="21"/>
                                <a:pt x="51" y="31"/>
                                <a:pt x="52" y="46"/>
                              </a:cubicBezTo>
                              <a:cubicBezTo>
                                <a:pt x="52" y="60"/>
                                <a:pt x="52" y="68"/>
                                <a:pt x="52" y="69"/>
                              </a:cubicBezTo>
                              <a:cubicBezTo>
                                <a:pt x="53" y="71"/>
                                <a:pt x="54" y="71"/>
                                <a:pt x="56" y="71"/>
                              </a:cubicBezTo>
                              <a:lnTo>
                                <a:pt x="61" y="71"/>
                              </a:lnTo>
                              <a:lnTo>
                                <a:pt x="61" y="77"/>
                              </a:lnTo>
                              <a:cubicBezTo>
                                <a:pt x="56" y="76"/>
                                <a:pt x="52" y="76"/>
                                <a:pt x="50" y="76"/>
                              </a:cubicBezTo>
                              <a:cubicBezTo>
                                <a:pt x="48" y="76"/>
                                <a:pt x="44" y="76"/>
                                <a:pt x="40" y="77"/>
                              </a:cubicBezTo>
                              <a:lnTo>
                                <a:pt x="40" y="70"/>
                              </a:lnTo>
                              <a:cubicBezTo>
                                <a:pt x="40" y="67"/>
                                <a:pt x="40" y="65"/>
                                <a:pt x="40" y="63"/>
                              </a:cubicBezTo>
                              <a:lnTo>
                                <a:pt x="26" y="75"/>
                              </a:lnTo>
                              <a:cubicBezTo>
                                <a:pt x="25" y="76"/>
                                <a:pt x="24" y="77"/>
                                <a:pt x="23" y="78"/>
                              </a:cubicBezTo>
                              <a:cubicBezTo>
                                <a:pt x="22" y="78"/>
                                <a:pt x="20" y="78"/>
                                <a:pt x="18" y="78"/>
                              </a:cubicBezTo>
                              <a:cubicBezTo>
                                <a:pt x="12" y="78"/>
                                <a:pt x="8" y="77"/>
                                <a:pt x="5" y="73"/>
                              </a:cubicBezTo>
                              <a:cubicBezTo>
                                <a:pt x="2" y="70"/>
                                <a:pt x="0" y="65"/>
                                <a:pt x="0" y="60"/>
                              </a:cubicBezTo>
                              <a:cubicBezTo>
                                <a:pt x="0" y="54"/>
                                <a:pt x="1" y="50"/>
                                <a:pt x="3" y="46"/>
                              </a:cubicBezTo>
                              <a:cubicBezTo>
                                <a:pt x="6" y="42"/>
                                <a:pt x="9" y="39"/>
                                <a:pt x="13" y="37"/>
                              </a:cubicBezTo>
                              <a:cubicBezTo>
                                <a:pt x="17" y="35"/>
                                <a:pt x="26" y="33"/>
                                <a:pt x="40" y="30"/>
                              </a:cubicBezTo>
                              <a:cubicBezTo>
                                <a:pt x="40" y="23"/>
                                <a:pt x="39" y="18"/>
                                <a:pt x="37" y="15"/>
                              </a:cubicBezTo>
                              <a:cubicBezTo>
                                <a:pt x="33" y="10"/>
                                <a:pt x="29" y="8"/>
                                <a:pt x="24" y="8"/>
                              </a:cubicBezTo>
                              <a:cubicBezTo>
                                <a:pt x="21" y="8"/>
                                <a:pt x="19" y="9"/>
                                <a:pt x="18" y="9"/>
                              </a:cubicBezTo>
                              <a:cubicBezTo>
                                <a:pt x="16" y="10"/>
                                <a:pt x="14" y="11"/>
                                <a:pt x="12" y="12"/>
                              </a:cubicBezTo>
                              <a:cubicBezTo>
                                <a:pt x="11" y="16"/>
                                <a:pt x="10" y="19"/>
                                <a:pt x="9" y="23"/>
                              </a:cubicBezTo>
                              <a:lnTo>
                                <a:pt x="5" y="22"/>
                              </a:lnTo>
                              <a:close/>
                              <a:moveTo>
                                <a:pt x="40" y="34"/>
                              </a:moveTo>
                              <a:cubicBezTo>
                                <a:pt x="28" y="37"/>
                                <a:pt x="20" y="40"/>
                                <a:pt x="17" y="43"/>
                              </a:cubicBezTo>
                              <a:cubicBezTo>
                                <a:pt x="13" y="46"/>
                                <a:pt x="12" y="50"/>
                                <a:pt x="12" y="56"/>
                              </a:cubicBezTo>
                              <a:cubicBezTo>
                                <a:pt x="12" y="60"/>
                                <a:pt x="13" y="63"/>
                                <a:pt x="15" y="65"/>
                              </a:cubicBezTo>
                              <a:cubicBezTo>
                                <a:pt x="17" y="68"/>
                                <a:pt x="19" y="69"/>
                                <a:pt x="22" y="69"/>
                              </a:cubicBezTo>
                              <a:cubicBezTo>
                                <a:pt x="25" y="69"/>
                                <a:pt x="29" y="68"/>
                                <a:pt x="32" y="66"/>
                              </a:cubicBezTo>
                              <a:cubicBezTo>
                                <a:pt x="35" y="63"/>
                                <a:pt x="37" y="60"/>
                                <a:pt x="40" y="56"/>
                              </a:cubicBezTo>
                              <a:lnTo>
                                <a:pt x="40" y="38"/>
                              </a:lnTo>
                              <a:lnTo>
                                <a:pt x="40" y="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292C26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7" name="Freeform 74"/>
                      <wps:cNvSpPr>
                        <a:spLocks/>
                      </wps:cNvSpPr>
                      <wps:spPr bwMode="auto">
                        <a:xfrm>
                          <a:off x="617" y="366"/>
                          <a:ext cx="6" cy="22"/>
                        </a:xfrm>
                        <a:custGeom>
                          <a:avLst/>
                          <a:gdLst>
                            <a:gd name="T0" fmla="*/ 0 w 33"/>
                            <a:gd name="T1" fmla="*/ 0 h 119"/>
                            <a:gd name="T2" fmla="*/ 0 w 33"/>
                            <a:gd name="T3" fmla="*/ 0 h 119"/>
                            <a:gd name="T4" fmla="*/ 0 w 33"/>
                            <a:gd name="T5" fmla="*/ 1 h 119"/>
                            <a:gd name="T6" fmla="*/ 0 w 33"/>
                            <a:gd name="T7" fmla="*/ 1 h 119"/>
                            <a:gd name="T8" fmla="*/ 0 w 33"/>
                            <a:gd name="T9" fmla="*/ 1 h 119"/>
                            <a:gd name="T10" fmla="*/ 0 w 33"/>
                            <a:gd name="T11" fmla="*/ 1 h 119"/>
                            <a:gd name="T12" fmla="*/ 0 w 33"/>
                            <a:gd name="T13" fmla="*/ 1 h 119"/>
                            <a:gd name="T14" fmla="*/ 0 w 33"/>
                            <a:gd name="T15" fmla="*/ 1 h 119"/>
                            <a:gd name="T16" fmla="*/ 0 w 33"/>
                            <a:gd name="T17" fmla="*/ 1 h 119"/>
                            <a:gd name="T18" fmla="*/ 0 w 33"/>
                            <a:gd name="T19" fmla="*/ 1 h 119"/>
                            <a:gd name="T20" fmla="*/ 0 w 33"/>
                            <a:gd name="T21" fmla="*/ 1 h 119"/>
                            <a:gd name="T22" fmla="*/ 0 w 33"/>
                            <a:gd name="T23" fmla="*/ 1 h 119"/>
                            <a:gd name="T24" fmla="*/ 0 w 33"/>
                            <a:gd name="T25" fmla="*/ 1 h 119"/>
                            <a:gd name="T26" fmla="*/ 0 w 33"/>
                            <a:gd name="T27" fmla="*/ 0 h 119"/>
                            <a:gd name="T28" fmla="*/ 0 w 33"/>
                            <a:gd name="T29" fmla="*/ 0 h 119"/>
                            <a:gd name="T30" fmla="*/ 0 w 33"/>
                            <a:gd name="T31" fmla="*/ 0 h 119"/>
                            <a:gd name="T32" fmla="*/ 0 w 33"/>
                            <a:gd name="T33" fmla="*/ 0 h 119"/>
                            <a:gd name="T34" fmla="*/ 0 w 33"/>
                            <a:gd name="T35" fmla="*/ 0 h 119"/>
                            <a:gd name="T36" fmla="*/ 0 w 33"/>
                            <a:gd name="T37" fmla="*/ 0 h 119"/>
                            <a:gd name="T38" fmla="*/ 0 w 33"/>
                            <a:gd name="T39" fmla="*/ 0 h 119"/>
                            <a:gd name="T40" fmla="*/ 0 w 33"/>
                            <a:gd name="T41" fmla="*/ 0 h 119"/>
                            <a:gd name="T42" fmla="*/ 0 w 33"/>
                            <a:gd name="T43" fmla="*/ 0 h 119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w 33"/>
                            <a:gd name="T67" fmla="*/ 0 h 119"/>
                            <a:gd name="T68" fmla="*/ 33 w 33"/>
                            <a:gd name="T69" fmla="*/ 119 h 119"/>
                          </a:gdLst>
                          <a:ahLst/>
                          <a:cxnLst>
                            <a:cxn ang="T44">
                              <a:pos x="T0" y="T1"/>
                            </a:cxn>
                            <a:cxn ang="T45">
                              <a:pos x="T2" y="T3"/>
                            </a:cxn>
                            <a:cxn ang="T46">
                              <a:pos x="T4" y="T5"/>
                            </a:cxn>
                            <a:cxn ang="T47">
                              <a:pos x="T6" y="T7"/>
                            </a:cxn>
                            <a:cxn ang="T48">
                              <a:pos x="T8" y="T9"/>
                            </a:cxn>
                            <a:cxn ang="T49">
                              <a:pos x="T10" y="T11"/>
                            </a:cxn>
                            <a:cxn ang="T50">
                              <a:pos x="T12" y="T13"/>
                            </a:cxn>
                            <a:cxn ang="T51">
                              <a:pos x="T14" y="T15"/>
                            </a:cxn>
                            <a:cxn ang="T52">
                              <a:pos x="T16" y="T17"/>
                            </a:cxn>
                            <a:cxn ang="T53">
                              <a:pos x="T18" y="T19"/>
                            </a:cxn>
                            <a:cxn ang="T54">
                              <a:pos x="T20" y="T21"/>
                            </a:cxn>
                            <a:cxn ang="T55">
                              <a:pos x="T22" y="T23"/>
                            </a:cxn>
                            <a:cxn ang="T56">
                              <a:pos x="T24" y="T25"/>
                            </a:cxn>
                            <a:cxn ang="T57">
                              <a:pos x="T26" y="T27"/>
                            </a:cxn>
                            <a:cxn ang="T58">
                              <a:pos x="T28" y="T29"/>
                            </a:cxn>
                            <a:cxn ang="T59">
                              <a:pos x="T30" y="T31"/>
                            </a:cxn>
                            <a:cxn ang="T60">
                              <a:pos x="T32" y="T33"/>
                            </a:cxn>
                            <a:cxn ang="T61">
                              <a:pos x="T34" y="T35"/>
                            </a:cxn>
                            <a:cxn ang="T62">
                              <a:pos x="T36" y="T37"/>
                            </a:cxn>
                            <a:cxn ang="T63">
                              <a:pos x="T38" y="T39"/>
                            </a:cxn>
                            <a:cxn ang="T64">
                              <a:pos x="T40" y="T41"/>
                            </a:cxn>
                            <a:cxn ang="T65">
                              <a:pos x="T42" y="T43"/>
                            </a:cxn>
                          </a:cxnLst>
                          <a:rect l="T66" t="T67" r="T68" b="T69"/>
                          <a:pathLst>
                            <a:path w="33" h="119">
                              <a:moveTo>
                                <a:pt x="23" y="1"/>
                              </a:moveTo>
                              <a:cubicBezTo>
                                <a:pt x="22" y="17"/>
                                <a:pt x="22" y="31"/>
                                <a:pt x="22" y="43"/>
                              </a:cubicBezTo>
                              <a:lnTo>
                                <a:pt x="22" y="84"/>
                              </a:lnTo>
                              <a:cubicBezTo>
                                <a:pt x="22" y="100"/>
                                <a:pt x="22" y="109"/>
                                <a:pt x="23" y="111"/>
                              </a:cubicBezTo>
                              <a:cubicBezTo>
                                <a:pt x="23" y="112"/>
                                <a:pt x="24" y="113"/>
                                <a:pt x="27" y="113"/>
                              </a:cubicBezTo>
                              <a:lnTo>
                                <a:pt x="33" y="114"/>
                              </a:lnTo>
                              <a:lnTo>
                                <a:pt x="33" y="119"/>
                              </a:lnTo>
                              <a:cubicBezTo>
                                <a:pt x="28" y="118"/>
                                <a:pt x="23" y="118"/>
                                <a:pt x="19" y="118"/>
                              </a:cubicBezTo>
                              <a:cubicBezTo>
                                <a:pt x="14" y="118"/>
                                <a:pt x="8" y="118"/>
                                <a:pt x="0" y="119"/>
                              </a:cubicBezTo>
                              <a:lnTo>
                                <a:pt x="0" y="114"/>
                              </a:lnTo>
                              <a:lnTo>
                                <a:pt x="5" y="114"/>
                              </a:lnTo>
                              <a:cubicBezTo>
                                <a:pt x="8" y="113"/>
                                <a:pt x="9" y="112"/>
                                <a:pt x="10" y="111"/>
                              </a:cubicBezTo>
                              <a:cubicBezTo>
                                <a:pt x="10" y="109"/>
                                <a:pt x="11" y="100"/>
                                <a:pt x="11" y="83"/>
                              </a:cubicBezTo>
                              <a:lnTo>
                                <a:pt x="11" y="43"/>
                              </a:lnTo>
                              <a:lnTo>
                                <a:pt x="10" y="28"/>
                              </a:lnTo>
                              <a:lnTo>
                                <a:pt x="10" y="17"/>
                              </a:lnTo>
                              <a:cubicBezTo>
                                <a:pt x="10" y="15"/>
                                <a:pt x="10" y="13"/>
                                <a:pt x="10" y="13"/>
                              </a:cubicBezTo>
                              <a:cubicBezTo>
                                <a:pt x="9" y="12"/>
                                <a:pt x="7" y="11"/>
                                <a:pt x="5" y="11"/>
                              </a:cubicBezTo>
                              <a:lnTo>
                                <a:pt x="0" y="11"/>
                              </a:lnTo>
                              <a:lnTo>
                                <a:pt x="0" y="7"/>
                              </a:lnTo>
                              <a:cubicBezTo>
                                <a:pt x="9" y="6"/>
                                <a:pt x="16" y="3"/>
                                <a:pt x="22" y="0"/>
                              </a:cubicBezTo>
                              <a:lnTo>
                                <a:pt x="23" y="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233B57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8" name="Freeform 75"/>
                      <wps:cNvSpPr>
                        <a:spLocks noEditPoints="1"/>
                      </wps:cNvSpPr>
                      <wps:spPr bwMode="auto">
                        <a:xfrm>
                          <a:off x="626" y="374"/>
                          <a:ext cx="11" cy="15"/>
                        </a:xfrm>
                        <a:custGeom>
                          <a:avLst/>
                          <a:gdLst>
                            <a:gd name="T0" fmla="*/ 0 w 58"/>
                            <a:gd name="T1" fmla="*/ 0 h 78"/>
                            <a:gd name="T2" fmla="*/ 0 w 58"/>
                            <a:gd name="T3" fmla="*/ 0 h 78"/>
                            <a:gd name="T4" fmla="*/ 0 w 58"/>
                            <a:gd name="T5" fmla="*/ 1 h 78"/>
                            <a:gd name="T6" fmla="*/ 0 w 58"/>
                            <a:gd name="T7" fmla="*/ 1 h 78"/>
                            <a:gd name="T8" fmla="*/ 0 w 58"/>
                            <a:gd name="T9" fmla="*/ 0 h 78"/>
                            <a:gd name="T10" fmla="*/ 0 w 58"/>
                            <a:gd name="T11" fmla="*/ 0 h 78"/>
                            <a:gd name="T12" fmla="*/ 0 w 58"/>
                            <a:gd name="T13" fmla="*/ 1 h 78"/>
                            <a:gd name="T14" fmla="*/ 0 w 58"/>
                            <a:gd name="T15" fmla="*/ 1 h 78"/>
                            <a:gd name="T16" fmla="*/ 0 w 58"/>
                            <a:gd name="T17" fmla="*/ 1 h 78"/>
                            <a:gd name="T18" fmla="*/ 0 w 58"/>
                            <a:gd name="T19" fmla="*/ 1 h 78"/>
                            <a:gd name="T20" fmla="*/ 0 w 58"/>
                            <a:gd name="T21" fmla="*/ 0 h 78"/>
                            <a:gd name="T22" fmla="*/ 0 w 58"/>
                            <a:gd name="T23" fmla="*/ 0 h 78"/>
                            <a:gd name="T24" fmla="*/ 0 w 58"/>
                            <a:gd name="T25" fmla="*/ 0 h 78"/>
                            <a:gd name="T26" fmla="*/ 0 w 58"/>
                            <a:gd name="T27" fmla="*/ 0 h 78"/>
                            <a:gd name="T28" fmla="*/ 0 w 58"/>
                            <a:gd name="T29" fmla="*/ 0 h 78"/>
                            <a:gd name="T30" fmla="*/ 0 w 58"/>
                            <a:gd name="T31" fmla="*/ 0 h 78"/>
                            <a:gd name="T32" fmla="*/ 0 w 58"/>
                            <a:gd name="T33" fmla="*/ 0 h 78"/>
                            <a:gd name="T34" fmla="*/ 0 w 58"/>
                            <a:gd name="T35" fmla="*/ 0 h 78"/>
                            <a:gd name="T36" fmla="*/ 0 w 58"/>
                            <a:gd name="T37" fmla="*/ 0 h 78"/>
                            <a:gd name="T38" fmla="*/ 0 w 58"/>
                            <a:gd name="T39" fmla="*/ 0 h 78"/>
                            <a:gd name="T40" fmla="*/ 0 w 58"/>
                            <a:gd name="T41" fmla="*/ 0 h 78"/>
                            <a:gd name="T42" fmla="*/ 0 w 58"/>
                            <a:gd name="T43" fmla="*/ 0 h 78"/>
                            <a:gd name="T44" fmla="*/ 0 w 58"/>
                            <a:gd name="T45" fmla="*/ 0 h 78"/>
                            <a:gd name="T46" fmla="*/ 0 w 58"/>
                            <a:gd name="T47" fmla="*/ 0 h 78"/>
                            <a:gd name="T48" fmla="*/ 0 w 58"/>
                            <a:gd name="T49" fmla="*/ 0 h 78"/>
                            <a:gd name="T50" fmla="*/ 0 w 58"/>
                            <a:gd name="T51" fmla="*/ 0 h 78"/>
                            <a:gd name="T52" fmla="*/ 0 w 58"/>
                            <a:gd name="T53" fmla="*/ 0 h 78"/>
                            <a:gd name="T54" fmla="*/ 0 w 58"/>
                            <a:gd name="T55" fmla="*/ 0 h 78"/>
                            <a:gd name="T56" fmla="*/ 0 w 58"/>
                            <a:gd name="T57" fmla="*/ 0 h 78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w 58"/>
                            <a:gd name="T88" fmla="*/ 0 h 78"/>
                            <a:gd name="T89" fmla="*/ 58 w 58"/>
                            <a:gd name="T90" fmla="*/ 78 h 78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T87" t="T88" r="T89" b="T90"/>
                          <a:pathLst>
                            <a:path w="58" h="78">
                              <a:moveTo>
                                <a:pt x="13" y="38"/>
                              </a:moveTo>
                              <a:cubicBezTo>
                                <a:pt x="13" y="49"/>
                                <a:pt x="15" y="57"/>
                                <a:pt x="20" y="62"/>
                              </a:cubicBezTo>
                              <a:cubicBezTo>
                                <a:pt x="24" y="67"/>
                                <a:pt x="30" y="70"/>
                                <a:pt x="37" y="70"/>
                              </a:cubicBezTo>
                              <a:cubicBezTo>
                                <a:pt x="40" y="70"/>
                                <a:pt x="43" y="69"/>
                                <a:pt x="46" y="68"/>
                              </a:cubicBezTo>
                              <a:cubicBezTo>
                                <a:pt x="49" y="67"/>
                                <a:pt x="52" y="65"/>
                                <a:pt x="55" y="63"/>
                              </a:cubicBezTo>
                              <a:lnTo>
                                <a:pt x="56" y="64"/>
                              </a:lnTo>
                              <a:lnTo>
                                <a:pt x="54" y="71"/>
                              </a:lnTo>
                              <a:cubicBezTo>
                                <a:pt x="50" y="73"/>
                                <a:pt x="46" y="75"/>
                                <a:pt x="43" y="76"/>
                              </a:cubicBezTo>
                              <a:cubicBezTo>
                                <a:pt x="39" y="78"/>
                                <a:pt x="35" y="78"/>
                                <a:pt x="30" y="78"/>
                              </a:cubicBezTo>
                              <a:cubicBezTo>
                                <a:pt x="21" y="78"/>
                                <a:pt x="14" y="75"/>
                                <a:pt x="9" y="68"/>
                              </a:cubicBezTo>
                              <a:cubicBezTo>
                                <a:pt x="3" y="61"/>
                                <a:pt x="0" y="52"/>
                                <a:pt x="0" y="41"/>
                              </a:cubicBezTo>
                              <a:cubicBezTo>
                                <a:pt x="0" y="32"/>
                                <a:pt x="2" y="24"/>
                                <a:pt x="5" y="18"/>
                              </a:cubicBezTo>
                              <a:cubicBezTo>
                                <a:pt x="7" y="13"/>
                                <a:pt x="11" y="9"/>
                                <a:pt x="16" y="6"/>
                              </a:cubicBezTo>
                              <a:cubicBezTo>
                                <a:pt x="22" y="2"/>
                                <a:pt x="27" y="0"/>
                                <a:pt x="32" y="0"/>
                              </a:cubicBezTo>
                              <a:cubicBezTo>
                                <a:pt x="40" y="0"/>
                                <a:pt x="46" y="3"/>
                                <a:pt x="51" y="8"/>
                              </a:cubicBezTo>
                              <a:cubicBezTo>
                                <a:pt x="56" y="14"/>
                                <a:pt x="58" y="22"/>
                                <a:pt x="58" y="31"/>
                              </a:cubicBezTo>
                              <a:lnTo>
                                <a:pt x="58" y="36"/>
                              </a:lnTo>
                              <a:cubicBezTo>
                                <a:pt x="55" y="37"/>
                                <a:pt x="52" y="38"/>
                                <a:pt x="49" y="38"/>
                              </a:cubicBezTo>
                              <a:cubicBezTo>
                                <a:pt x="45" y="38"/>
                                <a:pt x="38" y="38"/>
                                <a:pt x="30" y="38"/>
                              </a:cubicBezTo>
                              <a:lnTo>
                                <a:pt x="13" y="38"/>
                              </a:lnTo>
                              <a:close/>
                              <a:moveTo>
                                <a:pt x="13" y="32"/>
                              </a:moveTo>
                              <a:cubicBezTo>
                                <a:pt x="20" y="33"/>
                                <a:pt x="28" y="33"/>
                                <a:pt x="36" y="33"/>
                              </a:cubicBezTo>
                              <a:cubicBezTo>
                                <a:pt x="39" y="33"/>
                                <a:pt x="43" y="33"/>
                                <a:pt x="46" y="32"/>
                              </a:cubicBezTo>
                              <a:lnTo>
                                <a:pt x="46" y="28"/>
                              </a:lnTo>
                              <a:cubicBezTo>
                                <a:pt x="46" y="23"/>
                                <a:pt x="45" y="19"/>
                                <a:pt x="43" y="15"/>
                              </a:cubicBezTo>
                              <a:cubicBezTo>
                                <a:pt x="42" y="12"/>
                                <a:pt x="41" y="10"/>
                                <a:pt x="38" y="8"/>
                              </a:cubicBezTo>
                              <a:cubicBezTo>
                                <a:pt x="36" y="7"/>
                                <a:pt x="33" y="6"/>
                                <a:pt x="30" y="6"/>
                              </a:cubicBezTo>
                              <a:cubicBezTo>
                                <a:pt x="25" y="6"/>
                                <a:pt x="21" y="8"/>
                                <a:pt x="18" y="12"/>
                              </a:cubicBezTo>
                              <a:cubicBezTo>
                                <a:pt x="15" y="17"/>
                                <a:pt x="13" y="23"/>
                                <a:pt x="13" y="3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49D03D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9" name="Freeform 76"/>
                      <wps:cNvSpPr>
                        <a:spLocks/>
                      </wps:cNvSpPr>
                      <wps:spPr bwMode="auto">
                        <a:xfrm>
                          <a:off x="639" y="374"/>
                          <a:ext cx="22" cy="14"/>
                        </a:xfrm>
                        <a:custGeom>
                          <a:avLst/>
                          <a:gdLst>
                            <a:gd name="T0" fmla="*/ 0 w 117"/>
                            <a:gd name="T1" fmla="*/ 0 h 77"/>
                            <a:gd name="T2" fmla="*/ 0 w 117"/>
                            <a:gd name="T3" fmla="*/ 0 h 77"/>
                            <a:gd name="T4" fmla="*/ 0 w 117"/>
                            <a:gd name="T5" fmla="*/ 0 h 77"/>
                            <a:gd name="T6" fmla="*/ 1 w 117"/>
                            <a:gd name="T7" fmla="*/ 0 h 77"/>
                            <a:gd name="T8" fmla="*/ 1 w 117"/>
                            <a:gd name="T9" fmla="*/ 0 h 77"/>
                            <a:gd name="T10" fmla="*/ 1 w 117"/>
                            <a:gd name="T11" fmla="*/ 0 h 77"/>
                            <a:gd name="T12" fmla="*/ 1 w 117"/>
                            <a:gd name="T13" fmla="*/ 0 h 77"/>
                            <a:gd name="T14" fmla="*/ 1 w 117"/>
                            <a:gd name="T15" fmla="*/ 0 h 77"/>
                            <a:gd name="T16" fmla="*/ 1 w 117"/>
                            <a:gd name="T17" fmla="*/ 1 h 77"/>
                            <a:gd name="T18" fmla="*/ 1 w 117"/>
                            <a:gd name="T19" fmla="*/ 1 h 77"/>
                            <a:gd name="T20" fmla="*/ 1 w 117"/>
                            <a:gd name="T21" fmla="*/ 0 h 77"/>
                            <a:gd name="T22" fmla="*/ 1 w 117"/>
                            <a:gd name="T23" fmla="*/ 0 h 77"/>
                            <a:gd name="T24" fmla="*/ 0 w 117"/>
                            <a:gd name="T25" fmla="*/ 0 h 77"/>
                            <a:gd name="T26" fmla="*/ 0 w 117"/>
                            <a:gd name="T27" fmla="*/ 0 h 77"/>
                            <a:gd name="T28" fmla="*/ 1 w 117"/>
                            <a:gd name="T29" fmla="*/ 0 h 77"/>
                            <a:gd name="T30" fmla="*/ 1 w 117"/>
                            <a:gd name="T31" fmla="*/ 1 h 77"/>
                            <a:gd name="T32" fmla="*/ 0 w 117"/>
                            <a:gd name="T33" fmla="*/ 1 h 77"/>
                            <a:gd name="T34" fmla="*/ 0 w 117"/>
                            <a:gd name="T35" fmla="*/ 0 h 77"/>
                            <a:gd name="T36" fmla="*/ 0 w 117"/>
                            <a:gd name="T37" fmla="*/ 0 h 77"/>
                            <a:gd name="T38" fmla="*/ 0 w 117"/>
                            <a:gd name="T39" fmla="*/ 0 h 77"/>
                            <a:gd name="T40" fmla="*/ 0 w 117"/>
                            <a:gd name="T41" fmla="*/ 0 h 77"/>
                            <a:gd name="T42" fmla="*/ 0 w 117"/>
                            <a:gd name="T43" fmla="*/ 0 h 77"/>
                            <a:gd name="T44" fmla="*/ 0 w 117"/>
                            <a:gd name="T45" fmla="*/ 0 h 77"/>
                            <a:gd name="T46" fmla="*/ 0 w 117"/>
                            <a:gd name="T47" fmla="*/ 0 h 77"/>
                            <a:gd name="T48" fmla="*/ 0 w 117"/>
                            <a:gd name="T49" fmla="*/ 1 h 77"/>
                            <a:gd name="T50" fmla="*/ 0 w 117"/>
                            <a:gd name="T51" fmla="*/ 1 h 77"/>
                            <a:gd name="T52" fmla="*/ 0 w 117"/>
                            <a:gd name="T53" fmla="*/ 0 h 77"/>
                            <a:gd name="T54" fmla="*/ 0 w 117"/>
                            <a:gd name="T55" fmla="*/ 0 h 77"/>
                            <a:gd name="T56" fmla="*/ 0 w 117"/>
                            <a:gd name="T57" fmla="*/ 0 h 77"/>
                            <a:gd name="T58" fmla="*/ 0 w 117"/>
                            <a:gd name="T59" fmla="*/ 0 h 77"/>
                            <a:gd name="T60" fmla="*/ 0 w 117"/>
                            <a:gd name="T61" fmla="*/ 0 h 77"/>
                            <a:gd name="T62" fmla="*/ 0 w 117"/>
                            <a:gd name="T63" fmla="*/ 0 h 77"/>
                            <a:gd name="T64" fmla="*/ 0 w 117"/>
                            <a:gd name="T65" fmla="*/ 0 h 77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w 117"/>
                            <a:gd name="T100" fmla="*/ 0 h 77"/>
                            <a:gd name="T101" fmla="*/ 117 w 117"/>
                            <a:gd name="T102" fmla="*/ 77 h 77"/>
                          </a:gdLst>
                          <a:ahLst/>
                          <a:cxnLst>
                            <a:cxn ang="T66">
                              <a:pos x="T0" y="T1"/>
                            </a:cxn>
                            <a:cxn ang="T67">
                              <a:pos x="T2" y="T3"/>
                            </a:cxn>
                            <a:cxn ang="T68">
                              <a:pos x="T4" y="T5"/>
                            </a:cxn>
                            <a:cxn ang="T69">
                              <a:pos x="T6" y="T7"/>
                            </a:cxn>
                            <a:cxn ang="T70">
                              <a:pos x="T8" y="T9"/>
                            </a:cxn>
                            <a:cxn ang="T71">
                              <a:pos x="T10" y="T11"/>
                            </a:cxn>
                            <a:cxn ang="T72">
                              <a:pos x="T12" y="T13"/>
                            </a:cxn>
                            <a:cxn ang="T73">
                              <a:pos x="T14" y="T15"/>
                            </a:cxn>
                            <a:cxn ang="T74">
                              <a:pos x="T16" y="T17"/>
                            </a:cxn>
                            <a:cxn ang="T75">
                              <a:pos x="T18" y="T19"/>
                            </a:cxn>
                            <a:cxn ang="T76">
                              <a:pos x="T20" y="T21"/>
                            </a:cxn>
                            <a:cxn ang="T77">
                              <a:pos x="T22" y="T23"/>
                            </a:cxn>
                            <a:cxn ang="T78">
                              <a:pos x="T24" y="T25"/>
                            </a:cxn>
                            <a:cxn ang="T79">
                              <a:pos x="T26" y="T27"/>
                            </a:cxn>
                            <a:cxn ang="T80">
                              <a:pos x="T28" y="T29"/>
                            </a:cxn>
                            <a:cxn ang="T81">
                              <a:pos x="T30" y="T31"/>
                            </a:cxn>
                            <a:cxn ang="T82">
                              <a:pos x="T32" y="T33"/>
                            </a:cxn>
                            <a:cxn ang="T83">
                              <a:pos x="T34" y="T35"/>
                            </a:cxn>
                            <a:cxn ang="T84">
                              <a:pos x="T36" y="T37"/>
                            </a:cxn>
                            <a:cxn ang="T85">
                              <a:pos x="T38" y="T39"/>
                            </a:cxn>
                            <a:cxn ang="T86">
                              <a:pos x="T40" y="T41"/>
                            </a:cxn>
                            <a:cxn ang="T87">
                              <a:pos x="T42" y="T43"/>
                            </a:cxn>
                            <a:cxn ang="T88">
                              <a:pos x="T44" y="T45"/>
                            </a:cxn>
                            <a:cxn ang="T89">
                              <a:pos x="T46" y="T47"/>
                            </a:cxn>
                            <a:cxn ang="T90">
                              <a:pos x="T48" y="T49"/>
                            </a:cxn>
                            <a:cxn ang="T91">
                              <a:pos x="T50" y="T51"/>
                            </a:cxn>
                            <a:cxn ang="T92">
                              <a:pos x="T52" y="T53"/>
                            </a:cxn>
                            <a:cxn ang="T93">
                              <a:pos x="T54" y="T55"/>
                            </a:cxn>
                            <a:cxn ang="T94">
                              <a:pos x="T56" y="T57"/>
                            </a:cxn>
                            <a:cxn ang="T95">
                              <a:pos x="T58" y="T59"/>
                            </a:cxn>
                            <a:cxn ang="T96">
                              <a:pos x="T60" y="T61"/>
                            </a:cxn>
                            <a:cxn ang="T97">
                              <a:pos x="T62" y="T63"/>
                            </a:cxn>
                            <a:cxn ang="T98">
                              <a:pos x="T64" y="T65"/>
                            </a:cxn>
                          </a:cxnLst>
                          <a:rect l="T99" t="T100" r="T101" b="T102"/>
                          <a:pathLst>
                            <a:path w="117" h="77">
                              <a:moveTo>
                                <a:pt x="23" y="14"/>
                              </a:moveTo>
                              <a:lnTo>
                                <a:pt x="32" y="5"/>
                              </a:lnTo>
                              <a:cubicBezTo>
                                <a:pt x="33" y="3"/>
                                <a:pt x="35" y="2"/>
                                <a:pt x="36" y="2"/>
                              </a:cubicBezTo>
                              <a:cubicBezTo>
                                <a:pt x="39" y="1"/>
                                <a:pt x="41" y="0"/>
                                <a:pt x="43" y="0"/>
                              </a:cubicBezTo>
                              <a:cubicBezTo>
                                <a:pt x="48" y="0"/>
                                <a:pt x="52" y="1"/>
                                <a:pt x="55" y="4"/>
                              </a:cubicBezTo>
                              <a:cubicBezTo>
                                <a:pt x="58" y="6"/>
                                <a:pt x="61" y="10"/>
                                <a:pt x="64" y="15"/>
                              </a:cubicBezTo>
                              <a:lnTo>
                                <a:pt x="72" y="6"/>
                              </a:lnTo>
                              <a:cubicBezTo>
                                <a:pt x="74" y="4"/>
                                <a:pt x="76" y="3"/>
                                <a:pt x="78" y="2"/>
                              </a:cubicBezTo>
                              <a:cubicBezTo>
                                <a:pt x="81" y="1"/>
                                <a:pt x="83" y="0"/>
                                <a:pt x="86" y="0"/>
                              </a:cubicBezTo>
                              <a:cubicBezTo>
                                <a:pt x="90" y="0"/>
                                <a:pt x="93" y="1"/>
                                <a:pt x="97" y="4"/>
                              </a:cubicBezTo>
                              <a:cubicBezTo>
                                <a:pt x="100" y="6"/>
                                <a:pt x="102" y="9"/>
                                <a:pt x="104" y="12"/>
                              </a:cubicBezTo>
                              <a:cubicBezTo>
                                <a:pt x="106" y="16"/>
                                <a:pt x="106" y="21"/>
                                <a:pt x="106" y="27"/>
                              </a:cubicBezTo>
                              <a:lnTo>
                                <a:pt x="106" y="58"/>
                              </a:lnTo>
                              <a:cubicBezTo>
                                <a:pt x="106" y="64"/>
                                <a:pt x="106" y="69"/>
                                <a:pt x="107" y="70"/>
                              </a:cubicBezTo>
                              <a:cubicBezTo>
                                <a:pt x="108" y="71"/>
                                <a:pt x="109" y="72"/>
                                <a:pt x="112" y="72"/>
                              </a:cubicBezTo>
                              <a:lnTo>
                                <a:pt x="117" y="72"/>
                              </a:lnTo>
                              <a:lnTo>
                                <a:pt x="117" y="77"/>
                              </a:lnTo>
                              <a:lnTo>
                                <a:pt x="114" y="76"/>
                              </a:lnTo>
                              <a:cubicBezTo>
                                <a:pt x="109" y="76"/>
                                <a:pt x="105" y="76"/>
                                <a:pt x="103" y="76"/>
                              </a:cubicBezTo>
                              <a:cubicBezTo>
                                <a:pt x="101" y="76"/>
                                <a:pt x="97" y="76"/>
                                <a:pt x="94" y="77"/>
                              </a:cubicBezTo>
                              <a:cubicBezTo>
                                <a:pt x="94" y="67"/>
                                <a:pt x="95" y="56"/>
                                <a:pt x="95" y="43"/>
                              </a:cubicBezTo>
                              <a:cubicBezTo>
                                <a:pt x="95" y="32"/>
                                <a:pt x="94" y="25"/>
                                <a:pt x="93" y="21"/>
                              </a:cubicBezTo>
                              <a:cubicBezTo>
                                <a:pt x="93" y="18"/>
                                <a:pt x="91" y="15"/>
                                <a:pt x="89" y="13"/>
                              </a:cubicBezTo>
                              <a:cubicBezTo>
                                <a:pt x="87" y="11"/>
                                <a:pt x="84" y="10"/>
                                <a:pt x="80" y="10"/>
                              </a:cubicBezTo>
                              <a:cubicBezTo>
                                <a:pt x="76" y="10"/>
                                <a:pt x="73" y="12"/>
                                <a:pt x="70" y="14"/>
                              </a:cubicBezTo>
                              <a:cubicBezTo>
                                <a:pt x="68" y="16"/>
                                <a:pt x="66" y="19"/>
                                <a:pt x="65" y="23"/>
                              </a:cubicBezTo>
                              <a:cubicBezTo>
                                <a:pt x="65" y="25"/>
                                <a:pt x="65" y="34"/>
                                <a:pt x="65" y="51"/>
                              </a:cubicBezTo>
                              <a:cubicBezTo>
                                <a:pt x="65" y="60"/>
                                <a:pt x="65" y="66"/>
                                <a:pt x="65" y="67"/>
                              </a:cubicBezTo>
                              <a:cubicBezTo>
                                <a:pt x="65" y="68"/>
                                <a:pt x="65" y="69"/>
                                <a:pt x="66" y="70"/>
                              </a:cubicBezTo>
                              <a:cubicBezTo>
                                <a:pt x="66" y="71"/>
                                <a:pt x="68" y="71"/>
                                <a:pt x="72" y="71"/>
                              </a:cubicBezTo>
                              <a:lnTo>
                                <a:pt x="76" y="72"/>
                              </a:lnTo>
                              <a:lnTo>
                                <a:pt x="76" y="77"/>
                              </a:lnTo>
                              <a:cubicBezTo>
                                <a:pt x="68" y="76"/>
                                <a:pt x="62" y="76"/>
                                <a:pt x="59" y="76"/>
                              </a:cubicBezTo>
                              <a:cubicBezTo>
                                <a:pt x="56" y="76"/>
                                <a:pt x="50" y="76"/>
                                <a:pt x="42" y="77"/>
                              </a:cubicBezTo>
                              <a:lnTo>
                                <a:pt x="42" y="72"/>
                              </a:lnTo>
                              <a:lnTo>
                                <a:pt x="46" y="72"/>
                              </a:lnTo>
                              <a:cubicBezTo>
                                <a:pt x="49" y="72"/>
                                <a:pt x="51" y="72"/>
                                <a:pt x="51" y="71"/>
                              </a:cubicBezTo>
                              <a:cubicBezTo>
                                <a:pt x="52" y="70"/>
                                <a:pt x="53" y="68"/>
                                <a:pt x="53" y="64"/>
                              </a:cubicBezTo>
                              <a:cubicBezTo>
                                <a:pt x="53" y="56"/>
                                <a:pt x="53" y="47"/>
                                <a:pt x="53" y="37"/>
                              </a:cubicBezTo>
                              <a:cubicBezTo>
                                <a:pt x="53" y="29"/>
                                <a:pt x="53" y="23"/>
                                <a:pt x="52" y="20"/>
                              </a:cubicBezTo>
                              <a:cubicBezTo>
                                <a:pt x="51" y="17"/>
                                <a:pt x="49" y="14"/>
                                <a:pt x="47" y="13"/>
                              </a:cubicBezTo>
                              <a:cubicBezTo>
                                <a:pt x="45" y="11"/>
                                <a:pt x="42" y="10"/>
                                <a:pt x="39" y="10"/>
                              </a:cubicBezTo>
                              <a:cubicBezTo>
                                <a:pt x="35" y="10"/>
                                <a:pt x="32" y="11"/>
                                <a:pt x="29" y="13"/>
                              </a:cubicBezTo>
                              <a:cubicBezTo>
                                <a:pt x="27" y="15"/>
                                <a:pt x="25" y="18"/>
                                <a:pt x="24" y="21"/>
                              </a:cubicBezTo>
                              <a:cubicBezTo>
                                <a:pt x="23" y="24"/>
                                <a:pt x="23" y="30"/>
                                <a:pt x="23" y="40"/>
                              </a:cubicBezTo>
                              <a:cubicBezTo>
                                <a:pt x="23" y="51"/>
                                <a:pt x="23" y="60"/>
                                <a:pt x="23" y="65"/>
                              </a:cubicBezTo>
                              <a:cubicBezTo>
                                <a:pt x="23" y="68"/>
                                <a:pt x="23" y="69"/>
                                <a:pt x="24" y="70"/>
                              </a:cubicBezTo>
                              <a:cubicBezTo>
                                <a:pt x="25" y="71"/>
                                <a:pt x="26" y="71"/>
                                <a:pt x="30" y="71"/>
                              </a:cubicBezTo>
                              <a:lnTo>
                                <a:pt x="34" y="72"/>
                              </a:lnTo>
                              <a:lnTo>
                                <a:pt x="34" y="77"/>
                              </a:lnTo>
                              <a:cubicBezTo>
                                <a:pt x="29" y="76"/>
                                <a:pt x="24" y="76"/>
                                <a:pt x="19" y="76"/>
                              </a:cubicBezTo>
                              <a:cubicBezTo>
                                <a:pt x="13" y="76"/>
                                <a:pt x="7" y="76"/>
                                <a:pt x="0" y="77"/>
                              </a:cubicBezTo>
                              <a:lnTo>
                                <a:pt x="0" y="72"/>
                              </a:lnTo>
                              <a:lnTo>
                                <a:pt x="5" y="72"/>
                              </a:lnTo>
                              <a:cubicBezTo>
                                <a:pt x="8" y="72"/>
                                <a:pt x="10" y="71"/>
                                <a:pt x="11" y="69"/>
                              </a:cubicBezTo>
                              <a:cubicBezTo>
                                <a:pt x="11" y="68"/>
                                <a:pt x="11" y="58"/>
                                <a:pt x="11" y="40"/>
                              </a:cubicBezTo>
                              <a:cubicBezTo>
                                <a:pt x="11" y="27"/>
                                <a:pt x="11" y="19"/>
                                <a:pt x="11" y="16"/>
                              </a:cubicBezTo>
                              <a:cubicBezTo>
                                <a:pt x="11" y="14"/>
                                <a:pt x="11" y="13"/>
                                <a:pt x="10" y="12"/>
                              </a:cubicBezTo>
                              <a:cubicBezTo>
                                <a:pt x="10" y="11"/>
                                <a:pt x="8" y="11"/>
                                <a:pt x="4" y="11"/>
                              </a:cubicBezTo>
                              <a:lnTo>
                                <a:pt x="0" y="11"/>
                              </a:lnTo>
                              <a:lnTo>
                                <a:pt x="0" y="7"/>
                              </a:lnTo>
                              <a:cubicBezTo>
                                <a:pt x="7" y="6"/>
                                <a:pt x="12" y="4"/>
                                <a:pt x="17" y="2"/>
                              </a:cubicBezTo>
                              <a:lnTo>
                                <a:pt x="22" y="0"/>
                              </a:lnTo>
                              <a:cubicBezTo>
                                <a:pt x="23" y="0"/>
                                <a:pt x="23" y="1"/>
                                <a:pt x="23" y="2"/>
                              </a:cubicBezTo>
                              <a:lnTo>
                                <a:pt x="23" y="5"/>
                              </a:lnTo>
                              <a:cubicBezTo>
                                <a:pt x="23" y="8"/>
                                <a:pt x="23" y="11"/>
                                <a:pt x="23" y="1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8D7B55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0" name="Line 793"/>
                      <wps:cNvCnPr>
                        <a:cxnSpLocks noChangeShapeType="1"/>
                      </wps:cNvCnPr>
                      <wps:spPr bwMode="auto">
                        <a:xfrm>
                          <a:off x="683" y="277"/>
                          <a:ext cx="0" cy="108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  <wps:wsp>
                      <wps:cNvPr id="81" name="Freeform 78"/>
                      <wps:cNvSpPr>
                        <a:spLocks noEditPoints="1"/>
                      </wps:cNvSpPr>
                      <wps:spPr bwMode="auto">
                        <a:xfrm>
                          <a:off x="1099" y="275"/>
                          <a:ext cx="24" cy="34"/>
                        </a:xfrm>
                        <a:custGeom>
                          <a:avLst/>
                          <a:gdLst>
                            <a:gd name="T0" fmla="*/ 1 w 128"/>
                            <a:gd name="T1" fmla="*/ 1 h 179"/>
                            <a:gd name="T2" fmla="*/ 1 w 128"/>
                            <a:gd name="T3" fmla="*/ 1 h 179"/>
                            <a:gd name="T4" fmla="*/ 1 w 128"/>
                            <a:gd name="T5" fmla="*/ 1 h 179"/>
                            <a:gd name="T6" fmla="*/ 1 w 128"/>
                            <a:gd name="T7" fmla="*/ 1 h 179"/>
                            <a:gd name="T8" fmla="*/ 1 w 128"/>
                            <a:gd name="T9" fmla="*/ 1 h 179"/>
                            <a:gd name="T10" fmla="*/ 1 w 128"/>
                            <a:gd name="T11" fmla="*/ 0 h 179"/>
                            <a:gd name="T12" fmla="*/ 1 w 128"/>
                            <a:gd name="T13" fmla="*/ 0 h 179"/>
                            <a:gd name="T14" fmla="*/ 1 w 128"/>
                            <a:gd name="T15" fmla="*/ 0 h 179"/>
                            <a:gd name="T16" fmla="*/ 0 w 128"/>
                            <a:gd name="T17" fmla="*/ 0 h 179"/>
                            <a:gd name="T18" fmla="*/ 0 w 128"/>
                            <a:gd name="T19" fmla="*/ 0 h 179"/>
                            <a:gd name="T20" fmla="*/ 0 w 128"/>
                            <a:gd name="T21" fmla="*/ 0 h 179"/>
                            <a:gd name="T22" fmla="*/ 0 w 128"/>
                            <a:gd name="T23" fmla="*/ 0 h 179"/>
                            <a:gd name="T24" fmla="*/ 0 w 128"/>
                            <a:gd name="T25" fmla="*/ 0 h 179"/>
                            <a:gd name="T26" fmla="*/ 0 w 128"/>
                            <a:gd name="T27" fmla="*/ 0 h 179"/>
                            <a:gd name="T28" fmla="*/ 1 w 128"/>
                            <a:gd name="T29" fmla="*/ 0 h 179"/>
                            <a:gd name="T30" fmla="*/ 1 w 128"/>
                            <a:gd name="T31" fmla="*/ 0 h 179"/>
                            <a:gd name="T32" fmla="*/ 1 w 128"/>
                            <a:gd name="T33" fmla="*/ 0 h 179"/>
                            <a:gd name="T34" fmla="*/ 1 w 128"/>
                            <a:gd name="T35" fmla="*/ 1 h 179"/>
                            <a:gd name="T36" fmla="*/ 0 w 128"/>
                            <a:gd name="T37" fmla="*/ 1 h 179"/>
                            <a:gd name="T38" fmla="*/ 0 w 128"/>
                            <a:gd name="T39" fmla="*/ 1 h 179"/>
                            <a:gd name="T40" fmla="*/ 0 w 128"/>
                            <a:gd name="T41" fmla="*/ 1 h 179"/>
                            <a:gd name="T42" fmla="*/ 0 w 128"/>
                            <a:gd name="T43" fmla="*/ 1 h 179"/>
                            <a:gd name="T44" fmla="*/ 0 w 128"/>
                            <a:gd name="T45" fmla="*/ 1 h 179"/>
                            <a:gd name="T46" fmla="*/ 0 w 128"/>
                            <a:gd name="T47" fmla="*/ 0 h 179"/>
                            <a:gd name="T48" fmla="*/ 0 w 128"/>
                            <a:gd name="T49" fmla="*/ 0 h 179"/>
                            <a:gd name="T50" fmla="*/ 0 w 128"/>
                            <a:gd name="T51" fmla="*/ 0 h 179"/>
                            <a:gd name="T52" fmla="*/ 0 w 128"/>
                            <a:gd name="T53" fmla="*/ 0 h 179"/>
                            <a:gd name="T54" fmla="*/ 0 w 128"/>
                            <a:gd name="T55" fmla="*/ 0 h 179"/>
                            <a:gd name="T56" fmla="*/ 0 w 128"/>
                            <a:gd name="T57" fmla="*/ 1 h 179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w 128"/>
                            <a:gd name="T88" fmla="*/ 0 h 179"/>
                            <a:gd name="T89" fmla="*/ 128 w 128"/>
                            <a:gd name="T90" fmla="*/ 179 h 179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T87" t="T88" r="T89" b="T90"/>
                          <a:pathLst>
                            <a:path w="128" h="179">
                              <a:moveTo>
                                <a:pt x="128" y="172"/>
                              </a:moveTo>
                              <a:cubicBezTo>
                                <a:pt x="128" y="177"/>
                                <a:pt x="126" y="179"/>
                                <a:pt x="123" y="179"/>
                              </a:cubicBezTo>
                              <a:lnTo>
                                <a:pt x="114" y="179"/>
                              </a:lnTo>
                              <a:cubicBezTo>
                                <a:pt x="112" y="179"/>
                                <a:pt x="110" y="179"/>
                                <a:pt x="109" y="178"/>
                              </a:cubicBezTo>
                              <a:cubicBezTo>
                                <a:pt x="109" y="177"/>
                                <a:pt x="109" y="175"/>
                                <a:pt x="109" y="172"/>
                              </a:cubicBezTo>
                              <a:lnTo>
                                <a:pt x="109" y="29"/>
                              </a:lnTo>
                              <a:cubicBezTo>
                                <a:pt x="109" y="25"/>
                                <a:pt x="108" y="22"/>
                                <a:pt x="106" y="20"/>
                              </a:cubicBezTo>
                              <a:cubicBezTo>
                                <a:pt x="104" y="19"/>
                                <a:pt x="101" y="19"/>
                                <a:pt x="96" y="19"/>
                              </a:cubicBezTo>
                              <a:lnTo>
                                <a:pt x="4" y="19"/>
                              </a:lnTo>
                              <a:cubicBezTo>
                                <a:pt x="1" y="19"/>
                                <a:pt x="0" y="17"/>
                                <a:pt x="0" y="13"/>
                              </a:cubicBezTo>
                              <a:lnTo>
                                <a:pt x="0" y="6"/>
                              </a:lnTo>
                              <a:cubicBezTo>
                                <a:pt x="0" y="4"/>
                                <a:pt x="3" y="2"/>
                                <a:pt x="8" y="1"/>
                              </a:cubicBezTo>
                              <a:cubicBezTo>
                                <a:pt x="12" y="0"/>
                                <a:pt x="18" y="0"/>
                                <a:pt x="25" y="0"/>
                              </a:cubicBezTo>
                              <a:cubicBezTo>
                                <a:pt x="35" y="1"/>
                                <a:pt x="39" y="1"/>
                                <a:pt x="38" y="1"/>
                              </a:cubicBezTo>
                              <a:lnTo>
                                <a:pt x="105" y="1"/>
                              </a:lnTo>
                              <a:cubicBezTo>
                                <a:pt x="113" y="1"/>
                                <a:pt x="119" y="3"/>
                                <a:pt x="122" y="5"/>
                              </a:cubicBezTo>
                              <a:cubicBezTo>
                                <a:pt x="126" y="8"/>
                                <a:pt x="128" y="13"/>
                                <a:pt x="128" y="21"/>
                              </a:cubicBezTo>
                              <a:lnTo>
                                <a:pt x="128" y="172"/>
                              </a:lnTo>
                              <a:close/>
                              <a:moveTo>
                                <a:pt x="24" y="170"/>
                              </a:moveTo>
                              <a:cubicBezTo>
                                <a:pt x="24" y="174"/>
                                <a:pt x="23" y="177"/>
                                <a:pt x="22" y="178"/>
                              </a:cubicBezTo>
                              <a:cubicBezTo>
                                <a:pt x="21" y="179"/>
                                <a:pt x="18" y="179"/>
                                <a:pt x="14" y="179"/>
                              </a:cubicBezTo>
                              <a:cubicBezTo>
                                <a:pt x="10" y="179"/>
                                <a:pt x="7" y="179"/>
                                <a:pt x="6" y="178"/>
                              </a:cubicBezTo>
                              <a:cubicBezTo>
                                <a:pt x="5" y="177"/>
                                <a:pt x="5" y="175"/>
                                <a:pt x="5" y="171"/>
                              </a:cubicBezTo>
                              <a:lnTo>
                                <a:pt x="5" y="69"/>
                              </a:lnTo>
                              <a:cubicBezTo>
                                <a:pt x="5" y="66"/>
                                <a:pt x="5" y="64"/>
                                <a:pt x="7" y="63"/>
                              </a:cubicBezTo>
                              <a:cubicBezTo>
                                <a:pt x="8" y="62"/>
                                <a:pt x="10" y="62"/>
                                <a:pt x="14" y="62"/>
                              </a:cubicBezTo>
                              <a:cubicBezTo>
                                <a:pt x="18" y="62"/>
                                <a:pt x="20" y="62"/>
                                <a:pt x="21" y="63"/>
                              </a:cubicBezTo>
                              <a:cubicBezTo>
                                <a:pt x="23" y="64"/>
                                <a:pt x="24" y="66"/>
                                <a:pt x="24" y="69"/>
                              </a:cubicBezTo>
                              <a:lnTo>
                                <a:pt x="24" y="1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AE62C7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2" name="Freeform 79"/>
                      <wps:cNvSpPr>
                        <a:spLocks/>
                      </wps:cNvSpPr>
                      <wps:spPr bwMode="auto">
                        <a:xfrm>
                          <a:off x="1062" y="275"/>
                          <a:ext cx="27" cy="34"/>
                        </a:xfrm>
                        <a:custGeom>
                          <a:avLst/>
                          <a:gdLst>
                            <a:gd name="T0" fmla="*/ 1 w 138"/>
                            <a:gd name="T1" fmla="*/ 1 h 179"/>
                            <a:gd name="T2" fmla="*/ 1 w 138"/>
                            <a:gd name="T3" fmla="*/ 1 h 179"/>
                            <a:gd name="T4" fmla="*/ 1 w 138"/>
                            <a:gd name="T5" fmla="*/ 1 h 179"/>
                            <a:gd name="T6" fmla="*/ 1 w 138"/>
                            <a:gd name="T7" fmla="*/ 1 h 179"/>
                            <a:gd name="T8" fmla="*/ 1 w 138"/>
                            <a:gd name="T9" fmla="*/ 1 h 179"/>
                            <a:gd name="T10" fmla="*/ 1 w 138"/>
                            <a:gd name="T11" fmla="*/ 1 h 179"/>
                            <a:gd name="T12" fmla="*/ 1 w 138"/>
                            <a:gd name="T13" fmla="*/ 1 h 179"/>
                            <a:gd name="T14" fmla="*/ 1 w 138"/>
                            <a:gd name="T15" fmla="*/ 1 h 179"/>
                            <a:gd name="T16" fmla="*/ 1 w 138"/>
                            <a:gd name="T17" fmla="*/ 1 h 179"/>
                            <a:gd name="T18" fmla="*/ 1 w 138"/>
                            <a:gd name="T19" fmla="*/ 0 h 179"/>
                            <a:gd name="T20" fmla="*/ 1 w 138"/>
                            <a:gd name="T21" fmla="*/ 0 h 179"/>
                            <a:gd name="T22" fmla="*/ 0 w 138"/>
                            <a:gd name="T23" fmla="*/ 0 h 179"/>
                            <a:gd name="T24" fmla="*/ 0 w 138"/>
                            <a:gd name="T25" fmla="*/ 1 h 179"/>
                            <a:gd name="T26" fmla="*/ 0 w 138"/>
                            <a:gd name="T27" fmla="*/ 1 h 179"/>
                            <a:gd name="T28" fmla="*/ 0 w 138"/>
                            <a:gd name="T29" fmla="*/ 1 h 179"/>
                            <a:gd name="T30" fmla="*/ 0 w 138"/>
                            <a:gd name="T31" fmla="*/ 1 h 179"/>
                            <a:gd name="T32" fmla="*/ 0 w 138"/>
                            <a:gd name="T33" fmla="*/ 1 h 179"/>
                            <a:gd name="T34" fmla="*/ 0 w 138"/>
                            <a:gd name="T35" fmla="*/ 1 h 179"/>
                            <a:gd name="T36" fmla="*/ 0 w 138"/>
                            <a:gd name="T37" fmla="*/ 1 h 179"/>
                            <a:gd name="T38" fmla="*/ 0 w 138"/>
                            <a:gd name="T39" fmla="*/ 0 h 179"/>
                            <a:gd name="T40" fmla="*/ 0 w 138"/>
                            <a:gd name="T41" fmla="*/ 0 h 179"/>
                            <a:gd name="T42" fmla="*/ 0 w 138"/>
                            <a:gd name="T43" fmla="*/ 0 h 179"/>
                            <a:gd name="T44" fmla="*/ 0 w 138"/>
                            <a:gd name="T45" fmla="*/ 0 h 179"/>
                            <a:gd name="T46" fmla="*/ 0 w 138"/>
                            <a:gd name="T47" fmla="*/ 0 h 179"/>
                            <a:gd name="T48" fmla="*/ 0 w 138"/>
                            <a:gd name="T49" fmla="*/ 0 h 179"/>
                            <a:gd name="T50" fmla="*/ 0 w 138"/>
                            <a:gd name="T51" fmla="*/ 0 h 179"/>
                            <a:gd name="T52" fmla="*/ 0 w 138"/>
                            <a:gd name="T53" fmla="*/ 0 h 179"/>
                            <a:gd name="T54" fmla="*/ 0 w 138"/>
                            <a:gd name="T55" fmla="*/ 0 h 179"/>
                            <a:gd name="T56" fmla="*/ 1 w 138"/>
                            <a:gd name="T57" fmla="*/ 0 h 179"/>
                            <a:gd name="T58" fmla="*/ 1 w 138"/>
                            <a:gd name="T59" fmla="*/ 0 h 179"/>
                            <a:gd name="T60" fmla="*/ 1 w 138"/>
                            <a:gd name="T61" fmla="*/ 0 h 179"/>
                            <a:gd name="T62" fmla="*/ 1 w 138"/>
                            <a:gd name="T63" fmla="*/ 1 h 179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w 138"/>
                            <a:gd name="T97" fmla="*/ 0 h 179"/>
                            <a:gd name="T98" fmla="*/ 138 w 138"/>
                            <a:gd name="T99" fmla="*/ 179 h 179"/>
                          </a:gdLst>
                          <a:ahLst/>
                          <a:cxnLst>
                            <a:cxn ang="T64">
                              <a:pos x="T0" y="T1"/>
                            </a:cxn>
                            <a:cxn ang="T65">
                              <a:pos x="T2" y="T3"/>
                            </a:cxn>
                            <a:cxn ang="T66">
                              <a:pos x="T4" y="T5"/>
                            </a:cxn>
                            <a:cxn ang="T67">
                              <a:pos x="T6" y="T7"/>
                            </a:cxn>
                            <a:cxn ang="T68">
                              <a:pos x="T8" y="T9"/>
                            </a:cxn>
                            <a:cxn ang="T69">
                              <a:pos x="T10" y="T11"/>
                            </a:cxn>
                            <a:cxn ang="T70">
                              <a:pos x="T12" y="T13"/>
                            </a:cxn>
                            <a:cxn ang="T71">
                              <a:pos x="T14" y="T15"/>
                            </a:cxn>
                            <a:cxn ang="T72">
                              <a:pos x="T16" y="T17"/>
                            </a:cxn>
                            <a:cxn ang="T73">
                              <a:pos x="T18" y="T19"/>
                            </a:cxn>
                            <a:cxn ang="T74">
                              <a:pos x="T20" y="T21"/>
                            </a:cxn>
                            <a:cxn ang="T75">
                              <a:pos x="T22" y="T23"/>
                            </a:cxn>
                            <a:cxn ang="T76">
                              <a:pos x="T24" y="T25"/>
                            </a:cxn>
                            <a:cxn ang="T77">
                              <a:pos x="T26" y="T27"/>
                            </a:cxn>
                            <a:cxn ang="T78">
                              <a:pos x="T28" y="T29"/>
                            </a:cxn>
                            <a:cxn ang="T79">
                              <a:pos x="T30" y="T31"/>
                            </a:cxn>
                            <a:cxn ang="T80">
                              <a:pos x="T32" y="T33"/>
                            </a:cxn>
                            <a:cxn ang="T81">
                              <a:pos x="T34" y="T35"/>
                            </a:cxn>
                            <a:cxn ang="T82">
                              <a:pos x="T36" y="T37"/>
                            </a:cxn>
                            <a:cxn ang="T83">
                              <a:pos x="T38" y="T39"/>
                            </a:cxn>
                            <a:cxn ang="T84">
                              <a:pos x="T40" y="T41"/>
                            </a:cxn>
                            <a:cxn ang="T85">
                              <a:pos x="T42" y="T43"/>
                            </a:cxn>
                            <a:cxn ang="T86">
                              <a:pos x="T44" y="T45"/>
                            </a:cxn>
                            <a:cxn ang="T87">
                              <a:pos x="T46" y="T47"/>
                            </a:cxn>
                            <a:cxn ang="T88">
                              <a:pos x="T48" y="T49"/>
                            </a:cxn>
                            <a:cxn ang="T89">
                              <a:pos x="T50" y="T51"/>
                            </a:cxn>
                            <a:cxn ang="T90">
                              <a:pos x="T52" y="T53"/>
                            </a:cxn>
                            <a:cxn ang="T91">
                              <a:pos x="T54" y="T55"/>
                            </a:cxn>
                            <a:cxn ang="T92">
                              <a:pos x="T56" y="T57"/>
                            </a:cxn>
                            <a:cxn ang="T93">
                              <a:pos x="T58" y="T59"/>
                            </a:cxn>
                            <a:cxn ang="T94">
                              <a:pos x="T60" y="T61"/>
                            </a:cxn>
                            <a:cxn ang="T95">
                              <a:pos x="T62" y="T63"/>
                            </a:cxn>
                          </a:cxnLst>
                          <a:rect l="T96" t="T97" r="T98" b="T99"/>
                          <a:pathLst>
                            <a:path w="138" h="179">
                              <a:moveTo>
                                <a:pt x="138" y="163"/>
                              </a:moveTo>
                              <a:cubicBezTo>
                                <a:pt x="138" y="174"/>
                                <a:pt x="135" y="179"/>
                                <a:pt x="128" y="179"/>
                              </a:cubicBezTo>
                              <a:lnTo>
                                <a:pt x="81" y="179"/>
                              </a:lnTo>
                              <a:cubicBezTo>
                                <a:pt x="75" y="179"/>
                                <a:pt x="72" y="177"/>
                                <a:pt x="72" y="173"/>
                              </a:cubicBezTo>
                              <a:lnTo>
                                <a:pt x="72" y="169"/>
                              </a:lnTo>
                              <a:cubicBezTo>
                                <a:pt x="72" y="164"/>
                                <a:pt x="75" y="162"/>
                                <a:pt x="81" y="162"/>
                              </a:cubicBezTo>
                              <a:lnTo>
                                <a:pt x="110" y="162"/>
                              </a:lnTo>
                              <a:cubicBezTo>
                                <a:pt x="114" y="162"/>
                                <a:pt x="116" y="161"/>
                                <a:pt x="117" y="160"/>
                              </a:cubicBezTo>
                              <a:cubicBezTo>
                                <a:pt x="119" y="159"/>
                                <a:pt x="119" y="156"/>
                                <a:pt x="119" y="153"/>
                              </a:cubicBezTo>
                              <a:lnTo>
                                <a:pt x="119" y="53"/>
                              </a:lnTo>
                              <a:cubicBezTo>
                                <a:pt x="119" y="29"/>
                                <a:pt x="110" y="17"/>
                                <a:pt x="92" y="17"/>
                              </a:cubicBezTo>
                              <a:cubicBezTo>
                                <a:pt x="79" y="17"/>
                                <a:pt x="67" y="25"/>
                                <a:pt x="57" y="40"/>
                              </a:cubicBezTo>
                              <a:cubicBezTo>
                                <a:pt x="47" y="54"/>
                                <a:pt x="43" y="68"/>
                                <a:pt x="43" y="81"/>
                              </a:cubicBezTo>
                              <a:lnTo>
                                <a:pt x="43" y="170"/>
                              </a:lnTo>
                              <a:cubicBezTo>
                                <a:pt x="43" y="173"/>
                                <a:pt x="43" y="175"/>
                                <a:pt x="42" y="177"/>
                              </a:cubicBezTo>
                              <a:cubicBezTo>
                                <a:pt x="41" y="178"/>
                                <a:pt x="40" y="179"/>
                                <a:pt x="37" y="179"/>
                              </a:cubicBezTo>
                              <a:lnTo>
                                <a:pt x="29" y="179"/>
                              </a:lnTo>
                              <a:cubicBezTo>
                                <a:pt x="26" y="179"/>
                                <a:pt x="24" y="178"/>
                                <a:pt x="24" y="177"/>
                              </a:cubicBezTo>
                              <a:cubicBezTo>
                                <a:pt x="24" y="176"/>
                                <a:pt x="24" y="174"/>
                                <a:pt x="24" y="170"/>
                              </a:cubicBezTo>
                              <a:lnTo>
                                <a:pt x="24" y="27"/>
                              </a:lnTo>
                              <a:cubicBezTo>
                                <a:pt x="24" y="22"/>
                                <a:pt x="21" y="19"/>
                                <a:pt x="15" y="19"/>
                              </a:cubicBezTo>
                              <a:lnTo>
                                <a:pt x="5" y="19"/>
                              </a:lnTo>
                              <a:cubicBezTo>
                                <a:pt x="2" y="19"/>
                                <a:pt x="0" y="17"/>
                                <a:pt x="0" y="12"/>
                              </a:cubicBezTo>
                              <a:lnTo>
                                <a:pt x="0" y="8"/>
                              </a:lnTo>
                              <a:cubicBezTo>
                                <a:pt x="0" y="4"/>
                                <a:pt x="2" y="1"/>
                                <a:pt x="6" y="1"/>
                              </a:cubicBezTo>
                              <a:lnTo>
                                <a:pt x="34" y="1"/>
                              </a:lnTo>
                              <a:cubicBezTo>
                                <a:pt x="40" y="1"/>
                                <a:pt x="43" y="5"/>
                                <a:pt x="43" y="13"/>
                              </a:cubicBezTo>
                              <a:lnTo>
                                <a:pt x="43" y="36"/>
                              </a:lnTo>
                              <a:cubicBezTo>
                                <a:pt x="57" y="12"/>
                                <a:pt x="73" y="0"/>
                                <a:pt x="93" y="0"/>
                              </a:cubicBezTo>
                              <a:cubicBezTo>
                                <a:pt x="107" y="0"/>
                                <a:pt x="119" y="4"/>
                                <a:pt x="127" y="14"/>
                              </a:cubicBezTo>
                              <a:cubicBezTo>
                                <a:pt x="134" y="23"/>
                                <a:pt x="138" y="35"/>
                                <a:pt x="138" y="49"/>
                              </a:cubicBezTo>
                              <a:lnTo>
                                <a:pt x="138" y="1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BDB139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3" name="Freeform 80"/>
                      <wps:cNvSpPr>
                        <a:spLocks/>
                      </wps:cNvSpPr>
                      <wps:spPr bwMode="auto">
                        <a:xfrm>
                          <a:off x="1031" y="275"/>
                          <a:ext cx="26" cy="34"/>
                        </a:xfrm>
                        <a:custGeom>
                          <a:avLst/>
                          <a:gdLst>
                            <a:gd name="T0" fmla="*/ 1 w 131"/>
                            <a:gd name="T1" fmla="*/ 1 h 178"/>
                            <a:gd name="T2" fmla="*/ 1 w 131"/>
                            <a:gd name="T3" fmla="*/ 1 h 178"/>
                            <a:gd name="T4" fmla="*/ 1 w 131"/>
                            <a:gd name="T5" fmla="*/ 1 h 178"/>
                            <a:gd name="T6" fmla="*/ 0 w 131"/>
                            <a:gd name="T7" fmla="*/ 1 h 178"/>
                            <a:gd name="T8" fmla="*/ 0 w 131"/>
                            <a:gd name="T9" fmla="*/ 1 h 178"/>
                            <a:gd name="T10" fmla="*/ 0 w 131"/>
                            <a:gd name="T11" fmla="*/ 1 h 178"/>
                            <a:gd name="T12" fmla="*/ 0 w 131"/>
                            <a:gd name="T13" fmla="*/ 1 h 178"/>
                            <a:gd name="T14" fmla="*/ 1 w 131"/>
                            <a:gd name="T15" fmla="*/ 1 h 178"/>
                            <a:gd name="T16" fmla="*/ 1 w 131"/>
                            <a:gd name="T17" fmla="*/ 1 h 178"/>
                            <a:gd name="T18" fmla="*/ 1 w 131"/>
                            <a:gd name="T19" fmla="*/ 0 h 178"/>
                            <a:gd name="T20" fmla="*/ 0 w 131"/>
                            <a:gd name="T21" fmla="*/ 0 h 178"/>
                            <a:gd name="T22" fmla="*/ 0 w 131"/>
                            <a:gd name="T23" fmla="*/ 0 h 178"/>
                            <a:gd name="T24" fmla="*/ 0 w 131"/>
                            <a:gd name="T25" fmla="*/ 0 h 178"/>
                            <a:gd name="T26" fmla="*/ 0 w 131"/>
                            <a:gd name="T27" fmla="*/ 0 h 178"/>
                            <a:gd name="T28" fmla="*/ 0 w 131"/>
                            <a:gd name="T29" fmla="*/ 0 h 178"/>
                            <a:gd name="T30" fmla="*/ 0 w 131"/>
                            <a:gd name="T31" fmla="*/ 0 h 178"/>
                            <a:gd name="T32" fmla="*/ 1 w 131"/>
                            <a:gd name="T33" fmla="*/ 0 h 178"/>
                            <a:gd name="T34" fmla="*/ 1 w 131"/>
                            <a:gd name="T35" fmla="*/ 0 h 178"/>
                            <a:gd name="T36" fmla="*/ 1 w 131"/>
                            <a:gd name="T37" fmla="*/ 1 h 178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w 131"/>
                            <a:gd name="T58" fmla="*/ 0 h 178"/>
                            <a:gd name="T59" fmla="*/ 131 w 131"/>
                            <a:gd name="T60" fmla="*/ 178 h 178"/>
                          </a:gdLst>
                          <a:ahLst/>
                          <a:cxnLst>
                            <a:cxn ang="T38">
                              <a:pos x="T0" y="T1"/>
                            </a:cxn>
                            <a:cxn ang="T39">
                              <a:pos x="T2" y="T3"/>
                            </a:cxn>
                            <a:cxn ang="T40">
                              <a:pos x="T4" y="T5"/>
                            </a:cxn>
                            <a:cxn ang="T41">
                              <a:pos x="T6" y="T7"/>
                            </a:cxn>
                            <a:cxn ang="T42">
                              <a:pos x="T8" y="T9"/>
                            </a:cxn>
                            <a:cxn ang="T43">
                              <a:pos x="T10" y="T11"/>
                            </a:cxn>
                            <a:cxn ang="T44">
                              <a:pos x="T12" y="T13"/>
                            </a:cxn>
                            <a:cxn ang="T45">
                              <a:pos x="T14" y="T15"/>
                            </a:cxn>
                            <a:cxn ang="T46">
                              <a:pos x="T16" y="T17"/>
                            </a:cxn>
                            <a:cxn ang="T47">
                              <a:pos x="T18" y="T19"/>
                            </a:cxn>
                            <a:cxn ang="T48">
                              <a:pos x="T20" y="T21"/>
                            </a:cxn>
                            <a:cxn ang="T49">
                              <a:pos x="T22" y="T23"/>
                            </a:cxn>
                            <a:cxn ang="T50">
                              <a:pos x="T24" y="T25"/>
                            </a:cxn>
                            <a:cxn ang="T51">
                              <a:pos x="T26" y="T27"/>
                            </a:cxn>
                            <a:cxn ang="T52">
                              <a:pos x="T28" y="T29"/>
                            </a:cxn>
                            <a:cxn ang="T53">
                              <a:pos x="T30" y="T31"/>
                            </a:cxn>
                            <a:cxn ang="T54">
                              <a:pos x="T32" y="T33"/>
                            </a:cxn>
                            <a:cxn ang="T55">
                              <a:pos x="T34" y="T35"/>
                            </a:cxn>
                            <a:cxn ang="T56">
                              <a:pos x="T36" y="T37"/>
                            </a:cxn>
                          </a:cxnLst>
                          <a:rect l="T57" t="T58" r="T59" b="T60"/>
                          <a:pathLst>
                            <a:path w="131" h="178">
                              <a:moveTo>
                                <a:pt x="131" y="91"/>
                              </a:moveTo>
                              <a:cubicBezTo>
                                <a:pt x="131" y="131"/>
                                <a:pt x="121" y="157"/>
                                <a:pt x="102" y="169"/>
                              </a:cubicBezTo>
                              <a:cubicBezTo>
                                <a:pt x="93" y="175"/>
                                <a:pt x="82" y="178"/>
                                <a:pt x="68" y="178"/>
                              </a:cubicBezTo>
                              <a:lnTo>
                                <a:pt x="9" y="178"/>
                              </a:lnTo>
                              <a:cubicBezTo>
                                <a:pt x="3" y="178"/>
                                <a:pt x="0" y="175"/>
                                <a:pt x="0" y="169"/>
                              </a:cubicBezTo>
                              <a:cubicBezTo>
                                <a:pt x="0" y="164"/>
                                <a:pt x="3" y="161"/>
                                <a:pt x="8" y="161"/>
                              </a:cubicBezTo>
                              <a:lnTo>
                                <a:pt x="62" y="161"/>
                              </a:lnTo>
                              <a:cubicBezTo>
                                <a:pt x="82" y="161"/>
                                <a:pt x="96" y="153"/>
                                <a:pt x="103" y="138"/>
                              </a:cubicBezTo>
                              <a:cubicBezTo>
                                <a:pt x="109" y="128"/>
                                <a:pt x="111" y="111"/>
                                <a:pt x="111" y="89"/>
                              </a:cubicBezTo>
                              <a:cubicBezTo>
                                <a:pt x="111" y="67"/>
                                <a:pt x="109" y="51"/>
                                <a:pt x="103" y="40"/>
                              </a:cubicBezTo>
                              <a:cubicBezTo>
                                <a:pt x="96" y="25"/>
                                <a:pt x="82" y="18"/>
                                <a:pt x="62" y="18"/>
                              </a:cubicBezTo>
                              <a:lnTo>
                                <a:pt x="15" y="18"/>
                              </a:lnTo>
                              <a:cubicBezTo>
                                <a:pt x="12" y="18"/>
                                <a:pt x="10" y="17"/>
                                <a:pt x="9" y="16"/>
                              </a:cubicBezTo>
                              <a:cubicBezTo>
                                <a:pt x="8" y="15"/>
                                <a:pt x="7" y="12"/>
                                <a:pt x="7" y="9"/>
                              </a:cubicBezTo>
                              <a:cubicBezTo>
                                <a:pt x="7" y="4"/>
                                <a:pt x="9" y="1"/>
                                <a:pt x="13" y="0"/>
                              </a:cubicBezTo>
                              <a:lnTo>
                                <a:pt x="27" y="0"/>
                              </a:lnTo>
                              <a:lnTo>
                                <a:pt x="64" y="0"/>
                              </a:lnTo>
                              <a:cubicBezTo>
                                <a:pt x="90" y="0"/>
                                <a:pt x="108" y="10"/>
                                <a:pt x="119" y="28"/>
                              </a:cubicBezTo>
                              <a:cubicBezTo>
                                <a:pt x="127" y="42"/>
                                <a:pt x="131" y="63"/>
                                <a:pt x="131" y="9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BD272C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4" name="Freeform 81"/>
                      <wps:cNvSpPr>
                        <a:spLocks/>
                      </wps:cNvSpPr>
                      <wps:spPr bwMode="auto">
                        <a:xfrm>
                          <a:off x="1016" y="275"/>
                          <a:ext cx="9" cy="34"/>
                        </a:xfrm>
                        <a:custGeom>
                          <a:avLst/>
                          <a:gdLst>
                            <a:gd name="T0" fmla="*/ 0 w 50"/>
                            <a:gd name="T1" fmla="*/ 1 h 179"/>
                            <a:gd name="T2" fmla="*/ 0 w 50"/>
                            <a:gd name="T3" fmla="*/ 1 h 179"/>
                            <a:gd name="T4" fmla="*/ 0 w 50"/>
                            <a:gd name="T5" fmla="*/ 1 h 179"/>
                            <a:gd name="T6" fmla="*/ 0 w 50"/>
                            <a:gd name="T7" fmla="*/ 1 h 179"/>
                            <a:gd name="T8" fmla="*/ 0 w 50"/>
                            <a:gd name="T9" fmla="*/ 1 h 179"/>
                            <a:gd name="T10" fmla="*/ 0 w 50"/>
                            <a:gd name="T11" fmla="*/ 0 h 179"/>
                            <a:gd name="T12" fmla="*/ 0 w 50"/>
                            <a:gd name="T13" fmla="*/ 0 h 179"/>
                            <a:gd name="T14" fmla="*/ 0 w 50"/>
                            <a:gd name="T15" fmla="*/ 0 h 179"/>
                            <a:gd name="T16" fmla="*/ 0 w 50"/>
                            <a:gd name="T17" fmla="*/ 0 h 179"/>
                            <a:gd name="T18" fmla="*/ 0 w 50"/>
                            <a:gd name="T19" fmla="*/ 0 h 179"/>
                            <a:gd name="T20" fmla="*/ 0 w 50"/>
                            <a:gd name="T21" fmla="*/ 0 h 179"/>
                            <a:gd name="T22" fmla="*/ 0 w 50"/>
                            <a:gd name="T23" fmla="*/ 0 h 179"/>
                            <a:gd name="T24" fmla="*/ 0 w 50"/>
                            <a:gd name="T25" fmla="*/ 0 h 179"/>
                            <a:gd name="T26" fmla="*/ 0 w 50"/>
                            <a:gd name="T27" fmla="*/ 0 h 179"/>
                            <a:gd name="T28" fmla="*/ 0 w 50"/>
                            <a:gd name="T29" fmla="*/ 0 h 179"/>
                            <a:gd name="T30" fmla="*/ 0 w 50"/>
                            <a:gd name="T31" fmla="*/ 0 h 179"/>
                            <a:gd name="T32" fmla="*/ 0 w 50"/>
                            <a:gd name="T33" fmla="*/ 1 h 179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w 50"/>
                            <a:gd name="T52" fmla="*/ 0 h 179"/>
                            <a:gd name="T53" fmla="*/ 50 w 50"/>
                            <a:gd name="T54" fmla="*/ 179 h 179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T51" t="T52" r="T53" b="T54"/>
                          <a:pathLst>
                            <a:path w="50" h="179">
                              <a:moveTo>
                                <a:pt x="50" y="169"/>
                              </a:moveTo>
                              <a:cubicBezTo>
                                <a:pt x="50" y="174"/>
                                <a:pt x="49" y="176"/>
                                <a:pt x="48" y="178"/>
                              </a:cubicBezTo>
                              <a:cubicBezTo>
                                <a:pt x="47" y="179"/>
                                <a:pt x="45" y="179"/>
                                <a:pt x="40" y="179"/>
                              </a:cubicBezTo>
                              <a:cubicBezTo>
                                <a:pt x="36" y="179"/>
                                <a:pt x="34" y="179"/>
                                <a:pt x="33" y="179"/>
                              </a:cubicBezTo>
                              <a:cubicBezTo>
                                <a:pt x="31" y="178"/>
                                <a:pt x="31" y="176"/>
                                <a:pt x="31" y="173"/>
                              </a:cubicBezTo>
                              <a:lnTo>
                                <a:pt x="31" y="27"/>
                              </a:lnTo>
                              <a:cubicBezTo>
                                <a:pt x="31" y="23"/>
                                <a:pt x="30" y="21"/>
                                <a:pt x="28" y="20"/>
                              </a:cubicBezTo>
                              <a:cubicBezTo>
                                <a:pt x="27" y="19"/>
                                <a:pt x="25" y="19"/>
                                <a:pt x="21" y="19"/>
                              </a:cubicBezTo>
                              <a:lnTo>
                                <a:pt x="8" y="19"/>
                              </a:lnTo>
                              <a:cubicBezTo>
                                <a:pt x="3" y="19"/>
                                <a:pt x="0" y="16"/>
                                <a:pt x="0" y="12"/>
                              </a:cubicBezTo>
                              <a:lnTo>
                                <a:pt x="0" y="7"/>
                              </a:lnTo>
                              <a:cubicBezTo>
                                <a:pt x="0" y="4"/>
                                <a:pt x="3" y="2"/>
                                <a:pt x="9" y="1"/>
                              </a:cubicBezTo>
                              <a:cubicBezTo>
                                <a:pt x="14" y="0"/>
                                <a:pt x="20" y="0"/>
                                <a:pt x="28" y="0"/>
                              </a:cubicBezTo>
                              <a:cubicBezTo>
                                <a:pt x="39" y="1"/>
                                <a:pt x="44" y="1"/>
                                <a:pt x="42" y="1"/>
                              </a:cubicBezTo>
                              <a:cubicBezTo>
                                <a:pt x="45" y="1"/>
                                <a:pt x="48" y="2"/>
                                <a:pt x="49" y="3"/>
                              </a:cubicBezTo>
                              <a:cubicBezTo>
                                <a:pt x="50" y="4"/>
                                <a:pt x="50" y="6"/>
                                <a:pt x="50" y="9"/>
                              </a:cubicBezTo>
                              <a:lnTo>
                                <a:pt x="50" y="1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26AC4F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5" name="Freeform 82"/>
                      <wps:cNvSpPr>
                        <a:spLocks/>
                      </wps:cNvSpPr>
                      <wps:spPr bwMode="auto">
                        <a:xfrm>
                          <a:off x="999" y="275"/>
                          <a:ext cx="14" cy="42"/>
                        </a:xfrm>
                        <a:custGeom>
                          <a:avLst/>
                          <a:gdLst>
                            <a:gd name="T0" fmla="*/ 1 w 70"/>
                            <a:gd name="T1" fmla="*/ 2 h 219"/>
                            <a:gd name="T2" fmla="*/ 1 w 70"/>
                            <a:gd name="T3" fmla="*/ 2 h 219"/>
                            <a:gd name="T4" fmla="*/ 0 w 70"/>
                            <a:gd name="T5" fmla="*/ 2 h 219"/>
                            <a:gd name="T6" fmla="*/ 0 w 70"/>
                            <a:gd name="T7" fmla="*/ 2 h 219"/>
                            <a:gd name="T8" fmla="*/ 0 w 70"/>
                            <a:gd name="T9" fmla="*/ 1 h 219"/>
                            <a:gd name="T10" fmla="*/ 0 w 70"/>
                            <a:gd name="T11" fmla="*/ 0 h 219"/>
                            <a:gd name="T12" fmla="*/ 0 w 70"/>
                            <a:gd name="T13" fmla="*/ 0 h 219"/>
                            <a:gd name="T14" fmla="*/ 0 w 70"/>
                            <a:gd name="T15" fmla="*/ 0 h 219"/>
                            <a:gd name="T16" fmla="*/ 0 w 70"/>
                            <a:gd name="T17" fmla="*/ 0 h 219"/>
                            <a:gd name="T18" fmla="*/ 0 w 70"/>
                            <a:gd name="T19" fmla="*/ 0 h 219"/>
                            <a:gd name="T20" fmla="*/ 0 w 70"/>
                            <a:gd name="T21" fmla="*/ 0 h 219"/>
                            <a:gd name="T22" fmla="*/ 0 w 70"/>
                            <a:gd name="T23" fmla="*/ 0 h 219"/>
                            <a:gd name="T24" fmla="*/ 0 w 70"/>
                            <a:gd name="T25" fmla="*/ 0 h 219"/>
                            <a:gd name="T26" fmla="*/ 0 w 70"/>
                            <a:gd name="T27" fmla="*/ 0 h 219"/>
                            <a:gd name="T28" fmla="*/ 0 w 70"/>
                            <a:gd name="T29" fmla="*/ 0 h 219"/>
                            <a:gd name="T30" fmla="*/ 0 w 70"/>
                            <a:gd name="T31" fmla="*/ 0 h 219"/>
                            <a:gd name="T32" fmla="*/ 0 w 70"/>
                            <a:gd name="T33" fmla="*/ 1 h 219"/>
                            <a:gd name="T34" fmla="*/ 0 w 70"/>
                            <a:gd name="T35" fmla="*/ 1 h 219"/>
                            <a:gd name="T36" fmla="*/ 0 w 70"/>
                            <a:gd name="T37" fmla="*/ 1 h 219"/>
                            <a:gd name="T38" fmla="*/ 1 w 70"/>
                            <a:gd name="T39" fmla="*/ 1 h 219"/>
                            <a:gd name="T40" fmla="*/ 1 w 70"/>
                            <a:gd name="T41" fmla="*/ 1 h 219"/>
                            <a:gd name="T42" fmla="*/ 1 w 70"/>
                            <a:gd name="T43" fmla="*/ 2 h 219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w 70"/>
                            <a:gd name="T67" fmla="*/ 0 h 219"/>
                            <a:gd name="T68" fmla="*/ 70 w 70"/>
                            <a:gd name="T69" fmla="*/ 219 h 219"/>
                          </a:gdLst>
                          <a:ahLst/>
                          <a:cxnLst>
                            <a:cxn ang="T44">
                              <a:pos x="T0" y="T1"/>
                            </a:cxn>
                            <a:cxn ang="T45">
                              <a:pos x="T2" y="T3"/>
                            </a:cxn>
                            <a:cxn ang="T46">
                              <a:pos x="T4" y="T5"/>
                            </a:cxn>
                            <a:cxn ang="T47">
                              <a:pos x="T6" y="T7"/>
                            </a:cxn>
                            <a:cxn ang="T48">
                              <a:pos x="T8" y="T9"/>
                            </a:cxn>
                            <a:cxn ang="T49">
                              <a:pos x="T10" y="T11"/>
                            </a:cxn>
                            <a:cxn ang="T50">
                              <a:pos x="T12" y="T13"/>
                            </a:cxn>
                            <a:cxn ang="T51">
                              <a:pos x="T14" y="T15"/>
                            </a:cxn>
                            <a:cxn ang="T52">
                              <a:pos x="T16" y="T17"/>
                            </a:cxn>
                            <a:cxn ang="T53">
                              <a:pos x="T18" y="T19"/>
                            </a:cxn>
                            <a:cxn ang="T54">
                              <a:pos x="T20" y="T21"/>
                            </a:cxn>
                            <a:cxn ang="T55">
                              <a:pos x="T22" y="T23"/>
                            </a:cxn>
                            <a:cxn ang="T56">
                              <a:pos x="T24" y="T25"/>
                            </a:cxn>
                            <a:cxn ang="T57">
                              <a:pos x="T26" y="T27"/>
                            </a:cxn>
                            <a:cxn ang="T58">
                              <a:pos x="T28" y="T29"/>
                            </a:cxn>
                            <a:cxn ang="T59">
                              <a:pos x="T30" y="T31"/>
                            </a:cxn>
                            <a:cxn ang="T60">
                              <a:pos x="T32" y="T33"/>
                            </a:cxn>
                            <a:cxn ang="T61">
                              <a:pos x="T34" y="T35"/>
                            </a:cxn>
                            <a:cxn ang="T62">
                              <a:pos x="T36" y="T37"/>
                            </a:cxn>
                            <a:cxn ang="T63">
                              <a:pos x="T38" y="T39"/>
                            </a:cxn>
                            <a:cxn ang="T64">
                              <a:pos x="T40" y="T41"/>
                            </a:cxn>
                            <a:cxn ang="T65">
                              <a:pos x="T42" y="T43"/>
                            </a:cxn>
                          </a:cxnLst>
                          <a:rect l="T66" t="T67" r="T68" b="T69"/>
                          <a:pathLst>
                            <a:path w="70" h="219">
                              <a:moveTo>
                                <a:pt x="70" y="214"/>
                              </a:moveTo>
                              <a:cubicBezTo>
                                <a:pt x="70" y="217"/>
                                <a:pt x="68" y="219"/>
                                <a:pt x="65" y="219"/>
                              </a:cubicBezTo>
                              <a:lnTo>
                                <a:pt x="44" y="219"/>
                              </a:lnTo>
                              <a:cubicBezTo>
                                <a:pt x="37" y="219"/>
                                <a:pt x="33" y="218"/>
                                <a:pt x="32" y="216"/>
                              </a:cubicBezTo>
                              <a:cubicBezTo>
                                <a:pt x="31" y="214"/>
                                <a:pt x="30" y="210"/>
                                <a:pt x="30" y="203"/>
                              </a:cubicBezTo>
                              <a:lnTo>
                                <a:pt x="30" y="27"/>
                              </a:lnTo>
                              <a:cubicBezTo>
                                <a:pt x="30" y="23"/>
                                <a:pt x="29" y="20"/>
                                <a:pt x="28" y="19"/>
                              </a:cubicBezTo>
                              <a:cubicBezTo>
                                <a:pt x="27" y="18"/>
                                <a:pt x="24" y="18"/>
                                <a:pt x="20" y="18"/>
                              </a:cubicBezTo>
                              <a:lnTo>
                                <a:pt x="7" y="18"/>
                              </a:lnTo>
                              <a:cubicBezTo>
                                <a:pt x="2" y="18"/>
                                <a:pt x="0" y="16"/>
                                <a:pt x="0" y="14"/>
                              </a:cubicBezTo>
                              <a:lnTo>
                                <a:pt x="0" y="6"/>
                              </a:lnTo>
                              <a:cubicBezTo>
                                <a:pt x="0" y="4"/>
                                <a:pt x="0" y="2"/>
                                <a:pt x="1" y="1"/>
                              </a:cubicBezTo>
                              <a:cubicBezTo>
                                <a:pt x="2" y="1"/>
                                <a:pt x="4" y="0"/>
                                <a:pt x="6" y="0"/>
                              </a:cubicBezTo>
                              <a:lnTo>
                                <a:pt x="37" y="0"/>
                              </a:lnTo>
                              <a:cubicBezTo>
                                <a:pt x="42" y="0"/>
                                <a:pt x="46" y="1"/>
                                <a:pt x="47" y="3"/>
                              </a:cubicBezTo>
                              <a:cubicBezTo>
                                <a:pt x="49" y="4"/>
                                <a:pt x="50" y="8"/>
                                <a:pt x="50" y="13"/>
                              </a:cubicBezTo>
                              <a:lnTo>
                                <a:pt x="50" y="192"/>
                              </a:lnTo>
                              <a:cubicBezTo>
                                <a:pt x="50" y="196"/>
                                <a:pt x="50" y="198"/>
                                <a:pt x="51" y="199"/>
                              </a:cubicBezTo>
                              <a:cubicBezTo>
                                <a:pt x="52" y="200"/>
                                <a:pt x="54" y="201"/>
                                <a:pt x="58" y="201"/>
                              </a:cubicBezTo>
                              <a:lnTo>
                                <a:pt x="64" y="201"/>
                              </a:lnTo>
                              <a:cubicBezTo>
                                <a:pt x="68" y="201"/>
                                <a:pt x="70" y="202"/>
                                <a:pt x="70" y="204"/>
                              </a:cubicBezTo>
                              <a:lnTo>
                                <a:pt x="70" y="2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E9E87E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6" name="Freeform 83"/>
                      <wps:cNvSpPr>
                        <a:spLocks/>
                      </wps:cNvSpPr>
                      <wps:spPr bwMode="auto">
                        <a:xfrm>
                          <a:off x="956" y="269"/>
                          <a:ext cx="21" cy="40"/>
                        </a:xfrm>
                        <a:custGeom>
                          <a:avLst/>
                          <a:gdLst>
                            <a:gd name="T0" fmla="*/ 1 w 110"/>
                            <a:gd name="T1" fmla="*/ 1 h 208"/>
                            <a:gd name="T2" fmla="*/ 1 w 110"/>
                            <a:gd name="T3" fmla="*/ 1 h 208"/>
                            <a:gd name="T4" fmla="*/ 0 w 110"/>
                            <a:gd name="T5" fmla="*/ 1 h 208"/>
                            <a:gd name="T6" fmla="*/ 0 w 110"/>
                            <a:gd name="T7" fmla="*/ 1 h 208"/>
                            <a:gd name="T8" fmla="*/ 0 w 110"/>
                            <a:gd name="T9" fmla="*/ 1 h 208"/>
                            <a:gd name="T10" fmla="*/ 0 w 110"/>
                            <a:gd name="T11" fmla="*/ 1 h 208"/>
                            <a:gd name="T12" fmla="*/ 1 w 110"/>
                            <a:gd name="T13" fmla="*/ 1 h 208"/>
                            <a:gd name="T14" fmla="*/ 1 w 110"/>
                            <a:gd name="T15" fmla="*/ 2 h 208"/>
                            <a:gd name="T16" fmla="*/ 0 w 110"/>
                            <a:gd name="T17" fmla="*/ 2 h 208"/>
                            <a:gd name="T18" fmla="*/ 0 w 110"/>
                            <a:gd name="T19" fmla="*/ 2 h 208"/>
                            <a:gd name="T20" fmla="*/ 0 w 110"/>
                            <a:gd name="T21" fmla="*/ 2 h 208"/>
                            <a:gd name="T22" fmla="*/ 0 w 110"/>
                            <a:gd name="T23" fmla="*/ 2 h 208"/>
                            <a:gd name="T24" fmla="*/ 0 w 110"/>
                            <a:gd name="T25" fmla="*/ 2 h 208"/>
                            <a:gd name="T26" fmla="*/ 0 w 110"/>
                            <a:gd name="T27" fmla="*/ 1 h 208"/>
                            <a:gd name="T28" fmla="*/ 0 w 110"/>
                            <a:gd name="T29" fmla="*/ 1 h 208"/>
                            <a:gd name="T30" fmla="*/ 0 w 110"/>
                            <a:gd name="T31" fmla="*/ 1 h 208"/>
                            <a:gd name="T32" fmla="*/ 1 w 110"/>
                            <a:gd name="T33" fmla="*/ 1 h 208"/>
                            <a:gd name="T34" fmla="*/ 1 w 110"/>
                            <a:gd name="T35" fmla="*/ 1 h 208"/>
                            <a:gd name="T36" fmla="*/ 1 w 110"/>
                            <a:gd name="T37" fmla="*/ 0 h 208"/>
                            <a:gd name="T38" fmla="*/ 1 w 110"/>
                            <a:gd name="T39" fmla="*/ 0 h 208"/>
                            <a:gd name="T40" fmla="*/ 0 w 110"/>
                            <a:gd name="T41" fmla="*/ 0 h 208"/>
                            <a:gd name="T42" fmla="*/ 0 w 110"/>
                            <a:gd name="T43" fmla="*/ 0 h 208"/>
                            <a:gd name="T44" fmla="*/ 0 w 110"/>
                            <a:gd name="T45" fmla="*/ 0 h 208"/>
                            <a:gd name="T46" fmla="*/ 0 w 110"/>
                            <a:gd name="T47" fmla="*/ 0 h 208"/>
                            <a:gd name="T48" fmla="*/ 0 w 110"/>
                            <a:gd name="T49" fmla="*/ 0 h 208"/>
                            <a:gd name="T50" fmla="*/ 0 w 110"/>
                            <a:gd name="T51" fmla="*/ 0 h 208"/>
                            <a:gd name="T52" fmla="*/ 0 w 110"/>
                            <a:gd name="T53" fmla="*/ 0 h 208"/>
                            <a:gd name="T54" fmla="*/ 0 w 110"/>
                            <a:gd name="T55" fmla="*/ 0 h 208"/>
                            <a:gd name="T56" fmla="*/ 0 w 110"/>
                            <a:gd name="T57" fmla="*/ 0 h 208"/>
                            <a:gd name="T58" fmla="*/ 1 w 110"/>
                            <a:gd name="T59" fmla="*/ 0 h 208"/>
                            <a:gd name="T60" fmla="*/ 1 w 110"/>
                            <a:gd name="T61" fmla="*/ 0 h 208"/>
                            <a:gd name="T62" fmla="*/ 1 w 110"/>
                            <a:gd name="T63" fmla="*/ 0 h 208"/>
                            <a:gd name="T64" fmla="*/ 1 w 110"/>
                            <a:gd name="T65" fmla="*/ 1 h 208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w 110"/>
                            <a:gd name="T100" fmla="*/ 0 h 208"/>
                            <a:gd name="T101" fmla="*/ 110 w 110"/>
                            <a:gd name="T102" fmla="*/ 208 h 208"/>
                          </a:gdLst>
                          <a:ahLst/>
                          <a:cxnLst>
                            <a:cxn ang="T66">
                              <a:pos x="T0" y="T1"/>
                            </a:cxn>
                            <a:cxn ang="T67">
                              <a:pos x="T2" y="T3"/>
                            </a:cxn>
                            <a:cxn ang="T68">
                              <a:pos x="T4" y="T5"/>
                            </a:cxn>
                            <a:cxn ang="T69">
                              <a:pos x="T6" y="T7"/>
                            </a:cxn>
                            <a:cxn ang="T70">
                              <a:pos x="T8" y="T9"/>
                            </a:cxn>
                            <a:cxn ang="T71">
                              <a:pos x="T10" y="T11"/>
                            </a:cxn>
                            <a:cxn ang="T72">
                              <a:pos x="T12" y="T13"/>
                            </a:cxn>
                            <a:cxn ang="T73">
                              <a:pos x="T14" y="T15"/>
                            </a:cxn>
                            <a:cxn ang="T74">
                              <a:pos x="T16" y="T17"/>
                            </a:cxn>
                            <a:cxn ang="T75">
                              <a:pos x="T18" y="T19"/>
                            </a:cxn>
                            <a:cxn ang="T76">
                              <a:pos x="T20" y="T21"/>
                            </a:cxn>
                            <a:cxn ang="T77">
                              <a:pos x="T22" y="T23"/>
                            </a:cxn>
                            <a:cxn ang="T78">
                              <a:pos x="T24" y="T25"/>
                            </a:cxn>
                            <a:cxn ang="T79">
                              <a:pos x="T26" y="T27"/>
                            </a:cxn>
                            <a:cxn ang="T80">
                              <a:pos x="T28" y="T29"/>
                            </a:cxn>
                            <a:cxn ang="T81">
                              <a:pos x="T30" y="T31"/>
                            </a:cxn>
                            <a:cxn ang="T82">
                              <a:pos x="T32" y="T33"/>
                            </a:cxn>
                            <a:cxn ang="T83">
                              <a:pos x="T34" y="T35"/>
                            </a:cxn>
                            <a:cxn ang="T84">
                              <a:pos x="T36" y="T37"/>
                            </a:cxn>
                            <a:cxn ang="T85">
                              <a:pos x="T38" y="T39"/>
                            </a:cxn>
                            <a:cxn ang="T86">
                              <a:pos x="T40" y="T41"/>
                            </a:cxn>
                            <a:cxn ang="T87">
                              <a:pos x="T42" y="T43"/>
                            </a:cxn>
                            <a:cxn ang="T88">
                              <a:pos x="T44" y="T45"/>
                            </a:cxn>
                            <a:cxn ang="T89">
                              <a:pos x="T46" y="T47"/>
                            </a:cxn>
                            <a:cxn ang="T90">
                              <a:pos x="T48" y="T49"/>
                            </a:cxn>
                            <a:cxn ang="T91">
                              <a:pos x="T50" y="T51"/>
                            </a:cxn>
                            <a:cxn ang="T92">
                              <a:pos x="T52" y="T53"/>
                            </a:cxn>
                            <a:cxn ang="T93">
                              <a:pos x="T54" y="T55"/>
                            </a:cxn>
                            <a:cxn ang="T94">
                              <a:pos x="T56" y="T57"/>
                            </a:cxn>
                            <a:cxn ang="T95">
                              <a:pos x="T58" y="T59"/>
                            </a:cxn>
                            <a:cxn ang="T96">
                              <a:pos x="T60" y="T61"/>
                            </a:cxn>
                            <a:cxn ang="T97">
                              <a:pos x="T62" y="T63"/>
                            </a:cxn>
                            <a:cxn ang="T98">
                              <a:pos x="T64" y="T65"/>
                            </a:cxn>
                          </a:cxnLst>
                          <a:rect l="T99" t="T100" r="T101" b="T102"/>
                          <a:pathLst>
                            <a:path w="110" h="208">
                              <a:moveTo>
                                <a:pt x="110" y="80"/>
                              </a:moveTo>
                              <a:cubicBezTo>
                                <a:pt x="110" y="99"/>
                                <a:pt x="107" y="114"/>
                                <a:pt x="99" y="125"/>
                              </a:cubicBezTo>
                              <a:cubicBezTo>
                                <a:pt x="94" y="132"/>
                                <a:pt x="83" y="144"/>
                                <a:pt x="65" y="160"/>
                              </a:cubicBezTo>
                              <a:cubicBezTo>
                                <a:pt x="52" y="172"/>
                                <a:pt x="46" y="180"/>
                                <a:pt x="46" y="186"/>
                              </a:cubicBezTo>
                              <a:cubicBezTo>
                                <a:pt x="46" y="189"/>
                                <a:pt x="50" y="191"/>
                                <a:pt x="56" y="191"/>
                              </a:cubicBezTo>
                              <a:lnTo>
                                <a:pt x="64" y="191"/>
                              </a:lnTo>
                              <a:cubicBezTo>
                                <a:pt x="70" y="191"/>
                                <a:pt x="73" y="193"/>
                                <a:pt x="73" y="198"/>
                              </a:cubicBezTo>
                              <a:lnTo>
                                <a:pt x="73" y="202"/>
                              </a:lnTo>
                              <a:cubicBezTo>
                                <a:pt x="73" y="205"/>
                                <a:pt x="72" y="207"/>
                                <a:pt x="70" y="208"/>
                              </a:cubicBezTo>
                              <a:cubicBezTo>
                                <a:pt x="68" y="208"/>
                                <a:pt x="66" y="208"/>
                                <a:pt x="62" y="208"/>
                              </a:cubicBezTo>
                              <a:lnTo>
                                <a:pt x="37" y="208"/>
                              </a:lnTo>
                              <a:cubicBezTo>
                                <a:pt x="34" y="208"/>
                                <a:pt x="31" y="208"/>
                                <a:pt x="30" y="207"/>
                              </a:cubicBezTo>
                              <a:cubicBezTo>
                                <a:pt x="28" y="206"/>
                                <a:pt x="28" y="204"/>
                                <a:pt x="28" y="201"/>
                              </a:cubicBezTo>
                              <a:lnTo>
                                <a:pt x="28" y="188"/>
                              </a:lnTo>
                              <a:cubicBezTo>
                                <a:pt x="28" y="179"/>
                                <a:pt x="32" y="170"/>
                                <a:pt x="41" y="159"/>
                              </a:cubicBezTo>
                              <a:cubicBezTo>
                                <a:pt x="45" y="154"/>
                                <a:pt x="53" y="146"/>
                                <a:pt x="64" y="137"/>
                              </a:cubicBezTo>
                              <a:cubicBezTo>
                                <a:pt x="78" y="124"/>
                                <a:pt x="86" y="112"/>
                                <a:pt x="89" y="101"/>
                              </a:cubicBezTo>
                              <a:cubicBezTo>
                                <a:pt x="91" y="94"/>
                                <a:pt x="92" y="88"/>
                                <a:pt x="92" y="80"/>
                              </a:cubicBezTo>
                              <a:cubicBezTo>
                                <a:pt x="92" y="70"/>
                                <a:pt x="92" y="63"/>
                                <a:pt x="91" y="60"/>
                              </a:cubicBezTo>
                              <a:cubicBezTo>
                                <a:pt x="89" y="52"/>
                                <a:pt x="84" y="48"/>
                                <a:pt x="77" y="48"/>
                              </a:cubicBezTo>
                              <a:lnTo>
                                <a:pt x="10" y="48"/>
                              </a:lnTo>
                              <a:cubicBezTo>
                                <a:pt x="6" y="48"/>
                                <a:pt x="4" y="47"/>
                                <a:pt x="3" y="47"/>
                              </a:cubicBezTo>
                              <a:cubicBezTo>
                                <a:pt x="1" y="46"/>
                                <a:pt x="0" y="45"/>
                                <a:pt x="0" y="42"/>
                              </a:cubicBezTo>
                              <a:lnTo>
                                <a:pt x="0" y="6"/>
                              </a:lnTo>
                              <a:cubicBezTo>
                                <a:pt x="0" y="3"/>
                                <a:pt x="1" y="1"/>
                                <a:pt x="3" y="0"/>
                              </a:cubicBezTo>
                              <a:cubicBezTo>
                                <a:pt x="4" y="0"/>
                                <a:pt x="6" y="0"/>
                                <a:pt x="10" y="0"/>
                              </a:cubicBezTo>
                              <a:cubicBezTo>
                                <a:pt x="17" y="0"/>
                                <a:pt x="20" y="2"/>
                                <a:pt x="20" y="6"/>
                              </a:cubicBezTo>
                              <a:lnTo>
                                <a:pt x="20" y="25"/>
                              </a:lnTo>
                              <a:cubicBezTo>
                                <a:pt x="20" y="28"/>
                                <a:pt x="24" y="30"/>
                                <a:pt x="32" y="30"/>
                              </a:cubicBezTo>
                              <a:lnTo>
                                <a:pt x="82" y="30"/>
                              </a:lnTo>
                              <a:cubicBezTo>
                                <a:pt x="90" y="30"/>
                                <a:pt x="96" y="31"/>
                                <a:pt x="99" y="33"/>
                              </a:cubicBezTo>
                              <a:cubicBezTo>
                                <a:pt x="103" y="35"/>
                                <a:pt x="106" y="40"/>
                                <a:pt x="108" y="47"/>
                              </a:cubicBezTo>
                              <a:cubicBezTo>
                                <a:pt x="109" y="54"/>
                                <a:pt x="110" y="65"/>
                                <a:pt x="110" y="8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53220E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7" name="Freeform 84"/>
                      <wps:cNvSpPr>
                        <a:spLocks/>
                      </wps:cNvSpPr>
                      <wps:spPr bwMode="auto">
                        <a:xfrm>
                          <a:off x="924" y="275"/>
                          <a:ext cx="26" cy="34"/>
                        </a:xfrm>
                        <a:custGeom>
                          <a:avLst/>
                          <a:gdLst>
                            <a:gd name="T0" fmla="*/ 1 w 139"/>
                            <a:gd name="T1" fmla="*/ 1 h 179"/>
                            <a:gd name="T2" fmla="*/ 1 w 139"/>
                            <a:gd name="T3" fmla="*/ 1 h 179"/>
                            <a:gd name="T4" fmla="*/ 1 w 139"/>
                            <a:gd name="T5" fmla="*/ 1 h 179"/>
                            <a:gd name="T6" fmla="*/ 1 w 139"/>
                            <a:gd name="T7" fmla="*/ 1 h 179"/>
                            <a:gd name="T8" fmla="*/ 1 w 139"/>
                            <a:gd name="T9" fmla="*/ 1 h 179"/>
                            <a:gd name="T10" fmla="*/ 1 w 139"/>
                            <a:gd name="T11" fmla="*/ 1 h 179"/>
                            <a:gd name="T12" fmla="*/ 1 w 139"/>
                            <a:gd name="T13" fmla="*/ 1 h 179"/>
                            <a:gd name="T14" fmla="*/ 1 w 139"/>
                            <a:gd name="T15" fmla="*/ 1 h 179"/>
                            <a:gd name="T16" fmla="*/ 1 w 139"/>
                            <a:gd name="T17" fmla="*/ 1 h 179"/>
                            <a:gd name="T18" fmla="*/ 1 w 139"/>
                            <a:gd name="T19" fmla="*/ 0 h 179"/>
                            <a:gd name="T20" fmla="*/ 1 w 139"/>
                            <a:gd name="T21" fmla="*/ 0 h 179"/>
                            <a:gd name="T22" fmla="*/ 0 w 139"/>
                            <a:gd name="T23" fmla="*/ 0 h 179"/>
                            <a:gd name="T24" fmla="*/ 0 w 139"/>
                            <a:gd name="T25" fmla="*/ 1 h 179"/>
                            <a:gd name="T26" fmla="*/ 0 w 139"/>
                            <a:gd name="T27" fmla="*/ 1 h 179"/>
                            <a:gd name="T28" fmla="*/ 0 w 139"/>
                            <a:gd name="T29" fmla="*/ 1 h 179"/>
                            <a:gd name="T30" fmla="*/ 0 w 139"/>
                            <a:gd name="T31" fmla="*/ 1 h 179"/>
                            <a:gd name="T32" fmla="*/ 0 w 139"/>
                            <a:gd name="T33" fmla="*/ 1 h 179"/>
                            <a:gd name="T34" fmla="*/ 0 w 139"/>
                            <a:gd name="T35" fmla="*/ 1 h 179"/>
                            <a:gd name="T36" fmla="*/ 0 w 139"/>
                            <a:gd name="T37" fmla="*/ 1 h 179"/>
                            <a:gd name="T38" fmla="*/ 0 w 139"/>
                            <a:gd name="T39" fmla="*/ 0 h 179"/>
                            <a:gd name="T40" fmla="*/ 0 w 139"/>
                            <a:gd name="T41" fmla="*/ 0 h 179"/>
                            <a:gd name="T42" fmla="*/ 0 w 139"/>
                            <a:gd name="T43" fmla="*/ 0 h 179"/>
                            <a:gd name="T44" fmla="*/ 0 w 139"/>
                            <a:gd name="T45" fmla="*/ 0 h 179"/>
                            <a:gd name="T46" fmla="*/ 0 w 139"/>
                            <a:gd name="T47" fmla="*/ 0 h 179"/>
                            <a:gd name="T48" fmla="*/ 0 w 139"/>
                            <a:gd name="T49" fmla="*/ 0 h 179"/>
                            <a:gd name="T50" fmla="*/ 0 w 139"/>
                            <a:gd name="T51" fmla="*/ 0 h 179"/>
                            <a:gd name="T52" fmla="*/ 0 w 139"/>
                            <a:gd name="T53" fmla="*/ 0 h 179"/>
                            <a:gd name="T54" fmla="*/ 0 w 139"/>
                            <a:gd name="T55" fmla="*/ 0 h 179"/>
                            <a:gd name="T56" fmla="*/ 1 w 139"/>
                            <a:gd name="T57" fmla="*/ 0 h 179"/>
                            <a:gd name="T58" fmla="*/ 1 w 139"/>
                            <a:gd name="T59" fmla="*/ 0 h 179"/>
                            <a:gd name="T60" fmla="*/ 1 w 139"/>
                            <a:gd name="T61" fmla="*/ 0 h 179"/>
                            <a:gd name="T62" fmla="*/ 1 w 139"/>
                            <a:gd name="T63" fmla="*/ 1 h 179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w 139"/>
                            <a:gd name="T97" fmla="*/ 0 h 179"/>
                            <a:gd name="T98" fmla="*/ 139 w 139"/>
                            <a:gd name="T99" fmla="*/ 179 h 179"/>
                          </a:gdLst>
                          <a:ahLst/>
                          <a:cxnLst>
                            <a:cxn ang="T64">
                              <a:pos x="T0" y="T1"/>
                            </a:cxn>
                            <a:cxn ang="T65">
                              <a:pos x="T2" y="T3"/>
                            </a:cxn>
                            <a:cxn ang="T66">
                              <a:pos x="T4" y="T5"/>
                            </a:cxn>
                            <a:cxn ang="T67">
                              <a:pos x="T6" y="T7"/>
                            </a:cxn>
                            <a:cxn ang="T68">
                              <a:pos x="T8" y="T9"/>
                            </a:cxn>
                            <a:cxn ang="T69">
                              <a:pos x="T10" y="T11"/>
                            </a:cxn>
                            <a:cxn ang="T70">
                              <a:pos x="T12" y="T13"/>
                            </a:cxn>
                            <a:cxn ang="T71">
                              <a:pos x="T14" y="T15"/>
                            </a:cxn>
                            <a:cxn ang="T72">
                              <a:pos x="T16" y="T17"/>
                            </a:cxn>
                            <a:cxn ang="T73">
                              <a:pos x="T18" y="T19"/>
                            </a:cxn>
                            <a:cxn ang="T74">
                              <a:pos x="T20" y="T21"/>
                            </a:cxn>
                            <a:cxn ang="T75">
                              <a:pos x="T22" y="T23"/>
                            </a:cxn>
                            <a:cxn ang="T76">
                              <a:pos x="T24" y="T25"/>
                            </a:cxn>
                            <a:cxn ang="T77">
                              <a:pos x="T26" y="T27"/>
                            </a:cxn>
                            <a:cxn ang="T78">
                              <a:pos x="T28" y="T29"/>
                            </a:cxn>
                            <a:cxn ang="T79">
                              <a:pos x="T30" y="T31"/>
                            </a:cxn>
                            <a:cxn ang="T80">
                              <a:pos x="T32" y="T33"/>
                            </a:cxn>
                            <a:cxn ang="T81">
                              <a:pos x="T34" y="T35"/>
                            </a:cxn>
                            <a:cxn ang="T82">
                              <a:pos x="T36" y="T37"/>
                            </a:cxn>
                            <a:cxn ang="T83">
                              <a:pos x="T38" y="T39"/>
                            </a:cxn>
                            <a:cxn ang="T84">
                              <a:pos x="T40" y="T41"/>
                            </a:cxn>
                            <a:cxn ang="T85">
                              <a:pos x="T42" y="T43"/>
                            </a:cxn>
                            <a:cxn ang="T86">
                              <a:pos x="T44" y="T45"/>
                            </a:cxn>
                            <a:cxn ang="T87">
                              <a:pos x="T46" y="T47"/>
                            </a:cxn>
                            <a:cxn ang="T88">
                              <a:pos x="T48" y="T49"/>
                            </a:cxn>
                            <a:cxn ang="T89">
                              <a:pos x="T50" y="T51"/>
                            </a:cxn>
                            <a:cxn ang="T90">
                              <a:pos x="T52" y="T53"/>
                            </a:cxn>
                            <a:cxn ang="T91">
                              <a:pos x="T54" y="T55"/>
                            </a:cxn>
                            <a:cxn ang="T92">
                              <a:pos x="T56" y="T57"/>
                            </a:cxn>
                            <a:cxn ang="T93">
                              <a:pos x="T58" y="T59"/>
                            </a:cxn>
                            <a:cxn ang="T94">
                              <a:pos x="T60" y="T61"/>
                            </a:cxn>
                            <a:cxn ang="T95">
                              <a:pos x="T62" y="T63"/>
                            </a:cxn>
                          </a:cxnLst>
                          <a:rect l="T96" t="T97" r="T98" b="T99"/>
                          <a:pathLst>
                            <a:path w="139" h="179">
                              <a:moveTo>
                                <a:pt x="139" y="163"/>
                              </a:moveTo>
                              <a:cubicBezTo>
                                <a:pt x="139" y="174"/>
                                <a:pt x="135" y="179"/>
                                <a:pt x="129" y="179"/>
                              </a:cubicBezTo>
                              <a:lnTo>
                                <a:pt x="82" y="179"/>
                              </a:lnTo>
                              <a:cubicBezTo>
                                <a:pt x="76" y="179"/>
                                <a:pt x="73" y="177"/>
                                <a:pt x="73" y="173"/>
                              </a:cubicBezTo>
                              <a:lnTo>
                                <a:pt x="73" y="169"/>
                              </a:lnTo>
                              <a:cubicBezTo>
                                <a:pt x="73" y="164"/>
                                <a:pt x="76" y="162"/>
                                <a:pt x="81" y="162"/>
                              </a:cubicBezTo>
                              <a:lnTo>
                                <a:pt x="111" y="162"/>
                              </a:lnTo>
                              <a:cubicBezTo>
                                <a:pt x="114" y="162"/>
                                <a:pt x="117" y="161"/>
                                <a:pt x="118" y="160"/>
                              </a:cubicBezTo>
                              <a:cubicBezTo>
                                <a:pt x="119" y="159"/>
                                <a:pt x="119" y="156"/>
                                <a:pt x="119" y="153"/>
                              </a:cubicBezTo>
                              <a:lnTo>
                                <a:pt x="119" y="53"/>
                              </a:lnTo>
                              <a:cubicBezTo>
                                <a:pt x="119" y="29"/>
                                <a:pt x="110" y="17"/>
                                <a:pt x="92" y="17"/>
                              </a:cubicBezTo>
                              <a:cubicBezTo>
                                <a:pt x="79" y="17"/>
                                <a:pt x="67" y="25"/>
                                <a:pt x="57" y="40"/>
                              </a:cubicBezTo>
                              <a:cubicBezTo>
                                <a:pt x="48" y="54"/>
                                <a:pt x="43" y="68"/>
                                <a:pt x="43" y="81"/>
                              </a:cubicBezTo>
                              <a:lnTo>
                                <a:pt x="43" y="170"/>
                              </a:lnTo>
                              <a:cubicBezTo>
                                <a:pt x="43" y="173"/>
                                <a:pt x="43" y="175"/>
                                <a:pt x="42" y="177"/>
                              </a:cubicBezTo>
                              <a:cubicBezTo>
                                <a:pt x="42" y="178"/>
                                <a:pt x="40" y="179"/>
                                <a:pt x="37" y="179"/>
                              </a:cubicBezTo>
                              <a:lnTo>
                                <a:pt x="29" y="179"/>
                              </a:lnTo>
                              <a:cubicBezTo>
                                <a:pt x="26" y="179"/>
                                <a:pt x="25" y="178"/>
                                <a:pt x="24" y="177"/>
                              </a:cubicBezTo>
                              <a:cubicBezTo>
                                <a:pt x="24" y="176"/>
                                <a:pt x="24" y="174"/>
                                <a:pt x="24" y="170"/>
                              </a:cubicBezTo>
                              <a:lnTo>
                                <a:pt x="24" y="27"/>
                              </a:lnTo>
                              <a:cubicBezTo>
                                <a:pt x="24" y="22"/>
                                <a:pt x="21" y="19"/>
                                <a:pt x="15" y="19"/>
                              </a:cubicBezTo>
                              <a:lnTo>
                                <a:pt x="5" y="19"/>
                              </a:lnTo>
                              <a:cubicBezTo>
                                <a:pt x="2" y="19"/>
                                <a:pt x="0" y="17"/>
                                <a:pt x="0" y="12"/>
                              </a:cubicBezTo>
                              <a:lnTo>
                                <a:pt x="0" y="8"/>
                              </a:lnTo>
                              <a:cubicBezTo>
                                <a:pt x="0" y="4"/>
                                <a:pt x="2" y="1"/>
                                <a:pt x="6" y="1"/>
                              </a:cubicBezTo>
                              <a:lnTo>
                                <a:pt x="34" y="1"/>
                              </a:lnTo>
                              <a:cubicBezTo>
                                <a:pt x="40" y="1"/>
                                <a:pt x="43" y="5"/>
                                <a:pt x="43" y="13"/>
                              </a:cubicBezTo>
                              <a:lnTo>
                                <a:pt x="43" y="36"/>
                              </a:lnTo>
                              <a:cubicBezTo>
                                <a:pt x="57" y="12"/>
                                <a:pt x="74" y="0"/>
                                <a:pt x="94" y="0"/>
                              </a:cubicBezTo>
                              <a:cubicBezTo>
                                <a:pt x="108" y="0"/>
                                <a:pt x="119" y="4"/>
                                <a:pt x="127" y="14"/>
                              </a:cubicBezTo>
                              <a:cubicBezTo>
                                <a:pt x="135" y="23"/>
                                <a:pt x="139" y="35"/>
                                <a:pt x="139" y="49"/>
                              </a:cubicBezTo>
                              <a:lnTo>
                                <a:pt x="139" y="1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516D1D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8" name="Freeform 85"/>
                      <wps:cNvSpPr>
                        <a:spLocks/>
                      </wps:cNvSpPr>
                      <wps:spPr bwMode="auto">
                        <a:xfrm>
                          <a:off x="897" y="275"/>
                          <a:ext cx="23" cy="34"/>
                        </a:xfrm>
                        <a:custGeom>
                          <a:avLst/>
                          <a:gdLst>
                            <a:gd name="T0" fmla="*/ 1 w 123"/>
                            <a:gd name="T1" fmla="*/ 0 h 178"/>
                            <a:gd name="T2" fmla="*/ 1 w 123"/>
                            <a:gd name="T3" fmla="*/ 0 h 178"/>
                            <a:gd name="T4" fmla="*/ 1 w 123"/>
                            <a:gd name="T5" fmla="*/ 0 h 178"/>
                            <a:gd name="T6" fmla="*/ 1 w 123"/>
                            <a:gd name="T7" fmla="*/ 0 h 178"/>
                            <a:gd name="T8" fmla="*/ 1 w 123"/>
                            <a:gd name="T9" fmla="*/ 1 h 178"/>
                            <a:gd name="T10" fmla="*/ 1 w 123"/>
                            <a:gd name="T11" fmla="*/ 1 h 178"/>
                            <a:gd name="T12" fmla="*/ 1 w 123"/>
                            <a:gd name="T13" fmla="*/ 1 h 178"/>
                            <a:gd name="T14" fmla="*/ 1 w 123"/>
                            <a:gd name="T15" fmla="*/ 1 h 178"/>
                            <a:gd name="T16" fmla="*/ 1 w 123"/>
                            <a:gd name="T17" fmla="*/ 1 h 178"/>
                            <a:gd name="T18" fmla="*/ 1 w 123"/>
                            <a:gd name="T19" fmla="*/ 0 h 178"/>
                            <a:gd name="T20" fmla="*/ 0 w 123"/>
                            <a:gd name="T21" fmla="*/ 0 h 178"/>
                            <a:gd name="T22" fmla="*/ 0 w 123"/>
                            <a:gd name="T23" fmla="*/ 0 h 178"/>
                            <a:gd name="T24" fmla="*/ 0 w 123"/>
                            <a:gd name="T25" fmla="*/ 0 h 178"/>
                            <a:gd name="T26" fmla="*/ 0 w 123"/>
                            <a:gd name="T27" fmla="*/ 0 h 178"/>
                            <a:gd name="T28" fmla="*/ 0 w 123"/>
                            <a:gd name="T29" fmla="*/ 0 h 178"/>
                            <a:gd name="T30" fmla="*/ 1 w 123"/>
                            <a:gd name="T31" fmla="*/ 0 h 178"/>
                            <a:gd name="T32" fmla="*/ 1 w 123"/>
                            <a:gd name="T33" fmla="*/ 0 h 178"/>
                            <a:gd name="T34" fmla="*/ 1 w 123"/>
                            <a:gd name="T35" fmla="*/ 0 h 178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w 123"/>
                            <a:gd name="T55" fmla="*/ 0 h 178"/>
                            <a:gd name="T56" fmla="*/ 123 w 123"/>
                            <a:gd name="T57" fmla="*/ 178 h 178"/>
                          </a:gdLst>
                          <a:ahLst/>
                          <a:cxnLst>
                            <a:cxn ang="T36">
                              <a:pos x="T0" y="T1"/>
                            </a:cxn>
                            <a:cxn ang="T37">
                              <a:pos x="T2" y="T3"/>
                            </a:cxn>
                            <a:cxn ang="T38">
                              <a:pos x="T4" y="T5"/>
                            </a:cxn>
                            <a:cxn ang="T39">
                              <a:pos x="T6" y="T7"/>
                            </a:cxn>
                            <a:cxn ang="T40">
                              <a:pos x="T8" y="T9"/>
                            </a:cxn>
                            <a:cxn ang="T41">
                              <a:pos x="T10" y="T11"/>
                            </a:cxn>
                            <a:cxn ang="T42">
                              <a:pos x="T12" y="T13"/>
                            </a:cxn>
                            <a:cxn ang="T43">
                              <a:pos x="T14" y="T15"/>
                            </a:cxn>
                            <a:cxn ang="T44">
                              <a:pos x="T16" y="T17"/>
                            </a:cxn>
                            <a:cxn ang="T45">
                              <a:pos x="T18" y="T19"/>
                            </a:cxn>
                            <a:cxn ang="T46">
                              <a:pos x="T20" y="T21"/>
                            </a:cxn>
                            <a:cxn ang="T47">
                              <a:pos x="T22" y="T23"/>
                            </a:cxn>
                            <a:cxn ang="T48">
                              <a:pos x="T24" y="T25"/>
                            </a:cxn>
                            <a:cxn ang="T49">
                              <a:pos x="T26" y="T27"/>
                            </a:cxn>
                            <a:cxn ang="T50">
                              <a:pos x="T28" y="T29"/>
                            </a:cxn>
                            <a:cxn ang="T51">
                              <a:pos x="T30" y="T31"/>
                            </a:cxn>
                            <a:cxn ang="T52">
                              <a:pos x="T32" y="T33"/>
                            </a:cxn>
                            <a:cxn ang="T53">
                              <a:pos x="T34" y="T35"/>
                            </a:cxn>
                          </a:cxnLst>
                          <a:rect l="T54" t="T55" r="T56" b="T57"/>
                          <a:pathLst>
                            <a:path w="123" h="178">
                              <a:moveTo>
                                <a:pt x="123" y="9"/>
                              </a:moveTo>
                              <a:cubicBezTo>
                                <a:pt x="123" y="13"/>
                                <a:pt x="122" y="15"/>
                                <a:pt x="121" y="16"/>
                              </a:cubicBezTo>
                              <a:cubicBezTo>
                                <a:pt x="120" y="17"/>
                                <a:pt x="118" y="18"/>
                                <a:pt x="115" y="18"/>
                              </a:cubicBezTo>
                              <a:lnTo>
                                <a:pt x="96" y="18"/>
                              </a:lnTo>
                              <a:lnTo>
                                <a:pt x="96" y="167"/>
                              </a:lnTo>
                              <a:cubicBezTo>
                                <a:pt x="96" y="172"/>
                                <a:pt x="96" y="175"/>
                                <a:pt x="95" y="176"/>
                              </a:cubicBezTo>
                              <a:cubicBezTo>
                                <a:pt x="94" y="178"/>
                                <a:pt x="91" y="178"/>
                                <a:pt x="86" y="178"/>
                              </a:cubicBezTo>
                              <a:cubicBezTo>
                                <a:pt x="82" y="178"/>
                                <a:pt x="79" y="178"/>
                                <a:pt x="78" y="176"/>
                              </a:cubicBezTo>
                              <a:cubicBezTo>
                                <a:pt x="77" y="175"/>
                                <a:pt x="77" y="172"/>
                                <a:pt x="77" y="167"/>
                              </a:cubicBezTo>
                              <a:lnTo>
                                <a:pt x="77" y="18"/>
                              </a:lnTo>
                              <a:lnTo>
                                <a:pt x="7" y="18"/>
                              </a:lnTo>
                              <a:cubicBezTo>
                                <a:pt x="4" y="18"/>
                                <a:pt x="2" y="17"/>
                                <a:pt x="1" y="15"/>
                              </a:cubicBezTo>
                              <a:cubicBezTo>
                                <a:pt x="1" y="14"/>
                                <a:pt x="0" y="12"/>
                                <a:pt x="0" y="9"/>
                              </a:cubicBezTo>
                              <a:cubicBezTo>
                                <a:pt x="0" y="5"/>
                                <a:pt x="1" y="2"/>
                                <a:pt x="2" y="1"/>
                              </a:cubicBezTo>
                              <a:cubicBezTo>
                                <a:pt x="3" y="1"/>
                                <a:pt x="12" y="0"/>
                                <a:pt x="29" y="0"/>
                              </a:cubicBezTo>
                              <a:lnTo>
                                <a:pt x="114" y="0"/>
                              </a:lnTo>
                              <a:cubicBezTo>
                                <a:pt x="118" y="0"/>
                                <a:pt x="120" y="1"/>
                                <a:pt x="121" y="2"/>
                              </a:cubicBezTo>
                              <a:cubicBezTo>
                                <a:pt x="122" y="3"/>
                                <a:pt x="123" y="5"/>
                                <a:pt x="123" y="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E02B88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9" name="Freeform 86"/>
                      <wps:cNvSpPr>
                        <a:spLocks/>
                      </wps:cNvSpPr>
                      <wps:spPr bwMode="auto">
                        <a:xfrm>
                          <a:off x="867" y="275"/>
                          <a:ext cx="24" cy="34"/>
                        </a:xfrm>
                        <a:custGeom>
                          <a:avLst/>
                          <a:gdLst>
                            <a:gd name="T0" fmla="*/ 1 w 128"/>
                            <a:gd name="T1" fmla="*/ 0 h 178"/>
                            <a:gd name="T2" fmla="*/ 1 w 128"/>
                            <a:gd name="T3" fmla="*/ 1 h 178"/>
                            <a:gd name="T4" fmla="*/ 1 w 128"/>
                            <a:gd name="T5" fmla="*/ 1 h 178"/>
                            <a:gd name="T6" fmla="*/ 0 w 128"/>
                            <a:gd name="T7" fmla="*/ 1 h 178"/>
                            <a:gd name="T8" fmla="*/ 0 w 128"/>
                            <a:gd name="T9" fmla="*/ 1 h 178"/>
                            <a:gd name="T10" fmla="*/ 0 w 128"/>
                            <a:gd name="T11" fmla="*/ 1 h 178"/>
                            <a:gd name="T12" fmla="*/ 0 w 128"/>
                            <a:gd name="T13" fmla="*/ 1 h 178"/>
                            <a:gd name="T14" fmla="*/ 0 w 128"/>
                            <a:gd name="T15" fmla="*/ 1 h 178"/>
                            <a:gd name="T16" fmla="*/ 0 w 128"/>
                            <a:gd name="T17" fmla="*/ 1 h 178"/>
                            <a:gd name="T18" fmla="*/ 0 w 128"/>
                            <a:gd name="T19" fmla="*/ 0 h 178"/>
                            <a:gd name="T20" fmla="*/ 0 w 128"/>
                            <a:gd name="T21" fmla="*/ 0 h 178"/>
                            <a:gd name="T22" fmla="*/ 0 w 128"/>
                            <a:gd name="T23" fmla="*/ 0 h 178"/>
                            <a:gd name="T24" fmla="*/ 0 w 128"/>
                            <a:gd name="T25" fmla="*/ 0 h 178"/>
                            <a:gd name="T26" fmla="*/ 0 w 128"/>
                            <a:gd name="T27" fmla="*/ 0 h 178"/>
                            <a:gd name="T28" fmla="*/ 0 w 128"/>
                            <a:gd name="T29" fmla="*/ 0 h 178"/>
                            <a:gd name="T30" fmla="*/ 0 w 128"/>
                            <a:gd name="T31" fmla="*/ 0 h 178"/>
                            <a:gd name="T32" fmla="*/ 0 w 128"/>
                            <a:gd name="T33" fmla="*/ 0 h 178"/>
                            <a:gd name="T34" fmla="*/ 0 w 128"/>
                            <a:gd name="T35" fmla="*/ 0 h 178"/>
                            <a:gd name="T36" fmla="*/ 0 w 128"/>
                            <a:gd name="T37" fmla="*/ 0 h 178"/>
                            <a:gd name="T38" fmla="*/ 0 w 128"/>
                            <a:gd name="T39" fmla="*/ 0 h 178"/>
                            <a:gd name="T40" fmla="*/ 0 w 128"/>
                            <a:gd name="T41" fmla="*/ 1 h 178"/>
                            <a:gd name="T42" fmla="*/ 0 w 128"/>
                            <a:gd name="T43" fmla="*/ 1 h 178"/>
                            <a:gd name="T44" fmla="*/ 1 w 128"/>
                            <a:gd name="T45" fmla="*/ 0 h 178"/>
                            <a:gd name="T46" fmla="*/ 1 w 128"/>
                            <a:gd name="T47" fmla="*/ 0 h 178"/>
                            <a:gd name="T48" fmla="*/ 1 w 128"/>
                            <a:gd name="T49" fmla="*/ 0 h 178"/>
                            <a:gd name="T50" fmla="*/ 1 w 128"/>
                            <a:gd name="T51" fmla="*/ 0 h 178"/>
                            <a:gd name="T52" fmla="*/ 1 w 128"/>
                            <a:gd name="T53" fmla="*/ 0 h 178"/>
                            <a:gd name="T54" fmla="*/ 1 w 128"/>
                            <a:gd name="T55" fmla="*/ 0 h 178"/>
                            <a:gd name="T56" fmla="*/ 1 w 128"/>
                            <a:gd name="T57" fmla="*/ 0 h 178"/>
                            <a:gd name="T58" fmla="*/ 1 w 128"/>
                            <a:gd name="T59" fmla="*/ 0 h 178"/>
                            <a:gd name="T60" fmla="*/ 1 w 128"/>
                            <a:gd name="T61" fmla="*/ 0 h 178"/>
                            <a:gd name="T62" fmla="*/ 1 w 128"/>
                            <a:gd name="T63" fmla="*/ 0 h 178"/>
                            <a:gd name="T64" fmla="*/ 1 w 128"/>
                            <a:gd name="T65" fmla="*/ 0 h 178"/>
                            <a:gd name="T66" fmla="*/ 1 w 128"/>
                            <a:gd name="T67" fmla="*/ 0 h 178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w 128"/>
                            <a:gd name="T103" fmla="*/ 0 h 178"/>
                            <a:gd name="T104" fmla="*/ 128 w 128"/>
                            <a:gd name="T105" fmla="*/ 178 h 178"/>
                          </a:gdLst>
                          <a:ahLst/>
                          <a:cxnLst>
                            <a:cxn ang="T68">
                              <a:pos x="T0" y="T1"/>
                            </a:cxn>
                            <a:cxn ang="T69">
                              <a:pos x="T2" y="T3"/>
                            </a:cxn>
                            <a:cxn ang="T70">
                              <a:pos x="T4" y="T5"/>
                            </a:cxn>
                            <a:cxn ang="T71">
                              <a:pos x="T6" y="T7"/>
                            </a:cxn>
                            <a:cxn ang="T72">
                              <a:pos x="T8" y="T9"/>
                            </a:cxn>
                            <a:cxn ang="T73">
                              <a:pos x="T10" y="T11"/>
                            </a:cxn>
                            <a:cxn ang="T74">
                              <a:pos x="T12" y="T13"/>
                            </a:cxn>
                            <a:cxn ang="T75">
                              <a:pos x="T14" y="T15"/>
                            </a:cxn>
                            <a:cxn ang="T76">
                              <a:pos x="T16" y="T17"/>
                            </a:cxn>
                            <a:cxn ang="T77">
                              <a:pos x="T18" y="T19"/>
                            </a:cxn>
                            <a:cxn ang="T78">
                              <a:pos x="T20" y="T21"/>
                            </a:cxn>
                            <a:cxn ang="T79">
                              <a:pos x="T22" y="T23"/>
                            </a:cxn>
                            <a:cxn ang="T80">
                              <a:pos x="T24" y="T25"/>
                            </a:cxn>
                            <a:cxn ang="T81">
                              <a:pos x="T26" y="T27"/>
                            </a:cxn>
                            <a:cxn ang="T82">
                              <a:pos x="T28" y="T29"/>
                            </a:cxn>
                            <a:cxn ang="T83">
                              <a:pos x="T30" y="T31"/>
                            </a:cxn>
                            <a:cxn ang="T84">
                              <a:pos x="T32" y="T33"/>
                            </a:cxn>
                            <a:cxn ang="T85">
                              <a:pos x="T34" y="T35"/>
                            </a:cxn>
                            <a:cxn ang="T86">
                              <a:pos x="T36" y="T37"/>
                            </a:cxn>
                            <a:cxn ang="T87">
                              <a:pos x="T38" y="T39"/>
                            </a:cxn>
                            <a:cxn ang="T88">
                              <a:pos x="T40" y="T41"/>
                            </a:cxn>
                            <a:cxn ang="T89">
                              <a:pos x="T42" y="T43"/>
                            </a:cxn>
                            <a:cxn ang="T90">
                              <a:pos x="T44" y="T45"/>
                            </a:cxn>
                            <a:cxn ang="T91">
                              <a:pos x="T46" y="T47"/>
                            </a:cxn>
                            <a:cxn ang="T92">
                              <a:pos x="T48" y="T49"/>
                            </a:cxn>
                            <a:cxn ang="T93">
                              <a:pos x="T50" y="T51"/>
                            </a:cxn>
                            <a:cxn ang="T94">
                              <a:pos x="T52" y="T53"/>
                            </a:cxn>
                            <a:cxn ang="T95">
                              <a:pos x="T54" y="T55"/>
                            </a:cxn>
                            <a:cxn ang="T96">
                              <a:pos x="T56" y="T57"/>
                            </a:cxn>
                            <a:cxn ang="T97">
                              <a:pos x="T58" y="T59"/>
                            </a:cxn>
                            <a:cxn ang="T98">
                              <a:pos x="T60" y="T61"/>
                            </a:cxn>
                            <a:cxn ang="T99">
                              <a:pos x="T62" y="T63"/>
                            </a:cxn>
                            <a:cxn ang="T100">
                              <a:pos x="T64" y="T65"/>
                            </a:cxn>
                            <a:cxn ang="T101">
                              <a:pos x="T66" y="T67"/>
                            </a:cxn>
                          </a:cxnLst>
                          <a:rect l="T102" t="T103" r="T104" b="T105"/>
                          <a:pathLst>
                            <a:path w="128" h="178">
                              <a:moveTo>
                                <a:pt x="128" y="56"/>
                              </a:moveTo>
                              <a:cubicBezTo>
                                <a:pt x="128" y="104"/>
                                <a:pt x="121" y="136"/>
                                <a:pt x="106" y="154"/>
                              </a:cubicBezTo>
                              <a:cubicBezTo>
                                <a:pt x="97" y="164"/>
                                <a:pt x="88" y="171"/>
                                <a:pt x="77" y="174"/>
                              </a:cubicBezTo>
                              <a:cubicBezTo>
                                <a:pt x="69" y="177"/>
                                <a:pt x="57" y="178"/>
                                <a:pt x="42" y="178"/>
                              </a:cubicBezTo>
                              <a:lnTo>
                                <a:pt x="4" y="178"/>
                              </a:lnTo>
                              <a:cubicBezTo>
                                <a:pt x="2" y="178"/>
                                <a:pt x="0" y="176"/>
                                <a:pt x="0" y="172"/>
                              </a:cubicBezTo>
                              <a:lnTo>
                                <a:pt x="0" y="166"/>
                              </a:lnTo>
                              <a:cubicBezTo>
                                <a:pt x="0" y="163"/>
                                <a:pt x="2" y="161"/>
                                <a:pt x="5" y="161"/>
                              </a:cubicBezTo>
                              <a:lnTo>
                                <a:pt x="28" y="161"/>
                              </a:lnTo>
                              <a:lnTo>
                                <a:pt x="28" y="26"/>
                              </a:lnTo>
                              <a:cubicBezTo>
                                <a:pt x="28" y="23"/>
                                <a:pt x="27" y="20"/>
                                <a:pt x="26" y="19"/>
                              </a:cubicBezTo>
                              <a:cubicBezTo>
                                <a:pt x="25" y="18"/>
                                <a:pt x="22" y="18"/>
                                <a:pt x="18" y="18"/>
                              </a:cubicBezTo>
                              <a:lnTo>
                                <a:pt x="7" y="18"/>
                              </a:lnTo>
                              <a:cubicBezTo>
                                <a:pt x="2" y="18"/>
                                <a:pt x="0" y="16"/>
                                <a:pt x="0" y="12"/>
                              </a:cubicBezTo>
                              <a:lnTo>
                                <a:pt x="0" y="6"/>
                              </a:lnTo>
                              <a:cubicBezTo>
                                <a:pt x="0" y="4"/>
                                <a:pt x="1" y="2"/>
                                <a:pt x="3" y="1"/>
                              </a:cubicBezTo>
                              <a:cubicBezTo>
                                <a:pt x="4" y="0"/>
                                <a:pt x="6" y="0"/>
                                <a:pt x="10" y="0"/>
                              </a:cubicBezTo>
                              <a:lnTo>
                                <a:pt x="35" y="0"/>
                              </a:lnTo>
                              <a:cubicBezTo>
                                <a:pt x="41" y="0"/>
                                <a:pt x="44" y="1"/>
                                <a:pt x="46" y="4"/>
                              </a:cubicBezTo>
                              <a:cubicBezTo>
                                <a:pt x="47" y="5"/>
                                <a:pt x="48" y="9"/>
                                <a:pt x="48" y="15"/>
                              </a:cubicBezTo>
                              <a:lnTo>
                                <a:pt x="48" y="161"/>
                              </a:lnTo>
                              <a:lnTo>
                                <a:pt x="58" y="161"/>
                              </a:lnTo>
                              <a:cubicBezTo>
                                <a:pt x="92" y="161"/>
                                <a:pt x="108" y="130"/>
                                <a:pt x="108" y="69"/>
                              </a:cubicBezTo>
                              <a:lnTo>
                                <a:pt x="108" y="37"/>
                              </a:lnTo>
                              <a:cubicBezTo>
                                <a:pt x="108" y="29"/>
                                <a:pt x="108" y="24"/>
                                <a:pt x="107" y="22"/>
                              </a:cubicBezTo>
                              <a:cubicBezTo>
                                <a:pt x="105" y="19"/>
                                <a:pt x="101" y="18"/>
                                <a:pt x="94" y="18"/>
                              </a:cubicBezTo>
                              <a:lnTo>
                                <a:pt x="81" y="18"/>
                              </a:lnTo>
                              <a:cubicBezTo>
                                <a:pt x="78" y="18"/>
                                <a:pt x="77" y="15"/>
                                <a:pt x="77" y="11"/>
                              </a:cubicBezTo>
                              <a:lnTo>
                                <a:pt x="77" y="6"/>
                              </a:lnTo>
                              <a:cubicBezTo>
                                <a:pt x="77" y="2"/>
                                <a:pt x="79" y="0"/>
                                <a:pt x="83" y="0"/>
                              </a:cubicBezTo>
                              <a:lnTo>
                                <a:pt x="104" y="0"/>
                              </a:lnTo>
                              <a:cubicBezTo>
                                <a:pt x="115" y="0"/>
                                <a:pt x="121" y="4"/>
                                <a:pt x="125" y="13"/>
                              </a:cubicBezTo>
                              <a:cubicBezTo>
                                <a:pt x="127" y="18"/>
                                <a:pt x="128" y="27"/>
                                <a:pt x="128" y="38"/>
                              </a:cubicBezTo>
                              <a:lnTo>
                                <a:pt x="128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CEA10D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0" name="Freeform 87"/>
                      <wps:cNvSpPr>
                        <a:spLocks/>
                      </wps:cNvSpPr>
                      <wps:spPr bwMode="auto">
                        <a:xfrm>
                          <a:off x="850" y="275"/>
                          <a:ext cx="12" cy="14"/>
                        </a:xfrm>
                        <a:custGeom>
                          <a:avLst/>
                          <a:gdLst>
                            <a:gd name="T0" fmla="*/ 0 w 58"/>
                            <a:gd name="T1" fmla="*/ 0 h 73"/>
                            <a:gd name="T2" fmla="*/ 0 w 58"/>
                            <a:gd name="T3" fmla="*/ 1 h 73"/>
                            <a:gd name="T4" fmla="*/ 0 w 58"/>
                            <a:gd name="T5" fmla="*/ 0 h 73"/>
                            <a:gd name="T6" fmla="*/ 0 w 58"/>
                            <a:gd name="T7" fmla="*/ 0 h 73"/>
                            <a:gd name="T8" fmla="*/ 0 w 58"/>
                            <a:gd name="T9" fmla="*/ 0 h 73"/>
                            <a:gd name="T10" fmla="*/ 0 w 58"/>
                            <a:gd name="T11" fmla="*/ 0 h 73"/>
                            <a:gd name="T12" fmla="*/ 0 w 58"/>
                            <a:gd name="T13" fmla="*/ 0 h 73"/>
                            <a:gd name="T14" fmla="*/ 0 w 58"/>
                            <a:gd name="T15" fmla="*/ 0 h 73"/>
                            <a:gd name="T16" fmla="*/ 0 w 58"/>
                            <a:gd name="T17" fmla="*/ 0 h 73"/>
                            <a:gd name="T18" fmla="*/ 0 w 58"/>
                            <a:gd name="T19" fmla="*/ 0 h 73"/>
                            <a:gd name="T20" fmla="*/ 0 w 58"/>
                            <a:gd name="T21" fmla="*/ 0 h 73"/>
                            <a:gd name="T22" fmla="*/ 0 w 58"/>
                            <a:gd name="T23" fmla="*/ 0 h 73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w 58"/>
                            <a:gd name="T37" fmla="*/ 0 h 73"/>
                            <a:gd name="T38" fmla="*/ 58 w 58"/>
                            <a:gd name="T39" fmla="*/ 73 h 73"/>
                          </a:gdLst>
                          <a:ahLst/>
                          <a:cxnLst>
                            <a:cxn ang="T24">
                              <a:pos x="T0" y="T1"/>
                            </a:cxn>
                            <a:cxn ang="T25">
                              <a:pos x="T2" y="T3"/>
                            </a:cxn>
                            <a:cxn ang="T26">
                              <a:pos x="T4" y="T5"/>
                            </a:cxn>
                            <a:cxn ang="T27">
                              <a:pos x="T6" y="T7"/>
                            </a:cxn>
                            <a:cxn ang="T28">
                              <a:pos x="T8" y="T9"/>
                            </a:cxn>
                            <a:cxn ang="T29">
                              <a:pos x="T10" y="T11"/>
                            </a:cxn>
                            <a:cxn ang="T30">
                              <a:pos x="T12" y="T13"/>
                            </a:cxn>
                            <a:cxn ang="T31">
                              <a:pos x="T14" y="T15"/>
                            </a:cxn>
                            <a:cxn ang="T32">
                              <a:pos x="T16" y="T17"/>
                            </a:cxn>
                            <a:cxn ang="T33">
                              <a:pos x="T18" y="T19"/>
                            </a:cxn>
                            <a:cxn ang="T34">
                              <a:pos x="T20" y="T21"/>
                            </a:cxn>
                            <a:cxn ang="T35">
                              <a:pos x="T22" y="T23"/>
                            </a:cxn>
                          </a:cxnLst>
                          <a:rect l="T36" t="T37" r="T38" b="T39"/>
                          <a:pathLst>
                            <a:path w="58" h="73">
                              <a:moveTo>
                                <a:pt x="58" y="64"/>
                              </a:moveTo>
                              <a:cubicBezTo>
                                <a:pt x="58" y="70"/>
                                <a:pt x="55" y="73"/>
                                <a:pt x="50" y="73"/>
                              </a:cubicBezTo>
                              <a:cubicBezTo>
                                <a:pt x="44" y="73"/>
                                <a:pt x="41" y="71"/>
                                <a:pt x="40" y="67"/>
                              </a:cubicBezTo>
                              <a:cubicBezTo>
                                <a:pt x="39" y="66"/>
                                <a:pt x="39" y="61"/>
                                <a:pt x="39" y="54"/>
                              </a:cubicBezTo>
                              <a:lnTo>
                                <a:pt x="39" y="22"/>
                              </a:lnTo>
                              <a:cubicBezTo>
                                <a:pt x="39" y="19"/>
                                <a:pt x="37" y="18"/>
                                <a:pt x="34" y="18"/>
                              </a:cubicBezTo>
                              <a:lnTo>
                                <a:pt x="9" y="18"/>
                              </a:lnTo>
                              <a:cubicBezTo>
                                <a:pt x="3" y="18"/>
                                <a:pt x="0" y="15"/>
                                <a:pt x="0" y="9"/>
                              </a:cubicBezTo>
                              <a:cubicBezTo>
                                <a:pt x="0" y="4"/>
                                <a:pt x="2" y="1"/>
                                <a:pt x="5" y="1"/>
                              </a:cubicBezTo>
                              <a:cubicBezTo>
                                <a:pt x="6" y="0"/>
                                <a:pt x="18" y="0"/>
                                <a:pt x="43" y="0"/>
                              </a:cubicBezTo>
                              <a:cubicBezTo>
                                <a:pt x="53" y="0"/>
                                <a:pt x="58" y="5"/>
                                <a:pt x="58" y="15"/>
                              </a:cubicBezTo>
                              <a:lnTo>
                                <a:pt x="58" y="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DF114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1" name="Freeform 88"/>
                      <wps:cNvSpPr>
                        <a:spLocks noEditPoints="1"/>
                      </wps:cNvSpPr>
                      <wps:spPr bwMode="auto">
                        <a:xfrm>
                          <a:off x="802" y="275"/>
                          <a:ext cx="25" cy="34"/>
                        </a:xfrm>
                        <a:custGeom>
                          <a:avLst/>
                          <a:gdLst>
                            <a:gd name="T0" fmla="*/ 1 w 128"/>
                            <a:gd name="T1" fmla="*/ 1 h 179"/>
                            <a:gd name="T2" fmla="*/ 1 w 128"/>
                            <a:gd name="T3" fmla="*/ 1 h 179"/>
                            <a:gd name="T4" fmla="*/ 1 w 128"/>
                            <a:gd name="T5" fmla="*/ 1 h 179"/>
                            <a:gd name="T6" fmla="*/ 1 w 128"/>
                            <a:gd name="T7" fmla="*/ 1 h 179"/>
                            <a:gd name="T8" fmla="*/ 1 w 128"/>
                            <a:gd name="T9" fmla="*/ 1 h 179"/>
                            <a:gd name="T10" fmla="*/ 1 w 128"/>
                            <a:gd name="T11" fmla="*/ 0 h 179"/>
                            <a:gd name="T12" fmla="*/ 1 w 128"/>
                            <a:gd name="T13" fmla="*/ 0 h 179"/>
                            <a:gd name="T14" fmla="*/ 1 w 128"/>
                            <a:gd name="T15" fmla="*/ 0 h 179"/>
                            <a:gd name="T16" fmla="*/ 0 w 128"/>
                            <a:gd name="T17" fmla="*/ 0 h 179"/>
                            <a:gd name="T18" fmla="*/ 0 w 128"/>
                            <a:gd name="T19" fmla="*/ 0 h 179"/>
                            <a:gd name="T20" fmla="*/ 0 w 128"/>
                            <a:gd name="T21" fmla="*/ 0 h 179"/>
                            <a:gd name="T22" fmla="*/ 0 w 128"/>
                            <a:gd name="T23" fmla="*/ 0 h 179"/>
                            <a:gd name="T24" fmla="*/ 0 w 128"/>
                            <a:gd name="T25" fmla="*/ 0 h 179"/>
                            <a:gd name="T26" fmla="*/ 0 w 128"/>
                            <a:gd name="T27" fmla="*/ 0 h 179"/>
                            <a:gd name="T28" fmla="*/ 1 w 128"/>
                            <a:gd name="T29" fmla="*/ 0 h 179"/>
                            <a:gd name="T30" fmla="*/ 1 w 128"/>
                            <a:gd name="T31" fmla="*/ 0 h 179"/>
                            <a:gd name="T32" fmla="*/ 1 w 128"/>
                            <a:gd name="T33" fmla="*/ 0 h 179"/>
                            <a:gd name="T34" fmla="*/ 1 w 128"/>
                            <a:gd name="T35" fmla="*/ 1 h 179"/>
                            <a:gd name="T36" fmla="*/ 0 w 128"/>
                            <a:gd name="T37" fmla="*/ 1 h 179"/>
                            <a:gd name="T38" fmla="*/ 0 w 128"/>
                            <a:gd name="T39" fmla="*/ 1 h 179"/>
                            <a:gd name="T40" fmla="*/ 0 w 128"/>
                            <a:gd name="T41" fmla="*/ 1 h 179"/>
                            <a:gd name="T42" fmla="*/ 0 w 128"/>
                            <a:gd name="T43" fmla="*/ 1 h 179"/>
                            <a:gd name="T44" fmla="*/ 0 w 128"/>
                            <a:gd name="T45" fmla="*/ 1 h 179"/>
                            <a:gd name="T46" fmla="*/ 0 w 128"/>
                            <a:gd name="T47" fmla="*/ 0 h 179"/>
                            <a:gd name="T48" fmla="*/ 0 w 128"/>
                            <a:gd name="T49" fmla="*/ 0 h 179"/>
                            <a:gd name="T50" fmla="*/ 0 w 128"/>
                            <a:gd name="T51" fmla="*/ 0 h 179"/>
                            <a:gd name="T52" fmla="*/ 0 w 128"/>
                            <a:gd name="T53" fmla="*/ 0 h 179"/>
                            <a:gd name="T54" fmla="*/ 0 w 128"/>
                            <a:gd name="T55" fmla="*/ 0 h 179"/>
                            <a:gd name="T56" fmla="*/ 0 w 128"/>
                            <a:gd name="T57" fmla="*/ 1 h 179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w 128"/>
                            <a:gd name="T88" fmla="*/ 0 h 179"/>
                            <a:gd name="T89" fmla="*/ 128 w 128"/>
                            <a:gd name="T90" fmla="*/ 179 h 179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T87" t="T88" r="T89" b="T90"/>
                          <a:pathLst>
                            <a:path w="128" h="179">
                              <a:moveTo>
                                <a:pt x="128" y="172"/>
                              </a:moveTo>
                              <a:cubicBezTo>
                                <a:pt x="128" y="177"/>
                                <a:pt x="126" y="179"/>
                                <a:pt x="122" y="179"/>
                              </a:cubicBezTo>
                              <a:lnTo>
                                <a:pt x="114" y="179"/>
                              </a:lnTo>
                              <a:cubicBezTo>
                                <a:pt x="111" y="179"/>
                                <a:pt x="110" y="179"/>
                                <a:pt x="109" y="178"/>
                              </a:cubicBezTo>
                              <a:cubicBezTo>
                                <a:pt x="109" y="177"/>
                                <a:pt x="108" y="175"/>
                                <a:pt x="108" y="172"/>
                              </a:cubicBezTo>
                              <a:lnTo>
                                <a:pt x="108" y="29"/>
                              </a:lnTo>
                              <a:cubicBezTo>
                                <a:pt x="108" y="25"/>
                                <a:pt x="107" y="22"/>
                                <a:pt x="105" y="20"/>
                              </a:cubicBezTo>
                              <a:cubicBezTo>
                                <a:pt x="104" y="19"/>
                                <a:pt x="100" y="19"/>
                                <a:pt x="95" y="19"/>
                              </a:cubicBezTo>
                              <a:lnTo>
                                <a:pt x="4" y="19"/>
                              </a:lnTo>
                              <a:cubicBezTo>
                                <a:pt x="1" y="19"/>
                                <a:pt x="0" y="17"/>
                                <a:pt x="0" y="13"/>
                              </a:cubicBezTo>
                              <a:lnTo>
                                <a:pt x="0" y="6"/>
                              </a:lnTo>
                              <a:cubicBezTo>
                                <a:pt x="0" y="4"/>
                                <a:pt x="2" y="2"/>
                                <a:pt x="8" y="1"/>
                              </a:cubicBezTo>
                              <a:cubicBezTo>
                                <a:pt x="12" y="0"/>
                                <a:pt x="18" y="0"/>
                                <a:pt x="25" y="0"/>
                              </a:cubicBezTo>
                              <a:cubicBezTo>
                                <a:pt x="35" y="1"/>
                                <a:pt x="39" y="1"/>
                                <a:pt x="37" y="1"/>
                              </a:cubicBezTo>
                              <a:lnTo>
                                <a:pt x="104" y="1"/>
                              </a:lnTo>
                              <a:cubicBezTo>
                                <a:pt x="113" y="1"/>
                                <a:pt x="119" y="3"/>
                                <a:pt x="122" y="5"/>
                              </a:cubicBezTo>
                              <a:cubicBezTo>
                                <a:pt x="126" y="8"/>
                                <a:pt x="128" y="13"/>
                                <a:pt x="128" y="21"/>
                              </a:cubicBezTo>
                              <a:lnTo>
                                <a:pt x="128" y="172"/>
                              </a:lnTo>
                              <a:close/>
                              <a:moveTo>
                                <a:pt x="23" y="170"/>
                              </a:moveTo>
                              <a:cubicBezTo>
                                <a:pt x="23" y="174"/>
                                <a:pt x="23" y="177"/>
                                <a:pt x="22" y="178"/>
                              </a:cubicBezTo>
                              <a:cubicBezTo>
                                <a:pt x="20" y="179"/>
                                <a:pt x="18" y="179"/>
                                <a:pt x="14" y="179"/>
                              </a:cubicBezTo>
                              <a:cubicBezTo>
                                <a:pt x="9" y="179"/>
                                <a:pt x="7" y="179"/>
                                <a:pt x="6" y="178"/>
                              </a:cubicBezTo>
                              <a:cubicBezTo>
                                <a:pt x="5" y="177"/>
                                <a:pt x="4" y="175"/>
                                <a:pt x="4" y="171"/>
                              </a:cubicBezTo>
                              <a:lnTo>
                                <a:pt x="4" y="69"/>
                              </a:lnTo>
                              <a:cubicBezTo>
                                <a:pt x="4" y="66"/>
                                <a:pt x="5" y="64"/>
                                <a:pt x="7" y="63"/>
                              </a:cubicBezTo>
                              <a:cubicBezTo>
                                <a:pt x="8" y="62"/>
                                <a:pt x="10" y="62"/>
                                <a:pt x="14" y="62"/>
                              </a:cubicBezTo>
                              <a:cubicBezTo>
                                <a:pt x="18" y="62"/>
                                <a:pt x="20" y="62"/>
                                <a:pt x="21" y="63"/>
                              </a:cubicBezTo>
                              <a:cubicBezTo>
                                <a:pt x="23" y="64"/>
                                <a:pt x="23" y="66"/>
                                <a:pt x="23" y="69"/>
                              </a:cubicBezTo>
                              <a:lnTo>
                                <a:pt x="23" y="1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799B3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2" name="Freeform 89"/>
                      <wps:cNvSpPr>
                        <a:spLocks/>
                      </wps:cNvSpPr>
                      <wps:spPr bwMode="auto">
                        <a:xfrm>
                          <a:off x="765" y="275"/>
                          <a:ext cx="29" cy="34"/>
                        </a:xfrm>
                        <a:custGeom>
                          <a:avLst/>
                          <a:gdLst>
                            <a:gd name="T0" fmla="*/ 1 w 152"/>
                            <a:gd name="T1" fmla="*/ 0 h 179"/>
                            <a:gd name="T2" fmla="*/ 1 w 152"/>
                            <a:gd name="T3" fmla="*/ 0 h 179"/>
                            <a:gd name="T4" fmla="*/ 1 w 152"/>
                            <a:gd name="T5" fmla="*/ 0 h 179"/>
                            <a:gd name="T6" fmla="*/ 1 w 152"/>
                            <a:gd name="T7" fmla="*/ 1 h 179"/>
                            <a:gd name="T8" fmla="*/ 1 w 152"/>
                            <a:gd name="T9" fmla="*/ 1 h 179"/>
                            <a:gd name="T10" fmla="*/ 1 w 152"/>
                            <a:gd name="T11" fmla="*/ 1 h 179"/>
                            <a:gd name="T12" fmla="*/ 1 w 152"/>
                            <a:gd name="T13" fmla="*/ 1 h 179"/>
                            <a:gd name="T14" fmla="*/ 1 w 152"/>
                            <a:gd name="T15" fmla="*/ 1 h 179"/>
                            <a:gd name="T16" fmla="*/ 1 w 152"/>
                            <a:gd name="T17" fmla="*/ 0 h 179"/>
                            <a:gd name="T18" fmla="*/ 0 w 152"/>
                            <a:gd name="T19" fmla="*/ 0 h 179"/>
                            <a:gd name="T20" fmla="*/ 0 w 152"/>
                            <a:gd name="T21" fmla="*/ 1 h 179"/>
                            <a:gd name="T22" fmla="*/ 0 w 152"/>
                            <a:gd name="T23" fmla="*/ 1 h 179"/>
                            <a:gd name="T24" fmla="*/ 0 w 152"/>
                            <a:gd name="T25" fmla="*/ 1 h 179"/>
                            <a:gd name="T26" fmla="*/ 0 w 152"/>
                            <a:gd name="T27" fmla="*/ 1 h 179"/>
                            <a:gd name="T28" fmla="*/ 0 w 152"/>
                            <a:gd name="T29" fmla="*/ 1 h 179"/>
                            <a:gd name="T30" fmla="*/ 0 w 152"/>
                            <a:gd name="T31" fmla="*/ 1 h 179"/>
                            <a:gd name="T32" fmla="*/ 0 w 152"/>
                            <a:gd name="T33" fmla="*/ 0 h 179"/>
                            <a:gd name="T34" fmla="*/ 0 w 152"/>
                            <a:gd name="T35" fmla="*/ 0 h 179"/>
                            <a:gd name="T36" fmla="*/ 0 w 152"/>
                            <a:gd name="T37" fmla="*/ 0 h 179"/>
                            <a:gd name="T38" fmla="*/ 0 w 152"/>
                            <a:gd name="T39" fmla="*/ 0 h 179"/>
                            <a:gd name="T40" fmla="*/ 0 w 152"/>
                            <a:gd name="T41" fmla="*/ 0 h 179"/>
                            <a:gd name="T42" fmla="*/ 0 w 152"/>
                            <a:gd name="T43" fmla="*/ 0 h 179"/>
                            <a:gd name="T44" fmla="*/ 0 w 152"/>
                            <a:gd name="T45" fmla="*/ 0 h 179"/>
                            <a:gd name="T46" fmla="*/ 0 w 152"/>
                            <a:gd name="T47" fmla="*/ 0 h 179"/>
                            <a:gd name="T48" fmla="*/ 1 w 152"/>
                            <a:gd name="T49" fmla="*/ 0 h 179"/>
                            <a:gd name="T50" fmla="*/ 1 w 152"/>
                            <a:gd name="T51" fmla="*/ 0 h 179"/>
                            <a:gd name="T52" fmla="*/ 1 w 152"/>
                            <a:gd name="T53" fmla="*/ 0 h 179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w 152"/>
                            <a:gd name="T82" fmla="*/ 0 h 179"/>
                            <a:gd name="T83" fmla="*/ 152 w 152"/>
                            <a:gd name="T84" fmla="*/ 179 h 179"/>
                          </a:gdLst>
                          <a:ahLst/>
                          <a:cxnLst>
                            <a:cxn ang="T54">
                              <a:pos x="T0" y="T1"/>
                            </a:cxn>
                            <a:cxn ang="T55">
                              <a:pos x="T2" y="T3"/>
                            </a:cxn>
                            <a:cxn ang="T56">
                              <a:pos x="T4" y="T5"/>
                            </a:cxn>
                            <a:cxn ang="T57">
                              <a:pos x="T6" y="T7"/>
                            </a:cxn>
                            <a:cxn ang="T58">
                              <a:pos x="T8" y="T9"/>
                            </a:cxn>
                            <a:cxn ang="T59">
                              <a:pos x="T10" y="T11"/>
                            </a:cxn>
                            <a:cxn ang="T60">
                              <a:pos x="T12" y="T13"/>
                            </a:cxn>
                            <a:cxn ang="T61">
                              <a:pos x="T14" y="T15"/>
                            </a:cxn>
                            <a:cxn ang="T62">
                              <a:pos x="T16" y="T17"/>
                            </a:cxn>
                            <a:cxn ang="T63">
                              <a:pos x="T18" y="T19"/>
                            </a:cxn>
                            <a:cxn ang="T64">
                              <a:pos x="T20" y="T21"/>
                            </a:cxn>
                            <a:cxn ang="T65">
                              <a:pos x="T22" y="T23"/>
                            </a:cxn>
                            <a:cxn ang="T66">
                              <a:pos x="T24" y="T25"/>
                            </a:cxn>
                            <a:cxn ang="T67">
                              <a:pos x="T26" y="T27"/>
                            </a:cxn>
                            <a:cxn ang="T68">
                              <a:pos x="T28" y="T29"/>
                            </a:cxn>
                            <a:cxn ang="T69">
                              <a:pos x="T30" y="T31"/>
                            </a:cxn>
                            <a:cxn ang="T70">
                              <a:pos x="T32" y="T33"/>
                            </a:cxn>
                            <a:cxn ang="T71">
                              <a:pos x="T34" y="T35"/>
                            </a:cxn>
                            <a:cxn ang="T72">
                              <a:pos x="T36" y="T37"/>
                            </a:cxn>
                            <a:cxn ang="T73">
                              <a:pos x="T38" y="T39"/>
                            </a:cxn>
                            <a:cxn ang="T74">
                              <a:pos x="T40" y="T41"/>
                            </a:cxn>
                            <a:cxn ang="T75">
                              <a:pos x="T42" y="T43"/>
                            </a:cxn>
                            <a:cxn ang="T76">
                              <a:pos x="T44" y="T45"/>
                            </a:cxn>
                            <a:cxn ang="T77">
                              <a:pos x="T46" y="T47"/>
                            </a:cxn>
                            <a:cxn ang="T78">
                              <a:pos x="T48" y="T49"/>
                            </a:cxn>
                            <a:cxn ang="T79">
                              <a:pos x="T50" y="T51"/>
                            </a:cxn>
                            <a:cxn ang="T80">
                              <a:pos x="T52" y="T53"/>
                            </a:cxn>
                          </a:cxnLst>
                          <a:rect l="T81" t="T82" r="T83" b="T84"/>
                          <a:pathLst>
                            <a:path w="152" h="179">
                              <a:moveTo>
                                <a:pt x="152" y="13"/>
                              </a:moveTo>
                              <a:cubicBezTo>
                                <a:pt x="152" y="17"/>
                                <a:pt x="150" y="19"/>
                                <a:pt x="147" y="19"/>
                              </a:cubicBezTo>
                              <a:lnTo>
                                <a:pt x="134" y="19"/>
                              </a:lnTo>
                              <a:lnTo>
                                <a:pt x="134" y="170"/>
                              </a:lnTo>
                              <a:cubicBezTo>
                                <a:pt x="134" y="174"/>
                                <a:pt x="134" y="176"/>
                                <a:pt x="133" y="177"/>
                              </a:cubicBezTo>
                              <a:cubicBezTo>
                                <a:pt x="133" y="179"/>
                                <a:pt x="131" y="179"/>
                                <a:pt x="127" y="179"/>
                              </a:cubicBezTo>
                              <a:lnTo>
                                <a:pt x="120" y="179"/>
                              </a:lnTo>
                              <a:cubicBezTo>
                                <a:pt x="116" y="179"/>
                                <a:pt x="114" y="177"/>
                                <a:pt x="114" y="173"/>
                              </a:cubicBezTo>
                              <a:lnTo>
                                <a:pt x="114" y="19"/>
                              </a:lnTo>
                              <a:lnTo>
                                <a:pt x="38" y="19"/>
                              </a:lnTo>
                              <a:lnTo>
                                <a:pt x="38" y="171"/>
                              </a:lnTo>
                              <a:cubicBezTo>
                                <a:pt x="38" y="174"/>
                                <a:pt x="38" y="176"/>
                                <a:pt x="37" y="177"/>
                              </a:cubicBezTo>
                              <a:cubicBezTo>
                                <a:pt x="36" y="179"/>
                                <a:pt x="34" y="179"/>
                                <a:pt x="31" y="179"/>
                              </a:cubicBezTo>
                              <a:lnTo>
                                <a:pt x="24" y="179"/>
                              </a:lnTo>
                              <a:cubicBezTo>
                                <a:pt x="21" y="179"/>
                                <a:pt x="20" y="179"/>
                                <a:pt x="19" y="178"/>
                              </a:cubicBezTo>
                              <a:cubicBezTo>
                                <a:pt x="19" y="177"/>
                                <a:pt x="19" y="175"/>
                                <a:pt x="19" y="173"/>
                              </a:cubicBezTo>
                              <a:lnTo>
                                <a:pt x="19" y="19"/>
                              </a:lnTo>
                              <a:lnTo>
                                <a:pt x="6" y="19"/>
                              </a:lnTo>
                              <a:cubicBezTo>
                                <a:pt x="3" y="19"/>
                                <a:pt x="2" y="18"/>
                                <a:pt x="1" y="18"/>
                              </a:cubicBezTo>
                              <a:cubicBezTo>
                                <a:pt x="0" y="17"/>
                                <a:pt x="0" y="15"/>
                                <a:pt x="0" y="13"/>
                              </a:cubicBezTo>
                              <a:lnTo>
                                <a:pt x="0" y="7"/>
                              </a:lnTo>
                              <a:cubicBezTo>
                                <a:pt x="0" y="3"/>
                                <a:pt x="4" y="1"/>
                                <a:pt x="12" y="0"/>
                              </a:cubicBezTo>
                              <a:cubicBezTo>
                                <a:pt x="17" y="0"/>
                                <a:pt x="25" y="0"/>
                                <a:pt x="35" y="0"/>
                              </a:cubicBezTo>
                              <a:cubicBezTo>
                                <a:pt x="48" y="1"/>
                                <a:pt x="53" y="1"/>
                                <a:pt x="52" y="1"/>
                              </a:cubicBezTo>
                              <a:lnTo>
                                <a:pt x="146" y="1"/>
                              </a:lnTo>
                              <a:cubicBezTo>
                                <a:pt x="150" y="1"/>
                                <a:pt x="152" y="3"/>
                                <a:pt x="152" y="7"/>
                              </a:cubicBezTo>
                              <a:lnTo>
                                <a:pt x="152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0A7419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3" name="Freeform 90"/>
                      <wps:cNvSpPr>
                        <a:spLocks/>
                      </wps:cNvSpPr>
                      <wps:spPr bwMode="auto">
                        <a:xfrm>
                          <a:off x="748" y="275"/>
                          <a:ext cx="11" cy="14"/>
                        </a:xfrm>
                        <a:custGeom>
                          <a:avLst/>
                          <a:gdLst>
                            <a:gd name="T0" fmla="*/ 0 w 58"/>
                            <a:gd name="T1" fmla="*/ 0 h 73"/>
                            <a:gd name="T2" fmla="*/ 0 w 58"/>
                            <a:gd name="T3" fmla="*/ 1 h 73"/>
                            <a:gd name="T4" fmla="*/ 0 w 58"/>
                            <a:gd name="T5" fmla="*/ 0 h 73"/>
                            <a:gd name="T6" fmla="*/ 0 w 58"/>
                            <a:gd name="T7" fmla="*/ 0 h 73"/>
                            <a:gd name="T8" fmla="*/ 0 w 58"/>
                            <a:gd name="T9" fmla="*/ 0 h 73"/>
                            <a:gd name="T10" fmla="*/ 0 w 58"/>
                            <a:gd name="T11" fmla="*/ 0 h 73"/>
                            <a:gd name="T12" fmla="*/ 0 w 58"/>
                            <a:gd name="T13" fmla="*/ 0 h 73"/>
                            <a:gd name="T14" fmla="*/ 0 w 58"/>
                            <a:gd name="T15" fmla="*/ 0 h 73"/>
                            <a:gd name="T16" fmla="*/ 0 w 58"/>
                            <a:gd name="T17" fmla="*/ 0 h 73"/>
                            <a:gd name="T18" fmla="*/ 0 w 58"/>
                            <a:gd name="T19" fmla="*/ 0 h 73"/>
                            <a:gd name="T20" fmla="*/ 0 w 58"/>
                            <a:gd name="T21" fmla="*/ 0 h 73"/>
                            <a:gd name="T22" fmla="*/ 0 w 58"/>
                            <a:gd name="T23" fmla="*/ 0 h 73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w 58"/>
                            <a:gd name="T37" fmla="*/ 0 h 73"/>
                            <a:gd name="T38" fmla="*/ 58 w 58"/>
                            <a:gd name="T39" fmla="*/ 73 h 73"/>
                          </a:gdLst>
                          <a:ahLst/>
                          <a:cxnLst>
                            <a:cxn ang="T24">
                              <a:pos x="T0" y="T1"/>
                            </a:cxn>
                            <a:cxn ang="T25">
                              <a:pos x="T2" y="T3"/>
                            </a:cxn>
                            <a:cxn ang="T26">
                              <a:pos x="T4" y="T5"/>
                            </a:cxn>
                            <a:cxn ang="T27">
                              <a:pos x="T6" y="T7"/>
                            </a:cxn>
                            <a:cxn ang="T28">
                              <a:pos x="T8" y="T9"/>
                            </a:cxn>
                            <a:cxn ang="T29">
                              <a:pos x="T10" y="T11"/>
                            </a:cxn>
                            <a:cxn ang="T30">
                              <a:pos x="T12" y="T13"/>
                            </a:cxn>
                            <a:cxn ang="T31">
                              <a:pos x="T14" y="T15"/>
                            </a:cxn>
                            <a:cxn ang="T32">
                              <a:pos x="T16" y="T17"/>
                            </a:cxn>
                            <a:cxn ang="T33">
                              <a:pos x="T18" y="T19"/>
                            </a:cxn>
                            <a:cxn ang="T34">
                              <a:pos x="T20" y="T21"/>
                            </a:cxn>
                            <a:cxn ang="T35">
                              <a:pos x="T22" y="T23"/>
                            </a:cxn>
                          </a:cxnLst>
                          <a:rect l="T36" t="T37" r="T38" b="T39"/>
                          <a:pathLst>
                            <a:path w="58" h="73">
                              <a:moveTo>
                                <a:pt x="58" y="64"/>
                              </a:moveTo>
                              <a:cubicBezTo>
                                <a:pt x="58" y="70"/>
                                <a:pt x="55" y="73"/>
                                <a:pt x="49" y="73"/>
                              </a:cubicBezTo>
                              <a:cubicBezTo>
                                <a:pt x="44" y="73"/>
                                <a:pt x="40" y="71"/>
                                <a:pt x="39" y="67"/>
                              </a:cubicBezTo>
                              <a:cubicBezTo>
                                <a:pt x="38" y="66"/>
                                <a:pt x="38" y="61"/>
                                <a:pt x="38" y="54"/>
                              </a:cubicBezTo>
                              <a:lnTo>
                                <a:pt x="38" y="22"/>
                              </a:lnTo>
                              <a:cubicBezTo>
                                <a:pt x="38" y="19"/>
                                <a:pt x="37" y="18"/>
                                <a:pt x="33" y="18"/>
                              </a:cubicBezTo>
                              <a:lnTo>
                                <a:pt x="9" y="18"/>
                              </a:lnTo>
                              <a:cubicBezTo>
                                <a:pt x="3" y="18"/>
                                <a:pt x="0" y="15"/>
                                <a:pt x="0" y="9"/>
                              </a:cubicBezTo>
                              <a:cubicBezTo>
                                <a:pt x="0" y="4"/>
                                <a:pt x="1" y="1"/>
                                <a:pt x="4" y="1"/>
                              </a:cubicBezTo>
                              <a:cubicBezTo>
                                <a:pt x="5" y="0"/>
                                <a:pt x="18" y="0"/>
                                <a:pt x="42" y="0"/>
                              </a:cubicBezTo>
                              <a:cubicBezTo>
                                <a:pt x="53" y="0"/>
                                <a:pt x="58" y="5"/>
                                <a:pt x="58" y="15"/>
                              </a:cubicBezTo>
                              <a:lnTo>
                                <a:pt x="58" y="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8413B8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4" name="Freeform 91"/>
                      <wps:cNvSpPr>
                        <a:spLocks/>
                      </wps:cNvSpPr>
                      <wps:spPr bwMode="auto">
                        <a:xfrm>
                          <a:off x="732" y="275"/>
                          <a:ext cx="11" cy="14"/>
                        </a:xfrm>
                        <a:custGeom>
                          <a:avLst/>
                          <a:gdLst>
                            <a:gd name="T0" fmla="*/ 0 w 58"/>
                            <a:gd name="T1" fmla="*/ 0 h 73"/>
                            <a:gd name="T2" fmla="*/ 0 w 58"/>
                            <a:gd name="T3" fmla="*/ 1 h 73"/>
                            <a:gd name="T4" fmla="*/ 0 w 58"/>
                            <a:gd name="T5" fmla="*/ 0 h 73"/>
                            <a:gd name="T6" fmla="*/ 0 w 58"/>
                            <a:gd name="T7" fmla="*/ 0 h 73"/>
                            <a:gd name="T8" fmla="*/ 0 w 58"/>
                            <a:gd name="T9" fmla="*/ 0 h 73"/>
                            <a:gd name="T10" fmla="*/ 0 w 58"/>
                            <a:gd name="T11" fmla="*/ 0 h 73"/>
                            <a:gd name="T12" fmla="*/ 0 w 58"/>
                            <a:gd name="T13" fmla="*/ 0 h 73"/>
                            <a:gd name="T14" fmla="*/ 0 w 58"/>
                            <a:gd name="T15" fmla="*/ 0 h 73"/>
                            <a:gd name="T16" fmla="*/ 0 w 58"/>
                            <a:gd name="T17" fmla="*/ 0 h 73"/>
                            <a:gd name="T18" fmla="*/ 0 w 58"/>
                            <a:gd name="T19" fmla="*/ 0 h 73"/>
                            <a:gd name="T20" fmla="*/ 0 w 58"/>
                            <a:gd name="T21" fmla="*/ 0 h 73"/>
                            <a:gd name="T22" fmla="*/ 0 w 58"/>
                            <a:gd name="T23" fmla="*/ 0 h 73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w 58"/>
                            <a:gd name="T37" fmla="*/ 0 h 73"/>
                            <a:gd name="T38" fmla="*/ 58 w 58"/>
                            <a:gd name="T39" fmla="*/ 73 h 73"/>
                          </a:gdLst>
                          <a:ahLst/>
                          <a:cxnLst>
                            <a:cxn ang="T24">
                              <a:pos x="T0" y="T1"/>
                            </a:cxn>
                            <a:cxn ang="T25">
                              <a:pos x="T2" y="T3"/>
                            </a:cxn>
                            <a:cxn ang="T26">
                              <a:pos x="T4" y="T5"/>
                            </a:cxn>
                            <a:cxn ang="T27">
                              <a:pos x="T6" y="T7"/>
                            </a:cxn>
                            <a:cxn ang="T28">
                              <a:pos x="T8" y="T9"/>
                            </a:cxn>
                            <a:cxn ang="T29">
                              <a:pos x="T10" y="T11"/>
                            </a:cxn>
                            <a:cxn ang="T30">
                              <a:pos x="T12" y="T13"/>
                            </a:cxn>
                            <a:cxn ang="T31">
                              <a:pos x="T14" y="T15"/>
                            </a:cxn>
                            <a:cxn ang="T32">
                              <a:pos x="T16" y="T17"/>
                            </a:cxn>
                            <a:cxn ang="T33">
                              <a:pos x="T18" y="T19"/>
                            </a:cxn>
                            <a:cxn ang="T34">
                              <a:pos x="T20" y="T21"/>
                            </a:cxn>
                            <a:cxn ang="T35">
                              <a:pos x="T22" y="T23"/>
                            </a:cxn>
                          </a:cxnLst>
                          <a:rect l="T36" t="T37" r="T38" b="T39"/>
                          <a:pathLst>
                            <a:path w="58" h="73">
                              <a:moveTo>
                                <a:pt x="58" y="64"/>
                              </a:moveTo>
                              <a:cubicBezTo>
                                <a:pt x="58" y="70"/>
                                <a:pt x="55" y="73"/>
                                <a:pt x="49" y="73"/>
                              </a:cubicBezTo>
                              <a:cubicBezTo>
                                <a:pt x="44" y="73"/>
                                <a:pt x="40" y="71"/>
                                <a:pt x="39" y="67"/>
                              </a:cubicBezTo>
                              <a:cubicBezTo>
                                <a:pt x="39" y="66"/>
                                <a:pt x="38" y="61"/>
                                <a:pt x="38" y="54"/>
                              </a:cubicBezTo>
                              <a:lnTo>
                                <a:pt x="38" y="22"/>
                              </a:lnTo>
                              <a:cubicBezTo>
                                <a:pt x="38" y="19"/>
                                <a:pt x="37" y="18"/>
                                <a:pt x="33" y="18"/>
                              </a:cubicBezTo>
                              <a:lnTo>
                                <a:pt x="9" y="18"/>
                              </a:lnTo>
                              <a:cubicBezTo>
                                <a:pt x="3" y="18"/>
                                <a:pt x="0" y="15"/>
                                <a:pt x="0" y="9"/>
                              </a:cubicBezTo>
                              <a:cubicBezTo>
                                <a:pt x="0" y="4"/>
                                <a:pt x="1" y="1"/>
                                <a:pt x="4" y="1"/>
                              </a:cubicBezTo>
                              <a:cubicBezTo>
                                <a:pt x="5" y="0"/>
                                <a:pt x="18" y="0"/>
                                <a:pt x="43" y="0"/>
                              </a:cubicBezTo>
                              <a:cubicBezTo>
                                <a:pt x="53" y="0"/>
                                <a:pt x="58" y="5"/>
                                <a:pt x="58" y="15"/>
                              </a:cubicBezTo>
                              <a:lnTo>
                                <a:pt x="58" y="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66618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5" name="Freeform 92"/>
                      <wps:cNvSpPr>
                        <a:spLocks noEditPoints="1"/>
                      </wps:cNvSpPr>
                      <wps:spPr bwMode="auto">
                        <a:xfrm>
                          <a:off x="699" y="275"/>
                          <a:ext cx="27" cy="34"/>
                        </a:xfrm>
                        <a:custGeom>
                          <a:avLst/>
                          <a:gdLst>
                            <a:gd name="T0" fmla="*/ 1 w 143"/>
                            <a:gd name="T1" fmla="*/ 0 h 178"/>
                            <a:gd name="T2" fmla="*/ 1 w 143"/>
                            <a:gd name="T3" fmla="*/ 1 h 178"/>
                            <a:gd name="T4" fmla="*/ 1 w 143"/>
                            <a:gd name="T5" fmla="*/ 1 h 178"/>
                            <a:gd name="T6" fmla="*/ 1 w 143"/>
                            <a:gd name="T7" fmla="*/ 1 h 178"/>
                            <a:gd name="T8" fmla="*/ 0 w 143"/>
                            <a:gd name="T9" fmla="*/ 1 h 178"/>
                            <a:gd name="T10" fmla="*/ 0 w 143"/>
                            <a:gd name="T11" fmla="*/ 1 h 178"/>
                            <a:gd name="T12" fmla="*/ 0 w 143"/>
                            <a:gd name="T13" fmla="*/ 1 h 178"/>
                            <a:gd name="T14" fmla="*/ 0 w 143"/>
                            <a:gd name="T15" fmla="*/ 0 h 178"/>
                            <a:gd name="T16" fmla="*/ 0 w 143"/>
                            <a:gd name="T17" fmla="*/ 0 h 178"/>
                            <a:gd name="T18" fmla="*/ 0 w 143"/>
                            <a:gd name="T19" fmla="*/ 0 h 178"/>
                            <a:gd name="T20" fmla="*/ 0 w 143"/>
                            <a:gd name="T21" fmla="*/ 0 h 178"/>
                            <a:gd name="T22" fmla="*/ 0 w 143"/>
                            <a:gd name="T23" fmla="*/ 0 h 178"/>
                            <a:gd name="T24" fmla="*/ 0 w 143"/>
                            <a:gd name="T25" fmla="*/ 0 h 178"/>
                            <a:gd name="T26" fmla="*/ 1 w 143"/>
                            <a:gd name="T27" fmla="*/ 0 h 178"/>
                            <a:gd name="T28" fmla="*/ 1 w 143"/>
                            <a:gd name="T29" fmla="*/ 0 h 178"/>
                            <a:gd name="T30" fmla="*/ 1 w 143"/>
                            <a:gd name="T31" fmla="*/ 1 h 178"/>
                            <a:gd name="T32" fmla="*/ 1 w 143"/>
                            <a:gd name="T33" fmla="*/ 0 h 178"/>
                            <a:gd name="T34" fmla="*/ 1 w 143"/>
                            <a:gd name="T35" fmla="*/ 0 h 178"/>
                            <a:gd name="T36" fmla="*/ 1 w 143"/>
                            <a:gd name="T37" fmla="*/ 0 h 178"/>
                            <a:gd name="T38" fmla="*/ 0 w 143"/>
                            <a:gd name="T39" fmla="*/ 0 h 178"/>
                            <a:gd name="T40" fmla="*/ 0 w 143"/>
                            <a:gd name="T41" fmla="*/ 1 h 178"/>
                            <a:gd name="T42" fmla="*/ 0 w 143"/>
                            <a:gd name="T43" fmla="*/ 1 h 178"/>
                            <a:gd name="T44" fmla="*/ 0 w 143"/>
                            <a:gd name="T45" fmla="*/ 1 h 178"/>
                            <a:gd name="T46" fmla="*/ 1 w 143"/>
                            <a:gd name="T47" fmla="*/ 1 h 178"/>
                            <a:gd name="T48" fmla="*/ 1 w 143"/>
                            <a:gd name="T49" fmla="*/ 1 h 178"/>
                            <a:gd name="T50" fmla="*/ 1 w 143"/>
                            <a:gd name="T51" fmla="*/ 1 h 178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w 143"/>
                            <a:gd name="T79" fmla="*/ 0 h 178"/>
                            <a:gd name="T80" fmla="*/ 143 w 143"/>
                            <a:gd name="T81" fmla="*/ 178 h 178"/>
                          </a:gdLst>
                          <a:ahLst/>
                          <a:cxnLst>
                            <a:cxn ang="T52">
                              <a:pos x="T0" y="T1"/>
                            </a:cxn>
                            <a:cxn ang="T53">
                              <a:pos x="T2" y="T3"/>
                            </a:cxn>
                            <a:cxn ang="T54">
                              <a:pos x="T4" y="T5"/>
                            </a:cxn>
                            <a:cxn ang="T55">
                              <a:pos x="T6" y="T7"/>
                            </a:cxn>
                            <a:cxn ang="T56">
                              <a:pos x="T8" y="T9"/>
                            </a:cxn>
                            <a:cxn ang="T57">
                              <a:pos x="T10" y="T11"/>
                            </a:cxn>
                            <a:cxn ang="T58">
                              <a:pos x="T12" y="T13"/>
                            </a:cxn>
                            <a:cxn ang="T59">
                              <a:pos x="T14" y="T15"/>
                            </a:cxn>
                            <a:cxn ang="T60">
                              <a:pos x="T16" y="T17"/>
                            </a:cxn>
                            <a:cxn ang="T61">
                              <a:pos x="T18" y="T19"/>
                            </a:cxn>
                            <a:cxn ang="T62">
                              <a:pos x="T20" y="T21"/>
                            </a:cxn>
                            <a:cxn ang="T63">
                              <a:pos x="T22" y="T23"/>
                            </a:cxn>
                            <a:cxn ang="T64">
                              <a:pos x="T24" y="T25"/>
                            </a:cxn>
                            <a:cxn ang="T65">
                              <a:pos x="T26" y="T27"/>
                            </a:cxn>
                            <a:cxn ang="T66">
                              <a:pos x="T28" y="T29"/>
                            </a:cxn>
                            <a:cxn ang="T67">
                              <a:pos x="T30" y="T31"/>
                            </a:cxn>
                            <a:cxn ang="T68">
                              <a:pos x="T32" y="T33"/>
                            </a:cxn>
                            <a:cxn ang="T69">
                              <a:pos x="T34" y="T35"/>
                            </a:cxn>
                            <a:cxn ang="T70">
                              <a:pos x="T36" y="T37"/>
                            </a:cxn>
                            <a:cxn ang="T71">
                              <a:pos x="T38" y="T39"/>
                            </a:cxn>
                            <a:cxn ang="T72">
                              <a:pos x="T40" y="T41"/>
                            </a:cxn>
                            <a:cxn ang="T73">
                              <a:pos x="T42" y="T43"/>
                            </a:cxn>
                            <a:cxn ang="T74">
                              <a:pos x="T44" y="T45"/>
                            </a:cxn>
                            <a:cxn ang="T75">
                              <a:pos x="T46" y="T47"/>
                            </a:cxn>
                            <a:cxn ang="T76">
                              <a:pos x="T48" y="T49"/>
                            </a:cxn>
                            <a:cxn ang="T77">
                              <a:pos x="T50" y="T51"/>
                            </a:cxn>
                          </a:cxnLst>
                          <a:rect l="T78" t="T79" r="T80" b="T81"/>
                          <a:pathLst>
                            <a:path w="143" h="178">
                              <a:moveTo>
                                <a:pt x="143" y="15"/>
                              </a:moveTo>
                              <a:lnTo>
                                <a:pt x="143" y="154"/>
                              </a:lnTo>
                              <a:cubicBezTo>
                                <a:pt x="143" y="162"/>
                                <a:pt x="142" y="168"/>
                                <a:pt x="141" y="171"/>
                              </a:cubicBezTo>
                              <a:cubicBezTo>
                                <a:pt x="138" y="176"/>
                                <a:pt x="134" y="178"/>
                                <a:pt x="127" y="178"/>
                              </a:cubicBezTo>
                              <a:lnTo>
                                <a:pt x="35" y="178"/>
                              </a:lnTo>
                              <a:cubicBezTo>
                                <a:pt x="31" y="178"/>
                                <a:pt x="28" y="177"/>
                                <a:pt x="27" y="175"/>
                              </a:cubicBezTo>
                              <a:cubicBezTo>
                                <a:pt x="26" y="174"/>
                                <a:pt x="26" y="171"/>
                                <a:pt x="26" y="166"/>
                              </a:cubicBezTo>
                              <a:lnTo>
                                <a:pt x="26" y="18"/>
                              </a:lnTo>
                              <a:lnTo>
                                <a:pt x="10" y="18"/>
                              </a:lnTo>
                              <a:cubicBezTo>
                                <a:pt x="6" y="18"/>
                                <a:pt x="3" y="17"/>
                                <a:pt x="2" y="16"/>
                              </a:cubicBezTo>
                              <a:cubicBezTo>
                                <a:pt x="1" y="15"/>
                                <a:pt x="0" y="13"/>
                                <a:pt x="0" y="9"/>
                              </a:cubicBezTo>
                              <a:cubicBezTo>
                                <a:pt x="0" y="5"/>
                                <a:pt x="1" y="2"/>
                                <a:pt x="3" y="1"/>
                              </a:cubicBezTo>
                              <a:cubicBezTo>
                                <a:pt x="4" y="1"/>
                                <a:pt x="14" y="0"/>
                                <a:pt x="33" y="0"/>
                              </a:cubicBezTo>
                              <a:lnTo>
                                <a:pt x="128" y="0"/>
                              </a:lnTo>
                              <a:cubicBezTo>
                                <a:pt x="138" y="0"/>
                                <a:pt x="143" y="5"/>
                                <a:pt x="143" y="15"/>
                              </a:cubicBezTo>
                              <a:close/>
                              <a:moveTo>
                                <a:pt x="124" y="146"/>
                              </a:moveTo>
                              <a:lnTo>
                                <a:pt x="124" y="31"/>
                              </a:lnTo>
                              <a:cubicBezTo>
                                <a:pt x="124" y="26"/>
                                <a:pt x="123" y="22"/>
                                <a:pt x="121" y="20"/>
                              </a:cubicBezTo>
                              <a:cubicBezTo>
                                <a:pt x="120" y="19"/>
                                <a:pt x="116" y="18"/>
                                <a:pt x="111" y="18"/>
                              </a:cubicBezTo>
                              <a:lnTo>
                                <a:pt x="45" y="18"/>
                              </a:lnTo>
                              <a:lnTo>
                                <a:pt x="45" y="150"/>
                              </a:lnTo>
                              <a:cubicBezTo>
                                <a:pt x="45" y="154"/>
                                <a:pt x="45" y="157"/>
                                <a:pt x="46" y="158"/>
                              </a:cubicBezTo>
                              <a:cubicBezTo>
                                <a:pt x="47" y="160"/>
                                <a:pt x="49" y="161"/>
                                <a:pt x="53" y="161"/>
                              </a:cubicBezTo>
                              <a:lnTo>
                                <a:pt x="111" y="161"/>
                              </a:lnTo>
                              <a:cubicBezTo>
                                <a:pt x="117" y="161"/>
                                <a:pt x="120" y="160"/>
                                <a:pt x="122" y="158"/>
                              </a:cubicBezTo>
                              <a:cubicBezTo>
                                <a:pt x="123" y="156"/>
                                <a:pt x="124" y="152"/>
                                <a:pt x="124" y="14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9B0914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6" name="Freeform 93"/>
                      <wps:cNvSpPr>
                        <a:spLocks/>
                      </wps:cNvSpPr>
                      <wps:spPr bwMode="auto">
                        <a:xfrm>
                          <a:off x="1100" y="327"/>
                          <a:ext cx="21" cy="28"/>
                        </a:xfrm>
                        <a:custGeom>
                          <a:avLst/>
                          <a:gdLst>
                            <a:gd name="T0" fmla="*/ 1 w 107"/>
                            <a:gd name="T1" fmla="*/ 0 h 150"/>
                            <a:gd name="T2" fmla="*/ 1 w 107"/>
                            <a:gd name="T3" fmla="*/ 1 h 150"/>
                            <a:gd name="T4" fmla="*/ 1 w 107"/>
                            <a:gd name="T5" fmla="*/ 1 h 150"/>
                            <a:gd name="T6" fmla="*/ 0 w 107"/>
                            <a:gd name="T7" fmla="*/ 1 h 150"/>
                            <a:gd name="T8" fmla="*/ 0 w 107"/>
                            <a:gd name="T9" fmla="*/ 1 h 150"/>
                            <a:gd name="T10" fmla="*/ 0 w 107"/>
                            <a:gd name="T11" fmla="*/ 1 h 150"/>
                            <a:gd name="T12" fmla="*/ 0 w 107"/>
                            <a:gd name="T13" fmla="*/ 1 h 150"/>
                            <a:gd name="T14" fmla="*/ 0 w 107"/>
                            <a:gd name="T15" fmla="*/ 1 h 150"/>
                            <a:gd name="T16" fmla="*/ 0 w 107"/>
                            <a:gd name="T17" fmla="*/ 1 h 150"/>
                            <a:gd name="T18" fmla="*/ 0 w 107"/>
                            <a:gd name="T19" fmla="*/ 0 h 150"/>
                            <a:gd name="T20" fmla="*/ 0 w 107"/>
                            <a:gd name="T21" fmla="*/ 0 h 150"/>
                            <a:gd name="T22" fmla="*/ 0 w 107"/>
                            <a:gd name="T23" fmla="*/ 0 h 150"/>
                            <a:gd name="T24" fmla="*/ 0 w 107"/>
                            <a:gd name="T25" fmla="*/ 0 h 150"/>
                            <a:gd name="T26" fmla="*/ 0 w 107"/>
                            <a:gd name="T27" fmla="*/ 0 h 150"/>
                            <a:gd name="T28" fmla="*/ 0 w 107"/>
                            <a:gd name="T29" fmla="*/ 0 h 150"/>
                            <a:gd name="T30" fmla="*/ 0 w 107"/>
                            <a:gd name="T31" fmla="*/ 0 h 150"/>
                            <a:gd name="T32" fmla="*/ 0 w 107"/>
                            <a:gd name="T33" fmla="*/ 0 h 150"/>
                            <a:gd name="T34" fmla="*/ 0 w 107"/>
                            <a:gd name="T35" fmla="*/ 0 h 150"/>
                            <a:gd name="T36" fmla="*/ 0 w 107"/>
                            <a:gd name="T37" fmla="*/ 0 h 150"/>
                            <a:gd name="T38" fmla="*/ 0 w 107"/>
                            <a:gd name="T39" fmla="*/ 0 h 150"/>
                            <a:gd name="T40" fmla="*/ 0 w 107"/>
                            <a:gd name="T41" fmla="*/ 1 h 150"/>
                            <a:gd name="T42" fmla="*/ 0 w 107"/>
                            <a:gd name="T43" fmla="*/ 1 h 150"/>
                            <a:gd name="T44" fmla="*/ 1 w 107"/>
                            <a:gd name="T45" fmla="*/ 0 h 150"/>
                            <a:gd name="T46" fmla="*/ 1 w 107"/>
                            <a:gd name="T47" fmla="*/ 0 h 150"/>
                            <a:gd name="T48" fmla="*/ 1 w 107"/>
                            <a:gd name="T49" fmla="*/ 0 h 150"/>
                            <a:gd name="T50" fmla="*/ 1 w 107"/>
                            <a:gd name="T51" fmla="*/ 0 h 150"/>
                            <a:gd name="T52" fmla="*/ 1 w 107"/>
                            <a:gd name="T53" fmla="*/ 0 h 150"/>
                            <a:gd name="T54" fmla="*/ 1 w 107"/>
                            <a:gd name="T55" fmla="*/ 0 h 150"/>
                            <a:gd name="T56" fmla="*/ 1 w 107"/>
                            <a:gd name="T57" fmla="*/ 0 h 150"/>
                            <a:gd name="T58" fmla="*/ 1 w 107"/>
                            <a:gd name="T59" fmla="*/ 0 h 150"/>
                            <a:gd name="T60" fmla="*/ 1 w 107"/>
                            <a:gd name="T61" fmla="*/ 0 h 150"/>
                            <a:gd name="T62" fmla="*/ 1 w 107"/>
                            <a:gd name="T63" fmla="*/ 0 h 150"/>
                            <a:gd name="T64" fmla="*/ 1 w 107"/>
                            <a:gd name="T65" fmla="*/ 0 h 150"/>
                            <a:gd name="T66" fmla="*/ 1 w 107"/>
                            <a:gd name="T67" fmla="*/ 0 h 150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w 107"/>
                            <a:gd name="T103" fmla="*/ 0 h 150"/>
                            <a:gd name="T104" fmla="*/ 107 w 107"/>
                            <a:gd name="T105" fmla="*/ 150 h 150"/>
                          </a:gdLst>
                          <a:ahLst/>
                          <a:cxnLst>
                            <a:cxn ang="T68">
                              <a:pos x="T0" y="T1"/>
                            </a:cxn>
                            <a:cxn ang="T69">
                              <a:pos x="T2" y="T3"/>
                            </a:cxn>
                            <a:cxn ang="T70">
                              <a:pos x="T4" y="T5"/>
                            </a:cxn>
                            <a:cxn ang="T71">
                              <a:pos x="T6" y="T7"/>
                            </a:cxn>
                            <a:cxn ang="T72">
                              <a:pos x="T8" y="T9"/>
                            </a:cxn>
                            <a:cxn ang="T73">
                              <a:pos x="T10" y="T11"/>
                            </a:cxn>
                            <a:cxn ang="T74">
                              <a:pos x="T12" y="T13"/>
                            </a:cxn>
                            <a:cxn ang="T75">
                              <a:pos x="T14" y="T15"/>
                            </a:cxn>
                            <a:cxn ang="T76">
                              <a:pos x="T16" y="T17"/>
                            </a:cxn>
                            <a:cxn ang="T77">
                              <a:pos x="T18" y="T19"/>
                            </a:cxn>
                            <a:cxn ang="T78">
                              <a:pos x="T20" y="T21"/>
                            </a:cxn>
                            <a:cxn ang="T79">
                              <a:pos x="T22" y="T23"/>
                            </a:cxn>
                            <a:cxn ang="T80">
                              <a:pos x="T24" y="T25"/>
                            </a:cxn>
                            <a:cxn ang="T81">
                              <a:pos x="T26" y="T27"/>
                            </a:cxn>
                            <a:cxn ang="T82">
                              <a:pos x="T28" y="T29"/>
                            </a:cxn>
                            <a:cxn ang="T83">
                              <a:pos x="T30" y="T31"/>
                            </a:cxn>
                            <a:cxn ang="T84">
                              <a:pos x="T32" y="T33"/>
                            </a:cxn>
                            <a:cxn ang="T85">
                              <a:pos x="T34" y="T35"/>
                            </a:cxn>
                            <a:cxn ang="T86">
                              <a:pos x="T36" y="T37"/>
                            </a:cxn>
                            <a:cxn ang="T87">
                              <a:pos x="T38" y="T39"/>
                            </a:cxn>
                            <a:cxn ang="T88">
                              <a:pos x="T40" y="T41"/>
                            </a:cxn>
                            <a:cxn ang="T89">
                              <a:pos x="T42" y="T43"/>
                            </a:cxn>
                            <a:cxn ang="T90">
                              <a:pos x="T44" y="T45"/>
                            </a:cxn>
                            <a:cxn ang="T91">
                              <a:pos x="T46" y="T47"/>
                            </a:cxn>
                            <a:cxn ang="T92">
                              <a:pos x="T48" y="T49"/>
                            </a:cxn>
                            <a:cxn ang="T93">
                              <a:pos x="T50" y="T51"/>
                            </a:cxn>
                            <a:cxn ang="T94">
                              <a:pos x="T52" y="T53"/>
                            </a:cxn>
                            <a:cxn ang="T95">
                              <a:pos x="T54" y="T55"/>
                            </a:cxn>
                            <a:cxn ang="T96">
                              <a:pos x="T56" y="T57"/>
                            </a:cxn>
                            <a:cxn ang="T97">
                              <a:pos x="T58" y="T59"/>
                            </a:cxn>
                            <a:cxn ang="T98">
                              <a:pos x="T60" y="T61"/>
                            </a:cxn>
                            <a:cxn ang="T99">
                              <a:pos x="T62" y="T63"/>
                            </a:cxn>
                            <a:cxn ang="T100">
                              <a:pos x="T64" y="T65"/>
                            </a:cxn>
                            <a:cxn ang="T101">
                              <a:pos x="T66" y="T67"/>
                            </a:cxn>
                          </a:cxnLst>
                          <a:rect l="T102" t="T103" r="T104" b="T105"/>
                          <a:pathLst>
                            <a:path w="107" h="150">
                              <a:moveTo>
                                <a:pt x="107" y="47"/>
                              </a:moveTo>
                              <a:cubicBezTo>
                                <a:pt x="107" y="87"/>
                                <a:pt x="101" y="114"/>
                                <a:pt x="89" y="129"/>
                              </a:cubicBezTo>
                              <a:cubicBezTo>
                                <a:pt x="81" y="137"/>
                                <a:pt x="73" y="143"/>
                                <a:pt x="65" y="146"/>
                              </a:cubicBezTo>
                              <a:cubicBezTo>
                                <a:pt x="58" y="148"/>
                                <a:pt x="48" y="150"/>
                                <a:pt x="35" y="150"/>
                              </a:cubicBezTo>
                              <a:lnTo>
                                <a:pt x="3" y="150"/>
                              </a:lnTo>
                              <a:cubicBezTo>
                                <a:pt x="1" y="150"/>
                                <a:pt x="0" y="148"/>
                                <a:pt x="0" y="144"/>
                              </a:cubicBezTo>
                              <a:lnTo>
                                <a:pt x="0" y="139"/>
                              </a:lnTo>
                              <a:cubicBezTo>
                                <a:pt x="0" y="136"/>
                                <a:pt x="1" y="135"/>
                                <a:pt x="4" y="135"/>
                              </a:cubicBezTo>
                              <a:lnTo>
                                <a:pt x="23" y="135"/>
                              </a:lnTo>
                              <a:lnTo>
                                <a:pt x="23" y="22"/>
                              </a:lnTo>
                              <a:cubicBezTo>
                                <a:pt x="23" y="19"/>
                                <a:pt x="23" y="17"/>
                                <a:pt x="22" y="16"/>
                              </a:cubicBezTo>
                              <a:cubicBezTo>
                                <a:pt x="21" y="15"/>
                                <a:pt x="18" y="15"/>
                                <a:pt x="15" y="15"/>
                              </a:cubicBezTo>
                              <a:lnTo>
                                <a:pt x="5" y="15"/>
                              </a:lnTo>
                              <a:cubicBezTo>
                                <a:pt x="2" y="15"/>
                                <a:pt x="0" y="13"/>
                                <a:pt x="0" y="10"/>
                              </a:cubicBezTo>
                              <a:lnTo>
                                <a:pt x="0" y="5"/>
                              </a:lnTo>
                              <a:cubicBezTo>
                                <a:pt x="0" y="3"/>
                                <a:pt x="1" y="1"/>
                                <a:pt x="2" y="1"/>
                              </a:cubicBezTo>
                              <a:cubicBezTo>
                                <a:pt x="3" y="0"/>
                                <a:pt x="5" y="0"/>
                                <a:pt x="8" y="0"/>
                              </a:cubicBezTo>
                              <a:lnTo>
                                <a:pt x="29" y="0"/>
                              </a:lnTo>
                              <a:cubicBezTo>
                                <a:pt x="34" y="0"/>
                                <a:pt x="37" y="1"/>
                                <a:pt x="38" y="3"/>
                              </a:cubicBezTo>
                              <a:cubicBezTo>
                                <a:pt x="39" y="4"/>
                                <a:pt x="40" y="8"/>
                                <a:pt x="40" y="12"/>
                              </a:cubicBezTo>
                              <a:lnTo>
                                <a:pt x="40" y="135"/>
                              </a:lnTo>
                              <a:lnTo>
                                <a:pt x="49" y="135"/>
                              </a:lnTo>
                              <a:cubicBezTo>
                                <a:pt x="77" y="135"/>
                                <a:pt x="91" y="109"/>
                                <a:pt x="91" y="58"/>
                              </a:cubicBezTo>
                              <a:lnTo>
                                <a:pt x="91" y="31"/>
                              </a:lnTo>
                              <a:cubicBezTo>
                                <a:pt x="91" y="25"/>
                                <a:pt x="90" y="20"/>
                                <a:pt x="89" y="19"/>
                              </a:cubicBezTo>
                              <a:cubicBezTo>
                                <a:pt x="88" y="16"/>
                                <a:pt x="84" y="15"/>
                                <a:pt x="78" y="15"/>
                              </a:cubicBezTo>
                              <a:lnTo>
                                <a:pt x="68" y="15"/>
                              </a:lnTo>
                              <a:cubicBezTo>
                                <a:pt x="65" y="15"/>
                                <a:pt x="64" y="13"/>
                                <a:pt x="64" y="9"/>
                              </a:cubicBezTo>
                              <a:lnTo>
                                <a:pt x="64" y="5"/>
                              </a:lnTo>
                              <a:cubicBezTo>
                                <a:pt x="64" y="2"/>
                                <a:pt x="66" y="0"/>
                                <a:pt x="70" y="0"/>
                              </a:cubicBezTo>
                              <a:lnTo>
                                <a:pt x="87" y="0"/>
                              </a:lnTo>
                              <a:cubicBezTo>
                                <a:pt x="96" y="0"/>
                                <a:pt x="101" y="4"/>
                                <a:pt x="104" y="11"/>
                              </a:cubicBezTo>
                              <a:cubicBezTo>
                                <a:pt x="106" y="15"/>
                                <a:pt x="107" y="22"/>
                                <a:pt x="107" y="32"/>
                              </a:cubicBezTo>
                              <a:lnTo>
                                <a:pt x="107" y="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6D833A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7" name="Freeform 94"/>
                      <wps:cNvSpPr>
                        <a:spLocks noEditPoints="1"/>
                      </wps:cNvSpPr>
                      <wps:spPr bwMode="auto">
                        <a:xfrm>
                          <a:off x="1079" y="327"/>
                          <a:ext cx="18" cy="12"/>
                        </a:xfrm>
                        <a:custGeom>
                          <a:avLst/>
                          <a:gdLst>
                            <a:gd name="T0" fmla="*/ 1 w 92"/>
                            <a:gd name="T1" fmla="*/ 0 h 64"/>
                            <a:gd name="T2" fmla="*/ 1 w 92"/>
                            <a:gd name="T3" fmla="*/ 0 h 64"/>
                            <a:gd name="T4" fmla="*/ 0 w 92"/>
                            <a:gd name="T5" fmla="*/ 0 h 64"/>
                            <a:gd name="T6" fmla="*/ 0 w 92"/>
                            <a:gd name="T7" fmla="*/ 0 h 64"/>
                            <a:gd name="T8" fmla="*/ 0 w 92"/>
                            <a:gd name="T9" fmla="*/ 0 h 64"/>
                            <a:gd name="T10" fmla="*/ 0 w 92"/>
                            <a:gd name="T11" fmla="*/ 0 h 64"/>
                            <a:gd name="T12" fmla="*/ 1 w 92"/>
                            <a:gd name="T13" fmla="*/ 0 h 64"/>
                            <a:gd name="T14" fmla="*/ 1 w 92"/>
                            <a:gd name="T15" fmla="*/ 0 h 64"/>
                            <a:gd name="T16" fmla="*/ 1 w 92"/>
                            <a:gd name="T17" fmla="*/ 0 h 64"/>
                            <a:gd name="T18" fmla="*/ 0 w 92"/>
                            <a:gd name="T19" fmla="*/ 0 h 64"/>
                            <a:gd name="T20" fmla="*/ 0 w 92"/>
                            <a:gd name="T21" fmla="*/ 0 h 64"/>
                            <a:gd name="T22" fmla="*/ 0 w 92"/>
                            <a:gd name="T23" fmla="*/ 0 h 64"/>
                            <a:gd name="T24" fmla="*/ 0 w 92"/>
                            <a:gd name="T25" fmla="*/ 0 h 64"/>
                            <a:gd name="T26" fmla="*/ 0 w 92"/>
                            <a:gd name="T27" fmla="*/ 0 h 64"/>
                            <a:gd name="T28" fmla="*/ 0 w 92"/>
                            <a:gd name="T29" fmla="*/ 0 h 64"/>
                            <a:gd name="T30" fmla="*/ 0 w 92"/>
                            <a:gd name="T31" fmla="*/ 0 h 64"/>
                            <a:gd name="T32" fmla="*/ 0 w 92"/>
                            <a:gd name="T33" fmla="*/ 0 h 64"/>
                            <a:gd name="T34" fmla="*/ 0 w 92"/>
                            <a:gd name="T35" fmla="*/ 0 h 64"/>
                            <a:gd name="T36" fmla="*/ 0 w 92"/>
                            <a:gd name="T37" fmla="*/ 0 h 64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w 92"/>
                            <a:gd name="T58" fmla="*/ 0 h 64"/>
                            <a:gd name="T59" fmla="*/ 92 w 92"/>
                            <a:gd name="T60" fmla="*/ 64 h 64"/>
                          </a:gdLst>
                          <a:ahLst/>
                          <a:cxnLst>
                            <a:cxn ang="T38">
                              <a:pos x="T0" y="T1"/>
                            </a:cxn>
                            <a:cxn ang="T39">
                              <a:pos x="T2" y="T3"/>
                            </a:cxn>
                            <a:cxn ang="T40">
                              <a:pos x="T4" y="T5"/>
                            </a:cxn>
                            <a:cxn ang="T41">
                              <a:pos x="T6" y="T7"/>
                            </a:cxn>
                            <a:cxn ang="T42">
                              <a:pos x="T8" y="T9"/>
                            </a:cxn>
                            <a:cxn ang="T43">
                              <a:pos x="T10" y="T11"/>
                            </a:cxn>
                            <a:cxn ang="T44">
                              <a:pos x="T12" y="T13"/>
                            </a:cxn>
                            <a:cxn ang="T45">
                              <a:pos x="T14" y="T15"/>
                            </a:cxn>
                            <a:cxn ang="T46">
                              <a:pos x="T16" y="T17"/>
                            </a:cxn>
                            <a:cxn ang="T47">
                              <a:pos x="T18" y="T19"/>
                            </a:cxn>
                            <a:cxn ang="T48">
                              <a:pos x="T20" y="T21"/>
                            </a:cxn>
                            <a:cxn ang="T49">
                              <a:pos x="T22" y="T23"/>
                            </a:cxn>
                            <a:cxn ang="T50">
                              <a:pos x="T24" y="T25"/>
                            </a:cxn>
                            <a:cxn ang="T51">
                              <a:pos x="T26" y="T27"/>
                            </a:cxn>
                            <a:cxn ang="T52">
                              <a:pos x="T28" y="T29"/>
                            </a:cxn>
                            <a:cxn ang="T53">
                              <a:pos x="T30" y="T31"/>
                            </a:cxn>
                            <a:cxn ang="T54">
                              <a:pos x="T32" y="T33"/>
                            </a:cxn>
                            <a:cxn ang="T55">
                              <a:pos x="T34" y="T35"/>
                            </a:cxn>
                            <a:cxn ang="T56">
                              <a:pos x="T36" y="T37"/>
                            </a:cxn>
                          </a:cxnLst>
                          <a:rect l="T57" t="T58" r="T59" b="T60"/>
                          <a:pathLst>
                            <a:path w="92" h="64">
                              <a:moveTo>
                                <a:pt x="92" y="6"/>
                              </a:moveTo>
                              <a:cubicBezTo>
                                <a:pt x="92" y="9"/>
                                <a:pt x="90" y="13"/>
                                <a:pt x="87" y="17"/>
                              </a:cubicBezTo>
                              <a:lnTo>
                                <a:pt x="60" y="56"/>
                              </a:lnTo>
                              <a:cubicBezTo>
                                <a:pt x="56" y="61"/>
                                <a:pt x="53" y="64"/>
                                <a:pt x="50" y="64"/>
                              </a:cubicBezTo>
                              <a:cubicBezTo>
                                <a:pt x="47" y="64"/>
                                <a:pt x="45" y="62"/>
                                <a:pt x="45" y="59"/>
                              </a:cubicBezTo>
                              <a:cubicBezTo>
                                <a:pt x="45" y="57"/>
                                <a:pt x="46" y="54"/>
                                <a:pt x="48" y="50"/>
                              </a:cubicBezTo>
                              <a:lnTo>
                                <a:pt x="69" y="10"/>
                              </a:lnTo>
                              <a:cubicBezTo>
                                <a:pt x="72" y="4"/>
                                <a:pt x="77" y="0"/>
                                <a:pt x="83" y="0"/>
                              </a:cubicBezTo>
                              <a:cubicBezTo>
                                <a:pt x="89" y="0"/>
                                <a:pt x="92" y="2"/>
                                <a:pt x="92" y="6"/>
                              </a:cubicBezTo>
                              <a:close/>
                              <a:moveTo>
                                <a:pt x="47" y="6"/>
                              </a:moveTo>
                              <a:cubicBezTo>
                                <a:pt x="47" y="8"/>
                                <a:pt x="46" y="11"/>
                                <a:pt x="43" y="15"/>
                              </a:cubicBezTo>
                              <a:lnTo>
                                <a:pt x="13" y="58"/>
                              </a:lnTo>
                              <a:cubicBezTo>
                                <a:pt x="11" y="62"/>
                                <a:pt x="8" y="64"/>
                                <a:pt x="6" y="64"/>
                              </a:cubicBezTo>
                              <a:cubicBezTo>
                                <a:pt x="2" y="64"/>
                                <a:pt x="0" y="62"/>
                                <a:pt x="0" y="59"/>
                              </a:cubicBezTo>
                              <a:cubicBezTo>
                                <a:pt x="0" y="58"/>
                                <a:pt x="1" y="55"/>
                                <a:pt x="3" y="51"/>
                              </a:cubicBezTo>
                              <a:lnTo>
                                <a:pt x="22" y="11"/>
                              </a:lnTo>
                              <a:cubicBezTo>
                                <a:pt x="24" y="7"/>
                                <a:pt x="26" y="5"/>
                                <a:pt x="28" y="3"/>
                              </a:cubicBezTo>
                              <a:cubicBezTo>
                                <a:pt x="30" y="1"/>
                                <a:pt x="33" y="0"/>
                                <a:pt x="37" y="0"/>
                              </a:cubicBezTo>
                              <a:cubicBezTo>
                                <a:pt x="44" y="0"/>
                                <a:pt x="47" y="2"/>
                                <a:pt x="47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248A89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8" name="Freeform 95"/>
                      <wps:cNvSpPr>
                        <a:spLocks/>
                      </wps:cNvSpPr>
                      <wps:spPr bwMode="auto">
                        <a:xfrm>
                          <a:off x="1048" y="327"/>
                          <a:ext cx="25" cy="28"/>
                        </a:xfrm>
                        <a:custGeom>
                          <a:avLst/>
                          <a:gdLst>
                            <a:gd name="T0" fmla="*/ 1 w 131"/>
                            <a:gd name="T1" fmla="*/ 1 h 150"/>
                            <a:gd name="T2" fmla="*/ 1 w 131"/>
                            <a:gd name="T3" fmla="*/ 1 h 150"/>
                            <a:gd name="T4" fmla="*/ 1 w 131"/>
                            <a:gd name="T5" fmla="*/ 1 h 150"/>
                            <a:gd name="T6" fmla="*/ 0 w 131"/>
                            <a:gd name="T7" fmla="*/ 1 h 150"/>
                            <a:gd name="T8" fmla="*/ 0 w 131"/>
                            <a:gd name="T9" fmla="*/ 1 h 150"/>
                            <a:gd name="T10" fmla="*/ 0 w 131"/>
                            <a:gd name="T11" fmla="*/ 0 h 150"/>
                            <a:gd name="T12" fmla="*/ 0 w 131"/>
                            <a:gd name="T13" fmla="*/ 0 h 150"/>
                            <a:gd name="T14" fmla="*/ 0 w 131"/>
                            <a:gd name="T15" fmla="*/ 0 h 150"/>
                            <a:gd name="T16" fmla="*/ 0 w 131"/>
                            <a:gd name="T17" fmla="*/ 0 h 150"/>
                            <a:gd name="T18" fmla="*/ 0 w 131"/>
                            <a:gd name="T19" fmla="*/ 0 h 150"/>
                            <a:gd name="T20" fmla="*/ 0 w 131"/>
                            <a:gd name="T21" fmla="*/ 0 h 150"/>
                            <a:gd name="T22" fmla="*/ 0 w 131"/>
                            <a:gd name="T23" fmla="*/ 0 h 150"/>
                            <a:gd name="T24" fmla="*/ 0 w 131"/>
                            <a:gd name="T25" fmla="*/ 0 h 150"/>
                            <a:gd name="T26" fmla="*/ 0 w 131"/>
                            <a:gd name="T27" fmla="*/ 0 h 150"/>
                            <a:gd name="T28" fmla="*/ 0 w 131"/>
                            <a:gd name="T29" fmla="*/ 0 h 150"/>
                            <a:gd name="T30" fmla="*/ 0 w 131"/>
                            <a:gd name="T31" fmla="*/ 0 h 150"/>
                            <a:gd name="T32" fmla="*/ 0 w 131"/>
                            <a:gd name="T33" fmla="*/ 0 h 150"/>
                            <a:gd name="T34" fmla="*/ 0 w 131"/>
                            <a:gd name="T35" fmla="*/ 1 h 150"/>
                            <a:gd name="T36" fmla="*/ 0 w 131"/>
                            <a:gd name="T37" fmla="*/ 1 h 150"/>
                            <a:gd name="T38" fmla="*/ 0 w 131"/>
                            <a:gd name="T39" fmla="*/ 1 h 150"/>
                            <a:gd name="T40" fmla="*/ 0 w 131"/>
                            <a:gd name="T41" fmla="*/ 1 h 150"/>
                            <a:gd name="T42" fmla="*/ 0 w 131"/>
                            <a:gd name="T43" fmla="*/ 0 h 150"/>
                            <a:gd name="T44" fmla="*/ 0 w 131"/>
                            <a:gd name="T45" fmla="*/ 0 h 150"/>
                            <a:gd name="T46" fmla="*/ 0 w 131"/>
                            <a:gd name="T47" fmla="*/ 0 h 150"/>
                            <a:gd name="T48" fmla="*/ 0 w 131"/>
                            <a:gd name="T49" fmla="*/ 0 h 150"/>
                            <a:gd name="T50" fmla="*/ 1 w 131"/>
                            <a:gd name="T51" fmla="*/ 0 h 150"/>
                            <a:gd name="T52" fmla="*/ 1 w 131"/>
                            <a:gd name="T53" fmla="*/ 1 h 150"/>
                            <a:gd name="T54" fmla="*/ 1 w 131"/>
                            <a:gd name="T55" fmla="*/ 1 h 150"/>
                            <a:gd name="T56" fmla="*/ 1 w 131"/>
                            <a:gd name="T57" fmla="*/ 1 h 150"/>
                            <a:gd name="T58" fmla="*/ 1 w 131"/>
                            <a:gd name="T59" fmla="*/ 1 h 150"/>
                            <a:gd name="T60" fmla="*/ 1 w 131"/>
                            <a:gd name="T61" fmla="*/ 0 h 150"/>
                            <a:gd name="T62" fmla="*/ 1 w 131"/>
                            <a:gd name="T63" fmla="*/ 0 h 150"/>
                            <a:gd name="T64" fmla="*/ 1 w 131"/>
                            <a:gd name="T65" fmla="*/ 0 h 150"/>
                            <a:gd name="T66" fmla="*/ 1 w 131"/>
                            <a:gd name="T67" fmla="*/ 0 h 150"/>
                            <a:gd name="T68" fmla="*/ 1 w 131"/>
                            <a:gd name="T69" fmla="*/ 0 h 150"/>
                            <a:gd name="T70" fmla="*/ 1 w 131"/>
                            <a:gd name="T71" fmla="*/ 0 h 150"/>
                            <a:gd name="T72" fmla="*/ 1 w 131"/>
                            <a:gd name="T73" fmla="*/ 0 h 150"/>
                            <a:gd name="T74" fmla="*/ 1 w 131"/>
                            <a:gd name="T75" fmla="*/ 0 h 150"/>
                            <a:gd name="T76" fmla="*/ 1 w 131"/>
                            <a:gd name="T77" fmla="*/ 0 h 150"/>
                            <a:gd name="T78" fmla="*/ 1 w 131"/>
                            <a:gd name="T79" fmla="*/ 0 h 150"/>
                            <a:gd name="T80" fmla="*/ 1 w 131"/>
                            <a:gd name="T81" fmla="*/ 1 h 150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w 131"/>
                            <a:gd name="T124" fmla="*/ 0 h 150"/>
                            <a:gd name="T125" fmla="*/ 131 w 131"/>
                            <a:gd name="T126" fmla="*/ 150 h 150"/>
                          </a:gdLst>
                          <a:ahLst/>
                          <a:cxnLst>
                            <a:cxn ang="T82">
                              <a:pos x="T0" y="T1"/>
                            </a:cxn>
                            <a:cxn ang="T83">
                              <a:pos x="T2" y="T3"/>
                            </a:cxn>
                            <a:cxn ang="T84">
                              <a:pos x="T4" y="T5"/>
                            </a:cxn>
                            <a:cxn ang="T85">
                              <a:pos x="T6" y="T7"/>
                            </a:cxn>
                            <a:cxn ang="T86">
                              <a:pos x="T8" y="T9"/>
                            </a:cxn>
                            <a:cxn ang="T87">
                              <a:pos x="T10" y="T11"/>
                            </a:cxn>
                            <a:cxn ang="T88">
                              <a:pos x="T12" y="T13"/>
                            </a:cxn>
                            <a:cxn ang="T89">
                              <a:pos x="T14" y="T15"/>
                            </a:cxn>
                            <a:cxn ang="T90">
                              <a:pos x="T16" y="T17"/>
                            </a:cxn>
                            <a:cxn ang="T91">
                              <a:pos x="T18" y="T19"/>
                            </a:cxn>
                            <a:cxn ang="T92">
                              <a:pos x="T20" y="T21"/>
                            </a:cxn>
                            <a:cxn ang="T93">
                              <a:pos x="T22" y="T23"/>
                            </a:cxn>
                            <a:cxn ang="T94">
                              <a:pos x="T24" y="T25"/>
                            </a:cxn>
                            <a:cxn ang="T95">
                              <a:pos x="T26" y="T27"/>
                            </a:cxn>
                            <a:cxn ang="T96">
                              <a:pos x="T28" y="T29"/>
                            </a:cxn>
                            <a:cxn ang="T97">
                              <a:pos x="T30" y="T31"/>
                            </a:cxn>
                            <a:cxn ang="T98">
                              <a:pos x="T32" y="T33"/>
                            </a:cxn>
                            <a:cxn ang="T99">
                              <a:pos x="T34" y="T35"/>
                            </a:cxn>
                            <a:cxn ang="T100">
                              <a:pos x="T36" y="T37"/>
                            </a:cxn>
                            <a:cxn ang="T101">
                              <a:pos x="T38" y="T39"/>
                            </a:cxn>
                            <a:cxn ang="T102">
                              <a:pos x="T40" y="T41"/>
                            </a:cxn>
                            <a:cxn ang="T103">
                              <a:pos x="T42" y="T43"/>
                            </a:cxn>
                            <a:cxn ang="T104">
                              <a:pos x="T44" y="T45"/>
                            </a:cxn>
                            <a:cxn ang="T105">
                              <a:pos x="T46" y="T47"/>
                            </a:cxn>
                            <a:cxn ang="T106">
                              <a:pos x="T48" y="T49"/>
                            </a:cxn>
                            <a:cxn ang="T107">
                              <a:pos x="T50" y="T51"/>
                            </a:cxn>
                            <a:cxn ang="T108">
                              <a:pos x="T52" y="T53"/>
                            </a:cxn>
                            <a:cxn ang="T109">
                              <a:pos x="T54" y="T55"/>
                            </a:cxn>
                            <a:cxn ang="T110">
                              <a:pos x="T56" y="T57"/>
                            </a:cxn>
                            <a:cxn ang="T111">
                              <a:pos x="T58" y="T59"/>
                            </a:cxn>
                            <a:cxn ang="T112">
                              <a:pos x="T60" y="T61"/>
                            </a:cxn>
                            <a:cxn ang="T113">
                              <a:pos x="T62" y="T63"/>
                            </a:cxn>
                            <a:cxn ang="T114">
                              <a:pos x="T64" y="T65"/>
                            </a:cxn>
                            <a:cxn ang="T115">
                              <a:pos x="T66" y="T67"/>
                            </a:cxn>
                            <a:cxn ang="T116">
                              <a:pos x="T68" y="T69"/>
                            </a:cxn>
                            <a:cxn ang="T117">
                              <a:pos x="T70" y="T71"/>
                            </a:cxn>
                            <a:cxn ang="T118">
                              <a:pos x="T72" y="T73"/>
                            </a:cxn>
                            <a:cxn ang="T119">
                              <a:pos x="T74" y="T75"/>
                            </a:cxn>
                            <a:cxn ang="T120">
                              <a:pos x="T76" y="T77"/>
                            </a:cxn>
                            <a:cxn ang="T121">
                              <a:pos x="T78" y="T79"/>
                            </a:cxn>
                            <a:cxn ang="T122">
                              <a:pos x="T80" y="T81"/>
                            </a:cxn>
                          </a:cxnLst>
                          <a:rect l="T123" t="T124" r="T125" b="T126"/>
                          <a:pathLst>
                            <a:path w="131" h="150">
                              <a:moveTo>
                                <a:pt x="131" y="106"/>
                              </a:moveTo>
                              <a:cubicBezTo>
                                <a:pt x="131" y="124"/>
                                <a:pt x="128" y="136"/>
                                <a:pt x="121" y="141"/>
                              </a:cubicBezTo>
                              <a:cubicBezTo>
                                <a:pt x="115" y="147"/>
                                <a:pt x="103" y="150"/>
                                <a:pt x="84" y="150"/>
                              </a:cubicBezTo>
                              <a:lnTo>
                                <a:pt x="40" y="150"/>
                              </a:lnTo>
                              <a:cubicBezTo>
                                <a:pt x="13" y="150"/>
                                <a:pt x="0" y="139"/>
                                <a:pt x="0" y="118"/>
                              </a:cubicBezTo>
                              <a:lnTo>
                                <a:pt x="0" y="7"/>
                              </a:lnTo>
                              <a:cubicBezTo>
                                <a:pt x="0" y="4"/>
                                <a:pt x="1" y="2"/>
                                <a:pt x="1" y="1"/>
                              </a:cubicBezTo>
                              <a:cubicBezTo>
                                <a:pt x="2" y="1"/>
                                <a:pt x="4" y="0"/>
                                <a:pt x="7" y="0"/>
                              </a:cubicBezTo>
                              <a:lnTo>
                                <a:pt x="28" y="0"/>
                              </a:lnTo>
                              <a:cubicBezTo>
                                <a:pt x="30" y="0"/>
                                <a:pt x="32" y="0"/>
                                <a:pt x="32" y="1"/>
                              </a:cubicBezTo>
                              <a:cubicBezTo>
                                <a:pt x="33" y="2"/>
                                <a:pt x="33" y="3"/>
                                <a:pt x="33" y="6"/>
                              </a:cubicBezTo>
                              <a:lnTo>
                                <a:pt x="33" y="10"/>
                              </a:lnTo>
                              <a:cubicBezTo>
                                <a:pt x="33" y="12"/>
                                <a:pt x="33" y="13"/>
                                <a:pt x="32" y="14"/>
                              </a:cubicBezTo>
                              <a:cubicBezTo>
                                <a:pt x="31" y="14"/>
                                <a:pt x="30" y="15"/>
                                <a:pt x="27" y="15"/>
                              </a:cubicBezTo>
                              <a:lnTo>
                                <a:pt x="21" y="15"/>
                              </a:lnTo>
                              <a:cubicBezTo>
                                <a:pt x="19" y="15"/>
                                <a:pt x="18" y="15"/>
                                <a:pt x="17" y="16"/>
                              </a:cubicBezTo>
                              <a:cubicBezTo>
                                <a:pt x="17" y="16"/>
                                <a:pt x="16" y="18"/>
                                <a:pt x="16" y="20"/>
                              </a:cubicBezTo>
                              <a:lnTo>
                                <a:pt x="16" y="118"/>
                              </a:lnTo>
                              <a:cubicBezTo>
                                <a:pt x="16" y="125"/>
                                <a:pt x="19" y="130"/>
                                <a:pt x="24" y="132"/>
                              </a:cubicBezTo>
                              <a:cubicBezTo>
                                <a:pt x="27" y="134"/>
                                <a:pt x="33" y="135"/>
                                <a:pt x="41" y="135"/>
                              </a:cubicBezTo>
                              <a:lnTo>
                                <a:pt x="58" y="135"/>
                              </a:lnTo>
                              <a:lnTo>
                                <a:pt x="58" y="6"/>
                              </a:lnTo>
                              <a:cubicBezTo>
                                <a:pt x="58" y="3"/>
                                <a:pt x="58" y="2"/>
                                <a:pt x="58" y="1"/>
                              </a:cubicBezTo>
                              <a:cubicBezTo>
                                <a:pt x="59" y="0"/>
                                <a:pt x="60" y="0"/>
                                <a:pt x="63" y="0"/>
                              </a:cubicBezTo>
                              <a:lnTo>
                                <a:pt x="69" y="0"/>
                              </a:lnTo>
                              <a:cubicBezTo>
                                <a:pt x="72" y="0"/>
                                <a:pt x="74" y="2"/>
                                <a:pt x="74" y="5"/>
                              </a:cubicBezTo>
                              <a:lnTo>
                                <a:pt x="74" y="135"/>
                              </a:lnTo>
                              <a:lnTo>
                                <a:pt x="87" y="135"/>
                              </a:lnTo>
                              <a:cubicBezTo>
                                <a:pt x="99" y="135"/>
                                <a:pt x="106" y="134"/>
                                <a:pt x="109" y="131"/>
                              </a:cubicBezTo>
                              <a:cubicBezTo>
                                <a:pt x="113" y="128"/>
                                <a:pt x="115" y="121"/>
                                <a:pt x="115" y="111"/>
                              </a:cubicBezTo>
                              <a:lnTo>
                                <a:pt x="115" y="21"/>
                              </a:lnTo>
                              <a:cubicBezTo>
                                <a:pt x="115" y="18"/>
                                <a:pt x="115" y="17"/>
                                <a:pt x="114" y="16"/>
                              </a:cubicBezTo>
                              <a:cubicBezTo>
                                <a:pt x="114" y="15"/>
                                <a:pt x="112" y="15"/>
                                <a:pt x="109" y="15"/>
                              </a:cubicBezTo>
                              <a:lnTo>
                                <a:pt x="104" y="15"/>
                              </a:lnTo>
                              <a:cubicBezTo>
                                <a:pt x="100" y="15"/>
                                <a:pt x="99" y="13"/>
                                <a:pt x="99" y="8"/>
                              </a:cubicBezTo>
                              <a:lnTo>
                                <a:pt x="99" y="4"/>
                              </a:lnTo>
                              <a:cubicBezTo>
                                <a:pt x="99" y="2"/>
                                <a:pt x="101" y="0"/>
                                <a:pt x="105" y="0"/>
                              </a:cubicBezTo>
                              <a:lnTo>
                                <a:pt x="125" y="0"/>
                              </a:lnTo>
                              <a:cubicBezTo>
                                <a:pt x="128" y="0"/>
                                <a:pt x="130" y="1"/>
                                <a:pt x="130" y="1"/>
                              </a:cubicBezTo>
                              <a:cubicBezTo>
                                <a:pt x="131" y="2"/>
                                <a:pt x="131" y="4"/>
                                <a:pt x="131" y="6"/>
                              </a:cubicBezTo>
                              <a:lnTo>
                                <a:pt x="131" y="1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122DD1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9" name="Freeform 96"/>
                      <wps:cNvSpPr>
                        <a:spLocks/>
                      </wps:cNvSpPr>
                      <wps:spPr bwMode="auto">
                        <a:xfrm>
                          <a:off x="1006" y="326"/>
                          <a:ext cx="21" cy="30"/>
                        </a:xfrm>
                        <a:custGeom>
                          <a:avLst/>
                          <a:gdLst>
                            <a:gd name="T0" fmla="*/ 1 w 107"/>
                            <a:gd name="T1" fmla="*/ 0 h 156"/>
                            <a:gd name="T2" fmla="*/ 1 w 107"/>
                            <a:gd name="T3" fmla="*/ 1 h 156"/>
                            <a:gd name="T4" fmla="*/ 1 w 107"/>
                            <a:gd name="T5" fmla="*/ 1 h 156"/>
                            <a:gd name="T6" fmla="*/ 1 w 107"/>
                            <a:gd name="T7" fmla="*/ 1 h 156"/>
                            <a:gd name="T8" fmla="*/ 1 w 107"/>
                            <a:gd name="T9" fmla="*/ 1 h 156"/>
                            <a:gd name="T10" fmla="*/ 1 w 107"/>
                            <a:gd name="T11" fmla="*/ 1 h 156"/>
                            <a:gd name="T12" fmla="*/ 1 w 107"/>
                            <a:gd name="T13" fmla="*/ 1 h 156"/>
                            <a:gd name="T14" fmla="*/ 0 w 107"/>
                            <a:gd name="T15" fmla="*/ 0 h 156"/>
                            <a:gd name="T16" fmla="*/ 0 w 107"/>
                            <a:gd name="T17" fmla="*/ 1 h 156"/>
                            <a:gd name="T18" fmla="*/ 0 w 107"/>
                            <a:gd name="T19" fmla="*/ 1 h 156"/>
                            <a:gd name="T20" fmla="*/ 0 w 107"/>
                            <a:gd name="T21" fmla="*/ 1 h 156"/>
                            <a:gd name="T22" fmla="*/ 0 w 107"/>
                            <a:gd name="T23" fmla="*/ 1 h 156"/>
                            <a:gd name="T24" fmla="*/ 0 w 107"/>
                            <a:gd name="T25" fmla="*/ 1 h 156"/>
                            <a:gd name="T26" fmla="*/ 0 w 107"/>
                            <a:gd name="T27" fmla="*/ 1 h 156"/>
                            <a:gd name="T28" fmla="*/ 0 w 107"/>
                            <a:gd name="T29" fmla="*/ 1 h 156"/>
                            <a:gd name="T30" fmla="*/ 0 w 107"/>
                            <a:gd name="T31" fmla="*/ 1 h 156"/>
                            <a:gd name="T32" fmla="*/ 0 w 107"/>
                            <a:gd name="T33" fmla="*/ 1 h 156"/>
                            <a:gd name="T34" fmla="*/ 0 w 107"/>
                            <a:gd name="T35" fmla="*/ 1 h 156"/>
                            <a:gd name="T36" fmla="*/ 0 w 107"/>
                            <a:gd name="T37" fmla="*/ 0 h 156"/>
                            <a:gd name="T38" fmla="*/ 0 w 107"/>
                            <a:gd name="T39" fmla="*/ 0 h 156"/>
                            <a:gd name="T40" fmla="*/ 0 w 107"/>
                            <a:gd name="T41" fmla="*/ 0 h 156"/>
                            <a:gd name="T42" fmla="*/ 0 w 107"/>
                            <a:gd name="T43" fmla="*/ 0 h 156"/>
                            <a:gd name="T44" fmla="*/ 0 w 107"/>
                            <a:gd name="T45" fmla="*/ 0 h 156"/>
                            <a:gd name="T46" fmla="*/ 0 w 107"/>
                            <a:gd name="T47" fmla="*/ 0 h 156"/>
                            <a:gd name="T48" fmla="*/ 0 w 107"/>
                            <a:gd name="T49" fmla="*/ 1 h 156"/>
                            <a:gd name="T50" fmla="*/ 1 w 107"/>
                            <a:gd name="T51" fmla="*/ 1 h 156"/>
                            <a:gd name="T52" fmla="*/ 1 w 107"/>
                            <a:gd name="T53" fmla="*/ 0 h 156"/>
                            <a:gd name="T54" fmla="*/ 1 w 107"/>
                            <a:gd name="T55" fmla="*/ 0 h 156"/>
                            <a:gd name="T56" fmla="*/ 1 w 107"/>
                            <a:gd name="T57" fmla="*/ 0 h 156"/>
                            <a:gd name="T58" fmla="*/ 1 w 107"/>
                            <a:gd name="T59" fmla="*/ 0 h 156"/>
                            <a:gd name="T60" fmla="*/ 1 w 107"/>
                            <a:gd name="T61" fmla="*/ 0 h 156"/>
                            <a:gd name="T62" fmla="*/ 1 w 107"/>
                            <a:gd name="T63" fmla="*/ 0 h 156"/>
                            <a:gd name="T64" fmla="*/ 1 w 107"/>
                            <a:gd name="T65" fmla="*/ 0 h 156"/>
                            <a:gd name="T66" fmla="*/ 1 w 107"/>
                            <a:gd name="T67" fmla="*/ 0 h 156"/>
                            <a:gd name="T68" fmla="*/ 1 w 107"/>
                            <a:gd name="T69" fmla="*/ 0 h 156"/>
                            <a:gd name="T70" fmla="*/ 1 w 107"/>
                            <a:gd name="T71" fmla="*/ 0 h 156"/>
                            <a:gd name="T72" fmla="*/ 1 w 107"/>
                            <a:gd name="T73" fmla="*/ 0 h 156"/>
                            <a:gd name="T74" fmla="*/ 1 w 107"/>
                            <a:gd name="T75" fmla="*/ 0 h 15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w 107"/>
                            <a:gd name="T115" fmla="*/ 0 h 156"/>
                            <a:gd name="T116" fmla="*/ 107 w 107"/>
                            <a:gd name="T117" fmla="*/ 156 h 156"/>
                          </a:gdLst>
                          <a:ahLst/>
                          <a:cxnLst>
                            <a:cxn ang="T76">
                              <a:pos x="T0" y="T1"/>
                            </a:cxn>
                            <a:cxn ang="T77">
                              <a:pos x="T2" y="T3"/>
                            </a:cxn>
                            <a:cxn ang="T78">
                              <a:pos x="T4" y="T5"/>
                            </a:cxn>
                            <a:cxn ang="T79">
                              <a:pos x="T6" y="T7"/>
                            </a:cxn>
                            <a:cxn ang="T80">
                              <a:pos x="T8" y="T9"/>
                            </a:cxn>
                            <a:cxn ang="T81">
                              <a:pos x="T10" y="T11"/>
                            </a:cxn>
                            <a:cxn ang="T82">
                              <a:pos x="T12" y="T13"/>
                            </a:cxn>
                            <a:cxn ang="T83">
                              <a:pos x="T14" y="T15"/>
                            </a:cxn>
                            <a:cxn ang="T84">
                              <a:pos x="T16" y="T17"/>
                            </a:cxn>
                            <a:cxn ang="T85">
                              <a:pos x="T18" y="T19"/>
                            </a:cxn>
                            <a:cxn ang="T86">
                              <a:pos x="T20" y="T21"/>
                            </a:cxn>
                            <a:cxn ang="T87">
                              <a:pos x="T22" y="T23"/>
                            </a:cxn>
                            <a:cxn ang="T88">
                              <a:pos x="T24" y="T25"/>
                            </a:cxn>
                            <a:cxn ang="T89">
                              <a:pos x="T26" y="T27"/>
                            </a:cxn>
                            <a:cxn ang="T90">
                              <a:pos x="T28" y="T29"/>
                            </a:cxn>
                            <a:cxn ang="T91">
                              <a:pos x="T30" y="T31"/>
                            </a:cxn>
                            <a:cxn ang="T92">
                              <a:pos x="T32" y="T33"/>
                            </a:cxn>
                            <a:cxn ang="T93">
                              <a:pos x="T34" y="T35"/>
                            </a:cxn>
                            <a:cxn ang="T94">
                              <a:pos x="T36" y="T37"/>
                            </a:cxn>
                            <a:cxn ang="T95">
                              <a:pos x="T38" y="T39"/>
                            </a:cxn>
                            <a:cxn ang="T96">
                              <a:pos x="T40" y="T41"/>
                            </a:cxn>
                            <a:cxn ang="T97">
                              <a:pos x="T42" y="T43"/>
                            </a:cxn>
                            <a:cxn ang="T98">
                              <a:pos x="T44" y="T45"/>
                            </a:cxn>
                            <a:cxn ang="T99">
                              <a:pos x="T46" y="T47"/>
                            </a:cxn>
                            <a:cxn ang="T100">
                              <a:pos x="T48" y="T49"/>
                            </a:cxn>
                            <a:cxn ang="T101">
                              <a:pos x="T50" y="T51"/>
                            </a:cxn>
                            <a:cxn ang="T102">
                              <a:pos x="T52" y="T53"/>
                            </a:cxn>
                            <a:cxn ang="T103">
                              <a:pos x="T54" y="T55"/>
                            </a:cxn>
                            <a:cxn ang="T104">
                              <a:pos x="T56" y="T57"/>
                            </a:cxn>
                            <a:cxn ang="T105">
                              <a:pos x="T58" y="T59"/>
                            </a:cxn>
                            <a:cxn ang="T106">
                              <a:pos x="T60" y="T61"/>
                            </a:cxn>
                            <a:cxn ang="T107">
                              <a:pos x="T62" y="T63"/>
                            </a:cxn>
                            <a:cxn ang="T108">
                              <a:pos x="T64" y="T65"/>
                            </a:cxn>
                            <a:cxn ang="T109">
                              <a:pos x="T66" y="T67"/>
                            </a:cxn>
                            <a:cxn ang="T110">
                              <a:pos x="T68" y="T69"/>
                            </a:cxn>
                            <a:cxn ang="T111">
                              <a:pos x="T70" y="T71"/>
                            </a:cxn>
                            <a:cxn ang="T112">
                              <a:pos x="T72" y="T73"/>
                            </a:cxn>
                            <a:cxn ang="T113">
                              <a:pos x="T74" y="T75"/>
                            </a:cxn>
                          </a:cxnLst>
                          <a:rect l="T114" t="T115" r="T116" b="T117"/>
                          <a:pathLst>
                            <a:path w="107" h="156">
                              <a:moveTo>
                                <a:pt x="107" y="50"/>
                              </a:moveTo>
                              <a:cubicBezTo>
                                <a:pt x="107" y="67"/>
                                <a:pt x="94" y="80"/>
                                <a:pt x="69" y="89"/>
                              </a:cubicBezTo>
                              <a:lnTo>
                                <a:pt x="102" y="142"/>
                              </a:lnTo>
                              <a:cubicBezTo>
                                <a:pt x="104" y="146"/>
                                <a:pt x="105" y="148"/>
                                <a:pt x="105" y="149"/>
                              </a:cubicBezTo>
                              <a:cubicBezTo>
                                <a:pt x="105" y="151"/>
                                <a:pt x="104" y="152"/>
                                <a:pt x="103" y="154"/>
                              </a:cubicBezTo>
                              <a:cubicBezTo>
                                <a:pt x="101" y="155"/>
                                <a:pt x="99" y="156"/>
                                <a:pt x="97" y="156"/>
                              </a:cubicBezTo>
                              <a:cubicBezTo>
                                <a:pt x="95" y="156"/>
                                <a:pt x="93" y="154"/>
                                <a:pt x="91" y="152"/>
                              </a:cubicBezTo>
                              <a:lnTo>
                                <a:pt x="36" y="61"/>
                              </a:lnTo>
                              <a:cubicBezTo>
                                <a:pt x="22" y="68"/>
                                <a:pt x="16" y="78"/>
                                <a:pt x="16" y="91"/>
                              </a:cubicBezTo>
                              <a:lnTo>
                                <a:pt x="16" y="134"/>
                              </a:lnTo>
                              <a:cubicBezTo>
                                <a:pt x="16" y="137"/>
                                <a:pt x="17" y="139"/>
                                <a:pt x="20" y="139"/>
                              </a:cubicBezTo>
                              <a:lnTo>
                                <a:pt x="33" y="139"/>
                              </a:lnTo>
                              <a:cubicBezTo>
                                <a:pt x="36" y="139"/>
                                <a:pt x="38" y="140"/>
                                <a:pt x="38" y="143"/>
                              </a:cubicBezTo>
                              <a:lnTo>
                                <a:pt x="38" y="148"/>
                              </a:lnTo>
                              <a:cubicBezTo>
                                <a:pt x="38" y="152"/>
                                <a:pt x="36" y="154"/>
                                <a:pt x="33" y="154"/>
                              </a:cubicBezTo>
                              <a:lnTo>
                                <a:pt x="7" y="154"/>
                              </a:lnTo>
                              <a:cubicBezTo>
                                <a:pt x="2" y="154"/>
                                <a:pt x="0" y="152"/>
                                <a:pt x="0" y="148"/>
                              </a:cubicBezTo>
                              <a:lnTo>
                                <a:pt x="0" y="93"/>
                              </a:lnTo>
                              <a:cubicBezTo>
                                <a:pt x="0" y="74"/>
                                <a:pt x="9" y="59"/>
                                <a:pt x="28" y="49"/>
                              </a:cubicBezTo>
                              <a:lnTo>
                                <a:pt x="6" y="13"/>
                              </a:lnTo>
                              <a:cubicBezTo>
                                <a:pt x="5" y="10"/>
                                <a:pt x="4" y="8"/>
                                <a:pt x="4" y="6"/>
                              </a:cubicBezTo>
                              <a:cubicBezTo>
                                <a:pt x="4" y="5"/>
                                <a:pt x="4" y="3"/>
                                <a:pt x="6" y="2"/>
                              </a:cubicBezTo>
                              <a:cubicBezTo>
                                <a:pt x="8" y="1"/>
                                <a:pt x="9" y="0"/>
                                <a:pt x="11" y="0"/>
                              </a:cubicBezTo>
                              <a:cubicBezTo>
                                <a:pt x="13" y="0"/>
                                <a:pt x="16" y="2"/>
                                <a:pt x="18" y="5"/>
                              </a:cubicBezTo>
                              <a:lnTo>
                                <a:pt x="62" y="78"/>
                              </a:lnTo>
                              <a:cubicBezTo>
                                <a:pt x="72" y="74"/>
                                <a:pt x="79" y="70"/>
                                <a:pt x="83" y="66"/>
                              </a:cubicBezTo>
                              <a:cubicBezTo>
                                <a:pt x="88" y="61"/>
                                <a:pt x="90" y="53"/>
                                <a:pt x="90" y="44"/>
                              </a:cubicBezTo>
                              <a:lnTo>
                                <a:pt x="90" y="25"/>
                              </a:lnTo>
                              <a:cubicBezTo>
                                <a:pt x="90" y="22"/>
                                <a:pt x="90" y="20"/>
                                <a:pt x="89" y="20"/>
                              </a:cubicBezTo>
                              <a:cubicBezTo>
                                <a:pt x="88" y="19"/>
                                <a:pt x="86" y="19"/>
                                <a:pt x="83" y="19"/>
                              </a:cubicBezTo>
                              <a:lnTo>
                                <a:pt x="72" y="19"/>
                              </a:lnTo>
                              <a:cubicBezTo>
                                <a:pt x="69" y="19"/>
                                <a:pt x="68" y="18"/>
                                <a:pt x="68" y="15"/>
                              </a:cubicBezTo>
                              <a:lnTo>
                                <a:pt x="68" y="8"/>
                              </a:lnTo>
                              <a:cubicBezTo>
                                <a:pt x="68" y="5"/>
                                <a:pt x="69" y="4"/>
                                <a:pt x="71" y="4"/>
                              </a:cubicBezTo>
                              <a:lnTo>
                                <a:pt x="99" y="4"/>
                              </a:lnTo>
                              <a:cubicBezTo>
                                <a:pt x="101" y="4"/>
                                <a:pt x="103" y="5"/>
                                <a:pt x="104" y="6"/>
                              </a:cubicBezTo>
                              <a:cubicBezTo>
                                <a:pt x="106" y="8"/>
                                <a:pt x="107" y="9"/>
                                <a:pt x="107" y="11"/>
                              </a:cubicBezTo>
                              <a:lnTo>
                                <a:pt x="107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45477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0" name="Freeform 97"/>
                      <wps:cNvSpPr>
                        <a:spLocks/>
                      </wps:cNvSpPr>
                      <wps:spPr bwMode="auto">
                        <a:xfrm>
                          <a:off x="983" y="322"/>
                          <a:ext cx="18" cy="33"/>
                        </a:xfrm>
                        <a:custGeom>
                          <a:avLst/>
                          <a:gdLst>
                            <a:gd name="T0" fmla="*/ 1 w 92"/>
                            <a:gd name="T1" fmla="*/ 0 h 176"/>
                            <a:gd name="T2" fmla="*/ 1 w 92"/>
                            <a:gd name="T3" fmla="*/ 1 h 176"/>
                            <a:gd name="T4" fmla="*/ 0 w 92"/>
                            <a:gd name="T5" fmla="*/ 1 h 176"/>
                            <a:gd name="T6" fmla="*/ 0 w 92"/>
                            <a:gd name="T7" fmla="*/ 1 h 176"/>
                            <a:gd name="T8" fmla="*/ 0 w 92"/>
                            <a:gd name="T9" fmla="*/ 1 h 176"/>
                            <a:gd name="T10" fmla="*/ 0 w 92"/>
                            <a:gd name="T11" fmla="*/ 1 h 176"/>
                            <a:gd name="T12" fmla="*/ 0 w 92"/>
                            <a:gd name="T13" fmla="*/ 1 h 176"/>
                            <a:gd name="T14" fmla="*/ 0 w 92"/>
                            <a:gd name="T15" fmla="*/ 1 h 176"/>
                            <a:gd name="T16" fmla="*/ 0 w 92"/>
                            <a:gd name="T17" fmla="*/ 1 h 176"/>
                            <a:gd name="T18" fmla="*/ 0 w 92"/>
                            <a:gd name="T19" fmla="*/ 1 h 176"/>
                            <a:gd name="T20" fmla="*/ 0 w 92"/>
                            <a:gd name="T21" fmla="*/ 1 h 176"/>
                            <a:gd name="T22" fmla="*/ 0 w 92"/>
                            <a:gd name="T23" fmla="*/ 1 h 176"/>
                            <a:gd name="T24" fmla="*/ 0 w 92"/>
                            <a:gd name="T25" fmla="*/ 1 h 176"/>
                            <a:gd name="T26" fmla="*/ 0 w 92"/>
                            <a:gd name="T27" fmla="*/ 1 h 176"/>
                            <a:gd name="T28" fmla="*/ 0 w 92"/>
                            <a:gd name="T29" fmla="*/ 1 h 176"/>
                            <a:gd name="T30" fmla="*/ 0 w 92"/>
                            <a:gd name="T31" fmla="*/ 1 h 176"/>
                            <a:gd name="T32" fmla="*/ 1 w 92"/>
                            <a:gd name="T33" fmla="*/ 1 h 176"/>
                            <a:gd name="T34" fmla="*/ 1 w 92"/>
                            <a:gd name="T35" fmla="*/ 0 h 176"/>
                            <a:gd name="T36" fmla="*/ 1 w 92"/>
                            <a:gd name="T37" fmla="*/ 0 h 176"/>
                            <a:gd name="T38" fmla="*/ 1 w 92"/>
                            <a:gd name="T39" fmla="*/ 0 h 176"/>
                            <a:gd name="T40" fmla="*/ 0 w 92"/>
                            <a:gd name="T41" fmla="*/ 0 h 176"/>
                            <a:gd name="T42" fmla="*/ 0 w 92"/>
                            <a:gd name="T43" fmla="*/ 0 h 176"/>
                            <a:gd name="T44" fmla="*/ 0 w 92"/>
                            <a:gd name="T45" fmla="*/ 0 h 176"/>
                            <a:gd name="T46" fmla="*/ 0 w 92"/>
                            <a:gd name="T47" fmla="*/ 0 h 176"/>
                            <a:gd name="T48" fmla="*/ 0 w 92"/>
                            <a:gd name="T49" fmla="*/ 0 h 176"/>
                            <a:gd name="T50" fmla="*/ 0 w 92"/>
                            <a:gd name="T51" fmla="*/ 0 h 176"/>
                            <a:gd name="T52" fmla="*/ 0 w 92"/>
                            <a:gd name="T53" fmla="*/ 0 h 176"/>
                            <a:gd name="T54" fmla="*/ 0 w 92"/>
                            <a:gd name="T55" fmla="*/ 0 h 176"/>
                            <a:gd name="T56" fmla="*/ 0 w 92"/>
                            <a:gd name="T57" fmla="*/ 0 h 176"/>
                            <a:gd name="T58" fmla="*/ 1 w 92"/>
                            <a:gd name="T59" fmla="*/ 0 h 176"/>
                            <a:gd name="T60" fmla="*/ 1 w 92"/>
                            <a:gd name="T61" fmla="*/ 0 h 176"/>
                            <a:gd name="T62" fmla="*/ 1 w 92"/>
                            <a:gd name="T63" fmla="*/ 0 h 176"/>
                            <a:gd name="T64" fmla="*/ 1 w 92"/>
                            <a:gd name="T65" fmla="*/ 0 h 17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w 92"/>
                            <a:gd name="T100" fmla="*/ 0 h 176"/>
                            <a:gd name="T101" fmla="*/ 92 w 92"/>
                            <a:gd name="T102" fmla="*/ 176 h 176"/>
                          </a:gdLst>
                          <a:ahLst/>
                          <a:cxnLst>
                            <a:cxn ang="T66">
                              <a:pos x="T0" y="T1"/>
                            </a:cxn>
                            <a:cxn ang="T67">
                              <a:pos x="T2" y="T3"/>
                            </a:cxn>
                            <a:cxn ang="T68">
                              <a:pos x="T4" y="T5"/>
                            </a:cxn>
                            <a:cxn ang="T69">
                              <a:pos x="T6" y="T7"/>
                            </a:cxn>
                            <a:cxn ang="T70">
                              <a:pos x="T8" y="T9"/>
                            </a:cxn>
                            <a:cxn ang="T71">
                              <a:pos x="T10" y="T11"/>
                            </a:cxn>
                            <a:cxn ang="T72">
                              <a:pos x="T12" y="T13"/>
                            </a:cxn>
                            <a:cxn ang="T73">
                              <a:pos x="T14" y="T15"/>
                            </a:cxn>
                            <a:cxn ang="T74">
                              <a:pos x="T16" y="T17"/>
                            </a:cxn>
                            <a:cxn ang="T75">
                              <a:pos x="T18" y="T19"/>
                            </a:cxn>
                            <a:cxn ang="T76">
                              <a:pos x="T20" y="T21"/>
                            </a:cxn>
                            <a:cxn ang="T77">
                              <a:pos x="T22" y="T23"/>
                            </a:cxn>
                            <a:cxn ang="T78">
                              <a:pos x="T24" y="T25"/>
                            </a:cxn>
                            <a:cxn ang="T79">
                              <a:pos x="T26" y="T27"/>
                            </a:cxn>
                            <a:cxn ang="T80">
                              <a:pos x="T28" y="T29"/>
                            </a:cxn>
                            <a:cxn ang="T81">
                              <a:pos x="T30" y="T31"/>
                            </a:cxn>
                            <a:cxn ang="T82">
                              <a:pos x="T32" y="T33"/>
                            </a:cxn>
                            <a:cxn ang="T83">
                              <a:pos x="T34" y="T35"/>
                            </a:cxn>
                            <a:cxn ang="T84">
                              <a:pos x="T36" y="T37"/>
                            </a:cxn>
                            <a:cxn ang="T85">
                              <a:pos x="T38" y="T39"/>
                            </a:cxn>
                            <a:cxn ang="T86">
                              <a:pos x="T40" y="T41"/>
                            </a:cxn>
                            <a:cxn ang="T87">
                              <a:pos x="T42" y="T43"/>
                            </a:cxn>
                            <a:cxn ang="T88">
                              <a:pos x="T44" y="T45"/>
                            </a:cxn>
                            <a:cxn ang="T89">
                              <a:pos x="T46" y="T47"/>
                            </a:cxn>
                            <a:cxn ang="T90">
                              <a:pos x="T48" y="T49"/>
                            </a:cxn>
                            <a:cxn ang="T91">
                              <a:pos x="T50" y="T51"/>
                            </a:cxn>
                            <a:cxn ang="T92">
                              <a:pos x="T52" y="T53"/>
                            </a:cxn>
                            <a:cxn ang="T93">
                              <a:pos x="T54" y="T55"/>
                            </a:cxn>
                            <a:cxn ang="T94">
                              <a:pos x="T56" y="T57"/>
                            </a:cxn>
                            <a:cxn ang="T95">
                              <a:pos x="T58" y="T59"/>
                            </a:cxn>
                            <a:cxn ang="T96">
                              <a:pos x="T60" y="T61"/>
                            </a:cxn>
                            <a:cxn ang="T97">
                              <a:pos x="T62" y="T63"/>
                            </a:cxn>
                            <a:cxn ang="T98">
                              <a:pos x="T64" y="T65"/>
                            </a:cxn>
                          </a:cxnLst>
                          <a:rect l="T99" t="T100" r="T101" b="T102"/>
                          <a:pathLst>
                            <a:path w="92" h="176">
                              <a:moveTo>
                                <a:pt x="92" y="68"/>
                              </a:moveTo>
                              <a:cubicBezTo>
                                <a:pt x="92" y="83"/>
                                <a:pt x="89" y="96"/>
                                <a:pt x="82" y="106"/>
                              </a:cubicBezTo>
                              <a:cubicBezTo>
                                <a:pt x="79" y="112"/>
                                <a:pt x="69" y="121"/>
                                <a:pt x="54" y="135"/>
                              </a:cubicBezTo>
                              <a:cubicBezTo>
                                <a:pt x="43" y="145"/>
                                <a:pt x="38" y="152"/>
                                <a:pt x="38" y="157"/>
                              </a:cubicBezTo>
                              <a:cubicBezTo>
                                <a:pt x="38" y="160"/>
                                <a:pt x="41" y="161"/>
                                <a:pt x="47" y="161"/>
                              </a:cubicBezTo>
                              <a:lnTo>
                                <a:pt x="53" y="161"/>
                              </a:lnTo>
                              <a:cubicBezTo>
                                <a:pt x="58" y="161"/>
                                <a:pt x="61" y="163"/>
                                <a:pt x="61" y="167"/>
                              </a:cubicBezTo>
                              <a:lnTo>
                                <a:pt x="61" y="170"/>
                              </a:lnTo>
                              <a:cubicBezTo>
                                <a:pt x="61" y="173"/>
                                <a:pt x="60" y="174"/>
                                <a:pt x="58" y="175"/>
                              </a:cubicBezTo>
                              <a:cubicBezTo>
                                <a:pt x="57" y="175"/>
                                <a:pt x="55" y="176"/>
                                <a:pt x="51" y="176"/>
                              </a:cubicBezTo>
                              <a:lnTo>
                                <a:pt x="31" y="176"/>
                              </a:lnTo>
                              <a:cubicBezTo>
                                <a:pt x="27" y="176"/>
                                <a:pt x="25" y="175"/>
                                <a:pt x="24" y="175"/>
                              </a:cubicBezTo>
                              <a:cubicBezTo>
                                <a:pt x="23" y="174"/>
                                <a:pt x="23" y="172"/>
                                <a:pt x="23" y="170"/>
                              </a:cubicBezTo>
                              <a:lnTo>
                                <a:pt x="23" y="158"/>
                              </a:lnTo>
                              <a:cubicBezTo>
                                <a:pt x="23" y="151"/>
                                <a:pt x="26" y="143"/>
                                <a:pt x="33" y="134"/>
                              </a:cubicBezTo>
                              <a:cubicBezTo>
                                <a:pt x="37" y="130"/>
                                <a:pt x="44" y="124"/>
                                <a:pt x="53" y="115"/>
                              </a:cubicBezTo>
                              <a:cubicBezTo>
                                <a:pt x="65" y="105"/>
                                <a:pt x="72" y="95"/>
                                <a:pt x="74" y="85"/>
                              </a:cubicBezTo>
                              <a:cubicBezTo>
                                <a:pt x="76" y="80"/>
                                <a:pt x="76" y="74"/>
                                <a:pt x="76" y="68"/>
                              </a:cubicBezTo>
                              <a:cubicBezTo>
                                <a:pt x="76" y="59"/>
                                <a:pt x="76" y="53"/>
                                <a:pt x="75" y="51"/>
                              </a:cubicBezTo>
                              <a:cubicBezTo>
                                <a:pt x="74" y="44"/>
                                <a:pt x="70" y="41"/>
                                <a:pt x="64" y="41"/>
                              </a:cubicBezTo>
                              <a:lnTo>
                                <a:pt x="8" y="41"/>
                              </a:lnTo>
                              <a:cubicBezTo>
                                <a:pt x="5" y="41"/>
                                <a:pt x="3" y="40"/>
                                <a:pt x="2" y="40"/>
                              </a:cubicBezTo>
                              <a:cubicBezTo>
                                <a:pt x="0" y="40"/>
                                <a:pt x="0" y="38"/>
                                <a:pt x="0" y="36"/>
                              </a:cubicBezTo>
                              <a:lnTo>
                                <a:pt x="0" y="6"/>
                              </a:lnTo>
                              <a:cubicBezTo>
                                <a:pt x="0" y="3"/>
                                <a:pt x="0" y="1"/>
                                <a:pt x="2" y="1"/>
                              </a:cubicBezTo>
                              <a:cubicBezTo>
                                <a:pt x="2" y="1"/>
                                <a:pt x="5" y="0"/>
                                <a:pt x="8" y="0"/>
                              </a:cubicBezTo>
                              <a:cubicBezTo>
                                <a:pt x="13" y="0"/>
                                <a:pt x="16" y="2"/>
                                <a:pt x="16" y="6"/>
                              </a:cubicBezTo>
                              <a:lnTo>
                                <a:pt x="16" y="21"/>
                              </a:lnTo>
                              <a:cubicBezTo>
                                <a:pt x="16" y="25"/>
                                <a:pt x="19" y="26"/>
                                <a:pt x="26" y="26"/>
                              </a:cubicBezTo>
                              <a:lnTo>
                                <a:pt x="68" y="26"/>
                              </a:lnTo>
                              <a:cubicBezTo>
                                <a:pt x="75" y="26"/>
                                <a:pt x="80" y="27"/>
                                <a:pt x="82" y="28"/>
                              </a:cubicBezTo>
                              <a:cubicBezTo>
                                <a:pt x="86" y="30"/>
                                <a:pt x="88" y="34"/>
                                <a:pt x="90" y="40"/>
                              </a:cubicBezTo>
                              <a:cubicBezTo>
                                <a:pt x="91" y="46"/>
                                <a:pt x="92" y="55"/>
                                <a:pt x="92" y="6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5A8E2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1" name="Freeform 98"/>
                      <wps:cNvSpPr>
                        <a:spLocks/>
                      </wps:cNvSpPr>
                      <wps:spPr bwMode="auto">
                        <a:xfrm>
                          <a:off x="958" y="327"/>
                          <a:ext cx="21" cy="28"/>
                        </a:xfrm>
                        <a:custGeom>
                          <a:avLst/>
                          <a:gdLst>
                            <a:gd name="T0" fmla="*/ 1 w 110"/>
                            <a:gd name="T1" fmla="*/ 1 h 150"/>
                            <a:gd name="T2" fmla="*/ 1 w 110"/>
                            <a:gd name="T3" fmla="*/ 1 h 150"/>
                            <a:gd name="T4" fmla="*/ 0 w 110"/>
                            <a:gd name="T5" fmla="*/ 1 h 150"/>
                            <a:gd name="T6" fmla="*/ 0 w 110"/>
                            <a:gd name="T7" fmla="*/ 1 h 150"/>
                            <a:gd name="T8" fmla="*/ 0 w 110"/>
                            <a:gd name="T9" fmla="*/ 1 h 150"/>
                            <a:gd name="T10" fmla="*/ 0 w 110"/>
                            <a:gd name="T11" fmla="*/ 1 h 150"/>
                            <a:gd name="T12" fmla="*/ 0 w 110"/>
                            <a:gd name="T13" fmla="*/ 1 h 150"/>
                            <a:gd name="T14" fmla="*/ 1 w 110"/>
                            <a:gd name="T15" fmla="*/ 1 h 150"/>
                            <a:gd name="T16" fmla="*/ 1 w 110"/>
                            <a:gd name="T17" fmla="*/ 1 h 150"/>
                            <a:gd name="T18" fmla="*/ 1 w 110"/>
                            <a:gd name="T19" fmla="*/ 0 h 150"/>
                            <a:gd name="T20" fmla="*/ 0 w 110"/>
                            <a:gd name="T21" fmla="*/ 0 h 150"/>
                            <a:gd name="T22" fmla="*/ 0 w 110"/>
                            <a:gd name="T23" fmla="*/ 0 h 150"/>
                            <a:gd name="T24" fmla="*/ 0 w 110"/>
                            <a:gd name="T25" fmla="*/ 0 h 150"/>
                            <a:gd name="T26" fmla="*/ 0 w 110"/>
                            <a:gd name="T27" fmla="*/ 0 h 150"/>
                            <a:gd name="T28" fmla="*/ 0 w 110"/>
                            <a:gd name="T29" fmla="*/ 0 h 150"/>
                            <a:gd name="T30" fmla="*/ 0 w 110"/>
                            <a:gd name="T31" fmla="*/ 0 h 150"/>
                            <a:gd name="T32" fmla="*/ 0 w 110"/>
                            <a:gd name="T33" fmla="*/ 0 h 150"/>
                            <a:gd name="T34" fmla="*/ 1 w 110"/>
                            <a:gd name="T35" fmla="*/ 0 h 150"/>
                            <a:gd name="T36" fmla="*/ 1 w 110"/>
                            <a:gd name="T37" fmla="*/ 1 h 150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w 110"/>
                            <a:gd name="T58" fmla="*/ 0 h 150"/>
                            <a:gd name="T59" fmla="*/ 110 w 110"/>
                            <a:gd name="T60" fmla="*/ 150 h 150"/>
                          </a:gdLst>
                          <a:ahLst/>
                          <a:cxnLst>
                            <a:cxn ang="T38">
                              <a:pos x="T0" y="T1"/>
                            </a:cxn>
                            <a:cxn ang="T39">
                              <a:pos x="T2" y="T3"/>
                            </a:cxn>
                            <a:cxn ang="T40">
                              <a:pos x="T4" y="T5"/>
                            </a:cxn>
                            <a:cxn ang="T41">
                              <a:pos x="T6" y="T7"/>
                            </a:cxn>
                            <a:cxn ang="T42">
                              <a:pos x="T8" y="T9"/>
                            </a:cxn>
                            <a:cxn ang="T43">
                              <a:pos x="T10" y="T11"/>
                            </a:cxn>
                            <a:cxn ang="T44">
                              <a:pos x="T12" y="T13"/>
                            </a:cxn>
                            <a:cxn ang="T45">
                              <a:pos x="T14" y="T15"/>
                            </a:cxn>
                            <a:cxn ang="T46">
                              <a:pos x="T16" y="T17"/>
                            </a:cxn>
                            <a:cxn ang="T47">
                              <a:pos x="T18" y="T19"/>
                            </a:cxn>
                            <a:cxn ang="T48">
                              <a:pos x="T20" y="T21"/>
                            </a:cxn>
                            <a:cxn ang="T49">
                              <a:pos x="T22" y="T23"/>
                            </a:cxn>
                            <a:cxn ang="T50">
                              <a:pos x="T24" y="T25"/>
                            </a:cxn>
                            <a:cxn ang="T51">
                              <a:pos x="T26" y="T27"/>
                            </a:cxn>
                            <a:cxn ang="T52">
                              <a:pos x="T28" y="T29"/>
                            </a:cxn>
                            <a:cxn ang="T53">
                              <a:pos x="T30" y="T31"/>
                            </a:cxn>
                            <a:cxn ang="T54">
                              <a:pos x="T32" y="T33"/>
                            </a:cxn>
                            <a:cxn ang="T55">
                              <a:pos x="T34" y="T35"/>
                            </a:cxn>
                            <a:cxn ang="T56">
                              <a:pos x="T36" y="T37"/>
                            </a:cxn>
                          </a:cxnLst>
                          <a:rect l="T57" t="T58" r="T59" b="T60"/>
                          <a:pathLst>
                            <a:path w="110" h="150">
                              <a:moveTo>
                                <a:pt x="110" y="76"/>
                              </a:moveTo>
                              <a:cubicBezTo>
                                <a:pt x="110" y="110"/>
                                <a:pt x="102" y="132"/>
                                <a:pt x="86" y="142"/>
                              </a:cubicBezTo>
                              <a:cubicBezTo>
                                <a:pt x="78" y="147"/>
                                <a:pt x="69" y="150"/>
                                <a:pt x="57" y="150"/>
                              </a:cubicBezTo>
                              <a:lnTo>
                                <a:pt x="7" y="150"/>
                              </a:lnTo>
                              <a:cubicBezTo>
                                <a:pt x="3" y="150"/>
                                <a:pt x="0" y="147"/>
                                <a:pt x="0" y="142"/>
                              </a:cubicBezTo>
                              <a:cubicBezTo>
                                <a:pt x="0" y="137"/>
                                <a:pt x="2" y="135"/>
                                <a:pt x="7" y="135"/>
                              </a:cubicBezTo>
                              <a:lnTo>
                                <a:pt x="52" y="135"/>
                              </a:lnTo>
                              <a:cubicBezTo>
                                <a:pt x="69" y="135"/>
                                <a:pt x="80" y="129"/>
                                <a:pt x="87" y="116"/>
                              </a:cubicBezTo>
                              <a:cubicBezTo>
                                <a:pt x="91" y="107"/>
                                <a:pt x="93" y="93"/>
                                <a:pt x="93" y="75"/>
                              </a:cubicBezTo>
                              <a:cubicBezTo>
                                <a:pt x="93" y="56"/>
                                <a:pt x="91" y="43"/>
                                <a:pt x="87" y="34"/>
                              </a:cubicBezTo>
                              <a:cubicBezTo>
                                <a:pt x="80" y="21"/>
                                <a:pt x="69" y="15"/>
                                <a:pt x="52" y="15"/>
                              </a:cubicBezTo>
                              <a:lnTo>
                                <a:pt x="13" y="15"/>
                              </a:lnTo>
                              <a:cubicBezTo>
                                <a:pt x="10" y="15"/>
                                <a:pt x="8" y="14"/>
                                <a:pt x="7" y="13"/>
                              </a:cubicBezTo>
                              <a:cubicBezTo>
                                <a:pt x="6" y="12"/>
                                <a:pt x="6" y="10"/>
                                <a:pt x="6" y="7"/>
                              </a:cubicBezTo>
                              <a:cubicBezTo>
                                <a:pt x="6" y="3"/>
                                <a:pt x="8" y="1"/>
                                <a:pt x="11" y="0"/>
                              </a:cubicBezTo>
                              <a:lnTo>
                                <a:pt x="22" y="0"/>
                              </a:lnTo>
                              <a:lnTo>
                                <a:pt x="54" y="0"/>
                              </a:lnTo>
                              <a:cubicBezTo>
                                <a:pt x="76" y="0"/>
                                <a:pt x="91" y="8"/>
                                <a:pt x="100" y="24"/>
                              </a:cubicBezTo>
                              <a:cubicBezTo>
                                <a:pt x="106" y="35"/>
                                <a:pt x="110" y="53"/>
                                <a:pt x="110" y="7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390AC6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2" name="Freeform 99"/>
                      <wps:cNvSpPr>
                        <a:spLocks noEditPoints="1"/>
                      </wps:cNvSpPr>
                      <wps:spPr bwMode="auto">
                        <a:xfrm>
                          <a:off x="931" y="327"/>
                          <a:ext cx="23" cy="28"/>
                        </a:xfrm>
                        <a:custGeom>
                          <a:avLst/>
                          <a:gdLst>
                            <a:gd name="T0" fmla="*/ 1 w 117"/>
                            <a:gd name="T1" fmla="*/ 1 h 151"/>
                            <a:gd name="T2" fmla="*/ 1 w 117"/>
                            <a:gd name="T3" fmla="*/ 1 h 151"/>
                            <a:gd name="T4" fmla="*/ 1 w 117"/>
                            <a:gd name="T5" fmla="*/ 1 h 151"/>
                            <a:gd name="T6" fmla="*/ 0 w 117"/>
                            <a:gd name="T7" fmla="*/ 1 h 151"/>
                            <a:gd name="T8" fmla="*/ 0 w 117"/>
                            <a:gd name="T9" fmla="*/ 0 h 151"/>
                            <a:gd name="T10" fmla="*/ 0 w 117"/>
                            <a:gd name="T11" fmla="*/ 0 h 151"/>
                            <a:gd name="T12" fmla="*/ 0 w 117"/>
                            <a:gd name="T13" fmla="*/ 0 h 151"/>
                            <a:gd name="T14" fmla="*/ 0 w 117"/>
                            <a:gd name="T15" fmla="*/ 0 h 151"/>
                            <a:gd name="T16" fmla="*/ 0 w 117"/>
                            <a:gd name="T17" fmla="*/ 0 h 151"/>
                            <a:gd name="T18" fmla="*/ 1 w 117"/>
                            <a:gd name="T19" fmla="*/ 0 h 151"/>
                            <a:gd name="T20" fmla="*/ 1 w 117"/>
                            <a:gd name="T21" fmla="*/ 0 h 151"/>
                            <a:gd name="T22" fmla="*/ 1 w 117"/>
                            <a:gd name="T23" fmla="*/ 0 h 151"/>
                            <a:gd name="T24" fmla="*/ 1 w 117"/>
                            <a:gd name="T25" fmla="*/ 1 h 151"/>
                            <a:gd name="T26" fmla="*/ 1 w 117"/>
                            <a:gd name="T27" fmla="*/ 1 h 151"/>
                            <a:gd name="T28" fmla="*/ 1 w 117"/>
                            <a:gd name="T29" fmla="*/ 1 h 151"/>
                            <a:gd name="T30" fmla="*/ 1 w 117"/>
                            <a:gd name="T31" fmla="*/ 0 h 151"/>
                            <a:gd name="T32" fmla="*/ 1 w 117"/>
                            <a:gd name="T33" fmla="*/ 0 h 151"/>
                            <a:gd name="T34" fmla="*/ 0 w 117"/>
                            <a:gd name="T35" fmla="*/ 0 h 151"/>
                            <a:gd name="T36" fmla="*/ 0 w 117"/>
                            <a:gd name="T37" fmla="*/ 1 h 151"/>
                            <a:gd name="T38" fmla="*/ 0 w 117"/>
                            <a:gd name="T39" fmla="*/ 1 h 151"/>
                            <a:gd name="T40" fmla="*/ 1 w 117"/>
                            <a:gd name="T41" fmla="*/ 1 h 151"/>
                            <a:gd name="T42" fmla="*/ 1 w 117"/>
                            <a:gd name="T43" fmla="*/ 1 h 151"/>
                            <a:gd name="T44" fmla="*/ 1 w 117"/>
                            <a:gd name="T45" fmla="*/ 1 h 151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w 117"/>
                            <a:gd name="T70" fmla="*/ 0 h 151"/>
                            <a:gd name="T71" fmla="*/ 117 w 117"/>
                            <a:gd name="T72" fmla="*/ 151 h 151"/>
                          </a:gdLst>
                          <a:ahLst/>
                          <a:cxnLst>
                            <a:cxn ang="T46">
                              <a:pos x="T0" y="T1"/>
                            </a:cxn>
                            <a:cxn ang="T47">
                              <a:pos x="T2" y="T3"/>
                            </a:cxn>
                            <a:cxn ang="T48">
                              <a:pos x="T4" y="T5"/>
                            </a:cxn>
                            <a:cxn ang="T49">
                              <a:pos x="T6" y="T7"/>
                            </a:cxn>
                            <a:cxn ang="T50">
                              <a:pos x="T8" y="T9"/>
                            </a:cxn>
                            <a:cxn ang="T51">
                              <a:pos x="T10" y="T11"/>
                            </a:cxn>
                            <a:cxn ang="T52">
                              <a:pos x="T12" y="T13"/>
                            </a:cxn>
                            <a:cxn ang="T53">
                              <a:pos x="T14" y="T15"/>
                            </a:cxn>
                            <a:cxn ang="T54">
                              <a:pos x="T16" y="T17"/>
                            </a:cxn>
                            <a:cxn ang="T55">
                              <a:pos x="T18" y="T19"/>
                            </a:cxn>
                            <a:cxn ang="T56">
                              <a:pos x="T20" y="T21"/>
                            </a:cxn>
                            <a:cxn ang="T57">
                              <a:pos x="T22" y="T23"/>
                            </a:cxn>
                            <a:cxn ang="T58">
                              <a:pos x="T24" y="T25"/>
                            </a:cxn>
                            <a:cxn ang="T59">
                              <a:pos x="T26" y="T27"/>
                            </a:cxn>
                            <a:cxn ang="T60">
                              <a:pos x="T28" y="T29"/>
                            </a:cxn>
                            <a:cxn ang="T61">
                              <a:pos x="T30" y="T31"/>
                            </a:cxn>
                            <a:cxn ang="T62">
                              <a:pos x="T32" y="T33"/>
                            </a:cxn>
                            <a:cxn ang="T63">
                              <a:pos x="T34" y="T35"/>
                            </a:cxn>
                            <a:cxn ang="T64">
                              <a:pos x="T36" y="T37"/>
                            </a:cxn>
                            <a:cxn ang="T65">
                              <a:pos x="T38" y="T39"/>
                            </a:cxn>
                            <a:cxn ang="T66">
                              <a:pos x="T40" y="T41"/>
                            </a:cxn>
                            <a:cxn ang="T67">
                              <a:pos x="T42" y="T43"/>
                            </a:cxn>
                            <a:cxn ang="T68">
                              <a:pos x="T44" y="T45"/>
                            </a:cxn>
                          </a:cxnLst>
                          <a:rect l="T69" t="T70" r="T71" b="T72"/>
                          <a:pathLst>
                            <a:path w="117" h="151">
                              <a:moveTo>
                                <a:pt x="117" y="82"/>
                              </a:moveTo>
                              <a:cubicBezTo>
                                <a:pt x="117" y="106"/>
                                <a:pt x="115" y="122"/>
                                <a:pt x="110" y="131"/>
                              </a:cubicBezTo>
                              <a:cubicBezTo>
                                <a:pt x="103" y="145"/>
                                <a:pt x="89" y="151"/>
                                <a:pt x="67" y="151"/>
                              </a:cubicBezTo>
                              <a:cubicBezTo>
                                <a:pt x="35" y="151"/>
                                <a:pt x="19" y="138"/>
                                <a:pt x="19" y="111"/>
                              </a:cubicBezTo>
                              <a:lnTo>
                                <a:pt x="19" y="15"/>
                              </a:lnTo>
                              <a:lnTo>
                                <a:pt x="7" y="15"/>
                              </a:lnTo>
                              <a:cubicBezTo>
                                <a:pt x="4" y="15"/>
                                <a:pt x="2" y="14"/>
                                <a:pt x="2" y="13"/>
                              </a:cubicBezTo>
                              <a:cubicBezTo>
                                <a:pt x="1" y="13"/>
                                <a:pt x="0" y="11"/>
                                <a:pt x="0" y="8"/>
                              </a:cubicBezTo>
                              <a:cubicBezTo>
                                <a:pt x="0" y="3"/>
                                <a:pt x="2" y="0"/>
                                <a:pt x="5" y="0"/>
                              </a:cubicBezTo>
                              <a:lnTo>
                                <a:pt x="94" y="0"/>
                              </a:lnTo>
                              <a:cubicBezTo>
                                <a:pt x="102" y="0"/>
                                <a:pt x="107" y="3"/>
                                <a:pt x="110" y="8"/>
                              </a:cubicBezTo>
                              <a:cubicBezTo>
                                <a:pt x="112" y="11"/>
                                <a:pt x="113" y="17"/>
                                <a:pt x="115" y="27"/>
                              </a:cubicBezTo>
                              <a:cubicBezTo>
                                <a:pt x="116" y="40"/>
                                <a:pt x="117" y="58"/>
                                <a:pt x="117" y="82"/>
                              </a:cubicBezTo>
                              <a:close/>
                              <a:moveTo>
                                <a:pt x="101" y="85"/>
                              </a:moveTo>
                              <a:lnTo>
                                <a:pt x="101" y="77"/>
                              </a:lnTo>
                              <a:cubicBezTo>
                                <a:pt x="101" y="41"/>
                                <a:pt x="99" y="21"/>
                                <a:pt x="95" y="17"/>
                              </a:cubicBezTo>
                              <a:cubicBezTo>
                                <a:pt x="93" y="16"/>
                                <a:pt x="89" y="15"/>
                                <a:pt x="82" y="15"/>
                              </a:cubicBezTo>
                              <a:lnTo>
                                <a:pt x="36" y="15"/>
                              </a:lnTo>
                              <a:lnTo>
                                <a:pt x="36" y="109"/>
                              </a:lnTo>
                              <a:cubicBezTo>
                                <a:pt x="36" y="120"/>
                                <a:pt x="39" y="127"/>
                                <a:pt x="45" y="131"/>
                              </a:cubicBezTo>
                              <a:cubicBezTo>
                                <a:pt x="49" y="135"/>
                                <a:pt x="58" y="136"/>
                                <a:pt x="69" y="136"/>
                              </a:cubicBezTo>
                              <a:cubicBezTo>
                                <a:pt x="83" y="136"/>
                                <a:pt x="92" y="131"/>
                                <a:pt x="97" y="120"/>
                              </a:cubicBezTo>
                              <a:cubicBezTo>
                                <a:pt x="100" y="113"/>
                                <a:pt x="101" y="101"/>
                                <a:pt x="101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8FD14D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" name="Freeform 100"/>
                      <wps:cNvSpPr>
                        <a:spLocks/>
                      </wps:cNvSpPr>
                      <wps:spPr bwMode="auto">
                        <a:xfrm>
                          <a:off x="915" y="326"/>
                          <a:ext cx="10" cy="29"/>
                        </a:xfrm>
                        <a:custGeom>
                          <a:avLst/>
                          <a:gdLst>
                            <a:gd name="T0" fmla="*/ 0 w 53"/>
                            <a:gd name="T1" fmla="*/ 0 h 151"/>
                            <a:gd name="T2" fmla="*/ 0 w 53"/>
                            <a:gd name="T3" fmla="*/ 1 h 151"/>
                            <a:gd name="T4" fmla="*/ 0 w 53"/>
                            <a:gd name="T5" fmla="*/ 1 h 151"/>
                            <a:gd name="T6" fmla="*/ 0 w 53"/>
                            <a:gd name="T7" fmla="*/ 1 h 151"/>
                            <a:gd name="T8" fmla="*/ 0 w 53"/>
                            <a:gd name="T9" fmla="*/ 1 h 151"/>
                            <a:gd name="T10" fmla="*/ 0 w 53"/>
                            <a:gd name="T11" fmla="*/ 1 h 151"/>
                            <a:gd name="T12" fmla="*/ 0 w 53"/>
                            <a:gd name="T13" fmla="*/ 1 h 151"/>
                            <a:gd name="T14" fmla="*/ 0 w 53"/>
                            <a:gd name="T15" fmla="*/ 1 h 151"/>
                            <a:gd name="T16" fmla="*/ 0 w 53"/>
                            <a:gd name="T17" fmla="*/ 1 h 151"/>
                            <a:gd name="T18" fmla="*/ 0 w 53"/>
                            <a:gd name="T19" fmla="*/ 1 h 151"/>
                            <a:gd name="T20" fmla="*/ 0 w 53"/>
                            <a:gd name="T21" fmla="*/ 1 h 151"/>
                            <a:gd name="T22" fmla="*/ 0 w 53"/>
                            <a:gd name="T23" fmla="*/ 1 h 151"/>
                            <a:gd name="T24" fmla="*/ 0 w 53"/>
                            <a:gd name="T25" fmla="*/ 0 h 151"/>
                            <a:gd name="T26" fmla="*/ 0 w 53"/>
                            <a:gd name="T27" fmla="*/ 0 h 151"/>
                            <a:gd name="T28" fmla="*/ 0 w 53"/>
                            <a:gd name="T29" fmla="*/ 0 h 151"/>
                            <a:gd name="T30" fmla="*/ 0 w 53"/>
                            <a:gd name="T31" fmla="*/ 0 h 151"/>
                            <a:gd name="T32" fmla="*/ 0 w 53"/>
                            <a:gd name="T33" fmla="*/ 0 h 151"/>
                            <a:gd name="T34" fmla="*/ 0 w 53"/>
                            <a:gd name="T35" fmla="*/ 0 h 151"/>
                            <a:gd name="T36" fmla="*/ 0 w 53"/>
                            <a:gd name="T37" fmla="*/ 0 h 151"/>
                            <a:gd name="T38" fmla="*/ 0 w 53"/>
                            <a:gd name="T39" fmla="*/ 0 h 151"/>
                            <a:gd name="T40" fmla="*/ 0 w 53"/>
                            <a:gd name="T41" fmla="*/ 0 h 151"/>
                            <a:gd name="T42" fmla="*/ 0 w 53"/>
                            <a:gd name="T43" fmla="*/ 0 h 151"/>
                            <a:gd name="T44" fmla="*/ 0 w 53"/>
                            <a:gd name="T45" fmla="*/ 0 h 151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w 53"/>
                            <a:gd name="T70" fmla="*/ 0 h 151"/>
                            <a:gd name="T71" fmla="*/ 53 w 53"/>
                            <a:gd name="T72" fmla="*/ 151 h 151"/>
                          </a:gdLst>
                          <a:ahLst/>
                          <a:cxnLst>
                            <a:cxn ang="T46">
                              <a:pos x="T0" y="T1"/>
                            </a:cxn>
                            <a:cxn ang="T47">
                              <a:pos x="T2" y="T3"/>
                            </a:cxn>
                            <a:cxn ang="T48">
                              <a:pos x="T4" y="T5"/>
                            </a:cxn>
                            <a:cxn ang="T49">
                              <a:pos x="T6" y="T7"/>
                            </a:cxn>
                            <a:cxn ang="T50">
                              <a:pos x="T8" y="T9"/>
                            </a:cxn>
                            <a:cxn ang="T51">
                              <a:pos x="T10" y="T11"/>
                            </a:cxn>
                            <a:cxn ang="T52">
                              <a:pos x="T12" y="T13"/>
                            </a:cxn>
                            <a:cxn ang="T53">
                              <a:pos x="T14" y="T15"/>
                            </a:cxn>
                            <a:cxn ang="T54">
                              <a:pos x="T16" y="T17"/>
                            </a:cxn>
                            <a:cxn ang="T55">
                              <a:pos x="T18" y="T19"/>
                            </a:cxn>
                            <a:cxn ang="T56">
                              <a:pos x="T20" y="T21"/>
                            </a:cxn>
                            <a:cxn ang="T57">
                              <a:pos x="T22" y="T23"/>
                            </a:cxn>
                            <a:cxn ang="T58">
                              <a:pos x="T24" y="T25"/>
                            </a:cxn>
                            <a:cxn ang="T59">
                              <a:pos x="T26" y="T27"/>
                            </a:cxn>
                            <a:cxn ang="T60">
                              <a:pos x="T28" y="T29"/>
                            </a:cxn>
                            <a:cxn ang="T61">
                              <a:pos x="T30" y="T31"/>
                            </a:cxn>
                            <a:cxn ang="T62">
                              <a:pos x="T32" y="T33"/>
                            </a:cxn>
                            <a:cxn ang="T63">
                              <a:pos x="T34" y="T35"/>
                            </a:cxn>
                            <a:cxn ang="T64">
                              <a:pos x="T36" y="T37"/>
                            </a:cxn>
                            <a:cxn ang="T65">
                              <a:pos x="T38" y="T39"/>
                            </a:cxn>
                            <a:cxn ang="T66">
                              <a:pos x="T40" y="T41"/>
                            </a:cxn>
                            <a:cxn ang="T67">
                              <a:pos x="T42" y="T43"/>
                            </a:cxn>
                            <a:cxn ang="T68">
                              <a:pos x="T44" y="T45"/>
                            </a:cxn>
                          </a:cxnLst>
                          <a:rect l="T69" t="T70" r="T71" b="T72"/>
                          <a:pathLst>
                            <a:path w="53" h="151">
                              <a:moveTo>
                                <a:pt x="53" y="16"/>
                              </a:moveTo>
                              <a:lnTo>
                                <a:pt x="53" y="137"/>
                              </a:lnTo>
                              <a:cubicBezTo>
                                <a:pt x="53" y="142"/>
                                <a:pt x="52" y="145"/>
                                <a:pt x="50" y="147"/>
                              </a:cubicBezTo>
                              <a:cubicBezTo>
                                <a:pt x="49" y="149"/>
                                <a:pt x="45" y="151"/>
                                <a:pt x="40" y="151"/>
                              </a:cubicBezTo>
                              <a:lnTo>
                                <a:pt x="4" y="151"/>
                              </a:lnTo>
                              <a:cubicBezTo>
                                <a:pt x="1" y="151"/>
                                <a:pt x="0" y="149"/>
                                <a:pt x="0" y="145"/>
                              </a:cubicBezTo>
                              <a:lnTo>
                                <a:pt x="0" y="141"/>
                              </a:lnTo>
                              <a:cubicBezTo>
                                <a:pt x="0" y="139"/>
                                <a:pt x="0" y="137"/>
                                <a:pt x="1" y="137"/>
                              </a:cubicBezTo>
                              <a:cubicBezTo>
                                <a:pt x="2" y="136"/>
                                <a:pt x="3" y="136"/>
                                <a:pt x="6" y="136"/>
                              </a:cubicBezTo>
                              <a:lnTo>
                                <a:pt x="29" y="136"/>
                              </a:lnTo>
                              <a:cubicBezTo>
                                <a:pt x="32" y="136"/>
                                <a:pt x="34" y="136"/>
                                <a:pt x="35" y="135"/>
                              </a:cubicBezTo>
                              <a:cubicBezTo>
                                <a:pt x="36" y="134"/>
                                <a:pt x="36" y="133"/>
                                <a:pt x="36" y="130"/>
                              </a:cubicBezTo>
                              <a:lnTo>
                                <a:pt x="36" y="22"/>
                              </a:lnTo>
                              <a:cubicBezTo>
                                <a:pt x="36" y="20"/>
                                <a:pt x="36" y="18"/>
                                <a:pt x="36" y="17"/>
                              </a:cubicBezTo>
                              <a:cubicBezTo>
                                <a:pt x="35" y="16"/>
                                <a:pt x="33" y="16"/>
                                <a:pt x="31" y="16"/>
                              </a:cubicBezTo>
                              <a:lnTo>
                                <a:pt x="13" y="16"/>
                              </a:lnTo>
                              <a:cubicBezTo>
                                <a:pt x="10" y="16"/>
                                <a:pt x="8" y="14"/>
                                <a:pt x="8" y="11"/>
                              </a:cubicBezTo>
                              <a:lnTo>
                                <a:pt x="8" y="5"/>
                              </a:lnTo>
                              <a:cubicBezTo>
                                <a:pt x="8" y="3"/>
                                <a:pt x="10" y="1"/>
                                <a:pt x="16" y="1"/>
                              </a:cubicBezTo>
                              <a:cubicBezTo>
                                <a:pt x="19" y="0"/>
                                <a:pt x="24" y="0"/>
                                <a:pt x="31" y="0"/>
                              </a:cubicBezTo>
                              <a:cubicBezTo>
                                <a:pt x="39" y="1"/>
                                <a:pt x="43" y="1"/>
                                <a:pt x="42" y="1"/>
                              </a:cubicBezTo>
                              <a:cubicBezTo>
                                <a:pt x="47" y="1"/>
                                <a:pt x="50" y="3"/>
                                <a:pt x="51" y="6"/>
                              </a:cubicBezTo>
                              <a:cubicBezTo>
                                <a:pt x="52" y="7"/>
                                <a:pt x="53" y="11"/>
                                <a:pt x="53" y="1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EF2D5D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4" name="Freeform 101"/>
                      <wps:cNvSpPr>
                        <a:spLocks/>
                      </wps:cNvSpPr>
                      <wps:spPr bwMode="auto">
                        <a:xfrm>
                          <a:off x="893" y="327"/>
                          <a:ext cx="20" cy="28"/>
                        </a:xfrm>
                        <a:custGeom>
                          <a:avLst/>
                          <a:gdLst>
                            <a:gd name="T0" fmla="*/ 1 w 103"/>
                            <a:gd name="T1" fmla="*/ 0 h 150"/>
                            <a:gd name="T2" fmla="*/ 1 w 103"/>
                            <a:gd name="T3" fmla="*/ 0 h 150"/>
                            <a:gd name="T4" fmla="*/ 1 w 103"/>
                            <a:gd name="T5" fmla="*/ 0 h 150"/>
                            <a:gd name="T6" fmla="*/ 1 w 103"/>
                            <a:gd name="T7" fmla="*/ 0 h 150"/>
                            <a:gd name="T8" fmla="*/ 1 w 103"/>
                            <a:gd name="T9" fmla="*/ 1 h 150"/>
                            <a:gd name="T10" fmla="*/ 1 w 103"/>
                            <a:gd name="T11" fmla="*/ 1 h 150"/>
                            <a:gd name="T12" fmla="*/ 1 w 103"/>
                            <a:gd name="T13" fmla="*/ 1 h 150"/>
                            <a:gd name="T14" fmla="*/ 1 w 103"/>
                            <a:gd name="T15" fmla="*/ 1 h 150"/>
                            <a:gd name="T16" fmla="*/ 1 w 103"/>
                            <a:gd name="T17" fmla="*/ 1 h 150"/>
                            <a:gd name="T18" fmla="*/ 1 w 103"/>
                            <a:gd name="T19" fmla="*/ 0 h 150"/>
                            <a:gd name="T20" fmla="*/ 0 w 103"/>
                            <a:gd name="T21" fmla="*/ 0 h 150"/>
                            <a:gd name="T22" fmla="*/ 0 w 103"/>
                            <a:gd name="T23" fmla="*/ 0 h 150"/>
                            <a:gd name="T24" fmla="*/ 0 w 103"/>
                            <a:gd name="T25" fmla="*/ 0 h 150"/>
                            <a:gd name="T26" fmla="*/ 0 w 103"/>
                            <a:gd name="T27" fmla="*/ 0 h 150"/>
                            <a:gd name="T28" fmla="*/ 0 w 103"/>
                            <a:gd name="T29" fmla="*/ 0 h 150"/>
                            <a:gd name="T30" fmla="*/ 1 w 103"/>
                            <a:gd name="T31" fmla="*/ 0 h 150"/>
                            <a:gd name="T32" fmla="*/ 1 w 103"/>
                            <a:gd name="T33" fmla="*/ 0 h 150"/>
                            <a:gd name="T34" fmla="*/ 1 w 103"/>
                            <a:gd name="T35" fmla="*/ 0 h 150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w 103"/>
                            <a:gd name="T55" fmla="*/ 0 h 150"/>
                            <a:gd name="T56" fmla="*/ 103 w 103"/>
                            <a:gd name="T57" fmla="*/ 150 h 150"/>
                          </a:gdLst>
                          <a:ahLst/>
                          <a:cxnLst>
                            <a:cxn ang="T36">
                              <a:pos x="T0" y="T1"/>
                            </a:cxn>
                            <a:cxn ang="T37">
                              <a:pos x="T2" y="T3"/>
                            </a:cxn>
                            <a:cxn ang="T38">
                              <a:pos x="T4" y="T5"/>
                            </a:cxn>
                            <a:cxn ang="T39">
                              <a:pos x="T6" y="T7"/>
                            </a:cxn>
                            <a:cxn ang="T40">
                              <a:pos x="T8" y="T9"/>
                            </a:cxn>
                            <a:cxn ang="T41">
                              <a:pos x="T10" y="T11"/>
                            </a:cxn>
                            <a:cxn ang="T42">
                              <a:pos x="T12" y="T13"/>
                            </a:cxn>
                            <a:cxn ang="T43">
                              <a:pos x="T14" y="T15"/>
                            </a:cxn>
                            <a:cxn ang="T44">
                              <a:pos x="T16" y="T17"/>
                            </a:cxn>
                            <a:cxn ang="T45">
                              <a:pos x="T18" y="T19"/>
                            </a:cxn>
                            <a:cxn ang="T46">
                              <a:pos x="T20" y="T21"/>
                            </a:cxn>
                            <a:cxn ang="T47">
                              <a:pos x="T22" y="T23"/>
                            </a:cxn>
                            <a:cxn ang="T48">
                              <a:pos x="T24" y="T25"/>
                            </a:cxn>
                            <a:cxn ang="T49">
                              <a:pos x="T26" y="T27"/>
                            </a:cxn>
                            <a:cxn ang="T50">
                              <a:pos x="T28" y="T29"/>
                            </a:cxn>
                            <a:cxn ang="T51">
                              <a:pos x="T30" y="T31"/>
                            </a:cxn>
                            <a:cxn ang="T52">
                              <a:pos x="T32" y="T33"/>
                            </a:cxn>
                            <a:cxn ang="T53">
                              <a:pos x="T34" y="T35"/>
                            </a:cxn>
                          </a:cxnLst>
                          <a:rect l="T54" t="T55" r="T56" b="T57"/>
                          <a:pathLst>
                            <a:path w="103" h="150">
                              <a:moveTo>
                                <a:pt x="103" y="7"/>
                              </a:moveTo>
                              <a:cubicBezTo>
                                <a:pt x="103" y="10"/>
                                <a:pt x="103" y="12"/>
                                <a:pt x="102" y="13"/>
                              </a:cubicBezTo>
                              <a:cubicBezTo>
                                <a:pt x="101" y="14"/>
                                <a:pt x="99" y="15"/>
                                <a:pt x="96" y="15"/>
                              </a:cubicBezTo>
                              <a:lnTo>
                                <a:pt x="81" y="15"/>
                              </a:lnTo>
                              <a:lnTo>
                                <a:pt x="81" y="140"/>
                              </a:lnTo>
                              <a:cubicBezTo>
                                <a:pt x="81" y="144"/>
                                <a:pt x="81" y="146"/>
                                <a:pt x="80" y="147"/>
                              </a:cubicBezTo>
                              <a:cubicBezTo>
                                <a:pt x="79" y="149"/>
                                <a:pt x="76" y="150"/>
                                <a:pt x="73" y="150"/>
                              </a:cubicBezTo>
                              <a:cubicBezTo>
                                <a:pt x="69" y="150"/>
                                <a:pt x="67" y="149"/>
                                <a:pt x="66" y="147"/>
                              </a:cubicBezTo>
                              <a:cubicBezTo>
                                <a:pt x="65" y="146"/>
                                <a:pt x="65" y="144"/>
                                <a:pt x="65" y="140"/>
                              </a:cubicBezTo>
                              <a:lnTo>
                                <a:pt x="65" y="15"/>
                              </a:lnTo>
                              <a:lnTo>
                                <a:pt x="6" y="15"/>
                              </a:lnTo>
                              <a:cubicBezTo>
                                <a:pt x="4" y="15"/>
                                <a:pt x="2" y="14"/>
                                <a:pt x="1" y="13"/>
                              </a:cubicBezTo>
                              <a:cubicBezTo>
                                <a:pt x="1" y="12"/>
                                <a:pt x="0" y="10"/>
                                <a:pt x="0" y="7"/>
                              </a:cubicBezTo>
                              <a:cubicBezTo>
                                <a:pt x="0" y="4"/>
                                <a:pt x="1" y="2"/>
                                <a:pt x="2" y="1"/>
                              </a:cubicBezTo>
                              <a:cubicBezTo>
                                <a:pt x="3" y="0"/>
                                <a:pt x="10" y="0"/>
                                <a:pt x="24" y="0"/>
                              </a:cubicBezTo>
                              <a:lnTo>
                                <a:pt x="96" y="0"/>
                              </a:lnTo>
                              <a:cubicBezTo>
                                <a:pt x="99" y="0"/>
                                <a:pt x="101" y="1"/>
                                <a:pt x="102" y="2"/>
                              </a:cubicBezTo>
                              <a:cubicBezTo>
                                <a:pt x="103" y="3"/>
                                <a:pt x="103" y="4"/>
                                <a:pt x="103" y="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48DF54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5" name="Freeform 102"/>
                      <wps:cNvSpPr>
                        <a:spLocks/>
                      </wps:cNvSpPr>
                      <wps:spPr bwMode="auto">
                        <a:xfrm>
                          <a:off x="869" y="326"/>
                          <a:ext cx="19" cy="29"/>
                        </a:xfrm>
                        <a:custGeom>
                          <a:avLst/>
                          <a:gdLst>
                            <a:gd name="T0" fmla="*/ 1 w 101"/>
                            <a:gd name="T1" fmla="*/ 1 h 151"/>
                            <a:gd name="T2" fmla="*/ 1 w 101"/>
                            <a:gd name="T3" fmla="*/ 1 h 151"/>
                            <a:gd name="T4" fmla="*/ 1 w 101"/>
                            <a:gd name="T5" fmla="*/ 1 h 151"/>
                            <a:gd name="T6" fmla="*/ 1 w 101"/>
                            <a:gd name="T7" fmla="*/ 1 h 151"/>
                            <a:gd name="T8" fmla="*/ 1 w 101"/>
                            <a:gd name="T9" fmla="*/ 0 h 151"/>
                            <a:gd name="T10" fmla="*/ 1 w 101"/>
                            <a:gd name="T11" fmla="*/ 0 h 151"/>
                            <a:gd name="T12" fmla="*/ 0 w 101"/>
                            <a:gd name="T13" fmla="*/ 0 h 151"/>
                            <a:gd name="T14" fmla="*/ 0 w 101"/>
                            <a:gd name="T15" fmla="*/ 0 h 151"/>
                            <a:gd name="T16" fmla="*/ 0 w 101"/>
                            <a:gd name="T17" fmla="*/ 0 h 151"/>
                            <a:gd name="T18" fmla="*/ 0 w 101"/>
                            <a:gd name="T19" fmla="*/ 0 h 151"/>
                            <a:gd name="T20" fmla="*/ 0 w 101"/>
                            <a:gd name="T21" fmla="*/ 0 h 151"/>
                            <a:gd name="T22" fmla="*/ 0 w 101"/>
                            <a:gd name="T23" fmla="*/ 0 h 151"/>
                            <a:gd name="T24" fmla="*/ 0 w 101"/>
                            <a:gd name="T25" fmla="*/ 0 h 151"/>
                            <a:gd name="T26" fmla="*/ 1 w 101"/>
                            <a:gd name="T27" fmla="*/ 0 h 151"/>
                            <a:gd name="T28" fmla="*/ 1 w 101"/>
                            <a:gd name="T29" fmla="*/ 0 h 151"/>
                            <a:gd name="T30" fmla="*/ 1 w 101"/>
                            <a:gd name="T31" fmla="*/ 1 h 151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w 101"/>
                            <a:gd name="T49" fmla="*/ 0 h 151"/>
                            <a:gd name="T50" fmla="*/ 101 w 101"/>
                            <a:gd name="T51" fmla="*/ 151 h 151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T48" t="T49" r="T50" b="T51"/>
                          <a:pathLst>
                            <a:path w="101" h="151">
                              <a:moveTo>
                                <a:pt x="101" y="137"/>
                              </a:moveTo>
                              <a:cubicBezTo>
                                <a:pt x="101" y="142"/>
                                <a:pt x="101" y="145"/>
                                <a:pt x="101" y="147"/>
                              </a:cubicBezTo>
                              <a:cubicBezTo>
                                <a:pt x="100" y="149"/>
                                <a:pt x="97" y="151"/>
                                <a:pt x="93" y="151"/>
                              </a:cubicBezTo>
                              <a:cubicBezTo>
                                <a:pt x="87" y="151"/>
                                <a:pt x="85" y="148"/>
                                <a:pt x="85" y="144"/>
                              </a:cubicBezTo>
                              <a:lnTo>
                                <a:pt x="85" y="31"/>
                              </a:lnTo>
                              <a:cubicBezTo>
                                <a:pt x="85" y="26"/>
                                <a:pt x="84" y="22"/>
                                <a:pt x="82" y="19"/>
                              </a:cubicBezTo>
                              <a:cubicBezTo>
                                <a:pt x="80" y="17"/>
                                <a:pt x="76" y="16"/>
                                <a:pt x="71" y="16"/>
                              </a:cubicBezTo>
                              <a:lnTo>
                                <a:pt x="7" y="16"/>
                              </a:lnTo>
                              <a:cubicBezTo>
                                <a:pt x="4" y="16"/>
                                <a:pt x="2" y="15"/>
                                <a:pt x="2" y="14"/>
                              </a:cubicBezTo>
                              <a:cubicBezTo>
                                <a:pt x="1" y="13"/>
                                <a:pt x="0" y="12"/>
                                <a:pt x="0" y="9"/>
                              </a:cubicBezTo>
                              <a:cubicBezTo>
                                <a:pt x="0" y="5"/>
                                <a:pt x="2" y="3"/>
                                <a:pt x="5" y="1"/>
                              </a:cubicBezTo>
                              <a:cubicBezTo>
                                <a:pt x="8" y="0"/>
                                <a:pt x="12" y="0"/>
                                <a:pt x="16" y="0"/>
                              </a:cubicBezTo>
                              <a:cubicBezTo>
                                <a:pt x="25" y="1"/>
                                <a:pt x="29" y="1"/>
                                <a:pt x="28" y="1"/>
                              </a:cubicBezTo>
                              <a:lnTo>
                                <a:pt x="79" y="1"/>
                              </a:lnTo>
                              <a:cubicBezTo>
                                <a:pt x="94" y="1"/>
                                <a:pt x="101" y="8"/>
                                <a:pt x="101" y="23"/>
                              </a:cubicBezTo>
                              <a:lnTo>
                                <a:pt x="101" y="1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5E92DD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6" name="Freeform 103"/>
                      <wps:cNvSpPr>
                        <a:spLocks noEditPoints="1"/>
                      </wps:cNvSpPr>
                      <wps:spPr bwMode="auto">
                        <a:xfrm>
                          <a:off x="828" y="327"/>
                          <a:ext cx="22" cy="28"/>
                        </a:xfrm>
                        <a:custGeom>
                          <a:avLst/>
                          <a:gdLst>
                            <a:gd name="T0" fmla="*/ 1 w 116"/>
                            <a:gd name="T1" fmla="*/ 1 h 151"/>
                            <a:gd name="T2" fmla="*/ 1 w 116"/>
                            <a:gd name="T3" fmla="*/ 1 h 151"/>
                            <a:gd name="T4" fmla="*/ 0 w 116"/>
                            <a:gd name="T5" fmla="*/ 1 h 151"/>
                            <a:gd name="T6" fmla="*/ 0 w 116"/>
                            <a:gd name="T7" fmla="*/ 1 h 151"/>
                            <a:gd name="T8" fmla="*/ 0 w 116"/>
                            <a:gd name="T9" fmla="*/ 0 h 151"/>
                            <a:gd name="T10" fmla="*/ 0 w 116"/>
                            <a:gd name="T11" fmla="*/ 0 h 151"/>
                            <a:gd name="T12" fmla="*/ 0 w 116"/>
                            <a:gd name="T13" fmla="*/ 0 h 151"/>
                            <a:gd name="T14" fmla="*/ 0 w 116"/>
                            <a:gd name="T15" fmla="*/ 0 h 151"/>
                            <a:gd name="T16" fmla="*/ 0 w 116"/>
                            <a:gd name="T17" fmla="*/ 0 h 151"/>
                            <a:gd name="T18" fmla="*/ 1 w 116"/>
                            <a:gd name="T19" fmla="*/ 0 h 151"/>
                            <a:gd name="T20" fmla="*/ 1 w 116"/>
                            <a:gd name="T21" fmla="*/ 0 h 151"/>
                            <a:gd name="T22" fmla="*/ 1 w 116"/>
                            <a:gd name="T23" fmla="*/ 0 h 151"/>
                            <a:gd name="T24" fmla="*/ 1 w 116"/>
                            <a:gd name="T25" fmla="*/ 1 h 151"/>
                            <a:gd name="T26" fmla="*/ 1 w 116"/>
                            <a:gd name="T27" fmla="*/ 1 h 151"/>
                            <a:gd name="T28" fmla="*/ 1 w 116"/>
                            <a:gd name="T29" fmla="*/ 1 h 151"/>
                            <a:gd name="T30" fmla="*/ 1 w 116"/>
                            <a:gd name="T31" fmla="*/ 0 h 151"/>
                            <a:gd name="T32" fmla="*/ 1 w 116"/>
                            <a:gd name="T33" fmla="*/ 0 h 151"/>
                            <a:gd name="T34" fmla="*/ 0 w 116"/>
                            <a:gd name="T35" fmla="*/ 0 h 151"/>
                            <a:gd name="T36" fmla="*/ 0 w 116"/>
                            <a:gd name="T37" fmla="*/ 1 h 151"/>
                            <a:gd name="T38" fmla="*/ 0 w 116"/>
                            <a:gd name="T39" fmla="*/ 1 h 151"/>
                            <a:gd name="T40" fmla="*/ 0 w 116"/>
                            <a:gd name="T41" fmla="*/ 1 h 151"/>
                            <a:gd name="T42" fmla="*/ 1 w 116"/>
                            <a:gd name="T43" fmla="*/ 1 h 151"/>
                            <a:gd name="T44" fmla="*/ 1 w 116"/>
                            <a:gd name="T45" fmla="*/ 1 h 151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w 116"/>
                            <a:gd name="T70" fmla="*/ 0 h 151"/>
                            <a:gd name="T71" fmla="*/ 116 w 116"/>
                            <a:gd name="T72" fmla="*/ 151 h 151"/>
                          </a:gdLst>
                          <a:ahLst/>
                          <a:cxnLst>
                            <a:cxn ang="T46">
                              <a:pos x="T0" y="T1"/>
                            </a:cxn>
                            <a:cxn ang="T47">
                              <a:pos x="T2" y="T3"/>
                            </a:cxn>
                            <a:cxn ang="T48">
                              <a:pos x="T4" y="T5"/>
                            </a:cxn>
                            <a:cxn ang="T49">
                              <a:pos x="T6" y="T7"/>
                            </a:cxn>
                            <a:cxn ang="T50">
                              <a:pos x="T8" y="T9"/>
                            </a:cxn>
                            <a:cxn ang="T51">
                              <a:pos x="T10" y="T11"/>
                            </a:cxn>
                            <a:cxn ang="T52">
                              <a:pos x="T12" y="T13"/>
                            </a:cxn>
                            <a:cxn ang="T53">
                              <a:pos x="T14" y="T15"/>
                            </a:cxn>
                            <a:cxn ang="T54">
                              <a:pos x="T16" y="T17"/>
                            </a:cxn>
                            <a:cxn ang="T55">
                              <a:pos x="T18" y="T19"/>
                            </a:cxn>
                            <a:cxn ang="T56">
                              <a:pos x="T20" y="T21"/>
                            </a:cxn>
                            <a:cxn ang="T57">
                              <a:pos x="T22" y="T23"/>
                            </a:cxn>
                            <a:cxn ang="T58">
                              <a:pos x="T24" y="T25"/>
                            </a:cxn>
                            <a:cxn ang="T59">
                              <a:pos x="T26" y="T27"/>
                            </a:cxn>
                            <a:cxn ang="T60">
                              <a:pos x="T28" y="T29"/>
                            </a:cxn>
                            <a:cxn ang="T61">
                              <a:pos x="T30" y="T31"/>
                            </a:cxn>
                            <a:cxn ang="T62">
                              <a:pos x="T32" y="T33"/>
                            </a:cxn>
                            <a:cxn ang="T63">
                              <a:pos x="T34" y="T35"/>
                            </a:cxn>
                            <a:cxn ang="T64">
                              <a:pos x="T36" y="T37"/>
                            </a:cxn>
                            <a:cxn ang="T65">
                              <a:pos x="T38" y="T39"/>
                            </a:cxn>
                            <a:cxn ang="T66">
                              <a:pos x="T40" y="T41"/>
                            </a:cxn>
                            <a:cxn ang="T67">
                              <a:pos x="T42" y="T43"/>
                            </a:cxn>
                            <a:cxn ang="T68">
                              <a:pos x="T44" y="T45"/>
                            </a:cxn>
                          </a:cxnLst>
                          <a:rect l="T69" t="T70" r="T71" b="T72"/>
                          <a:pathLst>
                            <a:path w="116" h="151">
                              <a:moveTo>
                                <a:pt x="116" y="82"/>
                              </a:moveTo>
                              <a:cubicBezTo>
                                <a:pt x="116" y="106"/>
                                <a:pt x="114" y="122"/>
                                <a:pt x="109" y="131"/>
                              </a:cubicBezTo>
                              <a:cubicBezTo>
                                <a:pt x="102" y="145"/>
                                <a:pt x="88" y="151"/>
                                <a:pt x="67" y="151"/>
                              </a:cubicBezTo>
                              <a:cubicBezTo>
                                <a:pt x="35" y="151"/>
                                <a:pt x="19" y="138"/>
                                <a:pt x="19" y="111"/>
                              </a:cubicBezTo>
                              <a:lnTo>
                                <a:pt x="19" y="15"/>
                              </a:lnTo>
                              <a:lnTo>
                                <a:pt x="6" y="15"/>
                              </a:lnTo>
                              <a:cubicBezTo>
                                <a:pt x="3" y="15"/>
                                <a:pt x="2" y="14"/>
                                <a:pt x="1" y="13"/>
                              </a:cubicBezTo>
                              <a:cubicBezTo>
                                <a:pt x="0" y="13"/>
                                <a:pt x="0" y="11"/>
                                <a:pt x="0" y="8"/>
                              </a:cubicBezTo>
                              <a:cubicBezTo>
                                <a:pt x="0" y="3"/>
                                <a:pt x="1" y="0"/>
                                <a:pt x="4" y="0"/>
                              </a:cubicBezTo>
                              <a:lnTo>
                                <a:pt x="93" y="0"/>
                              </a:lnTo>
                              <a:cubicBezTo>
                                <a:pt x="101" y="0"/>
                                <a:pt x="107" y="3"/>
                                <a:pt x="110" y="8"/>
                              </a:cubicBezTo>
                              <a:cubicBezTo>
                                <a:pt x="111" y="11"/>
                                <a:pt x="113" y="17"/>
                                <a:pt x="114" y="27"/>
                              </a:cubicBezTo>
                              <a:cubicBezTo>
                                <a:pt x="116" y="40"/>
                                <a:pt x="116" y="58"/>
                                <a:pt x="116" y="82"/>
                              </a:cubicBezTo>
                              <a:close/>
                              <a:moveTo>
                                <a:pt x="101" y="85"/>
                              </a:moveTo>
                              <a:lnTo>
                                <a:pt x="101" y="77"/>
                              </a:lnTo>
                              <a:cubicBezTo>
                                <a:pt x="101" y="41"/>
                                <a:pt x="99" y="21"/>
                                <a:pt x="95" y="17"/>
                              </a:cubicBezTo>
                              <a:cubicBezTo>
                                <a:pt x="92" y="16"/>
                                <a:pt x="88" y="15"/>
                                <a:pt x="81" y="15"/>
                              </a:cubicBezTo>
                              <a:lnTo>
                                <a:pt x="35" y="15"/>
                              </a:lnTo>
                              <a:lnTo>
                                <a:pt x="35" y="109"/>
                              </a:lnTo>
                              <a:cubicBezTo>
                                <a:pt x="35" y="120"/>
                                <a:pt x="38" y="127"/>
                                <a:pt x="44" y="131"/>
                              </a:cubicBezTo>
                              <a:cubicBezTo>
                                <a:pt x="49" y="135"/>
                                <a:pt x="57" y="136"/>
                                <a:pt x="68" y="136"/>
                              </a:cubicBezTo>
                              <a:cubicBezTo>
                                <a:pt x="82" y="136"/>
                                <a:pt x="92" y="131"/>
                                <a:pt x="96" y="120"/>
                              </a:cubicBezTo>
                              <a:cubicBezTo>
                                <a:pt x="99" y="113"/>
                                <a:pt x="101" y="101"/>
                                <a:pt x="101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DE9473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7" name="Freeform 104"/>
                      <wps:cNvSpPr>
                        <a:spLocks/>
                      </wps:cNvSpPr>
                      <wps:spPr bwMode="auto">
                        <a:xfrm>
                          <a:off x="814" y="327"/>
                          <a:ext cx="9" cy="11"/>
                        </a:xfrm>
                        <a:custGeom>
                          <a:avLst/>
                          <a:gdLst>
                            <a:gd name="T0" fmla="*/ 0 w 48"/>
                            <a:gd name="T1" fmla="*/ 0 h 61"/>
                            <a:gd name="T2" fmla="*/ 0 w 48"/>
                            <a:gd name="T3" fmla="*/ 0 h 61"/>
                            <a:gd name="T4" fmla="*/ 0 w 48"/>
                            <a:gd name="T5" fmla="*/ 0 h 61"/>
                            <a:gd name="T6" fmla="*/ 0 w 48"/>
                            <a:gd name="T7" fmla="*/ 0 h 61"/>
                            <a:gd name="T8" fmla="*/ 0 w 48"/>
                            <a:gd name="T9" fmla="*/ 0 h 61"/>
                            <a:gd name="T10" fmla="*/ 0 w 48"/>
                            <a:gd name="T11" fmla="*/ 0 h 61"/>
                            <a:gd name="T12" fmla="*/ 0 w 48"/>
                            <a:gd name="T13" fmla="*/ 0 h 61"/>
                            <a:gd name="T14" fmla="*/ 0 w 48"/>
                            <a:gd name="T15" fmla="*/ 0 h 61"/>
                            <a:gd name="T16" fmla="*/ 0 w 48"/>
                            <a:gd name="T17" fmla="*/ 0 h 61"/>
                            <a:gd name="T18" fmla="*/ 0 w 48"/>
                            <a:gd name="T19" fmla="*/ 0 h 61"/>
                            <a:gd name="T20" fmla="*/ 0 w 48"/>
                            <a:gd name="T21" fmla="*/ 0 h 61"/>
                            <a:gd name="T22" fmla="*/ 0 w 48"/>
                            <a:gd name="T23" fmla="*/ 0 h 61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w 48"/>
                            <a:gd name="T37" fmla="*/ 0 h 61"/>
                            <a:gd name="T38" fmla="*/ 48 w 48"/>
                            <a:gd name="T39" fmla="*/ 61 h 61"/>
                          </a:gdLst>
                          <a:ahLst/>
                          <a:cxnLst>
                            <a:cxn ang="T24">
                              <a:pos x="T0" y="T1"/>
                            </a:cxn>
                            <a:cxn ang="T25">
                              <a:pos x="T2" y="T3"/>
                            </a:cxn>
                            <a:cxn ang="T26">
                              <a:pos x="T4" y="T5"/>
                            </a:cxn>
                            <a:cxn ang="T27">
                              <a:pos x="T6" y="T7"/>
                            </a:cxn>
                            <a:cxn ang="T28">
                              <a:pos x="T8" y="T9"/>
                            </a:cxn>
                            <a:cxn ang="T29">
                              <a:pos x="T10" y="T11"/>
                            </a:cxn>
                            <a:cxn ang="T30">
                              <a:pos x="T12" y="T13"/>
                            </a:cxn>
                            <a:cxn ang="T31">
                              <a:pos x="T14" y="T15"/>
                            </a:cxn>
                            <a:cxn ang="T32">
                              <a:pos x="T16" y="T17"/>
                            </a:cxn>
                            <a:cxn ang="T33">
                              <a:pos x="T18" y="T19"/>
                            </a:cxn>
                            <a:cxn ang="T34">
                              <a:pos x="T20" y="T21"/>
                            </a:cxn>
                            <a:cxn ang="T35">
                              <a:pos x="T22" y="T23"/>
                            </a:cxn>
                          </a:cxnLst>
                          <a:rect l="T36" t="T37" r="T38" b="T39"/>
                          <a:pathLst>
                            <a:path w="48" h="61">
                              <a:moveTo>
                                <a:pt x="48" y="54"/>
                              </a:moveTo>
                              <a:cubicBezTo>
                                <a:pt x="48" y="59"/>
                                <a:pt x="46" y="61"/>
                                <a:pt x="41" y="61"/>
                              </a:cubicBezTo>
                              <a:cubicBezTo>
                                <a:pt x="37" y="61"/>
                                <a:pt x="34" y="60"/>
                                <a:pt x="33" y="56"/>
                              </a:cubicBezTo>
                              <a:cubicBezTo>
                                <a:pt x="32" y="55"/>
                                <a:pt x="32" y="51"/>
                                <a:pt x="32" y="46"/>
                              </a:cubicBezTo>
                              <a:lnTo>
                                <a:pt x="32" y="18"/>
                              </a:lnTo>
                              <a:cubicBezTo>
                                <a:pt x="32" y="16"/>
                                <a:pt x="31" y="15"/>
                                <a:pt x="28" y="15"/>
                              </a:cubicBezTo>
                              <a:lnTo>
                                <a:pt x="7" y="15"/>
                              </a:lnTo>
                              <a:cubicBezTo>
                                <a:pt x="2" y="15"/>
                                <a:pt x="0" y="12"/>
                                <a:pt x="0" y="7"/>
                              </a:cubicBezTo>
                              <a:cubicBezTo>
                                <a:pt x="0" y="3"/>
                                <a:pt x="1" y="1"/>
                                <a:pt x="4" y="0"/>
                              </a:cubicBezTo>
                              <a:cubicBezTo>
                                <a:pt x="4" y="0"/>
                                <a:pt x="15" y="0"/>
                                <a:pt x="36" y="0"/>
                              </a:cubicBezTo>
                              <a:cubicBezTo>
                                <a:pt x="44" y="0"/>
                                <a:pt x="48" y="4"/>
                                <a:pt x="48" y="13"/>
                              </a:cubicBezTo>
                              <a:lnTo>
                                <a:pt x="48" y="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CE2AAF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8" name="Freeform 105"/>
                      <wps:cNvSpPr>
                        <a:spLocks/>
                      </wps:cNvSpPr>
                      <wps:spPr bwMode="auto">
                        <a:xfrm>
                          <a:off x="793" y="322"/>
                          <a:ext cx="18" cy="33"/>
                        </a:xfrm>
                        <a:custGeom>
                          <a:avLst/>
                          <a:gdLst>
                            <a:gd name="T0" fmla="*/ 1 w 93"/>
                            <a:gd name="T1" fmla="*/ 0 h 176"/>
                            <a:gd name="T2" fmla="*/ 1 w 93"/>
                            <a:gd name="T3" fmla="*/ 1 h 176"/>
                            <a:gd name="T4" fmla="*/ 0 w 93"/>
                            <a:gd name="T5" fmla="*/ 1 h 176"/>
                            <a:gd name="T6" fmla="*/ 0 w 93"/>
                            <a:gd name="T7" fmla="*/ 1 h 176"/>
                            <a:gd name="T8" fmla="*/ 0 w 93"/>
                            <a:gd name="T9" fmla="*/ 1 h 176"/>
                            <a:gd name="T10" fmla="*/ 0 w 93"/>
                            <a:gd name="T11" fmla="*/ 1 h 176"/>
                            <a:gd name="T12" fmla="*/ 0 w 93"/>
                            <a:gd name="T13" fmla="*/ 1 h 176"/>
                            <a:gd name="T14" fmla="*/ 0 w 93"/>
                            <a:gd name="T15" fmla="*/ 1 h 176"/>
                            <a:gd name="T16" fmla="*/ 0 w 93"/>
                            <a:gd name="T17" fmla="*/ 1 h 176"/>
                            <a:gd name="T18" fmla="*/ 0 w 93"/>
                            <a:gd name="T19" fmla="*/ 1 h 176"/>
                            <a:gd name="T20" fmla="*/ 0 w 93"/>
                            <a:gd name="T21" fmla="*/ 1 h 176"/>
                            <a:gd name="T22" fmla="*/ 0 w 93"/>
                            <a:gd name="T23" fmla="*/ 1 h 176"/>
                            <a:gd name="T24" fmla="*/ 0 w 93"/>
                            <a:gd name="T25" fmla="*/ 1 h 176"/>
                            <a:gd name="T26" fmla="*/ 0 w 93"/>
                            <a:gd name="T27" fmla="*/ 1 h 176"/>
                            <a:gd name="T28" fmla="*/ 0 w 93"/>
                            <a:gd name="T29" fmla="*/ 1 h 176"/>
                            <a:gd name="T30" fmla="*/ 0 w 93"/>
                            <a:gd name="T31" fmla="*/ 1 h 176"/>
                            <a:gd name="T32" fmla="*/ 1 w 93"/>
                            <a:gd name="T33" fmla="*/ 1 h 176"/>
                            <a:gd name="T34" fmla="*/ 1 w 93"/>
                            <a:gd name="T35" fmla="*/ 0 h 176"/>
                            <a:gd name="T36" fmla="*/ 1 w 93"/>
                            <a:gd name="T37" fmla="*/ 0 h 176"/>
                            <a:gd name="T38" fmla="*/ 0 w 93"/>
                            <a:gd name="T39" fmla="*/ 0 h 176"/>
                            <a:gd name="T40" fmla="*/ 0 w 93"/>
                            <a:gd name="T41" fmla="*/ 0 h 176"/>
                            <a:gd name="T42" fmla="*/ 0 w 93"/>
                            <a:gd name="T43" fmla="*/ 0 h 176"/>
                            <a:gd name="T44" fmla="*/ 0 w 93"/>
                            <a:gd name="T45" fmla="*/ 0 h 176"/>
                            <a:gd name="T46" fmla="*/ 0 w 93"/>
                            <a:gd name="T47" fmla="*/ 0 h 176"/>
                            <a:gd name="T48" fmla="*/ 0 w 93"/>
                            <a:gd name="T49" fmla="*/ 0 h 176"/>
                            <a:gd name="T50" fmla="*/ 0 w 93"/>
                            <a:gd name="T51" fmla="*/ 0 h 176"/>
                            <a:gd name="T52" fmla="*/ 0 w 93"/>
                            <a:gd name="T53" fmla="*/ 0 h 176"/>
                            <a:gd name="T54" fmla="*/ 0 w 93"/>
                            <a:gd name="T55" fmla="*/ 0 h 176"/>
                            <a:gd name="T56" fmla="*/ 0 w 93"/>
                            <a:gd name="T57" fmla="*/ 0 h 176"/>
                            <a:gd name="T58" fmla="*/ 1 w 93"/>
                            <a:gd name="T59" fmla="*/ 0 h 176"/>
                            <a:gd name="T60" fmla="*/ 1 w 93"/>
                            <a:gd name="T61" fmla="*/ 0 h 176"/>
                            <a:gd name="T62" fmla="*/ 1 w 93"/>
                            <a:gd name="T63" fmla="*/ 0 h 176"/>
                            <a:gd name="T64" fmla="*/ 1 w 93"/>
                            <a:gd name="T65" fmla="*/ 0 h 17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w 93"/>
                            <a:gd name="T100" fmla="*/ 0 h 176"/>
                            <a:gd name="T101" fmla="*/ 93 w 93"/>
                            <a:gd name="T102" fmla="*/ 176 h 176"/>
                          </a:gdLst>
                          <a:ahLst/>
                          <a:cxnLst>
                            <a:cxn ang="T66">
                              <a:pos x="T0" y="T1"/>
                            </a:cxn>
                            <a:cxn ang="T67">
                              <a:pos x="T2" y="T3"/>
                            </a:cxn>
                            <a:cxn ang="T68">
                              <a:pos x="T4" y="T5"/>
                            </a:cxn>
                            <a:cxn ang="T69">
                              <a:pos x="T6" y="T7"/>
                            </a:cxn>
                            <a:cxn ang="T70">
                              <a:pos x="T8" y="T9"/>
                            </a:cxn>
                            <a:cxn ang="T71">
                              <a:pos x="T10" y="T11"/>
                            </a:cxn>
                            <a:cxn ang="T72">
                              <a:pos x="T12" y="T13"/>
                            </a:cxn>
                            <a:cxn ang="T73">
                              <a:pos x="T14" y="T15"/>
                            </a:cxn>
                            <a:cxn ang="T74">
                              <a:pos x="T16" y="T17"/>
                            </a:cxn>
                            <a:cxn ang="T75">
                              <a:pos x="T18" y="T19"/>
                            </a:cxn>
                            <a:cxn ang="T76">
                              <a:pos x="T20" y="T21"/>
                            </a:cxn>
                            <a:cxn ang="T77">
                              <a:pos x="T22" y="T23"/>
                            </a:cxn>
                            <a:cxn ang="T78">
                              <a:pos x="T24" y="T25"/>
                            </a:cxn>
                            <a:cxn ang="T79">
                              <a:pos x="T26" y="T27"/>
                            </a:cxn>
                            <a:cxn ang="T80">
                              <a:pos x="T28" y="T29"/>
                            </a:cxn>
                            <a:cxn ang="T81">
                              <a:pos x="T30" y="T31"/>
                            </a:cxn>
                            <a:cxn ang="T82">
                              <a:pos x="T32" y="T33"/>
                            </a:cxn>
                            <a:cxn ang="T83">
                              <a:pos x="T34" y="T35"/>
                            </a:cxn>
                            <a:cxn ang="T84">
                              <a:pos x="T36" y="T37"/>
                            </a:cxn>
                            <a:cxn ang="T85">
                              <a:pos x="T38" y="T39"/>
                            </a:cxn>
                            <a:cxn ang="T86">
                              <a:pos x="T40" y="T41"/>
                            </a:cxn>
                            <a:cxn ang="T87">
                              <a:pos x="T42" y="T43"/>
                            </a:cxn>
                            <a:cxn ang="T88">
                              <a:pos x="T44" y="T45"/>
                            </a:cxn>
                            <a:cxn ang="T89">
                              <a:pos x="T46" y="T47"/>
                            </a:cxn>
                            <a:cxn ang="T90">
                              <a:pos x="T48" y="T49"/>
                            </a:cxn>
                            <a:cxn ang="T91">
                              <a:pos x="T50" y="T51"/>
                            </a:cxn>
                            <a:cxn ang="T92">
                              <a:pos x="T52" y="T53"/>
                            </a:cxn>
                            <a:cxn ang="T93">
                              <a:pos x="T54" y="T55"/>
                            </a:cxn>
                            <a:cxn ang="T94">
                              <a:pos x="T56" y="T57"/>
                            </a:cxn>
                            <a:cxn ang="T95">
                              <a:pos x="T58" y="T59"/>
                            </a:cxn>
                            <a:cxn ang="T96">
                              <a:pos x="T60" y="T61"/>
                            </a:cxn>
                            <a:cxn ang="T97">
                              <a:pos x="T62" y="T63"/>
                            </a:cxn>
                            <a:cxn ang="T98">
                              <a:pos x="T64" y="T65"/>
                            </a:cxn>
                          </a:cxnLst>
                          <a:rect l="T99" t="T100" r="T101" b="T102"/>
                          <a:pathLst>
                            <a:path w="93" h="176">
                              <a:moveTo>
                                <a:pt x="93" y="68"/>
                              </a:moveTo>
                              <a:cubicBezTo>
                                <a:pt x="93" y="83"/>
                                <a:pt x="89" y="96"/>
                                <a:pt x="83" y="106"/>
                              </a:cubicBezTo>
                              <a:cubicBezTo>
                                <a:pt x="79" y="112"/>
                                <a:pt x="70" y="121"/>
                                <a:pt x="55" y="135"/>
                              </a:cubicBezTo>
                              <a:cubicBezTo>
                                <a:pt x="44" y="145"/>
                                <a:pt x="39" y="152"/>
                                <a:pt x="39" y="157"/>
                              </a:cubicBezTo>
                              <a:cubicBezTo>
                                <a:pt x="39" y="160"/>
                                <a:pt x="42" y="161"/>
                                <a:pt x="47" y="161"/>
                              </a:cubicBezTo>
                              <a:lnTo>
                                <a:pt x="54" y="161"/>
                              </a:lnTo>
                              <a:cubicBezTo>
                                <a:pt x="59" y="161"/>
                                <a:pt x="61" y="163"/>
                                <a:pt x="61" y="167"/>
                              </a:cubicBezTo>
                              <a:lnTo>
                                <a:pt x="61" y="170"/>
                              </a:lnTo>
                              <a:cubicBezTo>
                                <a:pt x="61" y="173"/>
                                <a:pt x="60" y="174"/>
                                <a:pt x="59" y="175"/>
                              </a:cubicBezTo>
                              <a:cubicBezTo>
                                <a:pt x="58" y="175"/>
                                <a:pt x="55" y="176"/>
                                <a:pt x="52" y="176"/>
                              </a:cubicBezTo>
                              <a:lnTo>
                                <a:pt x="31" y="176"/>
                              </a:lnTo>
                              <a:cubicBezTo>
                                <a:pt x="28" y="176"/>
                                <a:pt x="26" y="175"/>
                                <a:pt x="25" y="175"/>
                              </a:cubicBezTo>
                              <a:cubicBezTo>
                                <a:pt x="24" y="174"/>
                                <a:pt x="23" y="172"/>
                                <a:pt x="23" y="170"/>
                              </a:cubicBezTo>
                              <a:lnTo>
                                <a:pt x="23" y="158"/>
                              </a:lnTo>
                              <a:cubicBezTo>
                                <a:pt x="23" y="151"/>
                                <a:pt x="27" y="143"/>
                                <a:pt x="34" y="134"/>
                              </a:cubicBezTo>
                              <a:cubicBezTo>
                                <a:pt x="38" y="130"/>
                                <a:pt x="44" y="124"/>
                                <a:pt x="54" y="115"/>
                              </a:cubicBezTo>
                              <a:cubicBezTo>
                                <a:pt x="65" y="105"/>
                                <a:pt x="73" y="95"/>
                                <a:pt x="75" y="85"/>
                              </a:cubicBezTo>
                              <a:cubicBezTo>
                                <a:pt x="77" y="80"/>
                                <a:pt x="77" y="74"/>
                                <a:pt x="77" y="68"/>
                              </a:cubicBezTo>
                              <a:cubicBezTo>
                                <a:pt x="77" y="59"/>
                                <a:pt x="77" y="53"/>
                                <a:pt x="76" y="51"/>
                              </a:cubicBezTo>
                              <a:cubicBezTo>
                                <a:pt x="75" y="44"/>
                                <a:pt x="71" y="41"/>
                                <a:pt x="64" y="41"/>
                              </a:cubicBezTo>
                              <a:lnTo>
                                <a:pt x="8" y="41"/>
                              </a:lnTo>
                              <a:cubicBezTo>
                                <a:pt x="6" y="41"/>
                                <a:pt x="4" y="40"/>
                                <a:pt x="3" y="40"/>
                              </a:cubicBezTo>
                              <a:cubicBezTo>
                                <a:pt x="1" y="40"/>
                                <a:pt x="0" y="38"/>
                                <a:pt x="0" y="36"/>
                              </a:cubicBezTo>
                              <a:lnTo>
                                <a:pt x="0" y="6"/>
                              </a:lnTo>
                              <a:cubicBezTo>
                                <a:pt x="0" y="3"/>
                                <a:pt x="1" y="1"/>
                                <a:pt x="3" y="1"/>
                              </a:cubicBezTo>
                              <a:cubicBezTo>
                                <a:pt x="3" y="1"/>
                                <a:pt x="5" y="0"/>
                                <a:pt x="9" y="0"/>
                              </a:cubicBezTo>
                              <a:cubicBezTo>
                                <a:pt x="14" y="0"/>
                                <a:pt x="16" y="2"/>
                                <a:pt x="16" y="6"/>
                              </a:cubicBezTo>
                              <a:lnTo>
                                <a:pt x="16" y="21"/>
                              </a:lnTo>
                              <a:cubicBezTo>
                                <a:pt x="16" y="25"/>
                                <a:pt x="20" y="26"/>
                                <a:pt x="27" y="26"/>
                              </a:cubicBezTo>
                              <a:lnTo>
                                <a:pt x="69" y="26"/>
                              </a:lnTo>
                              <a:cubicBezTo>
                                <a:pt x="76" y="26"/>
                                <a:pt x="80" y="27"/>
                                <a:pt x="83" y="28"/>
                              </a:cubicBezTo>
                              <a:cubicBezTo>
                                <a:pt x="86" y="30"/>
                                <a:pt x="89" y="34"/>
                                <a:pt x="90" y="40"/>
                              </a:cubicBezTo>
                              <a:cubicBezTo>
                                <a:pt x="92" y="46"/>
                                <a:pt x="93" y="55"/>
                                <a:pt x="93" y="6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882CA6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9" name="Freeform 106"/>
                      <wps:cNvSpPr>
                        <a:spLocks/>
                      </wps:cNvSpPr>
                      <wps:spPr bwMode="auto">
                        <a:xfrm>
                          <a:off x="766" y="326"/>
                          <a:ext cx="25" cy="29"/>
                        </a:xfrm>
                        <a:custGeom>
                          <a:avLst/>
                          <a:gdLst>
                            <a:gd name="T0" fmla="*/ 1 w 127"/>
                            <a:gd name="T1" fmla="*/ 1 h 152"/>
                            <a:gd name="T2" fmla="*/ 1 w 127"/>
                            <a:gd name="T3" fmla="*/ 1 h 152"/>
                            <a:gd name="T4" fmla="*/ 1 w 127"/>
                            <a:gd name="T5" fmla="*/ 1 h 152"/>
                            <a:gd name="T6" fmla="*/ 0 w 127"/>
                            <a:gd name="T7" fmla="*/ 1 h 152"/>
                            <a:gd name="T8" fmla="*/ 0 w 127"/>
                            <a:gd name="T9" fmla="*/ 1 h 152"/>
                            <a:gd name="T10" fmla="*/ 0 w 127"/>
                            <a:gd name="T11" fmla="*/ 1 h 152"/>
                            <a:gd name="T12" fmla="*/ 0 w 127"/>
                            <a:gd name="T13" fmla="*/ 1 h 152"/>
                            <a:gd name="T14" fmla="*/ 0 w 127"/>
                            <a:gd name="T15" fmla="*/ 1 h 152"/>
                            <a:gd name="T16" fmla="*/ 1 w 127"/>
                            <a:gd name="T17" fmla="*/ 1 h 152"/>
                            <a:gd name="T18" fmla="*/ 1 w 127"/>
                            <a:gd name="T19" fmla="*/ 0 h 152"/>
                            <a:gd name="T20" fmla="*/ 1 w 127"/>
                            <a:gd name="T21" fmla="*/ 0 h 152"/>
                            <a:gd name="T22" fmla="*/ 1 w 127"/>
                            <a:gd name="T23" fmla="*/ 0 h 152"/>
                            <a:gd name="T24" fmla="*/ 0 w 127"/>
                            <a:gd name="T25" fmla="*/ 0 h 152"/>
                            <a:gd name="T26" fmla="*/ 0 w 127"/>
                            <a:gd name="T27" fmla="*/ 0 h 152"/>
                            <a:gd name="T28" fmla="*/ 0 w 127"/>
                            <a:gd name="T29" fmla="*/ 0 h 152"/>
                            <a:gd name="T30" fmla="*/ 0 w 127"/>
                            <a:gd name="T31" fmla="*/ 0 h 152"/>
                            <a:gd name="T32" fmla="*/ 0 w 127"/>
                            <a:gd name="T33" fmla="*/ 0 h 152"/>
                            <a:gd name="T34" fmla="*/ 0 w 127"/>
                            <a:gd name="T35" fmla="*/ 0 h 152"/>
                            <a:gd name="T36" fmla="*/ 1 w 127"/>
                            <a:gd name="T37" fmla="*/ 0 h 152"/>
                            <a:gd name="T38" fmla="*/ 1 w 127"/>
                            <a:gd name="T39" fmla="*/ 0 h 152"/>
                            <a:gd name="T40" fmla="*/ 1 w 127"/>
                            <a:gd name="T41" fmla="*/ 0 h 152"/>
                            <a:gd name="T42" fmla="*/ 1 w 127"/>
                            <a:gd name="T43" fmla="*/ 1 h 152"/>
                            <a:gd name="T44" fmla="*/ 1 w 127"/>
                            <a:gd name="T45" fmla="*/ 1 h 152"/>
                            <a:gd name="T46" fmla="*/ 1 w 127"/>
                            <a:gd name="T47" fmla="*/ 1 h 152"/>
                            <a:gd name="T48" fmla="*/ 1 w 127"/>
                            <a:gd name="T49" fmla="*/ 1 h 152"/>
                            <a:gd name="T50" fmla="*/ 1 w 127"/>
                            <a:gd name="T51" fmla="*/ 1 h 152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w 127"/>
                            <a:gd name="T79" fmla="*/ 0 h 152"/>
                            <a:gd name="T80" fmla="*/ 127 w 127"/>
                            <a:gd name="T81" fmla="*/ 152 h 152"/>
                          </a:gdLst>
                          <a:ahLst/>
                          <a:cxnLst>
                            <a:cxn ang="T52">
                              <a:pos x="T0" y="T1"/>
                            </a:cxn>
                            <a:cxn ang="T53">
                              <a:pos x="T2" y="T3"/>
                            </a:cxn>
                            <a:cxn ang="T54">
                              <a:pos x="T4" y="T5"/>
                            </a:cxn>
                            <a:cxn ang="T55">
                              <a:pos x="T6" y="T7"/>
                            </a:cxn>
                            <a:cxn ang="T56">
                              <a:pos x="T8" y="T9"/>
                            </a:cxn>
                            <a:cxn ang="T57">
                              <a:pos x="T10" y="T11"/>
                            </a:cxn>
                            <a:cxn ang="T58">
                              <a:pos x="T12" y="T13"/>
                            </a:cxn>
                            <a:cxn ang="T59">
                              <a:pos x="T14" y="T15"/>
                            </a:cxn>
                            <a:cxn ang="T60">
                              <a:pos x="T16" y="T17"/>
                            </a:cxn>
                            <a:cxn ang="T61">
                              <a:pos x="T18" y="T19"/>
                            </a:cxn>
                            <a:cxn ang="T62">
                              <a:pos x="T20" y="T21"/>
                            </a:cxn>
                            <a:cxn ang="T63">
                              <a:pos x="T22" y="T23"/>
                            </a:cxn>
                            <a:cxn ang="T64">
                              <a:pos x="T24" y="T25"/>
                            </a:cxn>
                            <a:cxn ang="T65">
                              <a:pos x="T26" y="T27"/>
                            </a:cxn>
                            <a:cxn ang="T66">
                              <a:pos x="T28" y="T29"/>
                            </a:cxn>
                            <a:cxn ang="T67">
                              <a:pos x="T30" y="T31"/>
                            </a:cxn>
                            <a:cxn ang="T68">
                              <a:pos x="T32" y="T33"/>
                            </a:cxn>
                            <a:cxn ang="T69">
                              <a:pos x="T34" y="T35"/>
                            </a:cxn>
                            <a:cxn ang="T70">
                              <a:pos x="T36" y="T37"/>
                            </a:cxn>
                            <a:cxn ang="T71">
                              <a:pos x="T38" y="T39"/>
                            </a:cxn>
                            <a:cxn ang="T72">
                              <a:pos x="T40" y="T41"/>
                            </a:cxn>
                            <a:cxn ang="T73">
                              <a:pos x="T42" y="T43"/>
                            </a:cxn>
                            <a:cxn ang="T74">
                              <a:pos x="T44" y="T45"/>
                            </a:cxn>
                            <a:cxn ang="T75">
                              <a:pos x="T46" y="T47"/>
                            </a:cxn>
                            <a:cxn ang="T76">
                              <a:pos x="T48" y="T49"/>
                            </a:cxn>
                            <a:cxn ang="T77">
                              <a:pos x="T50" y="T51"/>
                            </a:cxn>
                          </a:cxnLst>
                          <a:rect l="T78" t="T79" r="T80" b="T81"/>
                          <a:pathLst>
                            <a:path w="127" h="152">
                              <a:moveTo>
                                <a:pt x="127" y="146"/>
                              </a:moveTo>
                              <a:cubicBezTo>
                                <a:pt x="127" y="148"/>
                                <a:pt x="127" y="150"/>
                                <a:pt x="126" y="151"/>
                              </a:cubicBezTo>
                              <a:cubicBezTo>
                                <a:pt x="125" y="151"/>
                                <a:pt x="123" y="152"/>
                                <a:pt x="120" y="152"/>
                              </a:cubicBezTo>
                              <a:lnTo>
                                <a:pt x="7" y="152"/>
                              </a:lnTo>
                              <a:cubicBezTo>
                                <a:pt x="5" y="152"/>
                                <a:pt x="3" y="151"/>
                                <a:pt x="2" y="151"/>
                              </a:cubicBezTo>
                              <a:cubicBezTo>
                                <a:pt x="1" y="150"/>
                                <a:pt x="0" y="149"/>
                                <a:pt x="0" y="147"/>
                              </a:cubicBezTo>
                              <a:lnTo>
                                <a:pt x="0" y="142"/>
                              </a:lnTo>
                              <a:cubicBezTo>
                                <a:pt x="0" y="139"/>
                                <a:pt x="2" y="137"/>
                                <a:pt x="5" y="137"/>
                              </a:cubicBezTo>
                              <a:lnTo>
                                <a:pt x="90" y="137"/>
                              </a:lnTo>
                              <a:lnTo>
                                <a:pt x="90" y="39"/>
                              </a:lnTo>
                              <a:cubicBezTo>
                                <a:pt x="90" y="30"/>
                                <a:pt x="88" y="24"/>
                                <a:pt x="84" y="21"/>
                              </a:cubicBezTo>
                              <a:cubicBezTo>
                                <a:pt x="80" y="18"/>
                                <a:pt x="73" y="17"/>
                                <a:pt x="64" y="17"/>
                              </a:cubicBezTo>
                              <a:lnTo>
                                <a:pt x="14" y="17"/>
                              </a:lnTo>
                              <a:cubicBezTo>
                                <a:pt x="11" y="17"/>
                                <a:pt x="9" y="16"/>
                                <a:pt x="8" y="16"/>
                              </a:cubicBezTo>
                              <a:cubicBezTo>
                                <a:pt x="7" y="15"/>
                                <a:pt x="6" y="14"/>
                                <a:pt x="6" y="11"/>
                              </a:cubicBezTo>
                              <a:lnTo>
                                <a:pt x="6" y="8"/>
                              </a:lnTo>
                              <a:cubicBezTo>
                                <a:pt x="6" y="4"/>
                                <a:pt x="10" y="2"/>
                                <a:pt x="19" y="1"/>
                              </a:cubicBezTo>
                              <a:cubicBezTo>
                                <a:pt x="26" y="0"/>
                                <a:pt x="34" y="0"/>
                                <a:pt x="46" y="1"/>
                              </a:cubicBezTo>
                              <a:cubicBezTo>
                                <a:pt x="60" y="2"/>
                                <a:pt x="66" y="2"/>
                                <a:pt x="64" y="2"/>
                              </a:cubicBezTo>
                              <a:cubicBezTo>
                                <a:pt x="79" y="2"/>
                                <a:pt x="90" y="4"/>
                                <a:pt x="95" y="9"/>
                              </a:cubicBezTo>
                              <a:cubicBezTo>
                                <a:pt x="102" y="14"/>
                                <a:pt x="106" y="23"/>
                                <a:pt x="106" y="37"/>
                              </a:cubicBezTo>
                              <a:lnTo>
                                <a:pt x="106" y="137"/>
                              </a:lnTo>
                              <a:lnTo>
                                <a:pt x="121" y="137"/>
                              </a:lnTo>
                              <a:cubicBezTo>
                                <a:pt x="123" y="137"/>
                                <a:pt x="125" y="137"/>
                                <a:pt x="126" y="137"/>
                              </a:cubicBezTo>
                              <a:cubicBezTo>
                                <a:pt x="127" y="138"/>
                                <a:pt x="127" y="139"/>
                                <a:pt x="127" y="142"/>
                              </a:cubicBezTo>
                              <a:lnTo>
                                <a:pt x="127" y="1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90803C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0" name="Freeform 107"/>
                      <wps:cNvSpPr>
                        <a:spLocks/>
                      </wps:cNvSpPr>
                      <wps:spPr bwMode="auto">
                        <a:xfrm>
                          <a:off x="742" y="326"/>
                          <a:ext cx="19" cy="29"/>
                        </a:xfrm>
                        <a:custGeom>
                          <a:avLst/>
                          <a:gdLst>
                            <a:gd name="T0" fmla="*/ 1 w 100"/>
                            <a:gd name="T1" fmla="*/ 1 h 151"/>
                            <a:gd name="T2" fmla="*/ 1 w 100"/>
                            <a:gd name="T3" fmla="*/ 1 h 151"/>
                            <a:gd name="T4" fmla="*/ 1 w 100"/>
                            <a:gd name="T5" fmla="*/ 1 h 151"/>
                            <a:gd name="T6" fmla="*/ 1 w 100"/>
                            <a:gd name="T7" fmla="*/ 1 h 151"/>
                            <a:gd name="T8" fmla="*/ 1 w 100"/>
                            <a:gd name="T9" fmla="*/ 0 h 151"/>
                            <a:gd name="T10" fmla="*/ 1 w 100"/>
                            <a:gd name="T11" fmla="*/ 0 h 151"/>
                            <a:gd name="T12" fmla="*/ 0 w 100"/>
                            <a:gd name="T13" fmla="*/ 0 h 151"/>
                            <a:gd name="T14" fmla="*/ 0 w 100"/>
                            <a:gd name="T15" fmla="*/ 0 h 151"/>
                            <a:gd name="T16" fmla="*/ 0 w 100"/>
                            <a:gd name="T17" fmla="*/ 0 h 151"/>
                            <a:gd name="T18" fmla="*/ 0 w 100"/>
                            <a:gd name="T19" fmla="*/ 0 h 151"/>
                            <a:gd name="T20" fmla="*/ 0 w 100"/>
                            <a:gd name="T21" fmla="*/ 0 h 151"/>
                            <a:gd name="T22" fmla="*/ 0 w 100"/>
                            <a:gd name="T23" fmla="*/ 0 h 151"/>
                            <a:gd name="T24" fmla="*/ 0 w 100"/>
                            <a:gd name="T25" fmla="*/ 0 h 151"/>
                            <a:gd name="T26" fmla="*/ 1 w 100"/>
                            <a:gd name="T27" fmla="*/ 0 h 151"/>
                            <a:gd name="T28" fmla="*/ 1 w 100"/>
                            <a:gd name="T29" fmla="*/ 0 h 151"/>
                            <a:gd name="T30" fmla="*/ 1 w 100"/>
                            <a:gd name="T31" fmla="*/ 1 h 151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w 100"/>
                            <a:gd name="T49" fmla="*/ 0 h 151"/>
                            <a:gd name="T50" fmla="*/ 100 w 100"/>
                            <a:gd name="T51" fmla="*/ 151 h 151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T48" t="T49" r="T50" b="T51"/>
                          <a:pathLst>
                            <a:path w="100" h="151">
                              <a:moveTo>
                                <a:pt x="100" y="137"/>
                              </a:moveTo>
                              <a:cubicBezTo>
                                <a:pt x="100" y="142"/>
                                <a:pt x="100" y="145"/>
                                <a:pt x="100" y="147"/>
                              </a:cubicBezTo>
                              <a:cubicBezTo>
                                <a:pt x="99" y="149"/>
                                <a:pt x="96" y="151"/>
                                <a:pt x="92" y="151"/>
                              </a:cubicBezTo>
                              <a:cubicBezTo>
                                <a:pt x="87" y="151"/>
                                <a:pt x="84" y="148"/>
                                <a:pt x="84" y="144"/>
                              </a:cubicBezTo>
                              <a:lnTo>
                                <a:pt x="84" y="31"/>
                              </a:lnTo>
                              <a:cubicBezTo>
                                <a:pt x="84" y="26"/>
                                <a:pt x="83" y="22"/>
                                <a:pt x="81" y="19"/>
                              </a:cubicBezTo>
                              <a:cubicBezTo>
                                <a:pt x="79" y="17"/>
                                <a:pt x="75" y="16"/>
                                <a:pt x="70" y="16"/>
                              </a:cubicBezTo>
                              <a:lnTo>
                                <a:pt x="6" y="16"/>
                              </a:lnTo>
                              <a:cubicBezTo>
                                <a:pt x="3" y="16"/>
                                <a:pt x="2" y="15"/>
                                <a:pt x="1" y="14"/>
                              </a:cubicBezTo>
                              <a:cubicBezTo>
                                <a:pt x="0" y="13"/>
                                <a:pt x="0" y="12"/>
                                <a:pt x="0" y="9"/>
                              </a:cubicBezTo>
                              <a:cubicBezTo>
                                <a:pt x="0" y="5"/>
                                <a:pt x="1" y="3"/>
                                <a:pt x="5" y="1"/>
                              </a:cubicBezTo>
                              <a:cubicBezTo>
                                <a:pt x="7" y="0"/>
                                <a:pt x="11" y="0"/>
                                <a:pt x="16" y="0"/>
                              </a:cubicBezTo>
                              <a:cubicBezTo>
                                <a:pt x="24" y="1"/>
                                <a:pt x="28" y="1"/>
                                <a:pt x="27" y="1"/>
                              </a:cubicBezTo>
                              <a:lnTo>
                                <a:pt x="78" y="1"/>
                              </a:lnTo>
                              <a:cubicBezTo>
                                <a:pt x="93" y="1"/>
                                <a:pt x="100" y="8"/>
                                <a:pt x="100" y="23"/>
                              </a:cubicBezTo>
                              <a:lnTo>
                                <a:pt x="100" y="1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27C822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1" name="Freeform 108"/>
                      <wps:cNvSpPr>
                        <a:spLocks/>
                      </wps:cNvSpPr>
                      <wps:spPr bwMode="auto">
                        <a:xfrm>
                          <a:off x="715" y="326"/>
                          <a:ext cx="23" cy="29"/>
                        </a:xfrm>
                        <a:custGeom>
                          <a:avLst/>
                          <a:gdLst>
                            <a:gd name="T0" fmla="*/ 1 w 116"/>
                            <a:gd name="T1" fmla="*/ 1 h 151"/>
                            <a:gd name="T2" fmla="*/ 1 w 116"/>
                            <a:gd name="T3" fmla="*/ 1 h 151"/>
                            <a:gd name="T4" fmla="*/ 1 w 116"/>
                            <a:gd name="T5" fmla="*/ 1 h 151"/>
                            <a:gd name="T6" fmla="*/ 0 w 116"/>
                            <a:gd name="T7" fmla="*/ 1 h 151"/>
                            <a:gd name="T8" fmla="*/ 0 w 116"/>
                            <a:gd name="T9" fmla="*/ 1 h 151"/>
                            <a:gd name="T10" fmla="*/ 1 w 116"/>
                            <a:gd name="T11" fmla="*/ 1 h 151"/>
                            <a:gd name="T12" fmla="*/ 1 w 116"/>
                            <a:gd name="T13" fmla="*/ 1 h 151"/>
                            <a:gd name="T14" fmla="*/ 1 w 116"/>
                            <a:gd name="T15" fmla="*/ 1 h 151"/>
                            <a:gd name="T16" fmla="*/ 1 w 116"/>
                            <a:gd name="T17" fmla="*/ 1 h 151"/>
                            <a:gd name="T18" fmla="*/ 1 w 116"/>
                            <a:gd name="T19" fmla="*/ 0 h 151"/>
                            <a:gd name="T20" fmla="*/ 1 w 116"/>
                            <a:gd name="T21" fmla="*/ 0 h 151"/>
                            <a:gd name="T22" fmla="*/ 0 w 116"/>
                            <a:gd name="T23" fmla="*/ 0 h 151"/>
                            <a:gd name="T24" fmla="*/ 0 w 116"/>
                            <a:gd name="T25" fmla="*/ 0 h 151"/>
                            <a:gd name="T26" fmla="*/ 0 w 116"/>
                            <a:gd name="T27" fmla="*/ 1 h 151"/>
                            <a:gd name="T28" fmla="*/ 0 w 116"/>
                            <a:gd name="T29" fmla="*/ 1 h 151"/>
                            <a:gd name="T30" fmla="*/ 0 w 116"/>
                            <a:gd name="T31" fmla="*/ 1 h 151"/>
                            <a:gd name="T32" fmla="*/ 0 w 116"/>
                            <a:gd name="T33" fmla="*/ 1 h 151"/>
                            <a:gd name="T34" fmla="*/ 0 w 116"/>
                            <a:gd name="T35" fmla="*/ 1 h 151"/>
                            <a:gd name="T36" fmla="*/ 0 w 116"/>
                            <a:gd name="T37" fmla="*/ 1 h 151"/>
                            <a:gd name="T38" fmla="*/ 0 w 116"/>
                            <a:gd name="T39" fmla="*/ 0 h 151"/>
                            <a:gd name="T40" fmla="*/ 0 w 116"/>
                            <a:gd name="T41" fmla="*/ 0 h 151"/>
                            <a:gd name="T42" fmla="*/ 0 w 116"/>
                            <a:gd name="T43" fmla="*/ 0 h 151"/>
                            <a:gd name="T44" fmla="*/ 0 w 116"/>
                            <a:gd name="T45" fmla="*/ 0 h 151"/>
                            <a:gd name="T46" fmla="*/ 0 w 116"/>
                            <a:gd name="T47" fmla="*/ 0 h 151"/>
                            <a:gd name="T48" fmla="*/ 0 w 116"/>
                            <a:gd name="T49" fmla="*/ 0 h 151"/>
                            <a:gd name="T50" fmla="*/ 0 w 116"/>
                            <a:gd name="T51" fmla="*/ 0 h 151"/>
                            <a:gd name="T52" fmla="*/ 0 w 116"/>
                            <a:gd name="T53" fmla="*/ 0 h 151"/>
                            <a:gd name="T54" fmla="*/ 0 w 116"/>
                            <a:gd name="T55" fmla="*/ 0 h 151"/>
                            <a:gd name="T56" fmla="*/ 1 w 116"/>
                            <a:gd name="T57" fmla="*/ 0 h 151"/>
                            <a:gd name="T58" fmla="*/ 1 w 116"/>
                            <a:gd name="T59" fmla="*/ 0 h 151"/>
                            <a:gd name="T60" fmla="*/ 1 w 116"/>
                            <a:gd name="T61" fmla="*/ 0 h 151"/>
                            <a:gd name="T62" fmla="*/ 1 w 116"/>
                            <a:gd name="T63" fmla="*/ 1 h 151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w 116"/>
                            <a:gd name="T97" fmla="*/ 0 h 151"/>
                            <a:gd name="T98" fmla="*/ 116 w 116"/>
                            <a:gd name="T99" fmla="*/ 151 h 151"/>
                          </a:gdLst>
                          <a:ahLst/>
                          <a:cxnLst>
                            <a:cxn ang="T64">
                              <a:pos x="T0" y="T1"/>
                            </a:cxn>
                            <a:cxn ang="T65">
                              <a:pos x="T2" y="T3"/>
                            </a:cxn>
                            <a:cxn ang="T66">
                              <a:pos x="T4" y="T5"/>
                            </a:cxn>
                            <a:cxn ang="T67">
                              <a:pos x="T6" y="T7"/>
                            </a:cxn>
                            <a:cxn ang="T68">
                              <a:pos x="T8" y="T9"/>
                            </a:cxn>
                            <a:cxn ang="T69">
                              <a:pos x="T10" y="T11"/>
                            </a:cxn>
                            <a:cxn ang="T70">
                              <a:pos x="T12" y="T13"/>
                            </a:cxn>
                            <a:cxn ang="T71">
                              <a:pos x="T14" y="T15"/>
                            </a:cxn>
                            <a:cxn ang="T72">
                              <a:pos x="T16" y="T17"/>
                            </a:cxn>
                            <a:cxn ang="T73">
                              <a:pos x="T18" y="T19"/>
                            </a:cxn>
                            <a:cxn ang="T74">
                              <a:pos x="T20" y="T21"/>
                            </a:cxn>
                            <a:cxn ang="T75">
                              <a:pos x="T22" y="T23"/>
                            </a:cxn>
                            <a:cxn ang="T76">
                              <a:pos x="T24" y="T25"/>
                            </a:cxn>
                            <a:cxn ang="T77">
                              <a:pos x="T26" y="T27"/>
                            </a:cxn>
                            <a:cxn ang="T78">
                              <a:pos x="T28" y="T29"/>
                            </a:cxn>
                            <a:cxn ang="T79">
                              <a:pos x="T30" y="T31"/>
                            </a:cxn>
                            <a:cxn ang="T80">
                              <a:pos x="T32" y="T33"/>
                            </a:cxn>
                            <a:cxn ang="T81">
                              <a:pos x="T34" y="T35"/>
                            </a:cxn>
                            <a:cxn ang="T82">
                              <a:pos x="T36" y="T37"/>
                            </a:cxn>
                            <a:cxn ang="T83">
                              <a:pos x="T38" y="T39"/>
                            </a:cxn>
                            <a:cxn ang="T84">
                              <a:pos x="T40" y="T41"/>
                            </a:cxn>
                            <a:cxn ang="T85">
                              <a:pos x="T42" y="T43"/>
                            </a:cxn>
                            <a:cxn ang="T86">
                              <a:pos x="T44" y="T45"/>
                            </a:cxn>
                            <a:cxn ang="T87">
                              <a:pos x="T46" y="T47"/>
                            </a:cxn>
                            <a:cxn ang="T88">
                              <a:pos x="T48" y="T49"/>
                            </a:cxn>
                            <a:cxn ang="T89">
                              <a:pos x="T50" y="T51"/>
                            </a:cxn>
                            <a:cxn ang="T90">
                              <a:pos x="T52" y="T53"/>
                            </a:cxn>
                            <a:cxn ang="T91">
                              <a:pos x="T54" y="T55"/>
                            </a:cxn>
                            <a:cxn ang="T92">
                              <a:pos x="T56" y="T57"/>
                            </a:cxn>
                            <a:cxn ang="T93">
                              <a:pos x="T58" y="T59"/>
                            </a:cxn>
                            <a:cxn ang="T94">
                              <a:pos x="T60" y="T61"/>
                            </a:cxn>
                            <a:cxn ang="T95">
                              <a:pos x="T62" y="T63"/>
                            </a:cxn>
                          </a:cxnLst>
                          <a:rect l="T96" t="T97" r="T98" b="T99"/>
                          <a:pathLst>
                            <a:path w="116" h="151">
                              <a:moveTo>
                                <a:pt x="116" y="137"/>
                              </a:moveTo>
                              <a:cubicBezTo>
                                <a:pt x="116" y="146"/>
                                <a:pt x="113" y="151"/>
                                <a:pt x="107" y="151"/>
                              </a:cubicBezTo>
                              <a:lnTo>
                                <a:pt x="68" y="151"/>
                              </a:lnTo>
                              <a:cubicBezTo>
                                <a:pt x="63" y="151"/>
                                <a:pt x="60" y="149"/>
                                <a:pt x="60" y="145"/>
                              </a:cubicBezTo>
                              <a:lnTo>
                                <a:pt x="60" y="142"/>
                              </a:lnTo>
                              <a:cubicBezTo>
                                <a:pt x="60" y="138"/>
                                <a:pt x="63" y="136"/>
                                <a:pt x="68" y="136"/>
                              </a:cubicBezTo>
                              <a:lnTo>
                                <a:pt x="92" y="136"/>
                              </a:lnTo>
                              <a:cubicBezTo>
                                <a:pt x="95" y="136"/>
                                <a:pt x="97" y="135"/>
                                <a:pt x="98" y="134"/>
                              </a:cubicBezTo>
                              <a:cubicBezTo>
                                <a:pt x="99" y="133"/>
                                <a:pt x="100" y="131"/>
                                <a:pt x="100" y="128"/>
                              </a:cubicBezTo>
                              <a:lnTo>
                                <a:pt x="100" y="44"/>
                              </a:lnTo>
                              <a:cubicBezTo>
                                <a:pt x="100" y="24"/>
                                <a:pt x="92" y="14"/>
                                <a:pt x="77" y="14"/>
                              </a:cubicBezTo>
                              <a:cubicBezTo>
                                <a:pt x="66" y="14"/>
                                <a:pt x="56" y="21"/>
                                <a:pt x="47" y="34"/>
                              </a:cubicBezTo>
                              <a:cubicBezTo>
                                <a:pt x="39" y="46"/>
                                <a:pt x="35" y="57"/>
                                <a:pt x="35" y="68"/>
                              </a:cubicBezTo>
                              <a:lnTo>
                                <a:pt x="35" y="142"/>
                              </a:lnTo>
                              <a:cubicBezTo>
                                <a:pt x="35" y="145"/>
                                <a:pt x="35" y="147"/>
                                <a:pt x="35" y="148"/>
                              </a:cubicBezTo>
                              <a:cubicBezTo>
                                <a:pt x="34" y="150"/>
                                <a:pt x="33" y="151"/>
                                <a:pt x="30" y="151"/>
                              </a:cubicBezTo>
                              <a:lnTo>
                                <a:pt x="24" y="151"/>
                              </a:lnTo>
                              <a:cubicBezTo>
                                <a:pt x="22" y="151"/>
                                <a:pt x="20" y="150"/>
                                <a:pt x="20" y="148"/>
                              </a:cubicBezTo>
                              <a:cubicBezTo>
                                <a:pt x="19" y="148"/>
                                <a:pt x="19" y="146"/>
                                <a:pt x="19" y="142"/>
                              </a:cubicBezTo>
                              <a:lnTo>
                                <a:pt x="19" y="23"/>
                              </a:lnTo>
                              <a:cubicBezTo>
                                <a:pt x="19" y="18"/>
                                <a:pt x="17" y="16"/>
                                <a:pt x="12" y="16"/>
                              </a:cubicBezTo>
                              <a:lnTo>
                                <a:pt x="4" y="16"/>
                              </a:lnTo>
                              <a:cubicBezTo>
                                <a:pt x="1" y="16"/>
                                <a:pt x="0" y="14"/>
                                <a:pt x="0" y="11"/>
                              </a:cubicBezTo>
                              <a:lnTo>
                                <a:pt x="0" y="7"/>
                              </a:lnTo>
                              <a:cubicBezTo>
                                <a:pt x="0" y="3"/>
                                <a:pt x="1" y="1"/>
                                <a:pt x="5" y="1"/>
                              </a:cubicBezTo>
                              <a:lnTo>
                                <a:pt x="28" y="1"/>
                              </a:lnTo>
                              <a:cubicBezTo>
                                <a:pt x="33" y="1"/>
                                <a:pt x="36" y="4"/>
                                <a:pt x="36" y="11"/>
                              </a:cubicBezTo>
                              <a:lnTo>
                                <a:pt x="36" y="30"/>
                              </a:lnTo>
                              <a:cubicBezTo>
                                <a:pt x="47" y="10"/>
                                <a:pt x="61" y="0"/>
                                <a:pt x="78" y="0"/>
                              </a:cubicBezTo>
                              <a:cubicBezTo>
                                <a:pt x="90" y="0"/>
                                <a:pt x="99" y="4"/>
                                <a:pt x="106" y="12"/>
                              </a:cubicBezTo>
                              <a:cubicBezTo>
                                <a:pt x="112" y="19"/>
                                <a:pt x="116" y="29"/>
                                <a:pt x="116" y="41"/>
                              </a:cubicBezTo>
                              <a:lnTo>
                                <a:pt x="116" y="1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89BF1D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2" name="Freeform 109"/>
                      <wps:cNvSpPr>
                        <a:spLocks/>
                      </wps:cNvSpPr>
                      <wps:spPr bwMode="auto">
                        <a:xfrm>
                          <a:off x="701" y="327"/>
                          <a:ext cx="11" cy="35"/>
                        </a:xfrm>
                        <a:custGeom>
                          <a:avLst/>
                          <a:gdLst>
                            <a:gd name="T0" fmla="*/ 0 w 59"/>
                            <a:gd name="T1" fmla="*/ 1 h 183"/>
                            <a:gd name="T2" fmla="*/ 0 w 59"/>
                            <a:gd name="T3" fmla="*/ 1 h 183"/>
                            <a:gd name="T4" fmla="*/ 0 w 59"/>
                            <a:gd name="T5" fmla="*/ 1 h 183"/>
                            <a:gd name="T6" fmla="*/ 0 w 59"/>
                            <a:gd name="T7" fmla="*/ 1 h 183"/>
                            <a:gd name="T8" fmla="*/ 0 w 59"/>
                            <a:gd name="T9" fmla="*/ 1 h 183"/>
                            <a:gd name="T10" fmla="*/ 0 w 59"/>
                            <a:gd name="T11" fmla="*/ 0 h 183"/>
                            <a:gd name="T12" fmla="*/ 0 w 59"/>
                            <a:gd name="T13" fmla="*/ 0 h 183"/>
                            <a:gd name="T14" fmla="*/ 0 w 59"/>
                            <a:gd name="T15" fmla="*/ 0 h 183"/>
                            <a:gd name="T16" fmla="*/ 0 w 59"/>
                            <a:gd name="T17" fmla="*/ 0 h 183"/>
                            <a:gd name="T18" fmla="*/ 0 w 59"/>
                            <a:gd name="T19" fmla="*/ 0 h 183"/>
                            <a:gd name="T20" fmla="*/ 0 w 59"/>
                            <a:gd name="T21" fmla="*/ 0 h 183"/>
                            <a:gd name="T22" fmla="*/ 0 w 59"/>
                            <a:gd name="T23" fmla="*/ 0 h 183"/>
                            <a:gd name="T24" fmla="*/ 0 w 59"/>
                            <a:gd name="T25" fmla="*/ 0 h 183"/>
                            <a:gd name="T26" fmla="*/ 0 w 59"/>
                            <a:gd name="T27" fmla="*/ 0 h 183"/>
                            <a:gd name="T28" fmla="*/ 0 w 59"/>
                            <a:gd name="T29" fmla="*/ 0 h 183"/>
                            <a:gd name="T30" fmla="*/ 0 w 59"/>
                            <a:gd name="T31" fmla="*/ 0 h 183"/>
                            <a:gd name="T32" fmla="*/ 0 w 59"/>
                            <a:gd name="T33" fmla="*/ 1 h 183"/>
                            <a:gd name="T34" fmla="*/ 0 w 59"/>
                            <a:gd name="T35" fmla="*/ 1 h 183"/>
                            <a:gd name="T36" fmla="*/ 0 w 59"/>
                            <a:gd name="T37" fmla="*/ 1 h 183"/>
                            <a:gd name="T38" fmla="*/ 0 w 59"/>
                            <a:gd name="T39" fmla="*/ 1 h 183"/>
                            <a:gd name="T40" fmla="*/ 0 w 59"/>
                            <a:gd name="T41" fmla="*/ 1 h 183"/>
                            <a:gd name="T42" fmla="*/ 0 w 59"/>
                            <a:gd name="T43" fmla="*/ 1 h 183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w 59"/>
                            <a:gd name="T67" fmla="*/ 0 h 183"/>
                            <a:gd name="T68" fmla="*/ 59 w 59"/>
                            <a:gd name="T69" fmla="*/ 183 h 183"/>
                          </a:gdLst>
                          <a:ahLst/>
                          <a:cxnLst>
                            <a:cxn ang="T44">
                              <a:pos x="T0" y="T1"/>
                            </a:cxn>
                            <a:cxn ang="T45">
                              <a:pos x="T2" y="T3"/>
                            </a:cxn>
                            <a:cxn ang="T46">
                              <a:pos x="T4" y="T5"/>
                            </a:cxn>
                            <a:cxn ang="T47">
                              <a:pos x="T6" y="T7"/>
                            </a:cxn>
                            <a:cxn ang="T48">
                              <a:pos x="T8" y="T9"/>
                            </a:cxn>
                            <a:cxn ang="T49">
                              <a:pos x="T10" y="T11"/>
                            </a:cxn>
                            <a:cxn ang="T50">
                              <a:pos x="T12" y="T13"/>
                            </a:cxn>
                            <a:cxn ang="T51">
                              <a:pos x="T14" y="T15"/>
                            </a:cxn>
                            <a:cxn ang="T52">
                              <a:pos x="T16" y="T17"/>
                            </a:cxn>
                            <a:cxn ang="T53">
                              <a:pos x="T18" y="T19"/>
                            </a:cxn>
                            <a:cxn ang="T54">
                              <a:pos x="T20" y="T21"/>
                            </a:cxn>
                            <a:cxn ang="T55">
                              <a:pos x="T22" y="T23"/>
                            </a:cxn>
                            <a:cxn ang="T56">
                              <a:pos x="T24" y="T25"/>
                            </a:cxn>
                            <a:cxn ang="T57">
                              <a:pos x="T26" y="T27"/>
                            </a:cxn>
                            <a:cxn ang="T58">
                              <a:pos x="T28" y="T29"/>
                            </a:cxn>
                            <a:cxn ang="T59">
                              <a:pos x="T30" y="T31"/>
                            </a:cxn>
                            <a:cxn ang="T60">
                              <a:pos x="T32" y="T33"/>
                            </a:cxn>
                            <a:cxn ang="T61">
                              <a:pos x="T34" y="T35"/>
                            </a:cxn>
                            <a:cxn ang="T62">
                              <a:pos x="T36" y="T37"/>
                            </a:cxn>
                            <a:cxn ang="T63">
                              <a:pos x="T38" y="T39"/>
                            </a:cxn>
                            <a:cxn ang="T64">
                              <a:pos x="T40" y="T41"/>
                            </a:cxn>
                            <a:cxn ang="T65">
                              <a:pos x="T42" y="T43"/>
                            </a:cxn>
                          </a:cxnLst>
                          <a:rect l="T66" t="T67" r="T68" b="T69"/>
                          <a:pathLst>
                            <a:path w="59" h="183">
                              <a:moveTo>
                                <a:pt x="59" y="180"/>
                              </a:moveTo>
                              <a:cubicBezTo>
                                <a:pt x="59" y="182"/>
                                <a:pt x="57" y="183"/>
                                <a:pt x="54" y="183"/>
                              </a:cubicBezTo>
                              <a:lnTo>
                                <a:pt x="37" y="183"/>
                              </a:lnTo>
                              <a:cubicBezTo>
                                <a:pt x="32" y="183"/>
                                <a:pt x="28" y="182"/>
                                <a:pt x="27" y="181"/>
                              </a:cubicBezTo>
                              <a:cubicBezTo>
                                <a:pt x="26" y="180"/>
                                <a:pt x="25" y="176"/>
                                <a:pt x="25" y="170"/>
                              </a:cubicBezTo>
                              <a:lnTo>
                                <a:pt x="25" y="23"/>
                              </a:lnTo>
                              <a:cubicBezTo>
                                <a:pt x="25" y="19"/>
                                <a:pt x="25" y="17"/>
                                <a:pt x="24" y="16"/>
                              </a:cubicBezTo>
                              <a:cubicBezTo>
                                <a:pt x="23" y="15"/>
                                <a:pt x="21" y="15"/>
                                <a:pt x="17" y="15"/>
                              </a:cubicBezTo>
                              <a:lnTo>
                                <a:pt x="6" y="15"/>
                              </a:lnTo>
                              <a:cubicBezTo>
                                <a:pt x="2" y="15"/>
                                <a:pt x="0" y="14"/>
                                <a:pt x="0" y="11"/>
                              </a:cubicBezTo>
                              <a:lnTo>
                                <a:pt x="0" y="5"/>
                              </a:lnTo>
                              <a:cubicBezTo>
                                <a:pt x="0" y="3"/>
                                <a:pt x="0" y="2"/>
                                <a:pt x="1" y="1"/>
                              </a:cubicBezTo>
                              <a:cubicBezTo>
                                <a:pt x="2" y="0"/>
                                <a:pt x="3" y="0"/>
                                <a:pt x="5" y="0"/>
                              </a:cubicBezTo>
                              <a:lnTo>
                                <a:pt x="31" y="0"/>
                              </a:lnTo>
                              <a:cubicBezTo>
                                <a:pt x="35" y="0"/>
                                <a:pt x="38" y="1"/>
                                <a:pt x="40" y="2"/>
                              </a:cubicBezTo>
                              <a:cubicBezTo>
                                <a:pt x="41" y="4"/>
                                <a:pt x="42" y="7"/>
                                <a:pt x="42" y="11"/>
                              </a:cubicBezTo>
                              <a:lnTo>
                                <a:pt x="42" y="161"/>
                              </a:lnTo>
                              <a:cubicBezTo>
                                <a:pt x="42" y="164"/>
                                <a:pt x="42" y="166"/>
                                <a:pt x="43" y="167"/>
                              </a:cubicBezTo>
                              <a:cubicBezTo>
                                <a:pt x="44" y="168"/>
                                <a:pt x="46" y="168"/>
                                <a:pt x="49" y="168"/>
                              </a:cubicBezTo>
                              <a:lnTo>
                                <a:pt x="54" y="168"/>
                              </a:lnTo>
                              <a:cubicBezTo>
                                <a:pt x="57" y="168"/>
                                <a:pt x="59" y="169"/>
                                <a:pt x="59" y="171"/>
                              </a:cubicBezTo>
                              <a:lnTo>
                                <a:pt x="59" y="1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2AAC83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3" name="Freeform 110"/>
                      <wps:cNvSpPr>
                        <a:spLocks noEditPoints="1"/>
                      </wps:cNvSpPr>
                      <wps:spPr bwMode="auto">
                        <a:xfrm>
                          <a:off x="1111" y="372"/>
                          <a:ext cx="15" cy="21"/>
                        </a:xfrm>
                        <a:custGeom>
                          <a:avLst/>
                          <a:gdLst>
                            <a:gd name="T0" fmla="*/ 1 w 77"/>
                            <a:gd name="T1" fmla="*/ 1 h 108"/>
                            <a:gd name="T2" fmla="*/ 1 w 77"/>
                            <a:gd name="T3" fmla="*/ 1 h 108"/>
                            <a:gd name="T4" fmla="*/ 1 w 77"/>
                            <a:gd name="T5" fmla="*/ 1 h 108"/>
                            <a:gd name="T6" fmla="*/ 1 w 77"/>
                            <a:gd name="T7" fmla="*/ 1 h 108"/>
                            <a:gd name="T8" fmla="*/ 1 w 77"/>
                            <a:gd name="T9" fmla="*/ 1 h 108"/>
                            <a:gd name="T10" fmla="*/ 1 w 77"/>
                            <a:gd name="T11" fmla="*/ 0 h 108"/>
                            <a:gd name="T12" fmla="*/ 0 w 77"/>
                            <a:gd name="T13" fmla="*/ 0 h 108"/>
                            <a:gd name="T14" fmla="*/ 0 w 77"/>
                            <a:gd name="T15" fmla="*/ 0 h 108"/>
                            <a:gd name="T16" fmla="*/ 0 w 77"/>
                            <a:gd name="T17" fmla="*/ 0 h 108"/>
                            <a:gd name="T18" fmla="*/ 0 w 77"/>
                            <a:gd name="T19" fmla="*/ 0 h 108"/>
                            <a:gd name="T20" fmla="*/ 0 w 77"/>
                            <a:gd name="T21" fmla="*/ 0 h 108"/>
                            <a:gd name="T22" fmla="*/ 0 w 77"/>
                            <a:gd name="T23" fmla="*/ 0 h 108"/>
                            <a:gd name="T24" fmla="*/ 0 w 77"/>
                            <a:gd name="T25" fmla="*/ 0 h 108"/>
                            <a:gd name="T26" fmla="*/ 0 w 77"/>
                            <a:gd name="T27" fmla="*/ 0 h 108"/>
                            <a:gd name="T28" fmla="*/ 0 w 77"/>
                            <a:gd name="T29" fmla="*/ 0 h 108"/>
                            <a:gd name="T30" fmla="*/ 1 w 77"/>
                            <a:gd name="T31" fmla="*/ 0 h 108"/>
                            <a:gd name="T32" fmla="*/ 1 w 77"/>
                            <a:gd name="T33" fmla="*/ 0 h 108"/>
                            <a:gd name="T34" fmla="*/ 1 w 77"/>
                            <a:gd name="T35" fmla="*/ 1 h 108"/>
                            <a:gd name="T36" fmla="*/ 0 w 77"/>
                            <a:gd name="T37" fmla="*/ 1 h 108"/>
                            <a:gd name="T38" fmla="*/ 0 w 77"/>
                            <a:gd name="T39" fmla="*/ 1 h 108"/>
                            <a:gd name="T40" fmla="*/ 0 w 77"/>
                            <a:gd name="T41" fmla="*/ 1 h 108"/>
                            <a:gd name="T42" fmla="*/ 0 w 77"/>
                            <a:gd name="T43" fmla="*/ 1 h 108"/>
                            <a:gd name="T44" fmla="*/ 0 w 77"/>
                            <a:gd name="T45" fmla="*/ 1 h 108"/>
                            <a:gd name="T46" fmla="*/ 0 w 77"/>
                            <a:gd name="T47" fmla="*/ 0 h 108"/>
                            <a:gd name="T48" fmla="*/ 0 w 77"/>
                            <a:gd name="T49" fmla="*/ 0 h 108"/>
                            <a:gd name="T50" fmla="*/ 0 w 77"/>
                            <a:gd name="T51" fmla="*/ 0 h 108"/>
                            <a:gd name="T52" fmla="*/ 0 w 77"/>
                            <a:gd name="T53" fmla="*/ 0 h 108"/>
                            <a:gd name="T54" fmla="*/ 0 w 77"/>
                            <a:gd name="T55" fmla="*/ 0 h 108"/>
                            <a:gd name="T56" fmla="*/ 0 w 77"/>
                            <a:gd name="T57" fmla="*/ 1 h 108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w 77"/>
                            <a:gd name="T88" fmla="*/ 0 h 108"/>
                            <a:gd name="T89" fmla="*/ 77 w 77"/>
                            <a:gd name="T90" fmla="*/ 108 h 108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T87" t="T88" r="T89" b="T90"/>
                          <a:pathLst>
                            <a:path w="77" h="108">
                              <a:moveTo>
                                <a:pt x="77" y="103"/>
                              </a:moveTo>
                              <a:cubicBezTo>
                                <a:pt x="77" y="106"/>
                                <a:pt x="75" y="108"/>
                                <a:pt x="73" y="108"/>
                              </a:cubicBezTo>
                              <a:lnTo>
                                <a:pt x="68" y="108"/>
                              </a:lnTo>
                              <a:cubicBezTo>
                                <a:pt x="67" y="108"/>
                                <a:pt x="66" y="107"/>
                                <a:pt x="65" y="107"/>
                              </a:cubicBezTo>
                              <a:cubicBezTo>
                                <a:pt x="65" y="106"/>
                                <a:pt x="65" y="105"/>
                                <a:pt x="65" y="103"/>
                              </a:cubicBezTo>
                              <a:lnTo>
                                <a:pt x="65" y="18"/>
                              </a:lnTo>
                              <a:cubicBezTo>
                                <a:pt x="65" y="15"/>
                                <a:pt x="64" y="13"/>
                                <a:pt x="63" y="12"/>
                              </a:cubicBezTo>
                              <a:cubicBezTo>
                                <a:pt x="62" y="12"/>
                                <a:pt x="60" y="11"/>
                                <a:pt x="57" y="11"/>
                              </a:cubicBezTo>
                              <a:lnTo>
                                <a:pt x="2" y="11"/>
                              </a:lnTo>
                              <a:cubicBezTo>
                                <a:pt x="1" y="11"/>
                                <a:pt x="0" y="10"/>
                                <a:pt x="0" y="8"/>
                              </a:cubicBezTo>
                              <a:lnTo>
                                <a:pt x="0" y="4"/>
                              </a:lnTo>
                              <a:cubicBezTo>
                                <a:pt x="0" y="2"/>
                                <a:pt x="1" y="1"/>
                                <a:pt x="5" y="1"/>
                              </a:cubicBezTo>
                              <a:cubicBezTo>
                                <a:pt x="7" y="0"/>
                                <a:pt x="11" y="0"/>
                                <a:pt x="15" y="0"/>
                              </a:cubicBezTo>
                              <a:cubicBezTo>
                                <a:pt x="21" y="1"/>
                                <a:pt x="23" y="1"/>
                                <a:pt x="22" y="1"/>
                              </a:cubicBezTo>
                              <a:lnTo>
                                <a:pt x="63" y="1"/>
                              </a:lnTo>
                              <a:cubicBezTo>
                                <a:pt x="68" y="1"/>
                                <a:pt x="71" y="1"/>
                                <a:pt x="73" y="3"/>
                              </a:cubicBezTo>
                              <a:cubicBezTo>
                                <a:pt x="75" y="5"/>
                                <a:pt x="77" y="8"/>
                                <a:pt x="77" y="13"/>
                              </a:cubicBezTo>
                              <a:lnTo>
                                <a:pt x="77" y="103"/>
                              </a:lnTo>
                              <a:close/>
                              <a:moveTo>
                                <a:pt x="14" y="102"/>
                              </a:moveTo>
                              <a:cubicBezTo>
                                <a:pt x="14" y="104"/>
                                <a:pt x="14" y="106"/>
                                <a:pt x="13" y="107"/>
                              </a:cubicBezTo>
                              <a:cubicBezTo>
                                <a:pt x="12" y="107"/>
                                <a:pt x="11" y="108"/>
                                <a:pt x="8" y="108"/>
                              </a:cubicBezTo>
                              <a:cubicBezTo>
                                <a:pt x="6" y="108"/>
                                <a:pt x="4" y="107"/>
                                <a:pt x="3" y="107"/>
                              </a:cubicBezTo>
                              <a:cubicBezTo>
                                <a:pt x="3" y="106"/>
                                <a:pt x="2" y="105"/>
                                <a:pt x="2" y="103"/>
                              </a:cubicBezTo>
                              <a:lnTo>
                                <a:pt x="2" y="41"/>
                              </a:lnTo>
                              <a:cubicBezTo>
                                <a:pt x="2" y="39"/>
                                <a:pt x="3" y="38"/>
                                <a:pt x="4" y="38"/>
                              </a:cubicBezTo>
                              <a:cubicBezTo>
                                <a:pt x="5" y="37"/>
                                <a:pt x="6" y="37"/>
                                <a:pt x="8" y="37"/>
                              </a:cubicBezTo>
                              <a:cubicBezTo>
                                <a:pt x="11" y="37"/>
                                <a:pt x="12" y="37"/>
                                <a:pt x="13" y="38"/>
                              </a:cubicBezTo>
                              <a:cubicBezTo>
                                <a:pt x="14" y="38"/>
                                <a:pt x="14" y="39"/>
                                <a:pt x="14" y="42"/>
                              </a:cubicBezTo>
                              <a:lnTo>
                                <a:pt x="14" y="1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9DE02C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4" name="Freeform 111"/>
                      <wps:cNvSpPr>
                        <a:spLocks/>
                      </wps:cNvSpPr>
                      <wps:spPr bwMode="auto">
                        <a:xfrm>
                          <a:off x="1091" y="372"/>
                          <a:ext cx="15" cy="21"/>
                        </a:xfrm>
                        <a:custGeom>
                          <a:avLst/>
                          <a:gdLst>
                            <a:gd name="T0" fmla="*/ 1 w 77"/>
                            <a:gd name="T1" fmla="*/ 0 h 111"/>
                            <a:gd name="T2" fmla="*/ 0 w 77"/>
                            <a:gd name="T3" fmla="*/ 0 h 111"/>
                            <a:gd name="T4" fmla="*/ 1 w 77"/>
                            <a:gd name="T5" fmla="*/ 1 h 111"/>
                            <a:gd name="T6" fmla="*/ 1 w 77"/>
                            <a:gd name="T7" fmla="*/ 1 h 111"/>
                            <a:gd name="T8" fmla="*/ 1 w 77"/>
                            <a:gd name="T9" fmla="*/ 1 h 111"/>
                            <a:gd name="T10" fmla="*/ 1 w 77"/>
                            <a:gd name="T11" fmla="*/ 1 h 111"/>
                            <a:gd name="T12" fmla="*/ 1 w 77"/>
                            <a:gd name="T13" fmla="*/ 1 h 111"/>
                            <a:gd name="T14" fmla="*/ 0 w 77"/>
                            <a:gd name="T15" fmla="*/ 0 h 111"/>
                            <a:gd name="T16" fmla="*/ 0 w 77"/>
                            <a:gd name="T17" fmla="*/ 0 h 111"/>
                            <a:gd name="T18" fmla="*/ 0 w 77"/>
                            <a:gd name="T19" fmla="*/ 1 h 111"/>
                            <a:gd name="T20" fmla="*/ 0 w 77"/>
                            <a:gd name="T21" fmla="*/ 1 h 111"/>
                            <a:gd name="T22" fmla="*/ 0 w 77"/>
                            <a:gd name="T23" fmla="*/ 1 h 111"/>
                            <a:gd name="T24" fmla="*/ 0 w 77"/>
                            <a:gd name="T25" fmla="*/ 1 h 111"/>
                            <a:gd name="T26" fmla="*/ 0 w 77"/>
                            <a:gd name="T27" fmla="*/ 1 h 111"/>
                            <a:gd name="T28" fmla="*/ 0 w 77"/>
                            <a:gd name="T29" fmla="*/ 1 h 111"/>
                            <a:gd name="T30" fmla="*/ 0 w 77"/>
                            <a:gd name="T31" fmla="*/ 1 h 111"/>
                            <a:gd name="T32" fmla="*/ 0 w 77"/>
                            <a:gd name="T33" fmla="*/ 1 h 111"/>
                            <a:gd name="T34" fmla="*/ 0 w 77"/>
                            <a:gd name="T35" fmla="*/ 0 h 111"/>
                            <a:gd name="T36" fmla="*/ 0 w 77"/>
                            <a:gd name="T37" fmla="*/ 0 h 111"/>
                            <a:gd name="T38" fmla="*/ 0 w 77"/>
                            <a:gd name="T39" fmla="*/ 0 h 111"/>
                            <a:gd name="T40" fmla="*/ 0 w 77"/>
                            <a:gd name="T41" fmla="*/ 0 h 111"/>
                            <a:gd name="T42" fmla="*/ 0 w 77"/>
                            <a:gd name="T43" fmla="*/ 0 h 111"/>
                            <a:gd name="T44" fmla="*/ 0 w 77"/>
                            <a:gd name="T45" fmla="*/ 0 h 111"/>
                            <a:gd name="T46" fmla="*/ 0 w 77"/>
                            <a:gd name="T47" fmla="*/ 0 h 111"/>
                            <a:gd name="T48" fmla="*/ 0 w 77"/>
                            <a:gd name="T49" fmla="*/ 0 h 111"/>
                            <a:gd name="T50" fmla="*/ 0 w 77"/>
                            <a:gd name="T51" fmla="*/ 0 h 111"/>
                            <a:gd name="T52" fmla="*/ 1 w 77"/>
                            <a:gd name="T53" fmla="*/ 0 h 111"/>
                            <a:gd name="T54" fmla="*/ 1 w 77"/>
                            <a:gd name="T55" fmla="*/ 0 h 111"/>
                            <a:gd name="T56" fmla="*/ 0 w 77"/>
                            <a:gd name="T57" fmla="*/ 0 h 111"/>
                            <a:gd name="T58" fmla="*/ 0 w 77"/>
                            <a:gd name="T59" fmla="*/ 0 h 111"/>
                            <a:gd name="T60" fmla="*/ 0 w 77"/>
                            <a:gd name="T61" fmla="*/ 0 h 111"/>
                            <a:gd name="T62" fmla="*/ 0 w 77"/>
                            <a:gd name="T63" fmla="*/ 0 h 111"/>
                            <a:gd name="T64" fmla="*/ 0 w 77"/>
                            <a:gd name="T65" fmla="*/ 0 h 111"/>
                            <a:gd name="T66" fmla="*/ 0 w 77"/>
                            <a:gd name="T67" fmla="*/ 0 h 111"/>
                            <a:gd name="T68" fmla="*/ 1 w 77"/>
                            <a:gd name="T69" fmla="*/ 0 h 111"/>
                            <a:gd name="T70" fmla="*/ 1 w 77"/>
                            <a:gd name="T71" fmla="*/ 0 h 111"/>
                            <a:gd name="T72" fmla="*/ 1 w 77"/>
                            <a:gd name="T73" fmla="*/ 0 h 111"/>
                            <a:gd name="T74" fmla="*/ 1 w 77"/>
                            <a:gd name="T75" fmla="*/ 0 h 111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w 77"/>
                            <a:gd name="T115" fmla="*/ 0 h 111"/>
                            <a:gd name="T116" fmla="*/ 77 w 77"/>
                            <a:gd name="T117" fmla="*/ 111 h 111"/>
                          </a:gdLst>
                          <a:ahLst/>
                          <a:cxnLst>
                            <a:cxn ang="T76">
                              <a:pos x="T0" y="T1"/>
                            </a:cxn>
                            <a:cxn ang="T77">
                              <a:pos x="T2" y="T3"/>
                            </a:cxn>
                            <a:cxn ang="T78">
                              <a:pos x="T4" y="T5"/>
                            </a:cxn>
                            <a:cxn ang="T79">
                              <a:pos x="T6" y="T7"/>
                            </a:cxn>
                            <a:cxn ang="T80">
                              <a:pos x="T8" y="T9"/>
                            </a:cxn>
                            <a:cxn ang="T81">
                              <a:pos x="T10" y="T11"/>
                            </a:cxn>
                            <a:cxn ang="T82">
                              <a:pos x="T12" y="T13"/>
                            </a:cxn>
                            <a:cxn ang="T83">
                              <a:pos x="T14" y="T15"/>
                            </a:cxn>
                            <a:cxn ang="T84">
                              <a:pos x="T16" y="T17"/>
                            </a:cxn>
                            <a:cxn ang="T85">
                              <a:pos x="T18" y="T19"/>
                            </a:cxn>
                            <a:cxn ang="T86">
                              <a:pos x="T20" y="T21"/>
                            </a:cxn>
                            <a:cxn ang="T87">
                              <a:pos x="T22" y="T23"/>
                            </a:cxn>
                            <a:cxn ang="T88">
                              <a:pos x="T24" y="T25"/>
                            </a:cxn>
                            <a:cxn ang="T89">
                              <a:pos x="T26" y="T27"/>
                            </a:cxn>
                            <a:cxn ang="T90">
                              <a:pos x="T28" y="T29"/>
                            </a:cxn>
                            <a:cxn ang="T91">
                              <a:pos x="T30" y="T31"/>
                            </a:cxn>
                            <a:cxn ang="T92">
                              <a:pos x="T32" y="T33"/>
                            </a:cxn>
                            <a:cxn ang="T93">
                              <a:pos x="T34" y="T35"/>
                            </a:cxn>
                            <a:cxn ang="T94">
                              <a:pos x="T36" y="T37"/>
                            </a:cxn>
                            <a:cxn ang="T95">
                              <a:pos x="T38" y="T39"/>
                            </a:cxn>
                            <a:cxn ang="T96">
                              <a:pos x="T40" y="T41"/>
                            </a:cxn>
                            <a:cxn ang="T97">
                              <a:pos x="T42" y="T43"/>
                            </a:cxn>
                            <a:cxn ang="T98">
                              <a:pos x="T44" y="T45"/>
                            </a:cxn>
                            <a:cxn ang="T99">
                              <a:pos x="T46" y="T47"/>
                            </a:cxn>
                            <a:cxn ang="T100">
                              <a:pos x="T48" y="T49"/>
                            </a:cxn>
                            <a:cxn ang="T101">
                              <a:pos x="T50" y="T51"/>
                            </a:cxn>
                            <a:cxn ang="T102">
                              <a:pos x="T52" y="T53"/>
                            </a:cxn>
                            <a:cxn ang="T103">
                              <a:pos x="T54" y="T55"/>
                            </a:cxn>
                            <a:cxn ang="T104">
                              <a:pos x="T56" y="T57"/>
                            </a:cxn>
                            <a:cxn ang="T105">
                              <a:pos x="T58" y="T59"/>
                            </a:cxn>
                            <a:cxn ang="T106">
                              <a:pos x="T60" y="T61"/>
                            </a:cxn>
                            <a:cxn ang="T107">
                              <a:pos x="T62" y="T63"/>
                            </a:cxn>
                            <a:cxn ang="T108">
                              <a:pos x="T64" y="T65"/>
                            </a:cxn>
                            <a:cxn ang="T109">
                              <a:pos x="T66" y="T67"/>
                            </a:cxn>
                            <a:cxn ang="T110">
                              <a:pos x="T68" y="T69"/>
                            </a:cxn>
                            <a:cxn ang="T111">
                              <a:pos x="T70" y="T71"/>
                            </a:cxn>
                            <a:cxn ang="T112">
                              <a:pos x="T72" y="T73"/>
                            </a:cxn>
                            <a:cxn ang="T113">
                              <a:pos x="T74" y="T75"/>
                            </a:cxn>
                          </a:cxnLst>
                          <a:rect l="T114" t="T115" r="T116" b="T117"/>
                          <a:pathLst>
                            <a:path w="77" h="111">
                              <a:moveTo>
                                <a:pt x="77" y="35"/>
                              </a:moveTo>
                              <a:cubicBezTo>
                                <a:pt x="77" y="47"/>
                                <a:pt x="68" y="57"/>
                                <a:pt x="50" y="63"/>
                              </a:cubicBezTo>
                              <a:lnTo>
                                <a:pt x="73" y="101"/>
                              </a:lnTo>
                              <a:cubicBezTo>
                                <a:pt x="75" y="104"/>
                                <a:pt x="75" y="105"/>
                                <a:pt x="75" y="106"/>
                              </a:cubicBezTo>
                              <a:cubicBezTo>
                                <a:pt x="75" y="108"/>
                                <a:pt x="75" y="109"/>
                                <a:pt x="74" y="110"/>
                              </a:cubicBezTo>
                              <a:cubicBezTo>
                                <a:pt x="73" y="111"/>
                                <a:pt x="71" y="111"/>
                                <a:pt x="70" y="111"/>
                              </a:cubicBezTo>
                              <a:cubicBezTo>
                                <a:pt x="68" y="111"/>
                                <a:pt x="67" y="110"/>
                                <a:pt x="66" y="108"/>
                              </a:cubicBezTo>
                              <a:lnTo>
                                <a:pt x="26" y="43"/>
                              </a:lnTo>
                              <a:cubicBezTo>
                                <a:pt x="17" y="48"/>
                                <a:pt x="12" y="55"/>
                                <a:pt x="12" y="65"/>
                              </a:cubicBezTo>
                              <a:lnTo>
                                <a:pt x="12" y="96"/>
                              </a:lnTo>
                              <a:cubicBezTo>
                                <a:pt x="12" y="98"/>
                                <a:pt x="13" y="99"/>
                                <a:pt x="15" y="99"/>
                              </a:cubicBezTo>
                              <a:lnTo>
                                <a:pt x="24" y="99"/>
                              </a:lnTo>
                              <a:cubicBezTo>
                                <a:pt x="27" y="99"/>
                                <a:pt x="28" y="100"/>
                                <a:pt x="28" y="102"/>
                              </a:cubicBezTo>
                              <a:lnTo>
                                <a:pt x="28" y="106"/>
                              </a:lnTo>
                              <a:cubicBezTo>
                                <a:pt x="28" y="108"/>
                                <a:pt x="26" y="110"/>
                                <a:pt x="24" y="110"/>
                              </a:cubicBezTo>
                              <a:lnTo>
                                <a:pt x="6" y="110"/>
                              </a:lnTo>
                              <a:cubicBezTo>
                                <a:pt x="2" y="110"/>
                                <a:pt x="0" y="108"/>
                                <a:pt x="0" y="106"/>
                              </a:cubicBezTo>
                              <a:lnTo>
                                <a:pt x="0" y="66"/>
                              </a:lnTo>
                              <a:cubicBezTo>
                                <a:pt x="0" y="52"/>
                                <a:pt x="7" y="42"/>
                                <a:pt x="21" y="35"/>
                              </a:cubicBezTo>
                              <a:lnTo>
                                <a:pt x="5" y="9"/>
                              </a:lnTo>
                              <a:cubicBezTo>
                                <a:pt x="4" y="7"/>
                                <a:pt x="3" y="6"/>
                                <a:pt x="3" y="4"/>
                              </a:cubicBezTo>
                              <a:cubicBezTo>
                                <a:pt x="3" y="3"/>
                                <a:pt x="4" y="2"/>
                                <a:pt x="5" y="1"/>
                              </a:cubicBezTo>
                              <a:cubicBezTo>
                                <a:pt x="6" y="0"/>
                                <a:pt x="7" y="0"/>
                                <a:pt x="8" y="0"/>
                              </a:cubicBezTo>
                              <a:cubicBezTo>
                                <a:pt x="10" y="0"/>
                                <a:pt x="12" y="1"/>
                                <a:pt x="13" y="4"/>
                              </a:cubicBezTo>
                              <a:lnTo>
                                <a:pt x="45" y="56"/>
                              </a:lnTo>
                              <a:cubicBezTo>
                                <a:pt x="52" y="53"/>
                                <a:pt x="57" y="50"/>
                                <a:pt x="60" y="47"/>
                              </a:cubicBezTo>
                              <a:cubicBezTo>
                                <a:pt x="63" y="43"/>
                                <a:pt x="65" y="38"/>
                                <a:pt x="65" y="32"/>
                              </a:cubicBezTo>
                              <a:lnTo>
                                <a:pt x="65" y="18"/>
                              </a:lnTo>
                              <a:cubicBezTo>
                                <a:pt x="65" y="16"/>
                                <a:pt x="65" y="14"/>
                                <a:pt x="64" y="14"/>
                              </a:cubicBezTo>
                              <a:cubicBezTo>
                                <a:pt x="63" y="13"/>
                                <a:pt x="62" y="13"/>
                                <a:pt x="60" y="13"/>
                              </a:cubicBezTo>
                              <a:lnTo>
                                <a:pt x="52" y="13"/>
                              </a:lnTo>
                              <a:cubicBezTo>
                                <a:pt x="50" y="13"/>
                                <a:pt x="49" y="12"/>
                                <a:pt x="49" y="11"/>
                              </a:cubicBezTo>
                              <a:lnTo>
                                <a:pt x="49" y="5"/>
                              </a:lnTo>
                              <a:cubicBezTo>
                                <a:pt x="49" y="4"/>
                                <a:pt x="50" y="3"/>
                                <a:pt x="51" y="3"/>
                              </a:cubicBezTo>
                              <a:lnTo>
                                <a:pt x="72" y="3"/>
                              </a:lnTo>
                              <a:cubicBezTo>
                                <a:pt x="73" y="3"/>
                                <a:pt x="74" y="3"/>
                                <a:pt x="75" y="4"/>
                              </a:cubicBezTo>
                              <a:cubicBezTo>
                                <a:pt x="76" y="5"/>
                                <a:pt x="77" y="6"/>
                                <a:pt x="77" y="8"/>
                              </a:cubicBezTo>
                              <a:lnTo>
                                <a:pt x="77" y="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B0FBD9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5" name="Freeform 112"/>
                      <wps:cNvSpPr>
                        <a:spLocks/>
                      </wps:cNvSpPr>
                      <wps:spPr bwMode="auto">
                        <a:xfrm>
                          <a:off x="1080" y="372"/>
                          <a:ext cx="6" cy="21"/>
                        </a:xfrm>
                        <a:custGeom>
                          <a:avLst/>
                          <a:gdLst>
                            <a:gd name="T0" fmla="*/ 0 w 30"/>
                            <a:gd name="T1" fmla="*/ 1 h 108"/>
                            <a:gd name="T2" fmla="*/ 0 w 30"/>
                            <a:gd name="T3" fmla="*/ 1 h 108"/>
                            <a:gd name="T4" fmla="*/ 0 w 30"/>
                            <a:gd name="T5" fmla="*/ 1 h 108"/>
                            <a:gd name="T6" fmla="*/ 0 w 30"/>
                            <a:gd name="T7" fmla="*/ 1 h 108"/>
                            <a:gd name="T8" fmla="*/ 0 w 30"/>
                            <a:gd name="T9" fmla="*/ 1 h 108"/>
                            <a:gd name="T10" fmla="*/ 0 w 30"/>
                            <a:gd name="T11" fmla="*/ 0 h 108"/>
                            <a:gd name="T12" fmla="*/ 0 w 30"/>
                            <a:gd name="T13" fmla="*/ 0 h 108"/>
                            <a:gd name="T14" fmla="*/ 0 w 30"/>
                            <a:gd name="T15" fmla="*/ 0 h 108"/>
                            <a:gd name="T16" fmla="*/ 0 w 30"/>
                            <a:gd name="T17" fmla="*/ 0 h 108"/>
                            <a:gd name="T18" fmla="*/ 0 w 30"/>
                            <a:gd name="T19" fmla="*/ 0 h 108"/>
                            <a:gd name="T20" fmla="*/ 0 w 30"/>
                            <a:gd name="T21" fmla="*/ 0 h 108"/>
                            <a:gd name="T22" fmla="*/ 0 w 30"/>
                            <a:gd name="T23" fmla="*/ 0 h 108"/>
                            <a:gd name="T24" fmla="*/ 0 w 30"/>
                            <a:gd name="T25" fmla="*/ 0 h 108"/>
                            <a:gd name="T26" fmla="*/ 0 w 30"/>
                            <a:gd name="T27" fmla="*/ 0 h 108"/>
                            <a:gd name="T28" fmla="*/ 0 w 30"/>
                            <a:gd name="T29" fmla="*/ 0 h 108"/>
                            <a:gd name="T30" fmla="*/ 0 w 30"/>
                            <a:gd name="T31" fmla="*/ 0 h 108"/>
                            <a:gd name="T32" fmla="*/ 0 w 30"/>
                            <a:gd name="T33" fmla="*/ 1 h 108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w 30"/>
                            <a:gd name="T52" fmla="*/ 0 h 108"/>
                            <a:gd name="T53" fmla="*/ 30 w 30"/>
                            <a:gd name="T54" fmla="*/ 108 h 108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T51" t="T52" r="T53" b="T54"/>
                          <a:pathLst>
                            <a:path w="30" h="108">
                              <a:moveTo>
                                <a:pt x="30" y="101"/>
                              </a:moveTo>
                              <a:cubicBezTo>
                                <a:pt x="30" y="104"/>
                                <a:pt x="30" y="106"/>
                                <a:pt x="29" y="106"/>
                              </a:cubicBezTo>
                              <a:cubicBezTo>
                                <a:pt x="28" y="107"/>
                                <a:pt x="27" y="108"/>
                                <a:pt x="24" y="108"/>
                              </a:cubicBezTo>
                              <a:cubicBezTo>
                                <a:pt x="22" y="108"/>
                                <a:pt x="20" y="107"/>
                                <a:pt x="20" y="107"/>
                              </a:cubicBezTo>
                              <a:cubicBezTo>
                                <a:pt x="19" y="107"/>
                                <a:pt x="18" y="105"/>
                                <a:pt x="18" y="103"/>
                              </a:cubicBezTo>
                              <a:lnTo>
                                <a:pt x="18" y="16"/>
                              </a:lnTo>
                              <a:cubicBezTo>
                                <a:pt x="18" y="14"/>
                                <a:pt x="18" y="12"/>
                                <a:pt x="17" y="12"/>
                              </a:cubicBezTo>
                              <a:cubicBezTo>
                                <a:pt x="16" y="11"/>
                                <a:pt x="15" y="11"/>
                                <a:pt x="12" y="11"/>
                              </a:cubicBezTo>
                              <a:lnTo>
                                <a:pt x="5" y="11"/>
                              </a:lnTo>
                              <a:cubicBezTo>
                                <a:pt x="2" y="11"/>
                                <a:pt x="0" y="10"/>
                                <a:pt x="0" y="7"/>
                              </a:cubicBezTo>
                              <a:lnTo>
                                <a:pt x="0" y="4"/>
                              </a:lnTo>
                              <a:cubicBezTo>
                                <a:pt x="0" y="2"/>
                                <a:pt x="2" y="1"/>
                                <a:pt x="6" y="0"/>
                              </a:cubicBezTo>
                              <a:cubicBezTo>
                                <a:pt x="8" y="0"/>
                                <a:pt x="12" y="0"/>
                                <a:pt x="17" y="0"/>
                              </a:cubicBezTo>
                              <a:cubicBezTo>
                                <a:pt x="23" y="1"/>
                                <a:pt x="26" y="1"/>
                                <a:pt x="25" y="1"/>
                              </a:cubicBezTo>
                              <a:cubicBezTo>
                                <a:pt x="27" y="1"/>
                                <a:pt x="28" y="1"/>
                                <a:pt x="29" y="2"/>
                              </a:cubicBezTo>
                              <a:cubicBezTo>
                                <a:pt x="30" y="2"/>
                                <a:pt x="30" y="4"/>
                                <a:pt x="30" y="6"/>
                              </a:cubicBezTo>
                              <a:lnTo>
                                <a:pt x="30" y="1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13FC9D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6" name="Freeform 113"/>
                      <wps:cNvSpPr>
                        <a:spLocks/>
                      </wps:cNvSpPr>
                      <wps:spPr bwMode="auto">
                        <a:xfrm>
                          <a:off x="1069" y="372"/>
                          <a:ext cx="7" cy="21"/>
                        </a:xfrm>
                        <a:custGeom>
                          <a:avLst/>
                          <a:gdLst>
                            <a:gd name="T0" fmla="*/ 0 w 38"/>
                            <a:gd name="T1" fmla="*/ 0 h 108"/>
                            <a:gd name="T2" fmla="*/ 0 w 38"/>
                            <a:gd name="T3" fmla="*/ 1 h 108"/>
                            <a:gd name="T4" fmla="*/ 0 w 38"/>
                            <a:gd name="T5" fmla="*/ 1 h 108"/>
                            <a:gd name="T6" fmla="*/ 0 w 38"/>
                            <a:gd name="T7" fmla="*/ 1 h 108"/>
                            <a:gd name="T8" fmla="*/ 0 w 38"/>
                            <a:gd name="T9" fmla="*/ 1 h 108"/>
                            <a:gd name="T10" fmla="*/ 0 w 38"/>
                            <a:gd name="T11" fmla="*/ 1 h 108"/>
                            <a:gd name="T12" fmla="*/ 0 w 38"/>
                            <a:gd name="T13" fmla="*/ 1 h 108"/>
                            <a:gd name="T14" fmla="*/ 0 w 38"/>
                            <a:gd name="T15" fmla="*/ 1 h 108"/>
                            <a:gd name="T16" fmla="*/ 0 w 38"/>
                            <a:gd name="T17" fmla="*/ 1 h 108"/>
                            <a:gd name="T18" fmla="*/ 0 w 38"/>
                            <a:gd name="T19" fmla="*/ 1 h 108"/>
                            <a:gd name="T20" fmla="*/ 0 w 38"/>
                            <a:gd name="T21" fmla="*/ 1 h 108"/>
                            <a:gd name="T22" fmla="*/ 0 w 38"/>
                            <a:gd name="T23" fmla="*/ 1 h 108"/>
                            <a:gd name="T24" fmla="*/ 0 w 38"/>
                            <a:gd name="T25" fmla="*/ 0 h 108"/>
                            <a:gd name="T26" fmla="*/ 0 w 38"/>
                            <a:gd name="T27" fmla="*/ 0 h 108"/>
                            <a:gd name="T28" fmla="*/ 0 w 38"/>
                            <a:gd name="T29" fmla="*/ 0 h 108"/>
                            <a:gd name="T30" fmla="*/ 0 w 38"/>
                            <a:gd name="T31" fmla="*/ 0 h 108"/>
                            <a:gd name="T32" fmla="*/ 0 w 38"/>
                            <a:gd name="T33" fmla="*/ 0 h 108"/>
                            <a:gd name="T34" fmla="*/ 0 w 38"/>
                            <a:gd name="T35" fmla="*/ 0 h 108"/>
                            <a:gd name="T36" fmla="*/ 0 w 38"/>
                            <a:gd name="T37" fmla="*/ 0 h 108"/>
                            <a:gd name="T38" fmla="*/ 0 w 38"/>
                            <a:gd name="T39" fmla="*/ 0 h 108"/>
                            <a:gd name="T40" fmla="*/ 0 w 38"/>
                            <a:gd name="T41" fmla="*/ 0 h 108"/>
                            <a:gd name="T42" fmla="*/ 0 w 38"/>
                            <a:gd name="T43" fmla="*/ 0 h 108"/>
                            <a:gd name="T44" fmla="*/ 0 w 38"/>
                            <a:gd name="T45" fmla="*/ 0 h 108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w 38"/>
                            <a:gd name="T70" fmla="*/ 0 h 108"/>
                            <a:gd name="T71" fmla="*/ 38 w 38"/>
                            <a:gd name="T72" fmla="*/ 108 h 108"/>
                          </a:gdLst>
                          <a:ahLst/>
                          <a:cxnLst>
                            <a:cxn ang="T46">
                              <a:pos x="T0" y="T1"/>
                            </a:cxn>
                            <a:cxn ang="T47">
                              <a:pos x="T2" y="T3"/>
                            </a:cxn>
                            <a:cxn ang="T48">
                              <a:pos x="T4" y="T5"/>
                            </a:cxn>
                            <a:cxn ang="T49">
                              <a:pos x="T6" y="T7"/>
                            </a:cxn>
                            <a:cxn ang="T50">
                              <a:pos x="T8" y="T9"/>
                            </a:cxn>
                            <a:cxn ang="T51">
                              <a:pos x="T10" y="T11"/>
                            </a:cxn>
                            <a:cxn ang="T52">
                              <a:pos x="T12" y="T13"/>
                            </a:cxn>
                            <a:cxn ang="T53">
                              <a:pos x="T14" y="T15"/>
                            </a:cxn>
                            <a:cxn ang="T54">
                              <a:pos x="T16" y="T17"/>
                            </a:cxn>
                            <a:cxn ang="T55">
                              <a:pos x="T18" y="T19"/>
                            </a:cxn>
                            <a:cxn ang="T56">
                              <a:pos x="T20" y="T21"/>
                            </a:cxn>
                            <a:cxn ang="T57">
                              <a:pos x="T22" y="T23"/>
                            </a:cxn>
                            <a:cxn ang="T58">
                              <a:pos x="T24" y="T25"/>
                            </a:cxn>
                            <a:cxn ang="T59">
                              <a:pos x="T26" y="T27"/>
                            </a:cxn>
                            <a:cxn ang="T60">
                              <a:pos x="T28" y="T29"/>
                            </a:cxn>
                            <a:cxn ang="T61">
                              <a:pos x="T30" y="T31"/>
                            </a:cxn>
                            <a:cxn ang="T62">
                              <a:pos x="T32" y="T33"/>
                            </a:cxn>
                            <a:cxn ang="T63">
                              <a:pos x="T34" y="T35"/>
                            </a:cxn>
                            <a:cxn ang="T64">
                              <a:pos x="T36" y="T37"/>
                            </a:cxn>
                            <a:cxn ang="T65">
                              <a:pos x="T38" y="T39"/>
                            </a:cxn>
                            <a:cxn ang="T66">
                              <a:pos x="T40" y="T41"/>
                            </a:cxn>
                            <a:cxn ang="T67">
                              <a:pos x="T42" y="T43"/>
                            </a:cxn>
                            <a:cxn ang="T68">
                              <a:pos x="T44" y="T45"/>
                            </a:cxn>
                          </a:cxnLst>
                          <a:rect l="T69" t="T70" r="T71" b="T72"/>
                          <a:pathLst>
                            <a:path w="38" h="108">
                              <a:moveTo>
                                <a:pt x="38" y="12"/>
                              </a:moveTo>
                              <a:lnTo>
                                <a:pt x="37" y="98"/>
                              </a:lnTo>
                              <a:cubicBezTo>
                                <a:pt x="37" y="101"/>
                                <a:pt x="37" y="104"/>
                                <a:pt x="36" y="105"/>
                              </a:cubicBezTo>
                              <a:cubicBezTo>
                                <a:pt x="35" y="107"/>
                                <a:pt x="32" y="108"/>
                                <a:pt x="29" y="108"/>
                              </a:cubicBezTo>
                              <a:lnTo>
                                <a:pt x="3" y="108"/>
                              </a:lnTo>
                              <a:cubicBezTo>
                                <a:pt x="1" y="108"/>
                                <a:pt x="0" y="106"/>
                                <a:pt x="0" y="104"/>
                              </a:cubicBezTo>
                              <a:lnTo>
                                <a:pt x="0" y="101"/>
                              </a:lnTo>
                              <a:cubicBezTo>
                                <a:pt x="0" y="99"/>
                                <a:pt x="0" y="98"/>
                                <a:pt x="1" y="98"/>
                              </a:cubicBezTo>
                              <a:cubicBezTo>
                                <a:pt x="1" y="97"/>
                                <a:pt x="2" y="97"/>
                                <a:pt x="4" y="97"/>
                              </a:cubicBezTo>
                              <a:lnTo>
                                <a:pt x="21" y="97"/>
                              </a:lnTo>
                              <a:cubicBezTo>
                                <a:pt x="23" y="97"/>
                                <a:pt x="24" y="97"/>
                                <a:pt x="25" y="96"/>
                              </a:cubicBezTo>
                              <a:cubicBezTo>
                                <a:pt x="25" y="96"/>
                                <a:pt x="26" y="95"/>
                                <a:pt x="26" y="93"/>
                              </a:cubicBezTo>
                              <a:lnTo>
                                <a:pt x="26" y="16"/>
                              </a:lnTo>
                              <a:cubicBezTo>
                                <a:pt x="26" y="14"/>
                                <a:pt x="26" y="13"/>
                                <a:pt x="25" y="12"/>
                              </a:cubicBezTo>
                              <a:cubicBezTo>
                                <a:pt x="25" y="12"/>
                                <a:pt x="23" y="11"/>
                                <a:pt x="22" y="11"/>
                              </a:cubicBezTo>
                              <a:lnTo>
                                <a:pt x="9" y="11"/>
                              </a:lnTo>
                              <a:cubicBezTo>
                                <a:pt x="7" y="11"/>
                                <a:pt x="5" y="10"/>
                                <a:pt x="5" y="8"/>
                              </a:cubicBezTo>
                              <a:lnTo>
                                <a:pt x="5" y="4"/>
                              </a:lnTo>
                              <a:cubicBezTo>
                                <a:pt x="5" y="2"/>
                                <a:pt x="7" y="1"/>
                                <a:pt x="11" y="0"/>
                              </a:cubicBezTo>
                              <a:cubicBezTo>
                                <a:pt x="14" y="0"/>
                                <a:pt x="17" y="0"/>
                                <a:pt x="22" y="0"/>
                              </a:cubicBezTo>
                              <a:cubicBezTo>
                                <a:pt x="28" y="1"/>
                                <a:pt x="31" y="1"/>
                                <a:pt x="30" y="1"/>
                              </a:cubicBezTo>
                              <a:cubicBezTo>
                                <a:pt x="33" y="1"/>
                                <a:pt x="35" y="2"/>
                                <a:pt x="37" y="4"/>
                              </a:cubicBezTo>
                              <a:cubicBezTo>
                                <a:pt x="37" y="5"/>
                                <a:pt x="38" y="8"/>
                                <a:pt x="38" y="1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1B1BD4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7" name="Freeform 114"/>
                      <wps:cNvSpPr>
                        <a:spLocks/>
                      </wps:cNvSpPr>
                      <wps:spPr bwMode="auto">
                        <a:xfrm>
                          <a:off x="1060" y="372"/>
                          <a:ext cx="7" cy="8"/>
                        </a:xfrm>
                        <a:custGeom>
                          <a:avLst/>
                          <a:gdLst>
                            <a:gd name="T0" fmla="*/ 0 w 34"/>
                            <a:gd name="T1" fmla="*/ 0 h 43"/>
                            <a:gd name="T2" fmla="*/ 0 w 34"/>
                            <a:gd name="T3" fmla="*/ 0 h 43"/>
                            <a:gd name="T4" fmla="*/ 0 w 34"/>
                            <a:gd name="T5" fmla="*/ 0 h 43"/>
                            <a:gd name="T6" fmla="*/ 0 w 34"/>
                            <a:gd name="T7" fmla="*/ 0 h 43"/>
                            <a:gd name="T8" fmla="*/ 0 w 34"/>
                            <a:gd name="T9" fmla="*/ 0 h 43"/>
                            <a:gd name="T10" fmla="*/ 0 w 34"/>
                            <a:gd name="T11" fmla="*/ 0 h 43"/>
                            <a:gd name="T12" fmla="*/ 0 w 34"/>
                            <a:gd name="T13" fmla="*/ 0 h 43"/>
                            <a:gd name="T14" fmla="*/ 0 w 34"/>
                            <a:gd name="T15" fmla="*/ 0 h 43"/>
                            <a:gd name="T16" fmla="*/ 0 w 34"/>
                            <a:gd name="T17" fmla="*/ 0 h 43"/>
                            <a:gd name="T18" fmla="*/ 0 w 34"/>
                            <a:gd name="T19" fmla="*/ 0 h 43"/>
                            <a:gd name="T20" fmla="*/ 0 w 34"/>
                            <a:gd name="T21" fmla="*/ 0 h 43"/>
                            <a:gd name="T22" fmla="*/ 0 w 34"/>
                            <a:gd name="T23" fmla="*/ 0 h 43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w 34"/>
                            <a:gd name="T37" fmla="*/ 0 h 43"/>
                            <a:gd name="T38" fmla="*/ 34 w 34"/>
                            <a:gd name="T39" fmla="*/ 43 h 43"/>
                          </a:gdLst>
                          <a:ahLst/>
                          <a:cxnLst>
                            <a:cxn ang="T24">
                              <a:pos x="T0" y="T1"/>
                            </a:cxn>
                            <a:cxn ang="T25">
                              <a:pos x="T2" y="T3"/>
                            </a:cxn>
                            <a:cxn ang="T26">
                              <a:pos x="T4" y="T5"/>
                            </a:cxn>
                            <a:cxn ang="T27">
                              <a:pos x="T6" y="T7"/>
                            </a:cxn>
                            <a:cxn ang="T28">
                              <a:pos x="T8" y="T9"/>
                            </a:cxn>
                            <a:cxn ang="T29">
                              <a:pos x="T10" y="T11"/>
                            </a:cxn>
                            <a:cxn ang="T30">
                              <a:pos x="T12" y="T13"/>
                            </a:cxn>
                            <a:cxn ang="T31">
                              <a:pos x="T14" y="T15"/>
                            </a:cxn>
                            <a:cxn ang="T32">
                              <a:pos x="T16" y="T17"/>
                            </a:cxn>
                            <a:cxn ang="T33">
                              <a:pos x="T18" y="T19"/>
                            </a:cxn>
                            <a:cxn ang="T34">
                              <a:pos x="T20" y="T21"/>
                            </a:cxn>
                            <a:cxn ang="T35">
                              <a:pos x="T22" y="T23"/>
                            </a:cxn>
                          </a:cxnLst>
                          <a:rect l="T36" t="T37" r="T38" b="T39"/>
                          <a:pathLst>
                            <a:path w="34" h="43">
                              <a:moveTo>
                                <a:pt x="34" y="38"/>
                              </a:moveTo>
                              <a:cubicBezTo>
                                <a:pt x="34" y="42"/>
                                <a:pt x="33" y="43"/>
                                <a:pt x="29" y="43"/>
                              </a:cubicBezTo>
                              <a:cubicBezTo>
                                <a:pt x="26" y="43"/>
                                <a:pt x="24" y="42"/>
                                <a:pt x="23" y="40"/>
                              </a:cubicBezTo>
                              <a:cubicBezTo>
                                <a:pt x="23" y="39"/>
                                <a:pt x="23" y="36"/>
                                <a:pt x="23" y="32"/>
                              </a:cubicBezTo>
                              <a:lnTo>
                                <a:pt x="23" y="13"/>
                              </a:lnTo>
                              <a:cubicBezTo>
                                <a:pt x="23" y="11"/>
                                <a:pt x="22" y="10"/>
                                <a:pt x="20" y="10"/>
                              </a:cubicBezTo>
                              <a:lnTo>
                                <a:pt x="5" y="10"/>
                              </a:lnTo>
                              <a:cubicBezTo>
                                <a:pt x="2" y="10"/>
                                <a:pt x="0" y="8"/>
                                <a:pt x="0" y="5"/>
                              </a:cubicBezTo>
                              <a:cubicBezTo>
                                <a:pt x="0" y="2"/>
                                <a:pt x="1" y="0"/>
                                <a:pt x="2" y="0"/>
                              </a:cubicBezTo>
                              <a:cubicBezTo>
                                <a:pt x="3" y="0"/>
                                <a:pt x="11" y="0"/>
                                <a:pt x="25" y="0"/>
                              </a:cubicBezTo>
                              <a:cubicBezTo>
                                <a:pt x="31" y="0"/>
                                <a:pt x="34" y="3"/>
                                <a:pt x="34" y="9"/>
                              </a:cubicBezTo>
                              <a:lnTo>
                                <a:pt x="34" y="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CB9CC0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8" name="Freeform 115"/>
                      <wps:cNvSpPr>
                        <a:spLocks/>
                      </wps:cNvSpPr>
                      <wps:spPr bwMode="auto">
                        <a:xfrm>
                          <a:off x="1041" y="372"/>
                          <a:ext cx="18" cy="21"/>
                        </a:xfrm>
                        <a:custGeom>
                          <a:avLst/>
                          <a:gdLst>
                            <a:gd name="T0" fmla="*/ 1 w 91"/>
                            <a:gd name="T1" fmla="*/ 1 h 109"/>
                            <a:gd name="T2" fmla="*/ 1 w 91"/>
                            <a:gd name="T3" fmla="*/ 1 h 109"/>
                            <a:gd name="T4" fmla="*/ 1 w 91"/>
                            <a:gd name="T5" fmla="*/ 1 h 109"/>
                            <a:gd name="T6" fmla="*/ 0 w 91"/>
                            <a:gd name="T7" fmla="*/ 1 h 109"/>
                            <a:gd name="T8" fmla="*/ 0 w 91"/>
                            <a:gd name="T9" fmla="*/ 1 h 109"/>
                            <a:gd name="T10" fmla="*/ 0 w 91"/>
                            <a:gd name="T11" fmla="*/ 1 h 109"/>
                            <a:gd name="T12" fmla="*/ 0 w 91"/>
                            <a:gd name="T13" fmla="*/ 1 h 109"/>
                            <a:gd name="T14" fmla="*/ 0 w 91"/>
                            <a:gd name="T15" fmla="*/ 1 h 109"/>
                            <a:gd name="T16" fmla="*/ 1 w 91"/>
                            <a:gd name="T17" fmla="*/ 1 h 109"/>
                            <a:gd name="T18" fmla="*/ 1 w 91"/>
                            <a:gd name="T19" fmla="*/ 0 h 109"/>
                            <a:gd name="T20" fmla="*/ 0 w 91"/>
                            <a:gd name="T21" fmla="*/ 0 h 109"/>
                            <a:gd name="T22" fmla="*/ 0 w 91"/>
                            <a:gd name="T23" fmla="*/ 0 h 109"/>
                            <a:gd name="T24" fmla="*/ 0 w 91"/>
                            <a:gd name="T25" fmla="*/ 0 h 109"/>
                            <a:gd name="T26" fmla="*/ 0 w 91"/>
                            <a:gd name="T27" fmla="*/ 0 h 109"/>
                            <a:gd name="T28" fmla="*/ 0 w 91"/>
                            <a:gd name="T29" fmla="*/ 0 h 109"/>
                            <a:gd name="T30" fmla="*/ 0 w 91"/>
                            <a:gd name="T31" fmla="*/ 0 h 109"/>
                            <a:gd name="T32" fmla="*/ 0 w 91"/>
                            <a:gd name="T33" fmla="*/ 0 h 109"/>
                            <a:gd name="T34" fmla="*/ 0 w 91"/>
                            <a:gd name="T35" fmla="*/ 0 h 109"/>
                            <a:gd name="T36" fmla="*/ 0 w 91"/>
                            <a:gd name="T37" fmla="*/ 0 h 109"/>
                            <a:gd name="T38" fmla="*/ 1 w 91"/>
                            <a:gd name="T39" fmla="*/ 0 h 109"/>
                            <a:gd name="T40" fmla="*/ 1 w 91"/>
                            <a:gd name="T41" fmla="*/ 0 h 109"/>
                            <a:gd name="T42" fmla="*/ 1 w 91"/>
                            <a:gd name="T43" fmla="*/ 1 h 109"/>
                            <a:gd name="T44" fmla="*/ 1 w 91"/>
                            <a:gd name="T45" fmla="*/ 1 h 109"/>
                            <a:gd name="T46" fmla="*/ 1 w 91"/>
                            <a:gd name="T47" fmla="*/ 1 h 109"/>
                            <a:gd name="T48" fmla="*/ 1 w 91"/>
                            <a:gd name="T49" fmla="*/ 1 h 109"/>
                            <a:gd name="T50" fmla="*/ 1 w 91"/>
                            <a:gd name="T51" fmla="*/ 1 h 109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w 91"/>
                            <a:gd name="T79" fmla="*/ 0 h 109"/>
                            <a:gd name="T80" fmla="*/ 91 w 91"/>
                            <a:gd name="T81" fmla="*/ 109 h 109"/>
                          </a:gdLst>
                          <a:ahLst/>
                          <a:cxnLst>
                            <a:cxn ang="T52">
                              <a:pos x="T0" y="T1"/>
                            </a:cxn>
                            <a:cxn ang="T53">
                              <a:pos x="T2" y="T3"/>
                            </a:cxn>
                            <a:cxn ang="T54">
                              <a:pos x="T4" y="T5"/>
                            </a:cxn>
                            <a:cxn ang="T55">
                              <a:pos x="T6" y="T7"/>
                            </a:cxn>
                            <a:cxn ang="T56">
                              <a:pos x="T8" y="T9"/>
                            </a:cxn>
                            <a:cxn ang="T57">
                              <a:pos x="T10" y="T11"/>
                            </a:cxn>
                            <a:cxn ang="T58">
                              <a:pos x="T12" y="T13"/>
                            </a:cxn>
                            <a:cxn ang="T59">
                              <a:pos x="T14" y="T15"/>
                            </a:cxn>
                            <a:cxn ang="T60">
                              <a:pos x="T16" y="T17"/>
                            </a:cxn>
                            <a:cxn ang="T61">
                              <a:pos x="T18" y="T19"/>
                            </a:cxn>
                            <a:cxn ang="T62">
                              <a:pos x="T20" y="T21"/>
                            </a:cxn>
                            <a:cxn ang="T63">
                              <a:pos x="T22" y="T23"/>
                            </a:cxn>
                            <a:cxn ang="T64">
                              <a:pos x="T24" y="T25"/>
                            </a:cxn>
                            <a:cxn ang="T65">
                              <a:pos x="T26" y="T27"/>
                            </a:cxn>
                            <a:cxn ang="T66">
                              <a:pos x="T28" y="T29"/>
                            </a:cxn>
                            <a:cxn ang="T67">
                              <a:pos x="T30" y="T31"/>
                            </a:cxn>
                            <a:cxn ang="T68">
                              <a:pos x="T32" y="T33"/>
                            </a:cxn>
                            <a:cxn ang="T69">
                              <a:pos x="T34" y="T35"/>
                            </a:cxn>
                            <a:cxn ang="T70">
                              <a:pos x="T36" y="T37"/>
                            </a:cxn>
                            <a:cxn ang="T71">
                              <a:pos x="T38" y="T39"/>
                            </a:cxn>
                            <a:cxn ang="T72">
                              <a:pos x="T40" y="T41"/>
                            </a:cxn>
                            <a:cxn ang="T73">
                              <a:pos x="T42" y="T43"/>
                            </a:cxn>
                            <a:cxn ang="T74">
                              <a:pos x="T44" y="T45"/>
                            </a:cxn>
                            <a:cxn ang="T75">
                              <a:pos x="T46" y="T47"/>
                            </a:cxn>
                            <a:cxn ang="T76">
                              <a:pos x="T48" y="T49"/>
                            </a:cxn>
                            <a:cxn ang="T77">
                              <a:pos x="T50" y="T51"/>
                            </a:cxn>
                          </a:cxnLst>
                          <a:rect l="T78" t="T79" r="T80" b="T81"/>
                          <a:pathLst>
                            <a:path w="91" h="109">
                              <a:moveTo>
                                <a:pt x="91" y="104"/>
                              </a:moveTo>
                              <a:cubicBezTo>
                                <a:pt x="91" y="106"/>
                                <a:pt x="90" y="107"/>
                                <a:pt x="90" y="108"/>
                              </a:cubicBezTo>
                              <a:cubicBezTo>
                                <a:pt x="89" y="108"/>
                                <a:pt x="88" y="109"/>
                                <a:pt x="85" y="109"/>
                              </a:cubicBezTo>
                              <a:lnTo>
                                <a:pt x="5" y="109"/>
                              </a:lnTo>
                              <a:cubicBezTo>
                                <a:pt x="3" y="109"/>
                                <a:pt x="2" y="108"/>
                                <a:pt x="1" y="108"/>
                              </a:cubicBezTo>
                              <a:cubicBezTo>
                                <a:pt x="0" y="108"/>
                                <a:pt x="0" y="107"/>
                                <a:pt x="0" y="105"/>
                              </a:cubicBezTo>
                              <a:lnTo>
                                <a:pt x="0" y="102"/>
                              </a:lnTo>
                              <a:cubicBezTo>
                                <a:pt x="0" y="99"/>
                                <a:pt x="1" y="98"/>
                                <a:pt x="3" y="98"/>
                              </a:cubicBezTo>
                              <a:lnTo>
                                <a:pt x="64" y="98"/>
                              </a:lnTo>
                              <a:lnTo>
                                <a:pt x="64" y="28"/>
                              </a:lnTo>
                              <a:cubicBezTo>
                                <a:pt x="64" y="22"/>
                                <a:pt x="62" y="17"/>
                                <a:pt x="59" y="15"/>
                              </a:cubicBezTo>
                              <a:cubicBezTo>
                                <a:pt x="57" y="13"/>
                                <a:pt x="52" y="12"/>
                                <a:pt x="45" y="12"/>
                              </a:cubicBezTo>
                              <a:lnTo>
                                <a:pt x="10" y="12"/>
                              </a:lnTo>
                              <a:cubicBezTo>
                                <a:pt x="7" y="12"/>
                                <a:pt x="6" y="12"/>
                                <a:pt x="5" y="12"/>
                              </a:cubicBezTo>
                              <a:cubicBezTo>
                                <a:pt x="4" y="11"/>
                                <a:pt x="4" y="10"/>
                                <a:pt x="4" y="8"/>
                              </a:cubicBezTo>
                              <a:lnTo>
                                <a:pt x="4" y="6"/>
                              </a:lnTo>
                              <a:cubicBezTo>
                                <a:pt x="4" y="3"/>
                                <a:pt x="7" y="2"/>
                                <a:pt x="13" y="1"/>
                              </a:cubicBezTo>
                              <a:cubicBezTo>
                                <a:pt x="18" y="0"/>
                                <a:pt x="24" y="0"/>
                                <a:pt x="32" y="1"/>
                              </a:cubicBezTo>
                              <a:cubicBezTo>
                                <a:pt x="42" y="1"/>
                                <a:pt x="47" y="2"/>
                                <a:pt x="46" y="2"/>
                              </a:cubicBezTo>
                              <a:cubicBezTo>
                                <a:pt x="56" y="2"/>
                                <a:pt x="64" y="3"/>
                                <a:pt x="68" y="6"/>
                              </a:cubicBezTo>
                              <a:cubicBezTo>
                                <a:pt x="73" y="10"/>
                                <a:pt x="75" y="17"/>
                                <a:pt x="75" y="27"/>
                              </a:cubicBezTo>
                              <a:lnTo>
                                <a:pt x="75" y="98"/>
                              </a:lnTo>
                              <a:lnTo>
                                <a:pt x="86" y="98"/>
                              </a:lnTo>
                              <a:cubicBezTo>
                                <a:pt x="88" y="98"/>
                                <a:pt x="89" y="98"/>
                                <a:pt x="89" y="98"/>
                              </a:cubicBezTo>
                              <a:cubicBezTo>
                                <a:pt x="90" y="99"/>
                                <a:pt x="91" y="100"/>
                                <a:pt x="91" y="102"/>
                              </a:cubicBezTo>
                              <a:lnTo>
                                <a:pt x="91" y="1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AC341D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9" name="Freeform 116"/>
                      <wps:cNvSpPr>
                        <a:spLocks/>
                      </wps:cNvSpPr>
                      <wps:spPr bwMode="auto">
                        <a:xfrm>
                          <a:off x="1024" y="372"/>
                          <a:ext cx="14" cy="21"/>
                        </a:xfrm>
                        <a:custGeom>
                          <a:avLst/>
                          <a:gdLst>
                            <a:gd name="T0" fmla="*/ 1 w 72"/>
                            <a:gd name="T1" fmla="*/ 1 h 108"/>
                            <a:gd name="T2" fmla="*/ 1 w 72"/>
                            <a:gd name="T3" fmla="*/ 1 h 108"/>
                            <a:gd name="T4" fmla="*/ 1 w 72"/>
                            <a:gd name="T5" fmla="*/ 1 h 108"/>
                            <a:gd name="T6" fmla="*/ 0 w 72"/>
                            <a:gd name="T7" fmla="*/ 1 h 108"/>
                            <a:gd name="T8" fmla="*/ 0 w 72"/>
                            <a:gd name="T9" fmla="*/ 0 h 108"/>
                            <a:gd name="T10" fmla="*/ 0 w 72"/>
                            <a:gd name="T11" fmla="*/ 0 h 108"/>
                            <a:gd name="T12" fmla="*/ 0 w 72"/>
                            <a:gd name="T13" fmla="*/ 0 h 108"/>
                            <a:gd name="T14" fmla="*/ 0 w 72"/>
                            <a:gd name="T15" fmla="*/ 0 h 108"/>
                            <a:gd name="T16" fmla="*/ 0 w 72"/>
                            <a:gd name="T17" fmla="*/ 0 h 108"/>
                            <a:gd name="T18" fmla="*/ 0 w 72"/>
                            <a:gd name="T19" fmla="*/ 0 h 108"/>
                            <a:gd name="T20" fmla="*/ 0 w 72"/>
                            <a:gd name="T21" fmla="*/ 0 h 108"/>
                            <a:gd name="T22" fmla="*/ 0 w 72"/>
                            <a:gd name="T23" fmla="*/ 0 h 108"/>
                            <a:gd name="T24" fmla="*/ 0 w 72"/>
                            <a:gd name="T25" fmla="*/ 0 h 108"/>
                            <a:gd name="T26" fmla="*/ 0 w 72"/>
                            <a:gd name="T27" fmla="*/ 0 h 108"/>
                            <a:gd name="T28" fmla="*/ 1 w 72"/>
                            <a:gd name="T29" fmla="*/ 0 h 108"/>
                            <a:gd name="T30" fmla="*/ 1 w 72"/>
                            <a:gd name="T31" fmla="*/ 1 h 108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w 72"/>
                            <a:gd name="T49" fmla="*/ 0 h 108"/>
                            <a:gd name="T50" fmla="*/ 72 w 72"/>
                            <a:gd name="T51" fmla="*/ 108 h 108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T48" t="T49" r="T50" b="T51"/>
                          <a:pathLst>
                            <a:path w="72" h="108">
                              <a:moveTo>
                                <a:pt x="72" y="98"/>
                              </a:moveTo>
                              <a:cubicBezTo>
                                <a:pt x="72" y="102"/>
                                <a:pt x="72" y="104"/>
                                <a:pt x="72" y="105"/>
                              </a:cubicBezTo>
                              <a:cubicBezTo>
                                <a:pt x="71" y="107"/>
                                <a:pt x="69" y="108"/>
                                <a:pt x="66" y="108"/>
                              </a:cubicBezTo>
                              <a:cubicBezTo>
                                <a:pt x="63" y="108"/>
                                <a:pt x="61" y="106"/>
                                <a:pt x="61" y="103"/>
                              </a:cubicBezTo>
                              <a:lnTo>
                                <a:pt x="61" y="22"/>
                              </a:lnTo>
                              <a:cubicBezTo>
                                <a:pt x="61" y="18"/>
                                <a:pt x="60" y="15"/>
                                <a:pt x="59" y="14"/>
                              </a:cubicBezTo>
                              <a:cubicBezTo>
                                <a:pt x="57" y="12"/>
                                <a:pt x="55" y="11"/>
                                <a:pt x="51" y="11"/>
                              </a:cubicBezTo>
                              <a:lnTo>
                                <a:pt x="5" y="11"/>
                              </a:lnTo>
                              <a:cubicBezTo>
                                <a:pt x="3" y="11"/>
                                <a:pt x="2" y="11"/>
                                <a:pt x="1" y="10"/>
                              </a:cubicBezTo>
                              <a:cubicBezTo>
                                <a:pt x="1" y="10"/>
                                <a:pt x="0" y="8"/>
                                <a:pt x="0" y="6"/>
                              </a:cubicBezTo>
                              <a:cubicBezTo>
                                <a:pt x="0" y="4"/>
                                <a:pt x="2" y="2"/>
                                <a:pt x="4" y="1"/>
                              </a:cubicBezTo>
                              <a:cubicBezTo>
                                <a:pt x="6" y="0"/>
                                <a:pt x="8" y="0"/>
                                <a:pt x="12" y="0"/>
                              </a:cubicBezTo>
                              <a:cubicBezTo>
                                <a:pt x="18" y="1"/>
                                <a:pt x="21" y="1"/>
                                <a:pt x="20" y="1"/>
                              </a:cubicBezTo>
                              <a:lnTo>
                                <a:pt x="57" y="1"/>
                              </a:lnTo>
                              <a:cubicBezTo>
                                <a:pt x="67" y="1"/>
                                <a:pt x="72" y="6"/>
                                <a:pt x="72" y="17"/>
                              </a:cubicBezTo>
                              <a:lnTo>
                                <a:pt x="72" y="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28697F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0" name="Freeform 117"/>
                      <wps:cNvSpPr>
                        <a:spLocks noEditPoints="1"/>
                      </wps:cNvSpPr>
                      <wps:spPr bwMode="auto">
                        <a:xfrm>
                          <a:off x="1005" y="372"/>
                          <a:ext cx="15" cy="21"/>
                        </a:xfrm>
                        <a:custGeom>
                          <a:avLst/>
                          <a:gdLst>
                            <a:gd name="T0" fmla="*/ 1 w 83"/>
                            <a:gd name="T1" fmla="*/ 0 h 108"/>
                            <a:gd name="T2" fmla="*/ 1 w 83"/>
                            <a:gd name="T3" fmla="*/ 1 h 108"/>
                            <a:gd name="T4" fmla="*/ 0 w 83"/>
                            <a:gd name="T5" fmla="*/ 1 h 108"/>
                            <a:gd name="T6" fmla="*/ 0 w 83"/>
                            <a:gd name="T7" fmla="*/ 1 h 108"/>
                            <a:gd name="T8" fmla="*/ 0 w 83"/>
                            <a:gd name="T9" fmla="*/ 0 h 108"/>
                            <a:gd name="T10" fmla="*/ 0 w 83"/>
                            <a:gd name="T11" fmla="*/ 0 h 108"/>
                            <a:gd name="T12" fmla="*/ 0 w 83"/>
                            <a:gd name="T13" fmla="*/ 0 h 108"/>
                            <a:gd name="T14" fmla="*/ 0 w 83"/>
                            <a:gd name="T15" fmla="*/ 0 h 108"/>
                            <a:gd name="T16" fmla="*/ 0 w 83"/>
                            <a:gd name="T17" fmla="*/ 0 h 108"/>
                            <a:gd name="T18" fmla="*/ 0 w 83"/>
                            <a:gd name="T19" fmla="*/ 0 h 108"/>
                            <a:gd name="T20" fmla="*/ 1 w 83"/>
                            <a:gd name="T21" fmla="*/ 0 h 108"/>
                            <a:gd name="T22" fmla="*/ 1 w 83"/>
                            <a:gd name="T23" fmla="*/ 0 h 108"/>
                            <a:gd name="T24" fmla="*/ 1 w 83"/>
                            <a:gd name="T25" fmla="*/ 0 h 108"/>
                            <a:gd name="T26" fmla="*/ 0 w 83"/>
                            <a:gd name="T27" fmla="*/ 0 h 108"/>
                            <a:gd name="T28" fmla="*/ 0 w 83"/>
                            <a:gd name="T29" fmla="*/ 0 h 108"/>
                            <a:gd name="T30" fmla="*/ 0 w 83"/>
                            <a:gd name="T31" fmla="*/ 0 h 108"/>
                            <a:gd name="T32" fmla="*/ 0 w 83"/>
                            <a:gd name="T33" fmla="*/ 0 h 108"/>
                            <a:gd name="T34" fmla="*/ 0 w 83"/>
                            <a:gd name="T35" fmla="*/ 0 h 108"/>
                            <a:gd name="T36" fmla="*/ 0 w 83"/>
                            <a:gd name="T37" fmla="*/ 1 h 108"/>
                            <a:gd name="T38" fmla="*/ 0 w 83"/>
                            <a:gd name="T39" fmla="*/ 1 h 108"/>
                            <a:gd name="T40" fmla="*/ 0 w 83"/>
                            <a:gd name="T41" fmla="*/ 1 h 108"/>
                            <a:gd name="T42" fmla="*/ 0 w 83"/>
                            <a:gd name="T43" fmla="*/ 1 h 108"/>
                            <a:gd name="T44" fmla="*/ 0 w 83"/>
                            <a:gd name="T45" fmla="*/ 0 h 108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w 83"/>
                            <a:gd name="T70" fmla="*/ 0 h 108"/>
                            <a:gd name="T71" fmla="*/ 83 w 83"/>
                            <a:gd name="T72" fmla="*/ 108 h 108"/>
                          </a:gdLst>
                          <a:ahLst/>
                          <a:cxnLst>
                            <a:cxn ang="T46">
                              <a:pos x="T0" y="T1"/>
                            </a:cxn>
                            <a:cxn ang="T47">
                              <a:pos x="T2" y="T3"/>
                            </a:cxn>
                            <a:cxn ang="T48">
                              <a:pos x="T4" y="T5"/>
                            </a:cxn>
                            <a:cxn ang="T49">
                              <a:pos x="T6" y="T7"/>
                            </a:cxn>
                            <a:cxn ang="T50">
                              <a:pos x="T8" y="T9"/>
                            </a:cxn>
                            <a:cxn ang="T51">
                              <a:pos x="T10" y="T11"/>
                            </a:cxn>
                            <a:cxn ang="T52">
                              <a:pos x="T12" y="T13"/>
                            </a:cxn>
                            <a:cxn ang="T53">
                              <a:pos x="T14" y="T15"/>
                            </a:cxn>
                            <a:cxn ang="T54">
                              <a:pos x="T16" y="T17"/>
                            </a:cxn>
                            <a:cxn ang="T55">
                              <a:pos x="T18" y="T19"/>
                            </a:cxn>
                            <a:cxn ang="T56">
                              <a:pos x="T20" y="T21"/>
                            </a:cxn>
                            <a:cxn ang="T57">
                              <a:pos x="T22" y="T23"/>
                            </a:cxn>
                            <a:cxn ang="T58">
                              <a:pos x="T24" y="T25"/>
                            </a:cxn>
                            <a:cxn ang="T59">
                              <a:pos x="T26" y="T27"/>
                            </a:cxn>
                            <a:cxn ang="T60">
                              <a:pos x="T28" y="T29"/>
                            </a:cxn>
                            <a:cxn ang="T61">
                              <a:pos x="T30" y="T31"/>
                            </a:cxn>
                            <a:cxn ang="T62">
                              <a:pos x="T32" y="T33"/>
                            </a:cxn>
                            <a:cxn ang="T63">
                              <a:pos x="T34" y="T35"/>
                            </a:cxn>
                            <a:cxn ang="T64">
                              <a:pos x="T36" y="T37"/>
                            </a:cxn>
                            <a:cxn ang="T65">
                              <a:pos x="T38" y="T39"/>
                            </a:cxn>
                            <a:cxn ang="T66">
                              <a:pos x="T40" y="T41"/>
                            </a:cxn>
                            <a:cxn ang="T67">
                              <a:pos x="T42" y="T43"/>
                            </a:cxn>
                            <a:cxn ang="T68">
                              <a:pos x="T44" y="T45"/>
                            </a:cxn>
                          </a:cxnLst>
                          <a:rect l="T69" t="T70" r="T71" b="T72"/>
                          <a:pathLst>
                            <a:path w="83" h="108">
                              <a:moveTo>
                                <a:pt x="83" y="58"/>
                              </a:moveTo>
                              <a:cubicBezTo>
                                <a:pt x="83" y="75"/>
                                <a:pt x="81" y="87"/>
                                <a:pt x="78" y="93"/>
                              </a:cubicBezTo>
                              <a:cubicBezTo>
                                <a:pt x="73" y="103"/>
                                <a:pt x="63" y="108"/>
                                <a:pt x="48" y="108"/>
                              </a:cubicBezTo>
                              <a:cubicBezTo>
                                <a:pt x="25" y="108"/>
                                <a:pt x="13" y="98"/>
                                <a:pt x="13" y="79"/>
                              </a:cubicBezTo>
                              <a:lnTo>
                                <a:pt x="13" y="10"/>
                              </a:lnTo>
                              <a:lnTo>
                                <a:pt x="4" y="10"/>
                              </a:lnTo>
                              <a:cubicBezTo>
                                <a:pt x="2" y="10"/>
                                <a:pt x="1" y="10"/>
                                <a:pt x="0" y="9"/>
                              </a:cubicBezTo>
                              <a:cubicBezTo>
                                <a:pt x="0" y="9"/>
                                <a:pt x="0" y="7"/>
                                <a:pt x="0" y="5"/>
                              </a:cubicBezTo>
                              <a:cubicBezTo>
                                <a:pt x="0" y="2"/>
                                <a:pt x="1" y="0"/>
                                <a:pt x="3" y="0"/>
                              </a:cubicBezTo>
                              <a:lnTo>
                                <a:pt x="67" y="0"/>
                              </a:lnTo>
                              <a:cubicBezTo>
                                <a:pt x="72" y="0"/>
                                <a:pt x="76" y="2"/>
                                <a:pt x="78" y="5"/>
                              </a:cubicBezTo>
                              <a:cubicBezTo>
                                <a:pt x="79" y="8"/>
                                <a:pt x="80" y="12"/>
                                <a:pt x="81" y="19"/>
                              </a:cubicBezTo>
                              <a:cubicBezTo>
                                <a:pt x="83" y="28"/>
                                <a:pt x="83" y="41"/>
                                <a:pt x="83" y="58"/>
                              </a:cubicBezTo>
                              <a:close/>
                              <a:moveTo>
                                <a:pt x="72" y="60"/>
                              </a:moveTo>
                              <a:lnTo>
                                <a:pt x="72" y="55"/>
                              </a:lnTo>
                              <a:cubicBezTo>
                                <a:pt x="72" y="29"/>
                                <a:pt x="70" y="15"/>
                                <a:pt x="68" y="12"/>
                              </a:cubicBezTo>
                              <a:cubicBezTo>
                                <a:pt x="66" y="11"/>
                                <a:pt x="63" y="10"/>
                                <a:pt x="58" y="10"/>
                              </a:cubicBezTo>
                              <a:lnTo>
                                <a:pt x="25" y="10"/>
                              </a:lnTo>
                              <a:lnTo>
                                <a:pt x="25" y="78"/>
                              </a:lnTo>
                              <a:cubicBezTo>
                                <a:pt x="25" y="85"/>
                                <a:pt x="27" y="90"/>
                                <a:pt x="31" y="93"/>
                              </a:cubicBezTo>
                              <a:cubicBezTo>
                                <a:pt x="35" y="96"/>
                                <a:pt x="41" y="97"/>
                                <a:pt x="49" y="97"/>
                              </a:cubicBezTo>
                              <a:cubicBezTo>
                                <a:pt x="59" y="97"/>
                                <a:pt x="65" y="93"/>
                                <a:pt x="69" y="85"/>
                              </a:cubicBezTo>
                              <a:cubicBezTo>
                                <a:pt x="71" y="80"/>
                                <a:pt x="72" y="72"/>
                                <a:pt x="72" y="6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5E99AB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1" name="Freeform 118"/>
                      <wps:cNvSpPr>
                        <a:spLocks/>
                      </wps:cNvSpPr>
                      <wps:spPr bwMode="auto">
                        <a:xfrm>
                          <a:off x="995" y="372"/>
                          <a:ext cx="7" cy="8"/>
                        </a:xfrm>
                        <a:custGeom>
                          <a:avLst/>
                          <a:gdLst>
                            <a:gd name="T0" fmla="*/ 0 w 35"/>
                            <a:gd name="T1" fmla="*/ 0 h 43"/>
                            <a:gd name="T2" fmla="*/ 0 w 35"/>
                            <a:gd name="T3" fmla="*/ 0 h 43"/>
                            <a:gd name="T4" fmla="*/ 0 w 35"/>
                            <a:gd name="T5" fmla="*/ 0 h 43"/>
                            <a:gd name="T6" fmla="*/ 0 w 35"/>
                            <a:gd name="T7" fmla="*/ 0 h 43"/>
                            <a:gd name="T8" fmla="*/ 0 w 35"/>
                            <a:gd name="T9" fmla="*/ 0 h 43"/>
                            <a:gd name="T10" fmla="*/ 0 w 35"/>
                            <a:gd name="T11" fmla="*/ 0 h 43"/>
                            <a:gd name="T12" fmla="*/ 0 w 35"/>
                            <a:gd name="T13" fmla="*/ 0 h 43"/>
                            <a:gd name="T14" fmla="*/ 0 w 35"/>
                            <a:gd name="T15" fmla="*/ 0 h 43"/>
                            <a:gd name="T16" fmla="*/ 0 w 35"/>
                            <a:gd name="T17" fmla="*/ 0 h 43"/>
                            <a:gd name="T18" fmla="*/ 0 w 35"/>
                            <a:gd name="T19" fmla="*/ 0 h 43"/>
                            <a:gd name="T20" fmla="*/ 0 w 35"/>
                            <a:gd name="T21" fmla="*/ 0 h 43"/>
                            <a:gd name="T22" fmla="*/ 0 w 35"/>
                            <a:gd name="T23" fmla="*/ 0 h 43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w 35"/>
                            <a:gd name="T37" fmla="*/ 0 h 43"/>
                            <a:gd name="T38" fmla="*/ 35 w 35"/>
                            <a:gd name="T39" fmla="*/ 43 h 43"/>
                          </a:gdLst>
                          <a:ahLst/>
                          <a:cxnLst>
                            <a:cxn ang="T24">
                              <a:pos x="T0" y="T1"/>
                            </a:cxn>
                            <a:cxn ang="T25">
                              <a:pos x="T2" y="T3"/>
                            </a:cxn>
                            <a:cxn ang="T26">
                              <a:pos x="T4" y="T5"/>
                            </a:cxn>
                            <a:cxn ang="T27">
                              <a:pos x="T6" y="T7"/>
                            </a:cxn>
                            <a:cxn ang="T28">
                              <a:pos x="T8" y="T9"/>
                            </a:cxn>
                            <a:cxn ang="T29">
                              <a:pos x="T10" y="T11"/>
                            </a:cxn>
                            <a:cxn ang="T30">
                              <a:pos x="T12" y="T13"/>
                            </a:cxn>
                            <a:cxn ang="T31">
                              <a:pos x="T14" y="T15"/>
                            </a:cxn>
                            <a:cxn ang="T32">
                              <a:pos x="T16" y="T17"/>
                            </a:cxn>
                            <a:cxn ang="T33">
                              <a:pos x="T18" y="T19"/>
                            </a:cxn>
                            <a:cxn ang="T34">
                              <a:pos x="T20" y="T21"/>
                            </a:cxn>
                            <a:cxn ang="T35">
                              <a:pos x="T22" y="T23"/>
                            </a:cxn>
                          </a:cxnLst>
                          <a:rect l="T36" t="T37" r="T38" b="T39"/>
                          <a:pathLst>
                            <a:path w="35" h="43">
                              <a:moveTo>
                                <a:pt x="35" y="38"/>
                              </a:moveTo>
                              <a:cubicBezTo>
                                <a:pt x="35" y="42"/>
                                <a:pt x="33" y="43"/>
                                <a:pt x="30" y="43"/>
                              </a:cubicBezTo>
                              <a:cubicBezTo>
                                <a:pt x="26" y="43"/>
                                <a:pt x="24" y="42"/>
                                <a:pt x="24" y="40"/>
                              </a:cubicBezTo>
                              <a:cubicBezTo>
                                <a:pt x="23" y="39"/>
                                <a:pt x="23" y="36"/>
                                <a:pt x="23" y="32"/>
                              </a:cubicBezTo>
                              <a:lnTo>
                                <a:pt x="23" y="13"/>
                              </a:lnTo>
                              <a:cubicBezTo>
                                <a:pt x="23" y="11"/>
                                <a:pt x="22" y="10"/>
                                <a:pt x="20" y="10"/>
                              </a:cubicBezTo>
                              <a:lnTo>
                                <a:pt x="5" y="10"/>
                              </a:lnTo>
                              <a:cubicBezTo>
                                <a:pt x="2" y="10"/>
                                <a:pt x="0" y="8"/>
                                <a:pt x="0" y="5"/>
                              </a:cubicBezTo>
                              <a:cubicBezTo>
                                <a:pt x="0" y="2"/>
                                <a:pt x="1" y="0"/>
                                <a:pt x="3" y="0"/>
                              </a:cubicBezTo>
                              <a:cubicBezTo>
                                <a:pt x="3" y="0"/>
                                <a:pt x="11" y="0"/>
                                <a:pt x="26" y="0"/>
                              </a:cubicBezTo>
                              <a:cubicBezTo>
                                <a:pt x="32" y="0"/>
                                <a:pt x="35" y="3"/>
                                <a:pt x="35" y="9"/>
                              </a:cubicBezTo>
                              <a:lnTo>
                                <a:pt x="35" y="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8D7755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2" name="Freeform 119"/>
                      <wps:cNvSpPr>
                        <a:spLocks/>
                      </wps:cNvSpPr>
                      <wps:spPr bwMode="auto">
                        <a:xfrm>
                          <a:off x="975" y="372"/>
                          <a:ext cx="16" cy="21"/>
                        </a:xfrm>
                        <a:custGeom>
                          <a:avLst/>
                          <a:gdLst>
                            <a:gd name="T0" fmla="*/ 1 w 84"/>
                            <a:gd name="T1" fmla="*/ 1 h 108"/>
                            <a:gd name="T2" fmla="*/ 1 w 84"/>
                            <a:gd name="T3" fmla="*/ 1 h 108"/>
                            <a:gd name="T4" fmla="*/ 0 w 84"/>
                            <a:gd name="T5" fmla="*/ 1 h 108"/>
                            <a:gd name="T6" fmla="*/ 0 w 84"/>
                            <a:gd name="T7" fmla="*/ 1 h 108"/>
                            <a:gd name="T8" fmla="*/ 0 w 84"/>
                            <a:gd name="T9" fmla="*/ 1 h 108"/>
                            <a:gd name="T10" fmla="*/ 0 w 84"/>
                            <a:gd name="T11" fmla="*/ 0 h 108"/>
                            <a:gd name="T12" fmla="*/ 0 w 84"/>
                            <a:gd name="T13" fmla="*/ 0 h 108"/>
                            <a:gd name="T14" fmla="*/ 0 w 84"/>
                            <a:gd name="T15" fmla="*/ 0 h 108"/>
                            <a:gd name="T16" fmla="*/ 0 w 84"/>
                            <a:gd name="T17" fmla="*/ 0 h 108"/>
                            <a:gd name="T18" fmla="*/ 0 w 84"/>
                            <a:gd name="T19" fmla="*/ 0 h 108"/>
                            <a:gd name="T20" fmla="*/ 0 w 84"/>
                            <a:gd name="T21" fmla="*/ 0 h 108"/>
                            <a:gd name="T22" fmla="*/ 0 w 84"/>
                            <a:gd name="T23" fmla="*/ 0 h 108"/>
                            <a:gd name="T24" fmla="*/ 0 w 84"/>
                            <a:gd name="T25" fmla="*/ 0 h 108"/>
                            <a:gd name="T26" fmla="*/ 0 w 84"/>
                            <a:gd name="T27" fmla="*/ 0 h 108"/>
                            <a:gd name="T28" fmla="*/ 0 w 84"/>
                            <a:gd name="T29" fmla="*/ 0 h 108"/>
                            <a:gd name="T30" fmla="*/ 0 w 84"/>
                            <a:gd name="T31" fmla="*/ 1 h 108"/>
                            <a:gd name="T32" fmla="*/ 0 w 84"/>
                            <a:gd name="T33" fmla="*/ 1 h 108"/>
                            <a:gd name="T34" fmla="*/ 0 w 84"/>
                            <a:gd name="T35" fmla="*/ 1 h 108"/>
                            <a:gd name="T36" fmla="*/ 0 w 84"/>
                            <a:gd name="T37" fmla="*/ 1 h 108"/>
                            <a:gd name="T38" fmla="*/ 1 w 84"/>
                            <a:gd name="T39" fmla="*/ 1 h 108"/>
                            <a:gd name="T40" fmla="*/ 1 w 84"/>
                            <a:gd name="T41" fmla="*/ 0 h 108"/>
                            <a:gd name="T42" fmla="*/ 0 w 84"/>
                            <a:gd name="T43" fmla="*/ 0 h 108"/>
                            <a:gd name="T44" fmla="*/ 0 w 84"/>
                            <a:gd name="T45" fmla="*/ 0 h 108"/>
                            <a:gd name="T46" fmla="*/ 0 w 84"/>
                            <a:gd name="T47" fmla="*/ 0 h 108"/>
                            <a:gd name="T48" fmla="*/ 0 w 84"/>
                            <a:gd name="T49" fmla="*/ 0 h 108"/>
                            <a:gd name="T50" fmla="*/ 0 w 84"/>
                            <a:gd name="T51" fmla="*/ 0 h 108"/>
                            <a:gd name="T52" fmla="*/ 0 w 84"/>
                            <a:gd name="T53" fmla="*/ 0 h 108"/>
                            <a:gd name="T54" fmla="*/ 0 w 84"/>
                            <a:gd name="T55" fmla="*/ 0 h 108"/>
                            <a:gd name="T56" fmla="*/ 0 w 84"/>
                            <a:gd name="T57" fmla="*/ 0 h 108"/>
                            <a:gd name="T58" fmla="*/ 0 w 84"/>
                            <a:gd name="T59" fmla="*/ 0 h 108"/>
                            <a:gd name="T60" fmla="*/ 1 w 84"/>
                            <a:gd name="T61" fmla="*/ 0 h 108"/>
                            <a:gd name="T62" fmla="*/ 1 w 84"/>
                            <a:gd name="T63" fmla="*/ 0 h 108"/>
                            <a:gd name="T64" fmla="*/ 1 w 84"/>
                            <a:gd name="T65" fmla="*/ 1 h 108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w 84"/>
                            <a:gd name="T100" fmla="*/ 0 h 108"/>
                            <a:gd name="T101" fmla="*/ 84 w 84"/>
                            <a:gd name="T102" fmla="*/ 108 h 108"/>
                          </a:gdLst>
                          <a:ahLst/>
                          <a:cxnLst>
                            <a:cxn ang="T66">
                              <a:pos x="T0" y="T1"/>
                            </a:cxn>
                            <a:cxn ang="T67">
                              <a:pos x="T2" y="T3"/>
                            </a:cxn>
                            <a:cxn ang="T68">
                              <a:pos x="T4" y="T5"/>
                            </a:cxn>
                            <a:cxn ang="T69">
                              <a:pos x="T6" y="T7"/>
                            </a:cxn>
                            <a:cxn ang="T70">
                              <a:pos x="T8" y="T9"/>
                            </a:cxn>
                            <a:cxn ang="T71">
                              <a:pos x="T10" y="T11"/>
                            </a:cxn>
                            <a:cxn ang="T72">
                              <a:pos x="T12" y="T13"/>
                            </a:cxn>
                            <a:cxn ang="T73">
                              <a:pos x="T14" y="T15"/>
                            </a:cxn>
                            <a:cxn ang="T74">
                              <a:pos x="T16" y="T17"/>
                            </a:cxn>
                            <a:cxn ang="T75">
                              <a:pos x="T18" y="T19"/>
                            </a:cxn>
                            <a:cxn ang="T76">
                              <a:pos x="T20" y="T21"/>
                            </a:cxn>
                            <a:cxn ang="T77">
                              <a:pos x="T22" y="T23"/>
                            </a:cxn>
                            <a:cxn ang="T78">
                              <a:pos x="T24" y="T25"/>
                            </a:cxn>
                            <a:cxn ang="T79">
                              <a:pos x="T26" y="T27"/>
                            </a:cxn>
                            <a:cxn ang="T80">
                              <a:pos x="T28" y="T29"/>
                            </a:cxn>
                            <a:cxn ang="T81">
                              <a:pos x="T30" y="T31"/>
                            </a:cxn>
                            <a:cxn ang="T82">
                              <a:pos x="T32" y="T33"/>
                            </a:cxn>
                            <a:cxn ang="T83">
                              <a:pos x="T34" y="T35"/>
                            </a:cxn>
                            <a:cxn ang="T84">
                              <a:pos x="T36" y="T37"/>
                            </a:cxn>
                            <a:cxn ang="T85">
                              <a:pos x="T38" y="T39"/>
                            </a:cxn>
                            <a:cxn ang="T86">
                              <a:pos x="T40" y="T41"/>
                            </a:cxn>
                            <a:cxn ang="T87">
                              <a:pos x="T42" y="T43"/>
                            </a:cxn>
                            <a:cxn ang="T88">
                              <a:pos x="T44" y="T45"/>
                            </a:cxn>
                            <a:cxn ang="T89">
                              <a:pos x="T46" y="T47"/>
                            </a:cxn>
                            <a:cxn ang="T90">
                              <a:pos x="T48" y="T49"/>
                            </a:cxn>
                            <a:cxn ang="T91">
                              <a:pos x="T50" y="T51"/>
                            </a:cxn>
                            <a:cxn ang="T92">
                              <a:pos x="T52" y="T53"/>
                            </a:cxn>
                            <a:cxn ang="T93">
                              <a:pos x="T54" y="T55"/>
                            </a:cxn>
                            <a:cxn ang="T94">
                              <a:pos x="T56" y="T57"/>
                            </a:cxn>
                            <a:cxn ang="T95">
                              <a:pos x="T58" y="T59"/>
                            </a:cxn>
                            <a:cxn ang="T96">
                              <a:pos x="T60" y="T61"/>
                            </a:cxn>
                            <a:cxn ang="T97">
                              <a:pos x="T62" y="T63"/>
                            </a:cxn>
                            <a:cxn ang="T98">
                              <a:pos x="T64" y="T65"/>
                            </a:cxn>
                          </a:cxnLst>
                          <a:rect l="T99" t="T100" r="T101" b="T102"/>
                          <a:pathLst>
                            <a:path w="84" h="108">
                              <a:moveTo>
                                <a:pt x="84" y="79"/>
                              </a:moveTo>
                              <a:cubicBezTo>
                                <a:pt x="84" y="90"/>
                                <a:pt x="81" y="98"/>
                                <a:pt x="76" y="102"/>
                              </a:cubicBezTo>
                              <a:cubicBezTo>
                                <a:pt x="72" y="106"/>
                                <a:pt x="64" y="108"/>
                                <a:pt x="51" y="108"/>
                              </a:cubicBezTo>
                              <a:cubicBezTo>
                                <a:pt x="38" y="108"/>
                                <a:pt x="29" y="106"/>
                                <a:pt x="25" y="104"/>
                              </a:cubicBezTo>
                              <a:cubicBezTo>
                                <a:pt x="18" y="101"/>
                                <a:pt x="15" y="93"/>
                                <a:pt x="15" y="82"/>
                              </a:cubicBezTo>
                              <a:lnTo>
                                <a:pt x="15" y="16"/>
                              </a:lnTo>
                              <a:cubicBezTo>
                                <a:pt x="15" y="14"/>
                                <a:pt x="15" y="13"/>
                                <a:pt x="14" y="12"/>
                              </a:cubicBezTo>
                              <a:cubicBezTo>
                                <a:pt x="14" y="11"/>
                                <a:pt x="12" y="11"/>
                                <a:pt x="10" y="11"/>
                              </a:cubicBezTo>
                              <a:lnTo>
                                <a:pt x="5" y="11"/>
                              </a:lnTo>
                              <a:cubicBezTo>
                                <a:pt x="1" y="11"/>
                                <a:pt x="0" y="10"/>
                                <a:pt x="0" y="7"/>
                              </a:cubicBezTo>
                              <a:lnTo>
                                <a:pt x="0" y="4"/>
                              </a:lnTo>
                              <a:cubicBezTo>
                                <a:pt x="0" y="3"/>
                                <a:pt x="0" y="2"/>
                                <a:pt x="1" y="1"/>
                              </a:cubicBezTo>
                              <a:cubicBezTo>
                                <a:pt x="2" y="1"/>
                                <a:pt x="3" y="1"/>
                                <a:pt x="5" y="1"/>
                              </a:cubicBezTo>
                              <a:lnTo>
                                <a:pt x="19" y="1"/>
                              </a:lnTo>
                              <a:cubicBezTo>
                                <a:pt x="24" y="1"/>
                                <a:pt x="27" y="3"/>
                                <a:pt x="27" y="9"/>
                              </a:cubicBezTo>
                              <a:lnTo>
                                <a:pt x="27" y="81"/>
                              </a:lnTo>
                              <a:cubicBezTo>
                                <a:pt x="27" y="89"/>
                                <a:pt x="29" y="94"/>
                                <a:pt x="32" y="95"/>
                              </a:cubicBezTo>
                              <a:cubicBezTo>
                                <a:pt x="35" y="97"/>
                                <a:pt x="40" y="97"/>
                                <a:pt x="50" y="97"/>
                              </a:cubicBezTo>
                              <a:cubicBezTo>
                                <a:pt x="58" y="97"/>
                                <a:pt x="63" y="97"/>
                                <a:pt x="66" y="95"/>
                              </a:cubicBezTo>
                              <a:cubicBezTo>
                                <a:pt x="70" y="93"/>
                                <a:pt x="72" y="89"/>
                                <a:pt x="72" y="82"/>
                              </a:cubicBezTo>
                              <a:lnTo>
                                <a:pt x="72" y="22"/>
                              </a:lnTo>
                              <a:cubicBezTo>
                                <a:pt x="72" y="14"/>
                                <a:pt x="69" y="10"/>
                                <a:pt x="62" y="10"/>
                              </a:cubicBezTo>
                              <a:cubicBezTo>
                                <a:pt x="55" y="10"/>
                                <a:pt x="52" y="14"/>
                                <a:pt x="52" y="22"/>
                              </a:cubicBezTo>
                              <a:lnTo>
                                <a:pt x="52" y="29"/>
                              </a:lnTo>
                              <a:cubicBezTo>
                                <a:pt x="52" y="31"/>
                                <a:pt x="51" y="33"/>
                                <a:pt x="51" y="33"/>
                              </a:cubicBezTo>
                              <a:cubicBezTo>
                                <a:pt x="50" y="34"/>
                                <a:pt x="48" y="34"/>
                                <a:pt x="46" y="34"/>
                              </a:cubicBezTo>
                              <a:cubicBezTo>
                                <a:pt x="43" y="34"/>
                                <a:pt x="42" y="34"/>
                                <a:pt x="41" y="33"/>
                              </a:cubicBezTo>
                              <a:cubicBezTo>
                                <a:pt x="41" y="32"/>
                                <a:pt x="40" y="30"/>
                                <a:pt x="40" y="27"/>
                              </a:cubicBezTo>
                              <a:cubicBezTo>
                                <a:pt x="40" y="18"/>
                                <a:pt x="42" y="11"/>
                                <a:pt x="44" y="7"/>
                              </a:cubicBezTo>
                              <a:cubicBezTo>
                                <a:pt x="47" y="2"/>
                                <a:pt x="53" y="0"/>
                                <a:pt x="62" y="0"/>
                              </a:cubicBezTo>
                              <a:cubicBezTo>
                                <a:pt x="70" y="0"/>
                                <a:pt x="76" y="1"/>
                                <a:pt x="79" y="5"/>
                              </a:cubicBezTo>
                              <a:cubicBezTo>
                                <a:pt x="82" y="8"/>
                                <a:pt x="84" y="13"/>
                                <a:pt x="84" y="21"/>
                              </a:cubicBezTo>
                              <a:lnTo>
                                <a:pt x="84" y="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5AEBE7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" name="Freeform 120"/>
                      <wps:cNvSpPr>
                        <a:spLocks noEditPoints="1"/>
                      </wps:cNvSpPr>
                      <wps:spPr bwMode="auto">
                        <a:xfrm>
                          <a:off x="956" y="372"/>
                          <a:ext cx="15" cy="21"/>
                        </a:xfrm>
                        <a:custGeom>
                          <a:avLst/>
                          <a:gdLst>
                            <a:gd name="T0" fmla="*/ 1 w 76"/>
                            <a:gd name="T1" fmla="*/ 1 h 108"/>
                            <a:gd name="T2" fmla="*/ 1 w 76"/>
                            <a:gd name="T3" fmla="*/ 1 h 108"/>
                            <a:gd name="T4" fmla="*/ 1 w 76"/>
                            <a:gd name="T5" fmla="*/ 1 h 108"/>
                            <a:gd name="T6" fmla="*/ 1 w 76"/>
                            <a:gd name="T7" fmla="*/ 1 h 108"/>
                            <a:gd name="T8" fmla="*/ 1 w 76"/>
                            <a:gd name="T9" fmla="*/ 1 h 108"/>
                            <a:gd name="T10" fmla="*/ 1 w 76"/>
                            <a:gd name="T11" fmla="*/ 0 h 108"/>
                            <a:gd name="T12" fmla="*/ 0 w 76"/>
                            <a:gd name="T13" fmla="*/ 0 h 108"/>
                            <a:gd name="T14" fmla="*/ 0 w 76"/>
                            <a:gd name="T15" fmla="*/ 0 h 108"/>
                            <a:gd name="T16" fmla="*/ 0 w 76"/>
                            <a:gd name="T17" fmla="*/ 0 h 108"/>
                            <a:gd name="T18" fmla="*/ 0 w 76"/>
                            <a:gd name="T19" fmla="*/ 0 h 108"/>
                            <a:gd name="T20" fmla="*/ 0 w 76"/>
                            <a:gd name="T21" fmla="*/ 0 h 108"/>
                            <a:gd name="T22" fmla="*/ 0 w 76"/>
                            <a:gd name="T23" fmla="*/ 0 h 108"/>
                            <a:gd name="T24" fmla="*/ 0 w 76"/>
                            <a:gd name="T25" fmla="*/ 0 h 108"/>
                            <a:gd name="T26" fmla="*/ 0 w 76"/>
                            <a:gd name="T27" fmla="*/ 0 h 108"/>
                            <a:gd name="T28" fmla="*/ 0 w 76"/>
                            <a:gd name="T29" fmla="*/ 0 h 108"/>
                            <a:gd name="T30" fmla="*/ 1 w 76"/>
                            <a:gd name="T31" fmla="*/ 0 h 108"/>
                            <a:gd name="T32" fmla="*/ 1 w 76"/>
                            <a:gd name="T33" fmla="*/ 0 h 108"/>
                            <a:gd name="T34" fmla="*/ 1 w 76"/>
                            <a:gd name="T35" fmla="*/ 1 h 108"/>
                            <a:gd name="T36" fmla="*/ 0 w 76"/>
                            <a:gd name="T37" fmla="*/ 1 h 108"/>
                            <a:gd name="T38" fmla="*/ 0 w 76"/>
                            <a:gd name="T39" fmla="*/ 1 h 108"/>
                            <a:gd name="T40" fmla="*/ 0 w 76"/>
                            <a:gd name="T41" fmla="*/ 1 h 108"/>
                            <a:gd name="T42" fmla="*/ 0 w 76"/>
                            <a:gd name="T43" fmla="*/ 1 h 108"/>
                            <a:gd name="T44" fmla="*/ 0 w 76"/>
                            <a:gd name="T45" fmla="*/ 1 h 108"/>
                            <a:gd name="T46" fmla="*/ 0 w 76"/>
                            <a:gd name="T47" fmla="*/ 0 h 108"/>
                            <a:gd name="T48" fmla="*/ 0 w 76"/>
                            <a:gd name="T49" fmla="*/ 0 h 108"/>
                            <a:gd name="T50" fmla="*/ 0 w 76"/>
                            <a:gd name="T51" fmla="*/ 0 h 108"/>
                            <a:gd name="T52" fmla="*/ 0 w 76"/>
                            <a:gd name="T53" fmla="*/ 0 h 108"/>
                            <a:gd name="T54" fmla="*/ 0 w 76"/>
                            <a:gd name="T55" fmla="*/ 0 h 108"/>
                            <a:gd name="T56" fmla="*/ 0 w 76"/>
                            <a:gd name="T57" fmla="*/ 1 h 108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w 76"/>
                            <a:gd name="T88" fmla="*/ 0 h 108"/>
                            <a:gd name="T89" fmla="*/ 76 w 76"/>
                            <a:gd name="T90" fmla="*/ 108 h 108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T87" t="T88" r="T89" b="T90"/>
                          <a:pathLst>
                            <a:path w="76" h="108">
                              <a:moveTo>
                                <a:pt x="76" y="103"/>
                              </a:moveTo>
                              <a:cubicBezTo>
                                <a:pt x="76" y="106"/>
                                <a:pt x="75" y="108"/>
                                <a:pt x="73" y="108"/>
                              </a:cubicBezTo>
                              <a:lnTo>
                                <a:pt x="68" y="108"/>
                              </a:lnTo>
                              <a:cubicBezTo>
                                <a:pt x="67" y="108"/>
                                <a:pt x="66" y="107"/>
                                <a:pt x="65" y="107"/>
                              </a:cubicBezTo>
                              <a:cubicBezTo>
                                <a:pt x="65" y="106"/>
                                <a:pt x="65" y="105"/>
                                <a:pt x="65" y="103"/>
                              </a:cubicBezTo>
                              <a:lnTo>
                                <a:pt x="65" y="18"/>
                              </a:lnTo>
                              <a:cubicBezTo>
                                <a:pt x="65" y="15"/>
                                <a:pt x="64" y="13"/>
                                <a:pt x="63" y="12"/>
                              </a:cubicBezTo>
                              <a:cubicBezTo>
                                <a:pt x="62" y="12"/>
                                <a:pt x="60" y="11"/>
                                <a:pt x="57" y="11"/>
                              </a:cubicBezTo>
                              <a:lnTo>
                                <a:pt x="2" y="11"/>
                              </a:lnTo>
                              <a:cubicBezTo>
                                <a:pt x="1" y="11"/>
                                <a:pt x="0" y="10"/>
                                <a:pt x="0" y="8"/>
                              </a:cubicBezTo>
                              <a:lnTo>
                                <a:pt x="0" y="4"/>
                              </a:lnTo>
                              <a:cubicBezTo>
                                <a:pt x="0" y="2"/>
                                <a:pt x="1" y="1"/>
                                <a:pt x="5" y="1"/>
                              </a:cubicBezTo>
                              <a:cubicBezTo>
                                <a:pt x="7" y="0"/>
                                <a:pt x="10" y="0"/>
                                <a:pt x="15" y="0"/>
                              </a:cubicBezTo>
                              <a:cubicBezTo>
                                <a:pt x="21" y="1"/>
                                <a:pt x="23" y="1"/>
                                <a:pt x="22" y="1"/>
                              </a:cubicBezTo>
                              <a:lnTo>
                                <a:pt x="63" y="1"/>
                              </a:lnTo>
                              <a:cubicBezTo>
                                <a:pt x="68" y="1"/>
                                <a:pt x="71" y="1"/>
                                <a:pt x="73" y="3"/>
                              </a:cubicBezTo>
                              <a:cubicBezTo>
                                <a:pt x="75" y="5"/>
                                <a:pt x="76" y="8"/>
                                <a:pt x="76" y="13"/>
                              </a:cubicBezTo>
                              <a:lnTo>
                                <a:pt x="76" y="103"/>
                              </a:lnTo>
                              <a:close/>
                              <a:moveTo>
                                <a:pt x="14" y="102"/>
                              </a:moveTo>
                              <a:cubicBezTo>
                                <a:pt x="14" y="104"/>
                                <a:pt x="14" y="106"/>
                                <a:pt x="13" y="107"/>
                              </a:cubicBezTo>
                              <a:cubicBezTo>
                                <a:pt x="12" y="107"/>
                                <a:pt x="11" y="108"/>
                                <a:pt x="8" y="108"/>
                              </a:cubicBezTo>
                              <a:cubicBezTo>
                                <a:pt x="6" y="108"/>
                                <a:pt x="4" y="107"/>
                                <a:pt x="3" y="107"/>
                              </a:cubicBezTo>
                              <a:cubicBezTo>
                                <a:pt x="3" y="106"/>
                                <a:pt x="2" y="105"/>
                                <a:pt x="2" y="103"/>
                              </a:cubicBezTo>
                              <a:lnTo>
                                <a:pt x="2" y="41"/>
                              </a:lnTo>
                              <a:cubicBezTo>
                                <a:pt x="2" y="39"/>
                                <a:pt x="3" y="38"/>
                                <a:pt x="4" y="38"/>
                              </a:cubicBezTo>
                              <a:cubicBezTo>
                                <a:pt x="5" y="37"/>
                                <a:pt x="6" y="37"/>
                                <a:pt x="8" y="37"/>
                              </a:cubicBezTo>
                              <a:cubicBezTo>
                                <a:pt x="10" y="37"/>
                                <a:pt x="12" y="37"/>
                                <a:pt x="13" y="38"/>
                              </a:cubicBezTo>
                              <a:cubicBezTo>
                                <a:pt x="13" y="38"/>
                                <a:pt x="14" y="39"/>
                                <a:pt x="14" y="42"/>
                              </a:cubicBezTo>
                              <a:lnTo>
                                <a:pt x="14" y="1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42AD5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4" name="Freeform 121"/>
                      <wps:cNvSpPr>
                        <a:spLocks noEditPoints="1"/>
                      </wps:cNvSpPr>
                      <wps:spPr bwMode="auto">
                        <a:xfrm>
                          <a:off x="925" y="372"/>
                          <a:ext cx="15" cy="21"/>
                        </a:xfrm>
                        <a:custGeom>
                          <a:avLst/>
                          <a:gdLst>
                            <a:gd name="T0" fmla="*/ 1 w 77"/>
                            <a:gd name="T1" fmla="*/ 1 h 108"/>
                            <a:gd name="T2" fmla="*/ 1 w 77"/>
                            <a:gd name="T3" fmla="*/ 1 h 108"/>
                            <a:gd name="T4" fmla="*/ 1 w 77"/>
                            <a:gd name="T5" fmla="*/ 1 h 108"/>
                            <a:gd name="T6" fmla="*/ 1 w 77"/>
                            <a:gd name="T7" fmla="*/ 1 h 108"/>
                            <a:gd name="T8" fmla="*/ 1 w 77"/>
                            <a:gd name="T9" fmla="*/ 1 h 108"/>
                            <a:gd name="T10" fmla="*/ 1 w 77"/>
                            <a:gd name="T11" fmla="*/ 0 h 108"/>
                            <a:gd name="T12" fmla="*/ 0 w 77"/>
                            <a:gd name="T13" fmla="*/ 0 h 108"/>
                            <a:gd name="T14" fmla="*/ 0 w 77"/>
                            <a:gd name="T15" fmla="*/ 0 h 108"/>
                            <a:gd name="T16" fmla="*/ 0 w 77"/>
                            <a:gd name="T17" fmla="*/ 0 h 108"/>
                            <a:gd name="T18" fmla="*/ 0 w 77"/>
                            <a:gd name="T19" fmla="*/ 0 h 108"/>
                            <a:gd name="T20" fmla="*/ 0 w 77"/>
                            <a:gd name="T21" fmla="*/ 0 h 108"/>
                            <a:gd name="T22" fmla="*/ 0 w 77"/>
                            <a:gd name="T23" fmla="*/ 0 h 108"/>
                            <a:gd name="T24" fmla="*/ 0 w 77"/>
                            <a:gd name="T25" fmla="*/ 0 h 108"/>
                            <a:gd name="T26" fmla="*/ 0 w 77"/>
                            <a:gd name="T27" fmla="*/ 0 h 108"/>
                            <a:gd name="T28" fmla="*/ 0 w 77"/>
                            <a:gd name="T29" fmla="*/ 0 h 108"/>
                            <a:gd name="T30" fmla="*/ 1 w 77"/>
                            <a:gd name="T31" fmla="*/ 0 h 108"/>
                            <a:gd name="T32" fmla="*/ 1 w 77"/>
                            <a:gd name="T33" fmla="*/ 0 h 108"/>
                            <a:gd name="T34" fmla="*/ 1 w 77"/>
                            <a:gd name="T35" fmla="*/ 1 h 108"/>
                            <a:gd name="T36" fmla="*/ 0 w 77"/>
                            <a:gd name="T37" fmla="*/ 1 h 108"/>
                            <a:gd name="T38" fmla="*/ 0 w 77"/>
                            <a:gd name="T39" fmla="*/ 1 h 108"/>
                            <a:gd name="T40" fmla="*/ 0 w 77"/>
                            <a:gd name="T41" fmla="*/ 1 h 108"/>
                            <a:gd name="T42" fmla="*/ 0 w 77"/>
                            <a:gd name="T43" fmla="*/ 1 h 108"/>
                            <a:gd name="T44" fmla="*/ 0 w 77"/>
                            <a:gd name="T45" fmla="*/ 1 h 108"/>
                            <a:gd name="T46" fmla="*/ 0 w 77"/>
                            <a:gd name="T47" fmla="*/ 0 h 108"/>
                            <a:gd name="T48" fmla="*/ 0 w 77"/>
                            <a:gd name="T49" fmla="*/ 0 h 108"/>
                            <a:gd name="T50" fmla="*/ 0 w 77"/>
                            <a:gd name="T51" fmla="*/ 0 h 108"/>
                            <a:gd name="T52" fmla="*/ 0 w 77"/>
                            <a:gd name="T53" fmla="*/ 0 h 108"/>
                            <a:gd name="T54" fmla="*/ 0 w 77"/>
                            <a:gd name="T55" fmla="*/ 0 h 108"/>
                            <a:gd name="T56" fmla="*/ 0 w 77"/>
                            <a:gd name="T57" fmla="*/ 1 h 108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w 77"/>
                            <a:gd name="T88" fmla="*/ 0 h 108"/>
                            <a:gd name="T89" fmla="*/ 77 w 77"/>
                            <a:gd name="T90" fmla="*/ 108 h 108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T87" t="T88" r="T89" b="T90"/>
                          <a:pathLst>
                            <a:path w="77" h="108">
                              <a:moveTo>
                                <a:pt x="77" y="103"/>
                              </a:moveTo>
                              <a:cubicBezTo>
                                <a:pt x="77" y="106"/>
                                <a:pt x="75" y="108"/>
                                <a:pt x="73" y="108"/>
                              </a:cubicBezTo>
                              <a:lnTo>
                                <a:pt x="68" y="108"/>
                              </a:lnTo>
                              <a:cubicBezTo>
                                <a:pt x="67" y="108"/>
                                <a:pt x="66" y="107"/>
                                <a:pt x="65" y="107"/>
                              </a:cubicBezTo>
                              <a:cubicBezTo>
                                <a:pt x="65" y="106"/>
                                <a:pt x="65" y="105"/>
                                <a:pt x="65" y="103"/>
                              </a:cubicBezTo>
                              <a:lnTo>
                                <a:pt x="65" y="18"/>
                              </a:lnTo>
                              <a:cubicBezTo>
                                <a:pt x="65" y="15"/>
                                <a:pt x="64" y="13"/>
                                <a:pt x="63" y="12"/>
                              </a:cubicBezTo>
                              <a:cubicBezTo>
                                <a:pt x="62" y="12"/>
                                <a:pt x="60" y="11"/>
                                <a:pt x="57" y="11"/>
                              </a:cubicBezTo>
                              <a:lnTo>
                                <a:pt x="2" y="11"/>
                              </a:lnTo>
                              <a:cubicBezTo>
                                <a:pt x="1" y="11"/>
                                <a:pt x="0" y="10"/>
                                <a:pt x="0" y="8"/>
                              </a:cubicBezTo>
                              <a:lnTo>
                                <a:pt x="0" y="4"/>
                              </a:lnTo>
                              <a:cubicBezTo>
                                <a:pt x="0" y="2"/>
                                <a:pt x="1" y="1"/>
                                <a:pt x="5" y="1"/>
                              </a:cubicBezTo>
                              <a:cubicBezTo>
                                <a:pt x="7" y="0"/>
                                <a:pt x="11" y="0"/>
                                <a:pt x="15" y="0"/>
                              </a:cubicBezTo>
                              <a:cubicBezTo>
                                <a:pt x="21" y="1"/>
                                <a:pt x="23" y="1"/>
                                <a:pt x="22" y="1"/>
                              </a:cubicBezTo>
                              <a:lnTo>
                                <a:pt x="63" y="1"/>
                              </a:lnTo>
                              <a:cubicBezTo>
                                <a:pt x="68" y="1"/>
                                <a:pt x="71" y="1"/>
                                <a:pt x="73" y="3"/>
                              </a:cubicBezTo>
                              <a:cubicBezTo>
                                <a:pt x="75" y="5"/>
                                <a:pt x="77" y="8"/>
                                <a:pt x="77" y="13"/>
                              </a:cubicBezTo>
                              <a:lnTo>
                                <a:pt x="77" y="103"/>
                              </a:lnTo>
                              <a:close/>
                              <a:moveTo>
                                <a:pt x="14" y="102"/>
                              </a:moveTo>
                              <a:cubicBezTo>
                                <a:pt x="14" y="104"/>
                                <a:pt x="14" y="106"/>
                                <a:pt x="13" y="107"/>
                              </a:cubicBezTo>
                              <a:cubicBezTo>
                                <a:pt x="12" y="107"/>
                                <a:pt x="11" y="108"/>
                                <a:pt x="8" y="108"/>
                              </a:cubicBezTo>
                              <a:cubicBezTo>
                                <a:pt x="6" y="108"/>
                                <a:pt x="4" y="107"/>
                                <a:pt x="3" y="107"/>
                              </a:cubicBezTo>
                              <a:cubicBezTo>
                                <a:pt x="3" y="106"/>
                                <a:pt x="2" y="105"/>
                                <a:pt x="2" y="103"/>
                              </a:cubicBezTo>
                              <a:lnTo>
                                <a:pt x="2" y="41"/>
                              </a:lnTo>
                              <a:cubicBezTo>
                                <a:pt x="2" y="39"/>
                                <a:pt x="3" y="38"/>
                                <a:pt x="4" y="38"/>
                              </a:cubicBezTo>
                              <a:cubicBezTo>
                                <a:pt x="5" y="37"/>
                                <a:pt x="6" y="37"/>
                                <a:pt x="8" y="37"/>
                              </a:cubicBezTo>
                              <a:cubicBezTo>
                                <a:pt x="11" y="37"/>
                                <a:pt x="12" y="37"/>
                                <a:pt x="13" y="38"/>
                              </a:cubicBezTo>
                              <a:cubicBezTo>
                                <a:pt x="14" y="38"/>
                                <a:pt x="14" y="39"/>
                                <a:pt x="14" y="42"/>
                              </a:cubicBezTo>
                              <a:lnTo>
                                <a:pt x="14" y="1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CEEB6F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5" name="Freeform 122"/>
                      <wps:cNvSpPr>
                        <a:spLocks/>
                      </wps:cNvSpPr>
                      <wps:spPr bwMode="auto">
                        <a:xfrm>
                          <a:off x="905" y="372"/>
                          <a:ext cx="14" cy="21"/>
                        </a:xfrm>
                        <a:custGeom>
                          <a:avLst/>
                          <a:gdLst>
                            <a:gd name="T0" fmla="*/ 1 w 76"/>
                            <a:gd name="T1" fmla="*/ 0 h 107"/>
                            <a:gd name="T2" fmla="*/ 0 w 76"/>
                            <a:gd name="T3" fmla="*/ 1 h 107"/>
                            <a:gd name="T4" fmla="*/ 0 w 76"/>
                            <a:gd name="T5" fmla="*/ 1 h 107"/>
                            <a:gd name="T6" fmla="*/ 0 w 76"/>
                            <a:gd name="T7" fmla="*/ 1 h 107"/>
                            <a:gd name="T8" fmla="*/ 0 w 76"/>
                            <a:gd name="T9" fmla="*/ 1 h 107"/>
                            <a:gd name="T10" fmla="*/ 0 w 76"/>
                            <a:gd name="T11" fmla="*/ 1 h 107"/>
                            <a:gd name="T12" fmla="*/ 0 w 76"/>
                            <a:gd name="T13" fmla="*/ 1 h 107"/>
                            <a:gd name="T14" fmla="*/ 0 w 76"/>
                            <a:gd name="T15" fmla="*/ 1 h 107"/>
                            <a:gd name="T16" fmla="*/ 0 w 76"/>
                            <a:gd name="T17" fmla="*/ 1 h 107"/>
                            <a:gd name="T18" fmla="*/ 0 w 76"/>
                            <a:gd name="T19" fmla="*/ 0 h 107"/>
                            <a:gd name="T20" fmla="*/ 0 w 76"/>
                            <a:gd name="T21" fmla="*/ 0 h 107"/>
                            <a:gd name="T22" fmla="*/ 0 w 76"/>
                            <a:gd name="T23" fmla="*/ 0 h 107"/>
                            <a:gd name="T24" fmla="*/ 0 w 76"/>
                            <a:gd name="T25" fmla="*/ 0 h 107"/>
                            <a:gd name="T26" fmla="*/ 0 w 76"/>
                            <a:gd name="T27" fmla="*/ 0 h 107"/>
                            <a:gd name="T28" fmla="*/ 0 w 76"/>
                            <a:gd name="T29" fmla="*/ 0 h 107"/>
                            <a:gd name="T30" fmla="*/ 0 w 76"/>
                            <a:gd name="T31" fmla="*/ 0 h 107"/>
                            <a:gd name="T32" fmla="*/ 0 w 76"/>
                            <a:gd name="T33" fmla="*/ 0 h 107"/>
                            <a:gd name="T34" fmla="*/ 0 w 76"/>
                            <a:gd name="T35" fmla="*/ 0 h 107"/>
                            <a:gd name="T36" fmla="*/ 0 w 76"/>
                            <a:gd name="T37" fmla="*/ 0 h 107"/>
                            <a:gd name="T38" fmla="*/ 0 w 76"/>
                            <a:gd name="T39" fmla="*/ 0 h 107"/>
                            <a:gd name="T40" fmla="*/ 0 w 76"/>
                            <a:gd name="T41" fmla="*/ 1 h 107"/>
                            <a:gd name="T42" fmla="*/ 0 w 76"/>
                            <a:gd name="T43" fmla="*/ 1 h 107"/>
                            <a:gd name="T44" fmla="*/ 0 w 76"/>
                            <a:gd name="T45" fmla="*/ 0 h 107"/>
                            <a:gd name="T46" fmla="*/ 0 w 76"/>
                            <a:gd name="T47" fmla="*/ 0 h 107"/>
                            <a:gd name="T48" fmla="*/ 0 w 76"/>
                            <a:gd name="T49" fmla="*/ 0 h 107"/>
                            <a:gd name="T50" fmla="*/ 0 w 76"/>
                            <a:gd name="T51" fmla="*/ 0 h 107"/>
                            <a:gd name="T52" fmla="*/ 0 w 76"/>
                            <a:gd name="T53" fmla="*/ 0 h 107"/>
                            <a:gd name="T54" fmla="*/ 0 w 76"/>
                            <a:gd name="T55" fmla="*/ 0 h 107"/>
                            <a:gd name="T56" fmla="*/ 0 w 76"/>
                            <a:gd name="T57" fmla="*/ 0 h 107"/>
                            <a:gd name="T58" fmla="*/ 0 w 76"/>
                            <a:gd name="T59" fmla="*/ 0 h 107"/>
                            <a:gd name="T60" fmla="*/ 0 w 76"/>
                            <a:gd name="T61" fmla="*/ 0 h 107"/>
                            <a:gd name="T62" fmla="*/ 1 w 76"/>
                            <a:gd name="T63" fmla="*/ 0 h 107"/>
                            <a:gd name="T64" fmla="*/ 1 w 76"/>
                            <a:gd name="T65" fmla="*/ 0 h 107"/>
                            <a:gd name="T66" fmla="*/ 1 w 76"/>
                            <a:gd name="T67" fmla="*/ 0 h 107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w 76"/>
                            <a:gd name="T103" fmla="*/ 0 h 107"/>
                            <a:gd name="T104" fmla="*/ 76 w 76"/>
                            <a:gd name="T105" fmla="*/ 107 h 107"/>
                          </a:gdLst>
                          <a:ahLst/>
                          <a:cxnLst>
                            <a:cxn ang="T68">
                              <a:pos x="T0" y="T1"/>
                            </a:cxn>
                            <a:cxn ang="T69">
                              <a:pos x="T2" y="T3"/>
                            </a:cxn>
                            <a:cxn ang="T70">
                              <a:pos x="T4" y="T5"/>
                            </a:cxn>
                            <a:cxn ang="T71">
                              <a:pos x="T6" y="T7"/>
                            </a:cxn>
                            <a:cxn ang="T72">
                              <a:pos x="T8" y="T9"/>
                            </a:cxn>
                            <a:cxn ang="T73">
                              <a:pos x="T10" y="T11"/>
                            </a:cxn>
                            <a:cxn ang="T74">
                              <a:pos x="T12" y="T13"/>
                            </a:cxn>
                            <a:cxn ang="T75">
                              <a:pos x="T14" y="T15"/>
                            </a:cxn>
                            <a:cxn ang="T76">
                              <a:pos x="T16" y="T17"/>
                            </a:cxn>
                            <a:cxn ang="T77">
                              <a:pos x="T18" y="T19"/>
                            </a:cxn>
                            <a:cxn ang="T78">
                              <a:pos x="T20" y="T21"/>
                            </a:cxn>
                            <a:cxn ang="T79">
                              <a:pos x="T22" y="T23"/>
                            </a:cxn>
                            <a:cxn ang="T80">
                              <a:pos x="T24" y="T25"/>
                            </a:cxn>
                            <a:cxn ang="T81">
                              <a:pos x="T26" y="T27"/>
                            </a:cxn>
                            <a:cxn ang="T82">
                              <a:pos x="T28" y="T29"/>
                            </a:cxn>
                            <a:cxn ang="T83">
                              <a:pos x="T30" y="T31"/>
                            </a:cxn>
                            <a:cxn ang="T84">
                              <a:pos x="T32" y="T33"/>
                            </a:cxn>
                            <a:cxn ang="T85">
                              <a:pos x="T34" y="T35"/>
                            </a:cxn>
                            <a:cxn ang="T86">
                              <a:pos x="T36" y="T37"/>
                            </a:cxn>
                            <a:cxn ang="T87">
                              <a:pos x="T38" y="T39"/>
                            </a:cxn>
                            <a:cxn ang="T88">
                              <a:pos x="T40" y="T41"/>
                            </a:cxn>
                            <a:cxn ang="T89">
                              <a:pos x="T42" y="T43"/>
                            </a:cxn>
                            <a:cxn ang="T90">
                              <a:pos x="T44" y="T45"/>
                            </a:cxn>
                            <a:cxn ang="T91">
                              <a:pos x="T46" y="T47"/>
                            </a:cxn>
                            <a:cxn ang="T92">
                              <a:pos x="T48" y="T49"/>
                            </a:cxn>
                            <a:cxn ang="T93">
                              <a:pos x="T50" y="T51"/>
                            </a:cxn>
                            <a:cxn ang="T94">
                              <a:pos x="T52" y="T53"/>
                            </a:cxn>
                            <a:cxn ang="T95">
                              <a:pos x="T54" y="T55"/>
                            </a:cxn>
                            <a:cxn ang="T96">
                              <a:pos x="T56" y="T57"/>
                            </a:cxn>
                            <a:cxn ang="T97">
                              <a:pos x="T58" y="T59"/>
                            </a:cxn>
                            <a:cxn ang="T98">
                              <a:pos x="T60" y="T61"/>
                            </a:cxn>
                            <a:cxn ang="T99">
                              <a:pos x="T62" y="T63"/>
                            </a:cxn>
                            <a:cxn ang="T100">
                              <a:pos x="T64" y="T65"/>
                            </a:cxn>
                            <a:cxn ang="T101">
                              <a:pos x="T66" y="T67"/>
                            </a:cxn>
                          </a:cxnLst>
                          <a:rect l="T102" t="T103" r="T104" b="T105"/>
                          <a:pathLst>
                            <a:path w="76" h="107">
                              <a:moveTo>
                                <a:pt x="76" y="33"/>
                              </a:moveTo>
                              <a:cubicBezTo>
                                <a:pt x="76" y="62"/>
                                <a:pt x="72" y="81"/>
                                <a:pt x="63" y="92"/>
                              </a:cubicBezTo>
                              <a:cubicBezTo>
                                <a:pt x="58" y="98"/>
                                <a:pt x="52" y="102"/>
                                <a:pt x="46" y="104"/>
                              </a:cubicBezTo>
                              <a:cubicBezTo>
                                <a:pt x="41" y="106"/>
                                <a:pt x="34" y="107"/>
                                <a:pt x="25" y="107"/>
                              </a:cubicBezTo>
                              <a:lnTo>
                                <a:pt x="2" y="107"/>
                              </a:lnTo>
                              <a:cubicBezTo>
                                <a:pt x="1" y="107"/>
                                <a:pt x="0" y="105"/>
                                <a:pt x="0" y="103"/>
                              </a:cubicBezTo>
                              <a:lnTo>
                                <a:pt x="0" y="99"/>
                              </a:lnTo>
                              <a:cubicBezTo>
                                <a:pt x="0" y="97"/>
                                <a:pt x="1" y="96"/>
                                <a:pt x="3" y="96"/>
                              </a:cubicBezTo>
                              <a:lnTo>
                                <a:pt x="17" y="96"/>
                              </a:lnTo>
                              <a:lnTo>
                                <a:pt x="16" y="15"/>
                              </a:lnTo>
                              <a:cubicBezTo>
                                <a:pt x="16" y="13"/>
                                <a:pt x="16" y="12"/>
                                <a:pt x="15" y="11"/>
                              </a:cubicBezTo>
                              <a:cubicBezTo>
                                <a:pt x="15" y="10"/>
                                <a:pt x="13" y="10"/>
                                <a:pt x="11" y="10"/>
                              </a:cubicBezTo>
                              <a:lnTo>
                                <a:pt x="4" y="10"/>
                              </a:lnTo>
                              <a:cubicBezTo>
                                <a:pt x="1" y="10"/>
                                <a:pt x="0" y="9"/>
                                <a:pt x="0" y="7"/>
                              </a:cubicBezTo>
                              <a:lnTo>
                                <a:pt x="0" y="3"/>
                              </a:lnTo>
                              <a:cubicBezTo>
                                <a:pt x="0" y="2"/>
                                <a:pt x="0" y="1"/>
                                <a:pt x="1" y="0"/>
                              </a:cubicBezTo>
                              <a:cubicBezTo>
                                <a:pt x="2" y="0"/>
                                <a:pt x="3" y="0"/>
                                <a:pt x="5" y="0"/>
                              </a:cubicBezTo>
                              <a:lnTo>
                                <a:pt x="21" y="0"/>
                              </a:lnTo>
                              <a:cubicBezTo>
                                <a:pt x="24" y="0"/>
                                <a:pt x="26" y="0"/>
                                <a:pt x="27" y="2"/>
                              </a:cubicBezTo>
                              <a:cubicBezTo>
                                <a:pt x="28" y="3"/>
                                <a:pt x="28" y="5"/>
                                <a:pt x="28" y="9"/>
                              </a:cubicBezTo>
                              <a:lnTo>
                                <a:pt x="28" y="96"/>
                              </a:lnTo>
                              <a:lnTo>
                                <a:pt x="35" y="96"/>
                              </a:lnTo>
                              <a:cubicBezTo>
                                <a:pt x="55" y="96"/>
                                <a:pt x="65" y="78"/>
                                <a:pt x="65" y="41"/>
                              </a:cubicBezTo>
                              <a:lnTo>
                                <a:pt x="65" y="22"/>
                              </a:lnTo>
                              <a:cubicBezTo>
                                <a:pt x="65" y="17"/>
                                <a:pt x="64" y="14"/>
                                <a:pt x="64" y="13"/>
                              </a:cubicBezTo>
                              <a:cubicBezTo>
                                <a:pt x="63" y="11"/>
                                <a:pt x="60" y="10"/>
                                <a:pt x="56" y="10"/>
                              </a:cubicBezTo>
                              <a:lnTo>
                                <a:pt x="48" y="10"/>
                              </a:lnTo>
                              <a:cubicBezTo>
                                <a:pt x="46" y="10"/>
                                <a:pt x="46" y="9"/>
                                <a:pt x="46" y="6"/>
                              </a:cubicBezTo>
                              <a:lnTo>
                                <a:pt x="46" y="3"/>
                              </a:lnTo>
                              <a:cubicBezTo>
                                <a:pt x="46" y="1"/>
                                <a:pt x="47" y="0"/>
                                <a:pt x="50" y="0"/>
                              </a:cubicBezTo>
                              <a:lnTo>
                                <a:pt x="62" y="0"/>
                              </a:lnTo>
                              <a:cubicBezTo>
                                <a:pt x="68" y="0"/>
                                <a:pt x="72" y="2"/>
                                <a:pt x="74" y="7"/>
                              </a:cubicBezTo>
                              <a:cubicBezTo>
                                <a:pt x="76" y="10"/>
                                <a:pt x="76" y="16"/>
                                <a:pt x="76" y="23"/>
                              </a:cubicBezTo>
                              <a:lnTo>
                                <a:pt x="76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6E5D2F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6" name="Freeform 123"/>
                      <wps:cNvSpPr>
                        <a:spLocks/>
                      </wps:cNvSpPr>
                      <wps:spPr bwMode="auto">
                        <a:xfrm>
                          <a:off x="885" y="372"/>
                          <a:ext cx="18" cy="21"/>
                        </a:xfrm>
                        <a:custGeom>
                          <a:avLst/>
                          <a:gdLst>
                            <a:gd name="T0" fmla="*/ 1 w 91"/>
                            <a:gd name="T1" fmla="*/ 1 h 109"/>
                            <a:gd name="T2" fmla="*/ 1 w 91"/>
                            <a:gd name="T3" fmla="*/ 1 h 109"/>
                            <a:gd name="T4" fmla="*/ 1 w 91"/>
                            <a:gd name="T5" fmla="*/ 1 h 109"/>
                            <a:gd name="T6" fmla="*/ 0 w 91"/>
                            <a:gd name="T7" fmla="*/ 1 h 109"/>
                            <a:gd name="T8" fmla="*/ 0 w 91"/>
                            <a:gd name="T9" fmla="*/ 1 h 109"/>
                            <a:gd name="T10" fmla="*/ 0 w 91"/>
                            <a:gd name="T11" fmla="*/ 1 h 109"/>
                            <a:gd name="T12" fmla="*/ 0 w 91"/>
                            <a:gd name="T13" fmla="*/ 1 h 109"/>
                            <a:gd name="T14" fmla="*/ 0 w 91"/>
                            <a:gd name="T15" fmla="*/ 1 h 109"/>
                            <a:gd name="T16" fmla="*/ 1 w 91"/>
                            <a:gd name="T17" fmla="*/ 1 h 109"/>
                            <a:gd name="T18" fmla="*/ 1 w 91"/>
                            <a:gd name="T19" fmla="*/ 0 h 109"/>
                            <a:gd name="T20" fmla="*/ 0 w 91"/>
                            <a:gd name="T21" fmla="*/ 0 h 109"/>
                            <a:gd name="T22" fmla="*/ 0 w 91"/>
                            <a:gd name="T23" fmla="*/ 0 h 109"/>
                            <a:gd name="T24" fmla="*/ 0 w 91"/>
                            <a:gd name="T25" fmla="*/ 0 h 109"/>
                            <a:gd name="T26" fmla="*/ 0 w 91"/>
                            <a:gd name="T27" fmla="*/ 0 h 109"/>
                            <a:gd name="T28" fmla="*/ 0 w 91"/>
                            <a:gd name="T29" fmla="*/ 0 h 109"/>
                            <a:gd name="T30" fmla="*/ 0 w 91"/>
                            <a:gd name="T31" fmla="*/ 0 h 109"/>
                            <a:gd name="T32" fmla="*/ 0 w 91"/>
                            <a:gd name="T33" fmla="*/ 0 h 109"/>
                            <a:gd name="T34" fmla="*/ 0 w 91"/>
                            <a:gd name="T35" fmla="*/ 0 h 109"/>
                            <a:gd name="T36" fmla="*/ 0 w 91"/>
                            <a:gd name="T37" fmla="*/ 0 h 109"/>
                            <a:gd name="T38" fmla="*/ 1 w 91"/>
                            <a:gd name="T39" fmla="*/ 0 h 109"/>
                            <a:gd name="T40" fmla="*/ 1 w 91"/>
                            <a:gd name="T41" fmla="*/ 0 h 109"/>
                            <a:gd name="T42" fmla="*/ 1 w 91"/>
                            <a:gd name="T43" fmla="*/ 1 h 109"/>
                            <a:gd name="T44" fmla="*/ 1 w 91"/>
                            <a:gd name="T45" fmla="*/ 1 h 109"/>
                            <a:gd name="T46" fmla="*/ 1 w 91"/>
                            <a:gd name="T47" fmla="*/ 1 h 109"/>
                            <a:gd name="T48" fmla="*/ 1 w 91"/>
                            <a:gd name="T49" fmla="*/ 1 h 109"/>
                            <a:gd name="T50" fmla="*/ 1 w 91"/>
                            <a:gd name="T51" fmla="*/ 1 h 109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w 91"/>
                            <a:gd name="T79" fmla="*/ 0 h 109"/>
                            <a:gd name="T80" fmla="*/ 91 w 91"/>
                            <a:gd name="T81" fmla="*/ 109 h 109"/>
                          </a:gdLst>
                          <a:ahLst/>
                          <a:cxnLst>
                            <a:cxn ang="T52">
                              <a:pos x="T0" y="T1"/>
                            </a:cxn>
                            <a:cxn ang="T53">
                              <a:pos x="T2" y="T3"/>
                            </a:cxn>
                            <a:cxn ang="T54">
                              <a:pos x="T4" y="T5"/>
                            </a:cxn>
                            <a:cxn ang="T55">
                              <a:pos x="T6" y="T7"/>
                            </a:cxn>
                            <a:cxn ang="T56">
                              <a:pos x="T8" y="T9"/>
                            </a:cxn>
                            <a:cxn ang="T57">
                              <a:pos x="T10" y="T11"/>
                            </a:cxn>
                            <a:cxn ang="T58">
                              <a:pos x="T12" y="T13"/>
                            </a:cxn>
                            <a:cxn ang="T59">
                              <a:pos x="T14" y="T15"/>
                            </a:cxn>
                            <a:cxn ang="T60">
                              <a:pos x="T16" y="T17"/>
                            </a:cxn>
                            <a:cxn ang="T61">
                              <a:pos x="T18" y="T19"/>
                            </a:cxn>
                            <a:cxn ang="T62">
                              <a:pos x="T20" y="T21"/>
                            </a:cxn>
                            <a:cxn ang="T63">
                              <a:pos x="T22" y="T23"/>
                            </a:cxn>
                            <a:cxn ang="T64">
                              <a:pos x="T24" y="T25"/>
                            </a:cxn>
                            <a:cxn ang="T65">
                              <a:pos x="T26" y="T27"/>
                            </a:cxn>
                            <a:cxn ang="T66">
                              <a:pos x="T28" y="T29"/>
                            </a:cxn>
                            <a:cxn ang="T67">
                              <a:pos x="T30" y="T31"/>
                            </a:cxn>
                            <a:cxn ang="T68">
                              <a:pos x="T32" y="T33"/>
                            </a:cxn>
                            <a:cxn ang="T69">
                              <a:pos x="T34" y="T35"/>
                            </a:cxn>
                            <a:cxn ang="T70">
                              <a:pos x="T36" y="T37"/>
                            </a:cxn>
                            <a:cxn ang="T71">
                              <a:pos x="T38" y="T39"/>
                            </a:cxn>
                            <a:cxn ang="T72">
                              <a:pos x="T40" y="T41"/>
                            </a:cxn>
                            <a:cxn ang="T73">
                              <a:pos x="T42" y="T43"/>
                            </a:cxn>
                            <a:cxn ang="T74">
                              <a:pos x="T44" y="T45"/>
                            </a:cxn>
                            <a:cxn ang="T75">
                              <a:pos x="T46" y="T47"/>
                            </a:cxn>
                            <a:cxn ang="T76">
                              <a:pos x="T48" y="T49"/>
                            </a:cxn>
                            <a:cxn ang="T77">
                              <a:pos x="T50" y="T51"/>
                            </a:cxn>
                          </a:cxnLst>
                          <a:rect l="T78" t="T79" r="T80" b="T81"/>
                          <a:pathLst>
                            <a:path w="91" h="109">
                              <a:moveTo>
                                <a:pt x="91" y="104"/>
                              </a:moveTo>
                              <a:cubicBezTo>
                                <a:pt x="91" y="106"/>
                                <a:pt x="91" y="107"/>
                                <a:pt x="90" y="108"/>
                              </a:cubicBezTo>
                              <a:cubicBezTo>
                                <a:pt x="89" y="108"/>
                                <a:pt x="88" y="109"/>
                                <a:pt x="86" y="109"/>
                              </a:cubicBezTo>
                              <a:lnTo>
                                <a:pt x="5" y="109"/>
                              </a:lnTo>
                              <a:cubicBezTo>
                                <a:pt x="3" y="109"/>
                                <a:pt x="2" y="108"/>
                                <a:pt x="1" y="108"/>
                              </a:cubicBezTo>
                              <a:cubicBezTo>
                                <a:pt x="1" y="108"/>
                                <a:pt x="0" y="107"/>
                                <a:pt x="0" y="105"/>
                              </a:cubicBezTo>
                              <a:lnTo>
                                <a:pt x="0" y="102"/>
                              </a:lnTo>
                              <a:cubicBezTo>
                                <a:pt x="0" y="99"/>
                                <a:pt x="1" y="98"/>
                                <a:pt x="4" y="98"/>
                              </a:cubicBezTo>
                              <a:lnTo>
                                <a:pt x="64" y="98"/>
                              </a:lnTo>
                              <a:lnTo>
                                <a:pt x="64" y="28"/>
                              </a:lnTo>
                              <a:cubicBezTo>
                                <a:pt x="64" y="22"/>
                                <a:pt x="63" y="17"/>
                                <a:pt x="60" y="15"/>
                              </a:cubicBezTo>
                              <a:cubicBezTo>
                                <a:pt x="57" y="13"/>
                                <a:pt x="52" y="12"/>
                                <a:pt x="46" y="12"/>
                              </a:cubicBezTo>
                              <a:lnTo>
                                <a:pt x="10" y="12"/>
                              </a:lnTo>
                              <a:cubicBezTo>
                                <a:pt x="8" y="12"/>
                                <a:pt x="6" y="12"/>
                                <a:pt x="6" y="12"/>
                              </a:cubicBezTo>
                              <a:cubicBezTo>
                                <a:pt x="5" y="11"/>
                                <a:pt x="4" y="10"/>
                                <a:pt x="4" y="8"/>
                              </a:cubicBezTo>
                              <a:lnTo>
                                <a:pt x="4" y="6"/>
                              </a:lnTo>
                              <a:cubicBezTo>
                                <a:pt x="4" y="3"/>
                                <a:pt x="7" y="2"/>
                                <a:pt x="14" y="1"/>
                              </a:cubicBezTo>
                              <a:cubicBezTo>
                                <a:pt x="18" y="0"/>
                                <a:pt x="25" y="0"/>
                                <a:pt x="33" y="1"/>
                              </a:cubicBezTo>
                              <a:cubicBezTo>
                                <a:pt x="43" y="1"/>
                                <a:pt x="47" y="2"/>
                                <a:pt x="46" y="2"/>
                              </a:cubicBezTo>
                              <a:cubicBezTo>
                                <a:pt x="57" y="2"/>
                                <a:pt x="64" y="3"/>
                                <a:pt x="68" y="6"/>
                              </a:cubicBezTo>
                              <a:cubicBezTo>
                                <a:pt x="73" y="10"/>
                                <a:pt x="75" y="17"/>
                                <a:pt x="75" y="27"/>
                              </a:cubicBezTo>
                              <a:lnTo>
                                <a:pt x="75" y="98"/>
                              </a:lnTo>
                              <a:lnTo>
                                <a:pt x="86" y="98"/>
                              </a:lnTo>
                              <a:cubicBezTo>
                                <a:pt x="88" y="98"/>
                                <a:pt x="89" y="98"/>
                                <a:pt x="90" y="98"/>
                              </a:cubicBezTo>
                              <a:cubicBezTo>
                                <a:pt x="91" y="99"/>
                                <a:pt x="91" y="100"/>
                                <a:pt x="91" y="102"/>
                              </a:cubicBezTo>
                              <a:lnTo>
                                <a:pt x="91" y="1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D615FF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7" name="Freeform 124"/>
                      <wps:cNvSpPr>
                        <a:spLocks/>
                      </wps:cNvSpPr>
                      <wps:spPr bwMode="auto">
                        <a:xfrm>
                          <a:off x="868" y="372"/>
                          <a:ext cx="14" cy="21"/>
                        </a:xfrm>
                        <a:custGeom>
                          <a:avLst/>
                          <a:gdLst>
                            <a:gd name="T0" fmla="*/ 1 w 72"/>
                            <a:gd name="T1" fmla="*/ 1 h 108"/>
                            <a:gd name="T2" fmla="*/ 1 w 72"/>
                            <a:gd name="T3" fmla="*/ 1 h 108"/>
                            <a:gd name="T4" fmla="*/ 1 w 72"/>
                            <a:gd name="T5" fmla="*/ 1 h 108"/>
                            <a:gd name="T6" fmla="*/ 0 w 72"/>
                            <a:gd name="T7" fmla="*/ 1 h 108"/>
                            <a:gd name="T8" fmla="*/ 0 w 72"/>
                            <a:gd name="T9" fmla="*/ 0 h 108"/>
                            <a:gd name="T10" fmla="*/ 0 w 72"/>
                            <a:gd name="T11" fmla="*/ 0 h 108"/>
                            <a:gd name="T12" fmla="*/ 0 w 72"/>
                            <a:gd name="T13" fmla="*/ 0 h 108"/>
                            <a:gd name="T14" fmla="*/ 0 w 72"/>
                            <a:gd name="T15" fmla="*/ 0 h 108"/>
                            <a:gd name="T16" fmla="*/ 0 w 72"/>
                            <a:gd name="T17" fmla="*/ 0 h 108"/>
                            <a:gd name="T18" fmla="*/ 0 w 72"/>
                            <a:gd name="T19" fmla="*/ 0 h 108"/>
                            <a:gd name="T20" fmla="*/ 0 w 72"/>
                            <a:gd name="T21" fmla="*/ 0 h 108"/>
                            <a:gd name="T22" fmla="*/ 0 w 72"/>
                            <a:gd name="T23" fmla="*/ 0 h 108"/>
                            <a:gd name="T24" fmla="*/ 0 w 72"/>
                            <a:gd name="T25" fmla="*/ 0 h 108"/>
                            <a:gd name="T26" fmla="*/ 0 w 72"/>
                            <a:gd name="T27" fmla="*/ 0 h 108"/>
                            <a:gd name="T28" fmla="*/ 1 w 72"/>
                            <a:gd name="T29" fmla="*/ 0 h 108"/>
                            <a:gd name="T30" fmla="*/ 1 w 72"/>
                            <a:gd name="T31" fmla="*/ 1 h 108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w 72"/>
                            <a:gd name="T49" fmla="*/ 0 h 108"/>
                            <a:gd name="T50" fmla="*/ 72 w 72"/>
                            <a:gd name="T51" fmla="*/ 108 h 108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T48" t="T49" r="T50" b="T51"/>
                          <a:pathLst>
                            <a:path w="72" h="108">
                              <a:moveTo>
                                <a:pt x="72" y="98"/>
                              </a:moveTo>
                              <a:cubicBezTo>
                                <a:pt x="72" y="102"/>
                                <a:pt x="72" y="104"/>
                                <a:pt x="71" y="105"/>
                              </a:cubicBezTo>
                              <a:cubicBezTo>
                                <a:pt x="71" y="107"/>
                                <a:pt x="69" y="108"/>
                                <a:pt x="66" y="108"/>
                              </a:cubicBezTo>
                              <a:cubicBezTo>
                                <a:pt x="62" y="108"/>
                                <a:pt x="60" y="106"/>
                                <a:pt x="60" y="103"/>
                              </a:cubicBezTo>
                              <a:lnTo>
                                <a:pt x="60" y="22"/>
                              </a:lnTo>
                              <a:cubicBezTo>
                                <a:pt x="60" y="18"/>
                                <a:pt x="59" y="15"/>
                                <a:pt x="58" y="14"/>
                              </a:cubicBezTo>
                              <a:cubicBezTo>
                                <a:pt x="56" y="12"/>
                                <a:pt x="54" y="11"/>
                                <a:pt x="50" y="11"/>
                              </a:cubicBezTo>
                              <a:lnTo>
                                <a:pt x="4" y="11"/>
                              </a:lnTo>
                              <a:cubicBezTo>
                                <a:pt x="2" y="11"/>
                                <a:pt x="1" y="11"/>
                                <a:pt x="1" y="10"/>
                              </a:cubicBezTo>
                              <a:cubicBezTo>
                                <a:pt x="0" y="10"/>
                                <a:pt x="0" y="8"/>
                                <a:pt x="0" y="6"/>
                              </a:cubicBezTo>
                              <a:cubicBezTo>
                                <a:pt x="0" y="4"/>
                                <a:pt x="1" y="2"/>
                                <a:pt x="3" y="1"/>
                              </a:cubicBezTo>
                              <a:cubicBezTo>
                                <a:pt x="5" y="0"/>
                                <a:pt x="8" y="0"/>
                                <a:pt x="11" y="0"/>
                              </a:cubicBezTo>
                              <a:cubicBezTo>
                                <a:pt x="17" y="1"/>
                                <a:pt x="20" y="1"/>
                                <a:pt x="19" y="1"/>
                              </a:cubicBezTo>
                              <a:lnTo>
                                <a:pt x="56" y="1"/>
                              </a:lnTo>
                              <a:cubicBezTo>
                                <a:pt x="66" y="1"/>
                                <a:pt x="72" y="6"/>
                                <a:pt x="72" y="17"/>
                              </a:cubicBezTo>
                              <a:lnTo>
                                <a:pt x="72" y="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6C7A5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8" name="Freeform 125"/>
                      <wps:cNvSpPr>
                        <a:spLocks/>
                      </wps:cNvSpPr>
                      <wps:spPr bwMode="auto">
                        <a:xfrm>
                          <a:off x="859" y="372"/>
                          <a:ext cx="7" cy="8"/>
                        </a:xfrm>
                        <a:custGeom>
                          <a:avLst/>
                          <a:gdLst>
                            <a:gd name="T0" fmla="*/ 0 w 35"/>
                            <a:gd name="T1" fmla="*/ 0 h 43"/>
                            <a:gd name="T2" fmla="*/ 0 w 35"/>
                            <a:gd name="T3" fmla="*/ 0 h 43"/>
                            <a:gd name="T4" fmla="*/ 0 w 35"/>
                            <a:gd name="T5" fmla="*/ 0 h 43"/>
                            <a:gd name="T6" fmla="*/ 0 w 35"/>
                            <a:gd name="T7" fmla="*/ 0 h 43"/>
                            <a:gd name="T8" fmla="*/ 0 w 35"/>
                            <a:gd name="T9" fmla="*/ 0 h 43"/>
                            <a:gd name="T10" fmla="*/ 0 w 35"/>
                            <a:gd name="T11" fmla="*/ 0 h 43"/>
                            <a:gd name="T12" fmla="*/ 0 w 35"/>
                            <a:gd name="T13" fmla="*/ 0 h 43"/>
                            <a:gd name="T14" fmla="*/ 0 w 35"/>
                            <a:gd name="T15" fmla="*/ 0 h 43"/>
                            <a:gd name="T16" fmla="*/ 0 w 35"/>
                            <a:gd name="T17" fmla="*/ 0 h 43"/>
                            <a:gd name="T18" fmla="*/ 0 w 35"/>
                            <a:gd name="T19" fmla="*/ 0 h 43"/>
                            <a:gd name="T20" fmla="*/ 0 w 35"/>
                            <a:gd name="T21" fmla="*/ 0 h 43"/>
                            <a:gd name="T22" fmla="*/ 0 w 35"/>
                            <a:gd name="T23" fmla="*/ 0 h 43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w 35"/>
                            <a:gd name="T37" fmla="*/ 0 h 43"/>
                            <a:gd name="T38" fmla="*/ 35 w 35"/>
                            <a:gd name="T39" fmla="*/ 43 h 43"/>
                          </a:gdLst>
                          <a:ahLst/>
                          <a:cxnLst>
                            <a:cxn ang="T24">
                              <a:pos x="T0" y="T1"/>
                            </a:cxn>
                            <a:cxn ang="T25">
                              <a:pos x="T2" y="T3"/>
                            </a:cxn>
                            <a:cxn ang="T26">
                              <a:pos x="T4" y="T5"/>
                            </a:cxn>
                            <a:cxn ang="T27">
                              <a:pos x="T6" y="T7"/>
                            </a:cxn>
                            <a:cxn ang="T28">
                              <a:pos x="T8" y="T9"/>
                            </a:cxn>
                            <a:cxn ang="T29">
                              <a:pos x="T10" y="T11"/>
                            </a:cxn>
                            <a:cxn ang="T30">
                              <a:pos x="T12" y="T13"/>
                            </a:cxn>
                            <a:cxn ang="T31">
                              <a:pos x="T14" y="T15"/>
                            </a:cxn>
                            <a:cxn ang="T32">
                              <a:pos x="T16" y="T17"/>
                            </a:cxn>
                            <a:cxn ang="T33">
                              <a:pos x="T18" y="T19"/>
                            </a:cxn>
                            <a:cxn ang="T34">
                              <a:pos x="T20" y="T21"/>
                            </a:cxn>
                            <a:cxn ang="T35">
                              <a:pos x="T22" y="T23"/>
                            </a:cxn>
                          </a:cxnLst>
                          <a:rect l="T36" t="T37" r="T38" b="T39"/>
                          <a:pathLst>
                            <a:path w="35" h="43">
                              <a:moveTo>
                                <a:pt x="35" y="38"/>
                              </a:moveTo>
                              <a:cubicBezTo>
                                <a:pt x="35" y="42"/>
                                <a:pt x="33" y="43"/>
                                <a:pt x="29" y="43"/>
                              </a:cubicBezTo>
                              <a:cubicBezTo>
                                <a:pt x="26" y="43"/>
                                <a:pt x="24" y="42"/>
                                <a:pt x="24" y="40"/>
                              </a:cubicBezTo>
                              <a:cubicBezTo>
                                <a:pt x="23" y="39"/>
                                <a:pt x="23" y="36"/>
                                <a:pt x="23" y="32"/>
                              </a:cubicBezTo>
                              <a:lnTo>
                                <a:pt x="23" y="13"/>
                              </a:lnTo>
                              <a:cubicBezTo>
                                <a:pt x="23" y="11"/>
                                <a:pt x="22" y="10"/>
                                <a:pt x="20" y="10"/>
                              </a:cubicBezTo>
                              <a:lnTo>
                                <a:pt x="5" y="10"/>
                              </a:lnTo>
                              <a:cubicBezTo>
                                <a:pt x="2" y="10"/>
                                <a:pt x="0" y="8"/>
                                <a:pt x="0" y="5"/>
                              </a:cubicBezTo>
                              <a:cubicBezTo>
                                <a:pt x="0" y="2"/>
                                <a:pt x="1" y="0"/>
                                <a:pt x="3" y="0"/>
                              </a:cubicBezTo>
                              <a:cubicBezTo>
                                <a:pt x="3" y="0"/>
                                <a:pt x="11" y="0"/>
                                <a:pt x="25" y="0"/>
                              </a:cubicBezTo>
                              <a:cubicBezTo>
                                <a:pt x="32" y="0"/>
                                <a:pt x="35" y="3"/>
                                <a:pt x="35" y="9"/>
                              </a:cubicBezTo>
                              <a:lnTo>
                                <a:pt x="35" y="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EAA53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9" name="Freeform 126"/>
                      <wps:cNvSpPr>
                        <a:spLocks/>
                      </wps:cNvSpPr>
                      <wps:spPr bwMode="auto">
                        <a:xfrm>
                          <a:off x="837" y="372"/>
                          <a:ext cx="18" cy="21"/>
                        </a:xfrm>
                        <a:custGeom>
                          <a:avLst/>
                          <a:gdLst>
                            <a:gd name="T0" fmla="*/ 1 w 91"/>
                            <a:gd name="T1" fmla="*/ 1 h 109"/>
                            <a:gd name="T2" fmla="*/ 1 w 91"/>
                            <a:gd name="T3" fmla="*/ 1 h 109"/>
                            <a:gd name="T4" fmla="*/ 1 w 91"/>
                            <a:gd name="T5" fmla="*/ 1 h 109"/>
                            <a:gd name="T6" fmla="*/ 1 w 91"/>
                            <a:gd name="T7" fmla="*/ 1 h 109"/>
                            <a:gd name="T8" fmla="*/ 1 w 91"/>
                            <a:gd name="T9" fmla="*/ 0 h 109"/>
                            <a:gd name="T10" fmla="*/ 1 w 91"/>
                            <a:gd name="T11" fmla="*/ 0 h 109"/>
                            <a:gd name="T12" fmla="*/ 0 w 91"/>
                            <a:gd name="T13" fmla="*/ 0 h 109"/>
                            <a:gd name="T14" fmla="*/ 0 w 91"/>
                            <a:gd name="T15" fmla="*/ 1 h 109"/>
                            <a:gd name="T16" fmla="*/ 0 w 91"/>
                            <a:gd name="T17" fmla="*/ 1 h 109"/>
                            <a:gd name="T18" fmla="*/ 0 w 91"/>
                            <a:gd name="T19" fmla="*/ 1 h 109"/>
                            <a:gd name="T20" fmla="*/ 0 w 91"/>
                            <a:gd name="T21" fmla="*/ 1 h 109"/>
                            <a:gd name="T22" fmla="*/ 0 w 91"/>
                            <a:gd name="T23" fmla="*/ 1 h 109"/>
                            <a:gd name="T24" fmla="*/ 0 w 91"/>
                            <a:gd name="T25" fmla="*/ 1 h 109"/>
                            <a:gd name="T26" fmla="*/ 0 w 91"/>
                            <a:gd name="T27" fmla="*/ 1 h 109"/>
                            <a:gd name="T28" fmla="*/ 0 w 91"/>
                            <a:gd name="T29" fmla="*/ 1 h 109"/>
                            <a:gd name="T30" fmla="*/ 0 w 91"/>
                            <a:gd name="T31" fmla="*/ 1 h 109"/>
                            <a:gd name="T32" fmla="*/ 0 w 91"/>
                            <a:gd name="T33" fmla="*/ 1 h 109"/>
                            <a:gd name="T34" fmla="*/ 0 w 91"/>
                            <a:gd name="T35" fmla="*/ 0 h 109"/>
                            <a:gd name="T36" fmla="*/ 0 w 91"/>
                            <a:gd name="T37" fmla="*/ 0 h 109"/>
                            <a:gd name="T38" fmla="*/ 0 w 91"/>
                            <a:gd name="T39" fmla="*/ 0 h 109"/>
                            <a:gd name="T40" fmla="*/ 0 w 91"/>
                            <a:gd name="T41" fmla="*/ 0 h 109"/>
                            <a:gd name="T42" fmla="*/ 1 w 91"/>
                            <a:gd name="T43" fmla="*/ 0 h 109"/>
                            <a:gd name="T44" fmla="*/ 1 w 91"/>
                            <a:gd name="T45" fmla="*/ 0 h 109"/>
                            <a:gd name="T46" fmla="*/ 1 w 91"/>
                            <a:gd name="T47" fmla="*/ 1 h 109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w 91"/>
                            <a:gd name="T73" fmla="*/ 0 h 109"/>
                            <a:gd name="T74" fmla="*/ 91 w 91"/>
                            <a:gd name="T75" fmla="*/ 109 h 109"/>
                          </a:gdLst>
                          <a:ahLst/>
                          <a:cxnLst>
                            <a:cxn ang="T48">
                              <a:pos x="T0" y="T1"/>
                            </a:cxn>
                            <a:cxn ang="T49">
                              <a:pos x="T2" y="T3"/>
                            </a:cxn>
                            <a:cxn ang="T50">
                              <a:pos x="T4" y="T5"/>
                            </a:cxn>
                            <a:cxn ang="T51">
                              <a:pos x="T6" y="T7"/>
                            </a:cxn>
                            <a:cxn ang="T52">
                              <a:pos x="T8" y="T9"/>
                            </a:cxn>
                            <a:cxn ang="T53">
                              <a:pos x="T10" y="T11"/>
                            </a:cxn>
                            <a:cxn ang="T54">
                              <a:pos x="T12" y="T13"/>
                            </a:cxn>
                            <a:cxn ang="T55">
                              <a:pos x="T14" y="T15"/>
                            </a:cxn>
                            <a:cxn ang="T56">
                              <a:pos x="T16" y="T17"/>
                            </a:cxn>
                            <a:cxn ang="T57">
                              <a:pos x="T18" y="T19"/>
                            </a:cxn>
                            <a:cxn ang="T58">
                              <a:pos x="T20" y="T21"/>
                            </a:cxn>
                            <a:cxn ang="T59">
                              <a:pos x="T22" y="T23"/>
                            </a:cxn>
                            <a:cxn ang="T60">
                              <a:pos x="T24" y="T25"/>
                            </a:cxn>
                            <a:cxn ang="T61">
                              <a:pos x="T26" y="T27"/>
                            </a:cxn>
                            <a:cxn ang="T62">
                              <a:pos x="T28" y="T29"/>
                            </a:cxn>
                            <a:cxn ang="T63">
                              <a:pos x="T30" y="T31"/>
                            </a:cxn>
                            <a:cxn ang="T64">
                              <a:pos x="T32" y="T33"/>
                            </a:cxn>
                            <a:cxn ang="T65">
                              <a:pos x="T34" y="T35"/>
                            </a:cxn>
                            <a:cxn ang="T66">
                              <a:pos x="T36" y="T37"/>
                            </a:cxn>
                            <a:cxn ang="T67">
                              <a:pos x="T38" y="T39"/>
                            </a:cxn>
                            <a:cxn ang="T68">
                              <a:pos x="T40" y="T41"/>
                            </a:cxn>
                            <a:cxn ang="T69">
                              <a:pos x="T42" y="T43"/>
                            </a:cxn>
                            <a:cxn ang="T70">
                              <a:pos x="T44" y="T45"/>
                            </a:cxn>
                            <a:cxn ang="T71">
                              <a:pos x="T46" y="T47"/>
                            </a:cxn>
                          </a:cxnLst>
                          <a:rect l="T72" t="T73" r="T74" b="T75"/>
                          <a:pathLst>
                            <a:path w="91" h="109">
                              <a:moveTo>
                                <a:pt x="91" y="99"/>
                              </a:moveTo>
                              <a:cubicBezTo>
                                <a:pt x="91" y="102"/>
                                <a:pt x="91" y="105"/>
                                <a:pt x="91" y="106"/>
                              </a:cubicBezTo>
                              <a:cubicBezTo>
                                <a:pt x="90" y="108"/>
                                <a:pt x="88" y="109"/>
                                <a:pt x="86" y="109"/>
                              </a:cubicBezTo>
                              <a:cubicBezTo>
                                <a:pt x="82" y="109"/>
                                <a:pt x="80" y="107"/>
                                <a:pt x="80" y="104"/>
                              </a:cubicBezTo>
                              <a:lnTo>
                                <a:pt x="80" y="20"/>
                              </a:lnTo>
                              <a:cubicBezTo>
                                <a:pt x="80" y="13"/>
                                <a:pt x="77" y="10"/>
                                <a:pt x="71" y="10"/>
                              </a:cubicBezTo>
                              <a:lnTo>
                                <a:pt x="27" y="10"/>
                              </a:lnTo>
                              <a:lnTo>
                                <a:pt x="27" y="96"/>
                              </a:lnTo>
                              <a:cubicBezTo>
                                <a:pt x="27" y="99"/>
                                <a:pt x="26" y="102"/>
                                <a:pt x="24" y="104"/>
                              </a:cubicBezTo>
                              <a:cubicBezTo>
                                <a:pt x="23" y="106"/>
                                <a:pt x="20" y="107"/>
                                <a:pt x="17" y="107"/>
                              </a:cubicBezTo>
                              <a:lnTo>
                                <a:pt x="5" y="107"/>
                              </a:lnTo>
                              <a:cubicBezTo>
                                <a:pt x="3" y="107"/>
                                <a:pt x="1" y="106"/>
                                <a:pt x="1" y="106"/>
                              </a:cubicBezTo>
                              <a:cubicBezTo>
                                <a:pt x="0" y="105"/>
                                <a:pt x="0" y="104"/>
                                <a:pt x="0" y="102"/>
                              </a:cubicBezTo>
                              <a:cubicBezTo>
                                <a:pt x="0" y="100"/>
                                <a:pt x="0" y="98"/>
                                <a:pt x="0" y="98"/>
                              </a:cubicBezTo>
                              <a:cubicBezTo>
                                <a:pt x="1" y="97"/>
                                <a:pt x="2" y="96"/>
                                <a:pt x="5" y="96"/>
                              </a:cubicBezTo>
                              <a:lnTo>
                                <a:pt x="13" y="96"/>
                              </a:lnTo>
                              <a:cubicBezTo>
                                <a:pt x="14" y="96"/>
                                <a:pt x="15" y="95"/>
                                <a:pt x="15" y="92"/>
                              </a:cubicBezTo>
                              <a:lnTo>
                                <a:pt x="15" y="10"/>
                              </a:lnTo>
                              <a:lnTo>
                                <a:pt x="4" y="10"/>
                              </a:lnTo>
                              <a:cubicBezTo>
                                <a:pt x="1" y="10"/>
                                <a:pt x="0" y="8"/>
                                <a:pt x="0" y="5"/>
                              </a:cubicBezTo>
                              <a:cubicBezTo>
                                <a:pt x="0" y="2"/>
                                <a:pt x="1" y="0"/>
                                <a:pt x="4" y="0"/>
                              </a:cubicBezTo>
                              <a:lnTo>
                                <a:pt x="71" y="0"/>
                              </a:lnTo>
                              <a:cubicBezTo>
                                <a:pt x="85" y="0"/>
                                <a:pt x="91" y="7"/>
                                <a:pt x="91" y="21"/>
                              </a:cubicBezTo>
                              <a:lnTo>
                                <a:pt x="91" y="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03DCBF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0" name="Freeform 127"/>
                      <wps:cNvSpPr>
                        <a:spLocks/>
                      </wps:cNvSpPr>
                      <wps:spPr bwMode="auto">
                        <a:xfrm>
                          <a:off x="807" y="372"/>
                          <a:ext cx="18" cy="21"/>
                        </a:xfrm>
                        <a:custGeom>
                          <a:avLst/>
                          <a:gdLst>
                            <a:gd name="T0" fmla="*/ 1 w 91"/>
                            <a:gd name="T1" fmla="*/ 1 h 109"/>
                            <a:gd name="T2" fmla="*/ 1 w 91"/>
                            <a:gd name="T3" fmla="*/ 1 h 109"/>
                            <a:gd name="T4" fmla="*/ 1 w 91"/>
                            <a:gd name="T5" fmla="*/ 1 h 109"/>
                            <a:gd name="T6" fmla="*/ 0 w 91"/>
                            <a:gd name="T7" fmla="*/ 1 h 109"/>
                            <a:gd name="T8" fmla="*/ 0 w 91"/>
                            <a:gd name="T9" fmla="*/ 1 h 109"/>
                            <a:gd name="T10" fmla="*/ 0 w 91"/>
                            <a:gd name="T11" fmla="*/ 1 h 109"/>
                            <a:gd name="T12" fmla="*/ 0 w 91"/>
                            <a:gd name="T13" fmla="*/ 1 h 109"/>
                            <a:gd name="T14" fmla="*/ 0 w 91"/>
                            <a:gd name="T15" fmla="*/ 1 h 109"/>
                            <a:gd name="T16" fmla="*/ 1 w 91"/>
                            <a:gd name="T17" fmla="*/ 1 h 109"/>
                            <a:gd name="T18" fmla="*/ 1 w 91"/>
                            <a:gd name="T19" fmla="*/ 0 h 109"/>
                            <a:gd name="T20" fmla="*/ 0 w 91"/>
                            <a:gd name="T21" fmla="*/ 0 h 109"/>
                            <a:gd name="T22" fmla="*/ 0 w 91"/>
                            <a:gd name="T23" fmla="*/ 0 h 109"/>
                            <a:gd name="T24" fmla="*/ 0 w 91"/>
                            <a:gd name="T25" fmla="*/ 0 h 109"/>
                            <a:gd name="T26" fmla="*/ 0 w 91"/>
                            <a:gd name="T27" fmla="*/ 0 h 109"/>
                            <a:gd name="T28" fmla="*/ 0 w 91"/>
                            <a:gd name="T29" fmla="*/ 0 h 109"/>
                            <a:gd name="T30" fmla="*/ 0 w 91"/>
                            <a:gd name="T31" fmla="*/ 0 h 109"/>
                            <a:gd name="T32" fmla="*/ 0 w 91"/>
                            <a:gd name="T33" fmla="*/ 0 h 109"/>
                            <a:gd name="T34" fmla="*/ 0 w 91"/>
                            <a:gd name="T35" fmla="*/ 0 h 109"/>
                            <a:gd name="T36" fmla="*/ 0 w 91"/>
                            <a:gd name="T37" fmla="*/ 0 h 109"/>
                            <a:gd name="T38" fmla="*/ 1 w 91"/>
                            <a:gd name="T39" fmla="*/ 0 h 109"/>
                            <a:gd name="T40" fmla="*/ 1 w 91"/>
                            <a:gd name="T41" fmla="*/ 0 h 109"/>
                            <a:gd name="T42" fmla="*/ 1 w 91"/>
                            <a:gd name="T43" fmla="*/ 1 h 109"/>
                            <a:gd name="T44" fmla="*/ 1 w 91"/>
                            <a:gd name="T45" fmla="*/ 1 h 109"/>
                            <a:gd name="T46" fmla="*/ 1 w 91"/>
                            <a:gd name="T47" fmla="*/ 1 h 109"/>
                            <a:gd name="T48" fmla="*/ 1 w 91"/>
                            <a:gd name="T49" fmla="*/ 1 h 109"/>
                            <a:gd name="T50" fmla="*/ 1 w 91"/>
                            <a:gd name="T51" fmla="*/ 1 h 109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w 91"/>
                            <a:gd name="T79" fmla="*/ 0 h 109"/>
                            <a:gd name="T80" fmla="*/ 91 w 91"/>
                            <a:gd name="T81" fmla="*/ 109 h 109"/>
                          </a:gdLst>
                          <a:ahLst/>
                          <a:cxnLst>
                            <a:cxn ang="T52">
                              <a:pos x="T0" y="T1"/>
                            </a:cxn>
                            <a:cxn ang="T53">
                              <a:pos x="T2" y="T3"/>
                            </a:cxn>
                            <a:cxn ang="T54">
                              <a:pos x="T4" y="T5"/>
                            </a:cxn>
                            <a:cxn ang="T55">
                              <a:pos x="T6" y="T7"/>
                            </a:cxn>
                            <a:cxn ang="T56">
                              <a:pos x="T8" y="T9"/>
                            </a:cxn>
                            <a:cxn ang="T57">
                              <a:pos x="T10" y="T11"/>
                            </a:cxn>
                            <a:cxn ang="T58">
                              <a:pos x="T12" y="T13"/>
                            </a:cxn>
                            <a:cxn ang="T59">
                              <a:pos x="T14" y="T15"/>
                            </a:cxn>
                            <a:cxn ang="T60">
                              <a:pos x="T16" y="T17"/>
                            </a:cxn>
                            <a:cxn ang="T61">
                              <a:pos x="T18" y="T19"/>
                            </a:cxn>
                            <a:cxn ang="T62">
                              <a:pos x="T20" y="T21"/>
                            </a:cxn>
                            <a:cxn ang="T63">
                              <a:pos x="T22" y="T23"/>
                            </a:cxn>
                            <a:cxn ang="T64">
                              <a:pos x="T24" y="T25"/>
                            </a:cxn>
                            <a:cxn ang="T65">
                              <a:pos x="T26" y="T27"/>
                            </a:cxn>
                            <a:cxn ang="T66">
                              <a:pos x="T28" y="T29"/>
                            </a:cxn>
                            <a:cxn ang="T67">
                              <a:pos x="T30" y="T31"/>
                            </a:cxn>
                            <a:cxn ang="T68">
                              <a:pos x="T32" y="T33"/>
                            </a:cxn>
                            <a:cxn ang="T69">
                              <a:pos x="T34" y="T35"/>
                            </a:cxn>
                            <a:cxn ang="T70">
                              <a:pos x="T36" y="T37"/>
                            </a:cxn>
                            <a:cxn ang="T71">
                              <a:pos x="T38" y="T39"/>
                            </a:cxn>
                            <a:cxn ang="T72">
                              <a:pos x="T40" y="T41"/>
                            </a:cxn>
                            <a:cxn ang="T73">
                              <a:pos x="T42" y="T43"/>
                            </a:cxn>
                            <a:cxn ang="T74">
                              <a:pos x="T44" y="T45"/>
                            </a:cxn>
                            <a:cxn ang="T75">
                              <a:pos x="T46" y="T47"/>
                            </a:cxn>
                            <a:cxn ang="T76">
                              <a:pos x="T48" y="T49"/>
                            </a:cxn>
                            <a:cxn ang="T77">
                              <a:pos x="T50" y="T51"/>
                            </a:cxn>
                          </a:cxnLst>
                          <a:rect l="T78" t="T79" r="T80" b="T81"/>
                          <a:pathLst>
                            <a:path w="91" h="109">
                              <a:moveTo>
                                <a:pt x="91" y="104"/>
                              </a:moveTo>
                              <a:cubicBezTo>
                                <a:pt x="91" y="106"/>
                                <a:pt x="90" y="107"/>
                                <a:pt x="90" y="108"/>
                              </a:cubicBezTo>
                              <a:cubicBezTo>
                                <a:pt x="89" y="108"/>
                                <a:pt x="88" y="109"/>
                                <a:pt x="86" y="109"/>
                              </a:cubicBezTo>
                              <a:lnTo>
                                <a:pt x="5" y="109"/>
                              </a:lnTo>
                              <a:cubicBezTo>
                                <a:pt x="3" y="109"/>
                                <a:pt x="2" y="108"/>
                                <a:pt x="1" y="108"/>
                              </a:cubicBezTo>
                              <a:cubicBezTo>
                                <a:pt x="1" y="108"/>
                                <a:pt x="0" y="107"/>
                                <a:pt x="0" y="105"/>
                              </a:cubicBezTo>
                              <a:lnTo>
                                <a:pt x="0" y="102"/>
                              </a:lnTo>
                              <a:cubicBezTo>
                                <a:pt x="0" y="99"/>
                                <a:pt x="1" y="98"/>
                                <a:pt x="4" y="98"/>
                              </a:cubicBezTo>
                              <a:lnTo>
                                <a:pt x="64" y="98"/>
                              </a:lnTo>
                              <a:lnTo>
                                <a:pt x="64" y="28"/>
                              </a:lnTo>
                              <a:cubicBezTo>
                                <a:pt x="64" y="22"/>
                                <a:pt x="62" y="17"/>
                                <a:pt x="60" y="15"/>
                              </a:cubicBezTo>
                              <a:cubicBezTo>
                                <a:pt x="57" y="13"/>
                                <a:pt x="52" y="12"/>
                                <a:pt x="46" y="12"/>
                              </a:cubicBezTo>
                              <a:lnTo>
                                <a:pt x="10" y="12"/>
                              </a:lnTo>
                              <a:cubicBezTo>
                                <a:pt x="8" y="12"/>
                                <a:pt x="6" y="12"/>
                                <a:pt x="6" y="12"/>
                              </a:cubicBezTo>
                              <a:cubicBezTo>
                                <a:pt x="5" y="11"/>
                                <a:pt x="4" y="10"/>
                                <a:pt x="4" y="8"/>
                              </a:cubicBezTo>
                              <a:lnTo>
                                <a:pt x="4" y="6"/>
                              </a:lnTo>
                              <a:cubicBezTo>
                                <a:pt x="4" y="3"/>
                                <a:pt x="7" y="2"/>
                                <a:pt x="14" y="1"/>
                              </a:cubicBezTo>
                              <a:cubicBezTo>
                                <a:pt x="18" y="0"/>
                                <a:pt x="24" y="0"/>
                                <a:pt x="33" y="1"/>
                              </a:cubicBezTo>
                              <a:cubicBezTo>
                                <a:pt x="43" y="1"/>
                                <a:pt x="47" y="2"/>
                                <a:pt x="46" y="2"/>
                              </a:cubicBezTo>
                              <a:cubicBezTo>
                                <a:pt x="57" y="2"/>
                                <a:pt x="64" y="3"/>
                                <a:pt x="68" y="6"/>
                              </a:cubicBezTo>
                              <a:cubicBezTo>
                                <a:pt x="73" y="10"/>
                                <a:pt x="75" y="17"/>
                                <a:pt x="75" y="27"/>
                              </a:cubicBezTo>
                              <a:lnTo>
                                <a:pt x="75" y="98"/>
                              </a:lnTo>
                              <a:lnTo>
                                <a:pt x="86" y="98"/>
                              </a:lnTo>
                              <a:cubicBezTo>
                                <a:pt x="88" y="98"/>
                                <a:pt x="89" y="98"/>
                                <a:pt x="90" y="98"/>
                              </a:cubicBezTo>
                              <a:cubicBezTo>
                                <a:pt x="90" y="99"/>
                                <a:pt x="91" y="100"/>
                                <a:pt x="91" y="102"/>
                              </a:cubicBezTo>
                              <a:lnTo>
                                <a:pt x="91" y="1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CB8C1E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1" name="Freeform 128"/>
                      <wps:cNvSpPr>
                        <a:spLocks/>
                      </wps:cNvSpPr>
                      <wps:spPr bwMode="auto">
                        <a:xfrm>
                          <a:off x="798" y="372"/>
                          <a:ext cx="7" cy="8"/>
                        </a:xfrm>
                        <a:custGeom>
                          <a:avLst/>
                          <a:gdLst>
                            <a:gd name="T0" fmla="*/ 0 w 34"/>
                            <a:gd name="T1" fmla="*/ 0 h 43"/>
                            <a:gd name="T2" fmla="*/ 0 w 34"/>
                            <a:gd name="T3" fmla="*/ 0 h 43"/>
                            <a:gd name="T4" fmla="*/ 0 w 34"/>
                            <a:gd name="T5" fmla="*/ 0 h 43"/>
                            <a:gd name="T6" fmla="*/ 0 w 34"/>
                            <a:gd name="T7" fmla="*/ 0 h 43"/>
                            <a:gd name="T8" fmla="*/ 0 w 34"/>
                            <a:gd name="T9" fmla="*/ 0 h 43"/>
                            <a:gd name="T10" fmla="*/ 0 w 34"/>
                            <a:gd name="T11" fmla="*/ 0 h 43"/>
                            <a:gd name="T12" fmla="*/ 0 w 34"/>
                            <a:gd name="T13" fmla="*/ 0 h 43"/>
                            <a:gd name="T14" fmla="*/ 0 w 34"/>
                            <a:gd name="T15" fmla="*/ 0 h 43"/>
                            <a:gd name="T16" fmla="*/ 0 w 34"/>
                            <a:gd name="T17" fmla="*/ 0 h 43"/>
                            <a:gd name="T18" fmla="*/ 0 w 34"/>
                            <a:gd name="T19" fmla="*/ 0 h 43"/>
                            <a:gd name="T20" fmla="*/ 0 w 34"/>
                            <a:gd name="T21" fmla="*/ 0 h 43"/>
                            <a:gd name="T22" fmla="*/ 0 w 34"/>
                            <a:gd name="T23" fmla="*/ 0 h 43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w 34"/>
                            <a:gd name="T37" fmla="*/ 0 h 43"/>
                            <a:gd name="T38" fmla="*/ 34 w 34"/>
                            <a:gd name="T39" fmla="*/ 43 h 43"/>
                          </a:gdLst>
                          <a:ahLst/>
                          <a:cxnLst>
                            <a:cxn ang="T24">
                              <a:pos x="T0" y="T1"/>
                            </a:cxn>
                            <a:cxn ang="T25">
                              <a:pos x="T2" y="T3"/>
                            </a:cxn>
                            <a:cxn ang="T26">
                              <a:pos x="T4" y="T5"/>
                            </a:cxn>
                            <a:cxn ang="T27">
                              <a:pos x="T6" y="T7"/>
                            </a:cxn>
                            <a:cxn ang="T28">
                              <a:pos x="T8" y="T9"/>
                            </a:cxn>
                            <a:cxn ang="T29">
                              <a:pos x="T10" y="T11"/>
                            </a:cxn>
                            <a:cxn ang="T30">
                              <a:pos x="T12" y="T13"/>
                            </a:cxn>
                            <a:cxn ang="T31">
                              <a:pos x="T14" y="T15"/>
                            </a:cxn>
                            <a:cxn ang="T32">
                              <a:pos x="T16" y="T17"/>
                            </a:cxn>
                            <a:cxn ang="T33">
                              <a:pos x="T18" y="T19"/>
                            </a:cxn>
                            <a:cxn ang="T34">
                              <a:pos x="T20" y="T21"/>
                            </a:cxn>
                            <a:cxn ang="T35">
                              <a:pos x="T22" y="T23"/>
                            </a:cxn>
                          </a:cxnLst>
                          <a:rect l="T36" t="T37" r="T38" b="T39"/>
                          <a:pathLst>
                            <a:path w="34" h="43">
                              <a:moveTo>
                                <a:pt x="34" y="38"/>
                              </a:moveTo>
                              <a:cubicBezTo>
                                <a:pt x="34" y="42"/>
                                <a:pt x="32" y="43"/>
                                <a:pt x="29" y="43"/>
                              </a:cubicBezTo>
                              <a:cubicBezTo>
                                <a:pt x="26" y="43"/>
                                <a:pt x="24" y="42"/>
                                <a:pt x="23" y="40"/>
                              </a:cubicBezTo>
                              <a:cubicBezTo>
                                <a:pt x="23" y="39"/>
                                <a:pt x="23" y="36"/>
                                <a:pt x="23" y="32"/>
                              </a:cubicBezTo>
                              <a:lnTo>
                                <a:pt x="23" y="13"/>
                              </a:lnTo>
                              <a:cubicBezTo>
                                <a:pt x="23" y="11"/>
                                <a:pt x="22" y="10"/>
                                <a:pt x="20" y="10"/>
                              </a:cubicBezTo>
                              <a:lnTo>
                                <a:pt x="5" y="10"/>
                              </a:lnTo>
                              <a:cubicBezTo>
                                <a:pt x="1" y="10"/>
                                <a:pt x="0" y="8"/>
                                <a:pt x="0" y="5"/>
                              </a:cubicBezTo>
                              <a:cubicBezTo>
                                <a:pt x="0" y="2"/>
                                <a:pt x="0" y="0"/>
                                <a:pt x="2" y="0"/>
                              </a:cubicBezTo>
                              <a:cubicBezTo>
                                <a:pt x="3" y="0"/>
                                <a:pt x="10" y="0"/>
                                <a:pt x="25" y="0"/>
                              </a:cubicBezTo>
                              <a:cubicBezTo>
                                <a:pt x="31" y="0"/>
                                <a:pt x="34" y="3"/>
                                <a:pt x="34" y="9"/>
                              </a:cubicBezTo>
                              <a:lnTo>
                                <a:pt x="34" y="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293A0C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2" name="Freeform 129"/>
                      <wps:cNvSpPr>
                        <a:spLocks/>
                      </wps:cNvSpPr>
                      <wps:spPr bwMode="auto">
                        <a:xfrm>
                          <a:off x="781" y="372"/>
                          <a:ext cx="14" cy="21"/>
                        </a:xfrm>
                        <a:custGeom>
                          <a:avLst/>
                          <a:gdLst>
                            <a:gd name="T0" fmla="*/ 1 w 72"/>
                            <a:gd name="T1" fmla="*/ 1 h 108"/>
                            <a:gd name="T2" fmla="*/ 1 w 72"/>
                            <a:gd name="T3" fmla="*/ 1 h 108"/>
                            <a:gd name="T4" fmla="*/ 1 w 72"/>
                            <a:gd name="T5" fmla="*/ 1 h 108"/>
                            <a:gd name="T6" fmla="*/ 0 w 72"/>
                            <a:gd name="T7" fmla="*/ 1 h 108"/>
                            <a:gd name="T8" fmla="*/ 0 w 72"/>
                            <a:gd name="T9" fmla="*/ 0 h 108"/>
                            <a:gd name="T10" fmla="*/ 0 w 72"/>
                            <a:gd name="T11" fmla="*/ 0 h 108"/>
                            <a:gd name="T12" fmla="*/ 0 w 72"/>
                            <a:gd name="T13" fmla="*/ 0 h 108"/>
                            <a:gd name="T14" fmla="*/ 0 w 72"/>
                            <a:gd name="T15" fmla="*/ 0 h 108"/>
                            <a:gd name="T16" fmla="*/ 0 w 72"/>
                            <a:gd name="T17" fmla="*/ 0 h 108"/>
                            <a:gd name="T18" fmla="*/ 0 w 72"/>
                            <a:gd name="T19" fmla="*/ 0 h 108"/>
                            <a:gd name="T20" fmla="*/ 0 w 72"/>
                            <a:gd name="T21" fmla="*/ 0 h 108"/>
                            <a:gd name="T22" fmla="*/ 0 w 72"/>
                            <a:gd name="T23" fmla="*/ 0 h 108"/>
                            <a:gd name="T24" fmla="*/ 0 w 72"/>
                            <a:gd name="T25" fmla="*/ 0 h 108"/>
                            <a:gd name="T26" fmla="*/ 0 w 72"/>
                            <a:gd name="T27" fmla="*/ 0 h 108"/>
                            <a:gd name="T28" fmla="*/ 1 w 72"/>
                            <a:gd name="T29" fmla="*/ 0 h 108"/>
                            <a:gd name="T30" fmla="*/ 1 w 72"/>
                            <a:gd name="T31" fmla="*/ 1 h 108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w 72"/>
                            <a:gd name="T49" fmla="*/ 0 h 108"/>
                            <a:gd name="T50" fmla="*/ 72 w 72"/>
                            <a:gd name="T51" fmla="*/ 108 h 108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T48" t="T49" r="T50" b="T51"/>
                          <a:pathLst>
                            <a:path w="72" h="108">
                              <a:moveTo>
                                <a:pt x="72" y="98"/>
                              </a:moveTo>
                              <a:cubicBezTo>
                                <a:pt x="72" y="102"/>
                                <a:pt x="72" y="104"/>
                                <a:pt x="71" y="105"/>
                              </a:cubicBezTo>
                              <a:cubicBezTo>
                                <a:pt x="71" y="107"/>
                                <a:pt x="69" y="108"/>
                                <a:pt x="66" y="108"/>
                              </a:cubicBezTo>
                              <a:cubicBezTo>
                                <a:pt x="62" y="108"/>
                                <a:pt x="60" y="106"/>
                                <a:pt x="60" y="103"/>
                              </a:cubicBezTo>
                              <a:lnTo>
                                <a:pt x="60" y="22"/>
                              </a:lnTo>
                              <a:cubicBezTo>
                                <a:pt x="60" y="18"/>
                                <a:pt x="59" y="15"/>
                                <a:pt x="58" y="14"/>
                              </a:cubicBezTo>
                              <a:cubicBezTo>
                                <a:pt x="57" y="12"/>
                                <a:pt x="54" y="11"/>
                                <a:pt x="50" y="11"/>
                              </a:cubicBezTo>
                              <a:lnTo>
                                <a:pt x="4" y="11"/>
                              </a:lnTo>
                              <a:cubicBezTo>
                                <a:pt x="2" y="11"/>
                                <a:pt x="1" y="11"/>
                                <a:pt x="1" y="10"/>
                              </a:cubicBezTo>
                              <a:cubicBezTo>
                                <a:pt x="0" y="10"/>
                                <a:pt x="0" y="8"/>
                                <a:pt x="0" y="6"/>
                              </a:cubicBezTo>
                              <a:cubicBezTo>
                                <a:pt x="0" y="4"/>
                                <a:pt x="1" y="2"/>
                                <a:pt x="3" y="1"/>
                              </a:cubicBezTo>
                              <a:cubicBezTo>
                                <a:pt x="5" y="0"/>
                                <a:pt x="8" y="0"/>
                                <a:pt x="11" y="0"/>
                              </a:cubicBezTo>
                              <a:cubicBezTo>
                                <a:pt x="17" y="1"/>
                                <a:pt x="20" y="1"/>
                                <a:pt x="19" y="1"/>
                              </a:cubicBezTo>
                              <a:lnTo>
                                <a:pt x="56" y="1"/>
                              </a:lnTo>
                              <a:cubicBezTo>
                                <a:pt x="67" y="1"/>
                                <a:pt x="72" y="6"/>
                                <a:pt x="72" y="17"/>
                              </a:cubicBezTo>
                              <a:lnTo>
                                <a:pt x="72" y="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48FF82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3" name="Freeform 130"/>
                      <wps:cNvSpPr>
                        <a:spLocks/>
                      </wps:cNvSpPr>
                      <wps:spPr bwMode="auto">
                        <a:xfrm>
                          <a:off x="771" y="372"/>
                          <a:ext cx="6" cy="21"/>
                        </a:xfrm>
                        <a:custGeom>
                          <a:avLst/>
                          <a:gdLst>
                            <a:gd name="T0" fmla="*/ 0 w 30"/>
                            <a:gd name="T1" fmla="*/ 1 h 108"/>
                            <a:gd name="T2" fmla="*/ 0 w 30"/>
                            <a:gd name="T3" fmla="*/ 1 h 108"/>
                            <a:gd name="T4" fmla="*/ 0 w 30"/>
                            <a:gd name="T5" fmla="*/ 1 h 108"/>
                            <a:gd name="T6" fmla="*/ 0 w 30"/>
                            <a:gd name="T7" fmla="*/ 1 h 108"/>
                            <a:gd name="T8" fmla="*/ 0 w 30"/>
                            <a:gd name="T9" fmla="*/ 1 h 108"/>
                            <a:gd name="T10" fmla="*/ 0 w 30"/>
                            <a:gd name="T11" fmla="*/ 0 h 108"/>
                            <a:gd name="T12" fmla="*/ 0 w 30"/>
                            <a:gd name="T13" fmla="*/ 0 h 108"/>
                            <a:gd name="T14" fmla="*/ 0 w 30"/>
                            <a:gd name="T15" fmla="*/ 0 h 108"/>
                            <a:gd name="T16" fmla="*/ 0 w 30"/>
                            <a:gd name="T17" fmla="*/ 0 h 108"/>
                            <a:gd name="T18" fmla="*/ 0 w 30"/>
                            <a:gd name="T19" fmla="*/ 0 h 108"/>
                            <a:gd name="T20" fmla="*/ 0 w 30"/>
                            <a:gd name="T21" fmla="*/ 0 h 108"/>
                            <a:gd name="T22" fmla="*/ 0 w 30"/>
                            <a:gd name="T23" fmla="*/ 0 h 108"/>
                            <a:gd name="T24" fmla="*/ 0 w 30"/>
                            <a:gd name="T25" fmla="*/ 0 h 108"/>
                            <a:gd name="T26" fmla="*/ 0 w 30"/>
                            <a:gd name="T27" fmla="*/ 0 h 108"/>
                            <a:gd name="T28" fmla="*/ 0 w 30"/>
                            <a:gd name="T29" fmla="*/ 0 h 108"/>
                            <a:gd name="T30" fmla="*/ 0 w 30"/>
                            <a:gd name="T31" fmla="*/ 0 h 108"/>
                            <a:gd name="T32" fmla="*/ 0 w 30"/>
                            <a:gd name="T33" fmla="*/ 1 h 108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w 30"/>
                            <a:gd name="T52" fmla="*/ 0 h 108"/>
                            <a:gd name="T53" fmla="*/ 30 w 30"/>
                            <a:gd name="T54" fmla="*/ 108 h 108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T51" t="T52" r="T53" b="T54"/>
                          <a:pathLst>
                            <a:path w="30" h="108">
                              <a:moveTo>
                                <a:pt x="30" y="101"/>
                              </a:moveTo>
                              <a:cubicBezTo>
                                <a:pt x="30" y="104"/>
                                <a:pt x="30" y="106"/>
                                <a:pt x="29" y="106"/>
                              </a:cubicBezTo>
                              <a:cubicBezTo>
                                <a:pt x="29" y="107"/>
                                <a:pt x="27" y="108"/>
                                <a:pt x="25" y="108"/>
                              </a:cubicBezTo>
                              <a:cubicBezTo>
                                <a:pt x="22" y="108"/>
                                <a:pt x="21" y="107"/>
                                <a:pt x="20" y="107"/>
                              </a:cubicBezTo>
                              <a:cubicBezTo>
                                <a:pt x="19" y="107"/>
                                <a:pt x="19" y="105"/>
                                <a:pt x="19" y="103"/>
                              </a:cubicBezTo>
                              <a:lnTo>
                                <a:pt x="19" y="16"/>
                              </a:lnTo>
                              <a:cubicBezTo>
                                <a:pt x="19" y="14"/>
                                <a:pt x="18" y="12"/>
                                <a:pt x="17" y="12"/>
                              </a:cubicBezTo>
                              <a:cubicBezTo>
                                <a:pt x="17" y="11"/>
                                <a:pt x="15" y="11"/>
                                <a:pt x="13" y="11"/>
                              </a:cubicBezTo>
                              <a:lnTo>
                                <a:pt x="5" y="11"/>
                              </a:lnTo>
                              <a:cubicBezTo>
                                <a:pt x="2" y="11"/>
                                <a:pt x="0" y="10"/>
                                <a:pt x="0" y="7"/>
                              </a:cubicBezTo>
                              <a:lnTo>
                                <a:pt x="0" y="4"/>
                              </a:lnTo>
                              <a:cubicBezTo>
                                <a:pt x="0" y="2"/>
                                <a:pt x="2" y="1"/>
                                <a:pt x="6" y="0"/>
                              </a:cubicBezTo>
                              <a:cubicBezTo>
                                <a:pt x="9" y="0"/>
                                <a:pt x="13" y="0"/>
                                <a:pt x="17" y="0"/>
                              </a:cubicBezTo>
                              <a:cubicBezTo>
                                <a:pt x="24" y="1"/>
                                <a:pt x="27" y="1"/>
                                <a:pt x="26" y="1"/>
                              </a:cubicBezTo>
                              <a:cubicBezTo>
                                <a:pt x="28" y="1"/>
                                <a:pt x="29" y="1"/>
                                <a:pt x="30" y="2"/>
                              </a:cubicBezTo>
                              <a:cubicBezTo>
                                <a:pt x="30" y="2"/>
                                <a:pt x="30" y="4"/>
                                <a:pt x="30" y="6"/>
                              </a:cubicBezTo>
                              <a:lnTo>
                                <a:pt x="30" y="1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F2C5F3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4" name="Freeform 131"/>
                      <wps:cNvSpPr>
                        <a:spLocks/>
                      </wps:cNvSpPr>
                      <wps:spPr bwMode="auto">
                        <a:xfrm>
                          <a:off x="749" y="372"/>
                          <a:ext cx="18" cy="21"/>
                        </a:xfrm>
                        <a:custGeom>
                          <a:avLst/>
                          <a:gdLst>
                            <a:gd name="T0" fmla="*/ 1 w 94"/>
                            <a:gd name="T1" fmla="*/ 1 h 107"/>
                            <a:gd name="T2" fmla="*/ 1 w 94"/>
                            <a:gd name="T3" fmla="*/ 1 h 107"/>
                            <a:gd name="T4" fmla="*/ 0 w 94"/>
                            <a:gd name="T5" fmla="*/ 1 h 107"/>
                            <a:gd name="T6" fmla="*/ 0 w 94"/>
                            <a:gd name="T7" fmla="*/ 1 h 107"/>
                            <a:gd name="T8" fmla="*/ 0 w 94"/>
                            <a:gd name="T9" fmla="*/ 1 h 107"/>
                            <a:gd name="T10" fmla="*/ 0 w 94"/>
                            <a:gd name="T11" fmla="*/ 0 h 107"/>
                            <a:gd name="T12" fmla="*/ 0 w 94"/>
                            <a:gd name="T13" fmla="*/ 0 h 107"/>
                            <a:gd name="T14" fmla="*/ 0 w 94"/>
                            <a:gd name="T15" fmla="*/ 0 h 107"/>
                            <a:gd name="T16" fmla="*/ 0 w 94"/>
                            <a:gd name="T17" fmla="*/ 0 h 107"/>
                            <a:gd name="T18" fmla="*/ 0 w 94"/>
                            <a:gd name="T19" fmla="*/ 0 h 107"/>
                            <a:gd name="T20" fmla="*/ 0 w 94"/>
                            <a:gd name="T21" fmla="*/ 0 h 107"/>
                            <a:gd name="T22" fmla="*/ 0 w 94"/>
                            <a:gd name="T23" fmla="*/ 0 h 107"/>
                            <a:gd name="T24" fmla="*/ 0 w 94"/>
                            <a:gd name="T25" fmla="*/ 0 h 107"/>
                            <a:gd name="T26" fmla="*/ 0 w 94"/>
                            <a:gd name="T27" fmla="*/ 0 h 107"/>
                            <a:gd name="T28" fmla="*/ 0 w 94"/>
                            <a:gd name="T29" fmla="*/ 0 h 107"/>
                            <a:gd name="T30" fmla="*/ 0 w 94"/>
                            <a:gd name="T31" fmla="*/ 0 h 107"/>
                            <a:gd name="T32" fmla="*/ 0 w 94"/>
                            <a:gd name="T33" fmla="*/ 0 h 107"/>
                            <a:gd name="T34" fmla="*/ 0 w 94"/>
                            <a:gd name="T35" fmla="*/ 1 h 107"/>
                            <a:gd name="T36" fmla="*/ 0 w 94"/>
                            <a:gd name="T37" fmla="*/ 1 h 107"/>
                            <a:gd name="T38" fmla="*/ 0 w 94"/>
                            <a:gd name="T39" fmla="*/ 1 h 107"/>
                            <a:gd name="T40" fmla="*/ 0 w 94"/>
                            <a:gd name="T41" fmla="*/ 1 h 107"/>
                            <a:gd name="T42" fmla="*/ 0 w 94"/>
                            <a:gd name="T43" fmla="*/ 0 h 107"/>
                            <a:gd name="T44" fmla="*/ 0 w 94"/>
                            <a:gd name="T45" fmla="*/ 0 h 107"/>
                            <a:gd name="T46" fmla="*/ 0 w 94"/>
                            <a:gd name="T47" fmla="*/ 0 h 107"/>
                            <a:gd name="T48" fmla="*/ 0 w 94"/>
                            <a:gd name="T49" fmla="*/ 0 h 107"/>
                            <a:gd name="T50" fmla="*/ 0 w 94"/>
                            <a:gd name="T51" fmla="*/ 0 h 107"/>
                            <a:gd name="T52" fmla="*/ 0 w 94"/>
                            <a:gd name="T53" fmla="*/ 1 h 107"/>
                            <a:gd name="T54" fmla="*/ 0 w 94"/>
                            <a:gd name="T55" fmla="*/ 1 h 107"/>
                            <a:gd name="T56" fmla="*/ 1 w 94"/>
                            <a:gd name="T57" fmla="*/ 1 h 107"/>
                            <a:gd name="T58" fmla="*/ 1 w 94"/>
                            <a:gd name="T59" fmla="*/ 1 h 107"/>
                            <a:gd name="T60" fmla="*/ 1 w 94"/>
                            <a:gd name="T61" fmla="*/ 0 h 107"/>
                            <a:gd name="T62" fmla="*/ 1 w 94"/>
                            <a:gd name="T63" fmla="*/ 0 h 107"/>
                            <a:gd name="T64" fmla="*/ 1 w 94"/>
                            <a:gd name="T65" fmla="*/ 0 h 107"/>
                            <a:gd name="T66" fmla="*/ 1 w 94"/>
                            <a:gd name="T67" fmla="*/ 0 h 107"/>
                            <a:gd name="T68" fmla="*/ 1 w 94"/>
                            <a:gd name="T69" fmla="*/ 0 h 107"/>
                            <a:gd name="T70" fmla="*/ 1 w 94"/>
                            <a:gd name="T71" fmla="*/ 0 h 107"/>
                            <a:gd name="T72" fmla="*/ 1 w 94"/>
                            <a:gd name="T73" fmla="*/ 0 h 107"/>
                            <a:gd name="T74" fmla="*/ 1 w 94"/>
                            <a:gd name="T75" fmla="*/ 0 h 107"/>
                            <a:gd name="T76" fmla="*/ 1 w 94"/>
                            <a:gd name="T77" fmla="*/ 0 h 107"/>
                            <a:gd name="T78" fmla="*/ 1 w 94"/>
                            <a:gd name="T79" fmla="*/ 0 h 107"/>
                            <a:gd name="T80" fmla="*/ 1 w 94"/>
                            <a:gd name="T81" fmla="*/ 1 h 107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w 94"/>
                            <a:gd name="T124" fmla="*/ 0 h 107"/>
                            <a:gd name="T125" fmla="*/ 94 w 94"/>
                            <a:gd name="T126" fmla="*/ 107 h 107"/>
                          </a:gdLst>
                          <a:ahLst/>
                          <a:cxnLst>
                            <a:cxn ang="T82">
                              <a:pos x="T0" y="T1"/>
                            </a:cxn>
                            <a:cxn ang="T83">
                              <a:pos x="T2" y="T3"/>
                            </a:cxn>
                            <a:cxn ang="T84">
                              <a:pos x="T4" y="T5"/>
                            </a:cxn>
                            <a:cxn ang="T85">
                              <a:pos x="T6" y="T7"/>
                            </a:cxn>
                            <a:cxn ang="T86">
                              <a:pos x="T8" y="T9"/>
                            </a:cxn>
                            <a:cxn ang="T87">
                              <a:pos x="T10" y="T11"/>
                            </a:cxn>
                            <a:cxn ang="T88">
                              <a:pos x="T12" y="T13"/>
                            </a:cxn>
                            <a:cxn ang="T89">
                              <a:pos x="T14" y="T15"/>
                            </a:cxn>
                            <a:cxn ang="T90">
                              <a:pos x="T16" y="T17"/>
                            </a:cxn>
                            <a:cxn ang="T91">
                              <a:pos x="T18" y="T19"/>
                            </a:cxn>
                            <a:cxn ang="T92">
                              <a:pos x="T20" y="T21"/>
                            </a:cxn>
                            <a:cxn ang="T93">
                              <a:pos x="T22" y="T23"/>
                            </a:cxn>
                            <a:cxn ang="T94">
                              <a:pos x="T24" y="T25"/>
                            </a:cxn>
                            <a:cxn ang="T95">
                              <a:pos x="T26" y="T27"/>
                            </a:cxn>
                            <a:cxn ang="T96">
                              <a:pos x="T28" y="T29"/>
                            </a:cxn>
                            <a:cxn ang="T97">
                              <a:pos x="T30" y="T31"/>
                            </a:cxn>
                            <a:cxn ang="T98">
                              <a:pos x="T32" y="T33"/>
                            </a:cxn>
                            <a:cxn ang="T99">
                              <a:pos x="T34" y="T35"/>
                            </a:cxn>
                            <a:cxn ang="T100">
                              <a:pos x="T36" y="T37"/>
                            </a:cxn>
                            <a:cxn ang="T101">
                              <a:pos x="T38" y="T39"/>
                            </a:cxn>
                            <a:cxn ang="T102">
                              <a:pos x="T40" y="T41"/>
                            </a:cxn>
                            <a:cxn ang="T103">
                              <a:pos x="T42" y="T43"/>
                            </a:cxn>
                            <a:cxn ang="T104">
                              <a:pos x="T44" y="T45"/>
                            </a:cxn>
                            <a:cxn ang="T105">
                              <a:pos x="T46" y="T47"/>
                            </a:cxn>
                            <a:cxn ang="T106">
                              <a:pos x="T48" y="T49"/>
                            </a:cxn>
                            <a:cxn ang="T107">
                              <a:pos x="T50" y="T51"/>
                            </a:cxn>
                            <a:cxn ang="T108">
                              <a:pos x="T52" y="T53"/>
                            </a:cxn>
                            <a:cxn ang="T109">
                              <a:pos x="T54" y="T55"/>
                            </a:cxn>
                            <a:cxn ang="T110">
                              <a:pos x="T56" y="T57"/>
                            </a:cxn>
                            <a:cxn ang="T111">
                              <a:pos x="T58" y="T59"/>
                            </a:cxn>
                            <a:cxn ang="T112">
                              <a:pos x="T60" y="T61"/>
                            </a:cxn>
                            <a:cxn ang="T113">
                              <a:pos x="T62" y="T63"/>
                            </a:cxn>
                            <a:cxn ang="T114">
                              <a:pos x="T64" y="T65"/>
                            </a:cxn>
                            <a:cxn ang="T115">
                              <a:pos x="T66" y="T67"/>
                            </a:cxn>
                            <a:cxn ang="T116">
                              <a:pos x="T68" y="T69"/>
                            </a:cxn>
                            <a:cxn ang="T117">
                              <a:pos x="T70" y="T71"/>
                            </a:cxn>
                            <a:cxn ang="T118">
                              <a:pos x="T72" y="T73"/>
                            </a:cxn>
                            <a:cxn ang="T119">
                              <a:pos x="T74" y="T75"/>
                            </a:cxn>
                            <a:cxn ang="T120">
                              <a:pos x="T76" y="T77"/>
                            </a:cxn>
                            <a:cxn ang="T121">
                              <a:pos x="T78" y="T79"/>
                            </a:cxn>
                            <a:cxn ang="T122">
                              <a:pos x="T80" y="T81"/>
                            </a:cxn>
                          </a:cxnLst>
                          <a:rect l="T123" t="T124" r="T125" b="T126"/>
                          <a:pathLst>
                            <a:path w="94" h="107">
                              <a:moveTo>
                                <a:pt x="94" y="75"/>
                              </a:moveTo>
                              <a:cubicBezTo>
                                <a:pt x="94" y="88"/>
                                <a:pt x="92" y="97"/>
                                <a:pt x="87" y="101"/>
                              </a:cubicBezTo>
                              <a:cubicBezTo>
                                <a:pt x="82" y="105"/>
                                <a:pt x="73" y="107"/>
                                <a:pt x="60" y="107"/>
                              </a:cubicBezTo>
                              <a:lnTo>
                                <a:pt x="29" y="107"/>
                              </a:lnTo>
                              <a:cubicBezTo>
                                <a:pt x="10" y="107"/>
                                <a:pt x="0" y="99"/>
                                <a:pt x="0" y="84"/>
                              </a:cubicBezTo>
                              <a:lnTo>
                                <a:pt x="0" y="4"/>
                              </a:lnTo>
                              <a:cubicBezTo>
                                <a:pt x="0" y="2"/>
                                <a:pt x="0" y="1"/>
                                <a:pt x="1" y="1"/>
                              </a:cubicBezTo>
                              <a:cubicBezTo>
                                <a:pt x="2" y="0"/>
                                <a:pt x="3" y="0"/>
                                <a:pt x="5" y="0"/>
                              </a:cubicBezTo>
                              <a:lnTo>
                                <a:pt x="20" y="0"/>
                              </a:lnTo>
                              <a:cubicBezTo>
                                <a:pt x="22" y="0"/>
                                <a:pt x="23" y="0"/>
                                <a:pt x="23" y="0"/>
                              </a:cubicBezTo>
                              <a:cubicBezTo>
                                <a:pt x="24" y="1"/>
                                <a:pt x="24" y="2"/>
                                <a:pt x="24" y="4"/>
                              </a:cubicBezTo>
                              <a:lnTo>
                                <a:pt x="24" y="7"/>
                              </a:lnTo>
                              <a:cubicBezTo>
                                <a:pt x="24" y="8"/>
                                <a:pt x="24" y="9"/>
                                <a:pt x="23" y="10"/>
                              </a:cubicBezTo>
                              <a:cubicBezTo>
                                <a:pt x="23" y="10"/>
                                <a:pt x="21" y="10"/>
                                <a:pt x="20" y="10"/>
                              </a:cubicBezTo>
                              <a:lnTo>
                                <a:pt x="15" y="10"/>
                              </a:lnTo>
                              <a:cubicBezTo>
                                <a:pt x="14" y="10"/>
                                <a:pt x="13" y="10"/>
                                <a:pt x="12" y="11"/>
                              </a:cubicBezTo>
                              <a:cubicBezTo>
                                <a:pt x="12" y="11"/>
                                <a:pt x="12" y="12"/>
                                <a:pt x="12" y="14"/>
                              </a:cubicBezTo>
                              <a:lnTo>
                                <a:pt x="12" y="84"/>
                              </a:lnTo>
                              <a:cubicBezTo>
                                <a:pt x="12" y="89"/>
                                <a:pt x="14" y="92"/>
                                <a:pt x="17" y="94"/>
                              </a:cubicBezTo>
                              <a:cubicBezTo>
                                <a:pt x="20" y="95"/>
                                <a:pt x="24" y="96"/>
                                <a:pt x="29" y="96"/>
                              </a:cubicBezTo>
                              <a:lnTo>
                                <a:pt x="41" y="96"/>
                              </a:lnTo>
                              <a:lnTo>
                                <a:pt x="41" y="4"/>
                              </a:lnTo>
                              <a:cubicBezTo>
                                <a:pt x="41" y="2"/>
                                <a:pt x="41" y="1"/>
                                <a:pt x="42" y="0"/>
                              </a:cubicBezTo>
                              <a:cubicBezTo>
                                <a:pt x="42" y="0"/>
                                <a:pt x="43" y="0"/>
                                <a:pt x="45" y="0"/>
                              </a:cubicBezTo>
                              <a:lnTo>
                                <a:pt x="49" y="0"/>
                              </a:lnTo>
                              <a:cubicBezTo>
                                <a:pt x="52" y="0"/>
                                <a:pt x="53" y="1"/>
                                <a:pt x="53" y="3"/>
                              </a:cubicBezTo>
                              <a:lnTo>
                                <a:pt x="53" y="96"/>
                              </a:lnTo>
                              <a:lnTo>
                                <a:pt x="62" y="96"/>
                              </a:lnTo>
                              <a:cubicBezTo>
                                <a:pt x="71" y="96"/>
                                <a:pt x="76" y="95"/>
                                <a:pt x="78" y="93"/>
                              </a:cubicBezTo>
                              <a:cubicBezTo>
                                <a:pt x="81" y="91"/>
                                <a:pt x="83" y="86"/>
                                <a:pt x="83" y="79"/>
                              </a:cubicBezTo>
                              <a:lnTo>
                                <a:pt x="83" y="15"/>
                              </a:lnTo>
                              <a:cubicBezTo>
                                <a:pt x="83" y="13"/>
                                <a:pt x="82" y="12"/>
                                <a:pt x="82" y="11"/>
                              </a:cubicBezTo>
                              <a:cubicBezTo>
                                <a:pt x="81" y="11"/>
                                <a:pt x="80" y="10"/>
                                <a:pt x="78" y="10"/>
                              </a:cubicBezTo>
                              <a:lnTo>
                                <a:pt x="74" y="10"/>
                              </a:lnTo>
                              <a:cubicBezTo>
                                <a:pt x="72" y="10"/>
                                <a:pt x="71" y="9"/>
                                <a:pt x="71" y="6"/>
                              </a:cubicBezTo>
                              <a:lnTo>
                                <a:pt x="71" y="3"/>
                              </a:lnTo>
                              <a:cubicBezTo>
                                <a:pt x="71" y="1"/>
                                <a:pt x="72" y="0"/>
                                <a:pt x="75" y="0"/>
                              </a:cubicBezTo>
                              <a:lnTo>
                                <a:pt x="90" y="0"/>
                              </a:lnTo>
                              <a:cubicBezTo>
                                <a:pt x="91" y="0"/>
                                <a:pt x="93" y="0"/>
                                <a:pt x="93" y="1"/>
                              </a:cubicBezTo>
                              <a:cubicBezTo>
                                <a:pt x="94" y="1"/>
                                <a:pt x="94" y="2"/>
                                <a:pt x="94" y="4"/>
                              </a:cubicBezTo>
                              <a:lnTo>
                                <a:pt x="94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8B1D3B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5" name="Freeform 132"/>
                      <wps:cNvSpPr>
                        <a:spLocks/>
                      </wps:cNvSpPr>
                      <wps:spPr bwMode="auto">
                        <a:xfrm>
                          <a:off x="732" y="369"/>
                          <a:ext cx="12" cy="24"/>
                        </a:xfrm>
                        <a:custGeom>
                          <a:avLst/>
                          <a:gdLst>
                            <a:gd name="T0" fmla="*/ 0 w 66"/>
                            <a:gd name="T1" fmla="*/ 0 h 126"/>
                            <a:gd name="T2" fmla="*/ 0 w 66"/>
                            <a:gd name="T3" fmla="*/ 1 h 126"/>
                            <a:gd name="T4" fmla="*/ 0 w 66"/>
                            <a:gd name="T5" fmla="*/ 1 h 126"/>
                            <a:gd name="T6" fmla="*/ 0 w 66"/>
                            <a:gd name="T7" fmla="*/ 1 h 126"/>
                            <a:gd name="T8" fmla="*/ 0 w 66"/>
                            <a:gd name="T9" fmla="*/ 1 h 126"/>
                            <a:gd name="T10" fmla="*/ 0 w 66"/>
                            <a:gd name="T11" fmla="*/ 1 h 126"/>
                            <a:gd name="T12" fmla="*/ 0 w 66"/>
                            <a:gd name="T13" fmla="*/ 1 h 126"/>
                            <a:gd name="T14" fmla="*/ 0 w 66"/>
                            <a:gd name="T15" fmla="*/ 1 h 126"/>
                            <a:gd name="T16" fmla="*/ 0 w 66"/>
                            <a:gd name="T17" fmla="*/ 1 h 126"/>
                            <a:gd name="T18" fmla="*/ 0 w 66"/>
                            <a:gd name="T19" fmla="*/ 1 h 126"/>
                            <a:gd name="T20" fmla="*/ 0 w 66"/>
                            <a:gd name="T21" fmla="*/ 1 h 126"/>
                            <a:gd name="T22" fmla="*/ 0 w 66"/>
                            <a:gd name="T23" fmla="*/ 1 h 126"/>
                            <a:gd name="T24" fmla="*/ 0 w 66"/>
                            <a:gd name="T25" fmla="*/ 1 h 126"/>
                            <a:gd name="T26" fmla="*/ 0 w 66"/>
                            <a:gd name="T27" fmla="*/ 1 h 126"/>
                            <a:gd name="T28" fmla="*/ 0 w 66"/>
                            <a:gd name="T29" fmla="*/ 1 h 126"/>
                            <a:gd name="T30" fmla="*/ 0 w 66"/>
                            <a:gd name="T31" fmla="*/ 1 h 126"/>
                            <a:gd name="T32" fmla="*/ 0 w 66"/>
                            <a:gd name="T33" fmla="*/ 0 h 126"/>
                            <a:gd name="T34" fmla="*/ 0 w 66"/>
                            <a:gd name="T35" fmla="*/ 0 h 126"/>
                            <a:gd name="T36" fmla="*/ 0 w 66"/>
                            <a:gd name="T37" fmla="*/ 0 h 126"/>
                            <a:gd name="T38" fmla="*/ 0 w 66"/>
                            <a:gd name="T39" fmla="*/ 0 h 126"/>
                            <a:gd name="T40" fmla="*/ 0 w 66"/>
                            <a:gd name="T41" fmla="*/ 0 h 126"/>
                            <a:gd name="T42" fmla="*/ 0 w 66"/>
                            <a:gd name="T43" fmla="*/ 0 h 126"/>
                            <a:gd name="T44" fmla="*/ 0 w 66"/>
                            <a:gd name="T45" fmla="*/ 0 h 126"/>
                            <a:gd name="T46" fmla="*/ 0 w 66"/>
                            <a:gd name="T47" fmla="*/ 0 h 126"/>
                            <a:gd name="T48" fmla="*/ 0 w 66"/>
                            <a:gd name="T49" fmla="*/ 0 h 126"/>
                            <a:gd name="T50" fmla="*/ 0 w 66"/>
                            <a:gd name="T51" fmla="*/ 0 h 126"/>
                            <a:gd name="T52" fmla="*/ 0 w 66"/>
                            <a:gd name="T53" fmla="*/ 0 h 126"/>
                            <a:gd name="T54" fmla="*/ 0 w 66"/>
                            <a:gd name="T55" fmla="*/ 0 h 126"/>
                            <a:gd name="T56" fmla="*/ 0 w 66"/>
                            <a:gd name="T57" fmla="*/ 0 h 126"/>
                            <a:gd name="T58" fmla="*/ 0 w 66"/>
                            <a:gd name="T59" fmla="*/ 0 h 126"/>
                            <a:gd name="T60" fmla="*/ 0 w 66"/>
                            <a:gd name="T61" fmla="*/ 0 h 126"/>
                            <a:gd name="T62" fmla="*/ 0 w 66"/>
                            <a:gd name="T63" fmla="*/ 0 h 126"/>
                            <a:gd name="T64" fmla="*/ 0 w 66"/>
                            <a:gd name="T65" fmla="*/ 0 h 12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w 66"/>
                            <a:gd name="T100" fmla="*/ 0 h 126"/>
                            <a:gd name="T101" fmla="*/ 66 w 66"/>
                            <a:gd name="T102" fmla="*/ 126 h 126"/>
                          </a:gdLst>
                          <a:ahLst/>
                          <a:cxnLst>
                            <a:cxn ang="T66">
                              <a:pos x="T0" y="T1"/>
                            </a:cxn>
                            <a:cxn ang="T67">
                              <a:pos x="T2" y="T3"/>
                            </a:cxn>
                            <a:cxn ang="T68">
                              <a:pos x="T4" y="T5"/>
                            </a:cxn>
                            <a:cxn ang="T69">
                              <a:pos x="T6" y="T7"/>
                            </a:cxn>
                            <a:cxn ang="T70">
                              <a:pos x="T8" y="T9"/>
                            </a:cxn>
                            <a:cxn ang="T71">
                              <a:pos x="T10" y="T11"/>
                            </a:cxn>
                            <a:cxn ang="T72">
                              <a:pos x="T12" y="T13"/>
                            </a:cxn>
                            <a:cxn ang="T73">
                              <a:pos x="T14" y="T15"/>
                            </a:cxn>
                            <a:cxn ang="T74">
                              <a:pos x="T16" y="T17"/>
                            </a:cxn>
                            <a:cxn ang="T75">
                              <a:pos x="T18" y="T19"/>
                            </a:cxn>
                            <a:cxn ang="T76">
                              <a:pos x="T20" y="T21"/>
                            </a:cxn>
                            <a:cxn ang="T77">
                              <a:pos x="T22" y="T23"/>
                            </a:cxn>
                            <a:cxn ang="T78">
                              <a:pos x="T24" y="T25"/>
                            </a:cxn>
                            <a:cxn ang="T79">
                              <a:pos x="T26" y="T27"/>
                            </a:cxn>
                            <a:cxn ang="T80">
                              <a:pos x="T28" y="T29"/>
                            </a:cxn>
                            <a:cxn ang="T81">
                              <a:pos x="T30" y="T31"/>
                            </a:cxn>
                            <a:cxn ang="T82">
                              <a:pos x="T32" y="T33"/>
                            </a:cxn>
                            <a:cxn ang="T83">
                              <a:pos x="T34" y="T35"/>
                            </a:cxn>
                            <a:cxn ang="T84">
                              <a:pos x="T36" y="T37"/>
                            </a:cxn>
                            <a:cxn ang="T85">
                              <a:pos x="T38" y="T39"/>
                            </a:cxn>
                            <a:cxn ang="T86">
                              <a:pos x="T40" y="T41"/>
                            </a:cxn>
                            <a:cxn ang="T87">
                              <a:pos x="T42" y="T43"/>
                            </a:cxn>
                            <a:cxn ang="T88">
                              <a:pos x="T44" y="T45"/>
                            </a:cxn>
                            <a:cxn ang="T89">
                              <a:pos x="T46" y="T47"/>
                            </a:cxn>
                            <a:cxn ang="T90">
                              <a:pos x="T48" y="T49"/>
                            </a:cxn>
                            <a:cxn ang="T91">
                              <a:pos x="T50" y="T51"/>
                            </a:cxn>
                            <a:cxn ang="T92">
                              <a:pos x="T52" y="T53"/>
                            </a:cxn>
                            <a:cxn ang="T93">
                              <a:pos x="T54" y="T55"/>
                            </a:cxn>
                            <a:cxn ang="T94">
                              <a:pos x="T56" y="T57"/>
                            </a:cxn>
                            <a:cxn ang="T95">
                              <a:pos x="T58" y="T59"/>
                            </a:cxn>
                            <a:cxn ang="T96">
                              <a:pos x="T60" y="T61"/>
                            </a:cxn>
                            <a:cxn ang="T97">
                              <a:pos x="T62" y="T63"/>
                            </a:cxn>
                            <a:cxn ang="T98">
                              <a:pos x="T64" y="T65"/>
                            </a:cxn>
                          </a:cxnLst>
                          <a:rect l="T99" t="T100" r="T101" b="T102"/>
                          <a:pathLst>
                            <a:path w="66" h="126">
                              <a:moveTo>
                                <a:pt x="66" y="48"/>
                              </a:moveTo>
                              <a:cubicBezTo>
                                <a:pt x="66" y="60"/>
                                <a:pt x="64" y="69"/>
                                <a:pt x="59" y="76"/>
                              </a:cubicBezTo>
                              <a:cubicBezTo>
                                <a:pt x="57" y="80"/>
                                <a:pt x="50" y="87"/>
                                <a:pt x="39" y="97"/>
                              </a:cubicBezTo>
                              <a:cubicBezTo>
                                <a:pt x="31" y="104"/>
                                <a:pt x="28" y="109"/>
                                <a:pt x="28" y="112"/>
                              </a:cubicBezTo>
                              <a:cubicBezTo>
                                <a:pt x="28" y="114"/>
                                <a:pt x="30" y="115"/>
                                <a:pt x="34" y="115"/>
                              </a:cubicBezTo>
                              <a:lnTo>
                                <a:pt x="39" y="115"/>
                              </a:lnTo>
                              <a:cubicBezTo>
                                <a:pt x="42" y="115"/>
                                <a:pt x="44" y="116"/>
                                <a:pt x="44" y="119"/>
                              </a:cubicBezTo>
                              <a:lnTo>
                                <a:pt x="44" y="122"/>
                              </a:lnTo>
                              <a:cubicBezTo>
                                <a:pt x="44" y="123"/>
                                <a:pt x="43" y="125"/>
                                <a:pt x="42" y="125"/>
                              </a:cubicBezTo>
                              <a:cubicBezTo>
                                <a:pt x="41" y="125"/>
                                <a:pt x="39" y="126"/>
                                <a:pt x="37" y="126"/>
                              </a:cubicBezTo>
                              <a:lnTo>
                                <a:pt x="22" y="126"/>
                              </a:lnTo>
                              <a:cubicBezTo>
                                <a:pt x="20" y="126"/>
                                <a:pt x="19" y="125"/>
                                <a:pt x="18" y="125"/>
                              </a:cubicBezTo>
                              <a:cubicBezTo>
                                <a:pt x="17" y="124"/>
                                <a:pt x="17" y="123"/>
                                <a:pt x="17" y="121"/>
                              </a:cubicBezTo>
                              <a:lnTo>
                                <a:pt x="17" y="113"/>
                              </a:lnTo>
                              <a:cubicBezTo>
                                <a:pt x="17" y="108"/>
                                <a:pt x="19" y="102"/>
                                <a:pt x="24" y="96"/>
                              </a:cubicBezTo>
                              <a:cubicBezTo>
                                <a:pt x="27" y="93"/>
                                <a:pt x="32" y="88"/>
                                <a:pt x="38" y="82"/>
                              </a:cubicBezTo>
                              <a:cubicBezTo>
                                <a:pt x="47" y="75"/>
                                <a:pt x="52" y="68"/>
                                <a:pt x="54" y="61"/>
                              </a:cubicBezTo>
                              <a:cubicBezTo>
                                <a:pt x="55" y="57"/>
                                <a:pt x="55" y="53"/>
                                <a:pt x="55" y="49"/>
                              </a:cubicBezTo>
                              <a:cubicBezTo>
                                <a:pt x="55" y="42"/>
                                <a:pt x="55" y="38"/>
                                <a:pt x="54" y="36"/>
                              </a:cubicBezTo>
                              <a:cubicBezTo>
                                <a:pt x="53" y="32"/>
                                <a:pt x="50" y="29"/>
                                <a:pt x="46" y="29"/>
                              </a:cubicBezTo>
                              <a:lnTo>
                                <a:pt x="6" y="29"/>
                              </a:lnTo>
                              <a:cubicBezTo>
                                <a:pt x="4" y="29"/>
                                <a:pt x="2" y="29"/>
                                <a:pt x="2" y="29"/>
                              </a:cubicBezTo>
                              <a:cubicBezTo>
                                <a:pt x="1" y="28"/>
                                <a:pt x="0" y="27"/>
                                <a:pt x="0" y="26"/>
                              </a:cubicBezTo>
                              <a:lnTo>
                                <a:pt x="0" y="4"/>
                              </a:lnTo>
                              <a:cubicBezTo>
                                <a:pt x="0" y="2"/>
                                <a:pt x="1" y="1"/>
                                <a:pt x="2" y="1"/>
                              </a:cubicBezTo>
                              <a:cubicBezTo>
                                <a:pt x="2" y="0"/>
                                <a:pt x="4" y="0"/>
                                <a:pt x="6" y="0"/>
                              </a:cubicBezTo>
                              <a:cubicBezTo>
                                <a:pt x="10" y="0"/>
                                <a:pt x="12" y="2"/>
                                <a:pt x="12" y="4"/>
                              </a:cubicBezTo>
                              <a:lnTo>
                                <a:pt x="12" y="15"/>
                              </a:lnTo>
                              <a:cubicBezTo>
                                <a:pt x="12" y="18"/>
                                <a:pt x="14" y="19"/>
                                <a:pt x="19" y="19"/>
                              </a:cubicBezTo>
                              <a:lnTo>
                                <a:pt x="49" y="19"/>
                              </a:lnTo>
                              <a:cubicBezTo>
                                <a:pt x="54" y="19"/>
                                <a:pt x="57" y="19"/>
                                <a:pt x="59" y="20"/>
                              </a:cubicBezTo>
                              <a:cubicBezTo>
                                <a:pt x="62" y="22"/>
                                <a:pt x="63" y="24"/>
                                <a:pt x="65" y="29"/>
                              </a:cubicBezTo>
                              <a:cubicBezTo>
                                <a:pt x="66" y="33"/>
                                <a:pt x="66" y="39"/>
                                <a:pt x="66" y="4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278E91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6" name="Freeform 133"/>
                      <wps:cNvSpPr>
                        <a:spLocks/>
                      </wps:cNvSpPr>
                      <wps:spPr bwMode="auto">
                        <a:xfrm>
                          <a:off x="723" y="372"/>
                          <a:ext cx="6" cy="8"/>
                        </a:xfrm>
                        <a:custGeom>
                          <a:avLst/>
                          <a:gdLst>
                            <a:gd name="T0" fmla="*/ 0 w 35"/>
                            <a:gd name="T1" fmla="*/ 0 h 43"/>
                            <a:gd name="T2" fmla="*/ 0 w 35"/>
                            <a:gd name="T3" fmla="*/ 0 h 43"/>
                            <a:gd name="T4" fmla="*/ 0 w 35"/>
                            <a:gd name="T5" fmla="*/ 0 h 43"/>
                            <a:gd name="T6" fmla="*/ 0 w 35"/>
                            <a:gd name="T7" fmla="*/ 0 h 43"/>
                            <a:gd name="T8" fmla="*/ 0 w 35"/>
                            <a:gd name="T9" fmla="*/ 0 h 43"/>
                            <a:gd name="T10" fmla="*/ 0 w 35"/>
                            <a:gd name="T11" fmla="*/ 0 h 43"/>
                            <a:gd name="T12" fmla="*/ 0 w 35"/>
                            <a:gd name="T13" fmla="*/ 0 h 43"/>
                            <a:gd name="T14" fmla="*/ 0 w 35"/>
                            <a:gd name="T15" fmla="*/ 0 h 43"/>
                            <a:gd name="T16" fmla="*/ 0 w 35"/>
                            <a:gd name="T17" fmla="*/ 0 h 43"/>
                            <a:gd name="T18" fmla="*/ 0 w 35"/>
                            <a:gd name="T19" fmla="*/ 0 h 43"/>
                            <a:gd name="T20" fmla="*/ 0 w 35"/>
                            <a:gd name="T21" fmla="*/ 0 h 43"/>
                            <a:gd name="T22" fmla="*/ 0 w 35"/>
                            <a:gd name="T23" fmla="*/ 0 h 43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w 35"/>
                            <a:gd name="T37" fmla="*/ 0 h 43"/>
                            <a:gd name="T38" fmla="*/ 35 w 35"/>
                            <a:gd name="T39" fmla="*/ 43 h 43"/>
                          </a:gdLst>
                          <a:ahLst/>
                          <a:cxnLst>
                            <a:cxn ang="T24">
                              <a:pos x="T0" y="T1"/>
                            </a:cxn>
                            <a:cxn ang="T25">
                              <a:pos x="T2" y="T3"/>
                            </a:cxn>
                            <a:cxn ang="T26">
                              <a:pos x="T4" y="T5"/>
                            </a:cxn>
                            <a:cxn ang="T27">
                              <a:pos x="T6" y="T7"/>
                            </a:cxn>
                            <a:cxn ang="T28">
                              <a:pos x="T8" y="T9"/>
                            </a:cxn>
                            <a:cxn ang="T29">
                              <a:pos x="T10" y="T11"/>
                            </a:cxn>
                            <a:cxn ang="T30">
                              <a:pos x="T12" y="T13"/>
                            </a:cxn>
                            <a:cxn ang="T31">
                              <a:pos x="T14" y="T15"/>
                            </a:cxn>
                            <a:cxn ang="T32">
                              <a:pos x="T16" y="T17"/>
                            </a:cxn>
                            <a:cxn ang="T33">
                              <a:pos x="T18" y="T19"/>
                            </a:cxn>
                            <a:cxn ang="T34">
                              <a:pos x="T20" y="T21"/>
                            </a:cxn>
                            <a:cxn ang="T35">
                              <a:pos x="T22" y="T23"/>
                            </a:cxn>
                          </a:cxnLst>
                          <a:rect l="T36" t="T37" r="T38" b="T39"/>
                          <a:pathLst>
                            <a:path w="35" h="43">
                              <a:moveTo>
                                <a:pt x="35" y="38"/>
                              </a:moveTo>
                              <a:cubicBezTo>
                                <a:pt x="35" y="42"/>
                                <a:pt x="33" y="43"/>
                                <a:pt x="30" y="43"/>
                              </a:cubicBezTo>
                              <a:cubicBezTo>
                                <a:pt x="27" y="43"/>
                                <a:pt x="25" y="42"/>
                                <a:pt x="24" y="40"/>
                              </a:cubicBezTo>
                              <a:cubicBezTo>
                                <a:pt x="23" y="39"/>
                                <a:pt x="23" y="36"/>
                                <a:pt x="23" y="32"/>
                              </a:cubicBezTo>
                              <a:lnTo>
                                <a:pt x="23" y="13"/>
                              </a:lnTo>
                              <a:cubicBezTo>
                                <a:pt x="23" y="11"/>
                                <a:pt x="22" y="10"/>
                                <a:pt x="20" y="10"/>
                              </a:cubicBezTo>
                              <a:lnTo>
                                <a:pt x="6" y="10"/>
                              </a:lnTo>
                              <a:cubicBezTo>
                                <a:pt x="2" y="10"/>
                                <a:pt x="0" y="8"/>
                                <a:pt x="0" y="5"/>
                              </a:cubicBezTo>
                              <a:cubicBezTo>
                                <a:pt x="0" y="2"/>
                                <a:pt x="1" y="0"/>
                                <a:pt x="3" y="0"/>
                              </a:cubicBezTo>
                              <a:cubicBezTo>
                                <a:pt x="3" y="0"/>
                                <a:pt x="11" y="0"/>
                                <a:pt x="26" y="0"/>
                              </a:cubicBezTo>
                              <a:cubicBezTo>
                                <a:pt x="32" y="0"/>
                                <a:pt x="35" y="3"/>
                                <a:pt x="35" y="9"/>
                              </a:cubicBezTo>
                              <a:lnTo>
                                <a:pt x="35" y="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786583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7" name="Freeform 134"/>
                      <wps:cNvSpPr>
                        <a:spLocks noEditPoints="1"/>
                      </wps:cNvSpPr>
                      <wps:spPr bwMode="auto">
                        <a:xfrm>
                          <a:off x="702" y="372"/>
                          <a:ext cx="17" cy="21"/>
                        </a:xfrm>
                        <a:custGeom>
                          <a:avLst/>
                          <a:gdLst>
                            <a:gd name="T0" fmla="*/ 1 w 85"/>
                            <a:gd name="T1" fmla="*/ 0 h 107"/>
                            <a:gd name="T2" fmla="*/ 1 w 85"/>
                            <a:gd name="T3" fmla="*/ 1 h 107"/>
                            <a:gd name="T4" fmla="*/ 1 w 85"/>
                            <a:gd name="T5" fmla="*/ 1 h 107"/>
                            <a:gd name="T6" fmla="*/ 1 w 85"/>
                            <a:gd name="T7" fmla="*/ 1 h 107"/>
                            <a:gd name="T8" fmla="*/ 0 w 85"/>
                            <a:gd name="T9" fmla="*/ 1 h 107"/>
                            <a:gd name="T10" fmla="*/ 0 w 85"/>
                            <a:gd name="T11" fmla="*/ 1 h 107"/>
                            <a:gd name="T12" fmla="*/ 0 w 85"/>
                            <a:gd name="T13" fmla="*/ 1 h 107"/>
                            <a:gd name="T14" fmla="*/ 0 w 85"/>
                            <a:gd name="T15" fmla="*/ 0 h 107"/>
                            <a:gd name="T16" fmla="*/ 0 w 85"/>
                            <a:gd name="T17" fmla="*/ 0 h 107"/>
                            <a:gd name="T18" fmla="*/ 0 w 85"/>
                            <a:gd name="T19" fmla="*/ 0 h 107"/>
                            <a:gd name="T20" fmla="*/ 0 w 85"/>
                            <a:gd name="T21" fmla="*/ 0 h 107"/>
                            <a:gd name="T22" fmla="*/ 0 w 85"/>
                            <a:gd name="T23" fmla="*/ 0 h 107"/>
                            <a:gd name="T24" fmla="*/ 0 w 85"/>
                            <a:gd name="T25" fmla="*/ 0 h 107"/>
                            <a:gd name="T26" fmla="*/ 1 w 85"/>
                            <a:gd name="T27" fmla="*/ 0 h 107"/>
                            <a:gd name="T28" fmla="*/ 1 w 85"/>
                            <a:gd name="T29" fmla="*/ 0 h 107"/>
                            <a:gd name="T30" fmla="*/ 1 w 85"/>
                            <a:gd name="T31" fmla="*/ 1 h 107"/>
                            <a:gd name="T32" fmla="*/ 1 w 85"/>
                            <a:gd name="T33" fmla="*/ 0 h 107"/>
                            <a:gd name="T34" fmla="*/ 1 w 85"/>
                            <a:gd name="T35" fmla="*/ 0 h 107"/>
                            <a:gd name="T36" fmla="*/ 1 w 85"/>
                            <a:gd name="T37" fmla="*/ 0 h 107"/>
                            <a:gd name="T38" fmla="*/ 0 w 85"/>
                            <a:gd name="T39" fmla="*/ 0 h 107"/>
                            <a:gd name="T40" fmla="*/ 0 w 85"/>
                            <a:gd name="T41" fmla="*/ 1 h 107"/>
                            <a:gd name="T42" fmla="*/ 0 w 85"/>
                            <a:gd name="T43" fmla="*/ 1 h 107"/>
                            <a:gd name="T44" fmla="*/ 0 w 85"/>
                            <a:gd name="T45" fmla="*/ 1 h 107"/>
                            <a:gd name="T46" fmla="*/ 1 w 85"/>
                            <a:gd name="T47" fmla="*/ 1 h 107"/>
                            <a:gd name="T48" fmla="*/ 1 w 85"/>
                            <a:gd name="T49" fmla="*/ 1 h 107"/>
                            <a:gd name="T50" fmla="*/ 1 w 85"/>
                            <a:gd name="T51" fmla="*/ 1 h 107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w 85"/>
                            <a:gd name="T79" fmla="*/ 0 h 107"/>
                            <a:gd name="T80" fmla="*/ 85 w 85"/>
                            <a:gd name="T81" fmla="*/ 107 h 107"/>
                          </a:gdLst>
                          <a:ahLst/>
                          <a:cxnLst>
                            <a:cxn ang="T52">
                              <a:pos x="T0" y="T1"/>
                            </a:cxn>
                            <a:cxn ang="T53">
                              <a:pos x="T2" y="T3"/>
                            </a:cxn>
                            <a:cxn ang="T54">
                              <a:pos x="T4" y="T5"/>
                            </a:cxn>
                            <a:cxn ang="T55">
                              <a:pos x="T6" y="T7"/>
                            </a:cxn>
                            <a:cxn ang="T56">
                              <a:pos x="T8" y="T9"/>
                            </a:cxn>
                            <a:cxn ang="T57">
                              <a:pos x="T10" y="T11"/>
                            </a:cxn>
                            <a:cxn ang="T58">
                              <a:pos x="T12" y="T13"/>
                            </a:cxn>
                            <a:cxn ang="T59">
                              <a:pos x="T14" y="T15"/>
                            </a:cxn>
                            <a:cxn ang="T60">
                              <a:pos x="T16" y="T17"/>
                            </a:cxn>
                            <a:cxn ang="T61">
                              <a:pos x="T18" y="T19"/>
                            </a:cxn>
                            <a:cxn ang="T62">
                              <a:pos x="T20" y="T21"/>
                            </a:cxn>
                            <a:cxn ang="T63">
                              <a:pos x="T22" y="T23"/>
                            </a:cxn>
                            <a:cxn ang="T64">
                              <a:pos x="T24" y="T25"/>
                            </a:cxn>
                            <a:cxn ang="T65">
                              <a:pos x="T26" y="T27"/>
                            </a:cxn>
                            <a:cxn ang="T66">
                              <a:pos x="T28" y="T29"/>
                            </a:cxn>
                            <a:cxn ang="T67">
                              <a:pos x="T30" y="T31"/>
                            </a:cxn>
                            <a:cxn ang="T68">
                              <a:pos x="T32" y="T33"/>
                            </a:cxn>
                            <a:cxn ang="T69">
                              <a:pos x="T34" y="T35"/>
                            </a:cxn>
                            <a:cxn ang="T70">
                              <a:pos x="T36" y="T37"/>
                            </a:cxn>
                            <a:cxn ang="T71">
                              <a:pos x="T38" y="T39"/>
                            </a:cxn>
                            <a:cxn ang="T72">
                              <a:pos x="T40" y="T41"/>
                            </a:cxn>
                            <a:cxn ang="T73">
                              <a:pos x="T42" y="T43"/>
                            </a:cxn>
                            <a:cxn ang="T74">
                              <a:pos x="T44" y="T45"/>
                            </a:cxn>
                            <a:cxn ang="T75">
                              <a:pos x="T46" y="T47"/>
                            </a:cxn>
                            <a:cxn ang="T76">
                              <a:pos x="T48" y="T49"/>
                            </a:cxn>
                            <a:cxn ang="T77">
                              <a:pos x="T50" y="T51"/>
                            </a:cxn>
                          </a:cxnLst>
                          <a:rect l="T78" t="T79" r="T80" b="T81"/>
                          <a:pathLst>
                            <a:path w="85" h="107">
                              <a:moveTo>
                                <a:pt x="85" y="9"/>
                              </a:moveTo>
                              <a:lnTo>
                                <a:pt x="85" y="92"/>
                              </a:lnTo>
                              <a:cubicBezTo>
                                <a:pt x="85" y="97"/>
                                <a:pt x="85" y="100"/>
                                <a:pt x="84" y="102"/>
                              </a:cubicBezTo>
                              <a:cubicBezTo>
                                <a:pt x="83" y="105"/>
                                <a:pt x="80" y="107"/>
                                <a:pt x="76" y="107"/>
                              </a:cubicBezTo>
                              <a:lnTo>
                                <a:pt x="21" y="107"/>
                              </a:lnTo>
                              <a:cubicBezTo>
                                <a:pt x="18" y="107"/>
                                <a:pt x="16" y="106"/>
                                <a:pt x="16" y="105"/>
                              </a:cubicBezTo>
                              <a:cubicBezTo>
                                <a:pt x="15" y="104"/>
                                <a:pt x="15" y="102"/>
                                <a:pt x="15" y="99"/>
                              </a:cubicBezTo>
                              <a:lnTo>
                                <a:pt x="15" y="10"/>
                              </a:lnTo>
                              <a:lnTo>
                                <a:pt x="6" y="10"/>
                              </a:lnTo>
                              <a:cubicBezTo>
                                <a:pt x="3" y="10"/>
                                <a:pt x="2" y="10"/>
                                <a:pt x="1" y="9"/>
                              </a:cubicBezTo>
                              <a:cubicBezTo>
                                <a:pt x="0" y="9"/>
                                <a:pt x="0" y="7"/>
                                <a:pt x="0" y="5"/>
                              </a:cubicBezTo>
                              <a:cubicBezTo>
                                <a:pt x="0" y="2"/>
                                <a:pt x="0" y="1"/>
                                <a:pt x="1" y="0"/>
                              </a:cubicBezTo>
                              <a:cubicBezTo>
                                <a:pt x="2" y="0"/>
                                <a:pt x="8" y="0"/>
                                <a:pt x="20" y="0"/>
                              </a:cubicBezTo>
                              <a:lnTo>
                                <a:pt x="76" y="0"/>
                              </a:lnTo>
                              <a:cubicBezTo>
                                <a:pt x="82" y="0"/>
                                <a:pt x="85" y="3"/>
                                <a:pt x="85" y="9"/>
                              </a:cubicBezTo>
                              <a:close/>
                              <a:moveTo>
                                <a:pt x="74" y="87"/>
                              </a:moveTo>
                              <a:lnTo>
                                <a:pt x="74" y="18"/>
                              </a:lnTo>
                              <a:cubicBezTo>
                                <a:pt x="74" y="15"/>
                                <a:pt x="73" y="13"/>
                                <a:pt x="73" y="12"/>
                              </a:cubicBezTo>
                              <a:cubicBezTo>
                                <a:pt x="72" y="11"/>
                                <a:pt x="70" y="10"/>
                                <a:pt x="66" y="10"/>
                              </a:cubicBezTo>
                              <a:lnTo>
                                <a:pt x="27" y="10"/>
                              </a:lnTo>
                              <a:lnTo>
                                <a:pt x="27" y="90"/>
                              </a:lnTo>
                              <a:cubicBezTo>
                                <a:pt x="27" y="92"/>
                                <a:pt x="27" y="94"/>
                                <a:pt x="27" y="94"/>
                              </a:cubicBezTo>
                              <a:cubicBezTo>
                                <a:pt x="28" y="96"/>
                                <a:pt x="29" y="96"/>
                                <a:pt x="32" y="96"/>
                              </a:cubicBezTo>
                              <a:lnTo>
                                <a:pt x="66" y="96"/>
                              </a:lnTo>
                              <a:cubicBezTo>
                                <a:pt x="70" y="96"/>
                                <a:pt x="72" y="95"/>
                                <a:pt x="73" y="94"/>
                              </a:cubicBezTo>
                              <a:cubicBezTo>
                                <a:pt x="74" y="93"/>
                                <a:pt x="74" y="91"/>
                                <a:pt x="74" y="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13C2D9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8" name="Freeform 135"/>
                      <wps:cNvSpPr>
                        <a:spLocks/>
                      </wps:cNvSpPr>
                      <wps:spPr bwMode="auto">
                        <a:xfrm>
                          <a:off x="30" y="81"/>
                          <a:ext cx="45" cy="83"/>
                        </a:xfrm>
                        <a:custGeom>
                          <a:avLst/>
                          <a:gdLst>
                            <a:gd name="T0" fmla="*/ 1 w 233"/>
                            <a:gd name="T1" fmla="*/ 0 h 426"/>
                            <a:gd name="T2" fmla="*/ 0 w 233"/>
                            <a:gd name="T3" fmla="*/ 2 h 426"/>
                            <a:gd name="T4" fmla="*/ 2 w 233"/>
                            <a:gd name="T5" fmla="*/ 2 h 426"/>
                            <a:gd name="T6" fmla="*/ 2 w 233"/>
                            <a:gd name="T7" fmla="*/ 1 h 426"/>
                            <a:gd name="T8" fmla="*/ 1 w 233"/>
                            <a:gd name="T9" fmla="*/ 2 h 426"/>
                            <a:gd name="T10" fmla="*/ 1 w 233"/>
                            <a:gd name="T11" fmla="*/ 1 h 426"/>
                            <a:gd name="T12" fmla="*/ 1 w 233"/>
                            <a:gd name="T13" fmla="*/ 0 h 42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  <a:gd name="T21" fmla="*/ 0 w 233"/>
                            <a:gd name="T22" fmla="*/ 0 h 426"/>
                            <a:gd name="T23" fmla="*/ 233 w 233"/>
                            <a:gd name="T24" fmla="*/ 426 h 426"/>
                          </a:gdLst>
                          <a:ahLst/>
                          <a:cxnLst>
                            <a:cxn ang="T14">
                              <a:pos x="T0" y="T1"/>
                            </a:cxn>
                            <a:cxn ang="T15">
                              <a:pos x="T2" y="T3"/>
                            </a:cxn>
                            <a:cxn ang="T16">
                              <a:pos x="T4" y="T5"/>
                            </a:cxn>
                            <a:cxn ang="T17">
                              <a:pos x="T6" y="T7"/>
                            </a:cxn>
                            <a:cxn ang="T18">
                              <a:pos x="T8" y="T9"/>
                            </a:cxn>
                            <a:cxn ang="T19">
                              <a:pos x="T10" y="T11"/>
                            </a:cxn>
                            <a:cxn ang="T20">
                              <a:pos x="T12" y="T13"/>
                            </a:cxn>
                          </a:cxnLst>
                          <a:rect l="T21" t="T22" r="T23" b="T24"/>
                          <a:pathLst/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B3F25B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9" name="Freeform 136"/>
                      <wps:cNvSpPr>
                        <a:spLocks noEditPoints="1"/>
                      </wps:cNvSpPr>
                      <wps:spPr bwMode="auto">
                        <a:xfrm>
                          <a:off x="42" y="164"/>
                          <a:ext cx="101" cy="217"/>
                        </a:xfrm>
                        <a:custGeom>
                          <a:avLst/>
                          <a:gdLst>
                            <a:gd name="T0" fmla="*/ 0 w 529"/>
                            <a:gd name="T1" fmla="*/ 0 h 1122"/>
                            <a:gd name="T2" fmla="*/ 0 w 529"/>
                            <a:gd name="T3" fmla="*/ 8 h 1122"/>
                            <a:gd name="T4" fmla="*/ 2 w 529"/>
                            <a:gd name="T5" fmla="*/ 5 h 1122"/>
                            <a:gd name="T6" fmla="*/ 2 w 529"/>
                            <a:gd name="T7" fmla="*/ 4 h 1122"/>
                            <a:gd name="T8" fmla="*/ 1 w 529"/>
                            <a:gd name="T9" fmla="*/ 5 h 1122"/>
                            <a:gd name="T10" fmla="*/ 1 w 529"/>
                            <a:gd name="T11" fmla="*/ 5 h 1122"/>
                            <a:gd name="T12" fmla="*/ 1 w 529"/>
                            <a:gd name="T13" fmla="*/ 0 h 1122"/>
                            <a:gd name="T14" fmla="*/ 0 w 529"/>
                            <a:gd name="T15" fmla="*/ 0 h 1122"/>
                            <a:gd name="T16" fmla="*/ 4 w 529"/>
                            <a:gd name="T17" fmla="*/ 3 h 1122"/>
                            <a:gd name="T18" fmla="*/ 3 w 529"/>
                            <a:gd name="T19" fmla="*/ 4 h 1122"/>
                            <a:gd name="T20" fmla="*/ 2 w 529"/>
                            <a:gd name="T21" fmla="*/ 5 h 1122"/>
                            <a:gd name="T22" fmla="*/ 3 w 529"/>
                            <a:gd name="T23" fmla="*/ 6 h 1122"/>
                            <a:gd name="T24" fmla="*/ 2 w 529"/>
                            <a:gd name="T25" fmla="*/ 7 h 1122"/>
                            <a:gd name="T26" fmla="*/ 2 w 529"/>
                            <a:gd name="T27" fmla="*/ 8 h 1122"/>
                            <a:gd name="T28" fmla="*/ 3 w 529"/>
                            <a:gd name="T29" fmla="*/ 7 h 1122"/>
                            <a:gd name="T30" fmla="*/ 4 w 529"/>
                            <a:gd name="T31" fmla="*/ 6 h 1122"/>
                            <a:gd name="T32" fmla="*/ 3 w 529"/>
                            <a:gd name="T33" fmla="*/ 5 h 1122"/>
                            <a:gd name="T34" fmla="*/ 4 w 529"/>
                            <a:gd name="T35" fmla="*/ 4 h 1122"/>
                            <a:gd name="T36" fmla="*/ 4 w 529"/>
                            <a:gd name="T37" fmla="*/ 3 h 1122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w 529"/>
                            <a:gd name="T58" fmla="*/ 0 h 1122"/>
                            <a:gd name="T59" fmla="*/ 529 w 529"/>
                            <a:gd name="T60" fmla="*/ 1122 h 1122"/>
                          </a:gdLst>
                          <a:ahLst/>
                          <a:cxnLst>
                            <a:cxn ang="T38">
                              <a:pos x="T0" y="T1"/>
                            </a:cxn>
                            <a:cxn ang="T39">
                              <a:pos x="T2" y="T3"/>
                            </a:cxn>
                            <a:cxn ang="T40">
                              <a:pos x="T4" y="T5"/>
                            </a:cxn>
                            <a:cxn ang="T41">
                              <a:pos x="T6" y="T7"/>
                            </a:cxn>
                            <a:cxn ang="T42">
                              <a:pos x="T8" y="T9"/>
                            </a:cxn>
                            <a:cxn ang="T43">
                              <a:pos x="T10" y="T11"/>
                            </a:cxn>
                            <a:cxn ang="T44">
                              <a:pos x="T12" y="T13"/>
                            </a:cxn>
                            <a:cxn ang="T45">
                              <a:pos x="T14" y="T15"/>
                            </a:cxn>
                            <a:cxn ang="T46">
                              <a:pos x="T16" y="T17"/>
                            </a:cxn>
                            <a:cxn ang="T47">
                              <a:pos x="T18" y="T19"/>
                            </a:cxn>
                            <a:cxn ang="T48">
                              <a:pos x="T20" y="T21"/>
                            </a:cxn>
                            <a:cxn ang="T49">
                              <a:pos x="T22" y="T23"/>
                            </a:cxn>
                            <a:cxn ang="T50">
                              <a:pos x="T24" y="T25"/>
                            </a:cxn>
                            <a:cxn ang="T51">
                              <a:pos x="T26" y="T27"/>
                            </a:cxn>
                            <a:cxn ang="T52">
                              <a:pos x="T28" y="T29"/>
                            </a:cxn>
                            <a:cxn ang="T53">
                              <a:pos x="T30" y="T31"/>
                            </a:cxn>
                            <a:cxn ang="T54">
                              <a:pos x="T32" y="T33"/>
                            </a:cxn>
                            <a:cxn ang="T55">
                              <a:pos x="T34" y="T35"/>
                            </a:cxn>
                            <a:cxn ang="T56">
                              <a:pos x="T36" y="T37"/>
                            </a:cxn>
                          </a:cxnLst>
                          <a:rect l="T57" t="T58" r="T59" b="T60"/>
                          <a:pathLst>
                            <a:path w="529" h="1122">
                              <a:moveTo>
                                <a:pt x="26" y="0"/>
                              </a:moveTo>
                              <a:lnTo>
                                <a:pt x="0" y="1072"/>
                              </a:lnTo>
                              <a:lnTo>
                                <a:pt x="306" y="661"/>
                              </a:lnTo>
                              <a:lnTo>
                                <a:pt x="258" y="566"/>
                              </a:lnTo>
                              <a:lnTo>
                                <a:pt x="134" y="740"/>
                              </a:lnTo>
                              <a:cubicBezTo>
                                <a:pt x="134" y="740"/>
                                <a:pt x="120" y="765"/>
                                <a:pt x="112" y="710"/>
                              </a:cubicBezTo>
                              <a:cubicBezTo>
                                <a:pt x="105" y="654"/>
                                <a:pt x="91" y="5"/>
                                <a:pt x="91" y="5"/>
                              </a:cubicBezTo>
                              <a:lnTo>
                                <a:pt x="26" y="0"/>
                              </a:lnTo>
                              <a:close/>
                              <a:moveTo>
                                <a:pt x="513" y="448"/>
                              </a:moveTo>
                              <a:cubicBezTo>
                                <a:pt x="513" y="448"/>
                                <a:pt x="421" y="499"/>
                                <a:pt x="374" y="563"/>
                              </a:cubicBezTo>
                              <a:cubicBezTo>
                                <a:pt x="327" y="627"/>
                                <a:pt x="368" y="712"/>
                                <a:pt x="368" y="712"/>
                              </a:cubicBezTo>
                              <a:cubicBezTo>
                                <a:pt x="368" y="712"/>
                                <a:pt x="370" y="725"/>
                                <a:pt x="411" y="777"/>
                              </a:cubicBezTo>
                              <a:cubicBezTo>
                                <a:pt x="451" y="829"/>
                                <a:pt x="302" y="1000"/>
                                <a:pt x="302" y="1000"/>
                              </a:cubicBezTo>
                              <a:lnTo>
                                <a:pt x="358" y="1122"/>
                              </a:lnTo>
                              <a:cubicBezTo>
                                <a:pt x="358" y="1122"/>
                                <a:pt x="408" y="1023"/>
                                <a:pt x="441" y="974"/>
                              </a:cubicBezTo>
                              <a:cubicBezTo>
                                <a:pt x="473" y="925"/>
                                <a:pt x="519" y="860"/>
                                <a:pt x="518" y="796"/>
                              </a:cubicBezTo>
                              <a:cubicBezTo>
                                <a:pt x="518" y="740"/>
                                <a:pt x="443" y="683"/>
                                <a:pt x="452" y="643"/>
                              </a:cubicBezTo>
                              <a:cubicBezTo>
                                <a:pt x="460" y="604"/>
                                <a:pt x="529" y="567"/>
                                <a:pt x="529" y="567"/>
                              </a:cubicBezTo>
                              <a:lnTo>
                                <a:pt x="513" y="4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50BC05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36C7E9D" id="Group 142" o:spid="_x0000_s1026" style="position:absolute;left:0;text-align:left;margin-left:-39.95pt;margin-top:18.8pt;width:306.35pt;height:90.5pt;z-index:251658752;mso-height-relative:margin" coordorigin=",64" coordsize="1126,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">
              <v:rect id="Rectangle 2" o:spid="_x0000_s1027" style="position:absolute;top:64;width:179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" fillcolor="#2c89a0" stroked="f">
                <v:textbox>
                  <w:txbxContent>
                    <w:p w14:paraId="7EC4379D" w14:textId="77777777" w:rsidR="00E35D83" w:rsidRDefault="00E35D83" w:rsidP="0020033F"/>
                  </w:txbxContent>
                </v:textbox>
              </v:rect>
              <v:shape id="Freeform 3" o:spid="_x0000_s1028" style="position:absolute;left:210;top:267;width:23;height:33;visibility:visible;mso-wrap-style:square;v-text-anchor:top" coordsize="122,1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" adj="-11796480,,5400" path="m72,11c71,23,70,36,70,49r,70c70,144,71,159,72,161v1,3,5,4,12,4l91,165r,8c79,172,69,172,61,172v-9,,-19,,-31,1l30,165r9,c43,165,46,164,48,163v1,-1,2,-4,2,-8c51,145,51,133,51,118r,-70c51,35,51,22,50,11r-10,c23,11,14,11,12,12,10,13,9,17,9,23l7,39r-6,l1,25c1,19,1,11,,,37,,58,,65,r57,c120,13,120,27,119,39r-6,l112,23v,-5,-1,-8,-2,-9c109,13,108,12,105,12,98,11,89,11,80,11r-8,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" o:connectangles="0,0,0,0,0,0,0,0,0,0,0,0,0,0,0,0,0,0,0,0,0,0,0,0,0,0,0,0,0,0,0,0" textboxrect="0,0,122,173"/>
                <v:textbox>
                  <w:txbxContent>
                    <w:p w14:paraId="4F51A3E0" w14:textId="77777777" w:rsidR="00E35D83" w:rsidRDefault="00E35D83" w:rsidP="0020033F"/>
                  </w:txbxContent>
                </v:textbox>
              </v:shape>
              <v:shape id="Freeform 4" o:spid="_x0000_s1029" style="position:absolute;left:234;top:265;width:23;height:35;visibility:visible;mso-wrap-style:square;v-text-anchor:top" coordsize="118,1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" adj="-11796480,,5400" path="m34,87l48,73v3,-3,6,-6,9,-7c60,65,64,64,68,64v8,,14,2,20,6c93,73,97,78,99,83v3,6,4,16,4,29l102,148v,8,,15,1,19c103,169,104,171,105,172v1,1,3,1,6,2l118,175r,7c112,181,105,181,99,181v-5,,-11,,-16,1c84,161,85,141,85,122v,-14,-1,-22,-2,-27c81,90,79,86,75,84,71,81,67,79,61,79v-5,,-10,2,-15,5c41,87,38,91,36,95v-1,3,-2,11,-2,22l34,138v,19,1,30,2,32c36,172,39,173,44,174r9,1l53,182c42,181,33,181,27,181v-7,,-16,,-27,1l,175r7,-1c11,173,13,173,14,172v1,-1,2,-3,2,-5c17,162,17,152,17,137r,-82c17,33,17,21,16,19,15,17,12,16,7,16l,16,,8c11,7,19,5,26,3l34,v1,,2,,2,2l36,7,35,29v,11,-1,20,-1,26l34,87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,0" textboxrect="0,0,118,182"/>
                <v:textbox>
                  <w:txbxContent>
                    <w:p w14:paraId="0BEFDF5E" w14:textId="77777777" w:rsidR="00E35D83" w:rsidRDefault="00E35D83" w:rsidP="0020033F"/>
                  </w:txbxContent>
                </v:textbox>
              </v:shape>
              <v:shape id="Freeform 5" o:spid="_x0000_s1030" style="position:absolute;left:258;top:278;width:17;height:23;visibility:visible;mso-wrap-style:square;v-text-anchor:top" coordsize="89,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" adj="-11796480,,5400" path="m20,59v,16,4,28,10,36c37,104,45,108,56,108v5,,10,-1,14,-3c75,103,80,100,84,97r2,1l83,109v-6,3,-12,6,-18,8c59,119,53,120,47,120v-14,,-25,-5,-34,-15c5,94,,80,,62,,49,3,37,7,27,11,20,16,14,25,9,33,3,42,,50,,62,,71,4,78,13v8,8,11,20,11,35l89,55v-5,2,-9,3,-13,3c69,59,58,59,45,59r-25,xm20,50v11,,22,1,35,1c60,51,65,50,70,50r,-7c70,36,69,29,66,23,65,19,62,15,59,13,55,10,50,9,46,9,38,9,32,12,27,19v-4,6,-7,17,-7,31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" o:connectangles="0,0,0,0,0,0,0,0,0,0,0,0,0,0,0,0,0,0,0,0,0,0,0,0,0,0,0,0,0" textboxrect="0,0,89,120"/>
                <o:lock v:ext="edit" verticies="t"/>
                <v:textbox>
                  <w:txbxContent>
                    <w:p w14:paraId="44E2D0FB" w14:textId="77777777" w:rsidR="00E35D83" w:rsidRDefault="00E35D83" w:rsidP="0020033F"/>
                  </w:txbxContent>
                </v:textbox>
              </v:shape>
              <v:shape id="Freeform 6" o:spid="_x0000_s1031" style="position:absolute;left:288;top:267;width:29;height:33;visibility:visible;mso-wrap-style:square;v-text-anchor:top" coordsize="155,1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" adj="-11796480,,5400" path="m103,116r-59,l37,136v-5,13,-7,21,-7,24c30,162,30,163,31,164v1,1,3,1,7,2l48,167r,8c41,174,34,174,26,174v-10,,-19,,-26,1l,167r3,c7,167,11,166,12,165v1,-1,3,-3,4,-7c21,146,26,133,31,120l59,44c67,24,72,9,75,r7,l134,144v3,9,6,15,7,17c142,163,143,165,145,165v1,1,5,2,10,2l155,175v-9,-1,-17,-1,-26,-1c122,174,112,174,99,175r,-8l110,166v3,,5,,6,-1c117,164,118,163,118,162v,-2,-1,-6,-4,-12l103,116xm48,106r51,l74,33,48,106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;0,0;0,0" o:connectangles="0,0,0,0,0,0,0,0,0,0,0,0,0,0,0,0,0,0,0,0,0,0,0,0,0,0,0,0,0,0,0,0,0,0,0" textboxrect="0,0,155,175"/>
                <o:lock v:ext="edit" verticies="t"/>
                <v:textbox>
                  <w:txbxContent>
                    <w:p w14:paraId="317BFC54" w14:textId="77777777" w:rsidR="00E35D83" w:rsidRDefault="00E35D83" w:rsidP="0020033F"/>
                  </w:txbxContent>
                </v:textbox>
              </v:shape>
              <v:shape id="Freeform 7" o:spid="_x0000_s1032" style="position:absolute;left:319;top:265;width:10;height:35;visibility:visible;mso-wrap-style:square;v-text-anchor:top" coordsize="51,1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" adj="-11796480,,5400" path="m36,1c35,25,34,46,34,66r,62c34,153,34,167,35,170v1,2,3,3,7,4l51,175r,7c43,181,36,181,29,181v-7,,-17,,-29,1l,175r9,-1c13,174,15,172,15,170v1,-3,2,-17,2,-43l17,65r,-23l16,26v,-4,,-7,-1,-8c14,17,12,16,8,16l,16,,9c14,8,26,4,34,r2,1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" o:connectangles="0,0,0,0,0,0,0,0,0,0,0,0,0,0,0,0,0,0,0,0,0,0" textboxrect="0,0,51,182"/>
                <v:textbox>
                  <w:txbxContent>
                    <w:p w14:paraId="223A56C6" w14:textId="77777777" w:rsidR="00E35D83" w:rsidRDefault="00E35D83" w:rsidP="0020033F"/>
                  </w:txbxContent>
                </v:textbox>
              </v:shape>
              <v:shape id="Freeform 8" o:spid="_x0000_s1033" style="position:absolute;left:331;top:278;width:17;height:23;visibility:visible;mso-wrap-style:square;v-text-anchor:top" coordsize="89,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" adj="-11796480,,5400" path="m19,59v1,16,4,28,11,36c36,104,45,108,56,108v4,,9,-1,14,-3c75,103,79,100,84,97r2,1l82,109v-5,3,-11,6,-17,8c59,119,53,120,46,120v-14,,-25,-5,-33,-15c4,94,,80,,62,,49,2,37,7,27,10,20,16,14,25,9,33,3,41,,49,,61,,71,4,78,13v7,8,11,20,11,35l88,55v-4,2,-8,3,-12,3c68,59,58,59,45,59r-26,xm20,50v10,,22,1,35,1c60,51,65,50,70,50r,-7c70,36,69,29,66,23,65,19,62,15,58,13,54,10,50,9,45,9,38,9,31,12,27,19v-5,6,-7,17,-7,31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" o:connectangles="0,0,0,0,0,0,0,0,0,0,0,0,0,0,0,0,0,0,0,0,0,0,0,0,0,0,0,0,0" textboxrect="0,0,89,120"/>
                <o:lock v:ext="edit" verticies="t"/>
                <v:textbox>
                  <w:txbxContent>
                    <w:p w14:paraId="630840DC" w14:textId="77777777" w:rsidR="00E35D83" w:rsidRDefault="00E35D83" w:rsidP="0020033F"/>
                  </w:txbxContent>
                </v:textbox>
              </v:shape>
              <v:shape id="Freeform 9" o:spid="_x0000_s1034" style="position:absolute;left:350;top:278;width:19;height:23;visibility:visible;mso-wrap-style:square;v-text-anchor:top" coordsize="98,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" adj="-11796480,,5400" path="m,11l19,v5,2,8,5,11,8c35,14,42,27,52,47,61,33,70,18,79,2v3,,5,,7,c87,2,90,2,95,2r,7c91,9,88,10,86,13,82,16,72,30,57,54v9,16,16,29,23,38c84,99,87,103,90,105v2,1,4,1,8,1l98,113v-7,2,-13,4,-21,7c74,117,71,114,68,110,67,108,59,94,46,70,39,80,34,87,31,93v-4,6,-8,14,-13,24c15,116,12,116,10,116v-3,,-6,,-10,1l,109v3,,6,,7,-1c8,108,12,104,17,96,25,86,33,75,41,63,28,40,20,27,16,23,13,19,9,17,4,17v-1,,-2,,-4,1l,11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" o:connectangles="0,0,0,0,0,0,0,0,0,0,0,0,0,0,0,0,0,0,0,0,0,0,0,0,0,0,0,0,0" textboxrect="0,0,98,120"/>
                <v:textbox>
                  <w:txbxContent>
                    <w:p w14:paraId="632FD93F" w14:textId="77777777" w:rsidR="00E35D83" w:rsidRDefault="00E35D83" w:rsidP="0020033F"/>
                  </w:txbxContent>
                </v:textbox>
              </v:shape>
              <v:shape id="Freeform 10" o:spid="_x0000_s1035" style="position:absolute;left:371;top:278;width:18;height:23;visibility:visible;mso-wrap-style:square;v-text-anchor:top" coordsize="93,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" adj="-11796480,,5400" path="m8,33r,-8l8,17,19,9c24,6,28,3,32,2,36,1,40,,44,,54,,61,3,67,8v6,5,9,11,11,19c78,33,79,47,79,70v,22,1,34,1,36c81,109,83,110,85,110r8,l93,118v-7,-1,-13,-1,-16,-1c73,117,68,117,62,118r,-11c62,104,62,100,62,96l41,116v-2,1,-4,3,-6,3c33,120,30,120,27,120v-9,,-15,-2,-20,-7c2,107,,100,,92,,84,2,76,5,70,8,64,13,60,19,57,25,54,39,50,62,45,62,35,60,27,56,22,51,16,45,13,36,13v-3,,-6,,-9,1c24,15,21,16,19,18v-2,6,-4,12,-6,17l8,33xm62,52c43,57,31,62,26,66v-6,4,-8,11,-8,20c18,92,19,97,22,100v3,4,7,6,12,6c39,106,44,104,48,101,53,97,58,92,62,85r,-27l62,52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;0,0;0,0;0,0;0,0;0,0;0,0;0,0" o:connectangles="0,0,0,0,0,0,0,0,0,0,0,0,0,0,0,0,0,0,0,0,0,0,0,0,0,0,0,0,0,0,0,0,0,0,0,0,0,0,0,0" textboxrect="0,0,93,120"/>
                <o:lock v:ext="edit" verticies="t"/>
                <v:textbox>
                  <w:txbxContent>
                    <w:p w14:paraId="60E93BDB" w14:textId="77777777" w:rsidR="00E35D83" w:rsidRDefault="00E35D83" w:rsidP="0020033F"/>
                  </w:txbxContent>
                </v:textbox>
              </v:shape>
              <v:shape id="Freeform 11" o:spid="_x0000_s1036" style="position:absolute;left:391;top:278;width:22;height:22;visibility:visible;mso-wrap-style:square;v-text-anchor:top" coordsize="119,11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" adj="-11796480,,5400" path="m34,23l50,7c52,5,54,4,56,3,60,1,65,,69,v7,,14,2,19,5c93,9,97,14,100,19v2,6,3,15,3,27l103,84v,13,,21,1,23c105,109,108,111,112,111r7,l119,118v-7,-1,-14,-1,-19,-1c95,117,89,117,83,118v2,-16,2,-37,2,-64c85,43,84,35,83,31,81,26,79,22,75,20,71,17,66,15,61,15v-7,,-12,2,-17,6c40,25,37,30,36,35v-1,3,-1,11,-1,24c35,74,35,88,35,101v,4,,6,1,7c38,110,41,111,45,111r7,l52,118c40,117,31,117,24,117v-7,,-15,,-24,1l,111r7,c12,111,15,109,16,107v1,-3,1,-20,1,-51c17,42,17,31,17,23v,-2,-1,-4,-2,-5c14,17,11,17,7,17l,17,,10c6,9,11,8,15,6,20,5,25,3,31,v1,,1,,2,c34,,35,,35,2l34,7r,16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;0,0;0,0;0,0;0,0;0,0;0,0;0,0;0,0;0,0;0,0" o:connectangles="0,0,0,0,0,0,0,0,0,0,0,0,0,0,0,0,0,0,0,0,0,0,0,0,0,0,0,0,0,0,0,0,0,0,0,0,0,0,0,0,0,0,0" textboxrect="0,0,119,118"/>
                <v:textbox>
                  <w:txbxContent>
                    <w:p w14:paraId="0FA3C2A4" w14:textId="77777777" w:rsidR="00E35D83" w:rsidRDefault="00E35D83" w:rsidP="0020033F"/>
                  </w:txbxContent>
                </v:textbox>
              </v:shape>
              <v:shape id="Freeform 12" o:spid="_x0000_s1037" style="position:absolute;left:415;top:265;width:22;height:36;visibility:visible;mso-wrap-style:square;v-text-anchor:top" coordsize="112,1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" adj="-11796480,,5400" path="m78,72r,-44c78,22,78,19,77,18,76,17,73,16,70,16r-9,l61,9c73,8,85,5,95,r2,1c97,9,96,19,96,31l95,63r,11l95,147v,13,1,21,1,22c97,171,100,173,105,174r7,1l112,182v-8,-1,-16,-1,-22,-1c89,181,84,181,77,182v,-6,1,-14,1,-24c72,164,65,171,56,181v-6,2,-11,3,-16,3c29,184,19,179,11,169,4,159,,145,,127,,117,1,107,4,100,7,92,11,87,15,83,19,80,26,75,34,70v7,-4,13,-6,19,-6c57,64,61,65,65,66v4,1,9,3,13,6xm78,93c73,86,68,82,63,79,58,76,53,74,47,74v-9,,-16,4,-21,12c20,94,17,105,17,120v,15,4,27,10,36c33,164,41,169,50,169v5,,10,-2,15,-6c69,160,73,155,75,149v2,-5,3,-14,3,-27l78,93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;0,0;0,0;0,0;0,0;0,0;0,0;0,0" o:connectangles="0,0,0,0,0,0,0,0,0,0,0,0,0,0,0,0,0,0,0,0,0,0,0,0,0,0,0,0,0,0,0,0,0,0,0,0,0,0,0,0" textboxrect="0,0,112,184"/>
                <o:lock v:ext="edit" verticies="t"/>
                <v:textbox>
                  <w:txbxContent>
                    <w:p w14:paraId="6F71DF68" w14:textId="77777777" w:rsidR="00E35D83" w:rsidRDefault="00E35D83" w:rsidP="0020033F"/>
                  </w:txbxContent>
                </v:textbox>
              </v:shape>
              <v:shape id="Freeform 13" o:spid="_x0000_s1038" style="position:absolute;left:439;top:278;width:17;height:23;visibility:visible;mso-wrap-style:square;v-text-anchor:top" coordsize="88,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" adj="-11796480,,5400" path="m19,59v1,16,4,28,11,36c36,104,45,108,55,108v5,,10,-1,15,-3c74,103,79,100,84,97r2,1l82,109v-5,3,-11,6,-17,8c59,119,52,120,46,120v-14,,-25,-5,-33,-15c4,94,,80,,62,,49,2,37,7,27,10,20,16,14,24,9,33,3,41,,49,,61,,71,4,78,13v7,8,10,20,10,35l88,55v-4,2,-9,3,-13,3c68,59,58,59,45,59r-26,xm20,50v10,,22,1,35,1c60,51,65,50,70,50r,-7c70,36,68,29,66,23,64,19,62,15,58,13,54,10,50,9,45,9,37,9,31,12,27,19v-5,6,-7,17,-7,31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" o:connectangles="0,0,0,0,0,0,0,0,0,0,0,0,0,0,0,0,0,0,0,0,0,0,0,0,0,0,0,0,0" textboxrect="0,0,88,120"/>
                <o:lock v:ext="edit" verticies="t"/>
                <v:textbox>
                  <w:txbxContent>
                    <w:p w14:paraId="22B5B037" w14:textId="77777777" w:rsidR="00E35D83" w:rsidRDefault="00E35D83" w:rsidP="0020033F"/>
                  </w:txbxContent>
                </v:textbox>
              </v:shape>
              <v:shape id="Freeform 14" o:spid="_x0000_s1039" style="position:absolute;left:458;top:278;width:14;height:22;visibility:visible;mso-wrap-style:square;v-text-anchor:top" coordsize="75,11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" adj="-11796480,,5400" path="m35,28v3,-3,6,-7,9,-13c48,10,52,6,55,3,58,1,62,,65,v4,,7,1,9,2c75,2,75,3,75,4r,1c74,12,74,21,74,33r-5,c67,29,66,26,63,24,61,22,59,21,56,21v-4,,-8,2,-12,5c41,30,39,34,37,40v-1,6,-1,17,-1,34c36,86,36,95,37,103v,3,1,4,2,5c42,110,45,111,50,111r7,l57,118c46,117,36,117,27,117v-9,,-18,,-27,1l,111r10,-1c13,109,15,109,16,107v1,-1,2,-5,2,-11c19,84,19,70,19,54,19,35,18,23,17,20,16,17,13,16,8,16l,16,,9c6,8,12,7,18,6,23,4,27,3,31,v1,,2,,3,c35,,35,,35,v1,1,1,2,1,4l35,28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;0,0;0,0;0,0" o:connectangles="0,0,0,0,0,0,0,0,0,0,0,0,0,0,0,0,0,0,0,0,0,0,0,0,0,0,0,0,0,0,0,0,0,0,0,0" textboxrect="0,0,75,118"/>
                <v:textbox>
                  <w:txbxContent>
                    <w:p w14:paraId="4219CB89" w14:textId="77777777" w:rsidR="00E35D83" w:rsidRDefault="00E35D83" w:rsidP="0020033F"/>
                  </w:txbxContent>
                </v:textbox>
              </v:shape>
              <v:shape id="Freeform 15" o:spid="_x0000_s1040" style="position:absolute;left:484;top:266;width:20;height:35;visibility:visible;mso-wrap-style:square;v-text-anchor:top" coordsize="104,17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" adj="-11796480,,5400" path="m95,11v-2,8,-3,19,-3,33l85,44r,-9c85,28,85,24,83,22,82,19,78,17,72,15,66,12,59,11,53,11,42,11,33,14,27,21v-6,6,-9,15,-9,25c18,52,19,58,21,63v3,4,6,8,11,10c36,75,45,77,59,78v14,2,24,4,29,7c93,87,97,92,100,97v3,6,4,13,4,22c104,135,99,149,87,161,76,172,60,178,41,178v-6,,-13,-1,-20,-2c15,174,8,172,1,169,2,159,3,147,3,131r7,l10,138v,7,,12,1,14c12,154,13,156,16,158v3,3,8,6,13,7c34,167,40,168,46,168v13,,23,-4,30,-11c83,150,86,141,86,129v,-6,-1,-12,-3,-16c80,108,77,105,73,103,69,101,61,99,49,98,33,96,23,94,17,91,12,88,8,84,4,78,1,71,,63,,54,,38,4,25,14,15,24,5,37,,54,v7,,14,1,21,3c82,5,89,7,95,11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;0,0;0,0;0,0;0,0;0,0" o:connectangles="0,0,0,0,0,0,0,0,0,0,0,0,0,0,0,0,0,0,0,0,0,0,0,0,0,0,0,0,0,0,0,0,0,0,0,0,0,0" textboxrect="0,0,104,178"/>
                <v:textbox>
                  <w:txbxContent>
                    <w:p w14:paraId="52A13D22" w14:textId="77777777" w:rsidR="00E35D83" w:rsidRDefault="00E35D83" w:rsidP="0020033F"/>
                  </w:txbxContent>
                </v:textbox>
              </v:shape>
              <v:shape id="Freeform 16" o:spid="_x0000_s1041" style="position:absolute;left:506;top:267;width:9;height:33;visibility:visible;mso-wrap-style:square;v-text-anchor:top" coordsize="51,1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" adj="-11796480,,5400" path="m25,v3,,6,1,8,4c35,7,36,10,36,14v,3,-1,7,-3,9c31,26,28,27,25,27v-3,,-6,-1,-8,-4c15,21,13,17,13,14v,-4,2,-7,4,-10c19,1,22,,25,xm33,54r3,1c35,62,35,68,35,76v-1,23,-1,41,-1,52c34,139,34,148,35,155v,3,1,5,2,6c38,162,40,163,44,164r7,1l51,172c41,171,32,171,24,171v-8,,-16,,-24,1l,165r8,-1c12,163,14,163,15,161v,-1,1,-5,1,-11c17,139,17,125,17,107v,-12,,-22,-1,-29c16,75,15,74,14,73,13,72,11,71,7,71l,71,,64c8,62,14,61,18,60v4,-1,9,-3,15,-6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" o:connectangles="0,0,0,0,0,0,0,0,0,0,0,0,0,0,0,0,0,0,0,0,0,0,0,0,0,0,0,0,0,0,0,0" textboxrect="0,0,51,172"/>
                <o:lock v:ext="edit" verticies="t"/>
                <v:textbox>
                  <w:txbxContent>
                    <w:p w14:paraId="0A4EDFA5" w14:textId="77777777" w:rsidR="00E35D83" w:rsidRDefault="00E35D83" w:rsidP="0020033F"/>
                  </w:txbxContent>
                </v:textbox>
              </v:shape>
              <v:shape id="Freeform 17" o:spid="_x0000_s1042" style="position:absolute;left:517;top:265;width:10;height:35;visibility:visible;mso-wrap-style:square;v-text-anchor:top" coordsize="50,1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" adj="-11796480,,5400" path="m35,1c34,25,34,46,34,66r,62c34,153,34,167,35,170v,2,3,3,7,4l50,175r,7c43,181,36,181,29,181v-7,,-17,,-29,1l,175r8,-1c12,174,14,172,15,170v1,-3,1,-17,1,-43l16,65r,-23l16,26v,-4,,-7,-1,-8c14,17,11,16,8,16l,16,,9c14,8,25,4,34,r1,1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" o:connectangles="0,0,0,0,0,0,0,0,0,0,0,0,0,0,0,0,0,0,0,0,0,0" textboxrect="0,0,50,182"/>
                <v:textbox>
                  <w:txbxContent>
                    <w:p w14:paraId="3B8A327D" w14:textId="77777777" w:rsidR="00E35D83" w:rsidRDefault="00E35D83" w:rsidP="0020033F"/>
                  </w:txbxContent>
                </v:textbox>
              </v:shape>
              <v:shape id="Freeform 18" o:spid="_x0000_s1043" style="position:absolute;left:528;top:265;width:21;height:36;visibility:visible;mso-wrap-style:square;v-text-anchor:top" coordsize="110,1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" adj="-11796480,,5400" path="m,16l,9c6,8,12,7,19,5,23,4,28,3,32,v1,,2,,2,c36,,37,1,37,4r-1,6c36,15,35,19,35,21v,10,,25,,43l35,89,47,74v3,-3,7,-5,11,-7c62,65,67,64,72,64v11,,20,5,27,14c106,87,110,99,110,114v,8,-1,16,-4,23c104,145,100,151,97,156v-2,3,-6,7,-14,13c76,176,71,180,69,181v-4,2,-9,3,-15,3c49,184,44,183,40,182v-4,-2,-8,-5,-13,-9l19,182r-3,-1c17,168,18,155,18,141r,-77c18,52,17,40,17,28,17,22,16,18,15,17,14,16,12,16,9,16l,16xm35,142v,9,,14,1,15c37,160,40,163,45,167v4,3,10,5,16,5c71,172,78,167,84,157v5,-9,8,-21,8,-34c92,109,89,98,84,91,79,83,72,79,63,79v-6,,-12,3,-17,7c41,90,38,94,36,100v-1,2,-1,7,-1,14l35,142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;0,0;0,0;0,0;0,0;0,0;0,0;0,0;0,0;0,0" o:connectangles="0,0,0,0,0,0,0,0,0,0,0,0,0,0,0,0,0,0,0,0,0,0,0,0,0,0,0,0,0,0,0,0,0,0,0,0,0,0,0,0,0,0" textboxrect="0,0,110,184"/>
                <o:lock v:ext="edit" verticies="t"/>
                <v:textbox>
                  <w:txbxContent>
                    <w:p w14:paraId="3A244B68" w14:textId="77777777" w:rsidR="00E35D83" w:rsidRDefault="00E35D83" w:rsidP="0020033F"/>
                  </w:txbxContent>
                </v:textbox>
              </v:shape>
              <v:shape id="Freeform 19" o:spid="_x0000_s1044" style="position:absolute;left:551;top:278;width:17;height:23;visibility:visible;mso-wrap-style:square;v-text-anchor:top" coordsize="88,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" adj="-11796480,,5400" path="m19,59v,16,4,28,11,36c36,104,45,108,55,108v5,,10,-1,15,-3c74,103,79,100,84,97r1,1l82,109v-6,3,-11,6,-17,8c59,119,52,120,46,120v-14,,-25,-5,-34,-15c4,94,,80,,62,,49,2,37,7,27,10,20,16,14,24,9,33,3,41,,49,,61,,71,4,78,13v7,8,10,20,10,35l88,55v-4,2,-9,3,-13,3c68,59,58,59,45,59r-26,xm19,50v11,,23,1,36,1c60,51,65,50,69,50r,-7c69,36,68,29,66,23,64,19,62,15,58,13,54,10,50,9,45,9,37,9,31,12,27,19v-5,6,-7,17,-8,31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" o:connectangles="0,0,0,0,0,0,0,0,0,0,0,0,0,0,0,0,0,0,0,0,0,0,0,0,0,0,0,0,0" textboxrect="0,0,88,120"/>
                <o:lock v:ext="edit" verticies="t"/>
                <v:textbox>
                  <w:txbxContent>
                    <w:p w14:paraId="114738AA" w14:textId="77777777" w:rsidR="00E35D83" w:rsidRDefault="00E35D83" w:rsidP="0020033F"/>
                  </w:txbxContent>
                </v:textbox>
              </v:shape>
              <v:shape id="Freeform 20" o:spid="_x0000_s1045" style="position:absolute;left:570;top:278;width:15;height:22;visibility:visible;mso-wrap-style:square;v-text-anchor:top" coordsize="75,11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" adj="-11796480,,5400" path="m35,28v3,-3,6,-7,9,-13c48,10,52,6,55,3,58,1,62,,65,v4,,7,1,9,2c75,2,75,3,75,4r,1c74,12,74,21,74,33r-5,c67,29,65,26,63,24,61,22,59,21,56,21v-4,,-8,2,-12,5c41,30,39,34,37,40v-1,6,-1,17,-1,34c36,86,36,95,37,103v,3,1,4,2,5c41,110,45,111,50,111r6,l56,118c46,117,36,117,27,117v-9,,-18,,-27,1l,111r10,-1c13,109,15,109,16,107v1,-1,2,-5,2,-11c18,84,19,70,19,54,19,35,18,23,17,20,16,17,13,16,8,16l,16,,9c6,8,12,7,18,6,23,4,27,3,31,v1,,2,,3,c34,,35,,35,v1,1,1,2,1,4l35,28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;0,0;0,0;0,0" o:connectangles="0,0,0,0,0,0,0,0,0,0,0,0,0,0,0,0,0,0,0,0,0,0,0,0,0,0,0,0,0,0,0,0,0,0,0,0" textboxrect="0,0,75,118"/>
                <v:textbox>
                  <w:txbxContent>
                    <w:p w14:paraId="116C0EE2" w14:textId="77777777" w:rsidR="00E35D83" w:rsidRDefault="00E35D83" w:rsidP="0020033F"/>
                  </w:txbxContent>
                </v:textbox>
              </v:shape>
              <v:shape id="Freeform 21" o:spid="_x0000_s1046" style="position:absolute;left:586;top:278;width:35;height:22;visibility:visible;mso-wrap-style:square;v-text-anchor:top" coordsize="180,11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" adj="-11796480,,5400" path="m35,22l49,7c51,5,53,3,56,2,59,1,63,,66,v8,,14,2,19,5c89,8,94,14,98,23l111,9v2,-3,5,-5,8,-6c123,1,128,,132,v6,,11,2,16,5c153,9,157,13,160,19v2,5,3,12,3,22l163,88v,11,,17,1,19c165,109,168,110,172,110r8,1l180,118r-5,-1c167,117,162,117,159,117v-5,,-10,,-15,1c145,103,145,86,145,66v,-17,-1,-28,-2,-33c142,27,140,23,136,20v-3,-3,-8,-4,-13,-4c117,16,112,18,108,21v-4,4,-7,9,-8,14c99,38,99,53,99,78v,15,,23,,25c99,105,100,107,101,108v1,,4,1,9,2l117,111r,7c104,117,96,117,90,117v-5,,-13,,-26,1l64,111r6,c75,111,77,110,78,109v2,-2,2,-5,3,-10c81,86,81,72,81,57v,-13,,-21,-2,-26c78,26,75,22,72,19,68,16,64,15,59,15v-5,,-10,1,-14,5c40,23,37,28,36,33v-1,3,-2,13,-2,29c34,79,35,92,35,100v,4,,6,1,7c37,108,40,109,45,110r7,1l52,118v-8,-1,-16,-1,-24,-1c19,117,10,117,,118r,-7l8,111v4,,7,-2,8,-4c17,104,17,89,17,61v,-20,,-32,,-36c17,21,16,19,15,18,14,17,11,17,6,17l,17,,10c10,8,19,6,26,3l33,v2,,2,1,2,3l35,7v,5,,10,,15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" o:connectangles="0,0,0,0,0,0,0,0,0,0,0,0,0,0,0,0,0,0,0,0,0,0,0,0,0,0,0,0,0,0,0,0,0" textboxrect="0,0,180,118"/>
                <v:textbox>
                  <w:txbxContent>
                    <w:p w14:paraId="4CF41117" w14:textId="77777777" w:rsidR="00E35D83" w:rsidRDefault="00E35D83" w:rsidP="0020033F"/>
                  </w:txbxContent>
                </v:textbox>
              </v:shape>
              <v:shape id="Freeform 22" o:spid="_x0000_s1047" style="position:absolute;left:622;top:278;width:18;height:23;visibility:visible;mso-wrap-style:square;v-text-anchor:top" coordsize="93,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" adj="-11796480,,5400" path="m7,33l8,25,7,17,19,9c24,6,28,3,32,2,36,1,40,,44,,54,,61,3,67,8v6,5,9,11,10,19c78,33,79,47,79,70v,22,,34,1,36c81,109,83,110,85,110r8,l93,118v-8,-1,-13,-1,-16,-1c73,117,68,117,62,118r,-11c62,104,62,100,62,96l40,116v-2,1,-3,3,-5,3c33,120,30,120,27,120v-9,,-16,-2,-20,-7c2,107,,100,,92,,84,1,76,5,70,8,64,13,60,19,57,25,54,39,50,62,45,61,35,60,27,56,22,51,16,45,13,36,13v-3,,-6,,-9,1c24,15,21,16,19,18v-2,6,-4,12,-6,17l7,33xm62,52c43,57,30,62,25,66v-5,4,-7,11,-7,20c18,92,19,97,22,100v3,4,7,6,11,6c39,106,43,104,48,101v5,-4,9,-9,14,-16l61,58r1,-6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;0,0;0,0;0,0;0,0;0,0;0,0;0,0" o:connectangles="0,0,0,0,0,0,0,0,0,0,0,0,0,0,0,0,0,0,0,0,0,0,0,0,0,0,0,0,0,0,0,0,0,0,0,0,0,0,0,0" textboxrect="0,0,93,120"/>
                <o:lock v:ext="edit" verticies="t"/>
                <v:textbox>
                  <w:txbxContent>
                    <w:p w14:paraId="261A48FA" w14:textId="77777777" w:rsidR="00E35D83" w:rsidRDefault="00E35D83" w:rsidP="0020033F"/>
                  </w:txbxContent>
                </v:textbox>
              </v:shape>
              <v:shape id="Freeform 23" o:spid="_x0000_s1048" style="position:absolute;left:641;top:278;width:23;height:22;visibility:visible;mso-wrap-style:square;v-text-anchor:top" coordsize="120,11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" adj="-11796480,,5400" path="m35,23l51,7c52,5,54,4,56,3,61,1,65,,70,v7,,14,2,19,5c94,9,98,14,100,19v3,6,4,15,4,27l103,84v,13,1,21,2,23c106,109,109,111,112,111r8,l120,118v-8,-1,-14,-1,-19,-1c96,117,90,117,84,118v1,-16,2,-37,2,-64c86,43,85,35,84,31,82,26,79,22,76,20,72,17,67,15,62,15v-7,,-12,2,-17,6c40,25,37,30,36,35v,3,-1,11,-1,24c35,74,35,88,36,101v,4,,6,1,7c39,110,42,111,46,111r7,l53,118c41,117,32,117,25,117v-7,,-15,,-25,1l,111r8,c13,111,16,109,17,107v1,-3,1,-20,1,-51c18,42,18,31,18,23,17,21,17,19,16,18,15,17,12,17,8,17l,17,,10c6,9,12,8,16,6,21,5,26,3,32,v1,,1,,2,c35,,35,,35,2r,5l35,23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;0,0;0,0;0,0;0,0;0,0;0,0;0,0;0,0;0,0;0,0" o:connectangles="0,0,0,0,0,0,0,0,0,0,0,0,0,0,0,0,0,0,0,0,0,0,0,0,0,0,0,0,0,0,0,0,0,0,0,0,0,0,0,0,0,0,0" textboxrect="0,0,120,118"/>
                <v:textbox>
                  <w:txbxContent>
                    <w:p w14:paraId="7ACAA316" w14:textId="77777777" w:rsidR="00E35D83" w:rsidRDefault="00E35D83" w:rsidP="0020033F"/>
                  </w:txbxContent>
                </v:textbox>
              </v:shape>
              <v:shape id="Freeform 24" o:spid="_x0000_s1049" style="position:absolute;left:211;top:315;width:11;height:33;visibility:visible;mso-wrap-style:square;v-text-anchor:top" coordsize="58,1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" adj="-11796480,,5400" path="m,165r6,c12,165,16,164,18,160v1,-4,1,-21,1,-53l19,66v,-32,,-50,-1,-53c17,9,13,8,8,8l,8,,c11,,22,1,33,1,43,1,51,,58,r,8l51,8v-5,,-8,,-10,2c40,11,39,15,39,20v,9,,24,,46l39,108v,32,,49,1,53c42,164,45,165,52,165r6,l58,173v-8,,-17,-1,-27,-1c19,172,9,173,,173r,-8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" o:connectangles="0,0,0,0,0,0,0,0,0,0,0,0,0,0,0,0,0,0,0,0,0,0,0,0" textboxrect="0,0,58,173"/>
                <v:textbox>
                  <w:txbxContent>
                    <w:p w14:paraId="7940835C" w14:textId="77777777" w:rsidR="00E35D83" w:rsidRDefault="00E35D83" w:rsidP="0020033F"/>
                  </w:txbxContent>
                </v:textbox>
              </v:shape>
              <v:shape id="Freeform 25" o:spid="_x0000_s1050" style="position:absolute;left:224;top:325;width:23;height:23;visibility:visible;mso-wrap-style:square;v-text-anchor:top" coordsize="120,11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" adj="-11796480,,5400" path="m35,24l51,7c52,5,54,4,56,3,61,1,65,,70,v7,,14,2,19,6c94,9,98,14,100,19v3,6,4,15,4,27l103,84v,13,1,21,2,23c106,110,109,111,112,111r8,l120,118v-7,,-14,-1,-19,-1c96,117,90,118,84,118v1,-16,2,-37,2,-64c86,43,85,35,84,31,82,26,79,23,76,20,72,17,67,16,62,16v-7,,-12,2,-17,6c40,26,37,30,36,35v,3,-1,11,-1,25c35,75,35,88,36,101v,4,,6,1,7c39,110,42,111,46,111r7,l53,118v-12,,-21,-1,-28,-1c18,117,10,118,,118r,-7l8,111v5,,8,-1,9,-4c18,104,18,87,18,56v,-14,,-24,,-32c17,21,17,19,16,18,15,17,12,17,8,17l,17,,10c6,9,12,8,16,7,21,5,26,3,32,v1,,1,,2,c35,,35,1,35,3r,4l35,24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;0,0;0,0;0,0;0,0;0,0;0,0;0,0;0,0;0,0;0,0" o:connectangles="0,0,0,0,0,0,0,0,0,0,0,0,0,0,0,0,0,0,0,0,0,0,0,0,0,0,0,0,0,0,0,0,0,0,0,0,0,0,0,0,0,0,0" textboxrect="0,0,120,118"/>
                <v:textbox>
                  <w:txbxContent>
                    <w:p w14:paraId="7DF15901" w14:textId="77777777" w:rsidR="00E35D83" w:rsidRDefault="00E35D83" w:rsidP="0020033F"/>
                  </w:txbxContent>
                </v:textbox>
              </v:shape>
              <v:shape id="Freeform 26" o:spid="_x0000_s1051" style="position:absolute;left:249;top:325;width:15;height:23;visibility:visible;mso-wrap-style:square;v-text-anchor:top" coordsize="75,1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" adj="-11796480,,5400" path="m8,81r,8c8,95,9,99,10,101v2,2,5,5,10,7c25,111,31,112,36,112v7,,13,-2,17,-7c58,101,60,95,60,89v,-5,-1,-9,-4,-12c54,74,49,72,41,70,28,67,19,64,14,61,10,59,7,56,4,52,2,47,1,43,1,37,1,26,4,17,11,11,18,4,27,,39,,49,,58,3,68,7v-1,6,-1,15,-2,28l60,35v,-7,,-12,-2,-14c57,18,54,15,50,13,46,10,41,9,36,9v-6,,-11,2,-14,6c18,18,16,23,16,29v,5,1,9,4,12c23,44,31,47,45,50v10,3,16,5,19,7c67,59,70,62,72,66v2,4,3,9,3,14c75,91,71,101,63,109v-8,8,-19,12,-32,12c23,121,13,119,3,116,1,115,,114,,113r,-1c1,110,1,108,1,105,2,97,2,91,2,87r,-6l8,81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;0,0;0,0;0,0" o:connectangles="0,0,0,0,0,0,0,0,0,0,0,0,0,0,0,0,0,0,0,0,0,0,0,0,0,0,0,0,0,0,0,0,0,0,0,0" textboxrect="0,0,75,121"/>
                <v:textbox>
                  <w:txbxContent>
                    <w:p w14:paraId="5BE94E2D" w14:textId="77777777" w:rsidR="00E35D83" w:rsidRDefault="00E35D83" w:rsidP="0020033F"/>
                  </w:txbxContent>
                </v:textbox>
              </v:shape>
              <v:shape id="Freeform 27" o:spid="_x0000_s1052" style="position:absolute;left:267;top:318;width:12;height:30;visibility:visible;mso-wrap-style:square;v-text-anchor:top" coordsize="62,15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" adj="-11796480,,5400" path="m33,59r,48c33,120,34,128,34,131v1,3,3,6,5,8c41,141,43,142,47,142v2,,3,,5,-1c54,140,56,138,58,136r3,5l51,155v-2,1,-4,1,-6,2c43,157,41,158,39,158v-5,,-10,-2,-13,-4c22,152,20,149,18,146v-1,-4,-2,-9,-2,-16l16,107r,-46c11,61,5,61,,61l,56c6,53,11,51,16,48v,-12,,-24,-1,-38c23,6,29,3,32,r3,3c35,9,34,24,33,48v9,,16,,21,-1l62,47,61,59r-4,l37,59r-4,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" o:connectangles="0,0,0,0,0,0,0,0,0,0,0,0,0,0,0,0,0,0,0,0,0,0,0,0,0,0,0,0,0" textboxrect="0,0,62,158"/>
                <v:textbox>
                  <w:txbxContent>
                    <w:p w14:paraId="762D0618" w14:textId="77777777" w:rsidR="00E35D83" w:rsidRDefault="00E35D83" w:rsidP="0020033F"/>
                  </w:txbxContent>
                </v:textbox>
              </v:shape>
              <v:shape id="Freeform 28" o:spid="_x0000_s1053" style="position:absolute;left:281;top:315;width:10;height:33;visibility:visible;mso-wrap-style:square;v-text-anchor:top" coordsize="51,1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" adj="-11796480,,5400" path="m25,v3,,6,1,8,4c35,7,37,10,37,14v,4,-2,7,-4,10c31,26,28,28,25,28v-3,,-6,-2,-8,-4c15,21,13,18,13,14v,-4,2,-7,4,-10c19,1,22,,25,xm33,54r3,2c35,62,35,69,35,76v-1,24,-1,41,-1,52c34,139,34,148,35,155v,3,1,5,2,6c38,163,40,163,44,164r7,1l51,172v-10,,-19,-1,-27,-1c16,171,8,172,,172r,-7l8,164v4,,6,-1,7,-2c16,161,16,157,16,150v1,-10,1,-25,1,-43c17,95,17,85,16,78v,-2,,-4,-2,-5c13,72,11,71,7,71l,71,,64c8,63,14,61,18,60v4,-1,9,-3,15,-6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" o:connectangles="0,0,0,0,0,0,0,0,0,0,0,0,0,0,0,0,0,0,0,0,0,0,0,0,0,0,0,0,0,0,0,0" textboxrect="0,0,51,172"/>
                <o:lock v:ext="edit" verticies="t"/>
                <v:textbox>
                  <w:txbxContent>
                    <w:p w14:paraId="68B17058" w14:textId="77777777" w:rsidR="00E35D83" w:rsidRDefault="00E35D83" w:rsidP="0020033F"/>
                  </w:txbxContent>
                </v:textbox>
              </v:shape>
              <v:shape id="Freeform 29" o:spid="_x0000_s1054" style="position:absolute;left:294;top:318;width:11;height:30;visibility:visible;mso-wrap-style:square;v-text-anchor:top" coordsize="62,15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" adj="-11796480,,5400" path="m33,59r,48c33,120,33,128,34,131v1,3,2,6,4,8c40,141,43,142,46,142v2,,4,,6,-1c54,140,56,138,58,136r3,5l51,155v-3,1,-5,1,-7,2c42,157,40,158,38,158v-5,,-9,-2,-12,-4c22,152,20,149,18,146v-2,-4,-2,-9,-2,-16l16,107r,-46c11,61,5,61,,61l,56c5,53,11,51,16,48v,-12,,-24,-1,-38c23,6,29,3,32,r3,3c34,9,34,24,33,48v8,,15,,21,-1l62,47,61,59r-5,l37,59r-4,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" o:connectangles="0,0,0,0,0,0,0,0,0,0,0,0,0,0,0,0,0,0,0,0,0,0,0,0,0,0,0,0,0" textboxrect="0,0,62,158"/>
                <v:textbox>
                  <w:txbxContent>
                    <w:p w14:paraId="14C422B1" w14:textId="77777777" w:rsidR="00E35D83" w:rsidRDefault="00E35D83" w:rsidP="0020033F"/>
                  </w:txbxContent>
                </v:textbox>
              </v:shape>
              <v:shape id="Freeform 30" o:spid="_x0000_s1055" style="position:absolute;left:307;top:325;width:23;height:23;visibility:visible;mso-wrap-style:square;v-text-anchor:top" coordsize="117,1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" adj="-11796480,,5400" path="m82,118l84,96r-6,8c73,110,68,114,63,117v-5,2,-11,4,-18,4c39,121,34,119,29,116v-4,-3,-8,-7,-10,-12c17,99,16,91,16,81v,-6,,-12,1,-20l17,42v,-14,,-22,-1,-23c15,17,13,17,9,17l,17,,10c10,9,18,7,26,4l35,v1,,1,1,1,3l36,15c35,33,34,49,34,63v,15,1,25,2,29c37,96,39,99,42,102v3,3,7,4,12,4c61,106,66,104,72,99,77,94,80,89,82,84v1,-3,1,-11,1,-26c83,34,83,21,82,19v,-2,-3,-2,-9,-2l65,17r,-7c72,9,78,8,83,6,88,5,93,3,99,1,99,,100,,100,v2,,2,1,2,2l102,14v-1,27,-2,52,-2,73c100,99,101,106,102,107v1,3,4,4,9,4l117,111r,7c109,118,102,117,96,117v-5,,-9,1,-14,1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;0,0;0,0;0,0;0,0;0,0;0,0;0,0;0,0" o:connectangles="0,0,0,0,0,0,0,0,0,0,0,0,0,0,0,0,0,0,0,0,0,0,0,0,0,0,0,0,0,0,0,0,0,0,0,0,0,0,0,0,0" textboxrect="0,0,117,121"/>
                <v:textbox>
                  <w:txbxContent>
                    <w:p w14:paraId="460FB2E9" w14:textId="77777777" w:rsidR="00E35D83" w:rsidRDefault="00E35D83" w:rsidP="0020033F"/>
                  </w:txbxContent>
                </v:textbox>
              </v:shape>
              <v:shape id="Freeform 31" o:spid="_x0000_s1056" style="position:absolute;left:333;top:318;width:12;height:30;visibility:visible;mso-wrap-style:square;v-text-anchor:top" coordsize="62,15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" adj="-11796480,,5400" path="m34,59r,48c34,120,34,128,35,131v,3,2,6,4,8c41,141,43,142,47,142v2,,4,,5,-1c54,140,56,138,58,136r3,5l51,155v-2,1,-4,1,-6,2c43,157,41,158,39,158v-5,,-10,-2,-13,-4c22,152,20,149,18,146v-1,-4,-2,-9,-2,-16l16,107r,-46c11,61,6,61,,61l,56c6,53,11,51,16,48v,-12,,-24,-1,-38c23,6,29,3,33,r2,3c35,9,34,24,34,48v8,,15,,20,-1l62,47,61,59r-4,l37,59r-3,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" o:connectangles="0,0,0,0,0,0,0,0,0,0,0,0,0,0,0,0,0,0,0,0,0,0,0,0,0,0,0,0,0" textboxrect="0,0,62,158"/>
                <v:textbox>
                  <w:txbxContent>
                    <w:p w14:paraId="7959DC33" w14:textId="77777777" w:rsidR="00E35D83" w:rsidRDefault="00E35D83" w:rsidP="0020033F"/>
                  </w:txbxContent>
                </v:textbox>
              </v:shape>
              <v:shape id="Freeform 32" o:spid="_x0000_s1057" style="position:absolute;left:347;top:325;width:17;height:23;visibility:visible;mso-wrap-style:square;v-text-anchor:top" coordsize="89,1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" adj="-11796480,,5400" path="m20,59v,16,4,28,10,37c37,104,45,108,56,108v5,,10,-1,14,-3c75,103,80,101,84,97r2,2l83,109v-6,4,-12,7,-18,9c59,120,53,121,47,121v-14,,-25,-6,-34,-16c5,94,,80,,62,,49,3,37,8,27,11,20,17,14,25,9,33,3,42,,50,,62,,71,5,79,13v7,9,10,20,10,35l89,56v-5,1,-9,2,-13,2c69,59,59,59,46,59r-26,xm20,50v11,1,22,1,35,1c60,51,65,51,70,50r,-7c70,36,69,29,67,23,65,19,62,16,59,13,55,10,51,9,46,9,38,9,32,12,27,19v-4,7,-7,17,-7,31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" o:connectangles="0,0,0,0,0,0,0,0,0,0,0,0,0,0,0,0,0,0,0,0,0,0,0,0,0,0,0,0,0" textboxrect="0,0,89,121"/>
                <o:lock v:ext="edit" verticies="t"/>
                <v:textbox>
                  <w:txbxContent>
                    <w:p w14:paraId="427084E8" w14:textId="77777777" w:rsidR="00E35D83" w:rsidRDefault="00E35D83" w:rsidP="0020033F"/>
                  </w:txbxContent>
                </v:textbox>
              </v:shape>
              <v:shape id="Freeform 33" o:spid="_x0000_s1058" style="position:absolute;left:378;top:325;width:19;height:23;visibility:visible;mso-wrap-style:square;v-text-anchor:top" coordsize="100,1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" adj="-11796480,,5400" path="m,60c,48,2,38,7,29,11,20,17,13,25,8,33,3,42,,52,,67,,78,6,87,16v9,10,13,24,13,41c100,77,94,93,83,105,73,115,61,121,46,121v-13,,-24,-6,-33,-17c4,93,,78,,60xm19,51v,17,3,31,9,43c34,106,42,112,53,112v8,,15,-4,20,-11c78,93,81,82,81,67,81,54,79,44,76,35,73,26,69,19,64,15,59,11,54,9,48,9v-6,,-11,2,-15,5c29,17,26,22,24,27v-3,7,-5,15,-5,24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" o:connectangles="0,0,0,0,0,0,0,0,0,0,0,0,0,0,0,0,0,0,0,0,0" textboxrect="0,0,100,121"/>
                <o:lock v:ext="edit" verticies="t"/>
                <v:textbox>
                  <w:txbxContent>
                    <w:p w14:paraId="472FC351" w14:textId="77777777" w:rsidR="00E35D83" w:rsidRDefault="00E35D83" w:rsidP="0020033F"/>
                  </w:txbxContent>
                </v:textbox>
              </v:shape>
              <v:shape id="Freeform 34" o:spid="_x0000_s1059" style="position:absolute;left:400;top:313;width:13;height:35;visibility:visible;mso-wrap-style:square;v-text-anchor:top" coordsize="68,1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" adj="-11796480,,5400" path="m36,86r,47c36,156,37,168,38,171v1,3,4,4,10,4l57,175r,7c46,181,38,181,33,181l,182r,-7l7,175v6,,9,-1,10,-4c18,168,19,155,19,133r,-47l4,87r,-5c9,79,14,76,19,73r,-16c19,49,20,43,21,38,23,33,27,27,32,20,40,11,45,6,49,3,52,1,55,,59,v3,,6,1,9,2c68,6,68,9,68,12v,2,,6,,10l66,23c62,19,57,17,52,17v-6,,-10,2,-12,7c37,29,36,40,36,58r,16c47,74,56,73,63,73r1,1l62,86,50,85v-3,,-8,,-14,1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;0,0" o:connectangles="0,0,0,0,0,0,0,0,0,0,0,0,0,0,0,0,0,0,0,0,0,0,0,0,0,0,0,0,0,0,0,0,0,0" textboxrect="0,0,68,182"/>
                <v:textbox>
                  <w:txbxContent>
                    <w:p w14:paraId="4F6EEC82" w14:textId="77777777" w:rsidR="00E35D83" w:rsidRDefault="00E35D83" w:rsidP="0020033F"/>
                  </w:txbxContent>
                </v:textbox>
              </v:shape>
              <v:shape id="Freeform 35" o:spid="_x0000_s1060" style="position:absolute;left:426;top:315;width:23;height:33;visibility:visible;mso-wrap-style:square;v-text-anchor:top" coordsize="119,1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" adj="-11796480,,5400" path="m40,161v7,1,14,1,20,1c73,162,83,161,90,161v5,-1,10,-2,16,-4l112,128r7,c117,144,116,158,115,171v-6,2,-15,2,-26,2l41,172v-7,,-17,1,-31,2l10,167v5,-3,9,-6,10,-9c21,155,21,142,21,119r,-67c21,28,21,15,20,12,19,9,16,8,11,8l,8,,c16,,27,1,33,1,40,1,49,,61,r,8l49,8v-4,,-6,1,-7,3c41,14,40,24,40,42r,78l41,154r-1,7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" o:connectangles="0,0,0,0,0,0,0,0,0,0,0,0,0,0,0,0,0,0,0,0,0,0,0,0,0,0,0" textboxrect="0,0,119,174"/>
                <v:textbox>
                  <w:txbxContent>
                    <w:p w14:paraId="1BA5297C" w14:textId="77777777" w:rsidR="00E35D83" w:rsidRDefault="00E35D83" w:rsidP="0020033F"/>
                  </w:txbxContent>
                </v:textbox>
              </v:shape>
              <v:shape id="Freeform 36" o:spid="_x0000_s1061" style="position:absolute;left:451;top:315;width:10;height:33;visibility:visible;mso-wrap-style:square;v-text-anchor:top" coordsize="52,1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" adj="-11796480,,5400" path="m26,v3,,5,1,8,4c36,7,37,10,37,14v,4,-1,7,-3,10c31,26,29,28,26,28v-4,,-6,-2,-9,-4c15,21,14,18,14,14v,-4,1,-7,3,-10c20,1,22,,26,xm34,54r2,2c36,62,35,69,35,76v,24,,41,,52c35,139,35,148,35,155v1,3,1,5,2,6c38,163,41,163,45,164r7,1l52,172v-10,,-19,-1,-27,-1c16,171,8,172,,172r,-7l9,164v3,,5,-1,6,-2c16,161,17,157,17,150v,-10,,-25,,-43c17,95,17,85,17,78v,-2,-1,-4,-2,-5c14,72,11,71,8,71l,71,,64c8,63,15,61,19,60v3,-1,9,-3,15,-6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" o:connectangles="0,0,0,0,0,0,0,0,0,0,0,0,0,0,0,0,0,0,0,0,0,0,0,0,0,0,0,0,0,0,0,0" textboxrect="0,0,52,172"/>
                <o:lock v:ext="edit" verticies="t"/>
                <v:textbox>
                  <w:txbxContent>
                    <w:p w14:paraId="56B2AD3F" w14:textId="77777777" w:rsidR="00E35D83" w:rsidRDefault="00E35D83" w:rsidP="0020033F"/>
                  </w:txbxContent>
                </v:textbox>
              </v:shape>
              <v:shape id="Freeform 37" o:spid="_x0000_s1062" style="position:absolute;left:464;top:313;width:13;height:35;visibility:visible;mso-wrap-style:square;v-text-anchor:top" coordsize="68,1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" adj="-11796480,,5400" path="m35,86r,47c35,156,36,168,37,171v1,3,5,4,10,4l56,175r,7c45,181,37,181,32,181l,182r,-7l7,175v5,,8,-1,9,-4c18,168,18,155,18,133r,-47l3,87r,-5c8,79,13,76,18,73r,-16c18,49,19,43,21,38,23,33,26,27,32,20,39,11,45,6,49,3,51,1,55,,59,v2,,5,1,9,2c68,6,67,9,67,12v,2,1,6,1,10l65,23c61,19,56,17,51,17v-5,,-10,2,-12,7c37,29,35,40,35,58r,16c46,74,56,73,63,73r,1l62,86,49,85v-3,,-8,,-14,1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;0,0" o:connectangles="0,0,0,0,0,0,0,0,0,0,0,0,0,0,0,0,0,0,0,0,0,0,0,0,0,0,0,0,0,0,0,0,0,0" textboxrect="0,0,68,182"/>
                <v:textbox>
                  <w:txbxContent>
                    <w:p w14:paraId="4FF5AB9B" w14:textId="77777777" w:rsidR="00E35D83" w:rsidRDefault="00E35D83" w:rsidP="0020033F"/>
                  </w:txbxContent>
                </v:textbox>
              </v:shape>
              <v:shape id="Freeform 38" o:spid="_x0000_s1063" style="position:absolute;left:479;top:325;width:17;height:23;visibility:visible;mso-wrap-style:square;v-text-anchor:top" coordsize="89,1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" adj="-11796480,,5400" path="m20,59v,16,3,28,10,37c37,104,45,108,56,108v5,,9,-1,14,-3c75,103,79,101,84,97r2,2l83,109v-6,4,-12,7,-18,9c59,120,53,121,46,121v-13,,-25,-6,-33,-16c4,94,,80,,62,,49,2,37,7,27,10,20,16,14,25,9,33,3,41,,49,,62,,71,5,78,13v7,9,11,20,11,35l89,56v-5,1,-9,2,-13,2c68,59,58,59,45,59r-25,xm20,50v10,1,22,1,35,1c60,51,65,51,70,50r,-7c70,36,69,29,66,23,65,19,62,16,58,13,55,10,50,9,45,9,38,9,32,12,27,19v-5,7,-7,17,-7,31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" o:connectangles="0,0,0,0,0,0,0,0,0,0,0,0,0,0,0,0,0,0,0,0,0,0,0,0,0,0,0,0,0" textboxrect="0,0,89,121"/>
                <o:lock v:ext="edit" verticies="t"/>
                <v:textbox>
                  <w:txbxContent>
                    <w:p w14:paraId="0D0618F7" w14:textId="77777777" w:rsidR="00E35D83" w:rsidRDefault="00E35D83" w:rsidP="0020033F"/>
                  </w:txbxContent>
                </v:textbox>
              </v:shape>
              <v:shape id="Freeform 39" o:spid="_x0000_s1064" style="position:absolute;left:509;top:314;width:20;height:34;visibility:visible;mso-wrap-style:square;v-text-anchor:top" coordsize="105,1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" adj="-11796480,,5400" path="m96,11v-2,9,-3,20,-3,34l86,45r,-10c86,29,85,24,84,22,82,20,78,17,72,15,66,12,60,11,53,11,42,11,34,14,27,21v-6,6,-9,15,-9,25c18,53,19,58,22,63v2,5,6,8,10,10c37,75,46,77,60,78v14,2,23,4,28,7c93,87,97,92,100,98v3,6,5,13,5,21c105,135,99,149,88,161,76,173,61,179,42,179v-7,,-14,-1,-20,-3c15,175,8,172,2,169,3,159,3,147,3,132r7,l10,138v,8,1,13,1,14c12,154,14,156,16,158v4,3,8,6,14,8c35,167,40,168,46,168v13,,23,-4,30,-11c83,150,87,141,87,130v,-7,-1,-12,-4,-17c81,109,78,105,73,103,69,101,61,99,49,98,34,97,23,95,18,92,12,89,8,84,5,78,2,72,,64,,54,,39,5,26,15,16,24,6,38,,55,v6,,13,1,20,3c82,5,89,7,96,11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;0,0;0,0;0,0;0,0;0,0" o:connectangles="0,0,0,0,0,0,0,0,0,0,0,0,0,0,0,0,0,0,0,0,0,0,0,0,0,0,0,0,0,0,0,0,0,0,0,0,0,0" textboxrect="0,0,105,179"/>
                <v:textbox>
                  <w:txbxContent>
                    <w:p w14:paraId="7EEBD4A1" w14:textId="77777777" w:rsidR="00E35D83" w:rsidRDefault="00E35D83" w:rsidP="0020033F"/>
                  </w:txbxContent>
                </v:textbox>
              </v:shape>
              <v:shape id="Freeform 40" o:spid="_x0000_s1065" style="position:absolute;left:531;top:325;width:16;height:23;visibility:visible;mso-wrap-style:square;v-text-anchor:top" coordsize="81,1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" adj="-11796480,,5400" path="m78,101r3,3l77,112v-5,3,-9,5,-14,6c58,120,53,121,48,121v-11,,-19,-3,-26,-7c15,109,9,103,6,94,2,85,,75,,63,,53,1,44,4,36,7,28,11,22,17,18,22,13,29,9,37,5,42,2,48,,55,v6,,10,1,14,2c73,3,77,5,81,7,79,18,79,29,78,39r-6,l72,33v,-5,-1,-8,-2,-11c69,20,66,18,61,16,57,14,52,13,47,13,37,13,30,16,25,23v-5,7,-7,17,-7,30c18,70,21,84,29,94v6,9,15,14,25,14c59,108,63,107,67,106v4,-1,8,-3,11,-5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" o:connectangles="0,0,0,0,0,0,0,0,0,0,0,0,0,0,0,0,0,0,0,0,0,0,0,0,0,0" textboxrect="0,0,81,121"/>
                <v:textbox>
                  <w:txbxContent>
                    <w:p w14:paraId="6892F1BC" w14:textId="77777777" w:rsidR="00E35D83" w:rsidRDefault="00E35D83" w:rsidP="0020033F"/>
                  </w:txbxContent>
                </v:textbox>
              </v:shape>
              <v:shape id="Freeform 41" o:spid="_x0000_s1066" style="position:absolute;left:550;top:315;width:10;height:33;visibility:visible;mso-wrap-style:square;v-text-anchor:top" coordsize="52,1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" adj="-11796480,,5400" path="m26,v3,,6,1,8,4c36,7,37,10,37,14v,4,-1,7,-3,10c32,26,29,28,26,28v-4,,-6,-2,-9,-4c15,21,14,18,14,14v,-4,1,-7,3,-10c20,1,22,,26,xm34,54r2,2c36,62,36,69,35,76v,24,,41,,52c35,139,35,148,36,155v,3,1,5,2,6c39,163,41,163,45,164r7,1l52,172v-10,,-19,-1,-27,-1c17,171,8,172,,172r,-7l9,164v3,,6,-1,6,-2c16,161,17,157,17,150v,-10,,-25,,-43c17,95,17,85,17,78v,-2,-1,-4,-2,-5c14,72,12,71,8,71l,71,,64c9,63,15,61,19,60v4,-1,9,-3,15,-6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" o:connectangles="0,0,0,0,0,0,0,0,0,0,0,0,0,0,0,0,0,0,0,0,0,0,0,0,0,0,0,0,0,0,0,0" textboxrect="0,0,52,172"/>
                <o:lock v:ext="edit" verticies="t"/>
                <v:textbox>
                  <w:txbxContent>
                    <w:p w14:paraId="7B50DC06" w14:textId="77777777" w:rsidR="00E35D83" w:rsidRDefault="00E35D83" w:rsidP="0020033F"/>
                  </w:txbxContent>
                </v:textbox>
              </v:shape>
              <v:shape id="Freeform 42" o:spid="_x0000_s1067" style="position:absolute;left:563;top:325;width:17;height:23;visibility:visible;mso-wrap-style:square;v-text-anchor:top" coordsize="89,1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" adj="-11796480,,5400" path="m20,59v,16,4,28,10,37c37,104,46,108,56,108v5,,10,-1,14,-3c75,103,80,101,85,97r1,2l83,109v-6,4,-12,7,-18,9c59,120,53,121,47,121v-14,,-25,-6,-34,-16c5,94,,80,,62,,49,3,37,8,27,11,20,17,14,25,9,34,3,42,,50,,62,,72,5,79,13v7,9,10,20,10,35l89,56v-4,1,-9,2,-13,2c69,59,59,59,46,59r-26,xm20,50v11,1,23,1,35,1c61,51,65,51,70,50r,-7c70,36,69,29,67,23,65,19,63,16,59,13,55,10,51,9,46,9,38,9,32,12,27,19v-4,7,-7,17,-7,31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" o:connectangles="0,0,0,0,0,0,0,0,0,0,0,0,0,0,0,0,0,0,0,0,0,0,0,0,0,0,0,0,0" textboxrect="0,0,89,121"/>
                <o:lock v:ext="edit" verticies="t"/>
                <v:textbox>
                  <w:txbxContent>
                    <w:p w14:paraId="2660405B" w14:textId="77777777" w:rsidR="00E35D83" w:rsidRDefault="00E35D83" w:rsidP="0020033F"/>
                  </w:txbxContent>
                </v:textbox>
              </v:shape>
              <v:shape id="Freeform 43" o:spid="_x0000_s1068" style="position:absolute;left:582;top:325;width:23;height:23;visibility:visible;mso-wrap-style:square;v-text-anchor:top" coordsize="120,11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" adj="-11796480,,5400" path="m35,24l50,7c52,5,54,4,56,3,61,1,65,,70,v7,,13,2,19,6c94,9,98,14,100,19v3,6,4,15,4,27l103,84v,13,1,21,2,23c106,110,108,111,112,111r8,l120,118v-8,,-14,-1,-19,-1c95,117,90,118,84,118v1,-16,2,-37,2,-64c86,43,85,35,83,31,82,26,79,23,75,20,72,17,67,16,62,16v-7,,-13,2,-17,6c40,26,37,30,36,35v,3,-1,11,-1,25c35,75,35,88,35,101v1,4,1,6,2,7c39,110,41,111,45,111r8,l53,118v-12,,-21,-1,-28,-1c18,117,10,118,,118r,-7l8,111v5,,8,-1,9,-4c17,104,18,87,18,56v,-14,,-24,-1,-32c17,21,17,19,16,18,15,17,12,17,8,17l,17,,10c6,9,11,8,16,7,21,5,26,3,32,v,,1,,2,c35,,35,1,35,3r,4l35,24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;0,0;0,0;0,0;0,0;0,0;0,0;0,0;0,0;0,0;0,0" o:connectangles="0,0,0,0,0,0,0,0,0,0,0,0,0,0,0,0,0,0,0,0,0,0,0,0,0,0,0,0,0,0,0,0,0,0,0,0,0,0,0,0,0,0,0" textboxrect="0,0,120,118"/>
                <v:textbox>
                  <w:txbxContent>
                    <w:p w14:paraId="5025D676" w14:textId="77777777" w:rsidR="00E35D83" w:rsidRDefault="00E35D83" w:rsidP="0020033F"/>
                  </w:txbxContent>
                </v:textbox>
              </v:shape>
              <v:shape id="Freeform 44" o:spid="_x0000_s1069" style="position:absolute;left:607;top:325;width:16;height:23;visibility:visible;mso-wrap-style:square;v-text-anchor:top" coordsize="81,1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" adj="-11796480,,5400" path="m79,101r2,3l77,112v-4,3,-9,5,-14,6c58,120,53,121,48,121v-10,,-19,-3,-26,-7c15,109,10,103,6,94,2,85,,75,,63,,53,2,44,5,36,8,28,12,22,17,18,22,13,29,9,37,5,42,2,49,,56,v5,,9,1,13,2c73,3,77,5,81,7,80,18,79,29,79,39r-7,l72,33v,-5,,-8,-2,-11c69,20,66,18,62,16,57,14,52,13,47,13v-9,,-16,3,-21,10c21,30,18,40,18,53v,17,4,31,11,41c36,103,44,108,55,108v4,,8,-1,12,-2c71,105,75,103,79,101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" o:connectangles="0,0,0,0,0,0,0,0,0,0,0,0,0,0,0,0,0,0,0,0,0,0,0,0,0,0" textboxrect="0,0,81,121"/>
                <v:textbox>
                  <w:txbxContent>
                    <w:p w14:paraId="078F17FC" w14:textId="77777777" w:rsidR="00E35D83" w:rsidRDefault="00E35D83" w:rsidP="0020033F"/>
                  </w:txbxContent>
                </v:textbox>
              </v:shape>
              <v:shape id="Freeform 45" o:spid="_x0000_s1070" style="position:absolute;left:626;top:325;width:17;height:23;visibility:visible;mso-wrap-style:square;v-text-anchor:top" coordsize="89,1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" adj="-11796480,,5400" path="m20,59v,16,3,28,10,37c37,104,45,108,56,108v5,,9,-1,14,-3c75,103,79,101,84,97r2,2l83,109v-6,4,-12,7,-18,9c59,120,53,121,46,121v-13,,-25,-6,-33,-16c4,94,,80,,62,,49,2,37,7,27,10,20,16,14,25,9,33,3,41,,49,,62,,71,5,78,13v7,9,11,20,11,35l89,56v-5,1,-9,2,-13,2c68,59,58,59,45,59r-25,xm20,50v11,1,22,1,35,1c60,51,65,51,70,50r,-7c70,36,69,29,66,23,65,19,62,16,58,13,55,10,50,9,45,9,38,9,32,12,27,19v-5,7,-7,17,-7,31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" o:connectangles="0,0,0,0,0,0,0,0,0,0,0,0,0,0,0,0,0,0,0,0,0,0,0,0,0,0,0,0,0" textboxrect="0,0,89,121"/>
                <o:lock v:ext="edit" verticies="t"/>
                <v:textbox>
                  <w:txbxContent>
                    <w:p w14:paraId="37AB92FB" w14:textId="77777777" w:rsidR="00E35D83" w:rsidRDefault="00E35D83" w:rsidP="0020033F"/>
                  </w:txbxContent>
                </v:textbox>
              </v:shape>
              <v:shape id="Freeform 46" o:spid="_x0000_s1071" style="position:absolute;left:647;top:325;width:14;height:23;visibility:visible;mso-wrap-style:square;v-text-anchor:top" coordsize="74,1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" adj="-11796480,,5400" path="m8,81r,8c8,95,8,99,9,101v2,2,6,5,11,7c25,111,30,112,36,112v7,,13,-2,17,-7c57,101,60,95,60,89v,-5,-2,-9,-4,-12c53,74,48,72,41,70,27,67,18,64,14,61,9,59,6,56,4,52,2,47,1,43,1,37,1,26,4,17,11,11,17,4,27,,39,v9,,19,3,28,7c67,13,66,22,66,35r-6,c60,28,59,23,58,21,56,18,54,15,49,13,45,10,41,9,36,9v-6,,-11,2,-15,6c17,18,16,23,16,29v,5,1,9,4,12c23,44,31,47,44,50v10,3,17,5,20,7c67,59,70,62,71,66v2,4,3,9,3,14c74,91,70,101,62,109v-7,8,-18,12,-31,12c22,121,13,119,2,116,1,115,,114,,113r,-1c,110,1,108,1,105,1,97,2,91,2,87r,-6l8,81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;0,0;0,0;0,0" o:connectangles="0,0,0,0,0,0,0,0,0,0,0,0,0,0,0,0,0,0,0,0,0,0,0,0,0,0,0,0,0,0,0,0,0,0,0,0" textboxrect="0,0,74,121"/>
                <v:textbox>
                  <w:txbxContent>
                    <w:p w14:paraId="46730D09" w14:textId="77777777" w:rsidR="00E35D83" w:rsidRDefault="00E35D83" w:rsidP="0020033F"/>
                  </w:txbxContent>
                </v:textbox>
              </v:shape>
              <v:shape id="Freeform 47" o:spid="_x0000_s1072" style="position:absolute;left:210;top:367;width:15;height:21;visibility:visible;mso-wrap-style:square;v-text-anchor:top" coordsize="79,11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" adj="-11796480,,5400" path="m46,7v,8,-1,17,-1,25l45,77v,17,1,26,1,28c47,107,50,108,54,108r5,l59,113v-8,-1,-14,-1,-20,-1c34,112,27,112,19,113r,-5l25,108v3,,5,-1,6,-2c31,105,32,104,32,101v1,-6,1,-14,1,-24l33,32v,-9,,-17,-1,-25l26,7c15,7,9,8,7,8,6,9,6,11,5,15l4,26,,26,,17c,13,,7,,,23,1,38,1,42,1l79,c78,9,77,18,77,26r-4,l72,16v,-4,,-6,-1,-7c71,9,70,8,68,8,63,8,58,7,51,7r-5,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" o:connectangles="0,0,0,0,0,0,0,0,0,0,0,0,0,0,0,0,0,0,0,0,0,0,0,0,0,0,0,0,0,0,0,0" textboxrect="0,0,79,113"/>
                <v:textbox>
                  <w:txbxContent>
                    <w:p w14:paraId="7F29DACC" w14:textId="77777777" w:rsidR="00E35D83" w:rsidRDefault="00E35D83" w:rsidP="0020033F"/>
                  </w:txbxContent>
                </v:textbox>
              </v:shape>
              <v:shape id="Freeform 48" o:spid="_x0000_s1073" style="position:absolute;left:226;top:366;width:15;height:22;visibility:visible;mso-wrap-style:square;v-text-anchor:top" coordsize="77,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" adj="-11796480,,5400" path="m23,57r8,-9c33,46,35,44,37,44v2,-1,5,-2,8,-2c49,42,54,43,57,46v4,2,6,5,8,9c66,58,67,65,67,73r,24c67,102,67,106,67,109v,2,1,3,1,3c69,113,70,113,72,113r5,1l77,119v-4,-1,-8,-1,-12,-1c61,118,58,118,54,119v1,-14,1,-27,1,-39c55,71,55,65,54,62,53,59,51,57,49,55,47,53,44,52,40,52v-4,,-7,1,-10,3c27,57,25,60,24,63v-1,2,-1,6,-1,13l23,90v,13,,20,,21c24,112,26,113,29,113r5,1l34,119v-6,-1,-12,-1,-16,-1c13,118,8,118,,119r,-5l5,113v2,,4,,5,-1c10,112,11,110,11,109v,-3,,-10,,-19l11,36v,-14,,-22,-1,-23c10,11,8,11,5,11l,11,,6c7,5,13,4,17,3l22,v1,,2,1,2,2l23,5r,14c23,27,23,32,23,36r,21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,0" textboxrect="0,0,77,119"/>
                <v:textbox>
                  <w:txbxContent>
                    <w:p w14:paraId="543EF00E" w14:textId="77777777" w:rsidR="00E35D83" w:rsidRDefault="00E35D83" w:rsidP="0020033F"/>
                  </w:txbxContent>
                </v:textbox>
              </v:shape>
              <v:shape id="Freeform 49" o:spid="_x0000_s1074" style="position:absolute;left:243;top:374;width:11;height:15;visibility:visible;mso-wrap-style:square;v-text-anchor:top" coordsize="58,7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" adj="-11796480,,5400" path="m13,38v,11,2,19,7,24c24,67,29,70,36,70v3,,6,-1,10,-2c49,67,52,65,55,63r1,1l54,71v-4,2,-8,4,-12,5c38,78,34,78,30,78,21,78,14,75,8,68,3,61,,52,,41,,32,2,24,5,18,7,13,11,9,16,6,22,2,27,,32,v8,,14,3,19,8c55,14,58,22,58,31r,5c55,37,52,38,49,38v-5,,-11,,-20,l13,38xm13,32v7,1,14,1,23,1c39,33,42,33,45,32r,-4c45,23,45,19,43,15,42,12,40,10,38,8,36,7,33,6,29,6v-4,,-8,2,-11,6c15,17,13,23,13,32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" o:connectangles="0,0,0,0,0,0,0,0,0,0,0,0,0,0,0,0,0,0,0,0,0,0,0,0,0,0,0,0,0" textboxrect="0,0,58,78"/>
                <o:lock v:ext="edit" verticies="t"/>
                <v:textbox>
                  <w:txbxContent>
                    <w:p w14:paraId="54724C47" w14:textId="77777777" w:rsidR="00E35D83" w:rsidRDefault="00E35D83" w:rsidP="0020033F"/>
                  </w:txbxContent>
                </v:textbox>
              </v:shape>
              <v:shape id="Freeform 50" o:spid="_x0000_s1075" style="position:absolute;left:264;top:367;width:20;height:21;visibility:visible;mso-wrap-style:square;v-text-anchor:top" coordsize="108,11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" adj="-11796480,,5400" path="m26,57r,22c26,83,26,87,26,92v1,7,1,11,1,12c27,105,28,106,29,106v1,1,3,2,5,2l39,108r,5c33,112,27,112,22,112v-5,,-13,,-22,1l,108r4,c9,108,11,107,12,105v1,-2,1,-11,1,-26l13,32c13,18,13,10,12,8,11,6,9,5,5,5l,5,,c7,1,14,1,20,1v7,,13,,19,-1l39,5r-3,c32,5,29,6,28,6v-1,1,-1,2,-2,4c26,13,26,20,26,31r,18c34,50,44,50,56,50v10,,19,,25,-1l81,34v,-9,,-17,,-23c80,9,80,8,79,7,78,6,76,5,72,5r-4,l68,v6,1,13,1,19,1c94,1,100,1,108,r,5l102,5v-3,,-5,1,-6,2c95,7,94,9,94,11v,3,,10,,23l94,78v,16,,25,1,27c96,107,98,108,102,108r6,l108,113v-7,-1,-13,-1,-19,-1c81,112,74,112,68,113r,-5l72,108v4,,6,-1,7,-2c80,105,80,104,81,101v,-5,,-13,,-24l81,57c75,56,67,56,57,56v-14,,-24,,-31,1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,0,0,0,0,0,0,0,0,0,0,0,0" textboxrect="0,0,108,113"/>
                <v:textbox>
                  <w:txbxContent>
                    <w:p w14:paraId="539687B4" w14:textId="77777777" w:rsidR="00E35D83" w:rsidRDefault="00E35D83" w:rsidP="0020033F"/>
                  </w:txbxContent>
                </v:textbox>
              </v:shape>
              <v:shape id="Freeform 51" o:spid="_x0000_s1076" style="position:absolute;left:286;top:374;width:11;height:15;visibility:visible;mso-wrap-style:square;v-text-anchor:top" coordsize="57,7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" adj="-11796480,,5400" path="m12,38v,11,3,19,7,24c23,67,29,70,36,70v3,,6,-1,9,-2c48,67,51,65,54,63r1,1l53,71v-4,2,-7,4,-11,5c38,78,34,78,30,78,21,78,13,75,8,68,2,61,,52,,41,,32,1,24,4,18,6,13,10,9,16,6,21,2,26,,32,v7,,14,3,18,8c55,14,57,22,57,31r,5c54,37,51,38,49,38v-5,,-12,,-20,l12,38xm12,32v7,1,15,1,23,1c39,33,42,33,45,32r,-4c45,23,44,19,43,15,42,12,40,10,37,8,35,7,32,6,29,6v-5,,-9,2,-12,6c14,17,12,23,12,32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" o:connectangles="0,0,0,0,0,0,0,0,0,0,0,0,0,0,0,0,0,0,0,0,0,0,0,0,0,0,0,0,0" textboxrect="0,0,57,78"/>
                <o:lock v:ext="edit" verticies="t"/>
                <v:textbox>
                  <w:txbxContent>
                    <w:p w14:paraId="5E9D64E3" w14:textId="77777777" w:rsidR="00E35D83" w:rsidRDefault="00E35D83" w:rsidP="0020033F"/>
                  </w:txbxContent>
                </v:textbox>
              </v:shape>
              <v:shape id="Freeform 52" o:spid="_x0000_s1077" style="position:absolute;left:299;top:366;width:14;height:23;visibility:visible;mso-wrap-style:square;v-text-anchor:top" coordsize="72,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" adj="-11796480,,5400" path="m,11l,6c4,6,8,5,12,4,15,3,18,2,22,1v,,,-1,1,-1c24,,24,1,24,3r,4c24,10,23,13,23,14v,7,,16,,28l23,59,31,49v2,-2,4,-4,7,-5c41,43,44,42,47,42v7,,13,3,18,9c69,57,72,65,72,74v,6,-1,11,-3,16c68,95,66,99,63,102v-1,2,-4,4,-9,9c50,115,46,117,45,118v-3,2,-6,2,-9,2c32,120,29,120,27,119v-3,-1,-6,-3,-9,-6l13,119r-2,-1c12,110,12,101,12,92r,-50c12,35,12,27,11,18v,-3,,-5,-1,-6c10,11,8,11,6,11l,11xm23,93v,6,,9,1,10c24,104,26,106,29,109v4,2,7,3,11,3c46,112,51,109,55,103v3,-6,5,-14,5,-23c60,71,58,64,55,59,51,55,47,52,41,52v-4,,-7,2,-11,4c27,59,25,62,24,65v-1,2,-1,5,-1,10l23,93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;0,0;0,0;0,0;0,0;0,0;0,0;0,0;0,0;0,0" o:connectangles="0,0,0,0,0,0,0,0,0,0,0,0,0,0,0,0,0,0,0,0,0,0,0,0,0,0,0,0,0,0,0,0,0,0,0,0,0,0,0,0,0,0" textboxrect="0,0,72,120"/>
                <o:lock v:ext="edit" verticies="t"/>
                <v:textbox>
                  <w:txbxContent>
                    <w:p w14:paraId="0B5D6AC6" w14:textId="77777777" w:rsidR="00E35D83" w:rsidRDefault="00E35D83" w:rsidP="0020033F"/>
                  </w:txbxContent>
                </v:textbox>
              </v:shape>
              <v:shape id="Freeform 53" o:spid="_x0000_s1078" style="position:absolute;left:315;top:374;width:9;height:14;visibility:visible;mso-wrap-style:square;v-text-anchor:top" coordsize="49,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" adj="-11796480,,5400" path="m23,18v2,-2,3,-5,6,-8c31,6,33,4,35,2,38,1,40,,42,v3,,5,1,6,1c48,2,49,2,49,3r,1c48,8,48,14,48,21r-3,c44,19,42,17,41,16,40,15,38,14,36,14v-3,,-5,1,-7,3c26,19,25,22,24,26v-1,4,-1,11,-1,22c23,56,23,62,24,67v,2,,3,1,3c27,72,29,72,32,72r4,l36,77c30,76,23,76,17,76,11,76,5,76,,77l,72,6,71v2,,4,,4,-1c11,69,11,67,12,62v,-7,,-16,,-27c12,23,12,15,11,13,10,11,8,11,5,11l,11,,6c4,6,8,5,11,4,15,3,18,2,20,v1,,1,,2,c22,,23,,23,v,1,,1,,2l23,18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;0,0;0,0;0,0" o:connectangles="0,0,0,0,0,0,0,0,0,0,0,0,0,0,0,0,0,0,0,0,0,0,0,0,0,0,0,0,0,0,0,0,0,0,0,0" textboxrect="0,0,49,77"/>
                <v:textbox>
                  <w:txbxContent>
                    <w:p w14:paraId="3F65AB3C" w14:textId="77777777" w:rsidR="00E35D83" w:rsidRDefault="00E35D83" w:rsidP="0020033F"/>
                  </w:txbxContent>
                </v:textbox>
              </v:shape>
              <v:shape id="Freeform 54" o:spid="_x0000_s1079" style="position:absolute;left:326;top:374;width:11;height:15;visibility:visible;mso-wrap-style:square;v-text-anchor:top" coordsize="57,7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" adj="-11796480,,5400" path="m12,38v,11,3,19,7,24c23,67,29,70,36,70v3,,6,-1,9,-2c48,67,51,65,54,63r1,1l53,71v-4,2,-7,4,-11,5c38,78,34,78,30,78,21,78,13,75,8,68,2,61,,52,,41,,32,1,24,4,18,6,13,10,9,16,6,21,2,26,,32,v7,,14,3,18,8c55,14,57,22,57,31r,5c54,37,51,38,49,38v-5,,-12,,-20,l12,38xm12,32v7,1,15,1,23,1c39,33,42,33,45,32r,-4c45,23,44,19,43,15,42,12,40,10,37,8,35,7,32,6,29,6v-5,,-9,2,-12,6c14,17,13,23,12,32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" o:connectangles="0,0,0,0,0,0,0,0,0,0,0,0,0,0,0,0,0,0,0,0,0,0,0,0,0,0,0,0,0" textboxrect="0,0,57,78"/>
                <o:lock v:ext="edit" verticies="t"/>
                <v:textbox>
                  <w:txbxContent>
                    <w:p w14:paraId="1B4CFA2C" w14:textId="77777777" w:rsidR="00E35D83" w:rsidRDefault="00E35D83" w:rsidP="0020033F"/>
                  </w:txbxContent>
                </v:textbox>
              </v:shape>
              <v:shape id="Freeform 55" o:spid="_x0000_s1080" style="position:absolute;left:339;top:374;width:21;height:14;visibility:visible;mso-wrap-style:square;v-text-anchor:top" coordsize="109,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" adj="-11796480,,5400" path="m33,77r-7,c23,62,19,46,14,28l10,12c9,10,8,9,7,8,6,7,5,6,3,6l,6,,2v7,,12,,16,c20,2,25,2,32,2r,4l29,6v-3,,-5,1,-6,1c22,8,22,9,22,10v,3,4,19,11,49l48,22c50,16,52,9,55,r3,c60,7,62,13,64,19l78,60,88,28v2,-6,4,-11,4,-14c92,12,92,11,92,10v,-1,,-2,-1,-3c90,7,89,6,87,6r-5,l82,2v6,,11,,16,c102,2,106,2,109,2r,4l106,6v-1,,-3,1,-4,3c100,11,97,21,90,38,85,53,81,66,78,77r-6,c70,71,66,61,62,47l53,22c47,37,42,51,38,61v-1,5,-3,11,-5,16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;0,0;0,0;0,0;0,0;0,0;0,0" o:connectangles="0,0,0,0,0,0,0,0,0,0,0,0,0,0,0,0,0,0,0,0,0,0,0,0,0,0,0,0,0,0,0,0,0,0,0,0,0,0,0" textboxrect="0,0,109,77"/>
                <v:textbox>
                  <w:txbxContent>
                    <w:p w14:paraId="1C7AF90B" w14:textId="77777777" w:rsidR="00E35D83" w:rsidRDefault="00E35D83" w:rsidP="0020033F"/>
                  </w:txbxContent>
                </v:textbox>
              </v:shape>
              <v:shape id="Freeform 56" o:spid="_x0000_s1081" style="position:absolute;left:369;top:367;width:20;height:22;visibility:visible;mso-wrap-style:square;v-text-anchor:top" coordsize="101,1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" adj="-11796480,,5400" path="m,5l,c9,1,16,1,20,1v4,,11,,19,-1l39,5r-5,c30,5,28,6,27,8v-1,2,-2,11,-2,26l25,65v,11,1,19,2,23c28,93,31,97,35,100v4,3,10,4,18,4c60,104,66,103,72,99v3,-2,6,-5,7,-10c81,84,82,75,82,62r,-30c82,18,81,10,80,8,79,6,76,5,72,5r-4,l68,v9,1,15,1,18,1c90,1,95,1,101,r,5l96,5v-3,,-6,1,-7,4c88,11,88,19,88,32r,30c88,75,87,84,86,89v-1,5,-3,9,-6,13c77,106,73,109,68,111v-5,2,-11,3,-18,3c43,114,37,113,32,111v-5,-2,-9,-4,-12,-7c18,101,16,98,15,93,13,89,13,82,13,72r,-15l13,33c13,18,13,10,12,8,11,6,9,5,5,5l,5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;0,0;0,0;0,0;0,0;0,0;0,0;0,0" o:connectangles="0,0,0,0,0,0,0,0,0,0,0,0,0,0,0,0,0,0,0,0,0,0,0,0,0,0,0,0,0,0,0,0,0,0,0,0,0,0,0,0" textboxrect="0,0,101,114"/>
                <v:textbox>
                  <w:txbxContent>
                    <w:p w14:paraId="01FE5AD1" w14:textId="77777777" w:rsidR="00E35D83" w:rsidRDefault="00E35D83" w:rsidP="0020033F"/>
                  </w:txbxContent>
                </v:textbox>
              </v:shape>
              <v:shape id="Freeform 57" o:spid="_x0000_s1082" style="position:absolute;left:391;top:374;width:14;height:14;visibility:visible;mso-wrap-style:square;v-text-anchor:top" coordsize="77,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" adj="-11796480,,5400" path="m22,15l32,5c33,4,35,3,36,2,39,1,42,,45,v5,,9,1,12,4c61,6,63,9,65,13v1,3,2,9,2,17l67,55v,8,,13,,15c68,71,70,72,72,72r5,l77,77c72,76,68,76,65,76v-4,,-7,,-11,1c55,66,55,53,55,35v,-7,,-12,-1,-15c53,17,51,15,48,13,46,11,43,10,40,10v-5,,-8,2,-11,4c26,17,24,20,23,23v,2,-1,7,-1,16c22,48,22,57,23,66v,2,,4,,4c25,71,26,72,29,72r5,l34,77c26,76,20,76,16,76,11,76,6,76,,77l,72r5,c8,72,10,71,10,69v1,-1,1,-12,1,-32c11,28,11,20,11,15v,-1,-1,-2,-1,-3c9,11,7,11,5,11l,11,,6c4,6,7,5,10,4,13,3,16,2,20,v1,,1,,1,c22,,22,,22,2r,3l22,15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;0,0;0,0;0,0;0,0;0,0;0,0;0,0;0,0;0,0;0,0" o:connectangles="0,0,0,0,0,0,0,0,0,0,0,0,0,0,0,0,0,0,0,0,0,0,0,0,0,0,0,0,0,0,0,0,0,0,0,0,0,0,0,0,0,0,0" textboxrect="0,0,77,77"/>
                <v:textbox>
                  <w:txbxContent>
                    <w:p w14:paraId="0294355F" w14:textId="77777777" w:rsidR="00E35D83" w:rsidRDefault="00E35D83" w:rsidP="0020033F"/>
                  </w:txbxContent>
                </v:textbox>
              </v:shape>
              <v:shape id="Freeform 58" o:spid="_x0000_s1083" style="position:absolute;left:407;top:367;width:6;height:21;visibility:visible;mso-wrap-style:square;v-text-anchor:top" coordsize="34,11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" adj="-11796480,,5400" path="m17,v2,,4,1,5,3c24,4,24,6,24,9v,2,,5,-2,6c21,17,19,18,17,18v-2,,-4,-1,-5,-3c10,14,9,11,9,9,9,6,10,4,12,3,13,1,15,,17,xm22,35r2,1c23,40,23,44,23,49v,16,,27,,34c23,90,23,96,23,101v1,2,1,3,2,4c25,105,27,106,29,106r5,1l34,112v-7,-1,-12,-1,-18,-1c11,111,6,111,,112r,-5l6,106v2,,4,,4,-1c11,104,11,102,11,97v,-6,,-16,,-27c11,61,11,55,11,51v,-2,,-3,-1,-4c9,47,8,46,5,46l,46,,42c6,41,10,40,12,39v3,-1,6,-2,10,-4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" o:connectangles="0,0,0,0,0,0,0,0,0,0,0,0,0,0,0,0,0,0,0,0,0,0,0,0,0,0,0,0,0,0,0,0" textboxrect="0,0,34,112"/>
                <o:lock v:ext="edit" verticies="t"/>
                <v:textbox>
                  <w:txbxContent>
                    <w:p w14:paraId="6FF70B74" w14:textId="77777777" w:rsidR="00E35D83" w:rsidRDefault="00E35D83" w:rsidP="0020033F"/>
                  </w:txbxContent>
                </v:textbox>
              </v:shape>
              <v:shape id="Freeform 59" o:spid="_x0000_s1084" style="position:absolute;left:415;top:374;width:14;height:14;visibility:visible;mso-wrap-style:square;v-text-anchor:top" coordsize="72,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" adj="-11796480,,5400" path="m46,4l46,v5,,9,,13,c63,,67,,72,r,4l70,4v-1,,-2,1,-3,1c66,6,66,6,65,7v,,-2,4,-5,11c55,30,52,40,49,47,46,54,43,63,39,75r-7,c26,58,20,41,14,25,12,19,10,15,10,13,9,10,8,8,6,6,5,5,4,4,2,4l,4,,c6,,12,,16,v5,,10,,15,l31,4r-3,c26,4,24,5,23,5,22,6,21,7,21,8v,1,1,3,2,5c23,16,29,32,39,61l51,27v2,-8,4,-13,5,-16c56,10,56,9,56,8v,-1,,-1,-1,-2c54,6,53,5,51,5l46,4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" o:connectangles="0,0,0,0,0,0,0,0,0,0,0,0,0,0,0,0,0,0,0,0,0,0,0,0,0,0,0,0,0,0,0,0" textboxrect="0,0,72,75"/>
                <v:textbox>
                  <w:txbxContent>
                    <w:p w14:paraId="75C9451A" w14:textId="77777777" w:rsidR="00E35D83" w:rsidRDefault="00E35D83" w:rsidP="0020033F"/>
                  </w:txbxContent>
                </v:textbox>
              </v:shape>
              <v:shape id="Freeform 60" o:spid="_x0000_s1085" style="position:absolute;left:431;top:374;width:11;height:15;visibility:visible;mso-wrap-style:square;v-text-anchor:top" coordsize="58,7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" adj="-11796480,,5400" path="m13,38v,11,3,19,7,24c24,67,30,70,37,70v3,,6,-1,9,-2c49,67,52,65,55,63r1,1l54,71v-4,2,-7,4,-11,5c39,78,35,78,31,78,22,78,14,75,9,68,3,61,,52,,41,,32,2,24,5,18,7,13,11,9,16,6,22,2,27,,33,v7,,14,3,18,8c56,14,58,22,58,31r,5c55,37,52,38,50,38v-5,,-12,,-20,l13,38xm13,32v7,1,15,1,23,1c39,33,43,33,46,32r,-4c46,23,45,19,43,15,42,12,41,10,38,8,36,7,33,6,30,6v-5,,-9,2,-12,6c15,17,13,23,13,32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" o:connectangles="0,0,0,0,0,0,0,0,0,0,0,0,0,0,0,0,0,0,0,0,0,0,0,0,0,0,0,0,0" textboxrect="0,0,58,78"/>
                <o:lock v:ext="edit" verticies="t"/>
                <v:textbox>
                  <w:txbxContent>
                    <w:p w14:paraId="7E78E47B" w14:textId="77777777" w:rsidR="00E35D83" w:rsidRDefault="00E35D83" w:rsidP="0020033F"/>
                  </w:txbxContent>
                </v:textbox>
              </v:shape>
              <v:shape id="Freeform 61" o:spid="_x0000_s1086" style="position:absolute;left:444;top:374;width:10;height:14;visibility:visible;mso-wrap-style:square;v-text-anchor:top" coordsize="49,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" adj="-11796480,,5400" path="m23,18v2,-2,4,-5,6,-8c31,6,33,4,36,2,38,1,40,,42,v3,,5,1,6,1c48,2,49,2,49,3r,1c48,8,48,14,48,21r-3,c44,19,42,17,41,16,40,15,38,14,36,14v-3,,-5,1,-7,3c26,19,25,22,24,26v-1,4,-1,11,-1,22c23,56,23,62,24,67v,2,,3,1,3c27,72,29,72,33,72r4,l37,77c30,76,23,76,17,76,11,76,5,76,,77l,72,6,71v2,,4,,4,-1c11,69,11,67,12,62v,-7,,-16,,-27c12,23,12,15,11,13,10,11,8,11,5,11l,11,,6c4,6,8,5,11,4,15,3,18,2,20,v1,,1,,2,c22,,23,,23,v,1,,1,,2l23,18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;0,0;0,0;0,0" o:connectangles="0,0,0,0,0,0,0,0,0,0,0,0,0,0,0,0,0,0,0,0,0,0,0,0,0,0,0,0,0,0,0,0,0,0,0,0" textboxrect="0,0,49,77"/>
                <v:textbox>
                  <w:txbxContent>
                    <w:p w14:paraId="49FEA6B2" w14:textId="77777777" w:rsidR="00E35D83" w:rsidRDefault="00E35D83" w:rsidP="0020033F"/>
                  </w:txbxContent>
                </v:textbox>
              </v:shape>
              <v:shape id="Freeform 62" o:spid="_x0000_s1087" style="position:absolute;left:456;top:374;width:9;height:15;visibility:visible;mso-wrap-style:square;v-text-anchor:top" coordsize="48,7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" adj="-11796480,,5400" path="m5,52r,6c5,62,5,64,6,65v1,2,3,4,7,5c16,72,19,73,23,73v5,,8,-2,11,-5c37,65,39,62,39,58v,-4,-1,-6,-3,-8c34,48,31,46,26,45,17,43,12,41,9,40,6,38,4,36,2,33,1,31,,28,,24,,17,2,11,7,7,11,2,17,,25,v6,,12,2,19,5c43,8,43,14,43,23r-4,c39,18,38,15,37,14,36,12,35,10,32,8,29,7,26,6,23,6v-4,,-7,1,-10,4c11,12,10,15,10,19v,3,1,6,3,8c15,29,20,31,29,33v6,1,10,3,12,4c43,38,45,40,46,43v1,3,2,6,2,9c48,59,45,65,40,70v-5,6,-12,8,-20,8c14,78,8,77,1,75,,75,,74,,74l,72v,,,-2,,-4c1,63,1,59,1,56r,-4l5,52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;0,0;0,0;0,0" o:connectangles="0,0,0,0,0,0,0,0,0,0,0,0,0,0,0,0,0,0,0,0,0,0,0,0,0,0,0,0,0,0,0,0,0,0,0,0" textboxrect="0,0,48,78"/>
                <v:textbox>
                  <w:txbxContent>
                    <w:p w14:paraId="4AB8A0B5" w14:textId="77777777" w:rsidR="00E35D83" w:rsidRDefault="00E35D83" w:rsidP="0020033F"/>
                  </w:txbxContent>
                </v:textbox>
              </v:shape>
              <v:shape id="Freeform 63" o:spid="_x0000_s1088" style="position:absolute;left:468;top:367;width:6;height:21;visibility:visible;mso-wrap-style:square;v-text-anchor:top" coordsize="33,11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" adj="-11796480,,5400" path="m16,v2,,4,1,5,3c23,4,24,6,24,9v,2,-1,5,-3,6c20,17,18,18,16,18v-2,,-4,-1,-5,-3c9,14,9,11,9,9,9,6,9,4,11,3,12,1,14,,16,xm21,35r2,1c23,40,22,44,22,49v,16,,27,,34c22,90,22,96,23,101v,2,,3,1,4c24,105,26,106,29,106r4,1l33,112v-6,-1,-12,-1,-18,-1c10,111,5,111,,112r,-5l5,106v2,,4,,4,-1c10,104,10,102,10,97v1,-6,1,-16,1,-27c11,61,11,55,10,51v,-2,,-3,-1,-4c8,47,7,46,5,46l,46,,42c5,41,9,40,11,39v3,-1,6,-2,10,-4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" o:connectangles="0,0,0,0,0,0,0,0,0,0,0,0,0,0,0,0,0,0,0,0,0,0,0,0,0,0,0,0,0,0,0,0" textboxrect="0,0,33,112"/>
                <o:lock v:ext="edit" verticies="t"/>
                <v:textbox>
                  <w:txbxContent>
                    <w:p w14:paraId="3FB1F988" w14:textId="77777777" w:rsidR="00E35D83" w:rsidRDefault="00E35D83" w:rsidP="0020033F"/>
                  </w:txbxContent>
                </v:textbox>
              </v:shape>
              <v:shape id="Freeform 64" o:spid="_x0000_s1089" style="position:absolute;left:476;top:369;width:8;height:20;visibility:visible;mso-wrap-style:square;v-text-anchor:top" coordsize="41,1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" adj="-11796480,,5400" path="m22,39r,31c22,78,22,83,23,85v,2,1,4,2,5c27,92,29,92,31,92v1,,2,,3,-1c36,91,37,90,38,89r2,2l33,100v-1,1,-2,1,-4,2c28,102,27,102,25,102v-3,,-6,,-8,-2c15,99,13,97,12,95,11,92,11,89,11,85r,-16l11,39c7,39,4,39,,40l,36c4,35,8,33,11,31v,-8,,-16,-1,-25c15,4,19,2,21,r2,2c23,6,22,16,22,31v5,,10,,13,l41,30r-1,9l37,38,24,39r-2,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" o:connectangles="0,0,0,0,0,0,0,0,0,0,0,0,0,0,0,0,0,0,0,0,0,0,0,0,0,0,0,0,0" textboxrect="0,0,41,102"/>
                <v:textbox>
                  <w:txbxContent>
                    <w:p w14:paraId="11824953" w14:textId="77777777" w:rsidR="00E35D83" w:rsidRDefault="00E35D83" w:rsidP="0020033F"/>
                  </w:txbxContent>
                </v:textbox>
              </v:shape>
              <v:shape id="Freeform 65" o:spid="_x0000_s1090" style="position:absolute;left:485;top:374;width:14;height:23;visibility:visible;mso-wrap-style:square;v-text-anchor:top" coordsize="72,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" adj="-11796480,,5400" path="m3,117l6,105r1,c9,106,10,108,11,108v1,1,3,2,4,2c18,110,20,108,22,105v3,-3,6,-12,11,-26c31,73,27,61,21,44l15,26,10,12c8,7,6,4,3,4l,4,,c5,,9,,12,v3,,10,,20,l32,4r-5,c25,4,24,5,23,5,22,6,22,7,22,8v,1,,3,1,5c28,28,33,44,39,60,45,45,50,30,54,16v2,-4,2,-7,2,-7c56,7,55,6,52,5l47,4,47,v5,,10,,14,c65,,69,,72,r,4l70,4v-1,,-2,1,-3,1c66,6,65,7,64,8,63,11,59,21,52,39,50,44,45,57,38,79,31,97,27,107,26,109v-1,3,-4,6,-6,8c17,119,14,120,11,120v-1,,-3,,-4,-1c6,119,4,118,3,117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;0,0;0,0;0,0;0,0;0,0;0,0" o:connectangles="0,0,0,0,0,0,0,0,0,0,0,0,0,0,0,0,0,0,0,0,0,0,0,0,0,0,0,0,0,0,0,0,0,0,0,0,0,0,0" textboxrect="0,0,72,120"/>
                <v:textbox>
                  <w:txbxContent>
                    <w:p w14:paraId="140DC126" w14:textId="77777777" w:rsidR="00E35D83" w:rsidRDefault="00E35D83" w:rsidP="0020033F"/>
                  </w:txbxContent>
                </v:textbox>
              </v:shape>
              <v:shape id="Freeform 66" o:spid="_x0000_s1091" style="position:absolute;left:508;top:374;width:13;height:15;visibility:visible;mso-wrap-style:square;v-text-anchor:top" coordsize="65,7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" adj="-11796480,,5400" path="m,39c,31,2,25,4,19,7,13,11,9,16,5,22,2,27,,34,v9,,17,4,23,10c62,17,65,26,65,37v,13,-4,23,-11,31c47,75,40,78,30,78,21,78,14,75,9,68,3,61,,51,,39xm13,33v,11,2,20,5,28c22,69,28,73,35,73v5,,9,-3,13,-8c51,60,53,53,53,43,53,35,52,28,50,23,48,17,45,13,42,10,39,7,35,6,31,6v-3,,-6,1,-9,3c19,11,17,14,15,17v-1,5,-2,10,-2,16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" o:connectangles="0,0,0,0,0,0,0,0,0,0,0,0,0,0,0,0,0,0,0,0,0" textboxrect="0,0,65,78"/>
                <o:lock v:ext="edit" verticies="t"/>
                <v:textbox>
                  <w:txbxContent>
                    <w:p w14:paraId="0FD763CC" w14:textId="77777777" w:rsidR="00E35D83" w:rsidRDefault="00E35D83" w:rsidP="0020033F"/>
                  </w:txbxContent>
                </v:textbox>
              </v:shape>
              <v:shape id="Freeform 67" o:spid="_x0000_s1092" style="position:absolute;left:523;top:366;width:8;height:22;visibility:visible;mso-wrap-style:square;v-text-anchor:top" coordsize="44,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" adj="-11796480,,5400" path="m23,56r,31c23,101,23,110,24,111v1,2,3,3,7,3l37,114r,5c30,118,24,118,21,118l,119r,-5l5,114v3,,5,-1,6,-2c12,109,12,101,12,87r,-31l2,57r,-4c6,52,9,50,12,48r,-10c12,32,13,28,14,25v1,-3,3,-7,7,-11c26,8,29,4,32,2,34,1,36,,38,v2,,4,1,6,1c44,4,44,6,44,8v,2,,4,,7l42,16c40,13,37,11,33,11v-3,,-6,2,-8,5c24,19,23,26,23,38r,10c30,48,36,48,41,48r-1,8l32,56v-2,,-5,,-9,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;0,0" o:connectangles="0,0,0,0,0,0,0,0,0,0,0,0,0,0,0,0,0,0,0,0,0,0,0,0,0,0,0,0,0,0,0,0,0,0" textboxrect="0,0,44,119"/>
                <v:textbox>
                  <w:txbxContent>
                    <w:p w14:paraId="3AB6F0DA" w14:textId="77777777" w:rsidR="00E35D83" w:rsidRDefault="00E35D83" w:rsidP="0020033F"/>
                  </w:txbxContent>
                </v:textbox>
              </v:shape>
              <v:shape id="Freeform 68" o:spid="_x0000_s1093" style="position:absolute;left:539;top:367;width:9;height:27;visibility:visible;mso-wrap-style:square;v-text-anchor:top" coordsize="43,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" adj="-11796480,,5400" path="m,143v,-2,,-4,,-5l,131r1,-1c4,132,6,133,8,133v4,,6,-2,8,-4c17,126,18,118,18,105r,-68c18,20,18,10,17,8,16,6,13,5,9,5l4,5,4,c9,1,15,1,23,1v8,,15,,20,-1l43,5,39,6v-4,,-6,,-6,1c32,8,31,9,31,10v,1,,6,,13l31,91v,12,-1,20,-2,25c27,123,23,130,18,136v-5,5,-10,8,-15,8c2,144,1,144,,143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" o:connectangles="0,0,0,0,0,0,0,0,0,0,0,0,0,0,0,0,0,0,0,0,0,0,0,0" textboxrect="0,0,43,144"/>
                <v:textbox>
                  <w:txbxContent>
                    <w:p w14:paraId="7150D82B" w14:textId="77777777" w:rsidR="00E35D83" w:rsidRDefault="00E35D83" w:rsidP="0020033F"/>
                  </w:txbxContent>
                </v:textbox>
              </v:shape>
              <v:shape id="Freeform 69" o:spid="_x0000_s1094" style="position:absolute;left:550;top:374;width:11;height:15;visibility:visible;mso-wrap-style:square;v-text-anchor:top" coordsize="58,7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" adj="-11796480,,5400" path="m13,38v,11,2,19,6,24c24,67,29,70,36,70v3,,6,-1,10,-2c49,67,52,65,55,63r1,1l54,71v-4,2,-8,4,-12,5c38,78,34,78,30,78,21,78,14,75,8,68,3,61,,52,,41,,32,2,24,5,18,7,13,11,9,16,6,22,2,27,,32,v8,,14,3,19,8c55,14,58,22,58,31r,5c55,37,52,38,49,38v-5,,-11,,-20,l13,38xm13,32v7,1,14,1,23,1c39,33,42,33,45,32r,-4c45,23,45,19,43,15,42,12,40,10,38,8,36,7,33,6,29,6v-4,,-8,2,-11,6c15,17,13,23,13,32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" o:connectangles="0,0,0,0,0,0,0,0,0,0,0,0,0,0,0,0,0,0,0,0,0,0,0,0,0,0,0,0,0" textboxrect="0,0,58,78"/>
                <o:lock v:ext="edit" verticies="t"/>
                <v:textbox>
                  <w:txbxContent>
                    <w:p w14:paraId="2261A782" w14:textId="77777777" w:rsidR="00E35D83" w:rsidRDefault="00E35D83" w:rsidP="0020033F"/>
                  </w:txbxContent>
                </v:textbox>
              </v:shape>
              <v:shape id="Freeform 70" o:spid="_x0000_s1095" style="position:absolute;left:563;top:374;width:9;height:14;visibility:visible;mso-wrap-style:square;v-text-anchor:top" coordsize="49,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" adj="-11796480,,5400" path="m23,18v2,-2,4,-5,6,-8c32,6,34,4,36,2,38,1,41,,43,v2,,4,1,5,1c49,2,49,2,49,3r,1c49,8,48,14,48,21r-3,c44,19,43,17,42,16,40,15,38,14,37,14v-3,,-6,1,-8,3c27,19,26,22,25,26v-1,4,-1,11,-1,22c24,56,24,62,24,67v1,2,1,3,2,3c27,72,30,72,33,72r4,l37,77c30,76,24,76,18,76,12,76,6,76,,77l,72,7,71v2,,3,,4,-1c12,69,12,67,12,62v,-7,1,-16,1,-27c13,23,12,15,11,13,11,11,9,11,6,11l,11,,6c5,6,8,5,12,4,15,3,18,2,21,v,,1,,1,c23,,23,,23,v1,1,1,1,1,2l23,18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;0,0;0,0;0,0" o:connectangles="0,0,0,0,0,0,0,0,0,0,0,0,0,0,0,0,0,0,0,0,0,0,0,0,0,0,0,0,0,0,0,0,0,0,0,0" textboxrect="0,0,49,77"/>
                <v:textbox>
                  <w:txbxContent>
                    <w:p w14:paraId="6DD73239" w14:textId="77777777" w:rsidR="00E35D83" w:rsidRDefault="00E35D83" w:rsidP="0020033F"/>
                  </w:txbxContent>
                </v:textbox>
              </v:shape>
              <v:shape id="Freeform 71" o:spid="_x0000_s1096" style="position:absolute;left:574;top:374;width:15;height:15;visibility:visible;mso-wrap-style:square;v-text-anchor:top" coordsize="76,7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" adj="-11796480,,5400" path="m53,77l54,62r-4,5c47,71,44,74,41,76v-3,1,-7,2,-12,2c25,78,22,77,19,75,16,73,14,71,13,67,11,64,11,59,11,52v,-3,,-7,,-12l11,27v,-9,,-14,-1,-15c10,11,8,11,6,11l,11,,6c6,6,12,4,17,2l22,v1,,2,1,2,2l23,10c22,21,22,32,22,41v,10,,16,1,19c24,62,25,64,27,66v2,2,5,3,8,3c39,69,43,67,47,64v3,-3,5,-6,6,-9c54,53,54,47,54,38v,-16,,-24,-1,-26c53,11,51,11,47,11r-5,l42,6v5,,9,-1,12,-2c57,3,60,2,64,v,,1,,1,c66,,66,1,66,2r,7c65,27,65,43,65,56v,8,,13,1,14c67,71,69,72,72,72r4,l76,77c71,76,66,76,62,76v-3,,-6,,-9,1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;0,0;0,0;0,0;0,0;0,0;0,0;0,0;0,0" o:connectangles="0,0,0,0,0,0,0,0,0,0,0,0,0,0,0,0,0,0,0,0,0,0,0,0,0,0,0,0,0,0,0,0,0,0,0,0,0,0,0,0,0" textboxrect="0,0,76,78"/>
                <v:textbox>
                  <w:txbxContent>
                    <w:p w14:paraId="0D76A1D1" w14:textId="77777777" w:rsidR="00E35D83" w:rsidRDefault="00E35D83" w:rsidP="0020033F"/>
                  </w:txbxContent>
                </v:textbox>
              </v:shape>
              <v:shape id="Freeform 72" o:spid="_x0000_s1097" style="position:absolute;left:591;top:374;width:10;height:15;visibility:visible;mso-wrap-style:square;v-text-anchor:top" coordsize="49,7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" adj="-11796480,,5400" path="m5,52r,6c5,62,6,64,6,65v1,2,4,4,7,5c16,72,20,73,23,73v5,,9,-2,12,-5c38,65,39,62,39,58v,-4,-1,-6,-3,-8c35,48,32,46,27,45,18,43,12,41,9,40,6,38,4,36,3,33,1,31,1,28,1,24,1,17,3,11,7,7,11,2,18,,25,v7,,13,2,19,5c44,8,43,14,43,23r-4,c39,18,39,15,38,14,37,12,35,10,32,8,30,7,27,6,24,6v-4,,-8,1,-10,4c12,12,10,15,10,19v,3,1,6,3,8c15,29,20,31,29,33v6,1,11,3,13,4c44,38,45,40,47,43v1,3,2,6,2,9c49,59,46,65,41,70v-5,6,-12,8,-21,8c15,78,9,77,2,75,1,75,,74,,74l,72v,,1,-2,1,-4c1,63,1,59,1,56r,-4l5,52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;0,0;0,0;0,0" o:connectangles="0,0,0,0,0,0,0,0,0,0,0,0,0,0,0,0,0,0,0,0,0,0,0,0,0,0,0,0,0,0,0,0,0,0,0,0" textboxrect="0,0,49,78"/>
                <v:textbox>
                  <w:txbxContent>
                    <w:p w14:paraId="47C58781" w14:textId="77777777" w:rsidR="00E35D83" w:rsidRDefault="00E35D83" w:rsidP="0020033F"/>
                  </w:txbxContent>
                </v:textbox>
              </v:shape>
              <v:shape id="Freeform 73" o:spid="_x0000_s1098" style="position:absolute;left:603;top:374;width:12;height:15;visibility:visible;mso-wrap-style:square;v-text-anchor:top" coordsize="61,7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" adj="-11796480,,5400" path="m5,22r,-6l5,11,12,6c16,4,19,2,21,1,23,1,26,,29,v6,,11,2,15,5c47,8,50,13,51,18v,3,,13,1,28c52,60,52,68,52,69v1,2,2,2,4,2l61,71r,6c56,76,52,76,50,76v-2,,-6,,-10,1l40,70v,-3,,-5,,-7l26,75v-1,1,-2,2,-3,3c22,78,20,78,18,78,12,78,8,77,5,73,2,70,,65,,60,,54,1,50,3,46,6,42,9,39,13,37v4,-2,13,-4,27,-7c40,23,39,18,37,15,33,10,29,8,24,8v-3,,-5,1,-6,1c16,10,14,11,12,12v-1,4,-2,7,-3,11l5,22xm40,34c28,37,20,40,17,43v-4,3,-5,7,-5,13c12,60,13,63,15,65v2,3,4,4,7,4c25,69,29,68,32,66v3,-3,5,-6,8,-10l40,38r,-4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;0,0;0,0;0,0;0,0;0,0;0,0;0,0" o:connectangles="0,0,0,0,0,0,0,0,0,0,0,0,0,0,0,0,0,0,0,0,0,0,0,0,0,0,0,0,0,0,0,0,0,0,0,0,0,0,0,0" textboxrect="0,0,61,78"/>
                <o:lock v:ext="edit" verticies="t"/>
                <v:textbox>
                  <w:txbxContent>
                    <w:p w14:paraId="26292C26" w14:textId="77777777" w:rsidR="00E35D83" w:rsidRDefault="00E35D83" w:rsidP="0020033F"/>
                  </w:txbxContent>
                </v:textbox>
              </v:shape>
              <v:shape id="Freeform 74" o:spid="_x0000_s1099" style="position:absolute;left:617;top:366;width:6;height:22;visibility:visible;mso-wrap-style:square;v-text-anchor:top" coordsize="33,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" adj="-11796480,,5400" path="m23,1c22,17,22,31,22,43r,41c22,100,22,109,23,111v,1,1,2,4,2l33,114r,5c28,118,23,118,19,118v-5,,-11,,-19,1l,114r5,c8,113,9,112,10,111v,-2,1,-11,1,-28l11,43,10,28r,-11c10,15,10,13,10,13,9,12,7,11,5,11l,11,,7c9,6,16,3,22,r1,1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" o:connectangles="0,0,0,0,0,0,0,0,0,0,0,0,0,0,0,0,0,0,0,0,0,0" textboxrect="0,0,33,119"/>
                <v:textbox>
                  <w:txbxContent>
                    <w:p w14:paraId="5E233B57" w14:textId="77777777" w:rsidR="00E35D83" w:rsidRDefault="00E35D83" w:rsidP="0020033F"/>
                  </w:txbxContent>
                </v:textbox>
              </v:shape>
              <v:shape id="Freeform 75" o:spid="_x0000_s1100" style="position:absolute;left:626;top:374;width:11;height:15;visibility:visible;mso-wrap-style:square;v-text-anchor:top" coordsize="58,7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" adj="-11796480,,5400" path="m13,38v,11,2,19,7,24c24,67,30,70,37,70v3,,6,-1,9,-2c49,67,52,65,55,63r1,1l54,71v-4,2,-8,4,-11,5c39,78,35,78,30,78,21,78,14,75,9,68,3,61,,52,,41,,32,2,24,5,18,7,13,11,9,16,6,22,2,27,,32,v8,,14,3,19,8c56,14,58,22,58,31r,5c55,37,52,38,49,38v-4,,-11,,-19,l13,38xm13,32v7,1,15,1,23,1c39,33,43,33,46,32r,-4c46,23,45,19,43,15,42,12,41,10,38,8,36,7,33,6,30,6v-5,,-9,2,-12,6c15,17,13,23,13,32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" o:connectangles="0,0,0,0,0,0,0,0,0,0,0,0,0,0,0,0,0,0,0,0,0,0,0,0,0,0,0,0,0" textboxrect="0,0,58,78"/>
                <o:lock v:ext="edit" verticies="t"/>
                <v:textbox>
                  <w:txbxContent>
                    <w:p w14:paraId="3F49D03D" w14:textId="77777777" w:rsidR="00E35D83" w:rsidRDefault="00E35D83" w:rsidP="0020033F"/>
                  </w:txbxContent>
                </v:textbox>
              </v:shape>
              <v:shape id="Freeform 76" o:spid="_x0000_s1101" style="position:absolute;left:639;top:374;width:22;height:14;visibility:visible;mso-wrap-style:square;v-text-anchor:top" coordsize="117,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" adj="-11796480,,5400" path="m23,14l32,5c33,3,35,2,36,2,39,1,41,,43,v5,,9,1,12,4c58,6,61,10,64,15l72,6c74,4,76,3,78,2,81,1,83,,86,v4,,7,1,11,4c100,6,102,9,104,12v2,4,2,9,2,15l106,58v,6,,11,1,12c108,71,109,72,112,72r5,l117,77r-3,-1c109,76,105,76,103,76v-2,,-6,,-9,1c94,67,95,56,95,43,95,32,94,25,93,21v,-3,-2,-6,-4,-8c87,11,84,10,80,10v-4,,-7,2,-10,4c68,16,66,19,65,23v,2,,11,,28c65,60,65,66,65,67v,1,,2,1,3c66,71,68,71,72,71r4,1l76,77c68,76,62,76,59,76v-3,,-9,,-17,1l42,72r4,c49,72,51,72,51,71v1,-1,2,-3,2,-7c53,56,53,47,53,37v,-8,,-14,-1,-17c51,17,49,14,47,13,45,11,42,10,39,10v-4,,-7,1,-10,3c27,15,25,18,24,21v-1,3,-1,9,-1,19c23,51,23,60,23,65v,3,,4,1,5c25,71,26,71,30,71r4,1l34,77c29,76,24,76,19,76,13,76,7,76,,77l,72r5,c8,72,10,71,11,69v,-1,,-11,,-29c11,27,11,19,11,16v,-2,,-3,-1,-4c10,11,8,11,4,11l,11,,7c7,6,12,4,17,2l22,v1,,1,1,1,2l23,5v,3,,6,,9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" o:connectangles="0,0,0,0,0,0,0,0,0,0,0,0,0,0,0,0,0,0,0,0,0,0,0,0,0,0,0,0,0,0,0,0,0" textboxrect="0,0,117,77"/>
                <v:textbox>
                  <w:txbxContent>
                    <w:p w14:paraId="138D7B55" w14:textId="77777777" w:rsidR="00E35D83" w:rsidRDefault="00E35D83" w:rsidP="0020033F"/>
                  </w:txbxContent>
                </v:textbox>
              </v:shape>
              <v:line id="Line 793" o:spid="_x0000_s1102" style="position:absolute;visibility:visible;mso-wrap-style:square" from="683,277" to="683,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" stroked="f" strokeweight=".25pt">
                <v:stroke joinstyle="miter"/>
              </v:line>
              <v:shape id="Freeform 78" o:spid="_x0000_s1103" style="position:absolute;left:1099;top:275;width:24;height:34;visibility:visible;mso-wrap-style:square;v-text-anchor:top" coordsize="128,1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" adj="-11796480,,5400" path="m128,172v,5,-2,7,-5,7l114,179v-2,,-4,,-5,-1c109,177,109,175,109,172r,-143c109,25,108,22,106,20v-2,-1,-5,-1,-10,-1l4,19c1,19,,17,,13l,6c,4,3,2,8,1,12,,18,,25,,35,1,39,1,38,1r67,c113,1,119,3,122,5v4,3,6,8,6,16l128,172xm24,170v,4,-1,7,-2,8c21,179,18,179,14,179v-4,,-7,,-8,-1c5,177,5,175,5,171l5,69v,-3,,-5,2,-6c8,62,10,62,14,62v4,,6,,7,1c23,64,24,66,24,69r,101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" o:connectangles="0,0,0,0,0,0,0,0,0,0,0,0,0,0,0,0,0,0,0,0,0,0,0,0,0,0,0,0,0" textboxrect="0,0,128,179"/>
                <o:lock v:ext="edit" verticies="t"/>
                <v:textbox>
                  <w:txbxContent>
                    <w:p w14:paraId="4EAE62C7" w14:textId="77777777" w:rsidR="00E35D83" w:rsidRDefault="00E35D83" w:rsidP="0020033F"/>
                  </w:txbxContent>
                </v:textbox>
              </v:shape>
              <v:shape id="Freeform 79" o:spid="_x0000_s1104" style="position:absolute;left:1062;top:275;width:27;height:34;visibility:visible;mso-wrap-style:square;v-text-anchor:top" coordsize="138,1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" adj="-11796480,,5400" path="m138,163v,11,-3,16,-10,16l81,179v-6,,-9,-2,-9,-6l72,169v,-5,3,-7,9,-7l110,162v4,,6,-1,7,-2c119,159,119,156,119,153r,-100c119,29,110,17,92,17,79,17,67,25,57,40,47,54,43,68,43,81r,89c43,173,43,175,42,177v-1,1,-2,2,-5,2l29,179v-3,,-5,-1,-5,-2c24,176,24,174,24,170l24,27v,-5,-3,-8,-9,-8l5,19c2,19,,17,,12l,8c,4,2,1,6,1r28,c40,1,43,5,43,13r,23c57,12,73,,93,v14,,26,4,34,14c134,23,138,35,138,49r,114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" o:connectangles="0,0,0,0,0,0,0,0,0,0,0,0,0,0,0,0,0,0,0,0,0,0,0,0,0,0,0,0,0,0,0,0" textboxrect="0,0,138,179"/>
                <v:textbox>
                  <w:txbxContent>
                    <w:p w14:paraId="75BDB139" w14:textId="77777777" w:rsidR="00E35D83" w:rsidRDefault="00E35D83" w:rsidP="0020033F"/>
                  </w:txbxContent>
                </v:textbox>
              </v:shape>
              <v:shape id="Freeform 80" o:spid="_x0000_s1105" style="position:absolute;left:1031;top:275;width:26;height:34;visibility:visible;mso-wrap-style:square;v-text-anchor:top" coordsize="131,17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" adj="-11796480,,5400" path="m131,91v,40,-10,66,-29,78c93,175,82,178,68,178r-59,c3,178,,175,,169v,-5,3,-8,8,-8l62,161v20,,34,-8,41,-23c109,128,111,111,111,89v,-22,-2,-38,-8,-49c96,25,82,18,62,18r-47,c12,18,10,17,9,16,8,15,7,12,7,9,7,4,9,1,13,l27,,64,v26,,44,10,55,28c127,42,131,63,131,91xe" fillcolor="black" stroked="f" strokeweight="0">
                <v:stroke joinstyle="round"/>
                <v:formulas/>
                <v:path arrowok="t" o:connecttype="custom" o:connectlocs="0,0;0,0;0,0;0,0;0,0;0,0;0,0;0,0;0,0;0,0;0,0;0,0;0,0;0,0;0,0;0,0;0,0;0,0;0,0" o:connectangles="0,0,0,0,0,0,0,0,0,0,0,0,0,0,0,0,0,0,0" textboxrect="0,0,131,178"/>
                <v:textbox>
                  <w:txbxContent>
                    <w:p w14:paraId="2FBD272C" w14:textId="77777777" w:rsidR="00E35D83" w:rsidRDefault="00E35D83" w:rsidP="0020033F"/>
                  </w:txbxContent>
                </v:textbox>
              </v:shape>
              <v:shape id="Freeform 81" o:spid="_x0000_s1106" style="position:absolute;left:1016;top:275;width:9;height:34;visibility:visible;mso-wrap-style:square;v-text-anchor:top" coordsize="50,1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" adj="-11796480,,5400" path="m50,169v,5,-1,7,-2,9c47,179,45,179,40,179v-4,,-6,,-7,c31,178,31,176,31,173l31,27v,-4,-1,-6,-3,-7c27,19,25,19,21,19l8,19c3,19,,16,,12l,7c,4,3,2,9,1,14,,20,,28,,39,1,44,1,42,1v3,,6,1,7,2c50,4,50,6,50,9r,160xe" fillcolor="black" stroked="f" strokeweight="0">
                <v:stroke joinstyle="round"/>
                <v:formulas/>
                <v:path arrowok="t" o:connecttype="custom" o:connectlocs="0,0;0,0;0,0;0,0;0,0;0,0;0,0;0,0;0,0;0,0;0,0;0,0;0,0;0,0;0,0;0,0;0,0" o:connectangles="0,0,0,0,0,0,0,0,0,0,0,0,0,0,0,0,0" textboxrect="0,0,50,179"/>
                <v:textbox>
                  <w:txbxContent>
                    <w:p w14:paraId="0A26AC4F" w14:textId="77777777" w:rsidR="00E35D83" w:rsidRDefault="00E35D83" w:rsidP="0020033F"/>
                  </w:txbxContent>
                </v:textbox>
              </v:shape>
              <v:shape id="Freeform 82" o:spid="_x0000_s1107" style="position:absolute;left:999;top:275;width:14;height:42;visibility:visible;mso-wrap-style:square;v-text-anchor:top" coordsize="70,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" adj="-11796480,,5400" path="m70,214v,3,-2,5,-5,5l44,219v-7,,-11,-1,-12,-3c31,214,30,210,30,203l30,27v,-4,-1,-7,-2,-8c27,18,24,18,20,18l7,18c2,18,,16,,14l,6c,4,,2,1,1,2,1,4,,6,l37,v5,,9,1,10,3c49,4,50,8,50,13r,179c50,196,50,198,51,199v1,1,3,2,7,2l64,201v4,,6,1,6,3l70,214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" o:connectangles="0,0,0,0,0,0,0,0,0,0,0,0,0,0,0,0,0,0,0,0,0,0" textboxrect="0,0,70,219"/>
                <v:textbox>
                  <w:txbxContent>
                    <w:p w14:paraId="6FE9E87E" w14:textId="77777777" w:rsidR="00E35D83" w:rsidRDefault="00E35D83" w:rsidP="0020033F"/>
                  </w:txbxContent>
                </v:textbox>
              </v:shape>
              <v:shape id="Freeform 83" o:spid="_x0000_s1108" style="position:absolute;left:956;top:269;width:21;height:40;visibility:visible;mso-wrap-style:square;v-text-anchor:top" coordsize="110,20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" adj="-11796480,,5400" path="m110,80v,19,-3,34,-11,45c94,132,83,144,65,160,52,172,46,180,46,186v,3,4,5,10,5l64,191v6,,9,2,9,7l73,202v,3,-1,5,-3,6c68,208,66,208,62,208r-25,c34,208,31,208,30,207v-2,-1,-2,-3,-2,-6l28,188v,-9,4,-18,13,-29c45,154,53,146,64,137,78,124,86,112,89,101v2,-7,3,-13,3,-21c92,70,92,63,91,60,89,52,84,48,77,48r-67,c6,48,4,47,3,47,1,46,,45,,42l,6c,3,1,1,3,v1,,3,,7,c17,,20,2,20,6r,19c20,28,24,30,32,30r50,c90,30,96,31,99,33v4,2,7,7,9,14c109,54,110,65,110,80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" o:connectangles="0,0,0,0,0,0,0,0,0,0,0,0,0,0,0,0,0,0,0,0,0,0,0,0,0,0,0,0,0,0,0,0,0" textboxrect="0,0,110,208"/>
                <v:textbox>
                  <w:txbxContent>
                    <w:p w14:paraId="5653220E" w14:textId="77777777" w:rsidR="00E35D83" w:rsidRDefault="00E35D83" w:rsidP="0020033F"/>
                  </w:txbxContent>
                </v:textbox>
              </v:shape>
              <v:shape id="Freeform 84" o:spid="_x0000_s1109" style="position:absolute;left:924;top:275;width:26;height:34;visibility:visible;mso-wrap-style:square;v-text-anchor:top" coordsize="139,1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" adj="-11796480,,5400" path="m139,163v,11,-4,16,-10,16l82,179v-6,,-9,-2,-9,-6l73,169v,-5,3,-7,8,-7l111,162v3,,6,-1,7,-2c119,159,119,156,119,153r,-100c119,29,110,17,92,17,79,17,67,25,57,40,48,54,43,68,43,81r,89c43,173,43,175,42,177v,1,-2,2,-5,2l29,179v-3,,-4,-1,-5,-2c24,176,24,174,24,170l24,27v,-5,-3,-8,-9,-8l5,19c2,19,,17,,12l,8c,4,2,1,6,1r28,c40,1,43,5,43,13r,23c57,12,74,,94,v14,,25,4,33,14c135,23,139,35,139,49r,114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" o:connectangles="0,0,0,0,0,0,0,0,0,0,0,0,0,0,0,0,0,0,0,0,0,0,0,0,0,0,0,0,0,0,0,0" textboxrect="0,0,139,179"/>
                <v:textbox>
                  <w:txbxContent>
                    <w:p w14:paraId="2D516D1D" w14:textId="77777777" w:rsidR="00E35D83" w:rsidRDefault="00E35D83" w:rsidP="0020033F"/>
                  </w:txbxContent>
                </v:textbox>
              </v:shape>
              <v:shape id="Freeform 85" o:spid="_x0000_s1110" style="position:absolute;left:897;top:275;width:23;height:34;visibility:visible;mso-wrap-style:square;v-text-anchor:top" coordsize="123,17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" adj="-11796480,,5400" path="m123,9v,4,-1,6,-2,7c120,17,118,18,115,18r-19,l96,167v,5,,8,-1,9c94,178,91,178,86,178v-4,,-7,,-8,-2c77,175,77,172,77,167l77,18,7,18c4,18,2,17,1,15,1,14,,12,,9,,5,1,2,2,1,3,1,12,,29,r85,c118,,120,1,121,2v1,1,2,3,2,7xe" fillcolor="black" stroked="f" strokeweight="0">
                <v:stroke joinstyle="round"/>
                <v:formulas/>
                <v:path arrowok="t" o:connecttype="custom" o:connectlocs="0,0;0,0;0,0;0,0;0,0;0,0;0,0;0,0;0,0;0,0;0,0;0,0;0,0;0,0;0,0;0,0;0,0;0,0" o:connectangles="0,0,0,0,0,0,0,0,0,0,0,0,0,0,0,0,0,0" textboxrect="0,0,123,178"/>
                <v:textbox>
                  <w:txbxContent>
                    <w:p w14:paraId="03E02B88" w14:textId="77777777" w:rsidR="00E35D83" w:rsidRDefault="00E35D83" w:rsidP="0020033F"/>
                  </w:txbxContent>
                </v:textbox>
              </v:shape>
              <v:shape id="Freeform 86" o:spid="_x0000_s1111" style="position:absolute;left:867;top:275;width:24;height:34;visibility:visible;mso-wrap-style:square;v-text-anchor:top" coordsize="128,17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" adj="-11796480,,5400" path="m128,56v,48,-7,80,-22,98c97,164,88,171,77,174v-8,3,-20,4,-35,4l4,178c2,178,,176,,172r,-6c,163,2,161,5,161r23,l28,26v,-3,-1,-6,-2,-7c25,18,22,18,18,18l7,18c2,18,,16,,12l,6c,4,1,2,3,1,4,,6,,10,l35,v6,,9,1,11,4c47,5,48,9,48,15r,146l58,161v34,,50,-31,50,-92l108,37v,-8,,-13,-1,-15c105,19,101,18,94,18r-13,c78,18,77,15,77,11r,-5c77,2,79,,83,r21,c115,,121,4,125,13v2,5,3,14,3,25l128,56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;0,0" o:connectangles="0,0,0,0,0,0,0,0,0,0,0,0,0,0,0,0,0,0,0,0,0,0,0,0,0,0,0,0,0,0,0,0,0,0" textboxrect="0,0,128,178"/>
                <v:textbox>
                  <w:txbxContent>
                    <w:p w14:paraId="00CEA10D" w14:textId="77777777" w:rsidR="00E35D83" w:rsidRDefault="00E35D83" w:rsidP="0020033F"/>
                  </w:txbxContent>
                </v:textbox>
              </v:shape>
              <v:shape id="Freeform 87" o:spid="_x0000_s1112" style="position:absolute;left:850;top:275;width:12;height:14;visibility:visible;mso-wrap-style:square;v-text-anchor:top" coordsize="58,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" adj="-11796480,,5400" path="m58,64v,6,-3,9,-8,9c44,73,41,71,40,67,39,66,39,61,39,54r,-32c39,19,37,18,34,18l9,18c3,18,,15,,9,,4,2,1,5,1,6,,18,,43,,53,,58,5,58,15r,49xe" fillcolor="black" stroked="f" strokeweight="0">
                <v:stroke joinstyle="round"/>
                <v:formulas/>
                <v:path arrowok="t" o:connecttype="custom" o:connectlocs="0,0;0,0;0,0;0,0;0,0;0,0;0,0;0,0;0,0;0,0;0,0;0,0" o:connectangles="0,0,0,0,0,0,0,0,0,0,0,0" textboxrect="0,0,58,73"/>
                <v:textbox>
                  <w:txbxContent>
                    <w:p w14:paraId="69CDF114" w14:textId="77777777" w:rsidR="00E35D83" w:rsidRDefault="00E35D83" w:rsidP="0020033F"/>
                  </w:txbxContent>
                </v:textbox>
              </v:shape>
              <v:shape id="Freeform 88" o:spid="_x0000_s1113" style="position:absolute;left:802;top:275;width:25;height:34;visibility:visible;mso-wrap-style:square;v-text-anchor:top" coordsize="128,1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" adj="-11796480,,5400" path="m128,172v,5,-2,7,-6,7l114,179v-3,,-4,,-5,-1c109,177,108,175,108,172r,-143c108,25,107,22,105,20v-1,-1,-5,-1,-10,-1l4,19c1,19,,17,,13l,6c,4,2,2,8,1,12,,18,,25,,35,1,39,1,37,1r67,c113,1,119,3,122,5v4,3,6,8,6,16l128,172xm23,170v,4,,7,-1,8c20,179,18,179,14,179v-5,,-7,,-8,-1c5,177,4,175,4,171l4,69v,-3,1,-5,3,-6c8,62,10,62,14,62v4,,6,,7,1c23,64,23,66,23,69r,101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" o:connectangles="0,0,0,0,0,0,0,0,0,0,0,0,0,0,0,0,0,0,0,0,0,0,0,0,0,0,0,0,0" textboxrect="0,0,128,179"/>
                <o:lock v:ext="edit" verticies="t"/>
                <v:textbox>
                  <w:txbxContent>
                    <w:p w14:paraId="399799B3" w14:textId="77777777" w:rsidR="00E35D83" w:rsidRDefault="00E35D83" w:rsidP="0020033F"/>
                  </w:txbxContent>
                </v:textbox>
              </v:shape>
              <v:shape id="Freeform 89" o:spid="_x0000_s1114" style="position:absolute;left:765;top:275;width:29;height:34;visibility:visible;mso-wrap-style:square;v-text-anchor:top" coordsize="152,1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" adj="-11796480,,5400" path="m152,13v,4,-2,6,-5,6l134,19r,151c134,174,134,176,133,177v,2,-2,2,-6,2l120,179v-4,,-6,-2,-6,-6l114,19r-76,l38,171v,3,,5,-1,6c36,179,34,179,31,179r-7,c21,179,20,179,19,178v,-1,,-3,,-5l19,19,6,19c3,19,2,18,1,18,,17,,15,,13l,7c,3,4,1,12,v5,,13,,23,c48,1,53,1,52,1r94,c150,1,152,3,152,7r,6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" o:connectangles="0,0,0,0,0,0,0,0,0,0,0,0,0,0,0,0,0,0,0,0,0,0,0,0,0,0,0" textboxrect="0,0,152,179"/>
                <v:textbox>
                  <w:txbxContent>
                    <w:p w14:paraId="270A7419" w14:textId="77777777" w:rsidR="00E35D83" w:rsidRDefault="00E35D83" w:rsidP="0020033F"/>
                  </w:txbxContent>
                </v:textbox>
              </v:shape>
              <v:shape id="Freeform 90" o:spid="_x0000_s1115" style="position:absolute;left:748;top:275;width:11;height:14;visibility:visible;mso-wrap-style:square;v-text-anchor:top" coordsize="58,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" adj="-11796480,,5400" path="m58,64v,6,-3,9,-9,9c44,73,40,71,39,67,38,66,38,61,38,54r,-32c38,19,37,18,33,18l9,18c3,18,,15,,9,,4,1,1,4,1,5,,18,,42,,53,,58,5,58,15r,49xe" fillcolor="black" stroked="f" strokeweight="0">
                <v:stroke joinstyle="round"/>
                <v:formulas/>
                <v:path arrowok="t" o:connecttype="custom" o:connectlocs="0,0;0,0;0,0;0,0;0,0;0,0;0,0;0,0;0,0;0,0;0,0;0,0" o:connectangles="0,0,0,0,0,0,0,0,0,0,0,0" textboxrect="0,0,58,73"/>
                <v:textbox>
                  <w:txbxContent>
                    <w:p w14:paraId="4F8413B8" w14:textId="77777777" w:rsidR="00E35D83" w:rsidRDefault="00E35D83" w:rsidP="0020033F"/>
                  </w:txbxContent>
                </v:textbox>
              </v:shape>
              <v:shape id="Freeform 91" o:spid="_x0000_s1116" style="position:absolute;left:732;top:275;width:11;height:14;visibility:visible;mso-wrap-style:square;v-text-anchor:top" coordsize="58,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" adj="-11796480,,5400" path="m58,64v,6,-3,9,-9,9c44,73,40,71,39,67v,-1,-1,-6,-1,-13l38,22v,-3,-1,-4,-5,-4l9,18c3,18,,15,,9,,4,1,1,4,1,5,,18,,43,,53,,58,5,58,15r,49xe" fillcolor="black" stroked="f" strokeweight="0">
                <v:stroke joinstyle="round"/>
                <v:formulas/>
                <v:path arrowok="t" o:connecttype="custom" o:connectlocs="0,0;0,0;0,0;0,0;0,0;0,0;0,0;0,0;0,0;0,0;0,0;0,0" o:connectangles="0,0,0,0,0,0,0,0,0,0,0,0" textboxrect="0,0,58,73"/>
                <v:textbox>
                  <w:txbxContent>
                    <w:p w14:paraId="17A66618" w14:textId="77777777" w:rsidR="00E35D83" w:rsidRDefault="00E35D83" w:rsidP="0020033F"/>
                  </w:txbxContent>
                </v:textbox>
              </v:shape>
              <v:shape id="Freeform 92" o:spid="_x0000_s1117" style="position:absolute;left:699;top:275;width:27;height:34;visibility:visible;mso-wrap-style:square;v-text-anchor:top" coordsize="143,17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" adj="-11796480,,5400" path="m143,15r,139c143,162,142,168,141,171v-3,5,-7,7,-14,7l35,178v-4,,-7,-1,-8,-3c26,174,26,171,26,166l26,18r-16,c6,18,3,17,2,16,1,15,,13,,9,,5,1,2,3,1,4,1,14,,33,r95,c138,,143,5,143,15xm124,146r,-115c124,26,123,22,121,20v-1,-1,-5,-2,-10,-2l45,18r,132c45,154,45,157,46,158v1,2,3,3,7,3l111,161v6,,9,-1,11,-3c123,156,124,152,124,146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" o:connectangles="0,0,0,0,0,0,0,0,0,0,0,0,0,0,0,0,0,0,0,0,0,0,0,0,0,0" textboxrect="0,0,143,178"/>
                <o:lock v:ext="edit" verticies="t"/>
                <v:textbox>
                  <w:txbxContent>
                    <w:p w14:paraId="5F9B0914" w14:textId="77777777" w:rsidR="00E35D83" w:rsidRDefault="00E35D83" w:rsidP="0020033F"/>
                  </w:txbxContent>
                </v:textbox>
              </v:shape>
              <v:shape id="Freeform 93" o:spid="_x0000_s1118" style="position:absolute;left:1100;top:327;width:21;height:28;visibility:visible;mso-wrap-style:square;v-text-anchor:top" coordsize="107,1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" adj="-11796480,,5400" path="m107,47v,40,-6,67,-18,82c81,137,73,143,65,146v-7,2,-17,4,-30,4l3,150c1,150,,148,,144r,-5c,136,1,135,4,135r19,l23,22v,-3,,-5,-1,-6c21,15,18,15,15,15l5,15c2,15,,13,,10l,5c,3,1,1,2,1,3,,5,,8,l29,v5,,8,1,9,3c39,4,40,8,40,12r,123l49,135v28,,42,-26,42,-77l91,31c91,25,90,20,89,19,88,16,84,15,78,15r-10,c65,15,64,13,64,9r,-4c64,2,66,,70,l87,v9,,14,4,17,11c106,15,107,22,107,32r,15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;0,0" o:connectangles="0,0,0,0,0,0,0,0,0,0,0,0,0,0,0,0,0,0,0,0,0,0,0,0,0,0,0,0,0,0,0,0,0,0" textboxrect="0,0,107,150"/>
                <v:textbox>
                  <w:txbxContent>
                    <w:p w14:paraId="076D833A" w14:textId="77777777" w:rsidR="00E35D83" w:rsidRDefault="00E35D83" w:rsidP="0020033F"/>
                  </w:txbxContent>
                </v:textbox>
              </v:shape>
              <v:shape id="Freeform 94" o:spid="_x0000_s1119" style="position:absolute;left:1079;top:327;width:18;height:12;visibility:visible;mso-wrap-style:square;v-text-anchor:top" coordsize="92,6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" adj="-11796480,,5400" path="m92,6v,3,-2,7,-5,11l60,56v-4,5,-7,8,-10,8c47,64,45,62,45,59v,-2,1,-5,3,-9l69,10c72,4,77,,83,v6,,9,2,9,6xm47,6v,2,-1,5,-4,9l13,58v-2,4,-5,6,-7,6c2,64,,62,,59,,58,1,55,3,51l22,11c24,7,26,5,28,3,30,1,33,,37,v7,,10,2,10,6xe" fillcolor="black" stroked="f" strokeweight="0">
                <v:stroke joinstyle="round"/>
                <v:formulas/>
                <v:path arrowok="t" o:connecttype="custom" o:connectlocs="0,0;0,0;0,0;0,0;0,0;0,0;0,0;0,0;0,0;0,0;0,0;0,0;0,0;0,0;0,0;0,0;0,0;0,0;0,0" o:connectangles="0,0,0,0,0,0,0,0,0,0,0,0,0,0,0,0,0,0,0" textboxrect="0,0,92,64"/>
                <o:lock v:ext="edit" verticies="t"/>
                <v:textbox>
                  <w:txbxContent>
                    <w:p w14:paraId="09248A89" w14:textId="77777777" w:rsidR="00E35D83" w:rsidRDefault="00E35D83" w:rsidP="0020033F"/>
                  </w:txbxContent>
                </v:textbox>
              </v:shape>
              <v:shape id="Freeform 95" o:spid="_x0000_s1120" style="position:absolute;left:1048;top:327;width:25;height:28;visibility:visible;mso-wrap-style:square;v-text-anchor:top" coordsize="131,1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" adj="-11796480,,5400" path="m131,106v,18,-3,30,-10,35c115,147,103,150,84,150r-44,c13,150,,139,,118l,7c,4,1,2,1,1,2,1,4,,7,l28,v2,,4,,4,1c33,2,33,3,33,6r,4c33,12,33,13,32,14v-1,,-2,1,-5,1l21,15v-2,,-3,,-4,1c17,16,16,18,16,20r,98c16,125,19,130,24,132v3,2,9,3,17,3l58,135,58,6v,-3,,-4,,-5c59,,60,,63,r6,c72,,74,2,74,5r,130l87,135v12,,19,-1,22,-4c113,128,115,121,115,111r,-90c115,18,115,17,114,16v,-1,-2,-1,-5,-1l104,15v-4,,-5,-2,-5,-7l99,4v,-2,2,-4,6,-4l125,v3,,5,1,5,1c131,2,131,4,131,6r,100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;0,0;0,0;0,0;0,0;0,0;0,0;0,0;0,0" o:connectangles="0,0,0,0,0,0,0,0,0,0,0,0,0,0,0,0,0,0,0,0,0,0,0,0,0,0,0,0,0,0,0,0,0,0,0,0,0,0,0,0,0" textboxrect="0,0,131,150"/>
                <v:textbox>
                  <w:txbxContent>
                    <w:p w14:paraId="05122DD1" w14:textId="77777777" w:rsidR="00E35D83" w:rsidRDefault="00E35D83" w:rsidP="0020033F"/>
                  </w:txbxContent>
                </v:textbox>
              </v:shape>
              <v:shape id="Freeform 96" o:spid="_x0000_s1121" style="position:absolute;left:1006;top:326;width:21;height:30;visibility:visible;mso-wrap-style:square;v-text-anchor:top" coordsize="107,1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" adj="-11796480,,5400" path="m107,50v,17,-13,30,-38,39l102,142v2,4,3,6,3,7c105,151,104,152,103,154v-2,1,-4,2,-6,2c95,156,93,154,91,152l36,61c22,68,16,78,16,91r,43c16,137,17,139,20,139r13,c36,139,38,140,38,143r,5c38,152,36,154,33,154r-26,c2,154,,152,,148l,93c,74,9,59,28,49l6,13c5,10,4,8,4,6,4,5,4,3,6,2,8,1,9,,11,v2,,5,2,7,5l62,78c72,74,79,70,83,66v5,-5,7,-13,7,-22l90,25v,-3,,-5,-1,-5c88,19,86,19,83,19r-11,c69,19,68,18,68,15r,-7c68,5,69,4,71,4r28,c101,4,103,5,104,6v2,2,3,3,3,5l107,50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;0,0;0,0;0,0;0,0;0,0" o:connectangles="0,0,0,0,0,0,0,0,0,0,0,0,0,0,0,0,0,0,0,0,0,0,0,0,0,0,0,0,0,0,0,0,0,0,0,0,0,0" textboxrect="0,0,107,156"/>
                <v:textbox>
                  <w:txbxContent>
                    <w:p w14:paraId="7DF45477" w14:textId="77777777" w:rsidR="00E35D83" w:rsidRDefault="00E35D83" w:rsidP="0020033F"/>
                  </w:txbxContent>
                </v:textbox>
              </v:shape>
              <v:shape id="Freeform 97" o:spid="_x0000_s1122" style="position:absolute;left:983;top:322;width:18;height:33;visibility:visible;mso-wrap-style:square;v-text-anchor:top" coordsize="92,1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" adj="-11796480,,5400" path="m92,68v,15,-3,28,-10,38c79,112,69,121,54,135,43,145,38,152,38,157v,3,3,4,9,4l53,161v5,,8,2,8,6l61,170v,3,-1,4,-3,5c57,175,55,176,51,176r-20,c27,176,25,175,24,175v-1,-1,-1,-3,-1,-5l23,158v,-7,3,-15,10,-24c37,130,44,124,53,115,65,105,72,95,74,85v2,-5,2,-11,2,-17c76,59,76,53,75,51,74,44,70,41,64,41l8,41c5,41,3,40,2,40,,40,,38,,36l,6c,3,,1,2,1,2,1,5,,8,v5,,8,2,8,6l16,21v,4,3,5,10,5l68,26v7,,12,1,14,2c86,30,88,34,90,40v1,6,2,15,2,28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" o:connectangles="0,0,0,0,0,0,0,0,0,0,0,0,0,0,0,0,0,0,0,0,0,0,0,0,0,0,0,0,0,0,0,0,0" textboxrect="0,0,92,176"/>
                <v:textbox>
                  <w:txbxContent>
                    <w:p w14:paraId="7905A8E2" w14:textId="77777777" w:rsidR="00E35D83" w:rsidRDefault="00E35D83" w:rsidP="0020033F"/>
                  </w:txbxContent>
                </v:textbox>
              </v:shape>
              <v:shape id="Freeform 98" o:spid="_x0000_s1123" style="position:absolute;left:958;top:327;width:21;height:28;visibility:visible;mso-wrap-style:square;v-text-anchor:top" coordsize="110,1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" adj="-11796480,,5400" path="m110,76v,34,-8,56,-24,66c78,147,69,150,57,150r-50,c3,150,,147,,142v,-5,2,-7,7,-7l52,135v17,,28,-6,35,-19c91,107,93,93,93,75,93,56,91,43,87,34,80,21,69,15,52,15r-39,c10,15,8,14,7,13,6,12,6,10,6,7,6,3,8,1,11,l22,,54,v22,,37,8,46,24c106,35,110,53,110,76xe" fillcolor="black" stroked="f" strokeweight="0">
                <v:stroke joinstyle="round"/>
                <v:formulas/>
                <v:path arrowok="t" o:connecttype="custom" o:connectlocs="0,0;0,0;0,0;0,0;0,0;0,0;0,0;0,0;0,0;0,0;0,0;0,0;0,0;0,0;0,0;0,0;0,0;0,0;0,0" o:connectangles="0,0,0,0,0,0,0,0,0,0,0,0,0,0,0,0,0,0,0" textboxrect="0,0,110,150"/>
                <v:textbox>
                  <w:txbxContent>
                    <w:p w14:paraId="78390AC6" w14:textId="77777777" w:rsidR="00E35D83" w:rsidRDefault="00E35D83" w:rsidP="0020033F"/>
                  </w:txbxContent>
                </v:textbox>
              </v:shape>
              <v:shape id="Freeform 99" o:spid="_x0000_s1124" style="position:absolute;left:931;top:327;width:23;height:28;visibility:visible;mso-wrap-style:square;v-text-anchor:top" coordsize="117,1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" adj="-11796480,,5400" path="m117,82v,24,-2,40,-7,49c103,145,89,151,67,151,35,151,19,138,19,111r,-96l7,15c4,15,2,14,2,13,1,13,,11,,8,,3,2,,5,l94,v8,,13,3,16,8c112,11,113,17,115,27v1,13,2,31,2,55xm101,85r,-8c101,41,99,21,95,17,93,16,89,15,82,15r-46,l36,109v,11,3,18,9,22c49,135,58,136,69,136v14,,23,-5,28,-16c100,113,101,101,101,85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" o:connectangles="0,0,0,0,0,0,0,0,0,0,0,0,0,0,0,0,0,0,0,0,0,0,0" textboxrect="0,0,117,151"/>
                <o:lock v:ext="edit" verticies="t"/>
                <v:textbox>
                  <w:txbxContent>
                    <w:p w14:paraId="478FD14D" w14:textId="77777777" w:rsidR="00E35D83" w:rsidRDefault="00E35D83" w:rsidP="0020033F"/>
                  </w:txbxContent>
                </v:textbox>
              </v:shape>
              <v:shape id="Freeform 100" o:spid="_x0000_s1125" style="position:absolute;left:915;top:326;width:10;height:29;visibility:visible;mso-wrap-style:square;v-text-anchor:top" coordsize="53,1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" adj="-11796480,,5400" path="m53,16r,121c53,142,52,145,50,147v-1,2,-5,4,-10,4l4,151c1,151,,149,,145r,-4c,139,,137,1,137v1,-1,2,-1,5,-1l29,136v3,,5,,6,-1c36,134,36,133,36,130l36,22v,-2,,-4,,-5c35,16,33,16,31,16r-18,c10,16,8,14,8,11l8,5c8,3,10,1,16,1,19,,24,,31,v8,1,12,1,11,1c47,1,50,3,51,6v1,1,2,5,2,10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" o:connectangles="0,0,0,0,0,0,0,0,0,0,0,0,0,0,0,0,0,0,0,0,0,0,0" textboxrect="0,0,53,151"/>
                <v:textbox>
                  <w:txbxContent>
                    <w:p w14:paraId="5DEF2D5D" w14:textId="77777777" w:rsidR="00E35D83" w:rsidRDefault="00E35D83" w:rsidP="0020033F"/>
                  </w:txbxContent>
                </v:textbox>
              </v:shape>
              <v:shape id="Freeform 101" o:spid="_x0000_s1126" style="position:absolute;left:893;top:327;width:20;height:28;visibility:visible;mso-wrap-style:square;v-text-anchor:top" coordsize="103,1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" adj="-11796480,,5400" path="m103,7v,3,,5,-1,6c101,14,99,15,96,15r-15,l81,140v,4,,6,-1,7c79,149,76,150,73,150v-4,,-6,-1,-7,-3c65,146,65,144,65,140l65,15,6,15c4,15,2,14,1,13,1,12,,10,,7,,4,1,2,2,1,3,,10,,24,l96,v3,,5,1,6,2c103,3,103,4,103,7xe" fillcolor="black" stroked="f" strokeweight="0">
                <v:stroke joinstyle="round"/>
                <v:formulas/>
                <v:path arrowok="t" o:connecttype="custom" o:connectlocs="0,0;0,0;0,0;0,0;0,0;0,0;0,0;0,0;0,0;0,0;0,0;0,0;0,0;0,0;0,0;0,0;0,0;0,0" o:connectangles="0,0,0,0,0,0,0,0,0,0,0,0,0,0,0,0,0,0" textboxrect="0,0,103,150"/>
                <v:textbox>
                  <w:txbxContent>
                    <w:p w14:paraId="5648DF54" w14:textId="77777777" w:rsidR="00E35D83" w:rsidRDefault="00E35D83" w:rsidP="0020033F"/>
                  </w:txbxContent>
                </v:textbox>
              </v:shape>
              <v:shape id="Freeform 102" o:spid="_x0000_s1127" style="position:absolute;left:869;top:326;width:19;height:29;visibility:visible;mso-wrap-style:square;v-text-anchor:top" coordsize="101,1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" adj="-11796480,,5400" path="m101,137v,5,,8,,10c100,149,97,151,93,151v-6,,-8,-3,-8,-7l85,31v,-5,-1,-9,-3,-12c80,17,76,16,71,16l7,16c4,16,2,15,2,14,1,13,,12,,9,,5,2,3,5,1,8,,12,,16,v9,1,13,1,12,1l79,1v15,,22,7,22,22l101,137xe" fillcolor="black" stroked="f" strokeweight="0">
                <v:stroke joinstyle="round"/>
                <v:formulas/>
                <v:path arrowok="t" o:connecttype="custom" o:connectlocs="0,0;0,0;0,0;0,0;0,0;0,0;0,0;0,0;0,0;0,0;0,0;0,0;0,0;0,0;0,0;0,0" o:connectangles="0,0,0,0,0,0,0,0,0,0,0,0,0,0,0,0" textboxrect="0,0,101,151"/>
                <v:textbox>
                  <w:txbxContent>
                    <w:p w14:paraId="2A5E92DD" w14:textId="77777777" w:rsidR="00E35D83" w:rsidRDefault="00E35D83" w:rsidP="0020033F"/>
                  </w:txbxContent>
                </v:textbox>
              </v:shape>
              <v:shape id="Freeform 103" o:spid="_x0000_s1128" style="position:absolute;left:828;top:327;width:22;height:28;visibility:visible;mso-wrap-style:square;v-text-anchor:top" coordsize="116,1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" adj="-11796480,,5400" path="m116,82v,24,-2,40,-7,49c102,145,88,151,67,151,35,151,19,138,19,111r,-96l6,15c3,15,2,14,1,13,,13,,11,,8,,3,1,,4,l93,v8,,14,3,17,8c111,11,113,17,114,27v2,13,2,31,2,55xm101,85r,-8c101,41,99,21,95,17,92,16,88,15,81,15r-46,l35,109v,11,3,18,9,22c49,135,57,136,68,136v14,,24,-5,28,-16c99,113,101,101,101,85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" o:connectangles="0,0,0,0,0,0,0,0,0,0,0,0,0,0,0,0,0,0,0,0,0,0,0" textboxrect="0,0,116,151"/>
                <o:lock v:ext="edit" verticies="t"/>
                <v:textbox>
                  <w:txbxContent>
                    <w:p w14:paraId="51DE9473" w14:textId="77777777" w:rsidR="00E35D83" w:rsidRDefault="00E35D83" w:rsidP="0020033F"/>
                  </w:txbxContent>
                </v:textbox>
              </v:shape>
              <v:shape id="Freeform 104" o:spid="_x0000_s1129" style="position:absolute;left:814;top:327;width:9;height:11;visibility:visible;mso-wrap-style:square;v-text-anchor:top" coordsize="48,6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" adj="-11796480,,5400" path="m48,54v,5,-2,7,-7,7c37,61,34,60,33,56,32,55,32,51,32,46r,-28c32,16,31,15,28,15l7,15c2,15,,12,,7,,3,1,1,4,v,,11,,32,c44,,48,4,48,13r,41xe" fillcolor="black" stroked="f" strokeweight="0">
                <v:stroke joinstyle="round"/>
                <v:formulas/>
                <v:path arrowok="t" o:connecttype="custom" o:connectlocs="0,0;0,0;0,0;0,0;0,0;0,0;0,0;0,0;0,0;0,0;0,0;0,0" o:connectangles="0,0,0,0,0,0,0,0,0,0,0,0" textboxrect="0,0,48,61"/>
                <v:textbox>
                  <w:txbxContent>
                    <w:p w14:paraId="76CE2AAF" w14:textId="77777777" w:rsidR="00E35D83" w:rsidRDefault="00E35D83" w:rsidP="0020033F"/>
                  </w:txbxContent>
                </v:textbox>
              </v:shape>
              <v:shape id="Freeform 105" o:spid="_x0000_s1130" style="position:absolute;left:793;top:322;width:18;height:33;visibility:visible;mso-wrap-style:square;v-text-anchor:top" coordsize="93,1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" adj="-11796480,,5400" path="m93,68v,15,-4,28,-10,38c79,112,70,121,55,135,44,145,39,152,39,157v,3,3,4,8,4l54,161v5,,7,2,7,6l61,170v,3,-1,4,-2,5c58,175,55,176,52,176r-21,c28,176,26,175,25,175v-1,-1,-2,-3,-2,-5l23,158v,-7,4,-15,11,-24c38,130,44,124,54,115,65,105,73,95,75,85v2,-5,2,-11,2,-17c77,59,77,53,76,51,75,44,71,41,64,41l8,41c6,41,4,40,3,40,1,40,,38,,36l,6c,3,1,1,3,1,3,1,5,,9,v5,,7,2,7,6l16,21v,4,4,5,11,5l69,26v7,,11,1,14,2c86,30,89,34,90,40v2,6,3,15,3,28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" o:connectangles="0,0,0,0,0,0,0,0,0,0,0,0,0,0,0,0,0,0,0,0,0,0,0,0,0,0,0,0,0,0,0,0,0" textboxrect="0,0,93,176"/>
                <v:textbox>
                  <w:txbxContent>
                    <w:p w14:paraId="1B882CA6" w14:textId="77777777" w:rsidR="00E35D83" w:rsidRDefault="00E35D83" w:rsidP="0020033F"/>
                  </w:txbxContent>
                </v:textbox>
              </v:shape>
              <v:shape id="Freeform 106" o:spid="_x0000_s1131" style="position:absolute;left:766;top:326;width:25;height:29;visibility:visible;mso-wrap-style:square;v-text-anchor:top" coordsize="127,1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" adj="-11796480,,5400" path="m127,146v,2,,4,-1,5c125,151,123,152,120,152l7,152v-2,,-4,-1,-5,-1c1,150,,149,,147r,-5c,139,2,137,5,137r85,l90,39c90,30,88,24,84,21,80,18,73,17,64,17r-50,c11,17,9,16,8,16,7,15,6,14,6,11l6,8c6,4,10,2,19,1,26,,34,,46,1,60,2,66,2,64,2v15,,26,2,31,7c102,14,106,23,106,37r,100l121,137v2,,4,,5,c127,138,127,139,127,142r,4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" o:connectangles="0,0,0,0,0,0,0,0,0,0,0,0,0,0,0,0,0,0,0,0,0,0,0,0,0,0" textboxrect="0,0,127,152"/>
                <v:textbox>
                  <w:txbxContent>
                    <w:p w14:paraId="0890803C" w14:textId="77777777" w:rsidR="00E35D83" w:rsidRDefault="00E35D83" w:rsidP="0020033F"/>
                  </w:txbxContent>
                </v:textbox>
              </v:shape>
              <v:shape id="Freeform 107" o:spid="_x0000_s1132" style="position:absolute;left:742;top:326;width:19;height:29;visibility:visible;mso-wrap-style:square;v-text-anchor:top" coordsize="100,1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" adj="-11796480,,5400" path="m100,137v,5,,8,,10c99,149,96,151,92,151v-5,,-8,-3,-8,-7l84,31v,-5,-1,-9,-3,-12c79,17,75,16,70,16l6,16c3,16,2,15,1,14,,13,,12,,9,,5,1,3,5,1,7,,11,,16,v8,1,12,1,11,1l78,1v15,,22,7,22,22l100,137xe" fillcolor="black" stroked="f" strokeweight="0">
                <v:stroke joinstyle="round"/>
                <v:formulas/>
                <v:path arrowok="t" o:connecttype="custom" o:connectlocs="0,0;0,0;0,0;0,0;0,0;0,0;0,0;0,0;0,0;0,0;0,0;0,0;0,0;0,0;0,0;0,0" o:connectangles="0,0,0,0,0,0,0,0,0,0,0,0,0,0,0,0" textboxrect="0,0,100,151"/>
                <v:textbox>
                  <w:txbxContent>
                    <w:p w14:paraId="1127C822" w14:textId="77777777" w:rsidR="00E35D83" w:rsidRDefault="00E35D83" w:rsidP="0020033F"/>
                  </w:txbxContent>
                </v:textbox>
              </v:shape>
              <v:shape id="Freeform 108" o:spid="_x0000_s1133" style="position:absolute;left:715;top:326;width:23;height:29;visibility:visible;mso-wrap-style:square;v-text-anchor:top" coordsize="116,1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" adj="-11796480,,5400" path="m116,137v,9,-3,14,-9,14l68,151v-5,,-8,-2,-8,-6l60,142v,-4,3,-6,8,-6l92,136v3,,5,-1,6,-2c99,133,100,131,100,128r,-84c100,24,92,14,77,14,66,14,56,21,47,34,39,46,35,57,35,68r,74c35,145,35,147,35,148v-1,2,-2,3,-5,3l24,151v-2,,-4,-1,-4,-3c19,148,19,146,19,142l19,23v,-5,-2,-7,-7,-7l4,16c1,16,,14,,11l,7c,3,1,1,5,1r23,c33,1,36,4,36,11r,19c47,10,61,,78,v12,,21,4,28,12c112,19,116,29,116,41r,96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" o:connectangles="0,0,0,0,0,0,0,0,0,0,0,0,0,0,0,0,0,0,0,0,0,0,0,0,0,0,0,0,0,0,0,0" textboxrect="0,0,116,151"/>
                <v:textbox>
                  <w:txbxContent>
                    <w:p w14:paraId="2389BF1D" w14:textId="77777777" w:rsidR="00E35D83" w:rsidRDefault="00E35D83" w:rsidP="0020033F"/>
                  </w:txbxContent>
                </v:textbox>
              </v:shape>
              <v:shape id="Freeform 109" o:spid="_x0000_s1134" style="position:absolute;left:701;top:327;width:11;height:35;visibility:visible;mso-wrap-style:square;v-text-anchor:top" coordsize="59,1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" adj="-11796480,,5400" path="m59,180v,2,-2,3,-5,3l37,183v-5,,-9,-1,-10,-2c26,180,25,176,25,170l25,23v,-4,,-6,-1,-7c23,15,21,15,17,15l6,15c2,15,,14,,11l,5c,3,,2,1,1,2,,3,,5,l31,v4,,7,1,9,2c41,4,42,7,42,11r,150c42,164,42,166,43,167v1,1,3,1,6,1l54,168v3,,5,1,5,3l59,180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" o:connectangles="0,0,0,0,0,0,0,0,0,0,0,0,0,0,0,0,0,0,0,0,0,0" textboxrect="0,0,59,183"/>
                <v:textbox>
                  <w:txbxContent>
                    <w:p w14:paraId="132AAC83" w14:textId="77777777" w:rsidR="00E35D83" w:rsidRDefault="00E35D83" w:rsidP="0020033F"/>
                  </w:txbxContent>
                </v:textbox>
              </v:shape>
              <v:shape id="Freeform 110" o:spid="_x0000_s1135" style="position:absolute;left:1111;top:372;width:15;height:21;visibility:visible;mso-wrap-style:square;v-text-anchor:top" coordsize="77,10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" adj="-11796480,,5400" path="m77,103v,3,-2,5,-4,5l68,108v-1,,-2,-1,-3,-1c65,106,65,105,65,103r,-85c65,15,64,13,63,12v-1,,-3,-1,-6,-1l2,11c1,11,,10,,8l,4c,2,1,1,5,1,7,,11,,15,v6,1,8,1,7,1l63,1v5,,8,,10,2c75,5,77,8,77,13r,90xm14,102v,2,,4,-1,5c12,107,11,108,8,108v-2,,-4,-1,-5,-1c3,106,2,105,2,103l2,41v,-2,1,-3,2,-3c5,37,6,37,8,37v3,,4,,5,1c14,38,14,39,14,42r,60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" o:connectangles="0,0,0,0,0,0,0,0,0,0,0,0,0,0,0,0,0,0,0,0,0,0,0,0,0,0,0,0,0" textboxrect="0,0,77,108"/>
                <o:lock v:ext="edit" verticies="t"/>
                <v:textbox>
                  <w:txbxContent>
                    <w:p w14:paraId="279DE02C" w14:textId="77777777" w:rsidR="00E35D83" w:rsidRDefault="00E35D83" w:rsidP="0020033F"/>
                  </w:txbxContent>
                </v:textbox>
              </v:shape>
              <v:shape id="Freeform 111" o:spid="_x0000_s1136" style="position:absolute;left:1091;top:372;width:15;height:21;visibility:visible;mso-wrap-style:square;v-text-anchor:top" coordsize="77,1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" adj="-11796480,,5400" path="m77,35v,12,-9,22,-27,28l73,101v2,3,2,4,2,5c75,108,75,109,74,110v-1,1,-3,1,-4,1c68,111,67,110,66,108l26,43c17,48,12,55,12,65r,31c12,98,13,99,15,99r9,c27,99,28,100,28,102r,4c28,108,26,110,24,110r-18,c2,110,,108,,106l,66c,52,7,42,21,35l5,9c4,7,3,6,3,4,3,3,4,2,5,1,6,,7,,8,v2,,4,1,5,4l45,56v7,-3,12,-6,15,-9c63,43,65,38,65,32r,-14c65,16,65,14,64,14,63,13,62,13,60,13r-8,c50,13,49,12,49,11r,-6c49,4,50,3,51,3r21,c73,3,74,3,75,4v1,1,2,2,2,4l77,35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;0,0;0,0;0,0;0,0;0,0" o:connectangles="0,0,0,0,0,0,0,0,0,0,0,0,0,0,0,0,0,0,0,0,0,0,0,0,0,0,0,0,0,0,0,0,0,0,0,0,0,0" textboxrect="0,0,77,111"/>
                <v:textbox>
                  <w:txbxContent>
                    <w:p w14:paraId="1AB0FBD9" w14:textId="77777777" w:rsidR="00E35D83" w:rsidRDefault="00E35D83" w:rsidP="0020033F"/>
                  </w:txbxContent>
                </v:textbox>
              </v:shape>
              <v:shape id="Freeform 112" o:spid="_x0000_s1137" style="position:absolute;left:1080;top:372;width:6;height:21;visibility:visible;mso-wrap-style:square;v-text-anchor:top" coordsize="30,10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" adj="-11796480,,5400" path="m30,101v,3,,5,-1,5c28,107,27,108,24,108v-2,,-4,-1,-4,-1c19,107,18,105,18,103r,-87c18,14,18,12,17,12,16,11,15,11,12,11r-7,c2,11,,10,,7l,4c,2,2,1,6,v2,,6,,11,c23,1,26,1,25,1v2,,3,,4,1c30,2,30,4,30,6r,95xe" fillcolor="black" stroked="f" strokeweight="0">
                <v:stroke joinstyle="round"/>
                <v:formulas/>
                <v:path arrowok="t" o:connecttype="custom" o:connectlocs="0,0;0,0;0,0;0,0;0,0;0,0;0,0;0,0;0,0;0,0;0,0;0,0;0,0;0,0;0,0;0,0;0,0" o:connectangles="0,0,0,0,0,0,0,0,0,0,0,0,0,0,0,0,0" textboxrect="0,0,30,108"/>
                <v:textbox>
                  <w:txbxContent>
                    <w:p w14:paraId="1613FC9D" w14:textId="77777777" w:rsidR="00E35D83" w:rsidRDefault="00E35D83" w:rsidP="0020033F"/>
                  </w:txbxContent>
                </v:textbox>
              </v:shape>
              <v:shape id="Freeform 113" o:spid="_x0000_s1138" style="position:absolute;left:1069;top:372;width:7;height:21;visibility:visible;mso-wrap-style:square;v-text-anchor:top" coordsize="38,10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" adj="-11796480,,5400" path="m38,12l37,98v,3,,6,-1,7c35,107,32,108,29,108r-26,c1,108,,106,,104r,-3c,99,,98,1,98v,-1,1,-1,3,-1l21,97v2,,3,,4,-1c25,96,26,95,26,93r,-77c26,14,26,13,25,12v,,-2,-1,-3,-1l9,11c7,11,5,10,5,8l5,4c5,2,7,1,11,v3,,6,,11,c28,1,31,1,30,1v3,,5,1,7,3c37,5,38,8,38,12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" o:connectangles="0,0,0,0,0,0,0,0,0,0,0,0,0,0,0,0,0,0,0,0,0,0,0" textboxrect="0,0,38,108"/>
                <v:textbox>
                  <w:txbxContent>
                    <w:p w14:paraId="731B1BD4" w14:textId="77777777" w:rsidR="00E35D83" w:rsidRDefault="00E35D83" w:rsidP="0020033F"/>
                  </w:txbxContent>
                </v:textbox>
              </v:shape>
              <v:shape id="Freeform 114" o:spid="_x0000_s1139" style="position:absolute;left:1060;top:372;width:7;height:8;visibility:visible;mso-wrap-style:square;v-text-anchor:top" coordsize="34,4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" adj="-11796480,,5400" path="m34,38v,4,-1,5,-5,5c26,43,24,42,23,40v,-1,,-4,,-8l23,13v,-2,-1,-3,-3,-3l5,10c2,10,,8,,5,,2,1,,2,v1,,9,,23,c31,,34,3,34,9r,29xe" fillcolor="black" stroked="f" strokeweight="0">
                <v:stroke joinstyle="round"/>
                <v:formulas/>
                <v:path arrowok="t" o:connecttype="custom" o:connectlocs="0,0;0,0;0,0;0,0;0,0;0,0;0,0;0,0;0,0;0,0;0,0;0,0" o:connectangles="0,0,0,0,0,0,0,0,0,0,0,0" textboxrect="0,0,34,43"/>
                <v:textbox>
                  <w:txbxContent>
                    <w:p w14:paraId="24CB9CC0" w14:textId="77777777" w:rsidR="00E35D83" w:rsidRDefault="00E35D83" w:rsidP="0020033F"/>
                  </w:txbxContent>
                </v:textbox>
              </v:shape>
              <v:shape id="Freeform 115" o:spid="_x0000_s1140" style="position:absolute;left:1041;top:372;width:18;height:21;visibility:visible;mso-wrap-style:square;v-text-anchor:top" coordsize="91,1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" adj="-11796480,,5400" path="m91,104v,2,-1,3,-1,4c89,108,88,109,85,109r-80,c3,109,2,108,1,108,,108,,107,,105r,-3c,99,1,98,3,98r61,l64,28c64,22,62,17,59,15,57,13,52,12,45,12r-35,c7,12,6,12,5,12,4,11,4,10,4,8l4,6c4,3,7,2,13,1,18,,24,,32,1v10,,15,1,14,1c56,2,64,3,68,6v5,4,7,11,7,21l75,98r11,c88,98,89,98,89,98v1,1,2,2,2,4l91,104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" o:connectangles="0,0,0,0,0,0,0,0,0,0,0,0,0,0,0,0,0,0,0,0,0,0,0,0,0,0" textboxrect="0,0,91,109"/>
                <v:textbox>
                  <w:txbxContent>
                    <w:p w14:paraId="40AC341D" w14:textId="77777777" w:rsidR="00E35D83" w:rsidRDefault="00E35D83" w:rsidP="0020033F"/>
                  </w:txbxContent>
                </v:textbox>
              </v:shape>
              <v:shape id="Freeform 116" o:spid="_x0000_s1141" style="position:absolute;left:1024;top:372;width:14;height:21;visibility:visible;mso-wrap-style:square;v-text-anchor:top" coordsize="72,10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" adj="-11796480,,5400" path="m72,98v,4,,6,,7c71,107,69,108,66,108v-3,,-5,-2,-5,-5l61,22v,-4,-1,-7,-2,-8c57,12,55,11,51,11l5,11v-2,,-3,,-4,-1c1,10,,8,,6,,4,2,2,4,1,6,,8,,12,v6,1,9,1,8,1l57,1v10,,15,5,15,16l72,98xe" fillcolor="black" stroked="f" strokeweight="0">
                <v:stroke joinstyle="round"/>
                <v:formulas/>
                <v:path arrowok="t" o:connecttype="custom" o:connectlocs="0,0;0,0;0,0;0,0;0,0;0,0;0,0;0,0;0,0;0,0;0,0;0,0;0,0;0,0;0,0;0,0" o:connectangles="0,0,0,0,0,0,0,0,0,0,0,0,0,0,0,0" textboxrect="0,0,72,108"/>
                <v:textbox>
                  <w:txbxContent>
                    <w:p w14:paraId="3428697F" w14:textId="77777777" w:rsidR="00E35D83" w:rsidRDefault="00E35D83" w:rsidP="0020033F"/>
                  </w:txbxContent>
                </v:textbox>
              </v:shape>
              <v:shape id="Freeform 117" o:spid="_x0000_s1142" style="position:absolute;left:1005;top:372;width:15;height:21;visibility:visible;mso-wrap-style:square;v-text-anchor:top" coordsize="83,10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" adj="-11796480,,5400" path="m83,58v,17,-2,29,-5,35c73,103,63,108,48,108,25,108,13,98,13,79r,-69l4,10c2,10,1,10,,9,,9,,7,,5,,2,1,,3,l67,v5,,9,2,11,5c79,8,80,12,81,19v2,9,2,22,2,39xm72,60r,-5c72,29,70,15,68,12,66,11,63,10,58,10r-33,l25,78v,7,2,12,6,15c35,96,41,97,49,97v10,,16,-4,20,-12c71,80,72,72,72,60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" o:connectangles="0,0,0,0,0,0,0,0,0,0,0,0,0,0,0,0,0,0,0,0,0,0,0" textboxrect="0,0,83,108"/>
                <o:lock v:ext="edit" verticies="t"/>
                <v:textbox>
                  <w:txbxContent>
                    <w:p w14:paraId="4E5E99AB" w14:textId="77777777" w:rsidR="00E35D83" w:rsidRDefault="00E35D83" w:rsidP="0020033F"/>
                  </w:txbxContent>
                </v:textbox>
              </v:shape>
              <v:shape id="Freeform 118" o:spid="_x0000_s1143" style="position:absolute;left:995;top:372;width:7;height:8;visibility:visible;mso-wrap-style:square;v-text-anchor:top" coordsize="35,4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" adj="-11796480,,5400" path="m35,38v,4,-2,5,-5,5c26,43,24,42,24,40,23,39,23,36,23,32r,-19c23,11,22,10,20,10l5,10c2,10,,8,,5,,2,1,,3,v,,8,,23,c32,,35,3,35,9r,29xe" fillcolor="black" stroked="f" strokeweight="0">
                <v:stroke joinstyle="round"/>
                <v:formulas/>
                <v:path arrowok="t" o:connecttype="custom" o:connectlocs="0,0;0,0;0,0;0,0;0,0;0,0;0,0;0,0;0,0;0,0;0,0;0,0" o:connectangles="0,0,0,0,0,0,0,0,0,0,0,0" textboxrect="0,0,35,43"/>
                <v:textbox>
                  <w:txbxContent>
                    <w:p w14:paraId="358D7755" w14:textId="77777777" w:rsidR="00E35D83" w:rsidRDefault="00E35D83" w:rsidP="0020033F"/>
                  </w:txbxContent>
                </v:textbox>
              </v:shape>
              <v:shape id="Freeform 119" o:spid="_x0000_s1144" style="position:absolute;left:975;top:372;width:16;height:21;visibility:visible;mso-wrap-style:square;v-text-anchor:top" coordsize="84,10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" adj="-11796480,,5400" path="m84,79v,11,-3,19,-8,23c72,106,64,108,51,108v-13,,-22,-2,-26,-4c18,101,15,93,15,82r,-66c15,14,15,13,14,12v,-1,-2,-1,-4,-1l5,11c1,11,,10,,7l,4c,3,,2,1,1v1,,2,,4,l19,1v5,,8,2,8,8l27,81v,8,2,13,5,14c35,97,40,97,50,97v8,,13,,16,-2c70,93,72,89,72,82r,-60c72,14,69,10,62,10v-7,,-10,4,-10,12l52,29v,2,-1,4,-1,4c50,34,48,34,46,34v-3,,-4,,-5,-1c41,32,40,30,40,27v,-9,2,-16,4,-20c47,2,53,,62,v8,,14,1,17,5c82,8,84,13,84,21r,58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" o:connectangles="0,0,0,0,0,0,0,0,0,0,0,0,0,0,0,0,0,0,0,0,0,0,0,0,0,0,0,0,0,0,0,0,0" textboxrect="0,0,84,108"/>
                <v:textbox>
                  <w:txbxContent>
                    <w:p w14:paraId="035AEBE7" w14:textId="77777777" w:rsidR="00E35D83" w:rsidRDefault="00E35D83" w:rsidP="0020033F"/>
                  </w:txbxContent>
                </v:textbox>
              </v:shape>
              <v:shape id="Freeform 120" o:spid="_x0000_s1145" style="position:absolute;left:956;top:372;width:15;height:21;visibility:visible;mso-wrap-style:square;v-text-anchor:top" coordsize="76,10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" adj="-11796480,,5400" path="m76,103v,3,-1,5,-3,5l68,108v-1,,-2,-1,-3,-1c65,106,65,105,65,103r,-85c65,15,64,13,63,12v-1,,-3,-1,-6,-1l2,11c1,11,,10,,8l,4c,2,1,1,5,1,7,,10,,15,v6,1,8,1,7,1l63,1v5,,8,,10,2c75,5,76,8,76,13r,90xm14,102v,2,,4,-1,5c12,107,11,108,8,108v-2,,-4,-1,-5,-1c3,106,2,105,2,103l2,41v,-2,1,-3,2,-3c5,37,6,37,8,37v2,,4,,5,1c13,38,14,39,14,42r,60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" o:connectangles="0,0,0,0,0,0,0,0,0,0,0,0,0,0,0,0,0,0,0,0,0,0,0,0,0,0,0,0,0" textboxrect="0,0,76,108"/>
                <o:lock v:ext="edit" verticies="t"/>
                <v:textbox>
                  <w:txbxContent>
                    <w:p w14:paraId="17A42AD5" w14:textId="77777777" w:rsidR="00E35D83" w:rsidRDefault="00E35D83" w:rsidP="0020033F"/>
                  </w:txbxContent>
                </v:textbox>
              </v:shape>
              <v:shape id="Freeform 121" o:spid="_x0000_s1146" style="position:absolute;left:925;top:372;width:15;height:21;visibility:visible;mso-wrap-style:square;v-text-anchor:top" coordsize="77,10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" adj="-11796480,,5400" path="m77,103v,3,-2,5,-4,5l68,108v-1,,-2,-1,-3,-1c65,106,65,105,65,103r,-85c65,15,64,13,63,12v-1,,-3,-1,-6,-1l2,11c1,11,,10,,8l,4c,2,1,1,5,1,7,,11,,15,v6,1,8,1,7,1l63,1v5,,8,,10,2c75,5,77,8,77,13r,90xm14,102v,2,,4,-1,5c12,107,11,108,8,108v-2,,-4,-1,-5,-1c3,106,2,105,2,103l2,41v,-2,1,-3,2,-3c5,37,6,37,8,37v3,,4,,5,1c14,38,14,39,14,42r,60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" o:connectangles="0,0,0,0,0,0,0,0,0,0,0,0,0,0,0,0,0,0,0,0,0,0,0,0,0,0,0,0,0" textboxrect="0,0,77,108"/>
                <o:lock v:ext="edit" verticies="t"/>
                <v:textbox>
                  <w:txbxContent>
                    <w:p w14:paraId="34CEEB6F" w14:textId="77777777" w:rsidR="00E35D83" w:rsidRDefault="00E35D83" w:rsidP="0020033F"/>
                  </w:txbxContent>
                </v:textbox>
              </v:shape>
              <v:shape id="Freeform 122" o:spid="_x0000_s1147" style="position:absolute;left:905;top:372;width:14;height:21;visibility:visible;mso-wrap-style:square;v-text-anchor:top" coordsize="76,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" adj="-11796480,,5400" path="m76,33v,29,-4,48,-13,59c58,98,52,102,46,104v-5,2,-12,3,-21,3l2,107c1,107,,105,,103l,99c,97,1,96,3,96r14,l16,15v,-2,,-3,-1,-4c15,10,13,10,11,10r-7,c1,10,,9,,7l,3c,2,,1,1,,2,,3,,5,l21,v3,,5,,6,2c28,3,28,5,28,9r,87l35,96c55,96,65,78,65,41r,-19c65,17,64,14,64,13,63,11,60,10,56,10r-8,c46,10,46,9,46,6r,-3c46,1,47,,50,l62,v6,,10,2,12,7c76,10,76,16,76,23r,10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;0,0" o:connectangles="0,0,0,0,0,0,0,0,0,0,0,0,0,0,0,0,0,0,0,0,0,0,0,0,0,0,0,0,0,0,0,0,0,0" textboxrect="0,0,76,107"/>
                <v:textbox>
                  <w:txbxContent>
                    <w:p w14:paraId="656E5D2F" w14:textId="77777777" w:rsidR="00E35D83" w:rsidRDefault="00E35D83" w:rsidP="0020033F"/>
                  </w:txbxContent>
                </v:textbox>
              </v:shape>
              <v:shape id="Freeform 123" o:spid="_x0000_s1148" style="position:absolute;left:885;top:372;width:18;height:21;visibility:visible;mso-wrap-style:square;v-text-anchor:top" coordsize="91,1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" adj="-11796480,,5400" path="m91,104v,2,,3,-1,4c89,108,88,109,86,109r-81,c3,109,2,108,1,108v,,-1,-1,-1,-3l,102c,99,1,98,4,98r60,l64,28c64,22,63,17,60,15,57,13,52,12,46,12r-36,c8,12,6,12,6,12,5,11,4,10,4,8l4,6c4,3,7,2,14,1,18,,25,,33,1v10,,14,1,13,1c57,2,64,3,68,6v5,4,7,11,7,21l75,98r11,c88,98,89,98,90,98v1,1,1,2,1,4l91,104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" o:connectangles="0,0,0,0,0,0,0,0,0,0,0,0,0,0,0,0,0,0,0,0,0,0,0,0,0,0" textboxrect="0,0,91,109"/>
                <v:textbox>
                  <w:txbxContent>
                    <w:p w14:paraId="6AD615FF" w14:textId="77777777" w:rsidR="00E35D83" w:rsidRDefault="00E35D83" w:rsidP="0020033F"/>
                  </w:txbxContent>
                </v:textbox>
              </v:shape>
              <v:shape id="Freeform 124" o:spid="_x0000_s1149" style="position:absolute;left:868;top:372;width:14;height:21;visibility:visible;mso-wrap-style:square;v-text-anchor:top" coordsize="72,10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" adj="-11796480,,5400" path="m72,98v,4,,6,-1,7c71,107,69,108,66,108v-4,,-6,-2,-6,-5l60,22v,-4,-1,-7,-2,-8c56,12,54,11,50,11l4,11v-2,,-3,,-3,-1c,10,,8,,6,,4,1,2,3,1,5,,8,,11,v6,1,9,1,8,1l56,1v10,,16,5,16,16l72,98xe" fillcolor="black" stroked="f" strokeweight="0">
                <v:stroke joinstyle="round"/>
                <v:formulas/>
                <v:path arrowok="t" o:connecttype="custom" o:connectlocs="0,0;0,0;0,0;0,0;0,0;0,0;0,0;0,0;0,0;0,0;0,0;0,0;0,0;0,0;0,0;0,0" o:connectangles="0,0,0,0,0,0,0,0,0,0,0,0,0,0,0,0" textboxrect="0,0,72,108"/>
                <v:textbox>
                  <w:txbxContent>
                    <w:p w14:paraId="3126C7A5" w14:textId="77777777" w:rsidR="00E35D83" w:rsidRDefault="00E35D83" w:rsidP="0020033F"/>
                  </w:txbxContent>
                </v:textbox>
              </v:shape>
              <v:shape id="Freeform 125" o:spid="_x0000_s1150" style="position:absolute;left:859;top:372;width:7;height:8;visibility:visible;mso-wrap-style:square;v-text-anchor:top" coordsize="35,4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" adj="-11796480,,5400" path="m35,38v,4,-2,5,-6,5c26,43,24,42,24,40,23,39,23,36,23,32r,-19c23,11,22,10,20,10l5,10c2,10,,8,,5,,2,1,,3,v,,8,,22,c32,,35,3,35,9r,29xe" fillcolor="black" stroked="f" strokeweight="0">
                <v:stroke joinstyle="round"/>
                <v:formulas/>
                <v:path arrowok="t" o:connecttype="custom" o:connectlocs="0,0;0,0;0,0;0,0;0,0;0,0;0,0;0,0;0,0;0,0;0,0;0,0" o:connectangles="0,0,0,0,0,0,0,0,0,0,0,0" textboxrect="0,0,35,43"/>
                <v:textbox>
                  <w:txbxContent>
                    <w:p w14:paraId="3ABEAA53" w14:textId="77777777" w:rsidR="00E35D83" w:rsidRDefault="00E35D83" w:rsidP="0020033F"/>
                  </w:txbxContent>
                </v:textbox>
              </v:shape>
              <v:shape id="Freeform 126" o:spid="_x0000_s1151" style="position:absolute;left:837;top:372;width:18;height:21;visibility:visible;mso-wrap-style:square;v-text-anchor:top" coordsize="91,1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" adj="-11796480,,5400" path="m91,99v,3,,6,,7c90,108,88,109,86,109v-4,,-6,-2,-6,-5l80,20c80,13,77,10,71,10r-44,l27,96v,3,-1,6,-3,8c23,106,20,107,17,107r-12,c3,107,1,106,1,106,,105,,104,,102v,-2,,-4,,-4c1,97,2,96,5,96r8,c14,96,15,95,15,92r,-82l4,10c1,10,,8,,5,,2,1,,4,l71,c85,,91,7,91,21r,78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" o:connectangles="0,0,0,0,0,0,0,0,0,0,0,0,0,0,0,0,0,0,0,0,0,0,0,0" textboxrect="0,0,91,109"/>
                <v:textbox>
                  <w:txbxContent>
                    <w:p w14:paraId="6B03DCBF" w14:textId="77777777" w:rsidR="00E35D83" w:rsidRDefault="00E35D83" w:rsidP="0020033F"/>
                  </w:txbxContent>
                </v:textbox>
              </v:shape>
              <v:shape id="Freeform 127" o:spid="_x0000_s1152" style="position:absolute;left:807;top:372;width:18;height:21;visibility:visible;mso-wrap-style:square;v-text-anchor:top" coordsize="91,1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" adj="-11796480,,5400" path="m91,104v,2,-1,3,-1,4c89,108,88,109,86,109r-81,c3,109,2,108,1,108v,,-1,-1,-1,-3l,102c,99,1,98,4,98r60,l64,28c64,22,62,17,60,15,57,13,52,12,46,12r-36,c8,12,6,12,6,12,5,11,4,10,4,8l4,6c4,3,7,2,14,1,18,,24,,33,1v10,,14,1,13,1c57,2,64,3,68,6v5,4,7,11,7,21l75,98r11,c88,98,89,98,90,98v,1,1,2,1,4l91,104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" o:connectangles="0,0,0,0,0,0,0,0,0,0,0,0,0,0,0,0,0,0,0,0,0,0,0,0,0,0" textboxrect="0,0,91,109"/>
                <v:textbox>
                  <w:txbxContent>
                    <w:p w14:paraId="2ACB8C1E" w14:textId="77777777" w:rsidR="00E35D83" w:rsidRDefault="00E35D83" w:rsidP="0020033F"/>
                  </w:txbxContent>
                </v:textbox>
              </v:shape>
              <v:shape id="Freeform 128" o:spid="_x0000_s1153" style="position:absolute;left:798;top:372;width:7;height:8;visibility:visible;mso-wrap-style:square;v-text-anchor:top" coordsize="34,4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" adj="-11796480,,5400" path="m34,38v,4,-2,5,-5,5c26,43,24,42,23,40v,-1,,-4,,-8l23,13v,-2,-1,-3,-3,-3l5,10c1,10,,8,,5,,2,,,2,v1,,8,,23,c31,,34,3,34,9r,29xe" fillcolor="black" stroked="f" strokeweight="0">
                <v:stroke joinstyle="round"/>
                <v:formulas/>
                <v:path arrowok="t" o:connecttype="custom" o:connectlocs="0,0;0,0;0,0;0,0;0,0;0,0;0,0;0,0;0,0;0,0;0,0;0,0" o:connectangles="0,0,0,0,0,0,0,0,0,0,0,0" textboxrect="0,0,34,43"/>
                <v:textbox>
                  <w:txbxContent>
                    <w:p w14:paraId="56293A0C" w14:textId="77777777" w:rsidR="00E35D83" w:rsidRDefault="00E35D83" w:rsidP="0020033F"/>
                  </w:txbxContent>
                </v:textbox>
              </v:shape>
              <v:shape id="Freeform 129" o:spid="_x0000_s1154" style="position:absolute;left:781;top:372;width:14;height:21;visibility:visible;mso-wrap-style:square;v-text-anchor:top" coordsize="72,10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" adj="-11796480,,5400" path="m72,98v,4,,6,-1,7c71,107,69,108,66,108v-4,,-6,-2,-6,-5l60,22v,-4,-1,-7,-2,-8c57,12,54,11,50,11l4,11v-2,,-3,,-3,-1c,10,,8,,6,,4,1,2,3,1,5,,8,,11,v6,1,9,1,8,1l56,1v11,,16,5,16,16l72,98xe" fillcolor="black" stroked="f" strokeweight="0">
                <v:stroke joinstyle="round"/>
                <v:formulas/>
                <v:path arrowok="t" o:connecttype="custom" o:connectlocs="0,0;0,0;0,0;0,0;0,0;0,0;0,0;0,0;0,0;0,0;0,0;0,0;0,0;0,0;0,0;0,0" o:connectangles="0,0,0,0,0,0,0,0,0,0,0,0,0,0,0,0" textboxrect="0,0,72,108"/>
                <v:textbox>
                  <w:txbxContent>
                    <w:p w14:paraId="7C48FF82" w14:textId="77777777" w:rsidR="00E35D83" w:rsidRDefault="00E35D83" w:rsidP="0020033F"/>
                  </w:txbxContent>
                </v:textbox>
              </v:shape>
              <v:shape id="Freeform 130" o:spid="_x0000_s1155" style="position:absolute;left:771;top:372;width:6;height:21;visibility:visible;mso-wrap-style:square;v-text-anchor:top" coordsize="30,10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" adj="-11796480,,5400" path="m30,101v,3,,5,-1,5c29,107,27,108,25,108v-3,,-4,-1,-5,-1c19,107,19,105,19,103r,-87c19,14,18,12,17,12v,-1,-2,-1,-4,-1l5,11c2,11,,10,,7l,4c,2,2,1,6,v3,,7,,11,c24,1,27,1,26,1v2,,3,,4,1c30,2,30,4,30,6r,95xe" fillcolor="black" stroked="f" strokeweight="0">
                <v:stroke joinstyle="round"/>
                <v:formulas/>
                <v:path arrowok="t" o:connecttype="custom" o:connectlocs="0,0;0,0;0,0;0,0;0,0;0,0;0,0;0,0;0,0;0,0;0,0;0,0;0,0;0,0;0,0;0,0;0,0" o:connectangles="0,0,0,0,0,0,0,0,0,0,0,0,0,0,0,0,0" textboxrect="0,0,30,108"/>
                <v:textbox>
                  <w:txbxContent>
                    <w:p w14:paraId="03F2C5F3" w14:textId="77777777" w:rsidR="00E35D83" w:rsidRDefault="00E35D83" w:rsidP="0020033F"/>
                  </w:txbxContent>
                </v:textbox>
              </v:shape>
              <v:shape id="Freeform 131" o:spid="_x0000_s1156" style="position:absolute;left:749;top:372;width:18;height:21;visibility:visible;mso-wrap-style:square;v-text-anchor:top" coordsize="94,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" adj="-11796480,,5400" path="m94,75v,13,-2,22,-7,26c82,105,73,107,60,107r-31,c10,107,,99,,84l,4c,2,,1,1,1,2,,3,,5,l20,v2,,3,,3,c24,1,24,2,24,4r,3c24,8,24,9,23,10v,,-2,,-3,l15,10v-1,,-2,,-3,1c12,11,12,12,12,14r,70c12,89,14,92,17,94v3,1,7,2,12,2l41,96,41,4v,-2,,-3,1,-4c42,,43,,45,r4,c52,,53,1,53,3r,93l62,96v9,,14,-1,16,-3c81,91,83,86,83,79r,-64c83,13,82,12,82,11v-1,,-2,-1,-4,-1l74,10c72,10,71,9,71,6r,-3c71,1,72,,75,l90,v1,,3,,3,1c94,1,94,2,94,4r,71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;0,0;0,0;0,0;0,0;0,0;0,0;0,0;0,0" o:connectangles="0,0,0,0,0,0,0,0,0,0,0,0,0,0,0,0,0,0,0,0,0,0,0,0,0,0,0,0,0,0,0,0,0,0,0,0,0,0,0,0,0" textboxrect="0,0,94,107"/>
                <v:textbox>
                  <w:txbxContent>
                    <w:p w14:paraId="158B1D3B" w14:textId="77777777" w:rsidR="00E35D83" w:rsidRDefault="00E35D83" w:rsidP="0020033F"/>
                  </w:txbxContent>
                </v:textbox>
              </v:shape>
              <v:shape id="Freeform 132" o:spid="_x0000_s1157" style="position:absolute;left:732;top:369;width:12;height:24;visibility:visible;mso-wrap-style:square;v-text-anchor:top" coordsize="66,1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" adj="-11796480,,5400" path="m66,48v,12,-2,21,-7,28c57,80,50,87,39,97v-8,7,-11,12,-11,15c28,114,30,115,34,115r5,c42,115,44,116,44,119r,3c44,123,43,125,42,125v-1,,-3,1,-5,1l22,126v-2,,-3,-1,-4,-1c17,124,17,123,17,121r,-8c17,108,19,102,24,96v3,-3,8,-8,14,-14c47,75,52,68,54,61v1,-4,1,-8,1,-12c55,42,55,38,54,36,53,32,50,29,46,29l6,29v-2,,-4,,-4,c1,28,,27,,26l,4c,2,1,1,2,1,2,,4,,6,v4,,6,2,6,4l12,15v,3,2,4,7,4l49,19v5,,8,,10,1c62,22,63,24,65,29v1,4,1,10,1,19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" o:connectangles="0,0,0,0,0,0,0,0,0,0,0,0,0,0,0,0,0,0,0,0,0,0,0,0,0,0,0,0,0,0,0,0,0" textboxrect="0,0,66,126"/>
                <v:textbox>
                  <w:txbxContent>
                    <w:p w14:paraId="65278E91" w14:textId="77777777" w:rsidR="00E35D83" w:rsidRDefault="00E35D83" w:rsidP="0020033F"/>
                  </w:txbxContent>
                </v:textbox>
              </v:shape>
              <v:shape id="Freeform 133" o:spid="_x0000_s1158" style="position:absolute;left:723;top:372;width:6;height:8;visibility:visible;mso-wrap-style:square;v-text-anchor:top" coordsize="35,4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" adj="-11796480,,5400" path="m35,38v,4,-2,5,-5,5c27,43,25,42,24,40,23,39,23,36,23,32r,-19c23,11,22,10,20,10l6,10c2,10,,8,,5,,2,1,,3,v,,8,,23,c32,,35,3,35,9r,29xe" fillcolor="black" stroked="f" strokeweight="0">
                <v:stroke joinstyle="round"/>
                <v:formulas/>
                <v:path arrowok="t" o:connecttype="custom" o:connectlocs="0,0;0,0;0,0;0,0;0,0;0,0;0,0;0,0;0,0;0,0;0,0;0,0" o:connectangles="0,0,0,0,0,0,0,0,0,0,0,0" textboxrect="0,0,35,43"/>
                <v:textbox>
                  <w:txbxContent>
                    <w:p w14:paraId="2C786583" w14:textId="77777777" w:rsidR="00E35D83" w:rsidRDefault="00E35D83" w:rsidP="0020033F"/>
                  </w:txbxContent>
                </v:textbox>
              </v:shape>
              <v:shape id="Freeform 134" o:spid="_x0000_s1159" style="position:absolute;left:702;top:372;width:17;height:21;visibility:visible;mso-wrap-style:square;v-text-anchor:top" coordsize="85,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" adj="-11796480,,5400" path="m85,9r,83c85,97,85,100,84,102v-1,3,-4,5,-8,5l21,107v-3,,-5,-1,-5,-2c15,104,15,102,15,99r,-89l6,10c3,10,2,10,1,9,,9,,7,,5,,2,,1,1,,2,,8,,20,l76,v6,,9,3,9,9xm74,87r,-69c74,15,73,13,73,12,72,11,70,10,66,10r-39,l27,90v,2,,4,,4c28,96,29,96,32,96r34,c70,96,72,95,73,94v1,-1,1,-3,1,-7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" o:connectangles="0,0,0,0,0,0,0,0,0,0,0,0,0,0,0,0,0,0,0,0,0,0,0,0,0,0" textboxrect="0,0,85,107"/>
                <o:lock v:ext="edit" verticies="t"/>
                <v:textbox>
                  <w:txbxContent>
                    <w:p w14:paraId="6E13C2D9" w14:textId="77777777" w:rsidR="00E35D83" w:rsidRDefault="00E35D83" w:rsidP="0020033F"/>
                  </w:txbxContent>
                </v:textbox>
              </v:shape>
              <v:shape id="Freeform 135" o:spid="_x0000_s1160" style="position:absolute;left:30;top:81;width:45;height:83;visibility:visible;mso-wrap-style:square;v-text-anchor:top" coordsize="20000,2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" adj="-11796480,,5400" path="al10800,10800@8@8@4@6,10800,10800,10800,10800@9@7l@30@31@17@18@24@25@15@16@32@33xe" stroked="f" strokeweight="0">
                <v:stroke joinstyle="round"/>
                <v:formulas/>
                <v:path arrowok="t" o:connecttype="custom" o:connectlocs="0,0;0,0;0,0;0,0;0,0;0,0;0,0" o:connectangles="0,0,0,0,0,0,0" textboxrect="@1,@1,@1,@1"/>
                <v:textbox>
                  <w:txbxContent>
                    <w:p w14:paraId="7DB3F25B" w14:textId="77777777" w:rsidR="00E35D83" w:rsidRDefault="00E35D83" w:rsidP="0020033F"/>
                  </w:txbxContent>
                </v:textbox>
              </v:shape>
              <v:shape id="Freeform 136" o:spid="_x0000_s1161" style="position:absolute;left:42;top:164;width:101;height:217;visibility:visible;mso-wrap-style:square;v-text-anchor:top" coordsize="529,112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" adj="-11796480,,5400" path="m26,l,1072,306,661,258,566,134,740v,,-14,25,-22,-30c105,654,91,5,91,5l26,xm513,448v,,-92,51,-139,115c327,627,368,712,368,712v,,2,13,43,65c451,829,302,1000,302,1000r56,122c358,1122,408,1023,441,974v32,-49,78,-114,77,-178c518,740,443,683,452,643v8,-39,77,-76,77,-76l513,448xe" stroked="f" strokeweight="0">
                <v:stroke joinstyle="round"/>
                <v:formulas/>
                <v:path arrowok="t" o:connecttype="custom" o:connectlocs="0,0;0,2;0,1;0,1;0,1;0,1;0,0;0,0;1,1;1,1;0,1;1,1;0,1;0,2;1,1;1,1;1,1;1,1;1,1" o:connectangles="0,0,0,0,0,0,0,0,0,0,0,0,0,0,0,0,0,0,0" textboxrect="0,0,529,1122"/>
                <o:lock v:ext="edit" verticies="t"/>
                <v:textbox>
                  <w:txbxContent>
                    <w:p w14:paraId="0150BC05" w14:textId="77777777" w:rsidR="00E35D83" w:rsidRDefault="00E35D83" w:rsidP="0020033F"/>
                  </w:txbxContent>
                </v:textbox>
              </v:shape>
            </v:group>
          </w:pict>
        </mc:Fallback>
      </mc:AlternateContent>
    </w:r>
    <w:r>
      <w:rPr>
        <w:noProof/>
        <w:rtl/>
        <w:lang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AD41A48" wp14:editId="66013F81">
              <wp:simplePos x="0" y="0"/>
              <wp:positionH relativeFrom="page">
                <wp:posOffset>161925</wp:posOffset>
              </wp:positionH>
              <wp:positionV relativeFrom="paragraph">
                <wp:posOffset>1025525</wp:posOffset>
              </wp:positionV>
              <wp:extent cx="1485900" cy="8382000"/>
              <wp:effectExtent l="0" t="0" r="0" b="0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5900" cy="8382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816ED0" w14:textId="77777777" w:rsidR="008A0E0D" w:rsidRPr="00440E43" w:rsidRDefault="008A0E0D" w:rsidP="00113DA9">
                          <w:pPr>
                            <w:bidi/>
                            <w:rPr>
                              <w:sz w:val="20"/>
                              <w:szCs w:val="20"/>
                            </w:rPr>
                          </w:pPr>
                        </w:p>
                        <w:p w14:paraId="618516A3" w14:textId="77777777" w:rsidR="008A0E0D" w:rsidRPr="00440E43" w:rsidRDefault="008A0E0D" w:rsidP="00113DA9">
                          <w:pPr>
                            <w:pStyle w:val="Heading1"/>
                            <w:bidi/>
                            <w:rPr>
                              <w:rFonts w:ascii="Times New Roman" w:hAnsi="Times New Roman" w:cs="Times New Roman"/>
                              <w:spacing w:val="6"/>
                              <w:sz w:val="20"/>
                              <w:szCs w:val="20"/>
                              <w:rtl/>
                            </w:rPr>
                          </w:pPr>
                        </w:p>
                        <w:p w14:paraId="49C2511E" w14:textId="77777777" w:rsidR="008A0E0D" w:rsidRPr="00440E43" w:rsidRDefault="008A0E0D" w:rsidP="00113DA9">
                          <w:pPr>
                            <w:pStyle w:val="Heading1"/>
                            <w:bidi/>
                            <w:rPr>
                              <w:rFonts w:ascii="Times New Roman" w:hAnsi="Times New Roman" w:cs="Times New Roman"/>
                              <w:spacing w:val="6"/>
                              <w:sz w:val="20"/>
                              <w:szCs w:val="20"/>
                              <w:rtl/>
                            </w:rPr>
                          </w:pPr>
                        </w:p>
                        <w:p w14:paraId="3EAEC6F0" w14:textId="77777777" w:rsidR="008A0E0D" w:rsidRPr="00440E43" w:rsidRDefault="008A0E0D" w:rsidP="00113DA9">
                          <w:pPr>
                            <w:pStyle w:val="Heading1"/>
                            <w:bidi/>
                            <w:rPr>
                              <w:rFonts w:ascii="Times New Roman" w:hAnsi="Times New Roman" w:cs="Times New Roman"/>
                              <w:spacing w:val="6"/>
                              <w:sz w:val="20"/>
                              <w:szCs w:val="20"/>
                              <w:rtl/>
                            </w:rPr>
                          </w:pPr>
                        </w:p>
                        <w:p w14:paraId="5212B343" w14:textId="77777777" w:rsidR="008A0E0D" w:rsidRPr="00440E43" w:rsidRDefault="008A0E0D" w:rsidP="00113DA9">
                          <w:pPr>
                            <w:pStyle w:val="Heading1"/>
                            <w:bidi/>
                            <w:rPr>
                              <w:rFonts w:ascii="Times New Roman" w:hAnsi="Times New Roman" w:cs="Times New Roman"/>
                              <w:spacing w:val="6"/>
                              <w:sz w:val="20"/>
                              <w:szCs w:val="20"/>
                              <w:rtl/>
                            </w:rPr>
                          </w:pPr>
                        </w:p>
                        <w:p w14:paraId="3273F585" w14:textId="77777777" w:rsidR="008A0E0D" w:rsidRPr="00440E43" w:rsidRDefault="008A0E0D" w:rsidP="00113DA9">
                          <w:pPr>
                            <w:pStyle w:val="Heading1"/>
                            <w:bidi/>
                            <w:rPr>
                              <w:rFonts w:ascii="Times New Roman" w:hAnsi="Times New Roman" w:cs="Times New Roman"/>
                              <w:spacing w:val="6"/>
                              <w:sz w:val="20"/>
                              <w:szCs w:val="20"/>
                              <w:rtl/>
                            </w:rPr>
                          </w:pPr>
                        </w:p>
                        <w:p w14:paraId="259EC38A" w14:textId="77777777" w:rsidR="00CB0508" w:rsidRDefault="00CB0508" w:rsidP="009F5EEC">
                          <w:pPr>
                            <w:bidi/>
                            <w:spacing w:line="220" w:lineRule="exact"/>
                            <w:rPr>
                              <w:rFonts w:ascii="Arial" w:hAnsi="Arial" w:cs="Arial"/>
                              <w:spacing w:val="6"/>
                              <w:sz w:val="17"/>
                              <w:szCs w:val="17"/>
                            </w:rPr>
                          </w:pPr>
                        </w:p>
                        <w:p w14:paraId="56C03EE7" w14:textId="77777777" w:rsidR="00CB0508" w:rsidRDefault="00CB0508" w:rsidP="00CB0508">
                          <w:pPr>
                            <w:bidi/>
                            <w:spacing w:line="220" w:lineRule="exact"/>
                            <w:rPr>
                              <w:rFonts w:ascii="Arial" w:hAnsi="Arial" w:cs="Arial"/>
                              <w:spacing w:val="6"/>
                              <w:sz w:val="17"/>
                              <w:szCs w:val="17"/>
                            </w:rPr>
                          </w:pPr>
                        </w:p>
                        <w:p w14:paraId="2839FF7B" w14:textId="77777777" w:rsidR="00CB0508" w:rsidRDefault="00CB0508" w:rsidP="00CB0508">
                          <w:pPr>
                            <w:bidi/>
                            <w:spacing w:line="220" w:lineRule="exact"/>
                            <w:rPr>
                              <w:rFonts w:ascii="Arial" w:hAnsi="Arial" w:cs="Arial"/>
                              <w:spacing w:val="6"/>
                              <w:sz w:val="17"/>
                              <w:szCs w:val="17"/>
                            </w:rPr>
                          </w:pPr>
                        </w:p>
                        <w:p w14:paraId="540AEA2C" w14:textId="77777777" w:rsidR="00CB0508" w:rsidRDefault="00CB0508" w:rsidP="00CB0508">
                          <w:pPr>
                            <w:bidi/>
                            <w:spacing w:line="220" w:lineRule="exact"/>
                            <w:rPr>
                              <w:rFonts w:ascii="Arial" w:hAnsi="Arial" w:cs="Arial"/>
                              <w:spacing w:val="6"/>
                              <w:sz w:val="17"/>
                              <w:szCs w:val="17"/>
                            </w:rPr>
                          </w:pPr>
                        </w:p>
                        <w:p w14:paraId="41C687AE" w14:textId="77777777" w:rsidR="00CB0508" w:rsidRDefault="00CB0508" w:rsidP="00CB0508">
                          <w:pPr>
                            <w:bidi/>
                            <w:spacing w:line="220" w:lineRule="exact"/>
                            <w:rPr>
                              <w:rFonts w:ascii="Arial" w:hAnsi="Arial" w:cs="Arial"/>
                              <w:spacing w:val="6"/>
                              <w:sz w:val="17"/>
                              <w:szCs w:val="17"/>
                            </w:rPr>
                          </w:pPr>
                        </w:p>
                        <w:p w14:paraId="784FF50D" w14:textId="77777777" w:rsidR="00CB0508" w:rsidRDefault="00CB0508" w:rsidP="00CB0508">
                          <w:pPr>
                            <w:bidi/>
                            <w:spacing w:line="220" w:lineRule="exact"/>
                            <w:rPr>
                              <w:rFonts w:ascii="Arial" w:hAnsi="Arial" w:cs="Arial"/>
                              <w:spacing w:val="6"/>
                              <w:sz w:val="17"/>
                              <w:szCs w:val="17"/>
                            </w:rPr>
                          </w:pPr>
                        </w:p>
                        <w:p w14:paraId="2E78E192" w14:textId="77777777" w:rsidR="00CB0508" w:rsidRDefault="00CB0508" w:rsidP="00CB0508">
                          <w:pPr>
                            <w:bidi/>
                            <w:spacing w:line="220" w:lineRule="exact"/>
                            <w:rPr>
                              <w:rFonts w:ascii="Arial" w:hAnsi="Arial" w:cs="Arial"/>
                              <w:spacing w:val="6"/>
                              <w:sz w:val="17"/>
                              <w:szCs w:val="17"/>
                            </w:rPr>
                          </w:pPr>
                        </w:p>
                        <w:p w14:paraId="6E725C9A" w14:textId="77777777" w:rsidR="00CB0508" w:rsidRDefault="00CB0508" w:rsidP="00CB0508">
                          <w:pPr>
                            <w:bidi/>
                            <w:spacing w:line="220" w:lineRule="exact"/>
                            <w:rPr>
                              <w:rFonts w:ascii="Arial" w:hAnsi="Arial" w:cs="Arial"/>
                              <w:spacing w:val="6"/>
                              <w:sz w:val="17"/>
                              <w:szCs w:val="17"/>
                            </w:rPr>
                          </w:pPr>
                        </w:p>
                        <w:p w14:paraId="3457737C" w14:textId="77777777" w:rsidR="00CB0508" w:rsidRDefault="00CB0508" w:rsidP="00CB0508">
                          <w:pPr>
                            <w:bidi/>
                            <w:spacing w:line="220" w:lineRule="exact"/>
                            <w:rPr>
                              <w:rFonts w:ascii="Arial" w:hAnsi="Arial" w:cs="Arial"/>
                              <w:spacing w:val="6"/>
                              <w:sz w:val="17"/>
                              <w:szCs w:val="17"/>
                            </w:rPr>
                          </w:pPr>
                        </w:p>
                        <w:p w14:paraId="19F6397C" w14:textId="77777777" w:rsidR="00CB0508" w:rsidRDefault="00CB0508" w:rsidP="00CB0508">
                          <w:pPr>
                            <w:bidi/>
                            <w:spacing w:line="220" w:lineRule="exact"/>
                            <w:rPr>
                              <w:rFonts w:ascii="Arial" w:hAnsi="Arial" w:cs="Arial"/>
                              <w:spacing w:val="6"/>
                              <w:sz w:val="17"/>
                              <w:szCs w:val="17"/>
                            </w:rPr>
                          </w:pPr>
                        </w:p>
                        <w:p w14:paraId="160810EF" w14:textId="77777777" w:rsidR="00CB0508" w:rsidRDefault="00CB0508" w:rsidP="00CB0508">
                          <w:pPr>
                            <w:bidi/>
                            <w:spacing w:line="220" w:lineRule="exact"/>
                            <w:rPr>
                              <w:rFonts w:ascii="Arial" w:hAnsi="Arial" w:cs="Arial"/>
                              <w:spacing w:val="6"/>
                              <w:sz w:val="17"/>
                              <w:szCs w:val="17"/>
                            </w:rPr>
                          </w:pPr>
                        </w:p>
                        <w:p w14:paraId="4E7E4DDB" w14:textId="77777777" w:rsidR="00CB0508" w:rsidRDefault="00CB0508" w:rsidP="00CB0508">
                          <w:pPr>
                            <w:bidi/>
                            <w:spacing w:line="220" w:lineRule="exact"/>
                            <w:rPr>
                              <w:rFonts w:ascii="Arial" w:hAnsi="Arial" w:cs="Arial"/>
                              <w:spacing w:val="6"/>
                              <w:sz w:val="17"/>
                              <w:szCs w:val="17"/>
                            </w:rPr>
                          </w:pPr>
                        </w:p>
                        <w:p w14:paraId="5E7DAAC4" w14:textId="77777777" w:rsidR="00CB0508" w:rsidRDefault="00CB0508" w:rsidP="00CB0508">
                          <w:pPr>
                            <w:bidi/>
                            <w:spacing w:line="220" w:lineRule="exact"/>
                            <w:rPr>
                              <w:rFonts w:ascii="Arial" w:hAnsi="Arial" w:cs="Arial"/>
                              <w:spacing w:val="6"/>
                              <w:sz w:val="17"/>
                              <w:szCs w:val="17"/>
                            </w:rPr>
                          </w:pPr>
                        </w:p>
                        <w:p w14:paraId="160D03BD" w14:textId="77777777" w:rsidR="00CB0508" w:rsidRDefault="00CB0508" w:rsidP="00CB0508">
                          <w:pPr>
                            <w:bidi/>
                            <w:spacing w:line="220" w:lineRule="exact"/>
                            <w:rPr>
                              <w:rFonts w:ascii="Arial" w:hAnsi="Arial" w:cs="Arial"/>
                              <w:spacing w:val="6"/>
                              <w:sz w:val="17"/>
                              <w:szCs w:val="17"/>
                            </w:rPr>
                          </w:pPr>
                        </w:p>
                        <w:p w14:paraId="0C5517AB" w14:textId="77777777" w:rsidR="00CB0508" w:rsidRDefault="00CB0508" w:rsidP="00CB0508">
                          <w:pPr>
                            <w:bidi/>
                            <w:spacing w:line="220" w:lineRule="exact"/>
                            <w:rPr>
                              <w:rFonts w:ascii="Arial" w:hAnsi="Arial" w:cs="Arial"/>
                              <w:spacing w:val="6"/>
                              <w:sz w:val="17"/>
                              <w:szCs w:val="17"/>
                            </w:rPr>
                          </w:pPr>
                        </w:p>
                        <w:p w14:paraId="3779C2D4" w14:textId="77777777" w:rsidR="00CB0508" w:rsidRDefault="00CB0508" w:rsidP="00CB0508">
                          <w:pPr>
                            <w:bidi/>
                            <w:spacing w:line="220" w:lineRule="exact"/>
                            <w:rPr>
                              <w:rFonts w:ascii="Arial" w:hAnsi="Arial" w:cs="Arial"/>
                              <w:spacing w:val="6"/>
                              <w:sz w:val="17"/>
                              <w:szCs w:val="17"/>
                            </w:rPr>
                          </w:pPr>
                        </w:p>
                        <w:p w14:paraId="55341256" w14:textId="77777777" w:rsidR="00CB0508" w:rsidRDefault="00CB0508" w:rsidP="00CB0508">
                          <w:pPr>
                            <w:bidi/>
                            <w:spacing w:line="220" w:lineRule="exact"/>
                            <w:rPr>
                              <w:rFonts w:ascii="Arial" w:hAnsi="Arial" w:cs="Arial"/>
                              <w:spacing w:val="6"/>
                              <w:sz w:val="17"/>
                              <w:szCs w:val="17"/>
                            </w:rPr>
                          </w:pPr>
                        </w:p>
                        <w:p w14:paraId="49B0467B" w14:textId="77777777" w:rsidR="00CB0508" w:rsidRDefault="00CB0508" w:rsidP="00CB0508">
                          <w:pPr>
                            <w:bidi/>
                            <w:spacing w:line="220" w:lineRule="exact"/>
                            <w:rPr>
                              <w:rFonts w:ascii="Arial" w:hAnsi="Arial" w:cs="Arial"/>
                              <w:spacing w:val="6"/>
                              <w:sz w:val="17"/>
                              <w:szCs w:val="17"/>
                            </w:rPr>
                          </w:pPr>
                        </w:p>
                        <w:p w14:paraId="0A8CC357" w14:textId="77777777" w:rsidR="00CB0508" w:rsidRDefault="00CB0508" w:rsidP="00CB0508">
                          <w:pPr>
                            <w:bidi/>
                            <w:spacing w:line="220" w:lineRule="exact"/>
                            <w:rPr>
                              <w:rFonts w:ascii="Arial" w:hAnsi="Arial" w:cs="Arial"/>
                              <w:spacing w:val="6"/>
                              <w:sz w:val="17"/>
                              <w:szCs w:val="17"/>
                            </w:rPr>
                          </w:pPr>
                        </w:p>
                        <w:p w14:paraId="552E8E3C" w14:textId="77777777" w:rsidR="00CB0508" w:rsidRDefault="00CB0508" w:rsidP="00CB0508">
                          <w:pPr>
                            <w:bidi/>
                            <w:spacing w:line="220" w:lineRule="exact"/>
                            <w:rPr>
                              <w:rFonts w:ascii="Arial" w:hAnsi="Arial" w:cs="Arial"/>
                              <w:spacing w:val="6"/>
                              <w:sz w:val="17"/>
                              <w:szCs w:val="17"/>
                            </w:rPr>
                          </w:pPr>
                        </w:p>
                        <w:p w14:paraId="76138563" w14:textId="77777777" w:rsidR="00CB0508" w:rsidRDefault="00CB0508" w:rsidP="00CB0508">
                          <w:pPr>
                            <w:bidi/>
                            <w:spacing w:line="220" w:lineRule="exact"/>
                            <w:rPr>
                              <w:rFonts w:ascii="Arial" w:hAnsi="Arial" w:cs="Arial"/>
                              <w:spacing w:val="6"/>
                              <w:sz w:val="18"/>
                              <w:szCs w:val="18"/>
                            </w:rPr>
                          </w:pPr>
                        </w:p>
                        <w:p w14:paraId="65F10EE3" w14:textId="77777777" w:rsidR="00CB0508" w:rsidRDefault="00CB0508" w:rsidP="00CB0508">
                          <w:pPr>
                            <w:bidi/>
                            <w:spacing w:line="220" w:lineRule="exact"/>
                            <w:rPr>
                              <w:rFonts w:ascii="Arial" w:hAnsi="Arial" w:cs="Arial"/>
                              <w:spacing w:val="6"/>
                              <w:sz w:val="18"/>
                              <w:szCs w:val="18"/>
                            </w:rPr>
                          </w:pPr>
                        </w:p>
                        <w:p w14:paraId="6BD51844" w14:textId="77777777" w:rsidR="00CB0508" w:rsidRDefault="00CB0508" w:rsidP="00CB0508">
                          <w:pPr>
                            <w:bidi/>
                            <w:spacing w:line="220" w:lineRule="exact"/>
                            <w:rPr>
                              <w:rFonts w:ascii="Arial" w:hAnsi="Arial" w:cs="Arial"/>
                              <w:spacing w:val="6"/>
                              <w:sz w:val="18"/>
                              <w:szCs w:val="18"/>
                            </w:rPr>
                          </w:pPr>
                        </w:p>
                        <w:p w14:paraId="6910E7EE" w14:textId="77777777" w:rsidR="00CB0508" w:rsidRDefault="00CB0508" w:rsidP="00CB0508">
                          <w:pPr>
                            <w:bidi/>
                            <w:spacing w:line="220" w:lineRule="exact"/>
                            <w:rPr>
                              <w:rFonts w:ascii="Arial" w:hAnsi="Arial" w:cs="Arial"/>
                              <w:spacing w:val="6"/>
                              <w:sz w:val="18"/>
                              <w:szCs w:val="18"/>
                            </w:rPr>
                          </w:pPr>
                        </w:p>
                        <w:p w14:paraId="489E7FC9" w14:textId="77777777" w:rsidR="00CB0508" w:rsidRDefault="00CB0508" w:rsidP="00CB0508">
                          <w:pPr>
                            <w:bidi/>
                            <w:spacing w:line="220" w:lineRule="exact"/>
                            <w:rPr>
                              <w:rFonts w:ascii="Arial" w:hAnsi="Arial" w:cs="Arial"/>
                              <w:spacing w:val="6"/>
                              <w:sz w:val="18"/>
                              <w:szCs w:val="18"/>
                            </w:rPr>
                          </w:pPr>
                        </w:p>
                        <w:p w14:paraId="03991232" w14:textId="77777777" w:rsidR="00CB0508" w:rsidRDefault="00CB0508" w:rsidP="00CB0508">
                          <w:pPr>
                            <w:bidi/>
                            <w:spacing w:line="220" w:lineRule="exact"/>
                            <w:rPr>
                              <w:rFonts w:ascii="Arial" w:hAnsi="Arial" w:cs="Arial"/>
                              <w:spacing w:val="6"/>
                              <w:sz w:val="18"/>
                              <w:szCs w:val="18"/>
                            </w:rPr>
                          </w:pPr>
                        </w:p>
                        <w:p w14:paraId="225BC947" w14:textId="77777777" w:rsidR="00CB0508" w:rsidRDefault="00CB0508" w:rsidP="00CB0508">
                          <w:pPr>
                            <w:bidi/>
                            <w:spacing w:line="220" w:lineRule="exact"/>
                            <w:rPr>
                              <w:rFonts w:ascii="Arial" w:hAnsi="Arial" w:cs="Arial"/>
                              <w:spacing w:val="6"/>
                              <w:sz w:val="18"/>
                              <w:szCs w:val="18"/>
                            </w:rPr>
                          </w:pPr>
                        </w:p>
                        <w:p w14:paraId="36457CB7" w14:textId="77777777" w:rsidR="00CB0508" w:rsidRDefault="00CB0508" w:rsidP="00CB0508">
                          <w:pPr>
                            <w:bidi/>
                            <w:spacing w:line="220" w:lineRule="exact"/>
                            <w:rPr>
                              <w:rFonts w:ascii="Arial" w:hAnsi="Arial" w:cs="Arial"/>
                              <w:spacing w:val="6"/>
                              <w:sz w:val="18"/>
                              <w:szCs w:val="18"/>
                            </w:rPr>
                          </w:pPr>
                        </w:p>
                        <w:p w14:paraId="22CE3CBE" w14:textId="77777777" w:rsidR="00CB0508" w:rsidRDefault="00CB0508" w:rsidP="00CB0508">
                          <w:pPr>
                            <w:bidi/>
                            <w:spacing w:line="220" w:lineRule="exact"/>
                            <w:rPr>
                              <w:rFonts w:ascii="Arial" w:hAnsi="Arial" w:cs="Arial"/>
                              <w:spacing w:val="6"/>
                              <w:sz w:val="18"/>
                              <w:szCs w:val="18"/>
                            </w:rPr>
                          </w:pPr>
                        </w:p>
                        <w:p w14:paraId="5CFD0AB5" w14:textId="77777777" w:rsidR="00CB0508" w:rsidRDefault="00CB0508" w:rsidP="00CB0508">
                          <w:pPr>
                            <w:bidi/>
                            <w:spacing w:line="220" w:lineRule="exact"/>
                            <w:rPr>
                              <w:rFonts w:ascii="Arial" w:hAnsi="Arial" w:cs="Arial"/>
                              <w:spacing w:val="6"/>
                              <w:sz w:val="18"/>
                              <w:szCs w:val="18"/>
                            </w:rPr>
                          </w:pPr>
                        </w:p>
                        <w:p w14:paraId="729098BE" w14:textId="77777777" w:rsidR="00CB0508" w:rsidRDefault="00CB0508" w:rsidP="00CB0508">
                          <w:pPr>
                            <w:bidi/>
                            <w:spacing w:line="220" w:lineRule="exact"/>
                            <w:rPr>
                              <w:rFonts w:ascii="Arial" w:hAnsi="Arial" w:cs="Arial"/>
                              <w:spacing w:val="6"/>
                              <w:sz w:val="18"/>
                              <w:szCs w:val="18"/>
                            </w:rPr>
                          </w:pPr>
                        </w:p>
                        <w:p w14:paraId="3040ACCE" w14:textId="77777777" w:rsidR="00CB0508" w:rsidRDefault="00CB0508" w:rsidP="00CB0508">
                          <w:pPr>
                            <w:bidi/>
                            <w:spacing w:line="220" w:lineRule="exact"/>
                            <w:rPr>
                              <w:rFonts w:ascii="Arial" w:hAnsi="Arial" w:cs="Arial"/>
                              <w:spacing w:val="6"/>
                              <w:sz w:val="18"/>
                              <w:szCs w:val="18"/>
                            </w:rPr>
                          </w:pPr>
                        </w:p>
                        <w:p w14:paraId="3C32375F" w14:textId="77777777" w:rsidR="00CB0508" w:rsidRDefault="00CB0508" w:rsidP="00CB0508">
                          <w:pPr>
                            <w:bidi/>
                            <w:spacing w:line="220" w:lineRule="exact"/>
                            <w:rPr>
                              <w:rFonts w:ascii="Arial" w:hAnsi="Arial" w:cs="Arial"/>
                              <w:spacing w:val="6"/>
                              <w:sz w:val="18"/>
                              <w:szCs w:val="18"/>
                            </w:rPr>
                          </w:pPr>
                        </w:p>
                        <w:p w14:paraId="6D831DDC" w14:textId="77777777" w:rsidR="00CB0508" w:rsidRDefault="00CB0508" w:rsidP="00CB0508">
                          <w:pPr>
                            <w:bidi/>
                            <w:spacing w:line="220" w:lineRule="exact"/>
                            <w:rPr>
                              <w:rFonts w:ascii="Arial" w:hAnsi="Arial" w:cs="Arial"/>
                              <w:spacing w:val="6"/>
                              <w:sz w:val="18"/>
                              <w:szCs w:val="18"/>
                            </w:rPr>
                          </w:pPr>
                        </w:p>
                        <w:p w14:paraId="5A1D85C5" w14:textId="77777777" w:rsidR="00CB0508" w:rsidRDefault="00CB0508" w:rsidP="00CB0508">
                          <w:pPr>
                            <w:bidi/>
                            <w:spacing w:line="220" w:lineRule="exact"/>
                            <w:rPr>
                              <w:rFonts w:ascii="Arial" w:hAnsi="Arial" w:cs="Arial"/>
                              <w:spacing w:val="6"/>
                              <w:sz w:val="18"/>
                              <w:szCs w:val="18"/>
                            </w:rPr>
                          </w:pPr>
                        </w:p>
                        <w:p w14:paraId="39A1B25B" w14:textId="77777777" w:rsidR="00CB0508" w:rsidRDefault="00CB0508" w:rsidP="00CB0508">
                          <w:pPr>
                            <w:bidi/>
                            <w:spacing w:line="220" w:lineRule="exact"/>
                            <w:rPr>
                              <w:rFonts w:ascii="Arial" w:hAnsi="Arial" w:cs="Arial"/>
                              <w:spacing w:val="6"/>
                              <w:sz w:val="18"/>
                              <w:szCs w:val="18"/>
                            </w:rPr>
                          </w:pPr>
                        </w:p>
                        <w:p w14:paraId="0B441418" w14:textId="77777777" w:rsidR="00CB0508" w:rsidRDefault="00CB0508" w:rsidP="00CB0508">
                          <w:pPr>
                            <w:bidi/>
                            <w:spacing w:line="220" w:lineRule="exact"/>
                            <w:rPr>
                              <w:rFonts w:ascii="Arial" w:hAnsi="Arial" w:cs="Arial"/>
                              <w:spacing w:val="6"/>
                              <w:sz w:val="18"/>
                              <w:szCs w:val="18"/>
                            </w:rPr>
                          </w:pPr>
                        </w:p>
                        <w:p w14:paraId="4DC397B0" w14:textId="77777777" w:rsidR="008A0E0D" w:rsidRPr="00CB0508" w:rsidRDefault="000155DE" w:rsidP="00CB0508">
                          <w:pPr>
                            <w:bidi/>
                            <w:spacing w:line="220" w:lineRule="exact"/>
                            <w:rPr>
                              <w:rFonts w:ascii="Arial" w:hAnsi="Arial" w:cs="Arial"/>
                              <w:spacing w:val="6"/>
                              <w:sz w:val="18"/>
                              <w:szCs w:val="18"/>
                              <w:rtl/>
                            </w:rPr>
                          </w:pPr>
                          <w:r>
                            <w:rPr>
                              <w:rFonts w:ascii="Arial" w:hAnsi="Arial" w:cs="Arial" w:hint="cs"/>
                              <w:spacing w:val="6"/>
                              <w:sz w:val="18"/>
                              <w:szCs w:val="18"/>
                              <w:rtl/>
                            </w:rPr>
                            <w:t>מכו</w:t>
                          </w:r>
                          <w:r w:rsidR="009F5EEC" w:rsidRPr="00CB0508">
                            <w:rPr>
                              <w:rFonts w:ascii="Arial" w:hAnsi="Arial" w:cs="Arial" w:hint="cs"/>
                              <w:spacing w:val="6"/>
                              <w:sz w:val="18"/>
                              <w:szCs w:val="18"/>
                              <w:rtl/>
                            </w:rPr>
                            <w:t>ן סילברמן</w:t>
                          </w:r>
                          <w:r w:rsidR="008A0E0D" w:rsidRPr="00CB0508">
                            <w:rPr>
                              <w:rFonts w:ascii="Arial" w:hAnsi="Arial" w:cs="Arial"/>
                              <w:spacing w:val="6"/>
                              <w:sz w:val="18"/>
                              <w:szCs w:val="18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 w:hint="cs"/>
                              <w:spacing w:val="6"/>
                              <w:sz w:val="18"/>
                              <w:szCs w:val="18"/>
                              <w:rtl/>
                            </w:rPr>
                            <w:t>למדעי החיים</w:t>
                          </w:r>
                          <w:r w:rsidR="008A0E0D" w:rsidRPr="00CB0508">
                            <w:rPr>
                              <w:rFonts w:ascii="Arial" w:hAnsi="Arial" w:cs="Arial"/>
                              <w:spacing w:val="6"/>
                              <w:sz w:val="18"/>
                              <w:szCs w:val="18"/>
                              <w:rtl/>
                            </w:rPr>
                            <w:t xml:space="preserve"> </w:t>
                          </w:r>
                        </w:p>
                        <w:p w14:paraId="639F12E7" w14:textId="77777777" w:rsidR="000155DE" w:rsidRDefault="008A0E0D" w:rsidP="00113DA9">
                          <w:pPr>
                            <w:bidi/>
                            <w:spacing w:line="220" w:lineRule="exact"/>
                            <w:rPr>
                              <w:rFonts w:ascii="Arial" w:hAnsi="Arial" w:cs="Arial"/>
                              <w:spacing w:val="6"/>
                              <w:sz w:val="18"/>
                              <w:szCs w:val="18"/>
                              <w:rtl/>
                            </w:rPr>
                          </w:pPr>
                          <w:proofErr w:type="spellStart"/>
                          <w:r w:rsidRPr="00CB0508">
                            <w:rPr>
                              <w:rFonts w:ascii="Arial" w:hAnsi="Arial" w:cs="Arial"/>
                              <w:spacing w:val="6"/>
                              <w:sz w:val="18"/>
                              <w:szCs w:val="18"/>
                              <w:rtl/>
                            </w:rPr>
                            <w:t>קרית</w:t>
                          </w:r>
                          <w:proofErr w:type="spellEnd"/>
                          <w:r w:rsidRPr="00CB0508">
                            <w:rPr>
                              <w:rFonts w:ascii="Arial" w:hAnsi="Arial" w:cs="Arial"/>
                              <w:spacing w:val="6"/>
                              <w:sz w:val="18"/>
                              <w:szCs w:val="18"/>
                              <w:rtl/>
                            </w:rPr>
                            <w:t xml:space="preserve"> אדמונד י' ספרא,</w:t>
                          </w:r>
                        </w:p>
                        <w:p w14:paraId="68A50B32" w14:textId="77777777" w:rsidR="008A0E0D" w:rsidRPr="00CB0508" w:rsidRDefault="008A0E0D" w:rsidP="000155DE">
                          <w:pPr>
                            <w:bidi/>
                            <w:spacing w:line="220" w:lineRule="exact"/>
                            <w:rPr>
                              <w:rFonts w:ascii="Arial" w:hAnsi="Arial" w:cs="Arial"/>
                              <w:spacing w:val="6"/>
                              <w:sz w:val="18"/>
                              <w:szCs w:val="18"/>
                              <w:rtl/>
                            </w:rPr>
                          </w:pPr>
                          <w:r w:rsidRPr="00CB0508">
                            <w:rPr>
                              <w:rFonts w:ascii="Arial" w:hAnsi="Arial" w:cs="Arial"/>
                              <w:spacing w:val="6"/>
                              <w:sz w:val="18"/>
                              <w:szCs w:val="18"/>
                              <w:rtl/>
                            </w:rPr>
                            <w:t>גבעת רם</w:t>
                          </w:r>
                          <w:r w:rsidRPr="00CB0508">
                            <w:rPr>
                              <w:rFonts w:ascii="Arial" w:hAnsi="Arial" w:cs="Arial" w:hint="cs"/>
                              <w:spacing w:val="6"/>
                              <w:sz w:val="18"/>
                              <w:szCs w:val="18"/>
                              <w:rtl/>
                            </w:rPr>
                            <w:t xml:space="preserve">, </w:t>
                          </w:r>
                          <w:r w:rsidRPr="00CB0508">
                            <w:rPr>
                              <w:rFonts w:ascii="Arial" w:hAnsi="Arial" w:cs="Arial"/>
                              <w:spacing w:val="6"/>
                              <w:sz w:val="18"/>
                              <w:szCs w:val="18"/>
                              <w:rtl/>
                            </w:rPr>
                            <w:t>ירושלים</w:t>
                          </w:r>
                          <w:r w:rsidRPr="00CB0508">
                            <w:rPr>
                              <w:rFonts w:ascii="Arial" w:hAnsi="Arial" w:cs="Arial"/>
                              <w:spacing w:val="10"/>
                              <w:sz w:val="18"/>
                              <w:szCs w:val="18"/>
                              <w:rtl/>
                            </w:rPr>
                            <w:t xml:space="preserve"> </w:t>
                          </w:r>
                          <w:r w:rsidR="000155DE">
                            <w:rPr>
                              <w:rFonts w:ascii="Arial" w:hAnsi="Arial" w:cs="Arial" w:hint="cs"/>
                              <w:spacing w:val="10"/>
                              <w:sz w:val="18"/>
                              <w:szCs w:val="18"/>
                              <w:rtl/>
                            </w:rPr>
                            <w:t>0</w:t>
                          </w:r>
                          <w:r w:rsidRPr="00CB0508">
                            <w:rPr>
                              <w:rFonts w:ascii="Arial" w:hAnsi="Arial" w:cs="Arial"/>
                              <w:spacing w:val="10"/>
                              <w:sz w:val="18"/>
                              <w:szCs w:val="18"/>
                            </w:rPr>
                            <w:t>91904</w:t>
                          </w:r>
                        </w:p>
                        <w:p w14:paraId="1EAB70DB" w14:textId="77777777" w:rsidR="008A0E0D" w:rsidRPr="00600BCA" w:rsidRDefault="008A0E0D" w:rsidP="00113DA9">
                          <w:pPr>
                            <w:bidi/>
                            <w:rPr>
                              <w:sz w:val="17"/>
                              <w:szCs w:val="17"/>
                              <w:rtl/>
                            </w:rPr>
                          </w:pPr>
                        </w:p>
                        <w:p w14:paraId="3215466B" w14:textId="77777777" w:rsidR="000155DE" w:rsidRDefault="008A0E0D" w:rsidP="000155DE">
                          <w:pPr>
                            <w:spacing w:line="220" w:lineRule="exact"/>
                            <w:rPr>
                              <w:rFonts w:ascii="Times New Roman" w:hAnsi="Times New Roman" w:cs="Times New Roman"/>
                              <w:spacing w:val="6"/>
                              <w:sz w:val="18"/>
                              <w:szCs w:val="18"/>
                            </w:rPr>
                          </w:pPr>
                          <w:r w:rsidRPr="00CB0508">
                            <w:rPr>
                              <w:rFonts w:ascii="Times New Roman" w:hAnsi="Times New Roman" w:cs="Times New Roman"/>
                              <w:spacing w:val="6"/>
                              <w:sz w:val="18"/>
                              <w:szCs w:val="18"/>
                            </w:rPr>
                            <w:t xml:space="preserve">Silberman </w:t>
                          </w:r>
                          <w:r w:rsidR="000155DE">
                            <w:rPr>
                              <w:rFonts w:ascii="Times New Roman" w:hAnsi="Times New Roman" w:cs="Times New Roman"/>
                              <w:spacing w:val="6"/>
                              <w:sz w:val="18"/>
                              <w:szCs w:val="18"/>
                            </w:rPr>
                            <w:t xml:space="preserve">Institute of </w:t>
                          </w:r>
                        </w:p>
                        <w:p w14:paraId="753B4DEF" w14:textId="77777777" w:rsidR="008A0E0D" w:rsidRPr="00CB0508" w:rsidRDefault="000155DE" w:rsidP="000155DE">
                          <w:pPr>
                            <w:spacing w:line="220" w:lineRule="exact"/>
                            <w:rPr>
                              <w:rFonts w:ascii="Times New Roman" w:hAnsi="Times New Roman" w:cs="Times New Roman"/>
                              <w:spacing w:val="6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pacing w:val="6"/>
                              <w:sz w:val="18"/>
                              <w:szCs w:val="18"/>
                            </w:rPr>
                            <w:t>Life Sciences</w:t>
                          </w:r>
                        </w:p>
                        <w:p w14:paraId="7F29CC92" w14:textId="77777777" w:rsidR="008A0E0D" w:rsidRPr="00CB0508" w:rsidRDefault="008A0E0D" w:rsidP="00113DA9">
                          <w:pPr>
                            <w:spacing w:line="220" w:lineRule="exact"/>
                            <w:rPr>
                              <w:rFonts w:ascii="Times New Roman" w:hAnsi="Times New Roman" w:cs="Times New Roman"/>
                              <w:spacing w:val="6"/>
                              <w:sz w:val="18"/>
                              <w:szCs w:val="18"/>
                            </w:rPr>
                          </w:pPr>
                          <w:r w:rsidRPr="00CB0508">
                            <w:rPr>
                              <w:rFonts w:ascii="Times New Roman" w:hAnsi="Times New Roman" w:cs="Times New Roman"/>
                              <w:spacing w:val="6"/>
                              <w:sz w:val="18"/>
                              <w:szCs w:val="18"/>
                            </w:rPr>
                            <w:t xml:space="preserve">Edmond J. </w:t>
                          </w:r>
                          <w:proofErr w:type="spellStart"/>
                          <w:r w:rsidRPr="00CB0508">
                            <w:rPr>
                              <w:rFonts w:ascii="Times New Roman" w:hAnsi="Times New Roman" w:cs="Times New Roman"/>
                              <w:spacing w:val="6"/>
                              <w:sz w:val="18"/>
                              <w:szCs w:val="18"/>
                            </w:rPr>
                            <w:t>Safra</w:t>
                          </w:r>
                          <w:proofErr w:type="spellEnd"/>
                          <w:r w:rsidRPr="00CB0508">
                            <w:rPr>
                              <w:rFonts w:ascii="Times New Roman" w:hAnsi="Times New Roman" w:cs="Times New Roman"/>
                              <w:spacing w:val="6"/>
                              <w:sz w:val="18"/>
                              <w:szCs w:val="18"/>
                            </w:rPr>
                            <w:t xml:space="preserve"> campus  </w:t>
                          </w:r>
                        </w:p>
                        <w:p w14:paraId="0199FBE6" w14:textId="77777777" w:rsidR="008A0E0D" w:rsidRPr="00CB0508" w:rsidRDefault="008A0E0D" w:rsidP="00113DA9">
                          <w:pPr>
                            <w:spacing w:line="220" w:lineRule="exact"/>
                            <w:rPr>
                              <w:rFonts w:ascii="Times New Roman" w:hAnsi="Times New Roman" w:cs="Times New Roman"/>
                              <w:spacing w:val="6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CB0508">
                            <w:rPr>
                              <w:rFonts w:ascii="Times New Roman" w:hAnsi="Times New Roman" w:cs="Times New Roman"/>
                              <w:spacing w:val="6"/>
                              <w:sz w:val="18"/>
                              <w:szCs w:val="18"/>
                            </w:rPr>
                            <w:t>Givat</w:t>
                          </w:r>
                          <w:proofErr w:type="spellEnd"/>
                          <w:r w:rsidRPr="00CB0508">
                            <w:rPr>
                              <w:rFonts w:ascii="Times New Roman" w:hAnsi="Times New Roman" w:cs="Times New Roman"/>
                              <w:spacing w:val="6"/>
                              <w:sz w:val="18"/>
                              <w:szCs w:val="18"/>
                            </w:rPr>
                            <w:t xml:space="preserve"> Ram, Jerusalem </w:t>
                          </w:r>
                          <w:r w:rsidRPr="00CB0508">
                            <w:rPr>
                              <w:rFonts w:ascii="Times New Roman" w:hAnsi="Times New Roman" w:cs="Times New Roman"/>
                              <w:spacing w:val="10"/>
                              <w:sz w:val="18"/>
                              <w:szCs w:val="18"/>
                            </w:rPr>
                            <w:t>91904</w:t>
                          </w:r>
                          <w:r w:rsidR="000155DE">
                            <w:rPr>
                              <w:rFonts w:ascii="Times New Roman" w:hAnsi="Times New Roman" w:cs="Times New Roman"/>
                              <w:spacing w:val="10"/>
                              <w:sz w:val="18"/>
                              <w:szCs w:val="18"/>
                            </w:rPr>
                            <w:t>01</w:t>
                          </w:r>
                          <w:r w:rsidRPr="00CB0508">
                            <w:rPr>
                              <w:rFonts w:ascii="Times New Roman" w:hAnsi="Times New Roman" w:cs="Times New Roman"/>
                              <w:spacing w:val="6"/>
                              <w:sz w:val="18"/>
                              <w:szCs w:val="18"/>
                            </w:rPr>
                            <w:t>, Israel</w:t>
                          </w:r>
                        </w:p>
                        <w:p w14:paraId="0B61479A" w14:textId="77777777" w:rsidR="008A0E0D" w:rsidRPr="00CB0508" w:rsidRDefault="008A0E0D" w:rsidP="00113DA9">
                          <w:pPr>
                            <w:spacing w:line="220" w:lineRule="exact"/>
                            <w:rPr>
                              <w:rFonts w:ascii="Times New Roman" w:hAnsi="Times New Roman" w:cs="Times New Roman"/>
                              <w:spacing w:val="6"/>
                              <w:sz w:val="18"/>
                              <w:szCs w:val="18"/>
                            </w:rPr>
                          </w:pPr>
                        </w:p>
                        <w:p w14:paraId="2E049665" w14:textId="77777777" w:rsidR="008A0E0D" w:rsidRPr="00CB0508" w:rsidRDefault="008A0E0D" w:rsidP="00CB0508">
                          <w:pPr>
                            <w:spacing w:line="220" w:lineRule="exact"/>
                            <w:rPr>
                              <w:rFonts w:ascii="Times New Roman" w:hAnsi="Times New Roman" w:cs="Times New Roman"/>
                              <w:spacing w:val="6"/>
                              <w:sz w:val="18"/>
                              <w:szCs w:val="18"/>
                              <w:rtl/>
                            </w:rPr>
                          </w:pPr>
                          <w:r w:rsidRPr="00CB0508">
                            <w:rPr>
                              <w:rFonts w:ascii="Times New Roman" w:hAnsi="Times New Roman" w:cs="Times New Roman"/>
                              <w:spacing w:val="6"/>
                              <w:sz w:val="18"/>
                              <w:szCs w:val="18"/>
                            </w:rPr>
                            <w:t xml:space="preserve">Tel.  </w:t>
                          </w:r>
                          <w:r w:rsidRPr="00CB0508">
                            <w:rPr>
                              <w:rFonts w:ascii="Times New Roman" w:hAnsi="Times New Roman" w:cs="Times New Roman"/>
                              <w:spacing w:val="10"/>
                              <w:sz w:val="18"/>
                              <w:szCs w:val="18"/>
                            </w:rPr>
                            <w:t>972-2-</w:t>
                          </w:r>
                          <w:r w:rsidR="00CB0508" w:rsidRPr="00CB0508">
                            <w:rPr>
                              <w:rFonts w:ascii="Times New Roman" w:hAnsi="Times New Roman" w:cs="Times New Roman"/>
                              <w:spacing w:val="10"/>
                              <w:sz w:val="18"/>
                              <w:szCs w:val="18"/>
                            </w:rPr>
                            <w:t>6585191</w:t>
                          </w:r>
                        </w:p>
                        <w:p w14:paraId="010A6F8F" w14:textId="77777777" w:rsidR="008A0E0D" w:rsidRPr="00CB0508" w:rsidRDefault="008A0E0D" w:rsidP="00CB0508">
                          <w:pPr>
                            <w:spacing w:line="220" w:lineRule="exact"/>
                            <w:rPr>
                              <w:rFonts w:ascii="Times New Roman" w:hAnsi="Times New Roman" w:cs="Times New Roman"/>
                              <w:spacing w:val="10"/>
                              <w:sz w:val="18"/>
                              <w:szCs w:val="18"/>
                            </w:rPr>
                          </w:pPr>
                          <w:r w:rsidRPr="00CB0508">
                            <w:rPr>
                              <w:rFonts w:ascii="Times New Roman" w:hAnsi="Times New Roman" w:cs="Times New Roman"/>
                              <w:spacing w:val="6"/>
                              <w:sz w:val="18"/>
                              <w:szCs w:val="18"/>
                            </w:rPr>
                            <w:t xml:space="preserve">Fax. </w:t>
                          </w:r>
                          <w:r w:rsidRPr="00CB0508">
                            <w:rPr>
                              <w:rFonts w:ascii="Times New Roman" w:hAnsi="Times New Roman" w:cs="Times New Roman"/>
                              <w:spacing w:val="10"/>
                              <w:sz w:val="18"/>
                              <w:szCs w:val="18"/>
                            </w:rPr>
                            <w:t>972-2-</w:t>
                          </w:r>
                          <w:r w:rsidR="00CB0508" w:rsidRPr="00CB0508">
                            <w:rPr>
                              <w:rFonts w:ascii="Times New Roman" w:hAnsi="Times New Roman" w:cs="Times New Roman"/>
                              <w:spacing w:val="10"/>
                              <w:sz w:val="18"/>
                              <w:szCs w:val="18"/>
                            </w:rPr>
                            <w:t>6586103</w:t>
                          </w:r>
                        </w:p>
                        <w:p w14:paraId="08666807" w14:textId="77777777" w:rsidR="008A0E0D" w:rsidRPr="00CB0508" w:rsidRDefault="008A0E0D" w:rsidP="00113DA9">
                          <w:pPr>
                            <w:spacing w:line="220" w:lineRule="exact"/>
                            <w:rPr>
                              <w:rFonts w:ascii="Times New Roman" w:hAnsi="Times New Roman" w:cs="Times New Roman"/>
                              <w:spacing w:val="10"/>
                              <w:sz w:val="18"/>
                              <w:szCs w:val="18"/>
                            </w:rPr>
                          </w:pPr>
                        </w:p>
                        <w:p w14:paraId="5BB190AC" w14:textId="77777777" w:rsidR="008A0E0D" w:rsidRPr="00B2319E" w:rsidRDefault="008A0E0D" w:rsidP="00113DA9">
                          <w:pPr>
                            <w:spacing w:line="220" w:lineRule="exact"/>
                            <w:rPr>
                              <w:rFonts w:ascii="Times New Roman" w:hAnsi="Times New Roman" w:cs="Times New Roman"/>
                              <w:spacing w:val="6"/>
                              <w:sz w:val="17"/>
                              <w:szCs w:val="17"/>
                            </w:rPr>
                          </w:pPr>
                          <w:r w:rsidRPr="00B2319E">
                            <w:rPr>
                              <w:rFonts w:ascii="Times New Roman" w:hAnsi="Times New Roman" w:cs="Times New Roman"/>
                              <w:spacing w:val="6"/>
                              <w:sz w:val="17"/>
                              <w:szCs w:val="17"/>
                            </w:rPr>
                            <w:t>Web:</w:t>
                          </w:r>
                        </w:p>
                        <w:p w14:paraId="4608060D" w14:textId="77777777" w:rsidR="008A0E0D" w:rsidRPr="00CB0508" w:rsidRDefault="00CB0508" w:rsidP="00113DA9">
                          <w:pPr>
                            <w:spacing w:line="220" w:lineRule="exact"/>
                            <w:rPr>
                              <w:rFonts w:ascii="Times New Roman" w:hAnsi="Times New Roman" w:cs="Times New Roman"/>
                              <w:spacing w:val="6"/>
                              <w:sz w:val="20"/>
                              <w:szCs w:val="20"/>
                            </w:rPr>
                          </w:pPr>
                          <w:r w:rsidRPr="00CB0508">
                            <w:rPr>
                              <w:rFonts w:ascii="Times New Roman" w:hAnsi="Times New Roman" w:cs="Times New Roman"/>
                              <w:spacing w:val="6"/>
                              <w:sz w:val="20"/>
                              <w:szCs w:val="20"/>
                            </w:rPr>
                            <w:t>http://Bio.huji.ac.il</w:t>
                          </w:r>
                        </w:p>
                        <w:p w14:paraId="3CDD0C52" w14:textId="77777777" w:rsidR="008A0E0D" w:rsidRPr="00440E43" w:rsidRDefault="008A0E0D" w:rsidP="00113DA9">
                          <w:pPr>
                            <w:bidi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D41A4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162" type="#_x0000_t202" style="position:absolute;left:0;text-align:left;margin-left:12.75pt;margin-top:80.75pt;width:117pt;height:660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" stroked="f">
              <v:textbox inset=",,0">
                <w:txbxContent>
                  <w:p w14:paraId="55816ED0" w14:textId="77777777" w:rsidR="008A0E0D" w:rsidRPr="00440E43" w:rsidRDefault="008A0E0D" w:rsidP="00113DA9">
                    <w:pPr>
                      <w:bidi/>
                      <w:rPr>
                        <w:sz w:val="20"/>
                        <w:szCs w:val="20"/>
                      </w:rPr>
                    </w:pPr>
                  </w:p>
                  <w:p w14:paraId="618516A3" w14:textId="77777777" w:rsidR="008A0E0D" w:rsidRPr="00440E43" w:rsidRDefault="008A0E0D" w:rsidP="00113DA9">
                    <w:pPr>
                      <w:pStyle w:val="Heading1"/>
                      <w:bidi/>
                      <w:rPr>
                        <w:rFonts w:ascii="Times New Roman" w:hAnsi="Times New Roman" w:cs="Times New Roman"/>
                        <w:spacing w:val="6"/>
                        <w:sz w:val="20"/>
                        <w:szCs w:val="20"/>
                        <w:rtl/>
                      </w:rPr>
                    </w:pPr>
                  </w:p>
                  <w:p w14:paraId="49C2511E" w14:textId="77777777" w:rsidR="008A0E0D" w:rsidRPr="00440E43" w:rsidRDefault="008A0E0D" w:rsidP="00113DA9">
                    <w:pPr>
                      <w:pStyle w:val="Heading1"/>
                      <w:bidi/>
                      <w:rPr>
                        <w:rFonts w:ascii="Times New Roman" w:hAnsi="Times New Roman" w:cs="Times New Roman"/>
                        <w:spacing w:val="6"/>
                        <w:sz w:val="20"/>
                        <w:szCs w:val="20"/>
                        <w:rtl/>
                      </w:rPr>
                    </w:pPr>
                  </w:p>
                  <w:p w14:paraId="3EAEC6F0" w14:textId="77777777" w:rsidR="008A0E0D" w:rsidRPr="00440E43" w:rsidRDefault="008A0E0D" w:rsidP="00113DA9">
                    <w:pPr>
                      <w:pStyle w:val="Heading1"/>
                      <w:bidi/>
                      <w:rPr>
                        <w:rFonts w:ascii="Times New Roman" w:hAnsi="Times New Roman" w:cs="Times New Roman"/>
                        <w:spacing w:val="6"/>
                        <w:sz w:val="20"/>
                        <w:szCs w:val="20"/>
                        <w:rtl/>
                      </w:rPr>
                    </w:pPr>
                  </w:p>
                  <w:p w14:paraId="5212B343" w14:textId="77777777" w:rsidR="008A0E0D" w:rsidRPr="00440E43" w:rsidRDefault="008A0E0D" w:rsidP="00113DA9">
                    <w:pPr>
                      <w:pStyle w:val="Heading1"/>
                      <w:bidi/>
                      <w:rPr>
                        <w:rFonts w:ascii="Times New Roman" w:hAnsi="Times New Roman" w:cs="Times New Roman"/>
                        <w:spacing w:val="6"/>
                        <w:sz w:val="20"/>
                        <w:szCs w:val="20"/>
                        <w:rtl/>
                      </w:rPr>
                    </w:pPr>
                  </w:p>
                  <w:p w14:paraId="3273F585" w14:textId="77777777" w:rsidR="008A0E0D" w:rsidRPr="00440E43" w:rsidRDefault="008A0E0D" w:rsidP="00113DA9">
                    <w:pPr>
                      <w:pStyle w:val="Heading1"/>
                      <w:bidi/>
                      <w:rPr>
                        <w:rFonts w:ascii="Times New Roman" w:hAnsi="Times New Roman" w:cs="Times New Roman"/>
                        <w:spacing w:val="6"/>
                        <w:sz w:val="20"/>
                        <w:szCs w:val="20"/>
                        <w:rtl/>
                      </w:rPr>
                    </w:pPr>
                  </w:p>
                  <w:p w14:paraId="259EC38A" w14:textId="77777777" w:rsidR="00CB0508" w:rsidRDefault="00CB0508" w:rsidP="009F5EEC">
                    <w:pPr>
                      <w:bidi/>
                      <w:spacing w:line="220" w:lineRule="exact"/>
                      <w:rPr>
                        <w:rFonts w:ascii="Arial" w:hAnsi="Arial" w:cs="Arial"/>
                        <w:spacing w:val="6"/>
                        <w:sz w:val="17"/>
                        <w:szCs w:val="17"/>
                      </w:rPr>
                    </w:pPr>
                  </w:p>
                  <w:p w14:paraId="56C03EE7" w14:textId="77777777" w:rsidR="00CB0508" w:rsidRDefault="00CB0508" w:rsidP="00CB0508">
                    <w:pPr>
                      <w:bidi/>
                      <w:spacing w:line="220" w:lineRule="exact"/>
                      <w:rPr>
                        <w:rFonts w:ascii="Arial" w:hAnsi="Arial" w:cs="Arial"/>
                        <w:spacing w:val="6"/>
                        <w:sz w:val="17"/>
                        <w:szCs w:val="17"/>
                      </w:rPr>
                    </w:pPr>
                  </w:p>
                  <w:p w14:paraId="2839FF7B" w14:textId="77777777" w:rsidR="00CB0508" w:rsidRDefault="00CB0508" w:rsidP="00CB0508">
                    <w:pPr>
                      <w:bidi/>
                      <w:spacing w:line="220" w:lineRule="exact"/>
                      <w:rPr>
                        <w:rFonts w:ascii="Arial" w:hAnsi="Arial" w:cs="Arial"/>
                        <w:spacing w:val="6"/>
                        <w:sz w:val="17"/>
                        <w:szCs w:val="17"/>
                      </w:rPr>
                    </w:pPr>
                  </w:p>
                  <w:p w14:paraId="540AEA2C" w14:textId="77777777" w:rsidR="00CB0508" w:rsidRDefault="00CB0508" w:rsidP="00CB0508">
                    <w:pPr>
                      <w:bidi/>
                      <w:spacing w:line="220" w:lineRule="exact"/>
                      <w:rPr>
                        <w:rFonts w:ascii="Arial" w:hAnsi="Arial" w:cs="Arial"/>
                        <w:spacing w:val="6"/>
                        <w:sz w:val="17"/>
                        <w:szCs w:val="17"/>
                      </w:rPr>
                    </w:pPr>
                  </w:p>
                  <w:p w14:paraId="41C687AE" w14:textId="77777777" w:rsidR="00CB0508" w:rsidRDefault="00CB0508" w:rsidP="00CB0508">
                    <w:pPr>
                      <w:bidi/>
                      <w:spacing w:line="220" w:lineRule="exact"/>
                      <w:rPr>
                        <w:rFonts w:ascii="Arial" w:hAnsi="Arial" w:cs="Arial"/>
                        <w:spacing w:val="6"/>
                        <w:sz w:val="17"/>
                        <w:szCs w:val="17"/>
                      </w:rPr>
                    </w:pPr>
                  </w:p>
                  <w:p w14:paraId="784FF50D" w14:textId="77777777" w:rsidR="00CB0508" w:rsidRDefault="00CB0508" w:rsidP="00CB0508">
                    <w:pPr>
                      <w:bidi/>
                      <w:spacing w:line="220" w:lineRule="exact"/>
                      <w:rPr>
                        <w:rFonts w:ascii="Arial" w:hAnsi="Arial" w:cs="Arial"/>
                        <w:spacing w:val="6"/>
                        <w:sz w:val="17"/>
                        <w:szCs w:val="17"/>
                      </w:rPr>
                    </w:pPr>
                  </w:p>
                  <w:p w14:paraId="2E78E192" w14:textId="77777777" w:rsidR="00CB0508" w:rsidRDefault="00CB0508" w:rsidP="00CB0508">
                    <w:pPr>
                      <w:bidi/>
                      <w:spacing w:line="220" w:lineRule="exact"/>
                      <w:rPr>
                        <w:rFonts w:ascii="Arial" w:hAnsi="Arial" w:cs="Arial"/>
                        <w:spacing w:val="6"/>
                        <w:sz w:val="17"/>
                        <w:szCs w:val="17"/>
                      </w:rPr>
                    </w:pPr>
                  </w:p>
                  <w:p w14:paraId="6E725C9A" w14:textId="77777777" w:rsidR="00CB0508" w:rsidRDefault="00CB0508" w:rsidP="00CB0508">
                    <w:pPr>
                      <w:bidi/>
                      <w:spacing w:line="220" w:lineRule="exact"/>
                      <w:rPr>
                        <w:rFonts w:ascii="Arial" w:hAnsi="Arial" w:cs="Arial"/>
                        <w:spacing w:val="6"/>
                        <w:sz w:val="17"/>
                        <w:szCs w:val="17"/>
                      </w:rPr>
                    </w:pPr>
                  </w:p>
                  <w:p w14:paraId="3457737C" w14:textId="77777777" w:rsidR="00CB0508" w:rsidRDefault="00CB0508" w:rsidP="00CB0508">
                    <w:pPr>
                      <w:bidi/>
                      <w:spacing w:line="220" w:lineRule="exact"/>
                      <w:rPr>
                        <w:rFonts w:ascii="Arial" w:hAnsi="Arial" w:cs="Arial"/>
                        <w:spacing w:val="6"/>
                        <w:sz w:val="17"/>
                        <w:szCs w:val="17"/>
                      </w:rPr>
                    </w:pPr>
                  </w:p>
                  <w:p w14:paraId="19F6397C" w14:textId="77777777" w:rsidR="00CB0508" w:rsidRDefault="00CB0508" w:rsidP="00CB0508">
                    <w:pPr>
                      <w:bidi/>
                      <w:spacing w:line="220" w:lineRule="exact"/>
                      <w:rPr>
                        <w:rFonts w:ascii="Arial" w:hAnsi="Arial" w:cs="Arial"/>
                        <w:spacing w:val="6"/>
                        <w:sz w:val="17"/>
                        <w:szCs w:val="17"/>
                      </w:rPr>
                    </w:pPr>
                  </w:p>
                  <w:p w14:paraId="160810EF" w14:textId="77777777" w:rsidR="00CB0508" w:rsidRDefault="00CB0508" w:rsidP="00CB0508">
                    <w:pPr>
                      <w:bidi/>
                      <w:spacing w:line="220" w:lineRule="exact"/>
                      <w:rPr>
                        <w:rFonts w:ascii="Arial" w:hAnsi="Arial" w:cs="Arial"/>
                        <w:spacing w:val="6"/>
                        <w:sz w:val="17"/>
                        <w:szCs w:val="17"/>
                      </w:rPr>
                    </w:pPr>
                  </w:p>
                  <w:p w14:paraId="4E7E4DDB" w14:textId="77777777" w:rsidR="00CB0508" w:rsidRDefault="00CB0508" w:rsidP="00CB0508">
                    <w:pPr>
                      <w:bidi/>
                      <w:spacing w:line="220" w:lineRule="exact"/>
                      <w:rPr>
                        <w:rFonts w:ascii="Arial" w:hAnsi="Arial" w:cs="Arial"/>
                        <w:spacing w:val="6"/>
                        <w:sz w:val="17"/>
                        <w:szCs w:val="17"/>
                      </w:rPr>
                    </w:pPr>
                  </w:p>
                  <w:p w14:paraId="5E7DAAC4" w14:textId="77777777" w:rsidR="00CB0508" w:rsidRDefault="00CB0508" w:rsidP="00CB0508">
                    <w:pPr>
                      <w:bidi/>
                      <w:spacing w:line="220" w:lineRule="exact"/>
                      <w:rPr>
                        <w:rFonts w:ascii="Arial" w:hAnsi="Arial" w:cs="Arial"/>
                        <w:spacing w:val="6"/>
                        <w:sz w:val="17"/>
                        <w:szCs w:val="17"/>
                      </w:rPr>
                    </w:pPr>
                  </w:p>
                  <w:p w14:paraId="160D03BD" w14:textId="77777777" w:rsidR="00CB0508" w:rsidRDefault="00CB0508" w:rsidP="00CB0508">
                    <w:pPr>
                      <w:bidi/>
                      <w:spacing w:line="220" w:lineRule="exact"/>
                      <w:rPr>
                        <w:rFonts w:ascii="Arial" w:hAnsi="Arial" w:cs="Arial"/>
                        <w:spacing w:val="6"/>
                        <w:sz w:val="17"/>
                        <w:szCs w:val="17"/>
                      </w:rPr>
                    </w:pPr>
                  </w:p>
                  <w:p w14:paraId="0C5517AB" w14:textId="77777777" w:rsidR="00CB0508" w:rsidRDefault="00CB0508" w:rsidP="00CB0508">
                    <w:pPr>
                      <w:bidi/>
                      <w:spacing w:line="220" w:lineRule="exact"/>
                      <w:rPr>
                        <w:rFonts w:ascii="Arial" w:hAnsi="Arial" w:cs="Arial"/>
                        <w:spacing w:val="6"/>
                        <w:sz w:val="17"/>
                        <w:szCs w:val="17"/>
                      </w:rPr>
                    </w:pPr>
                  </w:p>
                  <w:p w14:paraId="3779C2D4" w14:textId="77777777" w:rsidR="00CB0508" w:rsidRDefault="00CB0508" w:rsidP="00CB0508">
                    <w:pPr>
                      <w:bidi/>
                      <w:spacing w:line="220" w:lineRule="exact"/>
                      <w:rPr>
                        <w:rFonts w:ascii="Arial" w:hAnsi="Arial" w:cs="Arial"/>
                        <w:spacing w:val="6"/>
                        <w:sz w:val="17"/>
                        <w:szCs w:val="17"/>
                      </w:rPr>
                    </w:pPr>
                  </w:p>
                  <w:p w14:paraId="55341256" w14:textId="77777777" w:rsidR="00CB0508" w:rsidRDefault="00CB0508" w:rsidP="00CB0508">
                    <w:pPr>
                      <w:bidi/>
                      <w:spacing w:line="220" w:lineRule="exact"/>
                      <w:rPr>
                        <w:rFonts w:ascii="Arial" w:hAnsi="Arial" w:cs="Arial"/>
                        <w:spacing w:val="6"/>
                        <w:sz w:val="17"/>
                        <w:szCs w:val="17"/>
                      </w:rPr>
                    </w:pPr>
                  </w:p>
                  <w:p w14:paraId="49B0467B" w14:textId="77777777" w:rsidR="00CB0508" w:rsidRDefault="00CB0508" w:rsidP="00CB0508">
                    <w:pPr>
                      <w:bidi/>
                      <w:spacing w:line="220" w:lineRule="exact"/>
                      <w:rPr>
                        <w:rFonts w:ascii="Arial" w:hAnsi="Arial" w:cs="Arial"/>
                        <w:spacing w:val="6"/>
                        <w:sz w:val="17"/>
                        <w:szCs w:val="17"/>
                      </w:rPr>
                    </w:pPr>
                  </w:p>
                  <w:p w14:paraId="0A8CC357" w14:textId="77777777" w:rsidR="00CB0508" w:rsidRDefault="00CB0508" w:rsidP="00CB0508">
                    <w:pPr>
                      <w:bidi/>
                      <w:spacing w:line="220" w:lineRule="exact"/>
                      <w:rPr>
                        <w:rFonts w:ascii="Arial" w:hAnsi="Arial" w:cs="Arial"/>
                        <w:spacing w:val="6"/>
                        <w:sz w:val="17"/>
                        <w:szCs w:val="17"/>
                      </w:rPr>
                    </w:pPr>
                  </w:p>
                  <w:p w14:paraId="552E8E3C" w14:textId="77777777" w:rsidR="00CB0508" w:rsidRDefault="00CB0508" w:rsidP="00CB0508">
                    <w:pPr>
                      <w:bidi/>
                      <w:spacing w:line="220" w:lineRule="exact"/>
                      <w:rPr>
                        <w:rFonts w:ascii="Arial" w:hAnsi="Arial" w:cs="Arial"/>
                        <w:spacing w:val="6"/>
                        <w:sz w:val="17"/>
                        <w:szCs w:val="17"/>
                      </w:rPr>
                    </w:pPr>
                  </w:p>
                  <w:p w14:paraId="76138563" w14:textId="77777777" w:rsidR="00CB0508" w:rsidRDefault="00CB0508" w:rsidP="00CB0508">
                    <w:pPr>
                      <w:bidi/>
                      <w:spacing w:line="220" w:lineRule="exact"/>
                      <w:rPr>
                        <w:rFonts w:ascii="Arial" w:hAnsi="Arial" w:cs="Arial"/>
                        <w:spacing w:val="6"/>
                        <w:sz w:val="18"/>
                        <w:szCs w:val="18"/>
                      </w:rPr>
                    </w:pPr>
                  </w:p>
                  <w:p w14:paraId="65F10EE3" w14:textId="77777777" w:rsidR="00CB0508" w:rsidRDefault="00CB0508" w:rsidP="00CB0508">
                    <w:pPr>
                      <w:bidi/>
                      <w:spacing w:line="220" w:lineRule="exact"/>
                      <w:rPr>
                        <w:rFonts w:ascii="Arial" w:hAnsi="Arial" w:cs="Arial"/>
                        <w:spacing w:val="6"/>
                        <w:sz w:val="18"/>
                        <w:szCs w:val="18"/>
                      </w:rPr>
                    </w:pPr>
                  </w:p>
                  <w:p w14:paraId="6BD51844" w14:textId="77777777" w:rsidR="00CB0508" w:rsidRDefault="00CB0508" w:rsidP="00CB0508">
                    <w:pPr>
                      <w:bidi/>
                      <w:spacing w:line="220" w:lineRule="exact"/>
                      <w:rPr>
                        <w:rFonts w:ascii="Arial" w:hAnsi="Arial" w:cs="Arial"/>
                        <w:spacing w:val="6"/>
                        <w:sz w:val="18"/>
                        <w:szCs w:val="18"/>
                      </w:rPr>
                    </w:pPr>
                  </w:p>
                  <w:p w14:paraId="6910E7EE" w14:textId="77777777" w:rsidR="00CB0508" w:rsidRDefault="00CB0508" w:rsidP="00CB0508">
                    <w:pPr>
                      <w:bidi/>
                      <w:spacing w:line="220" w:lineRule="exact"/>
                      <w:rPr>
                        <w:rFonts w:ascii="Arial" w:hAnsi="Arial" w:cs="Arial"/>
                        <w:spacing w:val="6"/>
                        <w:sz w:val="18"/>
                        <w:szCs w:val="18"/>
                      </w:rPr>
                    </w:pPr>
                  </w:p>
                  <w:p w14:paraId="489E7FC9" w14:textId="77777777" w:rsidR="00CB0508" w:rsidRDefault="00CB0508" w:rsidP="00CB0508">
                    <w:pPr>
                      <w:bidi/>
                      <w:spacing w:line="220" w:lineRule="exact"/>
                      <w:rPr>
                        <w:rFonts w:ascii="Arial" w:hAnsi="Arial" w:cs="Arial"/>
                        <w:spacing w:val="6"/>
                        <w:sz w:val="18"/>
                        <w:szCs w:val="18"/>
                      </w:rPr>
                    </w:pPr>
                  </w:p>
                  <w:p w14:paraId="03991232" w14:textId="77777777" w:rsidR="00CB0508" w:rsidRDefault="00CB0508" w:rsidP="00CB0508">
                    <w:pPr>
                      <w:bidi/>
                      <w:spacing w:line="220" w:lineRule="exact"/>
                      <w:rPr>
                        <w:rFonts w:ascii="Arial" w:hAnsi="Arial" w:cs="Arial"/>
                        <w:spacing w:val="6"/>
                        <w:sz w:val="18"/>
                        <w:szCs w:val="18"/>
                      </w:rPr>
                    </w:pPr>
                  </w:p>
                  <w:p w14:paraId="225BC947" w14:textId="77777777" w:rsidR="00CB0508" w:rsidRDefault="00CB0508" w:rsidP="00CB0508">
                    <w:pPr>
                      <w:bidi/>
                      <w:spacing w:line="220" w:lineRule="exact"/>
                      <w:rPr>
                        <w:rFonts w:ascii="Arial" w:hAnsi="Arial" w:cs="Arial"/>
                        <w:spacing w:val="6"/>
                        <w:sz w:val="18"/>
                        <w:szCs w:val="18"/>
                      </w:rPr>
                    </w:pPr>
                  </w:p>
                  <w:p w14:paraId="36457CB7" w14:textId="77777777" w:rsidR="00CB0508" w:rsidRDefault="00CB0508" w:rsidP="00CB0508">
                    <w:pPr>
                      <w:bidi/>
                      <w:spacing w:line="220" w:lineRule="exact"/>
                      <w:rPr>
                        <w:rFonts w:ascii="Arial" w:hAnsi="Arial" w:cs="Arial"/>
                        <w:spacing w:val="6"/>
                        <w:sz w:val="18"/>
                        <w:szCs w:val="18"/>
                      </w:rPr>
                    </w:pPr>
                  </w:p>
                  <w:p w14:paraId="22CE3CBE" w14:textId="77777777" w:rsidR="00CB0508" w:rsidRDefault="00CB0508" w:rsidP="00CB0508">
                    <w:pPr>
                      <w:bidi/>
                      <w:spacing w:line="220" w:lineRule="exact"/>
                      <w:rPr>
                        <w:rFonts w:ascii="Arial" w:hAnsi="Arial" w:cs="Arial"/>
                        <w:spacing w:val="6"/>
                        <w:sz w:val="18"/>
                        <w:szCs w:val="18"/>
                      </w:rPr>
                    </w:pPr>
                  </w:p>
                  <w:p w14:paraId="5CFD0AB5" w14:textId="77777777" w:rsidR="00CB0508" w:rsidRDefault="00CB0508" w:rsidP="00CB0508">
                    <w:pPr>
                      <w:bidi/>
                      <w:spacing w:line="220" w:lineRule="exact"/>
                      <w:rPr>
                        <w:rFonts w:ascii="Arial" w:hAnsi="Arial" w:cs="Arial"/>
                        <w:spacing w:val="6"/>
                        <w:sz w:val="18"/>
                        <w:szCs w:val="18"/>
                      </w:rPr>
                    </w:pPr>
                  </w:p>
                  <w:p w14:paraId="729098BE" w14:textId="77777777" w:rsidR="00CB0508" w:rsidRDefault="00CB0508" w:rsidP="00CB0508">
                    <w:pPr>
                      <w:bidi/>
                      <w:spacing w:line="220" w:lineRule="exact"/>
                      <w:rPr>
                        <w:rFonts w:ascii="Arial" w:hAnsi="Arial" w:cs="Arial"/>
                        <w:spacing w:val="6"/>
                        <w:sz w:val="18"/>
                        <w:szCs w:val="18"/>
                      </w:rPr>
                    </w:pPr>
                  </w:p>
                  <w:p w14:paraId="3040ACCE" w14:textId="77777777" w:rsidR="00CB0508" w:rsidRDefault="00CB0508" w:rsidP="00CB0508">
                    <w:pPr>
                      <w:bidi/>
                      <w:spacing w:line="220" w:lineRule="exact"/>
                      <w:rPr>
                        <w:rFonts w:ascii="Arial" w:hAnsi="Arial" w:cs="Arial"/>
                        <w:spacing w:val="6"/>
                        <w:sz w:val="18"/>
                        <w:szCs w:val="18"/>
                      </w:rPr>
                    </w:pPr>
                  </w:p>
                  <w:p w14:paraId="3C32375F" w14:textId="77777777" w:rsidR="00CB0508" w:rsidRDefault="00CB0508" w:rsidP="00CB0508">
                    <w:pPr>
                      <w:bidi/>
                      <w:spacing w:line="220" w:lineRule="exact"/>
                      <w:rPr>
                        <w:rFonts w:ascii="Arial" w:hAnsi="Arial" w:cs="Arial"/>
                        <w:spacing w:val="6"/>
                        <w:sz w:val="18"/>
                        <w:szCs w:val="18"/>
                      </w:rPr>
                    </w:pPr>
                  </w:p>
                  <w:p w14:paraId="6D831DDC" w14:textId="77777777" w:rsidR="00CB0508" w:rsidRDefault="00CB0508" w:rsidP="00CB0508">
                    <w:pPr>
                      <w:bidi/>
                      <w:spacing w:line="220" w:lineRule="exact"/>
                      <w:rPr>
                        <w:rFonts w:ascii="Arial" w:hAnsi="Arial" w:cs="Arial"/>
                        <w:spacing w:val="6"/>
                        <w:sz w:val="18"/>
                        <w:szCs w:val="18"/>
                      </w:rPr>
                    </w:pPr>
                  </w:p>
                  <w:p w14:paraId="5A1D85C5" w14:textId="77777777" w:rsidR="00CB0508" w:rsidRDefault="00CB0508" w:rsidP="00CB0508">
                    <w:pPr>
                      <w:bidi/>
                      <w:spacing w:line="220" w:lineRule="exact"/>
                      <w:rPr>
                        <w:rFonts w:ascii="Arial" w:hAnsi="Arial" w:cs="Arial"/>
                        <w:spacing w:val="6"/>
                        <w:sz w:val="18"/>
                        <w:szCs w:val="18"/>
                      </w:rPr>
                    </w:pPr>
                  </w:p>
                  <w:p w14:paraId="39A1B25B" w14:textId="77777777" w:rsidR="00CB0508" w:rsidRDefault="00CB0508" w:rsidP="00CB0508">
                    <w:pPr>
                      <w:bidi/>
                      <w:spacing w:line="220" w:lineRule="exact"/>
                      <w:rPr>
                        <w:rFonts w:ascii="Arial" w:hAnsi="Arial" w:cs="Arial"/>
                        <w:spacing w:val="6"/>
                        <w:sz w:val="18"/>
                        <w:szCs w:val="18"/>
                      </w:rPr>
                    </w:pPr>
                  </w:p>
                  <w:p w14:paraId="0B441418" w14:textId="77777777" w:rsidR="00CB0508" w:rsidRDefault="00CB0508" w:rsidP="00CB0508">
                    <w:pPr>
                      <w:bidi/>
                      <w:spacing w:line="220" w:lineRule="exact"/>
                      <w:rPr>
                        <w:rFonts w:ascii="Arial" w:hAnsi="Arial" w:cs="Arial"/>
                        <w:spacing w:val="6"/>
                        <w:sz w:val="18"/>
                        <w:szCs w:val="18"/>
                      </w:rPr>
                    </w:pPr>
                  </w:p>
                  <w:p w14:paraId="4DC397B0" w14:textId="77777777" w:rsidR="008A0E0D" w:rsidRPr="00CB0508" w:rsidRDefault="000155DE" w:rsidP="00CB0508">
                    <w:pPr>
                      <w:bidi/>
                      <w:spacing w:line="220" w:lineRule="exact"/>
                      <w:rPr>
                        <w:rFonts w:ascii="Arial" w:hAnsi="Arial" w:cs="Arial"/>
                        <w:spacing w:val="6"/>
                        <w:sz w:val="18"/>
                        <w:szCs w:val="18"/>
                        <w:rtl/>
                      </w:rPr>
                    </w:pPr>
                    <w:r>
                      <w:rPr>
                        <w:rFonts w:ascii="Arial" w:hAnsi="Arial" w:cs="Arial" w:hint="cs"/>
                        <w:spacing w:val="6"/>
                        <w:sz w:val="18"/>
                        <w:szCs w:val="18"/>
                        <w:rtl/>
                      </w:rPr>
                      <w:t>מכו</w:t>
                    </w:r>
                    <w:r w:rsidR="009F5EEC" w:rsidRPr="00CB0508">
                      <w:rPr>
                        <w:rFonts w:ascii="Arial" w:hAnsi="Arial" w:cs="Arial" w:hint="cs"/>
                        <w:spacing w:val="6"/>
                        <w:sz w:val="18"/>
                        <w:szCs w:val="18"/>
                        <w:rtl/>
                      </w:rPr>
                      <w:t>ן סילברמן</w:t>
                    </w:r>
                    <w:r w:rsidR="008A0E0D" w:rsidRPr="00CB0508">
                      <w:rPr>
                        <w:rFonts w:ascii="Arial" w:hAnsi="Arial" w:cs="Arial"/>
                        <w:spacing w:val="6"/>
                        <w:sz w:val="18"/>
                        <w:szCs w:val="18"/>
                        <w:rtl/>
                      </w:rPr>
                      <w:t xml:space="preserve"> </w:t>
                    </w:r>
                    <w:r>
                      <w:rPr>
                        <w:rFonts w:ascii="Arial" w:hAnsi="Arial" w:cs="Arial" w:hint="cs"/>
                        <w:spacing w:val="6"/>
                        <w:sz w:val="18"/>
                        <w:szCs w:val="18"/>
                        <w:rtl/>
                      </w:rPr>
                      <w:t>למדעי החיים</w:t>
                    </w:r>
                    <w:r w:rsidR="008A0E0D" w:rsidRPr="00CB0508">
                      <w:rPr>
                        <w:rFonts w:ascii="Arial" w:hAnsi="Arial" w:cs="Arial"/>
                        <w:spacing w:val="6"/>
                        <w:sz w:val="18"/>
                        <w:szCs w:val="18"/>
                        <w:rtl/>
                      </w:rPr>
                      <w:t xml:space="preserve"> </w:t>
                    </w:r>
                  </w:p>
                  <w:p w14:paraId="639F12E7" w14:textId="77777777" w:rsidR="000155DE" w:rsidRDefault="008A0E0D" w:rsidP="00113DA9">
                    <w:pPr>
                      <w:bidi/>
                      <w:spacing w:line="220" w:lineRule="exact"/>
                      <w:rPr>
                        <w:rFonts w:ascii="Arial" w:hAnsi="Arial" w:cs="Arial"/>
                        <w:spacing w:val="6"/>
                        <w:sz w:val="18"/>
                        <w:szCs w:val="18"/>
                        <w:rtl/>
                      </w:rPr>
                    </w:pPr>
                    <w:proofErr w:type="spellStart"/>
                    <w:r w:rsidRPr="00CB0508">
                      <w:rPr>
                        <w:rFonts w:ascii="Arial" w:hAnsi="Arial" w:cs="Arial"/>
                        <w:spacing w:val="6"/>
                        <w:sz w:val="18"/>
                        <w:szCs w:val="18"/>
                        <w:rtl/>
                      </w:rPr>
                      <w:t>קרית</w:t>
                    </w:r>
                    <w:proofErr w:type="spellEnd"/>
                    <w:r w:rsidRPr="00CB0508">
                      <w:rPr>
                        <w:rFonts w:ascii="Arial" w:hAnsi="Arial" w:cs="Arial"/>
                        <w:spacing w:val="6"/>
                        <w:sz w:val="18"/>
                        <w:szCs w:val="18"/>
                        <w:rtl/>
                      </w:rPr>
                      <w:t xml:space="preserve"> אדמונד י' ספרא,</w:t>
                    </w:r>
                  </w:p>
                  <w:p w14:paraId="68A50B32" w14:textId="77777777" w:rsidR="008A0E0D" w:rsidRPr="00CB0508" w:rsidRDefault="008A0E0D" w:rsidP="000155DE">
                    <w:pPr>
                      <w:bidi/>
                      <w:spacing w:line="220" w:lineRule="exact"/>
                      <w:rPr>
                        <w:rFonts w:ascii="Arial" w:hAnsi="Arial" w:cs="Arial"/>
                        <w:spacing w:val="6"/>
                        <w:sz w:val="18"/>
                        <w:szCs w:val="18"/>
                        <w:rtl/>
                      </w:rPr>
                    </w:pPr>
                    <w:r w:rsidRPr="00CB0508">
                      <w:rPr>
                        <w:rFonts w:ascii="Arial" w:hAnsi="Arial" w:cs="Arial"/>
                        <w:spacing w:val="6"/>
                        <w:sz w:val="18"/>
                        <w:szCs w:val="18"/>
                        <w:rtl/>
                      </w:rPr>
                      <w:t>גבעת רם</w:t>
                    </w:r>
                    <w:r w:rsidRPr="00CB0508">
                      <w:rPr>
                        <w:rFonts w:ascii="Arial" w:hAnsi="Arial" w:cs="Arial" w:hint="cs"/>
                        <w:spacing w:val="6"/>
                        <w:sz w:val="18"/>
                        <w:szCs w:val="18"/>
                        <w:rtl/>
                      </w:rPr>
                      <w:t xml:space="preserve">, </w:t>
                    </w:r>
                    <w:r w:rsidRPr="00CB0508">
                      <w:rPr>
                        <w:rFonts w:ascii="Arial" w:hAnsi="Arial" w:cs="Arial"/>
                        <w:spacing w:val="6"/>
                        <w:sz w:val="18"/>
                        <w:szCs w:val="18"/>
                        <w:rtl/>
                      </w:rPr>
                      <w:t>ירושלים</w:t>
                    </w:r>
                    <w:r w:rsidRPr="00CB0508">
                      <w:rPr>
                        <w:rFonts w:ascii="Arial" w:hAnsi="Arial" w:cs="Arial"/>
                        <w:spacing w:val="10"/>
                        <w:sz w:val="18"/>
                        <w:szCs w:val="18"/>
                        <w:rtl/>
                      </w:rPr>
                      <w:t xml:space="preserve"> </w:t>
                    </w:r>
                    <w:r w:rsidR="000155DE">
                      <w:rPr>
                        <w:rFonts w:ascii="Arial" w:hAnsi="Arial" w:cs="Arial" w:hint="cs"/>
                        <w:spacing w:val="10"/>
                        <w:sz w:val="18"/>
                        <w:szCs w:val="18"/>
                        <w:rtl/>
                      </w:rPr>
                      <w:t>0</w:t>
                    </w:r>
                    <w:r w:rsidRPr="00CB0508">
                      <w:rPr>
                        <w:rFonts w:ascii="Arial" w:hAnsi="Arial" w:cs="Arial"/>
                        <w:spacing w:val="10"/>
                        <w:sz w:val="18"/>
                        <w:szCs w:val="18"/>
                      </w:rPr>
                      <w:t>91904</w:t>
                    </w:r>
                  </w:p>
                  <w:p w14:paraId="1EAB70DB" w14:textId="77777777" w:rsidR="008A0E0D" w:rsidRPr="00600BCA" w:rsidRDefault="008A0E0D" w:rsidP="00113DA9">
                    <w:pPr>
                      <w:bidi/>
                      <w:rPr>
                        <w:sz w:val="17"/>
                        <w:szCs w:val="17"/>
                        <w:rtl/>
                      </w:rPr>
                    </w:pPr>
                  </w:p>
                  <w:p w14:paraId="3215466B" w14:textId="77777777" w:rsidR="000155DE" w:rsidRDefault="008A0E0D" w:rsidP="000155DE">
                    <w:pPr>
                      <w:spacing w:line="220" w:lineRule="exact"/>
                      <w:rPr>
                        <w:rFonts w:ascii="Times New Roman" w:hAnsi="Times New Roman" w:cs="Times New Roman"/>
                        <w:spacing w:val="6"/>
                        <w:sz w:val="18"/>
                        <w:szCs w:val="18"/>
                      </w:rPr>
                    </w:pPr>
                    <w:r w:rsidRPr="00CB0508">
                      <w:rPr>
                        <w:rFonts w:ascii="Times New Roman" w:hAnsi="Times New Roman" w:cs="Times New Roman"/>
                        <w:spacing w:val="6"/>
                        <w:sz w:val="18"/>
                        <w:szCs w:val="18"/>
                      </w:rPr>
                      <w:t xml:space="preserve">Silberman </w:t>
                    </w:r>
                    <w:r w:rsidR="000155DE">
                      <w:rPr>
                        <w:rFonts w:ascii="Times New Roman" w:hAnsi="Times New Roman" w:cs="Times New Roman"/>
                        <w:spacing w:val="6"/>
                        <w:sz w:val="18"/>
                        <w:szCs w:val="18"/>
                      </w:rPr>
                      <w:t xml:space="preserve">Institute of </w:t>
                    </w:r>
                  </w:p>
                  <w:p w14:paraId="753B4DEF" w14:textId="77777777" w:rsidR="008A0E0D" w:rsidRPr="00CB0508" w:rsidRDefault="000155DE" w:rsidP="000155DE">
                    <w:pPr>
                      <w:spacing w:line="220" w:lineRule="exact"/>
                      <w:rPr>
                        <w:rFonts w:ascii="Times New Roman" w:hAnsi="Times New Roman" w:cs="Times New Roman"/>
                        <w:spacing w:val="6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pacing w:val="6"/>
                        <w:sz w:val="18"/>
                        <w:szCs w:val="18"/>
                      </w:rPr>
                      <w:t>Life Sciences</w:t>
                    </w:r>
                  </w:p>
                  <w:p w14:paraId="7F29CC92" w14:textId="77777777" w:rsidR="008A0E0D" w:rsidRPr="00CB0508" w:rsidRDefault="008A0E0D" w:rsidP="00113DA9">
                    <w:pPr>
                      <w:spacing w:line="220" w:lineRule="exact"/>
                      <w:rPr>
                        <w:rFonts w:ascii="Times New Roman" w:hAnsi="Times New Roman" w:cs="Times New Roman"/>
                        <w:spacing w:val="6"/>
                        <w:sz w:val="18"/>
                        <w:szCs w:val="18"/>
                      </w:rPr>
                    </w:pPr>
                    <w:r w:rsidRPr="00CB0508">
                      <w:rPr>
                        <w:rFonts w:ascii="Times New Roman" w:hAnsi="Times New Roman" w:cs="Times New Roman"/>
                        <w:spacing w:val="6"/>
                        <w:sz w:val="18"/>
                        <w:szCs w:val="18"/>
                      </w:rPr>
                      <w:t xml:space="preserve">Edmond J. </w:t>
                    </w:r>
                    <w:proofErr w:type="spellStart"/>
                    <w:r w:rsidRPr="00CB0508">
                      <w:rPr>
                        <w:rFonts w:ascii="Times New Roman" w:hAnsi="Times New Roman" w:cs="Times New Roman"/>
                        <w:spacing w:val="6"/>
                        <w:sz w:val="18"/>
                        <w:szCs w:val="18"/>
                      </w:rPr>
                      <w:t>Safra</w:t>
                    </w:r>
                    <w:proofErr w:type="spellEnd"/>
                    <w:r w:rsidRPr="00CB0508">
                      <w:rPr>
                        <w:rFonts w:ascii="Times New Roman" w:hAnsi="Times New Roman" w:cs="Times New Roman"/>
                        <w:spacing w:val="6"/>
                        <w:sz w:val="18"/>
                        <w:szCs w:val="18"/>
                      </w:rPr>
                      <w:t xml:space="preserve"> campus  </w:t>
                    </w:r>
                  </w:p>
                  <w:p w14:paraId="0199FBE6" w14:textId="77777777" w:rsidR="008A0E0D" w:rsidRPr="00CB0508" w:rsidRDefault="008A0E0D" w:rsidP="00113DA9">
                    <w:pPr>
                      <w:spacing w:line="220" w:lineRule="exact"/>
                      <w:rPr>
                        <w:rFonts w:ascii="Times New Roman" w:hAnsi="Times New Roman" w:cs="Times New Roman"/>
                        <w:spacing w:val="6"/>
                        <w:sz w:val="18"/>
                        <w:szCs w:val="18"/>
                      </w:rPr>
                    </w:pPr>
                    <w:proofErr w:type="spellStart"/>
                    <w:r w:rsidRPr="00CB0508">
                      <w:rPr>
                        <w:rFonts w:ascii="Times New Roman" w:hAnsi="Times New Roman" w:cs="Times New Roman"/>
                        <w:spacing w:val="6"/>
                        <w:sz w:val="18"/>
                        <w:szCs w:val="18"/>
                      </w:rPr>
                      <w:t>Givat</w:t>
                    </w:r>
                    <w:proofErr w:type="spellEnd"/>
                    <w:r w:rsidRPr="00CB0508">
                      <w:rPr>
                        <w:rFonts w:ascii="Times New Roman" w:hAnsi="Times New Roman" w:cs="Times New Roman"/>
                        <w:spacing w:val="6"/>
                        <w:sz w:val="18"/>
                        <w:szCs w:val="18"/>
                      </w:rPr>
                      <w:t xml:space="preserve"> Ram, Jerusalem </w:t>
                    </w:r>
                    <w:r w:rsidRPr="00CB0508">
                      <w:rPr>
                        <w:rFonts w:ascii="Times New Roman" w:hAnsi="Times New Roman" w:cs="Times New Roman"/>
                        <w:spacing w:val="10"/>
                        <w:sz w:val="18"/>
                        <w:szCs w:val="18"/>
                      </w:rPr>
                      <w:t>91904</w:t>
                    </w:r>
                    <w:r w:rsidR="000155DE">
                      <w:rPr>
                        <w:rFonts w:ascii="Times New Roman" w:hAnsi="Times New Roman" w:cs="Times New Roman"/>
                        <w:spacing w:val="10"/>
                        <w:sz w:val="18"/>
                        <w:szCs w:val="18"/>
                      </w:rPr>
                      <w:t>01</w:t>
                    </w:r>
                    <w:r w:rsidRPr="00CB0508">
                      <w:rPr>
                        <w:rFonts w:ascii="Times New Roman" w:hAnsi="Times New Roman" w:cs="Times New Roman"/>
                        <w:spacing w:val="6"/>
                        <w:sz w:val="18"/>
                        <w:szCs w:val="18"/>
                      </w:rPr>
                      <w:t>, Israel</w:t>
                    </w:r>
                  </w:p>
                  <w:p w14:paraId="0B61479A" w14:textId="77777777" w:rsidR="008A0E0D" w:rsidRPr="00CB0508" w:rsidRDefault="008A0E0D" w:rsidP="00113DA9">
                    <w:pPr>
                      <w:spacing w:line="220" w:lineRule="exact"/>
                      <w:rPr>
                        <w:rFonts w:ascii="Times New Roman" w:hAnsi="Times New Roman" w:cs="Times New Roman"/>
                        <w:spacing w:val="6"/>
                        <w:sz w:val="18"/>
                        <w:szCs w:val="18"/>
                      </w:rPr>
                    </w:pPr>
                  </w:p>
                  <w:p w14:paraId="2E049665" w14:textId="77777777" w:rsidR="008A0E0D" w:rsidRPr="00CB0508" w:rsidRDefault="008A0E0D" w:rsidP="00CB0508">
                    <w:pPr>
                      <w:spacing w:line="220" w:lineRule="exact"/>
                      <w:rPr>
                        <w:rFonts w:ascii="Times New Roman" w:hAnsi="Times New Roman" w:cs="Times New Roman"/>
                        <w:spacing w:val="6"/>
                        <w:sz w:val="18"/>
                        <w:szCs w:val="18"/>
                        <w:rtl/>
                      </w:rPr>
                    </w:pPr>
                    <w:r w:rsidRPr="00CB0508">
                      <w:rPr>
                        <w:rFonts w:ascii="Times New Roman" w:hAnsi="Times New Roman" w:cs="Times New Roman"/>
                        <w:spacing w:val="6"/>
                        <w:sz w:val="18"/>
                        <w:szCs w:val="18"/>
                      </w:rPr>
                      <w:t xml:space="preserve">Tel.  </w:t>
                    </w:r>
                    <w:r w:rsidRPr="00CB0508">
                      <w:rPr>
                        <w:rFonts w:ascii="Times New Roman" w:hAnsi="Times New Roman" w:cs="Times New Roman"/>
                        <w:spacing w:val="10"/>
                        <w:sz w:val="18"/>
                        <w:szCs w:val="18"/>
                      </w:rPr>
                      <w:t>972-2-</w:t>
                    </w:r>
                    <w:r w:rsidR="00CB0508" w:rsidRPr="00CB0508">
                      <w:rPr>
                        <w:rFonts w:ascii="Times New Roman" w:hAnsi="Times New Roman" w:cs="Times New Roman"/>
                        <w:spacing w:val="10"/>
                        <w:sz w:val="18"/>
                        <w:szCs w:val="18"/>
                      </w:rPr>
                      <w:t>6585191</w:t>
                    </w:r>
                  </w:p>
                  <w:p w14:paraId="010A6F8F" w14:textId="77777777" w:rsidR="008A0E0D" w:rsidRPr="00CB0508" w:rsidRDefault="008A0E0D" w:rsidP="00CB0508">
                    <w:pPr>
                      <w:spacing w:line="220" w:lineRule="exact"/>
                      <w:rPr>
                        <w:rFonts w:ascii="Times New Roman" w:hAnsi="Times New Roman" w:cs="Times New Roman"/>
                        <w:spacing w:val="10"/>
                        <w:sz w:val="18"/>
                        <w:szCs w:val="18"/>
                      </w:rPr>
                    </w:pPr>
                    <w:r w:rsidRPr="00CB0508">
                      <w:rPr>
                        <w:rFonts w:ascii="Times New Roman" w:hAnsi="Times New Roman" w:cs="Times New Roman"/>
                        <w:spacing w:val="6"/>
                        <w:sz w:val="18"/>
                        <w:szCs w:val="18"/>
                      </w:rPr>
                      <w:t xml:space="preserve">Fax. </w:t>
                    </w:r>
                    <w:r w:rsidRPr="00CB0508">
                      <w:rPr>
                        <w:rFonts w:ascii="Times New Roman" w:hAnsi="Times New Roman" w:cs="Times New Roman"/>
                        <w:spacing w:val="10"/>
                        <w:sz w:val="18"/>
                        <w:szCs w:val="18"/>
                      </w:rPr>
                      <w:t>972-2-</w:t>
                    </w:r>
                    <w:r w:rsidR="00CB0508" w:rsidRPr="00CB0508">
                      <w:rPr>
                        <w:rFonts w:ascii="Times New Roman" w:hAnsi="Times New Roman" w:cs="Times New Roman"/>
                        <w:spacing w:val="10"/>
                        <w:sz w:val="18"/>
                        <w:szCs w:val="18"/>
                      </w:rPr>
                      <w:t>6586103</w:t>
                    </w:r>
                  </w:p>
                  <w:p w14:paraId="08666807" w14:textId="77777777" w:rsidR="008A0E0D" w:rsidRPr="00CB0508" w:rsidRDefault="008A0E0D" w:rsidP="00113DA9">
                    <w:pPr>
                      <w:spacing w:line="220" w:lineRule="exact"/>
                      <w:rPr>
                        <w:rFonts w:ascii="Times New Roman" w:hAnsi="Times New Roman" w:cs="Times New Roman"/>
                        <w:spacing w:val="10"/>
                        <w:sz w:val="18"/>
                        <w:szCs w:val="18"/>
                      </w:rPr>
                    </w:pPr>
                  </w:p>
                  <w:p w14:paraId="5BB190AC" w14:textId="77777777" w:rsidR="008A0E0D" w:rsidRPr="00B2319E" w:rsidRDefault="008A0E0D" w:rsidP="00113DA9">
                    <w:pPr>
                      <w:spacing w:line="220" w:lineRule="exact"/>
                      <w:rPr>
                        <w:rFonts w:ascii="Times New Roman" w:hAnsi="Times New Roman" w:cs="Times New Roman"/>
                        <w:spacing w:val="6"/>
                        <w:sz w:val="17"/>
                        <w:szCs w:val="17"/>
                      </w:rPr>
                    </w:pPr>
                    <w:r w:rsidRPr="00B2319E">
                      <w:rPr>
                        <w:rFonts w:ascii="Times New Roman" w:hAnsi="Times New Roman" w:cs="Times New Roman"/>
                        <w:spacing w:val="6"/>
                        <w:sz w:val="17"/>
                        <w:szCs w:val="17"/>
                      </w:rPr>
                      <w:t>Web:</w:t>
                    </w:r>
                  </w:p>
                  <w:p w14:paraId="4608060D" w14:textId="77777777" w:rsidR="008A0E0D" w:rsidRPr="00CB0508" w:rsidRDefault="00CB0508" w:rsidP="00113DA9">
                    <w:pPr>
                      <w:spacing w:line="220" w:lineRule="exact"/>
                      <w:rPr>
                        <w:rFonts w:ascii="Times New Roman" w:hAnsi="Times New Roman" w:cs="Times New Roman"/>
                        <w:spacing w:val="6"/>
                        <w:sz w:val="20"/>
                        <w:szCs w:val="20"/>
                      </w:rPr>
                    </w:pPr>
                    <w:r w:rsidRPr="00CB0508">
                      <w:rPr>
                        <w:rFonts w:ascii="Times New Roman" w:hAnsi="Times New Roman" w:cs="Times New Roman"/>
                        <w:spacing w:val="6"/>
                        <w:sz w:val="20"/>
                        <w:szCs w:val="20"/>
                      </w:rPr>
                      <w:t>http://Bio.huji.ac.il</w:t>
                    </w:r>
                  </w:p>
                  <w:p w14:paraId="3CDD0C52" w14:textId="77777777" w:rsidR="008A0E0D" w:rsidRPr="00440E43" w:rsidRDefault="008A0E0D" w:rsidP="00113DA9">
                    <w:pPr>
                      <w:bidi/>
                      <w:rPr>
                        <w:sz w:val="18"/>
                        <w:szCs w:val="18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  <w:r>
      <w:rPr>
        <w:noProof/>
        <w:rtl/>
        <w:lang w:eastAsia="en-US"/>
      </w:rPr>
      <mc:AlternateContent>
        <mc:Choice Requires="wps">
          <w:drawing>
            <wp:anchor distT="4294967295" distB="4294967295" distL="114300" distR="114300" simplePos="0" relativeHeight="251657728" behindDoc="0" locked="1" layoutInCell="1" allowOverlap="1" wp14:anchorId="58EE21BC" wp14:editId="42911C63">
              <wp:simplePos x="0" y="0"/>
              <wp:positionH relativeFrom="column">
                <wp:posOffset>-1624965</wp:posOffset>
              </wp:positionH>
              <wp:positionV relativeFrom="paragraph">
                <wp:posOffset>1510664</wp:posOffset>
              </wp:positionV>
              <wp:extent cx="471805" cy="0"/>
              <wp:effectExtent l="0" t="0" r="4445" b="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7180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BA33E0" id="Line 3" o:spid="_x0000_s1026" style="position:absolute;flip:x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27.95pt,118.95pt" to="-90.8pt,1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" strokecolor="blue" strokeweight=".5pt">
              <w10:anchorlock/>
            </v:line>
          </w:pict>
        </mc:Fallback>
      </mc:AlternateContent>
    </w:r>
    <w:r w:rsidR="002D31E7">
      <w:rPr>
        <w:rFonts w:ascii="Arial" w:hAnsi="Arial" w:cs="Arial"/>
        <w:b/>
        <w:bCs/>
        <w:color w:val="000099"/>
        <w:sz w:val="8"/>
        <w:szCs w:val="10"/>
      </w:rPr>
      <w:t xml:space="preserve">          </w:t>
    </w:r>
    <w:r>
      <w:rPr>
        <w:noProof/>
        <w:lang w:eastAsia="en-US"/>
      </w:rPr>
      <w:drawing>
        <wp:inline distT="0" distB="0" distL="0" distR="0" wp14:anchorId="53FADBCE" wp14:editId="59CF3F82">
          <wp:extent cx="1363980" cy="150114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3980" cy="1501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D31E7">
      <w:rPr>
        <w:rFonts w:ascii="Arial" w:hAnsi="Arial" w:cs="Arial"/>
        <w:b/>
        <w:bCs/>
        <w:color w:val="000099"/>
        <w:sz w:val="8"/>
        <w:szCs w:val="10"/>
      </w:rPr>
      <w:t xml:space="preserve"> </w:t>
    </w:r>
    <w:r w:rsidR="00306408">
      <w:rPr>
        <w:rFonts w:ascii="Arial" w:hAnsi="Arial" w:cs="Arial"/>
        <w:b/>
        <w:bCs/>
        <w:color w:val="000099"/>
        <w:sz w:val="8"/>
        <w:szCs w:val="10"/>
      </w:rPr>
      <w:t xml:space="preserve">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D8867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BC4E5E"/>
    <w:multiLevelType w:val="hybridMultilevel"/>
    <w:tmpl w:val="6B9C9E3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2286AF6"/>
    <w:multiLevelType w:val="multilevel"/>
    <w:tmpl w:val="450E89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77A9E"/>
    <w:multiLevelType w:val="hybridMultilevel"/>
    <w:tmpl w:val="8824545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C5748"/>
    <w:multiLevelType w:val="hybridMultilevel"/>
    <w:tmpl w:val="022E0396"/>
    <w:lvl w:ilvl="0" w:tplc="74BA70E2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816D3"/>
    <w:multiLevelType w:val="hybridMultilevel"/>
    <w:tmpl w:val="549658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C676B55"/>
    <w:multiLevelType w:val="hybridMultilevel"/>
    <w:tmpl w:val="F8B4C42C"/>
    <w:lvl w:ilvl="0" w:tplc="0409000F">
      <w:start w:val="1"/>
      <w:numFmt w:val="decimal"/>
      <w:lvlText w:val="%1."/>
      <w:lvlJc w:val="left"/>
      <w:pPr>
        <w:tabs>
          <w:tab w:val="num" w:pos="747"/>
        </w:tabs>
        <w:ind w:left="74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67"/>
        </w:tabs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7"/>
        </w:tabs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7"/>
        </w:tabs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7"/>
        </w:tabs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7"/>
        </w:tabs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7"/>
        </w:tabs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7"/>
        </w:tabs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7"/>
        </w:tabs>
        <w:ind w:left="6507" w:hanging="180"/>
      </w:pPr>
    </w:lvl>
  </w:abstractNum>
  <w:abstractNum w:abstractNumId="7" w15:restartNumberingAfterBreak="0">
    <w:nsid w:val="18C57538"/>
    <w:multiLevelType w:val="hybridMultilevel"/>
    <w:tmpl w:val="FD1CC5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B246556"/>
    <w:multiLevelType w:val="hybridMultilevel"/>
    <w:tmpl w:val="2B12B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7E5E53"/>
    <w:multiLevelType w:val="hybridMultilevel"/>
    <w:tmpl w:val="9BACA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2E3F30"/>
    <w:multiLevelType w:val="hybridMultilevel"/>
    <w:tmpl w:val="FD4E5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2F4829"/>
    <w:multiLevelType w:val="hybridMultilevel"/>
    <w:tmpl w:val="7A3E0E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D4C73B5"/>
    <w:multiLevelType w:val="multilevel"/>
    <w:tmpl w:val="E9FE6E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hebrew1"/>
      <w:lvlText w:val="%2.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3" w15:restartNumberingAfterBreak="0">
    <w:nsid w:val="368712E5"/>
    <w:multiLevelType w:val="hybridMultilevel"/>
    <w:tmpl w:val="27BCA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654125"/>
    <w:multiLevelType w:val="multilevel"/>
    <w:tmpl w:val="18B42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6A6A6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7024F8"/>
    <w:multiLevelType w:val="hybridMultilevel"/>
    <w:tmpl w:val="6B52B4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3495568"/>
    <w:multiLevelType w:val="hybridMultilevel"/>
    <w:tmpl w:val="D18C6086"/>
    <w:lvl w:ilvl="0" w:tplc="2E8ACB4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C00835"/>
    <w:multiLevelType w:val="hybridMultilevel"/>
    <w:tmpl w:val="8824545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C4B34"/>
    <w:multiLevelType w:val="hybridMultilevel"/>
    <w:tmpl w:val="921E2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E3741C"/>
    <w:multiLevelType w:val="hybridMultilevel"/>
    <w:tmpl w:val="1F64A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5D147E"/>
    <w:multiLevelType w:val="hybridMultilevel"/>
    <w:tmpl w:val="A0405CAA"/>
    <w:lvl w:ilvl="0" w:tplc="0409000F">
      <w:start w:val="1"/>
      <w:numFmt w:val="decimal"/>
      <w:lvlText w:val="%1."/>
      <w:lvlJc w:val="left"/>
      <w:pPr>
        <w:tabs>
          <w:tab w:val="num" w:pos="747"/>
        </w:tabs>
        <w:ind w:left="74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67"/>
        </w:tabs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7"/>
        </w:tabs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7"/>
        </w:tabs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7"/>
        </w:tabs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7"/>
        </w:tabs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7"/>
        </w:tabs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7"/>
        </w:tabs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7"/>
        </w:tabs>
        <w:ind w:left="6507" w:hanging="180"/>
      </w:pPr>
    </w:lvl>
  </w:abstractNum>
  <w:abstractNum w:abstractNumId="21" w15:restartNumberingAfterBreak="0">
    <w:nsid w:val="76DC1EA2"/>
    <w:multiLevelType w:val="hybridMultilevel"/>
    <w:tmpl w:val="11DA2C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2"/>
  </w:num>
  <w:num w:numId="2">
    <w:abstractNumId w:val="11"/>
  </w:num>
  <w:num w:numId="3">
    <w:abstractNumId w:val="9"/>
  </w:num>
  <w:num w:numId="4">
    <w:abstractNumId w:val="15"/>
  </w:num>
  <w:num w:numId="5">
    <w:abstractNumId w:val="5"/>
  </w:num>
  <w:num w:numId="6">
    <w:abstractNumId w:val="21"/>
  </w:num>
  <w:num w:numId="7">
    <w:abstractNumId w:val="3"/>
  </w:num>
  <w:num w:numId="8">
    <w:abstractNumId w:val="1"/>
  </w:num>
  <w:num w:numId="9">
    <w:abstractNumId w:val="17"/>
  </w:num>
  <w:num w:numId="10">
    <w:abstractNumId w:val="20"/>
  </w:num>
  <w:num w:numId="11">
    <w:abstractNumId w:val="6"/>
  </w:num>
  <w:num w:numId="12">
    <w:abstractNumId w:val="0"/>
  </w:num>
  <w:num w:numId="13">
    <w:abstractNumId w:val="14"/>
  </w:num>
  <w:num w:numId="14">
    <w:abstractNumId w:val="2"/>
  </w:num>
  <w:num w:numId="15">
    <w:abstractNumId w:val="19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10"/>
  </w:num>
  <w:num w:numId="19">
    <w:abstractNumId w:val="13"/>
  </w:num>
  <w:num w:numId="20">
    <w:abstractNumId w:val="18"/>
  </w:num>
  <w:num w:numId="21">
    <w:abstractNumId w:val="8"/>
  </w:num>
  <w:num w:numId="22">
    <w:abstractNumId w:val="4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80"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392"/>
    <w:rsid w:val="0000662F"/>
    <w:rsid w:val="000155DE"/>
    <w:rsid w:val="00031F68"/>
    <w:rsid w:val="00033392"/>
    <w:rsid w:val="00035985"/>
    <w:rsid w:val="00040185"/>
    <w:rsid w:val="00040624"/>
    <w:rsid w:val="000536C9"/>
    <w:rsid w:val="00054F01"/>
    <w:rsid w:val="00062FEF"/>
    <w:rsid w:val="000675D9"/>
    <w:rsid w:val="00086117"/>
    <w:rsid w:val="000D167D"/>
    <w:rsid w:val="000F54F6"/>
    <w:rsid w:val="00113DA9"/>
    <w:rsid w:val="00122C99"/>
    <w:rsid w:val="00132471"/>
    <w:rsid w:val="0015346D"/>
    <w:rsid w:val="0019045A"/>
    <w:rsid w:val="0019170A"/>
    <w:rsid w:val="001A19DE"/>
    <w:rsid w:val="001A6250"/>
    <w:rsid w:val="001B22C6"/>
    <w:rsid w:val="001C3DF3"/>
    <w:rsid w:val="001D25B2"/>
    <w:rsid w:val="001E0E6B"/>
    <w:rsid w:val="001F0AB7"/>
    <w:rsid w:val="001F1A7D"/>
    <w:rsid w:val="0020033F"/>
    <w:rsid w:val="00201892"/>
    <w:rsid w:val="00220D49"/>
    <w:rsid w:val="0022602A"/>
    <w:rsid w:val="00281140"/>
    <w:rsid w:val="002877CF"/>
    <w:rsid w:val="002915EC"/>
    <w:rsid w:val="002D31E7"/>
    <w:rsid w:val="002E1896"/>
    <w:rsid w:val="002F5072"/>
    <w:rsid w:val="002F5593"/>
    <w:rsid w:val="002F65B7"/>
    <w:rsid w:val="00306408"/>
    <w:rsid w:val="0034790B"/>
    <w:rsid w:val="003522ED"/>
    <w:rsid w:val="00361109"/>
    <w:rsid w:val="00362F41"/>
    <w:rsid w:val="00373D4D"/>
    <w:rsid w:val="003B1C69"/>
    <w:rsid w:val="003B300F"/>
    <w:rsid w:val="003B3B76"/>
    <w:rsid w:val="003B5745"/>
    <w:rsid w:val="003C72D6"/>
    <w:rsid w:val="003F7F78"/>
    <w:rsid w:val="004030E3"/>
    <w:rsid w:val="00431BC7"/>
    <w:rsid w:val="0043328F"/>
    <w:rsid w:val="00445F1D"/>
    <w:rsid w:val="00455002"/>
    <w:rsid w:val="0045714E"/>
    <w:rsid w:val="00457469"/>
    <w:rsid w:val="00484CC6"/>
    <w:rsid w:val="004A4A77"/>
    <w:rsid w:val="004C1DBA"/>
    <w:rsid w:val="004E13C5"/>
    <w:rsid w:val="00511F26"/>
    <w:rsid w:val="00523635"/>
    <w:rsid w:val="00563DF6"/>
    <w:rsid w:val="00576C57"/>
    <w:rsid w:val="005B048A"/>
    <w:rsid w:val="005D0116"/>
    <w:rsid w:val="005D0BAD"/>
    <w:rsid w:val="005E7737"/>
    <w:rsid w:val="00641F0B"/>
    <w:rsid w:val="00663CBF"/>
    <w:rsid w:val="00680653"/>
    <w:rsid w:val="00687B90"/>
    <w:rsid w:val="006C2043"/>
    <w:rsid w:val="006C2FFB"/>
    <w:rsid w:val="007043F5"/>
    <w:rsid w:val="00743A81"/>
    <w:rsid w:val="0077616A"/>
    <w:rsid w:val="007933DE"/>
    <w:rsid w:val="00794FEC"/>
    <w:rsid w:val="007C341E"/>
    <w:rsid w:val="007C57D2"/>
    <w:rsid w:val="007D178A"/>
    <w:rsid w:val="007F2A31"/>
    <w:rsid w:val="007F4B42"/>
    <w:rsid w:val="0086716A"/>
    <w:rsid w:val="00880059"/>
    <w:rsid w:val="008916AC"/>
    <w:rsid w:val="008A0E0D"/>
    <w:rsid w:val="008C3AE4"/>
    <w:rsid w:val="008E453A"/>
    <w:rsid w:val="009350FE"/>
    <w:rsid w:val="00940CFB"/>
    <w:rsid w:val="00952FDD"/>
    <w:rsid w:val="00967AF7"/>
    <w:rsid w:val="0097670B"/>
    <w:rsid w:val="00976777"/>
    <w:rsid w:val="00982691"/>
    <w:rsid w:val="00995B3A"/>
    <w:rsid w:val="009A223D"/>
    <w:rsid w:val="009B5565"/>
    <w:rsid w:val="009E3663"/>
    <w:rsid w:val="009F3110"/>
    <w:rsid w:val="009F5EEC"/>
    <w:rsid w:val="00A26B75"/>
    <w:rsid w:val="00A906BB"/>
    <w:rsid w:val="00AA5096"/>
    <w:rsid w:val="00AB4B64"/>
    <w:rsid w:val="00AC26A5"/>
    <w:rsid w:val="00AC2C8A"/>
    <w:rsid w:val="00AE37EB"/>
    <w:rsid w:val="00AF6C26"/>
    <w:rsid w:val="00B064D6"/>
    <w:rsid w:val="00B06941"/>
    <w:rsid w:val="00B524AF"/>
    <w:rsid w:val="00BB2DE3"/>
    <w:rsid w:val="00C00B4E"/>
    <w:rsid w:val="00C038EC"/>
    <w:rsid w:val="00C40260"/>
    <w:rsid w:val="00C456F3"/>
    <w:rsid w:val="00C60B0D"/>
    <w:rsid w:val="00C60D54"/>
    <w:rsid w:val="00C675EA"/>
    <w:rsid w:val="00C71D96"/>
    <w:rsid w:val="00CA75CC"/>
    <w:rsid w:val="00CB0508"/>
    <w:rsid w:val="00CC490A"/>
    <w:rsid w:val="00CE2B30"/>
    <w:rsid w:val="00D13BF4"/>
    <w:rsid w:val="00D43CAB"/>
    <w:rsid w:val="00D51E8D"/>
    <w:rsid w:val="00D751DD"/>
    <w:rsid w:val="00D9739E"/>
    <w:rsid w:val="00DC1392"/>
    <w:rsid w:val="00DC1E9B"/>
    <w:rsid w:val="00DC5558"/>
    <w:rsid w:val="00DE048A"/>
    <w:rsid w:val="00DE51EC"/>
    <w:rsid w:val="00E07775"/>
    <w:rsid w:val="00E2618F"/>
    <w:rsid w:val="00E35D83"/>
    <w:rsid w:val="00E4053C"/>
    <w:rsid w:val="00E454FD"/>
    <w:rsid w:val="00E45685"/>
    <w:rsid w:val="00E677C8"/>
    <w:rsid w:val="00EC6132"/>
    <w:rsid w:val="00F032FC"/>
    <w:rsid w:val="00F15EA0"/>
    <w:rsid w:val="00F65097"/>
    <w:rsid w:val="00F651DD"/>
    <w:rsid w:val="00F72DBF"/>
    <w:rsid w:val="00F87369"/>
    <w:rsid w:val="00FB0DE7"/>
    <w:rsid w:val="00FD1E62"/>
    <w:rsid w:val="00FD4120"/>
    <w:rsid w:val="00FF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67430B6"/>
  <w14:defaultImageDpi w14:val="330"/>
  <w15:docId w15:val="{804DCF9C-6A24-4579-BE09-8BC10BB7D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Geneva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4FEC"/>
    <w:rPr>
      <w:rFonts w:ascii="Times" w:hAnsi="Times"/>
      <w:sz w:val="24"/>
      <w:szCs w:val="24"/>
      <w:lang w:eastAsia="he-IL"/>
    </w:rPr>
  </w:style>
  <w:style w:type="paragraph" w:styleId="Heading1">
    <w:name w:val="heading 1"/>
    <w:basedOn w:val="Normal"/>
    <w:next w:val="Normal"/>
    <w:qFormat/>
    <w:rsid w:val="009868B2"/>
    <w:pPr>
      <w:keepNext/>
      <w:outlineLvl w:val="0"/>
    </w:pPr>
    <w:rPr>
      <w:rFonts w:ascii="Arial" w:hAnsi="Arial" w:cs="Arial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868B2"/>
    <w:pPr>
      <w:tabs>
        <w:tab w:val="center" w:pos="4153"/>
        <w:tab w:val="right" w:pos="8306"/>
      </w:tabs>
    </w:pPr>
    <w:rPr>
      <w:rFonts w:ascii="חרמון" w:eastAsia="חרמון" w:hAnsi="חרמון"/>
    </w:rPr>
  </w:style>
  <w:style w:type="paragraph" w:styleId="Footer">
    <w:name w:val="footer"/>
    <w:basedOn w:val="Normal"/>
    <w:link w:val="FooterChar"/>
    <w:uiPriority w:val="99"/>
    <w:rsid w:val="009868B2"/>
    <w:pPr>
      <w:tabs>
        <w:tab w:val="center" w:pos="4153"/>
        <w:tab w:val="right" w:pos="8306"/>
      </w:tabs>
    </w:pPr>
    <w:rPr>
      <w:rFonts w:cs="Times New Roman"/>
      <w:lang w:val="x-none"/>
    </w:rPr>
  </w:style>
  <w:style w:type="paragraph" w:styleId="BodyText">
    <w:name w:val="Body Text"/>
    <w:basedOn w:val="Normal"/>
    <w:rsid w:val="009868B2"/>
    <w:rPr>
      <w:sz w:val="16"/>
      <w:szCs w:val="16"/>
    </w:rPr>
  </w:style>
  <w:style w:type="paragraph" w:customStyle="1" w:styleId="a">
    <w:name w:val="עשירה"/>
    <w:basedOn w:val="Normal"/>
    <w:rsid w:val="009868B2"/>
    <w:pPr>
      <w:ind w:left="851" w:right="851"/>
    </w:pPr>
    <w:rPr>
      <w:rFonts w:cs="Arial"/>
    </w:rPr>
  </w:style>
  <w:style w:type="paragraph" w:styleId="BodyText2">
    <w:name w:val="Body Text 2"/>
    <w:basedOn w:val="Normal"/>
    <w:rsid w:val="009868B2"/>
    <w:pPr>
      <w:spacing w:line="360" w:lineRule="auto"/>
    </w:pPr>
    <w:rPr>
      <w:rFonts w:ascii="Arial" w:hAnsi="Arial" w:cs="David Transparent"/>
      <w:noProof/>
    </w:rPr>
  </w:style>
  <w:style w:type="character" w:styleId="Hyperlink">
    <w:name w:val="Hyperlink"/>
    <w:rsid w:val="009868B2"/>
    <w:rPr>
      <w:color w:val="0000FF"/>
      <w:u w:val="single"/>
    </w:rPr>
  </w:style>
  <w:style w:type="table" w:styleId="TableGrid">
    <w:name w:val="Table Grid"/>
    <w:basedOn w:val="TableNormal"/>
    <w:rsid w:val="00C505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7F505C"/>
    <w:rPr>
      <w:color w:val="800080"/>
      <w:u w:val="single"/>
    </w:rPr>
  </w:style>
  <w:style w:type="paragraph" w:styleId="HTMLPreformatted">
    <w:name w:val="HTML Preformatted"/>
    <w:basedOn w:val="Normal"/>
    <w:rsid w:val="00175E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ar-SA"/>
    </w:rPr>
  </w:style>
  <w:style w:type="paragraph" w:styleId="NormalWeb">
    <w:name w:val="Normal (Web)"/>
    <w:basedOn w:val="Normal"/>
    <w:semiHidden/>
    <w:unhideWhenUsed/>
    <w:rsid w:val="00DA1126"/>
    <w:pPr>
      <w:spacing w:before="100" w:beforeAutospacing="1" w:after="100" w:afterAutospacing="1"/>
    </w:pPr>
    <w:rPr>
      <w:rFonts w:ascii="Times New Roman" w:hAnsi="Times New Roman"/>
      <w:lang w:eastAsia="en-US" w:bidi="ar-SA"/>
    </w:rPr>
  </w:style>
  <w:style w:type="paragraph" w:styleId="PlainText">
    <w:name w:val="Plain Text"/>
    <w:basedOn w:val="Normal"/>
    <w:link w:val="PlainTextChar"/>
    <w:rsid w:val="00864BC1"/>
    <w:rPr>
      <w:rFonts w:ascii="Arial" w:hAnsi="Arial" w:cs="Arial"/>
      <w:sz w:val="22"/>
      <w:szCs w:val="22"/>
      <w:lang w:eastAsia="en-US"/>
    </w:rPr>
  </w:style>
  <w:style w:type="paragraph" w:customStyle="1" w:styleId="Default">
    <w:name w:val="Default"/>
    <w:rsid w:val="00C45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HeaderChar">
    <w:name w:val="Header Char"/>
    <w:link w:val="Header"/>
    <w:rsid w:val="00E96C69"/>
    <w:rPr>
      <w:rFonts w:ascii="חרמון" w:eastAsia="חרמון" w:hAnsi="חרמון"/>
      <w:sz w:val="24"/>
      <w:szCs w:val="24"/>
      <w:lang w:val="en-US" w:eastAsia="he-IL" w:bidi="he-IL"/>
    </w:rPr>
  </w:style>
  <w:style w:type="paragraph" w:customStyle="1" w:styleId="ColorfulList-Accent11">
    <w:name w:val="Colorful List - Accent 11"/>
    <w:basedOn w:val="Normal"/>
    <w:uiPriority w:val="34"/>
    <w:qFormat/>
    <w:rsid w:val="008D004F"/>
    <w:pPr>
      <w:bidi/>
      <w:ind w:left="720"/>
      <w:contextualSpacing/>
    </w:pPr>
    <w:rPr>
      <w:rFonts w:ascii="Times New Roman" w:hAnsi="Times New Roman" w:cs="Times New Roman"/>
      <w:lang w:eastAsia="en-US"/>
    </w:rPr>
  </w:style>
  <w:style w:type="character" w:styleId="Strong">
    <w:name w:val="Strong"/>
    <w:qFormat/>
    <w:rsid w:val="002B4C7A"/>
    <w:rPr>
      <w:b/>
      <w:bCs/>
    </w:rPr>
  </w:style>
  <w:style w:type="character" w:customStyle="1" w:styleId="PlainTextChar">
    <w:name w:val="Plain Text Char"/>
    <w:link w:val="PlainText"/>
    <w:locked/>
    <w:rsid w:val="00C35BFF"/>
    <w:rPr>
      <w:rFonts w:ascii="Arial" w:hAnsi="Arial" w:cs="Arial"/>
      <w:sz w:val="22"/>
      <w:szCs w:val="22"/>
      <w:lang w:val="en-US" w:eastAsia="en-US" w:bidi="he-IL"/>
    </w:rPr>
  </w:style>
  <w:style w:type="character" w:customStyle="1" w:styleId="googqs-tidbit1">
    <w:name w:val="goog_qs-tidbit1"/>
    <w:rsid w:val="00C35BFF"/>
    <w:rPr>
      <w:rFonts w:cs="Times New Roman"/>
    </w:rPr>
  </w:style>
  <w:style w:type="character" w:customStyle="1" w:styleId="st1">
    <w:name w:val="st1"/>
    <w:rsid w:val="00C35BFF"/>
    <w:rPr>
      <w:rFonts w:cs="Times New Roman"/>
    </w:rPr>
  </w:style>
  <w:style w:type="character" w:customStyle="1" w:styleId="ft">
    <w:name w:val="ft"/>
    <w:rsid w:val="00C35BFF"/>
    <w:rPr>
      <w:rFonts w:cs="Times New Roman"/>
    </w:rPr>
  </w:style>
  <w:style w:type="paragraph" w:styleId="BalloonText">
    <w:name w:val="Balloon Text"/>
    <w:basedOn w:val="Normal"/>
    <w:link w:val="BalloonTextChar"/>
    <w:rsid w:val="0022602A"/>
    <w:rPr>
      <w:rFonts w:ascii="Lucida Grande" w:hAnsi="Lucida Grande" w:cs="Lucida Grande"/>
      <w:sz w:val="18"/>
      <w:szCs w:val="18"/>
      <w:lang w:val="x-none"/>
    </w:rPr>
  </w:style>
  <w:style w:type="character" w:customStyle="1" w:styleId="BalloonTextChar">
    <w:name w:val="Balloon Text Char"/>
    <w:link w:val="BalloonText"/>
    <w:rsid w:val="0022602A"/>
    <w:rPr>
      <w:rFonts w:ascii="Lucida Grande" w:hAnsi="Lucida Grande" w:cs="Lucida Grande"/>
      <w:sz w:val="18"/>
      <w:szCs w:val="18"/>
      <w:lang w:eastAsia="he-IL" w:bidi="he-IL"/>
    </w:rPr>
  </w:style>
  <w:style w:type="character" w:customStyle="1" w:styleId="FooterChar">
    <w:name w:val="Footer Char"/>
    <w:link w:val="Footer"/>
    <w:uiPriority w:val="99"/>
    <w:rsid w:val="00663CBF"/>
    <w:rPr>
      <w:rFonts w:ascii="Times" w:hAnsi="Times"/>
      <w:sz w:val="24"/>
      <w:szCs w:val="24"/>
      <w:lang w:eastAsia="he-IL"/>
    </w:rPr>
  </w:style>
  <w:style w:type="character" w:customStyle="1" w:styleId="fonttype">
    <w:name w:val="fonttype"/>
    <w:rsid w:val="00794FEC"/>
  </w:style>
  <w:style w:type="paragraph" w:styleId="ListParagraph">
    <w:name w:val="List Paragraph"/>
    <w:basedOn w:val="Normal"/>
    <w:uiPriority w:val="34"/>
    <w:qFormat/>
    <w:rsid w:val="00AE37EB"/>
    <w:pPr>
      <w:bidi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077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2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6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3943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4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602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09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21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62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3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77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69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4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22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56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7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90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29355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822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62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509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54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018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85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41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24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8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40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87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202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2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88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51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33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29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3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&#1492;&#1493;&#1512;&#1488;&#1493;&#1514;%20&#1492;&#1504;&#1492;&#1500;&#1492;/10_english%20(1)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../../&#1492;&#1493;&#1512;&#1488;&#1493;&#1514;%20&#1492;&#1504;&#1492;&#1500;&#1492;/9_hebrew%20(1)CV.docx" TargetMode="External"/><Relationship Id="rId12" Type="http://schemas.openxmlformats.org/officeDocument/2006/relationships/footer" Target="footer1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hyperlink" Target="mailto:lyab@savion.huji.ac.i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tp.huji.ac.i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wner.OWNER-D0B64101C\Desktop\RN%20firm%20letter%20ASIL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45FEDF2B-55AD-420C-BCC3-2079A3DD9F81}"/>
</file>

<file path=customXml/itemProps2.xml><?xml version="1.0" encoding="utf-8"?>
<ds:datastoreItem xmlns:ds="http://schemas.openxmlformats.org/officeDocument/2006/customXml" ds:itemID="{FD1A8592-7965-41B9-AE46-6F967B55A6A5}"/>
</file>

<file path=customXml/itemProps3.xml><?xml version="1.0" encoding="utf-8"?>
<ds:datastoreItem xmlns:ds="http://schemas.openxmlformats.org/officeDocument/2006/customXml" ds:itemID="{6D4B8F01-7E00-44D7-AA69-8EAFA1538760}"/>
</file>

<file path=docProps/app.xml><?xml version="1.0" encoding="utf-8"?>
<Properties xmlns="http://schemas.openxmlformats.org/officeDocument/2006/extended-properties" xmlns:vt="http://schemas.openxmlformats.org/officeDocument/2006/docPropsVTypes">
  <Template>RN firm letter ASILS</Template>
  <TotalTime>8</TotalTime>
  <Pages>2</Pages>
  <Words>385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אוניברסיטה  העברית</Company>
  <LinksUpToDate>false</LinksUpToDate>
  <CharactersWithSpaces>2307</CharactersWithSpaces>
  <SharedDoc>false</SharedDoc>
  <HLinks>
    <vt:vector size="12" baseType="variant">
      <vt:variant>
        <vt:i4>7274577</vt:i4>
      </vt:variant>
      <vt:variant>
        <vt:i4>3</vt:i4>
      </vt:variant>
      <vt:variant>
        <vt:i4>0</vt:i4>
      </vt:variant>
      <vt:variant>
        <vt:i4>5</vt:i4>
      </vt:variant>
      <vt:variant>
        <vt:lpwstr>mailto:elishevad@savion.huji.ac.il</vt:lpwstr>
      </vt:variant>
      <vt:variant>
        <vt:lpwstr/>
      </vt:variant>
      <vt:variant>
        <vt:i4>6422621</vt:i4>
      </vt:variant>
      <vt:variant>
        <vt:i4>0</vt:i4>
      </vt:variant>
      <vt:variant>
        <vt:i4>0</vt:i4>
      </vt:variant>
      <vt:variant>
        <vt:i4>5</vt:i4>
      </vt:variant>
      <vt:variant>
        <vt:lpwstr>https://ttp.ekmd.huji.ac.il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Lischinski</dc:creator>
  <cp:lastModifiedBy>Lya Brik</cp:lastModifiedBy>
  <cp:revision>9</cp:revision>
  <cp:lastPrinted>2013-07-21T11:41:00Z</cp:lastPrinted>
  <dcterms:created xsi:type="dcterms:W3CDTF">2022-06-21T09:54:00Z</dcterms:created>
  <dcterms:modified xsi:type="dcterms:W3CDTF">2022-07-03T08:49:00Z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